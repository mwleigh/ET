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0846" w14:textId="1CE5FE8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F0AE3">
        <w:rPr>
          <w:rFonts w:ascii="Verdana" w:hAnsi="Verdana"/>
          <w:b/>
          <w:sz w:val="24"/>
          <w:szCs w:val="24"/>
        </w:rPr>
        <w:t>Number Conversion and PLC Basics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F0AE3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F0AE3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06A25B7" w14:textId="4E6F53B3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F0AE3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F0AE3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F0AE3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3335D7D7" w14:textId="2761B274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7246F3" w:rsidRPr="007246F3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 w:rsidR="007246F3">
        <w:rPr>
          <w:rFonts w:ascii="Verdana" w:hAnsi="Verdana"/>
          <w:sz w:val="20"/>
          <w:szCs w:val="20"/>
        </w:rPr>
        <w:t xml:space="preserve">Grade </w:t>
      </w:r>
      <w:bookmarkStart w:id="0" w:name="_GoBack"/>
      <w:bookmarkEnd w:id="0"/>
      <w:r w:rsidR="007246F3" w:rsidRPr="007246F3">
        <w:rPr>
          <w:rFonts w:ascii="Verdana" w:hAnsi="Verdana"/>
          <w:sz w:val="20"/>
          <w:szCs w:val="20"/>
          <w:highlight w:val="yellow"/>
        </w:rPr>
        <w:t>27pts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33A61E6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8329531" w14:textId="64E2AF19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5840BA">
        <w:rPr>
          <w:rFonts w:ascii="Verdana" w:hAnsi="Verdana"/>
          <w:sz w:val="20"/>
          <w:szCs w:val="20"/>
        </w:rPr>
        <w:t>calculate the correct number conversion base on a number from a different number base system.</w:t>
      </w:r>
    </w:p>
    <w:p w14:paraId="27926DEA" w14:textId="3C04781C" w:rsidR="006F7F1A" w:rsidRDefault="00723673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choose</w:t>
      </w:r>
      <w:r w:rsidR="005840BA">
        <w:rPr>
          <w:rFonts w:ascii="Verdana" w:hAnsi="Verdana"/>
          <w:sz w:val="20"/>
          <w:szCs w:val="20"/>
        </w:rPr>
        <w:t xml:space="preserve"> the appropriate answer for given PLC basics question.</w:t>
      </w:r>
    </w:p>
    <w:p w14:paraId="378F802D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513D8" w14:textId="1066EAF6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6F0AE3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A47029C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413BFCE7" w14:textId="3A3A72C4" w:rsidR="00E013AA" w:rsidRDefault="005840BA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following number to the new number base system given the value from another number base system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592C108D" w14:textId="2FF2A814" w:rsidR="000C101C" w:rsidRDefault="000C101C" w:rsidP="000C101C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</w:t>
      </w:r>
      <w:r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BC4A6E" w:rsidRPr="007246F3">
        <w:rPr>
          <w:rFonts w:ascii="Verdana" w:hAnsi="Verdana"/>
          <w:sz w:val="20"/>
          <w:szCs w:val="20"/>
          <w:highlight w:val="yellow"/>
        </w:rPr>
        <w:t>0010</w:t>
      </w:r>
      <w:r w:rsidRPr="007246F3">
        <w:rPr>
          <w:rFonts w:ascii="Verdana" w:hAnsi="Verdana"/>
          <w:sz w:val="20"/>
          <w:szCs w:val="20"/>
          <w:highlight w:val="yellow"/>
        </w:rPr>
        <w:t xml:space="preserve"> </w:t>
      </w:r>
      <w:r w:rsidR="00BC4A6E" w:rsidRPr="007246F3">
        <w:rPr>
          <w:rFonts w:ascii="Verdana" w:hAnsi="Verdana"/>
          <w:sz w:val="20"/>
          <w:szCs w:val="20"/>
          <w:highlight w:val="yellow"/>
        </w:rPr>
        <w:t>0001</w:t>
      </w:r>
      <w:r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0A83C8F8" w14:textId="016EE066" w:rsidR="000C101C" w:rsidRDefault="000C101C" w:rsidP="000C101C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BC4A6E" w:rsidRPr="007246F3">
        <w:rPr>
          <w:rFonts w:ascii="Verdana" w:hAnsi="Verdana"/>
          <w:sz w:val="20"/>
          <w:szCs w:val="20"/>
          <w:highlight w:val="yellow"/>
        </w:rPr>
        <w:t>0000</w:t>
      </w:r>
      <w:r w:rsidRPr="007246F3">
        <w:rPr>
          <w:rFonts w:ascii="Verdana" w:hAnsi="Verdana"/>
          <w:sz w:val="20"/>
          <w:szCs w:val="20"/>
          <w:highlight w:val="yellow"/>
        </w:rPr>
        <w:t xml:space="preserve"> </w:t>
      </w:r>
      <w:r w:rsidR="00BC4A6E" w:rsidRPr="007246F3">
        <w:rPr>
          <w:rFonts w:ascii="Verdana" w:hAnsi="Verdana"/>
          <w:sz w:val="20"/>
          <w:szCs w:val="20"/>
          <w:highlight w:val="yellow"/>
        </w:rPr>
        <w:t>1011</w:t>
      </w:r>
      <w:r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7CC17A1A" w14:textId="43C4EB8E" w:rsidR="000C101C" w:rsidRDefault="000C101C" w:rsidP="000C101C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51</w:t>
      </w:r>
      <w:r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BC4A6E" w:rsidRPr="007246F3">
        <w:rPr>
          <w:rFonts w:ascii="Verdana" w:hAnsi="Verdana"/>
          <w:sz w:val="20"/>
          <w:szCs w:val="20"/>
          <w:highlight w:val="yellow"/>
        </w:rPr>
        <w:t>0011</w:t>
      </w:r>
      <w:r w:rsidRPr="007246F3">
        <w:rPr>
          <w:rFonts w:ascii="Verdana" w:hAnsi="Verdana"/>
          <w:sz w:val="20"/>
          <w:szCs w:val="20"/>
          <w:highlight w:val="yellow"/>
        </w:rPr>
        <w:t xml:space="preserve"> </w:t>
      </w:r>
      <w:r w:rsidR="00BC4A6E" w:rsidRPr="007246F3">
        <w:rPr>
          <w:rFonts w:ascii="Verdana" w:hAnsi="Verdana"/>
          <w:sz w:val="20"/>
          <w:szCs w:val="20"/>
          <w:highlight w:val="yellow"/>
        </w:rPr>
        <w:t>0011</w:t>
      </w:r>
      <w:r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25763780" w14:textId="4046E025" w:rsidR="000C101C" w:rsidRDefault="000C101C" w:rsidP="000C101C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BC4A6E" w:rsidRPr="007246F3">
        <w:rPr>
          <w:rFonts w:ascii="Verdana" w:hAnsi="Verdana"/>
          <w:sz w:val="20"/>
          <w:szCs w:val="20"/>
          <w:highlight w:val="yellow"/>
        </w:rPr>
        <w:t>0000</w:t>
      </w:r>
      <w:r w:rsidRPr="007246F3">
        <w:rPr>
          <w:rFonts w:ascii="Verdana" w:hAnsi="Verdana"/>
          <w:sz w:val="20"/>
          <w:szCs w:val="20"/>
          <w:highlight w:val="yellow"/>
        </w:rPr>
        <w:t xml:space="preserve"> </w:t>
      </w:r>
      <w:r w:rsidR="00BC4A6E" w:rsidRPr="007246F3">
        <w:rPr>
          <w:rFonts w:ascii="Verdana" w:hAnsi="Verdana"/>
          <w:sz w:val="20"/>
          <w:szCs w:val="20"/>
          <w:highlight w:val="yellow"/>
        </w:rPr>
        <w:t>0101</w:t>
      </w:r>
      <w:r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433BED4F" w14:textId="69EF0A7F" w:rsidR="000C101C" w:rsidRDefault="000C101C" w:rsidP="000C101C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121</w:t>
      </w:r>
      <w:r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BC4A6E" w:rsidRPr="007246F3">
        <w:rPr>
          <w:rFonts w:ascii="Verdana" w:hAnsi="Verdana"/>
          <w:sz w:val="20"/>
          <w:szCs w:val="20"/>
          <w:highlight w:val="yellow"/>
        </w:rPr>
        <w:t>0111</w:t>
      </w:r>
      <w:r w:rsidRPr="007246F3">
        <w:rPr>
          <w:rFonts w:ascii="Verdana" w:hAnsi="Verdana"/>
          <w:sz w:val="20"/>
          <w:szCs w:val="20"/>
          <w:highlight w:val="yellow"/>
        </w:rPr>
        <w:t xml:space="preserve"> </w:t>
      </w:r>
      <w:r w:rsidR="00BC4A6E" w:rsidRPr="007246F3">
        <w:rPr>
          <w:rFonts w:ascii="Verdana" w:hAnsi="Verdana"/>
          <w:sz w:val="20"/>
          <w:szCs w:val="20"/>
          <w:highlight w:val="yellow"/>
        </w:rPr>
        <w:t>1001</w:t>
      </w:r>
      <w:r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24A7035F" w14:textId="65A63231" w:rsidR="000C101C" w:rsidRPr="000C101C" w:rsidRDefault="000C101C" w:rsidP="000C101C">
      <w:pPr>
        <w:pStyle w:val="ListParagraph"/>
        <w:numPr>
          <w:ilvl w:val="0"/>
          <w:numId w:val="3"/>
        </w:numPr>
        <w:tabs>
          <w:tab w:val="left" w:pos="297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0C101C">
        <w:rPr>
          <w:rFonts w:ascii="Verdana" w:hAnsi="Verdana"/>
          <w:sz w:val="20"/>
          <w:szCs w:val="20"/>
        </w:rPr>
        <w:t>1010 111</w:t>
      </w:r>
      <w:r>
        <w:rPr>
          <w:rFonts w:ascii="Verdana" w:hAnsi="Verdana"/>
          <w:sz w:val="20"/>
          <w:szCs w:val="20"/>
        </w:rPr>
        <w:t>1</w:t>
      </w:r>
      <w:r w:rsidRPr="000C101C">
        <w:rPr>
          <w:rFonts w:ascii="Verdana" w:hAnsi="Verdana"/>
          <w:sz w:val="20"/>
          <w:szCs w:val="20"/>
        </w:rPr>
        <w:tab/>
      </w:r>
      <w:r w:rsidR="00BC4A6E" w:rsidRPr="007246F3">
        <w:rPr>
          <w:rFonts w:ascii="Verdana" w:hAnsi="Verdana"/>
          <w:sz w:val="20"/>
          <w:szCs w:val="20"/>
          <w:highlight w:val="yellow"/>
        </w:rPr>
        <w:t>175</w:t>
      </w:r>
      <w:r w:rsidRPr="000C101C">
        <w:rPr>
          <w:rFonts w:ascii="Verdana" w:hAnsi="Verdana"/>
          <w:sz w:val="20"/>
          <w:szCs w:val="20"/>
          <w:vertAlign w:val="subscript"/>
        </w:rPr>
        <w:t>10</w:t>
      </w:r>
    </w:p>
    <w:p w14:paraId="36391812" w14:textId="3580B2D2" w:rsidR="000C101C" w:rsidRPr="000C101C" w:rsidRDefault="000C101C" w:rsidP="000C101C">
      <w:pPr>
        <w:pStyle w:val="ListParagraph"/>
        <w:numPr>
          <w:ilvl w:val="0"/>
          <w:numId w:val="3"/>
        </w:numPr>
        <w:tabs>
          <w:tab w:val="left" w:pos="297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0C101C">
        <w:rPr>
          <w:rFonts w:ascii="Verdana" w:hAnsi="Verdana"/>
          <w:sz w:val="20"/>
          <w:szCs w:val="20"/>
        </w:rPr>
        <w:t>010 1110</w:t>
      </w:r>
      <w:r w:rsidRPr="000C101C">
        <w:rPr>
          <w:rFonts w:ascii="Verdana" w:hAnsi="Verdana"/>
          <w:sz w:val="20"/>
          <w:szCs w:val="20"/>
        </w:rPr>
        <w:tab/>
      </w:r>
      <w:r w:rsidR="00BC4A6E" w:rsidRPr="007246F3">
        <w:rPr>
          <w:rFonts w:ascii="Verdana" w:hAnsi="Verdana"/>
          <w:sz w:val="20"/>
          <w:szCs w:val="20"/>
          <w:highlight w:val="yellow"/>
        </w:rPr>
        <w:t>174</w:t>
      </w:r>
      <w:r w:rsidRPr="000C101C">
        <w:rPr>
          <w:rFonts w:ascii="Verdana" w:hAnsi="Verdana"/>
          <w:sz w:val="20"/>
          <w:szCs w:val="20"/>
          <w:vertAlign w:val="subscript"/>
        </w:rPr>
        <w:t>10</w:t>
      </w:r>
    </w:p>
    <w:p w14:paraId="475D4C18" w14:textId="053742CB" w:rsidR="000C101C" w:rsidRPr="000C101C" w:rsidRDefault="000C101C" w:rsidP="000C101C">
      <w:pPr>
        <w:pStyle w:val="ListParagraph"/>
        <w:numPr>
          <w:ilvl w:val="0"/>
          <w:numId w:val="3"/>
        </w:numPr>
        <w:tabs>
          <w:tab w:val="left" w:pos="297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0C101C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1</w:t>
      </w:r>
      <w:r w:rsidRPr="000C101C">
        <w:rPr>
          <w:rFonts w:ascii="Verdana" w:hAnsi="Verdana"/>
          <w:sz w:val="20"/>
          <w:szCs w:val="20"/>
        </w:rPr>
        <w:t>1 1011</w:t>
      </w:r>
      <w:r w:rsidRPr="000C101C">
        <w:rPr>
          <w:rFonts w:ascii="Verdana" w:hAnsi="Verdana"/>
          <w:sz w:val="20"/>
          <w:szCs w:val="20"/>
        </w:rPr>
        <w:tab/>
      </w:r>
      <w:r w:rsidR="00BC4A6E" w:rsidRPr="007246F3">
        <w:rPr>
          <w:rFonts w:ascii="Verdana" w:hAnsi="Verdana"/>
          <w:sz w:val="20"/>
          <w:szCs w:val="20"/>
          <w:highlight w:val="yellow"/>
        </w:rPr>
        <w:t>187</w:t>
      </w:r>
      <w:r w:rsidRPr="000C101C">
        <w:rPr>
          <w:rFonts w:ascii="Verdana" w:hAnsi="Verdana"/>
          <w:sz w:val="20"/>
          <w:szCs w:val="20"/>
          <w:vertAlign w:val="subscript"/>
        </w:rPr>
        <w:t>10</w:t>
      </w:r>
    </w:p>
    <w:p w14:paraId="613D2196" w14:textId="3827027D" w:rsidR="000C101C" w:rsidRPr="000C101C" w:rsidRDefault="000C101C" w:rsidP="000C101C">
      <w:pPr>
        <w:pStyle w:val="ListParagraph"/>
        <w:numPr>
          <w:ilvl w:val="0"/>
          <w:numId w:val="3"/>
        </w:numPr>
        <w:tabs>
          <w:tab w:val="left" w:pos="297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0C101C">
        <w:rPr>
          <w:rFonts w:ascii="Verdana" w:hAnsi="Verdana"/>
          <w:sz w:val="20"/>
          <w:szCs w:val="20"/>
        </w:rPr>
        <w:t>0111 11</w:t>
      </w:r>
      <w:r>
        <w:rPr>
          <w:rFonts w:ascii="Verdana" w:hAnsi="Verdana"/>
          <w:sz w:val="20"/>
          <w:szCs w:val="20"/>
        </w:rPr>
        <w:t>1</w:t>
      </w:r>
      <w:r w:rsidRPr="000C101C">
        <w:rPr>
          <w:rFonts w:ascii="Verdana" w:hAnsi="Verdana"/>
          <w:sz w:val="20"/>
          <w:szCs w:val="20"/>
        </w:rPr>
        <w:t>1</w:t>
      </w:r>
      <w:r w:rsidRPr="000C101C">
        <w:rPr>
          <w:rFonts w:ascii="Verdana" w:hAnsi="Verdana"/>
          <w:sz w:val="20"/>
          <w:szCs w:val="20"/>
        </w:rPr>
        <w:tab/>
      </w:r>
      <w:r w:rsidR="00BC4A6E" w:rsidRPr="007246F3">
        <w:rPr>
          <w:rFonts w:ascii="Verdana" w:hAnsi="Verdana"/>
          <w:sz w:val="20"/>
          <w:szCs w:val="20"/>
          <w:highlight w:val="yellow"/>
        </w:rPr>
        <w:t>127</w:t>
      </w:r>
      <w:r w:rsidRPr="000C101C">
        <w:rPr>
          <w:rFonts w:ascii="Verdana" w:hAnsi="Verdana"/>
          <w:sz w:val="20"/>
          <w:szCs w:val="20"/>
          <w:vertAlign w:val="subscript"/>
        </w:rPr>
        <w:t>10</w:t>
      </w:r>
    </w:p>
    <w:p w14:paraId="013E74C7" w14:textId="4B3ABEF2" w:rsidR="000C101C" w:rsidRPr="000C101C" w:rsidRDefault="000C101C" w:rsidP="000C101C">
      <w:pPr>
        <w:pStyle w:val="ListParagraph"/>
        <w:numPr>
          <w:ilvl w:val="0"/>
          <w:numId w:val="3"/>
        </w:numPr>
        <w:tabs>
          <w:tab w:val="left" w:pos="297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0C101C">
        <w:rPr>
          <w:rFonts w:ascii="Verdana" w:hAnsi="Verdana"/>
          <w:sz w:val="20"/>
          <w:szCs w:val="20"/>
        </w:rPr>
        <w:t>1011 1</w:t>
      </w:r>
      <w:r>
        <w:rPr>
          <w:rFonts w:ascii="Verdana" w:hAnsi="Verdana"/>
          <w:sz w:val="20"/>
          <w:szCs w:val="20"/>
        </w:rPr>
        <w:t>1</w:t>
      </w:r>
      <w:r w:rsidRPr="000C101C">
        <w:rPr>
          <w:rFonts w:ascii="Verdana" w:hAnsi="Verdana"/>
          <w:sz w:val="20"/>
          <w:szCs w:val="20"/>
        </w:rPr>
        <w:t>01</w:t>
      </w:r>
      <w:r w:rsidRPr="000C101C">
        <w:rPr>
          <w:rFonts w:ascii="Verdana" w:hAnsi="Verdana"/>
          <w:sz w:val="20"/>
          <w:szCs w:val="20"/>
        </w:rPr>
        <w:tab/>
      </w:r>
      <w:r w:rsidR="00BC4A6E" w:rsidRPr="007246F3">
        <w:rPr>
          <w:rFonts w:ascii="Verdana" w:hAnsi="Verdana"/>
          <w:sz w:val="20"/>
          <w:szCs w:val="20"/>
          <w:highlight w:val="yellow"/>
        </w:rPr>
        <w:t>189</w:t>
      </w:r>
      <w:r w:rsidRPr="000C101C">
        <w:rPr>
          <w:rFonts w:ascii="Verdana" w:hAnsi="Verdana"/>
          <w:sz w:val="20"/>
          <w:szCs w:val="20"/>
          <w:vertAlign w:val="subscript"/>
        </w:rPr>
        <w:t>10</w:t>
      </w:r>
    </w:p>
    <w:p w14:paraId="356208C7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0CF7927D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bookmarkStart w:id="1" w:name="_MON_1584513239"/>
    <w:bookmarkEnd w:id="1"/>
    <w:p w14:paraId="1A59A114" w14:textId="136BCBA2" w:rsidR="00931D9F" w:rsidRPr="00931D9F" w:rsidRDefault="002D387A" w:rsidP="00931D9F">
      <w:pPr>
        <w:tabs>
          <w:tab w:val="left" w:pos="2880"/>
        </w:tabs>
        <w:spacing w:before="240" w:after="12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8642" w:dyaOrig="1472" w14:anchorId="67641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3.6pt" o:ole="">
            <v:imagedata r:id="rId13" o:title=""/>
          </v:shape>
          <o:OLEObject Type="Embed" ProgID="Excel.Sheet.12" ShapeID="_x0000_i1025" DrawAspect="Content" ObjectID="_1603182423" r:id="rId14"/>
        </w:object>
      </w:r>
    </w:p>
    <w:p w14:paraId="16D70056" w14:textId="5BE6898C" w:rsidR="00931D9F" w:rsidRDefault="00931D9F" w:rsidP="000C101C">
      <w:pPr>
        <w:pStyle w:val="ListParagraph"/>
        <w:numPr>
          <w:ilvl w:val="0"/>
          <w:numId w:val="3"/>
        </w:numPr>
        <w:tabs>
          <w:tab w:val="left" w:pos="216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Byte </w:t>
      </w:r>
      <w:r w:rsidR="008D1C7C">
        <w:rPr>
          <w:rFonts w:ascii="Verdana" w:hAnsi="Verdana"/>
          <w:sz w:val="20"/>
          <w:szCs w:val="20"/>
        </w:rPr>
        <w:tab/>
      </w:r>
      <w:r w:rsidR="007246F3" w:rsidRPr="007246F3">
        <w:rPr>
          <w:rFonts w:ascii="Verdana" w:hAnsi="Verdana"/>
          <w:sz w:val="20"/>
          <w:szCs w:val="20"/>
          <w:highlight w:val="yellow"/>
        </w:rPr>
        <w:t>C</w:t>
      </w:r>
    </w:p>
    <w:p w14:paraId="6007621A" w14:textId="0F802926" w:rsidR="00931D9F" w:rsidRDefault="00931D9F" w:rsidP="000C101C">
      <w:pPr>
        <w:pStyle w:val="ListParagraph"/>
        <w:numPr>
          <w:ilvl w:val="0"/>
          <w:numId w:val="3"/>
        </w:numPr>
        <w:tabs>
          <w:tab w:val="left" w:pos="216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Nibble </w:t>
      </w:r>
      <w:r w:rsidR="008D1C7C">
        <w:rPr>
          <w:rFonts w:ascii="Verdana" w:hAnsi="Verdana"/>
          <w:sz w:val="20"/>
          <w:szCs w:val="20"/>
        </w:rPr>
        <w:tab/>
      </w:r>
      <w:r w:rsidR="007246F3" w:rsidRPr="007246F3">
        <w:rPr>
          <w:rFonts w:ascii="Verdana" w:hAnsi="Verdana"/>
          <w:sz w:val="20"/>
          <w:szCs w:val="20"/>
          <w:highlight w:val="yellow"/>
        </w:rPr>
        <w:t>B</w:t>
      </w:r>
    </w:p>
    <w:p w14:paraId="46B13105" w14:textId="0E082E0E" w:rsidR="00931D9F" w:rsidRDefault="00931D9F" w:rsidP="000C101C">
      <w:pPr>
        <w:pStyle w:val="ListParagraph"/>
        <w:numPr>
          <w:ilvl w:val="0"/>
          <w:numId w:val="3"/>
        </w:numPr>
        <w:tabs>
          <w:tab w:val="left" w:pos="216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Word </w:t>
      </w:r>
      <w:r w:rsidR="008D1C7C">
        <w:rPr>
          <w:rFonts w:ascii="Verdana" w:hAnsi="Verdana"/>
          <w:sz w:val="20"/>
          <w:szCs w:val="20"/>
        </w:rPr>
        <w:tab/>
      </w:r>
      <w:r w:rsidR="007246F3" w:rsidRPr="007246F3">
        <w:rPr>
          <w:rFonts w:ascii="Verdana" w:hAnsi="Verdana"/>
          <w:sz w:val="20"/>
          <w:szCs w:val="20"/>
          <w:highlight w:val="yellow"/>
        </w:rPr>
        <w:t>D</w:t>
      </w:r>
    </w:p>
    <w:p w14:paraId="30310139" w14:textId="018027BF" w:rsidR="00931D9F" w:rsidRDefault="00931D9F" w:rsidP="000C101C">
      <w:pPr>
        <w:pStyle w:val="ListParagraph"/>
        <w:numPr>
          <w:ilvl w:val="0"/>
          <w:numId w:val="3"/>
        </w:numPr>
        <w:tabs>
          <w:tab w:val="left" w:pos="216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Bit </w:t>
      </w:r>
      <w:r w:rsidR="008D1C7C">
        <w:rPr>
          <w:rFonts w:ascii="Verdana" w:hAnsi="Verdana"/>
          <w:sz w:val="20"/>
          <w:szCs w:val="20"/>
        </w:rPr>
        <w:tab/>
      </w:r>
      <w:r w:rsidR="007246F3" w:rsidRPr="007246F3">
        <w:rPr>
          <w:rFonts w:ascii="Verdana" w:hAnsi="Verdana"/>
          <w:sz w:val="20"/>
          <w:szCs w:val="20"/>
          <w:highlight w:val="yellow"/>
        </w:rPr>
        <w:t>A</w:t>
      </w:r>
    </w:p>
    <w:p w14:paraId="4C716132" w14:textId="43B8BF2D" w:rsidR="000E0D34" w:rsidRDefault="00453071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Doe</w:t>
      </w:r>
      <w:r w:rsidR="005563B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this rung have</w:t>
      </w:r>
      <w:r w:rsidR="000E0D34">
        <w:rPr>
          <w:rFonts w:ascii="Verdana" w:hAnsi="Verdana"/>
          <w:sz w:val="20"/>
          <w:szCs w:val="20"/>
        </w:rPr>
        <w:t xml:space="preserve"> </w:t>
      </w:r>
      <w:r w:rsidR="000E0D34" w:rsidRPr="00F63CD7">
        <w:rPr>
          <w:rFonts w:ascii="Verdana" w:hAnsi="Verdana"/>
          <w:sz w:val="20"/>
          <w:szCs w:val="20"/>
        </w:rPr>
        <w:t>logical continuity</w:t>
      </w:r>
      <w:r w:rsidR="000E0D34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</w:t>
      </w:r>
      <w:r w:rsidRPr="007246F3">
        <w:rPr>
          <w:rFonts w:ascii="Verdana" w:hAnsi="Verdana"/>
          <w:sz w:val="20"/>
          <w:szCs w:val="20"/>
          <w:highlight w:val="yellow"/>
        </w:rPr>
        <w:t>Why or why not?</w:t>
      </w:r>
      <w:r w:rsidR="007246F3" w:rsidRPr="007246F3">
        <w:rPr>
          <w:rFonts w:ascii="Verdana" w:hAnsi="Verdana"/>
          <w:sz w:val="20"/>
          <w:szCs w:val="20"/>
          <w:highlight w:val="yellow"/>
        </w:rPr>
        <w:t xml:space="preserve"> It does not. I:0/2 evaluates to FALSE so the result of the rung is FALSE.</w:t>
      </w:r>
    </w:p>
    <w:p w14:paraId="3156EFE2" w14:textId="49FB6A0F" w:rsidR="00677AF8" w:rsidRPr="00677AF8" w:rsidRDefault="00453071" w:rsidP="00244110">
      <w:pPr>
        <w:tabs>
          <w:tab w:val="left" w:pos="2880"/>
        </w:tabs>
        <w:spacing w:before="240" w:after="240"/>
        <w:ind w:left="720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77396C" wp14:editId="5AD21EFB">
            <wp:simplePos x="0" y="0"/>
            <wp:positionH relativeFrom="column">
              <wp:posOffset>721360</wp:posOffset>
            </wp:positionH>
            <wp:positionV relativeFrom="paragraph">
              <wp:posOffset>51435</wp:posOffset>
            </wp:positionV>
            <wp:extent cx="4130040" cy="1539875"/>
            <wp:effectExtent l="0" t="0" r="381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AF8">
        <w:rPr>
          <w:rFonts w:ascii="Verdana" w:hAnsi="Verdana"/>
          <w:sz w:val="20"/>
          <w:szCs w:val="20"/>
        </w:rPr>
        <w:t xml:space="preserve">Select the </w:t>
      </w:r>
      <w:r w:rsidR="00677AF8" w:rsidRPr="000C101C">
        <w:rPr>
          <w:rFonts w:ascii="Verdana" w:hAnsi="Verdana"/>
          <w:b/>
          <w:sz w:val="20"/>
          <w:szCs w:val="20"/>
          <w:u w:val="single"/>
        </w:rPr>
        <w:t>best</w:t>
      </w:r>
      <w:r w:rsidR="00677AF8" w:rsidRPr="00677AF8">
        <w:rPr>
          <w:rFonts w:ascii="Verdana" w:hAnsi="Verdana"/>
          <w:sz w:val="20"/>
          <w:szCs w:val="20"/>
        </w:rPr>
        <w:t xml:space="preserve"> answer to each multiple-choice question below.</w:t>
      </w:r>
    </w:p>
    <w:p w14:paraId="6A106AF1" w14:textId="67B54CFA" w:rsidR="001332D3" w:rsidRDefault="001332D3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XIC would be used for?</w:t>
      </w:r>
    </w:p>
    <w:p w14:paraId="12E3877B" w14:textId="77777777" w:rsidR="001332D3" w:rsidRDefault="001332D3" w:rsidP="00244110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the status of a normally open contact</w:t>
      </w:r>
    </w:p>
    <w:p w14:paraId="3DD12AB0" w14:textId="77777777" w:rsidR="001332D3" w:rsidRDefault="001332D3" w:rsidP="00244110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Testing a set of normally closed contacts</w:t>
      </w:r>
    </w:p>
    <w:p w14:paraId="1C5F73D6" w14:textId="1CDCB015" w:rsidR="001332D3" w:rsidRPr="007246F3" w:rsidRDefault="001332D3" w:rsidP="00244110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620"/>
        <w:rPr>
          <w:rFonts w:ascii="Verdana" w:hAnsi="Verdana"/>
          <w:sz w:val="20"/>
          <w:szCs w:val="20"/>
          <w:highlight w:val="yellow"/>
        </w:rPr>
      </w:pPr>
      <w:r w:rsidRPr="007246F3">
        <w:rPr>
          <w:rFonts w:ascii="Verdana" w:hAnsi="Verdana"/>
          <w:sz w:val="20"/>
          <w:szCs w:val="20"/>
          <w:highlight w:val="yellow"/>
        </w:rPr>
        <w:t xml:space="preserve">Checking to see if an address is </w:t>
      </w:r>
      <w:r w:rsidR="000C101C" w:rsidRPr="007246F3">
        <w:rPr>
          <w:rFonts w:ascii="Verdana" w:hAnsi="Verdana"/>
          <w:sz w:val="20"/>
          <w:szCs w:val="20"/>
          <w:highlight w:val="yellow"/>
        </w:rPr>
        <w:t>TRUE</w:t>
      </w:r>
      <w:r w:rsidRPr="007246F3">
        <w:rPr>
          <w:rFonts w:ascii="Verdana" w:hAnsi="Verdana"/>
          <w:sz w:val="20"/>
          <w:szCs w:val="20"/>
          <w:highlight w:val="yellow"/>
        </w:rPr>
        <w:t>.</w:t>
      </w:r>
    </w:p>
    <w:p w14:paraId="14EBA0AD" w14:textId="77777777" w:rsidR="001332D3" w:rsidRPr="00C834FC" w:rsidRDefault="001332D3" w:rsidP="00244110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</w:p>
    <w:p w14:paraId="71861E40" w14:textId="77394EA9" w:rsidR="001332D3" w:rsidRDefault="001332D3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XIO would be used for?</w:t>
      </w:r>
    </w:p>
    <w:p w14:paraId="41436DB8" w14:textId="77777777" w:rsidR="001332D3" w:rsidRDefault="001332D3" w:rsidP="00244110">
      <w:pPr>
        <w:pStyle w:val="ListParagraph"/>
        <w:numPr>
          <w:ilvl w:val="0"/>
          <w:numId w:val="4"/>
        </w:numPr>
        <w:tabs>
          <w:tab w:val="left" w:pos="2880"/>
        </w:tabs>
        <w:spacing w:before="12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the status of a normally open contact</w:t>
      </w:r>
    </w:p>
    <w:p w14:paraId="52D4F80C" w14:textId="77777777" w:rsidR="001332D3" w:rsidRDefault="001332D3" w:rsidP="00244110">
      <w:pPr>
        <w:pStyle w:val="ListParagraph"/>
        <w:numPr>
          <w:ilvl w:val="0"/>
          <w:numId w:val="4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Testing a set of normally closed contacts</w:t>
      </w:r>
    </w:p>
    <w:p w14:paraId="4F3CB3C8" w14:textId="24CDFA44" w:rsidR="001332D3" w:rsidRDefault="001332D3" w:rsidP="00244110">
      <w:pPr>
        <w:pStyle w:val="ListParagraph"/>
        <w:numPr>
          <w:ilvl w:val="0"/>
          <w:numId w:val="4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Checking to see if an address is </w:t>
      </w:r>
      <w:r w:rsidR="000C101C">
        <w:rPr>
          <w:rFonts w:ascii="Verdana" w:hAnsi="Verdana"/>
          <w:sz w:val="20"/>
          <w:szCs w:val="20"/>
        </w:rPr>
        <w:t>TRUE</w:t>
      </w:r>
      <w:r>
        <w:rPr>
          <w:rFonts w:ascii="Verdana" w:hAnsi="Verdana"/>
          <w:sz w:val="20"/>
          <w:szCs w:val="20"/>
        </w:rPr>
        <w:t>.</w:t>
      </w:r>
    </w:p>
    <w:p w14:paraId="66C9EE2C" w14:textId="77777777" w:rsidR="001332D3" w:rsidRPr="007246F3" w:rsidRDefault="001332D3" w:rsidP="00244110">
      <w:pPr>
        <w:pStyle w:val="ListParagraph"/>
        <w:numPr>
          <w:ilvl w:val="0"/>
          <w:numId w:val="4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  <w:highlight w:val="yellow"/>
        </w:rPr>
      </w:pPr>
      <w:r w:rsidRPr="007246F3">
        <w:rPr>
          <w:rFonts w:ascii="Verdana" w:hAnsi="Verdana"/>
          <w:sz w:val="20"/>
          <w:szCs w:val="20"/>
          <w:highlight w:val="yellow"/>
        </w:rPr>
        <w:t>Is used to test for a 0</w:t>
      </w:r>
    </w:p>
    <w:p w14:paraId="2CBF522C" w14:textId="58A8527D" w:rsidR="00F63D40" w:rsidRDefault="00F63D40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does the instruction TON stand for?</w:t>
      </w:r>
    </w:p>
    <w:p w14:paraId="42C03455" w14:textId="77777777" w:rsidR="00F63D40" w:rsidRDefault="00F63D40" w:rsidP="00244110">
      <w:pPr>
        <w:pStyle w:val="ListParagraph"/>
        <w:numPr>
          <w:ilvl w:val="0"/>
          <w:numId w:val="5"/>
        </w:numPr>
        <w:tabs>
          <w:tab w:val="left" w:pos="2880"/>
        </w:tabs>
        <w:spacing w:before="12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Timer over network</w:t>
      </w:r>
    </w:p>
    <w:p w14:paraId="62A46C41" w14:textId="77777777" w:rsidR="00F63D40" w:rsidRDefault="00F63D40" w:rsidP="00244110">
      <w:pPr>
        <w:pStyle w:val="ListParagraph"/>
        <w:numPr>
          <w:ilvl w:val="0"/>
          <w:numId w:val="5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for ON</w:t>
      </w:r>
    </w:p>
    <w:p w14:paraId="58D9EF79" w14:textId="77777777" w:rsidR="00F63D40" w:rsidRPr="007246F3" w:rsidRDefault="00F63D40" w:rsidP="00244110">
      <w:pPr>
        <w:pStyle w:val="ListParagraph"/>
        <w:numPr>
          <w:ilvl w:val="0"/>
          <w:numId w:val="5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  <w:highlight w:val="yellow"/>
        </w:rPr>
      </w:pPr>
      <w:r w:rsidRPr="007246F3">
        <w:rPr>
          <w:rFonts w:ascii="Verdana" w:hAnsi="Verdana"/>
          <w:sz w:val="20"/>
          <w:szCs w:val="20"/>
          <w:highlight w:val="yellow"/>
        </w:rPr>
        <w:t>On-Delay Timer</w:t>
      </w:r>
    </w:p>
    <w:p w14:paraId="3BC4EA72" w14:textId="77777777" w:rsidR="00F63D40" w:rsidRPr="00C834FC" w:rsidRDefault="00F63D40" w:rsidP="00244110">
      <w:pPr>
        <w:pStyle w:val="ListParagraph"/>
        <w:numPr>
          <w:ilvl w:val="0"/>
          <w:numId w:val="5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Table Output Numbers</w:t>
      </w:r>
    </w:p>
    <w:p w14:paraId="359BA371" w14:textId="16B474BA" w:rsidR="00F63D40" w:rsidRDefault="00A7501B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</w:t>
      </w:r>
      <w:r w:rsidR="00F63D40">
        <w:rPr>
          <w:rFonts w:ascii="Verdana" w:hAnsi="Verdana"/>
          <w:sz w:val="20"/>
          <w:szCs w:val="20"/>
        </w:rPr>
        <w:t>.</w:t>
      </w:r>
      <w:r w:rsidR="007246F3">
        <w:rPr>
          <w:rFonts w:ascii="Verdana" w:hAnsi="Verdana"/>
          <w:sz w:val="20"/>
          <w:szCs w:val="20"/>
        </w:rPr>
        <w:t xml:space="preserve"> </w:t>
      </w:r>
      <w:r w:rsidR="007246F3" w:rsidRPr="007246F3">
        <w:rPr>
          <w:rFonts w:ascii="Verdana" w:hAnsi="Verdana"/>
          <w:sz w:val="20"/>
          <w:szCs w:val="20"/>
          <w:highlight w:val="yellow"/>
        </w:rPr>
        <w:t>(3pts)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9"/>
        <w:gridCol w:w="2391"/>
      </w:tblGrid>
      <w:tr w:rsidR="000C101C" w14:paraId="4F78A913" w14:textId="77777777" w:rsidTr="00677AF8">
        <w:tc>
          <w:tcPr>
            <w:tcW w:w="5947" w:type="dxa"/>
          </w:tcPr>
          <w:p w14:paraId="4759C699" w14:textId="081B3772" w:rsidR="00A7501B" w:rsidRDefault="00677AF8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72AC206" wp14:editId="18A02B45">
                  <wp:extent cx="4059936" cy="13350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O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9936" cy="1335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6F19D82B" w14:textId="318C4083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EN </w:t>
            </w:r>
            <w:r w:rsidR="007246F3" w:rsidRPr="007246F3">
              <w:rPr>
                <w:rFonts w:ascii="Verdana" w:hAnsi="Verdana"/>
                <w:sz w:val="20"/>
                <w:szCs w:val="20"/>
                <w:highlight w:val="yellow"/>
              </w:rPr>
              <w:t>TRUE</w:t>
            </w:r>
          </w:p>
          <w:p w14:paraId="69571403" w14:textId="6FD52841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TT </w:t>
            </w:r>
            <w:r w:rsidR="007246F3" w:rsidRPr="007246F3">
              <w:rPr>
                <w:rFonts w:ascii="Verdana" w:hAnsi="Verdana"/>
                <w:sz w:val="20"/>
                <w:szCs w:val="20"/>
                <w:highlight w:val="yellow"/>
              </w:rPr>
              <w:t>TRUE</w:t>
            </w:r>
          </w:p>
          <w:p w14:paraId="5A24C3CE" w14:textId="3DD3001A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DN </w:t>
            </w:r>
            <w:r w:rsidR="007246F3" w:rsidRPr="007246F3">
              <w:rPr>
                <w:rFonts w:ascii="Verdana" w:hAnsi="Verdana"/>
                <w:sz w:val="20"/>
                <w:szCs w:val="20"/>
                <w:highlight w:val="yellow"/>
              </w:rPr>
              <w:t>FALSE</w:t>
            </w:r>
          </w:p>
        </w:tc>
      </w:tr>
    </w:tbl>
    <w:p w14:paraId="26B31A52" w14:textId="77777777" w:rsidR="00A7501B" w:rsidRDefault="00A7501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C15B086" w14:textId="00ED3266" w:rsidR="00F63D40" w:rsidRDefault="00F63D40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What does the instruction TO</w:t>
      </w:r>
      <w:r w:rsidR="000E0D34"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</w:rPr>
        <w:t xml:space="preserve"> stand for?</w:t>
      </w:r>
    </w:p>
    <w:p w14:paraId="4721FB97" w14:textId="217C8958" w:rsidR="00F63D40" w:rsidRDefault="00F63D40" w:rsidP="00244110">
      <w:pPr>
        <w:pStyle w:val="ListParagraph"/>
        <w:numPr>
          <w:ilvl w:val="0"/>
          <w:numId w:val="6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Timer over </w:t>
      </w:r>
      <w:r w:rsidR="000E0D34">
        <w:rPr>
          <w:rFonts w:ascii="Verdana" w:hAnsi="Verdana"/>
          <w:sz w:val="20"/>
          <w:szCs w:val="20"/>
        </w:rPr>
        <w:t>force</w:t>
      </w:r>
    </w:p>
    <w:p w14:paraId="0E4201F9" w14:textId="77777777" w:rsidR="000E0D34" w:rsidRPr="007246F3" w:rsidRDefault="000E0D34" w:rsidP="00244110">
      <w:pPr>
        <w:pStyle w:val="ListParagraph"/>
        <w:numPr>
          <w:ilvl w:val="0"/>
          <w:numId w:val="6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  <w:highlight w:val="yellow"/>
        </w:rPr>
      </w:pPr>
      <w:r w:rsidRPr="007246F3">
        <w:rPr>
          <w:rFonts w:ascii="Verdana" w:hAnsi="Verdana"/>
          <w:sz w:val="20"/>
          <w:szCs w:val="20"/>
          <w:highlight w:val="yellow"/>
        </w:rPr>
        <w:t>Off-Delay Timer</w:t>
      </w:r>
    </w:p>
    <w:p w14:paraId="7DBDB3CE" w14:textId="7A1844C5" w:rsidR="00F63D40" w:rsidRDefault="00F63D40" w:rsidP="00244110">
      <w:pPr>
        <w:pStyle w:val="ListParagraph"/>
        <w:numPr>
          <w:ilvl w:val="0"/>
          <w:numId w:val="6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for O</w:t>
      </w:r>
      <w:r w:rsidR="000E0D34">
        <w:rPr>
          <w:rFonts w:ascii="Verdana" w:hAnsi="Verdana"/>
          <w:sz w:val="20"/>
          <w:szCs w:val="20"/>
        </w:rPr>
        <w:t>FF</w:t>
      </w:r>
    </w:p>
    <w:p w14:paraId="52F70AF2" w14:textId="5C65CB8C" w:rsidR="00F63D40" w:rsidRDefault="00F63D40" w:rsidP="00244110">
      <w:pPr>
        <w:pStyle w:val="ListParagraph"/>
        <w:numPr>
          <w:ilvl w:val="0"/>
          <w:numId w:val="6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Table Output </w:t>
      </w:r>
      <w:r w:rsidR="000E0D34">
        <w:rPr>
          <w:rFonts w:ascii="Verdana" w:hAnsi="Verdana"/>
          <w:sz w:val="20"/>
          <w:szCs w:val="20"/>
        </w:rPr>
        <w:t>Float</w:t>
      </w:r>
      <w:r>
        <w:rPr>
          <w:rFonts w:ascii="Verdana" w:hAnsi="Verdana"/>
          <w:sz w:val="20"/>
          <w:szCs w:val="20"/>
        </w:rPr>
        <w:t>s</w:t>
      </w:r>
    </w:p>
    <w:p w14:paraId="30988CED" w14:textId="65EE8803" w:rsidR="00A7501B" w:rsidRDefault="00A7501B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1).</w:t>
      </w:r>
      <w:r w:rsidR="007246F3">
        <w:rPr>
          <w:rFonts w:ascii="Verdana" w:hAnsi="Verdana"/>
          <w:sz w:val="20"/>
          <w:szCs w:val="20"/>
        </w:rPr>
        <w:t xml:space="preserve"> </w:t>
      </w:r>
      <w:r w:rsidR="007246F3" w:rsidRPr="007246F3">
        <w:rPr>
          <w:rFonts w:ascii="Verdana" w:hAnsi="Verdana"/>
          <w:sz w:val="20"/>
          <w:szCs w:val="20"/>
          <w:highlight w:val="yellow"/>
        </w:rPr>
        <w:t>(3pts)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0"/>
        <w:gridCol w:w="2420"/>
      </w:tblGrid>
      <w:tr w:rsidR="00A7501B" w14:paraId="627A8C5C" w14:textId="77777777" w:rsidTr="00044D69">
        <w:tc>
          <w:tcPr>
            <w:tcW w:w="5947" w:type="dxa"/>
          </w:tcPr>
          <w:p w14:paraId="67632AA6" w14:textId="36F1E27B" w:rsidR="00A7501B" w:rsidRDefault="00044D69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88A5B2D" wp14:editId="53A8A27F">
                  <wp:extent cx="4041648" cy="133502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OF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648" cy="1335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6268183D" w14:textId="3F725B62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EN </w:t>
            </w:r>
            <w:r w:rsidR="007246F3" w:rsidRPr="007246F3">
              <w:rPr>
                <w:rFonts w:ascii="Verdana" w:hAnsi="Verdana"/>
                <w:sz w:val="20"/>
                <w:szCs w:val="20"/>
                <w:highlight w:val="yellow"/>
              </w:rPr>
              <w:t>FALSE</w:t>
            </w:r>
          </w:p>
          <w:p w14:paraId="4E76D89E" w14:textId="05B4D77E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TT </w:t>
            </w:r>
            <w:r w:rsidR="007246F3" w:rsidRPr="007246F3">
              <w:rPr>
                <w:rFonts w:ascii="Verdana" w:hAnsi="Verdana"/>
                <w:sz w:val="20"/>
                <w:szCs w:val="20"/>
                <w:highlight w:val="yellow"/>
              </w:rPr>
              <w:t>FALSE</w:t>
            </w:r>
          </w:p>
          <w:p w14:paraId="4060F3EC" w14:textId="0764D457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DN </w:t>
            </w:r>
            <w:r w:rsidR="007246F3" w:rsidRPr="007246F3">
              <w:rPr>
                <w:rFonts w:ascii="Verdana" w:hAnsi="Verdana"/>
                <w:sz w:val="20"/>
                <w:szCs w:val="20"/>
                <w:highlight w:val="yellow"/>
              </w:rPr>
              <w:t>FALSE</w:t>
            </w:r>
          </w:p>
        </w:tc>
      </w:tr>
    </w:tbl>
    <w:p w14:paraId="09B20BD8" w14:textId="099C2004" w:rsidR="001332D3" w:rsidRDefault="001332D3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you want to transfer an integer value to another location, what instruction would you use?</w:t>
      </w:r>
    </w:p>
    <w:p w14:paraId="0E7D21A8" w14:textId="580F9D05" w:rsidR="001332D3" w:rsidRDefault="001332D3" w:rsidP="00244110">
      <w:pPr>
        <w:pStyle w:val="ListParagraph"/>
        <w:numPr>
          <w:ilvl w:val="0"/>
          <w:numId w:val="7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CPY</w:t>
      </w:r>
    </w:p>
    <w:p w14:paraId="7180E8BE" w14:textId="19E4536E" w:rsidR="001332D3" w:rsidRPr="007246F3" w:rsidRDefault="001332D3" w:rsidP="00244110">
      <w:pPr>
        <w:pStyle w:val="ListParagraph"/>
        <w:numPr>
          <w:ilvl w:val="0"/>
          <w:numId w:val="7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  <w:highlight w:val="yellow"/>
        </w:rPr>
      </w:pPr>
      <w:r w:rsidRPr="007246F3">
        <w:rPr>
          <w:rFonts w:ascii="Verdana" w:hAnsi="Verdana"/>
          <w:sz w:val="20"/>
          <w:szCs w:val="20"/>
          <w:highlight w:val="yellow"/>
        </w:rPr>
        <w:t>MOV</w:t>
      </w:r>
    </w:p>
    <w:p w14:paraId="796DC27F" w14:textId="264CF43C" w:rsidR="001332D3" w:rsidRDefault="001332D3" w:rsidP="00244110">
      <w:pPr>
        <w:pStyle w:val="ListParagraph"/>
        <w:numPr>
          <w:ilvl w:val="0"/>
          <w:numId w:val="7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TRNS</w:t>
      </w:r>
    </w:p>
    <w:p w14:paraId="02CB7D8C" w14:textId="5F68A815" w:rsidR="001332D3" w:rsidRDefault="001332D3" w:rsidP="00244110">
      <w:pPr>
        <w:pStyle w:val="ListParagraph"/>
        <w:numPr>
          <w:ilvl w:val="0"/>
          <w:numId w:val="7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0BA2D75A" w14:textId="44BF5B71" w:rsidR="00931D9F" w:rsidRDefault="00931D9F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number 123.456 is an example of an Integer.</w:t>
      </w:r>
    </w:p>
    <w:p w14:paraId="7C23C441" w14:textId="5A487099" w:rsidR="00931D9F" w:rsidRDefault="00931D9F" w:rsidP="00244110">
      <w:pPr>
        <w:pStyle w:val="ListParagraph"/>
        <w:numPr>
          <w:ilvl w:val="0"/>
          <w:numId w:val="8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15B01478" w14:textId="29852F10" w:rsidR="00C86D41" w:rsidRPr="007246F3" w:rsidRDefault="00931D9F" w:rsidP="00244110">
      <w:pPr>
        <w:pStyle w:val="ListParagraph"/>
        <w:numPr>
          <w:ilvl w:val="0"/>
          <w:numId w:val="8"/>
        </w:numPr>
        <w:tabs>
          <w:tab w:val="left" w:pos="2880"/>
        </w:tabs>
        <w:spacing w:before="480" w:after="120"/>
        <w:ind w:left="1620"/>
        <w:rPr>
          <w:rFonts w:ascii="Verdana" w:hAnsi="Verdana"/>
          <w:sz w:val="20"/>
          <w:szCs w:val="20"/>
          <w:highlight w:val="yellow"/>
        </w:rPr>
      </w:pPr>
      <w:r w:rsidRPr="007246F3">
        <w:rPr>
          <w:rFonts w:ascii="Verdana" w:hAnsi="Verdana"/>
          <w:sz w:val="20"/>
          <w:szCs w:val="20"/>
          <w:highlight w:val="yellow"/>
        </w:rPr>
        <w:t>False</w:t>
      </w:r>
    </w:p>
    <w:sectPr w:rsidR="00C86D41" w:rsidRPr="007246F3" w:rsidSect="00E013AA">
      <w:headerReference w:type="first" r:id="rId18"/>
      <w:footerReference w:type="first" r:id="rId19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DA3C9" w14:textId="77777777" w:rsidR="00054BFD" w:rsidRDefault="00054BFD" w:rsidP="005B3A86">
      <w:pPr>
        <w:spacing w:after="0" w:line="240" w:lineRule="auto"/>
      </w:pPr>
      <w:r>
        <w:separator/>
      </w:r>
    </w:p>
  </w:endnote>
  <w:endnote w:type="continuationSeparator" w:id="0">
    <w:p w14:paraId="35E5BB7D" w14:textId="77777777" w:rsidR="00054BFD" w:rsidRDefault="00054BFD" w:rsidP="005B3A86">
      <w:pPr>
        <w:spacing w:after="0" w:line="240" w:lineRule="auto"/>
      </w:pPr>
      <w:r>
        <w:continuationSeparator/>
      </w:r>
    </w:p>
  </w:endnote>
  <w:endnote w:type="continuationNotice" w:id="1">
    <w:p w14:paraId="142B3ECF" w14:textId="77777777" w:rsidR="00054BFD" w:rsidRDefault="00054B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A6CAD" w14:textId="7D788139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F0AE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F0AE3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F0AE3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7517F340" w14:textId="77777777" w:rsidR="00DA6EA4" w:rsidRPr="00B025CF" w:rsidRDefault="00DA6EA4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16396" w14:textId="593232B7" w:rsidR="00DA6EA4" w:rsidRPr="007C2507" w:rsidRDefault="00DA6EA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F0AE3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F0AE3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F0AE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47D5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AB5B5" w14:textId="41BB3332" w:rsidR="00DA6EA4" w:rsidRPr="007C2507" w:rsidRDefault="00DA6EA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F0AE3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F0AE3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F0AE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47D5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9AB3" w14:textId="7FF3AC8B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47D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F0AE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F0AE3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F0AE3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76658" w14:textId="77777777" w:rsidR="00054BFD" w:rsidRDefault="00054BFD" w:rsidP="005B3A86">
      <w:pPr>
        <w:spacing w:after="0" w:line="240" w:lineRule="auto"/>
      </w:pPr>
      <w:r>
        <w:separator/>
      </w:r>
    </w:p>
  </w:footnote>
  <w:footnote w:type="continuationSeparator" w:id="0">
    <w:p w14:paraId="0EE618FD" w14:textId="77777777" w:rsidR="00054BFD" w:rsidRDefault="00054BFD" w:rsidP="005B3A86">
      <w:pPr>
        <w:spacing w:after="0" w:line="240" w:lineRule="auto"/>
      </w:pPr>
      <w:r>
        <w:continuationSeparator/>
      </w:r>
    </w:p>
  </w:footnote>
  <w:footnote w:type="continuationNotice" w:id="1">
    <w:p w14:paraId="79952F7D" w14:textId="77777777" w:rsidR="00054BFD" w:rsidRDefault="00054B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1C811" w14:textId="0F34581E" w:rsidR="00DA6EA4" w:rsidRPr="007C2507" w:rsidRDefault="00DA6EA4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F0AE3">
      <w:rPr>
        <w:rFonts w:ascii="BankGothic Lt BT" w:hAnsi="BankGothic Lt BT"/>
        <w:caps/>
        <w:sz w:val="24"/>
        <w:szCs w:val="24"/>
      </w:rPr>
      <w:t>Number Conversion and 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1751D73" w14:textId="42088F70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F0AE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F0AE3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D975C" w14:textId="370564AA" w:rsidR="00DA6EA4" w:rsidRPr="007C2507" w:rsidRDefault="00DA6EA4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F0AE3">
      <w:rPr>
        <w:rFonts w:ascii="BankGothic Lt BT" w:hAnsi="BankGothic Lt BT"/>
        <w:caps/>
        <w:sz w:val="24"/>
        <w:szCs w:val="24"/>
      </w:rPr>
      <w:t>Number Conversion and 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649557" w14:textId="77E4D282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F0AE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F0AE3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A6EA4" w14:paraId="7F1F8FAE" w14:textId="77777777" w:rsidTr="00E130F3">
      <w:tc>
        <w:tcPr>
          <w:tcW w:w="630" w:type="dxa"/>
        </w:tcPr>
        <w:p w14:paraId="3A96025F" w14:textId="77777777" w:rsidR="00DA6EA4" w:rsidRDefault="00DA6EA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E1F66F2" wp14:editId="05BD108F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7E5DB38" w14:textId="5A07193A" w:rsidR="00DA6EA4" w:rsidRPr="007C2507" w:rsidRDefault="00DA6EA4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F0AE3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817AB9E" w14:textId="77777777" w:rsidR="00DA6EA4" w:rsidRDefault="00DA6EA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130EBBB" wp14:editId="0CD03E1A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8D80AC2" w14:textId="77777777" w:rsidR="00DA6EA4" w:rsidRPr="00B025CF" w:rsidRDefault="00DA6EA4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B6BC" w14:textId="55BB28AB" w:rsidR="00DA6EA4" w:rsidRPr="007C2507" w:rsidRDefault="00DA6EA4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F0AE3">
      <w:rPr>
        <w:rFonts w:ascii="BankGothic Lt BT" w:hAnsi="BankGothic Lt BT"/>
        <w:caps/>
        <w:sz w:val="24"/>
        <w:szCs w:val="24"/>
      </w:rPr>
      <w:t>Number Conversion and 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340D49" w14:textId="1DF141A6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F0AE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F0AE3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185"/>
    <w:multiLevelType w:val="hybridMultilevel"/>
    <w:tmpl w:val="C464D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903BB"/>
    <w:multiLevelType w:val="hybridMultilevel"/>
    <w:tmpl w:val="0EDC84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49042E"/>
    <w:multiLevelType w:val="hybridMultilevel"/>
    <w:tmpl w:val="13F03A0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9722462"/>
    <w:multiLevelType w:val="hybridMultilevel"/>
    <w:tmpl w:val="13F03A0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EB92C18"/>
    <w:multiLevelType w:val="hybridMultilevel"/>
    <w:tmpl w:val="13F03A0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FD423CF"/>
    <w:multiLevelType w:val="hybridMultilevel"/>
    <w:tmpl w:val="13F03A0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1065FE1"/>
    <w:multiLevelType w:val="hybridMultilevel"/>
    <w:tmpl w:val="13F03A0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7D"/>
    <w:rsid w:val="000154E9"/>
    <w:rsid w:val="00041E52"/>
    <w:rsid w:val="00044D69"/>
    <w:rsid w:val="000524AC"/>
    <w:rsid w:val="000544E1"/>
    <w:rsid w:val="00054BFD"/>
    <w:rsid w:val="000A23B3"/>
    <w:rsid w:val="000C101C"/>
    <w:rsid w:val="000E0D34"/>
    <w:rsid w:val="00101028"/>
    <w:rsid w:val="001332D3"/>
    <w:rsid w:val="00141840"/>
    <w:rsid w:val="002025E4"/>
    <w:rsid w:val="00222A30"/>
    <w:rsid w:val="00224C5A"/>
    <w:rsid w:val="00244110"/>
    <w:rsid w:val="00261027"/>
    <w:rsid w:val="002B3DF0"/>
    <w:rsid w:val="002D387A"/>
    <w:rsid w:val="002E22BE"/>
    <w:rsid w:val="00307505"/>
    <w:rsid w:val="003F6D63"/>
    <w:rsid w:val="00422289"/>
    <w:rsid w:val="00431790"/>
    <w:rsid w:val="004332DB"/>
    <w:rsid w:val="00453071"/>
    <w:rsid w:val="00472F8B"/>
    <w:rsid w:val="005563BD"/>
    <w:rsid w:val="005840BA"/>
    <w:rsid w:val="005B3A86"/>
    <w:rsid w:val="00613E4E"/>
    <w:rsid w:val="00677AF8"/>
    <w:rsid w:val="006F0AE3"/>
    <w:rsid w:val="006F19A5"/>
    <w:rsid w:val="006F7F1A"/>
    <w:rsid w:val="007140C7"/>
    <w:rsid w:val="00723673"/>
    <w:rsid w:val="007246F3"/>
    <w:rsid w:val="007468C6"/>
    <w:rsid w:val="007C2507"/>
    <w:rsid w:val="008201B9"/>
    <w:rsid w:val="008362D6"/>
    <w:rsid w:val="00866D5F"/>
    <w:rsid w:val="008975D5"/>
    <w:rsid w:val="008D1C7C"/>
    <w:rsid w:val="009219E3"/>
    <w:rsid w:val="00931D9F"/>
    <w:rsid w:val="009559C9"/>
    <w:rsid w:val="009B042B"/>
    <w:rsid w:val="009F2DFA"/>
    <w:rsid w:val="009F76D1"/>
    <w:rsid w:val="00A7501B"/>
    <w:rsid w:val="00B025CF"/>
    <w:rsid w:val="00B457A7"/>
    <w:rsid w:val="00B52137"/>
    <w:rsid w:val="00B755C0"/>
    <w:rsid w:val="00BB7522"/>
    <w:rsid w:val="00BC4A6E"/>
    <w:rsid w:val="00C8329D"/>
    <w:rsid w:val="00C834FC"/>
    <w:rsid w:val="00C86D41"/>
    <w:rsid w:val="00CB5A57"/>
    <w:rsid w:val="00CB5F0C"/>
    <w:rsid w:val="00CC3975"/>
    <w:rsid w:val="00CE3BF2"/>
    <w:rsid w:val="00CF7AA0"/>
    <w:rsid w:val="00DA380B"/>
    <w:rsid w:val="00DA6EA4"/>
    <w:rsid w:val="00DB47D5"/>
    <w:rsid w:val="00DC19D0"/>
    <w:rsid w:val="00DC51B1"/>
    <w:rsid w:val="00E013AA"/>
    <w:rsid w:val="00E130F3"/>
    <w:rsid w:val="00EA0805"/>
    <w:rsid w:val="00F53D7D"/>
    <w:rsid w:val="00F61762"/>
    <w:rsid w:val="00F631A1"/>
    <w:rsid w:val="00F63CD7"/>
    <w:rsid w:val="00F63D40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4B51"/>
  <w15:chartTrackingRefBased/>
  <w15:docId w15:val="{B6172637-236C-41C5-87D0-CD126F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.xlsx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13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2018-11-08T17:27:00Z</cp:lastPrinted>
  <dcterms:created xsi:type="dcterms:W3CDTF">2018-11-08T17:27:00Z</dcterms:created>
  <dcterms:modified xsi:type="dcterms:W3CDTF">2018-11-08T17:40:00Z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Number Conversion and PLC Basics</vt:lpwstr>
  </property>
  <property fmtid="{D5CDD505-2E9C-101B-9397-08002B2CF9AE}" pid="4" name="DocNum">
    <vt:i4>3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