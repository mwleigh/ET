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FD348CF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D5A49">
        <w:rPr>
          <w:rFonts w:ascii="Verdana" w:hAnsi="Verdana"/>
          <w:b/>
          <w:sz w:val="24"/>
          <w:szCs w:val="24"/>
        </w:rPr>
        <w:t>NEMA Symbols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D5A49">
        <w:rPr>
          <w:rFonts w:ascii="Verdana" w:hAnsi="Verdana"/>
          <w:sz w:val="20"/>
          <w:szCs w:val="20"/>
        </w:rPr>
        <w:t>Handout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D5A49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B5CDC52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D5A49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D5A49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D5A49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7F735DE5" w:rsidR="00F941C4" w:rsidRPr="00DC2F3B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identify</w:t>
      </w:r>
      <w:r w:rsidR="00CA78BB" w:rsidRP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the National Electrical Manufactures Association (NEMA) symbols and the components that they represent.</w:t>
      </w:r>
    </w:p>
    <w:p w14:paraId="3F8FF8B8" w14:textId="693FE1BF" w:rsidR="003D5A8E" w:rsidRPr="005915F6" w:rsidRDefault="003D5A49" w:rsidP="005C3D11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Symbol</w:t>
      </w:r>
      <w:r w:rsidR="00A527ED">
        <w:rPr>
          <w:rFonts w:ascii="Verdana" w:hAnsi="Verdana"/>
          <w:b/>
        </w:rPr>
        <w:t>s</w:t>
      </w:r>
    </w:p>
    <w:p w14:paraId="49A595D6" w14:textId="620E86FE" w:rsidR="00463672" w:rsidRDefault="005E3C22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bookmarkStart w:id="0" w:name="_Hlk523818809"/>
      <w:r>
        <w:rPr>
          <w:rFonts w:ascii="Verdana" w:hAnsi="Verdana"/>
          <w:sz w:val="20"/>
          <w:szCs w:val="20"/>
        </w:rPr>
        <w:t>Match each NEMA symbol with the appropriate description</w:t>
      </w:r>
      <w:r w:rsidR="00570D60">
        <w:rPr>
          <w:rFonts w:ascii="Verdana" w:hAnsi="Verdana"/>
          <w:sz w:val="20"/>
          <w:szCs w:val="20"/>
        </w:rPr>
        <w:t xml:space="preserve"> </w:t>
      </w:r>
      <w:r w:rsidR="0083583D">
        <w:rPr>
          <w:rFonts w:ascii="Verdana" w:hAnsi="Verdana"/>
          <w:sz w:val="20"/>
          <w:szCs w:val="20"/>
        </w:rPr>
        <w:t xml:space="preserve">from the table of descriptions below </w:t>
      </w:r>
      <w:r w:rsidR="00570D60">
        <w:rPr>
          <w:rFonts w:ascii="Verdana" w:hAnsi="Verdana"/>
          <w:sz w:val="20"/>
          <w:szCs w:val="20"/>
        </w:rPr>
        <w:t>and identify whether the symbol is an input or an output</w:t>
      </w:r>
      <w:r w:rsidR="006E1173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468" w:type="dxa"/>
        <w:tblInd w:w="607" w:type="dxa"/>
        <w:tblLook w:val="04A0" w:firstRow="1" w:lastRow="0" w:firstColumn="1" w:lastColumn="0" w:noHBand="0" w:noVBand="1"/>
      </w:tblPr>
      <w:tblGrid>
        <w:gridCol w:w="330"/>
        <w:gridCol w:w="3259"/>
        <w:gridCol w:w="3814"/>
        <w:gridCol w:w="1080"/>
        <w:gridCol w:w="985"/>
      </w:tblGrid>
      <w:tr w:rsidR="00C079FC" w14:paraId="59C467AD" w14:textId="23851CA3" w:rsidTr="005C3D11">
        <w:trPr>
          <w:tblHeader/>
        </w:trPr>
        <w:tc>
          <w:tcPr>
            <w:tcW w:w="330" w:type="dxa"/>
            <w:tcBorders>
              <w:top w:val="nil"/>
              <w:left w:val="nil"/>
            </w:tcBorders>
          </w:tcPr>
          <w:p w14:paraId="08E0D01C" w14:textId="77777777" w:rsidR="00C079FC" w:rsidRDefault="00C079FC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bookmarkStart w:id="1" w:name="_Hlk523385461"/>
            <w:bookmarkEnd w:id="0"/>
          </w:p>
        </w:tc>
        <w:tc>
          <w:tcPr>
            <w:tcW w:w="3259" w:type="dxa"/>
            <w:shd w:val="clear" w:color="auto" w:fill="D9D9D9" w:themeFill="background1" w:themeFillShade="D9"/>
          </w:tcPr>
          <w:p w14:paraId="339C816A" w14:textId="582A77D1" w:rsidR="00C079FC" w:rsidRDefault="00C079FC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814" w:type="dxa"/>
            <w:shd w:val="clear" w:color="auto" w:fill="D9D9D9" w:themeFill="background1" w:themeFillShade="D9"/>
          </w:tcPr>
          <w:p w14:paraId="161D7EAD" w14:textId="1F7B659A" w:rsidR="00C079FC" w:rsidRDefault="00C079FC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0F905D0" w14:textId="0A7554BE" w:rsidR="00C079FC" w:rsidRDefault="00C079FC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Abbr.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44A86977" w14:textId="009D321F" w:rsidR="00C079FC" w:rsidRDefault="00C079FC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I/O</w:t>
            </w:r>
          </w:p>
        </w:tc>
      </w:tr>
      <w:bookmarkEnd w:id="1"/>
      <w:tr w:rsidR="00C079FC" w14:paraId="5863C015" w14:textId="0BE2C251" w:rsidTr="005C3D11">
        <w:trPr>
          <w:tblHeader/>
        </w:trPr>
        <w:tc>
          <w:tcPr>
            <w:tcW w:w="330" w:type="dxa"/>
            <w:vAlign w:val="center"/>
          </w:tcPr>
          <w:p w14:paraId="5ECA3A27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59" w:type="dxa"/>
            <w:vAlign w:val="center"/>
          </w:tcPr>
          <w:p w14:paraId="0F25D000" w14:textId="6AE44E9A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D5A4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C6249B1" wp14:editId="4E97BAA9">
                  <wp:extent cx="1700784" cy="30175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784" cy="30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  <w:vAlign w:val="center"/>
          </w:tcPr>
          <w:p w14:paraId="38A93DB5" w14:textId="1743A326" w:rsidR="00C079FC" w:rsidRDefault="00C079FC" w:rsidP="00C079F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Normally Open Switch</w:t>
            </w:r>
          </w:p>
        </w:tc>
        <w:tc>
          <w:tcPr>
            <w:tcW w:w="1080" w:type="dxa"/>
            <w:vAlign w:val="center"/>
          </w:tcPr>
          <w:p w14:paraId="06620962" w14:textId="100674C9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985" w:type="dxa"/>
            <w:vAlign w:val="center"/>
          </w:tcPr>
          <w:p w14:paraId="154546DD" w14:textId="4991F4A9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  <w:tr w:rsidR="00C079FC" w14:paraId="6EEE5955" w14:textId="1DBC50EC" w:rsidTr="005C3D11">
        <w:trPr>
          <w:tblHeader/>
        </w:trPr>
        <w:tc>
          <w:tcPr>
            <w:tcW w:w="330" w:type="dxa"/>
            <w:vAlign w:val="center"/>
          </w:tcPr>
          <w:p w14:paraId="05CCBD60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59" w:type="dxa"/>
            <w:vAlign w:val="center"/>
          </w:tcPr>
          <w:p w14:paraId="1A89B3E4" w14:textId="7094FE39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D5A4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F80C58B" wp14:editId="2DE0B964">
                  <wp:extent cx="1709928" cy="182880"/>
                  <wp:effectExtent l="0" t="0" r="508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  <w:vAlign w:val="center"/>
          </w:tcPr>
          <w:p w14:paraId="2FC6E528" w14:textId="4F96599C" w:rsidR="00C079FC" w:rsidRDefault="00C079FC" w:rsidP="00C079F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Normally Closed Switch</w:t>
            </w:r>
          </w:p>
        </w:tc>
        <w:tc>
          <w:tcPr>
            <w:tcW w:w="1080" w:type="dxa"/>
            <w:vAlign w:val="center"/>
          </w:tcPr>
          <w:p w14:paraId="1FFC714F" w14:textId="30B51B5B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</w:t>
            </w:r>
          </w:p>
        </w:tc>
        <w:tc>
          <w:tcPr>
            <w:tcW w:w="985" w:type="dxa"/>
            <w:vAlign w:val="center"/>
          </w:tcPr>
          <w:p w14:paraId="5C792FE5" w14:textId="274BCB0E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0A55"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  <w:tr w:rsidR="00C079FC" w14:paraId="3ED1DC88" w14:textId="302F4CF1" w:rsidTr="005C3D11">
        <w:trPr>
          <w:tblHeader/>
        </w:trPr>
        <w:tc>
          <w:tcPr>
            <w:tcW w:w="330" w:type="dxa"/>
            <w:vAlign w:val="center"/>
          </w:tcPr>
          <w:p w14:paraId="48E605CB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59" w:type="dxa"/>
            <w:vAlign w:val="center"/>
          </w:tcPr>
          <w:p w14:paraId="3B791696" w14:textId="0DEA96AA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D5A4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0ED9C29" wp14:editId="2134FC8F">
                  <wp:extent cx="1709928" cy="182880"/>
                  <wp:effectExtent l="0" t="0" r="508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  <w:vAlign w:val="center"/>
          </w:tcPr>
          <w:p w14:paraId="2F644A2A" w14:textId="05B2A225" w:rsidR="00C079FC" w:rsidRDefault="00C079FC" w:rsidP="00C079F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Normally Open, Held Closed Switch</w:t>
            </w:r>
          </w:p>
        </w:tc>
        <w:tc>
          <w:tcPr>
            <w:tcW w:w="1080" w:type="dxa"/>
            <w:vAlign w:val="center"/>
          </w:tcPr>
          <w:p w14:paraId="66DB7FD3" w14:textId="4F475FEC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NOHC</w:t>
            </w:r>
          </w:p>
        </w:tc>
        <w:tc>
          <w:tcPr>
            <w:tcW w:w="985" w:type="dxa"/>
            <w:vAlign w:val="center"/>
          </w:tcPr>
          <w:p w14:paraId="21A790D8" w14:textId="6B1CAC14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0A55"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  <w:tr w:rsidR="00C079FC" w14:paraId="046688C4" w14:textId="346C7966" w:rsidTr="005C3D11">
        <w:trPr>
          <w:tblHeader/>
        </w:trPr>
        <w:tc>
          <w:tcPr>
            <w:tcW w:w="330" w:type="dxa"/>
            <w:vAlign w:val="center"/>
          </w:tcPr>
          <w:p w14:paraId="14061929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59" w:type="dxa"/>
            <w:vAlign w:val="center"/>
          </w:tcPr>
          <w:p w14:paraId="490005DF" w14:textId="0D02F80D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D5A4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F0D5FBB" wp14:editId="08C9BB84">
                  <wp:extent cx="1609344" cy="3200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44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  <w:vAlign w:val="center"/>
          </w:tcPr>
          <w:p w14:paraId="20EE1CE5" w14:textId="4A528652" w:rsidR="00C079FC" w:rsidRDefault="00C079FC" w:rsidP="00C079F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Normally Closed, Held Open Switch</w:t>
            </w:r>
          </w:p>
        </w:tc>
        <w:tc>
          <w:tcPr>
            <w:tcW w:w="1080" w:type="dxa"/>
            <w:vAlign w:val="center"/>
          </w:tcPr>
          <w:p w14:paraId="24D1FB34" w14:textId="37D22DB3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NCHO</w:t>
            </w:r>
          </w:p>
        </w:tc>
        <w:tc>
          <w:tcPr>
            <w:tcW w:w="985" w:type="dxa"/>
            <w:vAlign w:val="center"/>
          </w:tcPr>
          <w:p w14:paraId="407A0A1B" w14:textId="66AF4EB4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0A55"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  <w:tr w:rsidR="00C079FC" w14:paraId="5B3E26F3" w14:textId="24E295A9" w:rsidTr="005C3D11">
        <w:trPr>
          <w:tblHeader/>
        </w:trPr>
        <w:tc>
          <w:tcPr>
            <w:tcW w:w="330" w:type="dxa"/>
            <w:vAlign w:val="center"/>
          </w:tcPr>
          <w:p w14:paraId="6C996BEA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59" w:type="dxa"/>
            <w:vAlign w:val="center"/>
          </w:tcPr>
          <w:p w14:paraId="54CDF05C" w14:textId="62E40C5A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D5A4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36EB16F" wp14:editId="61BAB574">
                  <wp:extent cx="557784" cy="338328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  <w:vAlign w:val="center"/>
          </w:tcPr>
          <w:p w14:paraId="7B8AD91A" w14:textId="151F404A" w:rsidR="00C079FC" w:rsidRDefault="00C079FC" w:rsidP="00C079F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Limit Switch</w:t>
            </w:r>
          </w:p>
        </w:tc>
        <w:tc>
          <w:tcPr>
            <w:tcW w:w="1080" w:type="dxa"/>
            <w:vAlign w:val="center"/>
          </w:tcPr>
          <w:p w14:paraId="3605406B" w14:textId="61144DA5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LS</w:t>
            </w:r>
          </w:p>
        </w:tc>
        <w:tc>
          <w:tcPr>
            <w:tcW w:w="985" w:type="dxa"/>
            <w:vAlign w:val="center"/>
          </w:tcPr>
          <w:p w14:paraId="239444CB" w14:textId="2289520B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0A55"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  <w:tr w:rsidR="00C079FC" w14:paraId="7D1248CB" w14:textId="0A1FF5C4" w:rsidTr="005C3D11">
        <w:trPr>
          <w:tblHeader/>
        </w:trPr>
        <w:tc>
          <w:tcPr>
            <w:tcW w:w="330" w:type="dxa"/>
            <w:vAlign w:val="center"/>
          </w:tcPr>
          <w:p w14:paraId="7A6923B9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59" w:type="dxa"/>
            <w:vAlign w:val="center"/>
          </w:tcPr>
          <w:p w14:paraId="2E8C5C2E" w14:textId="70B8F0B6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D5A4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7F8FD4F" wp14:editId="01F7640B">
                  <wp:extent cx="301752" cy="466344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" cy="466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  <w:vAlign w:val="center"/>
          </w:tcPr>
          <w:p w14:paraId="59B920CF" w14:textId="2AC4D0C3" w:rsidR="00C079FC" w:rsidRDefault="00C079FC" w:rsidP="00C079F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Float Switch</w:t>
            </w:r>
          </w:p>
        </w:tc>
        <w:tc>
          <w:tcPr>
            <w:tcW w:w="1080" w:type="dxa"/>
            <w:vAlign w:val="center"/>
          </w:tcPr>
          <w:p w14:paraId="45A6136A" w14:textId="6C883256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FTS</w:t>
            </w:r>
          </w:p>
        </w:tc>
        <w:tc>
          <w:tcPr>
            <w:tcW w:w="985" w:type="dxa"/>
            <w:vAlign w:val="center"/>
          </w:tcPr>
          <w:p w14:paraId="072427C3" w14:textId="41CEFDA0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0A55"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  <w:tr w:rsidR="00C079FC" w14:paraId="25715B4C" w14:textId="1116293A" w:rsidTr="005C3D11">
        <w:trPr>
          <w:tblHeader/>
        </w:trPr>
        <w:tc>
          <w:tcPr>
            <w:tcW w:w="330" w:type="dxa"/>
            <w:vAlign w:val="center"/>
          </w:tcPr>
          <w:p w14:paraId="07E2FB8A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59" w:type="dxa"/>
            <w:vAlign w:val="center"/>
          </w:tcPr>
          <w:p w14:paraId="29D89541" w14:textId="7A0196A7" w:rsidR="00C079FC" w:rsidRPr="003D5A49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B009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6B62D6C" wp14:editId="29FD85FF">
                  <wp:extent cx="219456" cy="384048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384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  <w:vAlign w:val="center"/>
          </w:tcPr>
          <w:p w14:paraId="74E2BA53" w14:textId="7A8341E4" w:rsidR="00C079FC" w:rsidRDefault="00C079FC" w:rsidP="00C079F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Flow Switch</w:t>
            </w:r>
          </w:p>
        </w:tc>
        <w:tc>
          <w:tcPr>
            <w:tcW w:w="1080" w:type="dxa"/>
            <w:vAlign w:val="center"/>
          </w:tcPr>
          <w:p w14:paraId="3912E894" w14:textId="42059DEC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FLS</w:t>
            </w:r>
          </w:p>
        </w:tc>
        <w:tc>
          <w:tcPr>
            <w:tcW w:w="985" w:type="dxa"/>
            <w:vAlign w:val="center"/>
          </w:tcPr>
          <w:p w14:paraId="1A385131" w14:textId="2BED7B87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0A55"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  <w:tr w:rsidR="00C079FC" w14:paraId="656C6233" w14:textId="7D8F8456" w:rsidTr="005C3D11">
        <w:trPr>
          <w:tblHeader/>
        </w:trPr>
        <w:tc>
          <w:tcPr>
            <w:tcW w:w="330" w:type="dxa"/>
            <w:vAlign w:val="center"/>
          </w:tcPr>
          <w:p w14:paraId="61F008DE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59" w:type="dxa"/>
            <w:vAlign w:val="center"/>
          </w:tcPr>
          <w:p w14:paraId="50912941" w14:textId="5727DB14" w:rsidR="00C079FC" w:rsidRPr="007B009E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B009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EF9AE10" wp14:editId="2F0C6C9A">
                  <wp:extent cx="566928" cy="384048"/>
                  <wp:effectExtent l="0" t="0" r="508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" cy="384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  <w:vAlign w:val="center"/>
          </w:tcPr>
          <w:p w14:paraId="6BE87F13" w14:textId="7A689ED0" w:rsidR="00C079FC" w:rsidRDefault="00C079FC" w:rsidP="00C079F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Temperature Switch</w:t>
            </w:r>
          </w:p>
        </w:tc>
        <w:tc>
          <w:tcPr>
            <w:tcW w:w="1080" w:type="dxa"/>
            <w:vAlign w:val="center"/>
          </w:tcPr>
          <w:p w14:paraId="515FDB49" w14:textId="43845C66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TS</w:t>
            </w:r>
          </w:p>
        </w:tc>
        <w:tc>
          <w:tcPr>
            <w:tcW w:w="985" w:type="dxa"/>
            <w:vAlign w:val="center"/>
          </w:tcPr>
          <w:p w14:paraId="05D4D8A6" w14:textId="50A8B7E5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0A55"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  <w:tr w:rsidR="00C079FC" w14:paraId="4F81B92E" w14:textId="51880017" w:rsidTr="005C3D11">
        <w:trPr>
          <w:tblHeader/>
        </w:trPr>
        <w:tc>
          <w:tcPr>
            <w:tcW w:w="330" w:type="dxa"/>
            <w:vAlign w:val="center"/>
          </w:tcPr>
          <w:p w14:paraId="043CC926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59" w:type="dxa"/>
            <w:vAlign w:val="center"/>
          </w:tcPr>
          <w:p w14:paraId="2AFD79DE" w14:textId="419F41A9" w:rsidR="00C079FC" w:rsidRPr="007B009E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B009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F98A84D" wp14:editId="15A6CF68">
                  <wp:extent cx="310896" cy="356616"/>
                  <wp:effectExtent l="0" t="0" r="0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" cy="35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  <w:vAlign w:val="center"/>
          </w:tcPr>
          <w:p w14:paraId="593902ED" w14:textId="3D16560B" w:rsidR="00C079FC" w:rsidRDefault="00C079FC" w:rsidP="00C079F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Pressure Switch</w:t>
            </w:r>
          </w:p>
        </w:tc>
        <w:tc>
          <w:tcPr>
            <w:tcW w:w="1080" w:type="dxa"/>
            <w:vAlign w:val="center"/>
          </w:tcPr>
          <w:p w14:paraId="7B3230A9" w14:textId="31B1EAAD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PS</w:t>
            </w:r>
          </w:p>
        </w:tc>
        <w:tc>
          <w:tcPr>
            <w:tcW w:w="985" w:type="dxa"/>
            <w:vAlign w:val="center"/>
          </w:tcPr>
          <w:p w14:paraId="69785D80" w14:textId="73A39B76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0A55"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  <w:tr w:rsidR="00C079FC" w14:paraId="04D7C1F5" w14:textId="49A7EDF6" w:rsidTr="005C3D11">
        <w:trPr>
          <w:tblHeader/>
        </w:trPr>
        <w:tc>
          <w:tcPr>
            <w:tcW w:w="330" w:type="dxa"/>
            <w:vAlign w:val="center"/>
          </w:tcPr>
          <w:p w14:paraId="70B0CE00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59" w:type="dxa"/>
            <w:vAlign w:val="center"/>
          </w:tcPr>
          <w:p w14:paraId="49DBB9F4" w14:textId="24FC10E1" w:rsidR="00C079FC" w:rsidRPr="007B009E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B009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12ECF8A" wp14:editId="6ADB3502">
                  <wp:extent cx="1133856" cy="438912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856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  <w:vAlign w:val="center"/>
          </w:tcPr>
          <w:p w14:paraId="0D79AB79" w14:textId="48ECE152" w:rsidR="00C079FC" w:rsidRDefault="00C079FC" w:rsidP="00C079F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Normally Open Contacts</w:t>
            </w:r>
          </w:p>
        </w:tc>
        <w:tc>
          <w:tcPr>
            <w:tcW w:w="1080" w:type="dxa"/>
            <w:vAlign w:val="center"/>
          </w:tcPr>
          <w:p w14:paraId="0FB3EEAB" w14:textId="49E593F4" w:rsidR="00C079FC" w:rsidRDefault="005C3D11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NOC</w:t>
            </w:r>
          </w:p>
        </w:tc>
        <w:tc>
          <w:tcPr>
            <w:tcW w:w="985" w:type="dxa"/>
            <w:vAlign w:val="center"/>
          </w:tcPr>
          <w:p w14:paraId="4A60D6E0" w14:textId="669004D0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0A55"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  <w:tr w:rsidR="00C079FC" w14:paraId="47FA5D54" w14:textId="0020276C" w:rsidTr="005C3D11">
        <w:trPr>
          <w:tblHeader/>
        </w:trPr>
        <w:tc>
          <w:tcPr>
            <w:tcW w:w="330" w:type="dxa"/>
            <w:vAlign w:val="center"/>
          </w:tcPr>
          <w:p w14:paraId="558C8ECC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59" w:type="dxa"/>
            <w:vAlign w:val="center"/>
          </w:tcPr>
          <w:p w14:paraId="0C4EFC08" w14:textId="3D864075" w:rsidR="00C079FC" w:rsidRPr="007B009E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B009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F36C9A2" wp14:editId="6263AE08">
                  <wp:extent cx="1152144" cy="457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  <w:vAlign w:val="center"/>
          </w:tcPr>
          <w:p w14:paraId="4D27832A" w14:textId="7F3CBE4E" w:rsidR="00C079FC" w:rsidRDefault="00C079FC" w:rsidP="00C079F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Normally Closed Contacts</w:t>
            </w:r>
          </w:p>
        </w:tc>
        <w:tc>
          <w:tcPr>
            <w:tcW w:w="1080" w:type="dxa"/>
            <w:vAlign w:val="center"/>
          </w:tcPr>
          <w:p w14:paraId="7FDFCE4D" w14:textId="3E5649D2" w:rsidR="00C079FC" w:rsidRDefault="005C3D11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NCC</w:t>
            </w:r>
          </w:p>
        </w:tc>
        <w:tc>
          <w:tcPr>
            <w:tcW w:w="985" w:type="dxa"/>
            <w:vAlign w:val="center"/>
          </w:tcPr>
          <w:p w14:paraId="6C94F7C1" w14:textId="3E157EA6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0A55"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  <w:tr w:rsidR="00C079FC" w14:paraId="5E0284AE" w14:textId="29F196AF" w:rsidTr="005C3D11">
        <w:trPr>
          <w:tblHeader/>
        </w:trPr>
        <w:tc>
          <w:tcPr>
            <w:tcW w:w="330" w:type="dxa"/>
            <w:vAlign w:val="center"/>
          </w:tcPr>
          <w:p w14:paraId="539CB153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59" w:type="dxa"/>
            <w:vAlign w:val="center"/>
          </w:tcPr>
          <w:p w14:paraId="3D4BA514" w14:textId="6681CC28" w:rsidR="00C079FC" w:rsidRPr="007B009E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48588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C820814" wp14:editId="437CBBA3">
                  <wp:extent cx="1197864" cy="640080"/>
                  <wp:effectExtent l="0" t="0" r="254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  <w:vAlign w:val="center"/>
          </w:tcPr>
          <w:p w14:paraId="1A08C7A2" w14:textId="437E2C9C" w:rsidR="00C079FC" w:rsidRDefault="00C079FC" w:rsidP="00C079FC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Coil</w:t>
            </w:r>
          </w:p>
        </w:tc>
        <w:tc>
          <w:tcPr>
            <w:tcW w:w="1080" w:type="dxa"/>
            <w:vAlign w:val="center"/>
          </w:tcPr>
          <w:p w14:paraId="5DDF63BF" w14:textId="62C8AAF5" w:rsidR="00C079FC" w:rsidRDefault="005C3D11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</w:t>
            </w:r>
          </w:p>
        </w:tc>
        <w:tc>
          <w:tcPr>
            <w:tcW w:w="985" w:type="dxa"/>
            <w:vAlign w:val="center"/>
          </w:tcPr>
          <w:p w14:paraId="342E8B45" w14:textId="7CBF1E1D" w:rsidR="00C079FC" w:rsidRDefault="00C079FC" w:rsidP="00C079FC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Output</w:t>
            </w:r>
          </w:p>
        </w:tc>
      </w:tr>
    </w:tbl>
    <w:p w14:paraId="5C430776" w14:textId="77777777" w:rsidR="00570D60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9563" w:type="dxa"/>
        <w:tblInd w:w="607" w:type="dxa"/>
        <w:tblLook w:val="04A0" w:firstRow="1" w:lastRow="0" w:firstColumn="1" w:lastColumn="0" w:noHBand="0" w:noVBand="1"/>
      </w:tblPr>
      <w:tblGrid>
        <w:gridCol w:w="525"/>
        <w:gridCol w:w="3098"/>
        <w:gridCol w:w="3420"/>
        <w:gridCol w:w="1260"/>
        <w:gridCol w:w="1260"/>
      </w:tblGrid>
      <w:tr w:rsidR="00C079FC" w14:paraId="746932F0" w14:textId="2850610D" w:rsidTr="00C079FC">
        <w:trPr>
          <w:tblHeader/>
        </w:trPr>
        <w:tc>
          <w:tcPr>
            <w:tcW w:w="525" w:type="dxa"/>
            <w:tcBorders>
              <w:top w:val="nil"/>
              <w:left w:val="nil"/>
            </w:tcBorders>
          </w:tcPr>
          <w:p w14:paraId="5D60BAC0" w14:textId="77777777" w:rsidR="00C079FC" w:rsidRDefault="00C079FC" w:rsidP="00152448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98" w:type="dxa"/>
            <w:shd w:val="clear" w:color="auto" w:fill="D9D9D9" w:themeFill="background1" w:themeFillShade="D9"/>
          </w:tcPr>
          <w:p w14:paraId="62E951E2" w14:textId="77777777" w:rsidR="00C079FC" w:rsidRDefault="00C079FC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2BF727CA" w14:textId="77777777" w:rsidR="00C079FC" w:rsidRDefault="00C079FC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3BE3E4F" w14:textId="56F87E05" w:rsidR="00C079FC" w:rsidRDefault="00C079FC" w:rsidP="00C079FC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Abbr.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A808AA" w14:textId="2BF98C37" w:rsidR="00C079FC" w:rsidRDefault="00C079FC" w:rsidP="00C079FC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I/O</w:t>
            </w:r>
          </w:p>
        </w:tc>
      </w:tr>
      <w:tr w:rsidR="00C079FC" w14:paraId="0C3C535C" w14:textId="7F612C88" w:rsidTr="00465827">
        <w:tc>
          <w:tcPr>
            <w:tcW w:w="525" w:type="dxa"/>
            <w:vAlign w:val="center"/>
          </w:tcPr>
          <w:p w14:paraId="2569E331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98" w:type="dxa"/>
            <w:vAlign w:val="center"/>
          </w:tcPr>
          <w:p w14:paraId="6A3DA75D" w14:textId="049140E4" w:rsidR="00C079FC" w:rsidRPr="007B009E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C079F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B8B2376" wp14:editId="53732E1D">
                  <wp:extent cx="1161288" cy="630936"/>
                  <wp:effectExtent l="0" t="0" r="127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288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5A4A8F72" w14:textId="58F49878" w:rsidR="00C079FC" w:rsidRDefault="00C079FC" w:rsidP="00C079FC">
            <w:pPr>
              <w:tabs>
                <w:tab w:val="right" w:pos="1008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Pilot Light</w:t>
            </w:r>
          </w:p>
        </w:tc>
        <w:tc>
          <w:tcPr>
            <w:tcW w:w="1260" w:type="dxa"/>
            <w:vAlign w:val="center"/>
          </w:tcPr>
          <w:p w14:paraId="796E017F" w14:textId="5E62A5CD" w:rsidR="00C079FC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PLT</w:t>
            </w:r>
          </w:p>
        </w:tc>
        <w:tc>
          <w:tcPr>
            <w:tcW w:w="1260" w:type="dxa"/>
            <w:vAlign w:val="center"/>
          </w:tcPr>
          <w:p w14:paraId="4DF6683F" w14:textId="13EB36FA" w:rsidR="00C079FC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Output</w:t>
            </w:r>
          </w:p>
        </w:tc>
      </w:tr>
      <w:tr w:rsidR="00C079FC" w14:paraId="2E1D7570" w14:textId="010A290F" w:rsidTr="00465827">
        <w:tc>
          <w:tcPr>
            <w:tcW w:w="525" w:type="dxa"/>
            <w:vAlign w:val="center"/>
          </w:tcPr>
          <w:p w14:paraId="64DBD6FA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98" w:type="dxa"/>
            <w:vAlign w:val="center"/>
          </w:tcPr>
          <w:p w14:paraId="60D317B9" w14:textId="2BC1AB25" w:rsidR="00C079FC" w:rsidRPr="00510E85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B009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DB42D4A" wp14:editId="3FCF6EA0">
                  <wp:extent cx="1161288" cy="630936"/>
                  <wp:effectExtent l="0" t="0" r="127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288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1D420B6C" w14:textId="5D1151B7" w:rsidR="00C079FC" w:rsidRDefault="00580715" w:rsidP="00C079FC">
            <w:pPr>
              <w:tabs>
                <w:tab w:val="right" w:pos="1008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Green </w:t>
            </w:r>
            <w:r w:rsidR="00C079FC">
              <w:rPr>
                <w:rFonts w:ascii="Verdana" w:hAnsi="Verdana"/>
                <w:sz w:val="20"/>
                <w:szCs w:val="20"/>
              </w:rPr>
              <w:t>Pilot Light</w:t>
            </w:r>
          </w:p>
        </w:tc>
        <w:tc>
          <w:tcPr>
            <w:tcW w:w="1260" w:type="dxa"/>
            <w:vAlign w:val="center"/>
          </w:tcPr>
          <w:p w14:paraId="09BCE157" w14:textId="4E88419E" w:rsidR="00C079FC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G-PLT</w:t>
            </w:r>
          </w:p>
        </w:tc>
        <w:tc>
          <w:tcPr>
            <w:tcW w:w="1260" w:type="dxa"/>
            <w:vAlign w:val="center"/>
          </w:tcPr>
          <w:p w14:paraId="7DD5D4B3" w14:textId="41A8D8DB" w:rsidR="00C079FC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Output</w:t>
            </w:r>
          </w:p>
        </w:tc>
      </w:tr>
      <w:tr w:rsidR="00C079FC" w14:paraId="0365F926" w14:textId="0F4DD656" w:rsidTr="00465827">
        <w:tc>
          <w:tcPr>
            <w:tcW w:w="525" w:type="dxa"/>
            <w:vAlign w:val="center"/>
          </w:tcPr>
          <w:p w14:paraId="797B57F4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98" w:type="dxa"/>
            <w:vAlign w:val="center"/>
          </w:tcPr>
          <w:p w14:paraId="0BEA1F7C" w14:textId="476251FF" w:rsidR="00C079FC" w:rsidRPr="0048588E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10E8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F08665" wp14:editId="2360939B">
                  <wp:extent cx="1362456" cy="21031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456" cy="21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2FC684A1" w14:textId="61C2CD83" w:rsidR="00C079FC" w:rsidRDefault="00C079FC" w:rsidP="00C079FC">
            <w:pPr>
              <w:tabs>
                <w:tab w:val="right" w:pos="1008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Normally Closed</w:t>
            </w:r>
            <w:bookmarkStart w:id="2" w:name="_GoBack"/>
            <w:bookmarkEnd w:id="2"/>
            <w:r>
              <w:rPr>
                <w:rFonts w:ascii="Verdana" w:hAnsi="Verdana"/>
                <w:sz w:val="20"/>
                <w:szCs w:val="20"/>
              </w:rPr>
              <w:t xml:space="preserve"> Pushbutton</w:t>
            </w:r>
          </w:p>
        </w:tc>
        <w:tc>
          <w:tcPr>
            <w:tcW w:w="1260" w:type="dxa"/>
            <w:vAlign w:val="center"/>
          </w:tcPr>
          <w:p w14:paraId="6DDAF13F" w14:textId="3A954BD8" w:rsidR="00C079FC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PB-NC</w:t>
            </w:r>
          </w:p>
        </w:tc>
        <w:tc>
          <w:tcPr>
            <w:tcW w:w="1260" w:type="dxa"/>
            <w:vAlign w:val="center"/>
          </w:tcPr>
          <w:p w14:paraId="38245146" w14:textId="059420B4" w:rsidR="00C079FC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  <w:tr w:rsidR="00C079FC" w14:paraId="4C3975F7" w14:textId="644EAE76" w:rsidTr="00465827">
        <w:tc>
          <w:tcPr>
            <w:tcW w:w="525" w:type="dxa"/>
            <w:vAlign w:val="center"/>
          </w:tcPr>
          <w:p w14:paraId="29754325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98" w:type="dxa"/>
            <w:vAlign w:val="center"/>
          </w:tcPr>
          <w:p w14:paraId="129DBB29" w14:textId="0F6D5234" w:rsidR="00C079FC" w:rsidRPr="00510E85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B009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685DAEF" wp14:editId="6FF73F73">
                  <wp:extent cx="1289304" cy="402336"/>
                  <wp:effectExtent l="0" t="0" r="635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304" cy="402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4821C9C5" w14:textId="0D44B782" w:rsidR="00C079FC" w:rsidRDefault="00C079FC" w:rsidP="00C079FC">
            <w:pPr>
              <w:tabs>
                <w:tab w:val="right" w:pos="1008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Normally Open Pushbutton</w:t>
            </w:r>
          </w:p>
        </w:tc>
        <w:tc>
          <w:tcPr>
            <w:tcW w:w="1260" w:type="dxa"/>
            <w:vAlign w:val="center"/>
          </w:tcPr>
          <w:p w14:paraId="5346550B" w14:textId="5C1E25B5" w:rsidR="00C079FC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PB-NO</w:t>
            </w:r>
          </w:p>
        </w:tc>
        <w:tc>
          <w:tcPr>
            <w:tcW w:w="1260" w:type="dxa"/>
            <w:vAlign w:val="center"/>
          </w:tcPr>
          <w:p w14:paraId="3987E25F" w14:textId="1EB75662" w:rsidR="00C079FC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  <w:tr w:rsidR="00C079FC" w14:paraId="08C0514A" w14:textId="2D0439DE" w:rsidTr="00465827">
        <w:tc>
          <w:tcPr>
            <w:tcW w:w="525" w:type="dxa"/>
            <w:vAlign w:val="center"/>
          </w:tcPr>
          <w:p w14:paraId="58EE0BA4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98" w:type="dxa"/>
            <w:vAlign w:val="center"/>
          </w:tcPr>
          <w:p w14:paraId="3F416C45" w14:textId="68AAA08C" w:rsidR="00C079FC" w:rsidRPr="007B009E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B009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4E7539C" wp14:editId="74DE1165">
                  <wp:extent cx="1216152" cy="786384"/>
                  <wp:effectExtent l="0" t="0" r="317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152" cy="78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4BE356CD" w14:textId="6B41500B" w:rsidR="00C079FC" w:rsidRDefault="00C079FC" w:rsidP="00C079FC">
            <w:pPr>
              <w:tabs>
                <w:tab w:val="right" w:pos="1008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Dual Action Pushbutton</w:t>
            </w:r>
          </w:p>
        </w:tc>
        <w:tc>
          <w:tcPr>
            <w:tcW w:w="1260" w:type="dxa"/>
            <w:vAlign w:val="center"/>
          </w:tcPr>
          <w:p w14:paraId="6B85D81A" w14:textId="665C2878" w:rsidR="00C079FC" w:rsidRDefault="005C3D11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PB-DA</w:t>
            </w:r>
          </w:p>
        </w:tc>
        <w:tc>
          <w:tcPr>
            <w:tcW w:w="1260" w:type="dxa"/>
            <w:vAlign w:val="center"/>
          </w:tcPr>
          <w:p w14:paraId="162CCDF2" w14:textId="7A79C1E5" w:rsidR="00C079FC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  <w:tr w:rsidR="00C079FC" w14:paraId="42EC2830" w14:textId="4FE57DA7" w:rsidTr="00465827">
        <w:tc>
          <w:tcPr>
            <w:tcW w:w="525" w:type="dxa"/>
            <w:vAlign w:val="center"/>
          </w:tcPr>
          <w:p w14:paraId="28ED5FAE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98" w:type="dxa"/>
            <w:vAlign w:val="center"/>
          </w:tcPr>
          <w:p w14:paraId="357C59F2" w14:textId="77777777" w:rsidR="00C079FC" w:rsidRPr="00273CFB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8CE9645" wp14:editId="2867D74B">
                  <wp:extent cx="1243584" cy="338328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584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7E937A8B" w14:textId="72D3129A" w:rsidR="00C079FC" w:rsidRDefault="00C079FC" w:rsidP="00C079FC">
            <w:pPr>
              <w:tabs>
                <w:tab w:val="right" w:pos="1008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Mushroom Head Pushbutton</w:t>
            </w:r>
          </w:p>
        </w:tc>
        <w:tc>
          <w:tcPr>
            <w:tcW w:w="1260" w:type="dxa"/>
            <w:vAlign w:val="center"/>
          </w:tcPr>
          <w:p w14:paraId="7AD11A55" w14:textId="6E5840C0" w:rsidR="00C079FC" w:rsidRDefault="005C3D11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1260" w:type="dxa"/>
            <w:vAlign w:val="center"/>
          </w:tcPr>
          <w:p w14:paraId="3212471C" w14:textId="2C10554B" w:rsidR="00C079FC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  <w:tr w:rsidR="00C079FC" w14:paraId="5AB83C7A" w14:textId="023ED60A" w:rsidTr="00465827">
        <w:tc>
          <w:tcPr>
            <w:tcW w:w="525" w:type="dxa"/>
            <w:vAlign w:val="center"/>
          </w:tcPr>
          <w:p w14:paraId="5046ABD7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98" w:type="dxa"/>
            <w:vAlign w:val="center"/>
          </w:tcPr>
          <w:p w14:paraId="423B4134" w14:textId="658CB6A5" w:rsidR="00C079FC" w:rsidRPr="0048588E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70D60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AAFA2C0" wp14:editId="6247D140">
                  <wp:extent cx="1252728" cy="649224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76414985" w14:textId="7247EF16" w:rsidR="00C079FC" w:rsidRDefault="00C079FC" w:rsidP="00C079FC">
            <w:pPr>
              <w:tabs>
                <w:tab w:val="right" w:pos="1008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Two Position Selector Switch</w:t>
            </w:r>
          </w:p>
        </w:tc>
        <w:tc>
          <w:tcPr>
            <w:tcW w:w="1260" w:type="dxa"/>
            <w:vAlign w:val="center"/>
          </w:tcPr>
          <w:p w14:paraId="41AE6728" w14:textId="119DB7BA" w:rsidR="00C079FC" w:rsidRDefault="005C3D11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2PSS</w:t>
            </w:r>
          </w:p>
        </w:tc>
        <w:tc>
          <w:tcPr>
            <w:tcW w:w="1260" w:type="dxa"/>
            <w:vAlign w:val="center"/>
          </w:tcPr>
          <w:p w14:paraId="3FA60171" w14:textId="09A4F5B1" w:rsidR="00C079FC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  <w:tr w:rsidR="00C079FC" w14:paraId="56C27F16" w14:textId="5E9234A7" w:rsidTr="00465827">
        <w:tc>
          <w:tcPr>
            <w:tcW w:w="525" w:type="dxa"/>
            <w:vAlign w:val="center"/>
          </w:tcPr>
          <w:p w14:paraId="0101C67F" w14:textId="77777777" w:rsidR="00C079FC" w:rsidRPr="00747642" w:rsidRDefault="00C079FC" w:rsidP="00C079FC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98" w:type="dxa"/>
            <w:vAlign w:val="center"/>
          </w:tcPr>
          <w:p w14:paraId="3C28978E" w14:textId="4EE12F34" w:rsidR="00C079FC" w:rsidRPr="0048588E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2E0F126" wp14:editId="2FDCABD1">
                  <wp:extent cx="1600200" cy="131673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1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7C4AFCDF" w14:textId="475905F0" w:rsidR="00C079FC" w:rsidRDefault="00C079FC" w:rsidP="00C079FC">
            <w:pPr>
              <w:tabs>
                <w:tab w:val="right" w:pos="1008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Three-position Selector Switch</w:t>
            </w:r>
          </w:p>
        </w:tc>
        <w:tc>
          <w:tcPr>
            <w:tcW w:w="1260" w:type="dxa"/>
            <w:vAlign w:val="center"/>
          </w:tcPr>
          <w:p w14:paraId="63D3FDF5" w14:textId="1FA0321D" w:rsidR="00C079FC" w:rsidRDefault="005C3D11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3PSS</w:t>
            </w:r>
          </w:p>
        </w:tc>
        <w:tc>
          <w:tcPr>
            <w:tcW w:w="1260" w:type="dxa"/>
            <w:vAlign w:val="center"/>
          </w:tcPr>
          <w:p w14:paraId="29FACB07" w14:textId="187239CE" w:rsidR="00C079FC" w:rsidRDefault="00C079FC" w:rsidP="00C079FC">
            <w:pPr>
              <w:tabs>
                <w:tab w:val="right" w:pos="1008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</w:tr>
    </w:tbl>
    <w:p w14:paraId="6DF392A3" w14:textId="74631B8A" w:rsidR="005C3D11" w:rsidRPr="005915F6" w:rsidRDefault="005C3D11" w:rsidP="005C3D11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Example</w:t>
      </w:r>
    </w:p>
    <w:p w14:paraId="7EDF9B41" w14:textId="3C458D19" w:rsidR="005C3D11" w:rsidRDefault="005C3D11" w:rsidP="005C3D11">
      <w:pPr>
        <w:tabs>
          <w:tab w:val="right" w:pos="10080"/>
        </w:tabs>
        <w:spacing w:after="0"/>
        <w:jc w:val="center"/>
        <w:rPr>
          <w:rFonts w:ascii="Verdana" w:hAnsi="Verdana"/>
          <w:sz w:val="20"/>
          <w:szCs w:val="20"/>
        </w:rPr>
      </w:pPr>
      <w:r w:rsidRPr="005C3D11">
        <w:drawing>
          <wp:inline distT="0" distB="0" distL="0" distR="0" wp14:anchorId="20D26E31" wp14:editId="5342D6F1">
            <wp:extent cx="1609344" cy="9601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4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D11" w:rsidSect="00E013AA">
      <w:headerReference w:type="first" r:id="rId34"/>
      <w:footerReference w:type="first" r:id="rId3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6B007" w14:textId="77777777" w:rsidR="00243BC8" w:rsidRDefault="00243BC8" w:rsidP="005B3A86">
      <w:pPr>
        <w:spacing w:after="0" w:line="240" w:lineRule="auto"/>
      </w:pPr>
      <w:r>
        <w:separator/>
      </w:r>
    </w:p>
  </w:endnote>
  <w:endnote w:type="continuationSeparator" w:id="0">
    <w:p w14:paraId="4B828BF2" w14:textId="77777777" w:rsidR="00243BC8" w:rsidRDefault="00243BC8" w:rsidP="005B3A86">
      <w:pPr>
        <w:spacing w:after="0" w:line="240" w:lineRule="auto"/>
      </w:pPr>
      <w:r>
        <w:continuationSeparator/>
      </w:r>
    </w:p>
  </w:endnote>
  <w:endnote w:type="continuationNotice" w:id="1">
    <w:p w14:paraId="28645EA6" w14:textId="77777777" w:rsidR="00243BC8" w:rsidRDefault="00243B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702BCE12" w:rsidR="00570D60" w:rsidRPr="007C2507" w:rsidRDefault="00570D6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D5A49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D5A49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D5A49">
      <w:rPr>
        <w:rFonts w:ascii="BankGothic Lt BT" w:hAnsi="BankGothic Lt BT"/>
        <w:caps/>
        <w:sz w:val="16"/>
        <w:szCs w:val="18"/>
      </w:rPr>
      <w:t>Handout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D5A49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0C46CC13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D5A49">
      <w:rPr>
        <w:rFonts w:ascii="BankGothic Lt BT" w:hAnsi="BankGothic Lt BT"/>
        <w:caps/>
        <w:sz w:val="16"/>
        <w:szCs w:val="18"/>
      </w:rPr>
      <w:t>Handout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D5A49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D5A49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D5A49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0B88BC75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D5A49">
      <w:rPr>
        <w:rFonts w:ascii="BankGothic Lt BT" w:hAnsi="BankGothic Lt BT"/>
        <w:caps/>
        <w:sz w:val="16"/>
        <w:szCs w:val="18"/>
      </w:rPr>
      <w:t>Handout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D5A49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D5A49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D5A49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4AEFA506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D5A49">
      <w:rPr>
        <w:rFonts w:ascii="BankGothic Lt BT" w:hAnsi="BankGothic Lt BT"/>
        <w:caps/>
        <w:sz w:val="16"/>
        <w:szCs w:val="18"/>
      </w:rPr>
      <w:t>Handout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D5A49">
      <w:rPr>
        <w:rFonts w:ascii="BankGothic Lt BT" w:hAnsi="BankGothic Lt BT"/>
        <w:caps/>
        <w:sz w:val="16"/>
        <w:szCs w:val="18"/>
      </w:rPr>
      <w:t>2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3D5A49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D5A49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AE0DD" w14:textId="77777777" w:rsidR="00243BC8" w:rsidRDefault="00243BC8" w:rsidP="005B3A86">
      <w:pPr>
        <w:spacing w:after="0" w:line="240" w:lineRule="auto"/>
      </w:pPr>
      <w:r>
        <w:separator/>
      </w:r>
    </w:p>
  </w:footnote>
  <w:footnote w:type="continuationSeparator" w:id="0">
    <w:p w14:paraId="35F12A73" w14:textId="77777777" w:rsidR="00243BC8" w:rsidRDefault="00243BC8" w:rsidP="005B3A86">
      <w:pPr>
        <w:spacing w:after="0" w:line="240" w:lineRule="auto"/>
      </w:pPr>
      <w:r>
        <w:continuationSeparator/>
      </w:r>
    </w:p>
  </w:footnote>
  <w:footnote w:type="continuationNotice" w:id="1">
    <w:p w14:paraId="295B10C3" w14:textId="77777777" w:rsidR="00243BC8" w:rsidRDefault="00243B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7EAC5A65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D5A49">
      <w:rPr>
        <w:rFonts w:ascii="BankGothic Lt BT" w:hAnsi="BankGothic Lt BT"/>
        <w:caps/>
        <w:sz w:val="24"/>
        <w:szCs w:val="24"/>
      </w:rPr>
      <w:t>NEMA Symbols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3D281DC8" w:rsidR="00570D60" w:rsidRPr="00463672" w:rsidRDefault="00570D6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3D5A49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3D5A49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19E19E64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D5A49">
      <w:rPr>
        <w:rFonts w:ascii="BankGothic Lt BT" w:hAnsi="BankGothic Lt BT"/>
        <w:caps/>
        <w:sz w:val="24"/>
        <w:szCs w:val="24"/>
      </w:rPr>
      <w:t>NEMA Symbols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78AFD392" w:rsidR="00570D60" w:rsidRPr="000154E9" w:rsidRDefault="00570D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D5A49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D5A49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70D60" w14:paraId="58A3F503" w14:textId="77777777" w:rsidTr="00E130F3">
      <w:tc>
        <w:tcPr>
          <w:tcW w:w="630" w:type="dxa"/>
        </w:tcPr>
        <w:p w14:paraId="63F21BDA" w14:textId="77777777" w:rsidR="00570D60" w:rsidRDefault="00570D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5AC9C243" w:rsidR="00570D60" w:rsidRPr="007C2507" w:rsidRDefault="00570D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D5A4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570D60" w:rsidRDefault="00570D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570D60" w:rsidRPr="00B025CF" w:rsidRDefault="00570D6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3A16F753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3D5A49">
      <w:rPr>
        <w:rFonts w:ascii="BankGothic Lt BT" w:hAnsi="BankGothic Lt BT"/>
        <w:caps/>
        <w:sz w:val="24"/>
        <w:szCs w:val="24"/>
      </w:rPr>
      <w:t>NEMA Symbols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13C1F466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3D5A49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3D5A49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425B3"/>
    <w:multiLevelType w:val="hybridMultilevel"/>
    <w:tmpl w:val="4D5C4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1"/>
  </w:num>
  <w:num w:numId="5">
    <w:abstractNumId w:val="3"/>
  </w:num>
  <w:num w:numId="6">
    <w:abstractNumId w:val="19"/>
  </w:num>
  <w:num w:numId="7">
    <w:abstractNumId w:val="23"/>
  </w:num>
  <w:num w:numId="8">
    <w:abstractNumId w:val="10"/>
  </w:num>
  <w:num w:numId="9">
    <w:abstractNumId w:val="17"/>
  </w:num>
  <w:num w:numId="10">
    <w:abstractNumId w:val="14"/>
  </w:num>
  <w:num w:numId="11">
    <w:abstractNumId w:val="18"/>
  </w:num>
  <w:num w:numId="12">
    <w:abstractNumId w:val="13"/>
  </w:num>
  <w:num w:numId="13">
    <w:abstractNumId w:val="16"/>
  </w:num>
  <w:num w:numId="14">
    <w:abstractNumId w:val="7"/>
  </w:num>
  <w:num w:numId="15">
    <w:abstractNumId w:val="11"/>
  </w:num>
  <w:num w:numId="16">
    <w:abstractNumId w:val="22"/>
  </w:num>
  <w:num w:numId="17">
    <w:abstractNumId w:val="0"/>
  </w:num>
  <w:num w:numId="18">
    <w:abstractNumId w:val="8"/>
  </w:num>
  <w:num w:numId="19">
    <w:abstractNumId w:val="15"/>
  </w:num>
  <w:num w:numId="20">
    <w:abstractNumId w:val="4"/>
  </w:num>
  <w:num w:numId="21">
    <w:abstractNumId w:val="1"/>
  </w:num>
  <w:num w:numId="22">
    <w:abstractNumId w:val="20"/>
  </w:num>
  <w:num w:numId="23">
    <w:abstractNumId w:val="24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mirrorMargins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3BC8"/>
    <w:rsid w:val="00244995"/>
    <w:rsid w:val="00253320"/>
    <w:rsid w:val="00261027"/>
    <w:rsid w:val="00273CFB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49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517F65"/>
    <w:rsid w:val="00517F9F"/>
    <w:rsid w:val="005401EC"/>
    <w:rsid w:val="0054235F"/>
    <w:rsid w:val="005501CC"/>
    <w:rsid w:val="00561F05"/>
    <w:rsid w:val="0056211D"/>
    <w:rsid w:val="00570D60"/>
    <w:rsid w:val="00580715"/>
    <w:rsid w:val="00585D29"/>
    <w:rsid w:val="00590007"/>
    <w:rsid w:val="005908F9"/>
    <w:rsid w:val="005915F6"/>
    <w:rsid w:val="005B3A86"/>
    <w:rsid w:val="005C1B67"/>
    <w:rsid w:val="005C3D11"/>
    <w:rsid w:val="005C5AB9"/>
    <w:rsid w:val="005E3C22"/>
    <w:rsid w:val="00600EAD"/>
    <w:rsid w:val="00610740"/>
    <w:rsid w:val="00613CEA"/>
    <w:rsid w:val="00613E4E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1B58"/>
    <w:rsid w:val="0074594A"/>
    <w:rsid w:val="00747642"/>
    <w:rsid w:val="0075695D"/>
    <w:rsid w:val="00767B9F"/>
    <w:rsid w:val="00771D18"/>
    <w:rsid w:val="007801EC"/>
    <w:rsid w:val="00784EF5"/>
    <w:rsid w:val="007940C2"/>
    <w:rsid w:val="00795744"/>
    <w:rsid w:val="007B009E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3583D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079FC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E34B4"/>
    <w:rsid w:val="00CE3BF2"/>
    <w:rsid w:val="00CF7AA0"/>
    <w:rsid w:val="00D175D4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495A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34" Type="http://schemas.openxmlformats.org/officeDocument/2006/relationships/header" Target="header4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4.emf"/><Relationship Id="rId33" Type="http://schemas.openxmlformats.org/officeDocument/2006/relationships/image" Target="media/image22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2.xml"/><Relationship Id="rId29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3.xml"/><Relationship Id="rId32" Type="http://schemas.openxmlformats.org/officeDocument/2006/relationships/image" Target="media/image21.e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header" Target="header3.xml"/><Relationship Id="rId28" Type="http://schemas.openxmlformats.org/officeDocument/2006/relationships/image" Target="media/image17.emf"/><Relationship Id="rId36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31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2.xml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37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2018-09-06T15:25:00Z</cp:lastPrinted>
  <dcterms:created xsi:type="dcterms:W3CDTF">2018-09-06T15:24:00Z</dcterms:created>
  <dcterms:modified xsi:type="dcterms:W3CDTF">2018-09-06T16:01:00Z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Handout</vt:lpwstr>
  </property>
  <property fmtid="{D5CDD505-2E9C-101B-9397-08002B2CF9AE}" pid="3" name="DocTitle">
    <vt:lpwstr>NEMA Symbols</vt:lpwstr>
  </property>
  <property fmtid="{D5CDD505-2E9C-101B-9397-08002B2CF9AE}" pid="4" name="DocNum">
    <vt:i4>2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