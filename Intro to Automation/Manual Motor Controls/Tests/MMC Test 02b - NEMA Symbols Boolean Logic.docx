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9501EB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1146D">
        <w:rPr>
          <w:rFonts w:ascii="Verdana" w:hAnsi="Verdana"/>
          <w:b/>
          <w:sz w:val="24"/>
          <w:szCs w:val="24"/>
        </w:rPr>
        <w:t>NEMA Symbols and Boolean Logic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E23D5D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bookmarkStart w:id="0" w:name="_GoBack"/>
      <w:bookmarkEnd w:id="0"/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7F735DE5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identify</w:t>
      </w:r>
      <w:r w:rsidR="00CA78BB" w:rsidRP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the National Electrical Manufactures Association (NEMA) symbols and the components that they represent.</w:t>
      </w:r>
    </w:p>
    <w:p w14:paraId="443B7E71" w14:textId="1CFE716C" w:rsidR="00F941C4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list each component as either an input or an output device.</w:t>
      </w:r>
    </w:p>
    <w:p w14:paraId="68520104" w14:textId="3F209E37" w:rsidR="00670A1F" w:rsidRPr="00DC2F3B" w:rsidRDefault="00670A1F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recall the components of a ladder diagram.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00AB8290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620E86FE" w:rsidR="00463672" w:rsidRDefault="005E3C22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bookmarkStart w:id="1" w:name="_Hlk523818809"/>
      <w:r>
        <w:rPr>
          <w:rFonts w:ascii="Verdana" w:hAnsi="Verdana"/>
          <w:sz w:val="20"/>
          <w:szCs w:val="20"/>
        </w:rPr>
        <w:t>Match each NEMA symbol with the appropriate description</w:t>
      </w:r>
      <w:r w:rsidR="00570D60">
        <w:rPr>
          <w:rFonts w:ascii="Verdana" w:hAnsi="Verdana"/>
          <w:sz w:val="20"/>
          <w:szCs w:val="20"/>
        </w:rPr>
        <w:t xml:space="preserve"> </w:t>
      </w:r>
      <w:r w:rsidR="0083583D">
        <w:rPr>
          <w:rFonts w:ascii="Verdana" w:hAnsi="Verdana"/>
          <w:sz w:val="20"/>
          <w:szCs w:val="20"/>
        </w:rPr>
        <w:t xml:space="preserve">from the table of descriptions below </w:t>
      </w:r>
      <w:r w:rsidR="00570D60">
        <w:rPr>
          <w:rFonts w:ascii="Verdana" w:hAnsi="Verdana"/>
          <w:sz w:val="20"/>
          <w:szCs w:val="20"/>
        </w:rPr>
        <w:t>and identify whether the symbol is an input or an output</w:t>
      </w:r>
      <w:r w:rsidR="006E117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35"/>
        <w:gridCol w:w="2610"/>
        <w:gridCol w:w="3988"/>
        <w:gridCol w:w="2070"/>
      </w:tblGrid>
      <w:tr w:rsidR="005E3C22" w14:paraId="59C467AD" w14:textId="77777777" w:rsidTr="00570D60">
        <w:trPr>
          <w:tblHeader/>
        </w:trPr>
        <w:tc>
          <w:tcPr>
            <w:tcW w:w="535" w:type="dxa"/>
            <w:tcBorders>
              <w:top w:val="nil"/>
              <w:left w:val="nil"/>
            </w:tcBorders>
          </w:tcPr>
          <w:p w14:paraId="08E0D01C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bookmarkStart w:id="2" w:name="_Hlk523385461"/>
            <w:bookmarkEnd w:id="1"/>
          </w:p>
        </w:tc>
        <w:tc>
          <w:tcPr>
            <w:tcW w:w="2610" w:type="dxa"/>
            <w:shd w:val="clear" w:color="auto" w:fill="D9D9D9" w:themeFill="background1" w:themeFillShade="D9"/>
          </w:tcPr>
          <w:p w14:paraId="339C816A" w14:textId="582A77D1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988" w:type="dxa"/>
            <w:shd w:val="clear" w:color="auto" w:fill="D9D9D9" w:themeFill="background1" w:themeFillShade="D9"/>
          </w:tcPr>
          <w:p w14:paraId="161D7EAD" w14:textId="1F7B659A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4916B0C" w14:textId="11C6D032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="00570D60">
              <w:rPr>
                <w:rFonts w:ascii="Verdana" w:hAnsi="Verdana"/>
                <w:sz w:val="20"/>
                <w:szCs w:val="20"/>
              </w:rPr>
              <w:t>nput</w:t>
            </w:r>
            <w:r>
              <w:rPr>
                <w:rFonts w:ascii="Verdana" w:hAnsi="Verdana"/>
                <w:sz w:val="20"/>
                <w:szCs w:val="20"/>
              </w:rPr>
              <w:t>/O</w:t>
            </w:r>
            <w:r w:rsidR="00570D60">
              <w:rPr>
                <w:rFonts w:ascii="Verdana" w:hAnsi="Verdana"/>
                <w:sz w:val="20"/>
                <w:szCs w:val="20"/>
              </w:rPr>
              <w:t>utput</w:t>
            </w:r>
          </w:p>
        </w:tc>
      </w:tr>
      <w:bookmarkEnd w:id="2"/>
      <w:tr w:rsidR="005E3C22" w14:paraId="5863C015" w14:textId="77777777" w:rsidTr="00570D60">
        <w:trPr>
          <w:tblHeader/>
        </w:trPr>
        <w:tc>
          <w:tcPr>
            <w:tcW w:w="535" w:type="dxa"/>
            <w:vAlign w:val="center"/>
          </w:tcPr>
          <w:p w14:paraId="5ECA3A27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0F25D000" w14:textId="57B8CC3C" w:rsidR="005E3C22" w:rsidRDefault="00747642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8DB59AA" wp14:editId="615DE169">
                  <wp:extent cx="1152144" cy="6309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38A93D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4FB11AF3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6EEE5955" w14:textId="77777777" w:rsidTr="00570D60">
        <w:trPr>
          <w:tblHeader/>
        </w:trPr>
        <w:tc>
          <w:tcPr>
            <w:tcW w:w="535" w:type="dxa"/>
            <w:vAlign w:val="center"/>
          </w:tcPr>
          <w:p w14:paraId="05CCBD60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A89B3E4" w14:textId="0A129703" w:rsidR="005E3C22" w:rsidRDefault="00747642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0621BA6" wp14:editId="06380A69">
                  <wp:extent cx="1252728" cy="402336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40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FC6E528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7C51F343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3ED1DC88" w14:textId="77777777" w:rsidTr="00570D60">
        <w:trPr>
          <w:tblHeader/>
        </w:trPr>
        <w:tc>
          <w:tcPr>
            <w:tcW w:w="535" w:type="dxa"/>
            <w:vAlign w:val="center"/>
          </w:tcPr>
          <w:p w14:paraId="48E605CB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B791696" w14:textId="6A1F9F61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22A1424" wp14:editId="5A324672">
                  <wp:extent cx="1225296" cy="78638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96" cy="78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F644A2A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357E06A6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046688C4" w14:textId="77777777" w:rsidTr="00570D60">
        <w:trPr>
          <w:tblHeader/>
        </w:trPr>
        <w:tc>
          <w:tcPr>
            <w:tcW w:w="535" w:type="dxa"/>
            <w:vAlign w:val="center"/>
          </w:tcPr>
          <w:p w14:paraId="14061929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90005DF" w14:textId="3FE603AB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EA3D7A" wp14:editId="76278B6A">
                  <wp:extent cx="1170432" cy="6400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432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0EE1CE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69D751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5B3E26F3" w14:textId="77777777" w:rsidTr="00570D60">
        <w:trPr>
          <w:tblHeader/>
        </w:trPr>
        <w:tc>
          <w:tcPr>
            <w:tcW w:w="535" w:type="dxa"/>
            <w:vAlign w:val="center"/>
          </w:tcPr>
          <w:p w14:paraId="6C996BEA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54CDF05C" w14:textId="527D174C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7A2673" wp14:editId="23F3A749">
                  <wp:extent cx="1216152" cy="1316736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152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7B8AD91A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18B7B8ED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7D1248CB" w14:textId="77777777" w:rsidTr="00570D60">
        <w:trPr>
          <w:tblHeader/>
        </w:trPr>
        <w:tc>
          <w:tcPr>
            <w:tcW w:w="535" w:type="dxa"/>
            <w:vAlign w:val="center"/>
          </w:tcPr>
          <w:p w14:paraId="7A6923B9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E8C5C2E" w14:textId="660D163F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0C2126" wp14:editId="1F1B68F2">
                  <wp:extent cx="1152144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59B920CF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2E2C85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C430776" w14:textId="77777777" w:rsidR="00570D60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9473" w:type="dxa"/>
        <w:tblInd w:w="607" w:type="dxa"/>
        <w:tblLook w:val="04A0" w:firstRow="1" w:lastRow="0" w:firstColumn="1" w:lastColumn="0" w:noHBand="0" w:noVBand="1"/>
      </w:tblPr>
      <w:tblGrid>
        <w:gridCol w:w="525"/>
        <w:gridCol w:w="2736"/>
        <w:gridCol w:w="4247"/>
        <w:gridCol w:w="1965"/>
      </w:tblGrid>
      <w:tr w:rsidR="00570D60" w14:paraId="746932F0" w14:textId="77777777" w:rsidTr="00273CFB">
        <w:trPr>
          <w:tblHeader/>
        </w:trPr>
        <w:tc>
          <w:tcPr>
            <w:tcW w:w="525" w:type="dxa"/>
            <w:tcBorders>
              <w:top w:val="nil"/>
              <w:left w:val="nil"/>
            </w:tcBorders>
          </w:tcPr>
          <w:p w14:paraId="5D60BAC0" w14:textId="77777777" w:rsidR="00570D60" w:rsidRDefault="00570D60" w:rsidP="00152448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</w:tcPr>
          <w:p w14:paraId="62E951E2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2BF727CA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43BE3E4F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Input/Output</w:t>
            </w:r>
          </w:p>
        </w:tc>
      </w:tr>
      <w:tr w:rsidR="005E3C22" w14:paraId="1E64FE60" w14:textId="77777777" w:rsidTr="00273CFB">
        <w:tc>
          <w:tcPr>
            <w:tcW w:w="525" w:type="dxa"/>
            <w:vAlign w:val="center"/>
          </w:tcPr>
          <w:p w14:paraId="417F7DFF" w14:textId="5843F64D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531168FE" w14:textId="767B2E6D" w:rsidR="005E3C22" w:rsidRDefault="0048588E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8588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985524C" wp14:editId="6EB10341">
                  <wp:extent cx="1197864" cy="640080"/>
                  <wp:effectExtent l="0" t="0" r="254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DF5AB71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34BEFFB8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0365F926" w14:textId="77777777" w:rsidTr="00273CFB">
        <w:tc>
          <w:tcPr>
            <w:tcW w:w="525" w:type="dxa"/>
            <w:vAlign w:val="center"/>
          </w:tcPr>
          <w:p w14:paraId="797B57F4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0BEA1F7C" w14:textId="476251FF" w:rsidR="00570D60" w:rsidRPr="0048588E" w:rsidRDefault="00632EBB" w:rsidP="00570D60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10E8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F08665" wp14:editId="2360939B">
                  <wp:extent cx="1362456" cy="21031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56" cy="21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2FC684A1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6DDAF13F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5AB83C7A" w14:textId="77777777" w:rsidTr="00273CFB">
        <w:tc>
          <w:tcPr>
            <w:tcW w:w="525" w:type="dxa"/>
            <w:vAlign w:val="center"/>
          </w:tcPr>
          <w:p w14:paraId="5046ABD7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423B4134" w14:textId="658CB6A5" w:rsidR="00570D60" w:rsidRPr="0048588E" w:rsidRDefault="00570D60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70D60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AAFA2C0" wp14:editId="6247D140">
                  <wp:extent cx="1252728" cy="649224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6414985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41AE6728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1907C6BC" w14:textId="77777777" w:rsidTr="00273CFB">
        <w:tc>
          <w:tcPr>
            <w:tcW w:w="525" w:type="dxa"/>
            <w:vAlign w:val="center"/>
          </w:tcPr>
          <w:p w14:paraId="103E0C91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774BE77" w14:textId="1762A648" w:rsidR="00570D60" w:rsidRPr="0048588E" w:rsidRDefault="00273CFB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6910041" wp14:editId="3E91E0C3">
                  <wp:extent cx="1124712" cy="43891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712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14BBA005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7CF6898C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56C27F16" w14:textId="77777777" w:rsidTr="00273CFB">
        <w:tc>
          <w:tcPr>
            <w:tcW w:w="525" w:type="dxa"/>
            <w:vAlign w:val="center"/>
          </w:tcPr>
          <w:p w14:paraId="0101C67F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C28978E" w14:textId="4EE12F34" w:rsidR="00570D60" w:rsidRPr="0048588E" w:rsidRDefault="00273CFB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2E0F126" wp14:editId="2FDCABD1">
                  <wp:extent cx="1600200" cy="131673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C4AFCDF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63D3FDF5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273CFB" w14:paraId="28C01365" w14:textId="77777777" w:rsidTr="00273CFB">
        <w:tc>
          <w:tcPr>
            <w:tcW w:w="525" w:type="dxa"/>
            <w:vAlign w:val="center"/>
          </w:tcPr>
          <w:p w14:paraId="2835D301" w14:textId="77777777" w:rsidR="00273CFB" w:rsidRPr="00747642" w:rsidRDefault="00273CFB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3EC90F3" w14:textId="6DD7AF8B" w:rsidR="00273CFB" w:rsidRPr="00273CFB" w:rsidRDefault="00273CFB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545D11" wp14:editId="06766980">
                  <wp:extent cx="1243584" cy="338328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584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15818DFA" w14:textId="77777777" w:rsidR="00273CFB" w:rsidRDefault="00273CFB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26305F2D" w14:textId="77777777" w:rsidR="00273CFB" w:rsidRDefault="00273CFB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619DB9A" w14:textId="7A11D151" w:rsid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tbl>
      <w:tblPr>
        <w:tblStyle w:val="TableGrid1"/>
        <w:tblW w:w="9450" w:type="dxa"/>
        <w:tblInd w:w="625" w:type="dxa"/>
        <w:tblLook w:val="04A0" w:firstRow="1" w:lastRow="0" w:firstColumn="1" w:lastColumn="0" w:noHBand="0" w:noVBand="1"/>
      </w:tblPr>
      <w:tblGrid>
        <w:gridCol w:w="2160"/>
        <w:gridCol w:w="2250"/>
        <w:gridCol w:w="2160"/>
        <w:gridCol w:w="2880"/>
      </w:tblGrid>
      <w:tr w:rsidR="00273CFB" w:rsidRPr="00273CFB" w14:paraId="4E5C78A4" w14:textId="77777777" w:rsidTr="00152448">
        <w:trPr>
          <w:trHeight w:val="467"/>
        </w:trPr>
        <w:tc>
          <w:tcPr>
            <w:tcW w:w="2160" w:type="dxa"/>
            <w:vAlign w:val="center"/>
          </w:tcPr>
          <w:p w14:paraId="7DC52098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>Pushbutton, NO</w:t>
            </w:r>
          </w:p>
        </w:tc>
        <w:tc>
          <w:tcPr>
            <w:tcW w:w="2250" w:type="dxa"/>
            <w:vAlign w:val="center"/>
          </w:tcPr>
          <w:p w14:paraId="0E80572A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Pilot Light</w:t>
            </w:r>
          </w:p>
        </w:tc>
        <w:tc>
          <w:tcPr>
            <w:tcW w:w="2160" w:type="dxa"/>
            <w:vAlign w:val="center"/>
          </w:tcPr>
          <w:p w14:paraId="6C9CA81E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Contacts, NC</w:t>
            </w:r>
          </w:p>
        </w:tc>
        <w:tc>
          <w:tcPr>
            <w:tcW w:w="2880" w:type="dxa"/>
            <w:vAlign w:val="center"/>
          </w:tcPr>
          <w:p w14:paraId="50EA7A23" w14:textId="3DA50A11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Selector Switch</w:t>
            </w:r>
            <w:r w:rsidR="009E0079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9E0079">
              <w:rPr>
                <w:rFonts w:ascii="Verdana" w:hAnsi="Verdana"/>
                <w:sz w:val="20"/>
                <w:szCs w:val="20"/>
              </w:rPr>
              <w:br/>
              <w:t>Two Position</w:t>
            </w:r>
          </w:p>
        </w:tc>
      </w:tr>
      <w:tr w:rsidR="00273CFB" w:rsidRPr="00273CFB" w14:paraId="6CC804F3" w14:textId="77777777" w:rsidTr="00152448">
        <w:trPr>
          <w:trHeight w:val="530"/>
        </w:trPr>
        <w:tc>
          <w:tcPr>
            <w:tcW w:w="2160" w:type="dxa"/>
            <w:vAlign w:val="center"/>
          </w:tcPr>
          <w:p w14:paraId="4C8D02F2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>Pushbutton, NC</w:t>
            </w:r>
          </w:p>
        </w:tc>
        <w:tc>
          <w:tcPr>
            <w:tcW w:w="2250" w:type="dxa"/>
            <w:vAlign w:val="center"/>
          </w:tcPr>
          <w:p w14:paraId="58B6CFCF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Pilot Light, Green</w:t>
            </w:r>
          </w:p>
        </w:tc>
        <w:tc>
          <w:tcPr>
            <w:tcW w:w="2160" w:type="dxa"/>
            <w:vAlign w:val="center"/>
          </w:tcPr>
          <w:p w14:paraId="784F267E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Coil</w:t>
            </w:r>
          </w:p>
        </w:tc>
        <w:tc>
          <w:tcPr>
            <w:tcW w:w="2880" w:type="dxa"/>
            <w:vAlign w:val="center"/>
          </w:tcPr>
          <w:p w14:paraId="0F849801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 xml:space="preserve">Selector Switch, </w:t>
            </w:r>
            <w:r w:rsidRPr="00273CFB">
              <w:rPr>
                <w:rFonts w:ascii="Verdana" w:hAnsi="Verdana"/>
                <w:sz w:val="20"/>
                <w:szCs w:val="20"/>
              </w:rPr>
              <w:br/>
              <w:t>Two Position, Dual Action</w:t>
            </w:r>
          </w:p>
        </w:tc>
      </w:tr>
      <w:tr w:rsidR="00273CFB" w:rsidRPr="00273CFB" w14:paraId="18B4098C" w14:textId="77777777" w:rsidTr="00152448">
        <w:trPr>
          <w:trHeight w:val="620"/>
        </w:trPr>
        <w:tc>
          <w:tcPr>
            <w:tcW w:w="2160" w:type="dxa"/>
            <w:vAlign w:val="center"/>
          </w:tcPr>
          <w:p w14:paraId="5072CD05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 xml:space="preserve">Pushbutton, </w:t>
            </w:r>
            <w:r w:rsidRPr="00273CFB">
              <w:rPr>
                <w:rFonts w:ascii="Verdana" w:hAnsi="Verdana"/>
                <w:sz w:val="20"/>
                <w:szCs w:val="20"/>
              </w:rPr>
              <w:br/>
              <w:t>Dual Action</w:t>
            </w:r>
          </w:p>
        </w:tc>
        <w:tc>
          <w:tcPr>
            <w:tcW w:w="2250" w:type="dxa"/>
            <w:vAlign w:val="center"/>
          </w:tcPr>
          <w:p w14:paraId="5F3024A3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Contacts, NO</w:t>
            </w:r>
          </w:p>
        </w:tc>
        <w:tc>
          <w:tcPr>
            <w:tcW w:w="2160" w:type="dxa"/>
            <w:vAlign w:val="center"/>
          </w:tcPr>
          <w:p w14:paraId="54FA69AA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Pushbutton, Mushroom Head</w:t>
            </w:r>
          </w:p>
        </w:tc>
        <w:tc>
          <w:tcPr>
            <w:tcW w:w="2880" w:type="dxa"/>
            <w:vAlign w:val="center"/>
          </w:tcPr>
          <w:p w14:paraId="25B4808B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Selector Switch, Three Position</w:t>
            </w:r>
          </w:p>
        </w:tc>
      </w:tr>
    </w:tbl>
    <w:p w14:paraId="7B697FB8" w14:textId="3E5947F4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55AABC" w14:textId="61628815" w:rsidR="00273CFB" w:rsidRDefault="00670A1F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137F9" wp14:editId="53CACFEC">
                <wp:simplePos x="0" y="0"/>
                <wp:positionH relativeFrom="column">
                  <wp:posOffset>-233680</wp:posOffset>
                </wp:positionH>
                <wp:positionV relativeFrom="paragraph">
                  <wp:posOffset>466090</wp:posOffset>
                </wp:positionV>
                <wp:extent cx="360680" cy="274320"/>
                <wp:effectExtent l="0" t="0" r="229870" b="240030"/>
                <wp:wrapNone/>
                <wp:docPr id="21" name="Callout: 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74320"/>
                        </a:xfrm>
                        <a:prstGeom prst="borderCallout1">
                          <a:avLst>
                            <a:gd name="adj1" fmla="val 46528"/>
                            <a:gd name="adj2" fmla="val 105752"/>
                            <a:gd name="adj3" fmla="val 182869"/>
                            <a:gd name="adj4" fmla="val 156033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8C288" w14:textId="144C09BB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137F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1" o:spid="_x0000_s1026" type="#_x0000_t47" style="position:absolute;left:0;text-align:left;margin-left:-18.4pt;margin-top:36.7pt;width:28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" adj="33703,39500,22842,10050" fillcolor="#fff2cc [663]" strokecolor="#1f4d78 [1604]" strokeweight="1pt">
                <v:textbox>
                  <w:txbxContent>
                    <w:p w14:paraId="4D88C288" w14:textId="144C09BB" w:rsidR="00670A1F" w:rsidRPr="00670A1F" w:rsidRDefault="00670A1F" w:rsidP="00670A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70A1F"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73CFB">
        <w:rPr>
          <w:rFonts w:ascii="Verdana" w:hAnsi="Verdana"/>
          <w:sz w:val="20"/>
          <w:szCs w:val="20"/>
        </w:rPr>
        <w:t>List the components of a ladder diagram.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624"/>
      </w:tblGrid>
      <w:tr w:rsidR="00ED495A" w14:paraId="7B437918" w14:textId="77777777" w:rsidTr="00670A1F">
        <w:tc>
          <w:tcPr>
            <w:tcW w:w="6096" w:type="dxa"/>
            <w:vAlign w:val="center"/>
          </w:tcPr>
          <w:p w14:paraId="5D6E5CE6" w14:textId="1A2B8BF9" w:rsidR="00ED495A" w:rsidRDefault="00670A1F" w:rsidP="00273CFB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AB0081" wp14:editId="67A3C3C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1274445</wp:posOffset>
                      </wp:positionV>
                      <wp:extent cx="360680" cy="274320"/>
                      <wp:effectExtent l="247650" t="361950" r="20320" b="11430"/>
                      <wp:wrapNone/>
                      <wp:docPr id="22" name="Callout: Lin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49680" y="892556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133796"/>
                                  <a:gd name="adj4" fmla="val -63685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1DFA4A" w14:textId="18C2188A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B0081" id="Callout: Line 22" o:spid="_x0000_s1027" type="#_x0000_t47" style="position:absolute;margin-left:39pt;margin-top:100.35pt;width:28.4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" adj="-13756,-28900" fillcolor="#fff2cc [663]" strokecolor="#1f4d78 [1604]" strokeweight="1pt">
                      <v:textbox>
                        <w:txbxContent>
                          <w:p w14:paraId="441DFA4A" w14:textId="18C2188A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88087B" wp14:editId="2AA35C61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1203325</wp:posOffset>
                      </wp:positionV>
                      <wp:extent cx="360680" cy="274320"/>
                      <wp:effectExtent l="438150" t="571500" r="20320" b="11430"/>
                      <wp:wrapNone/>
                      <wp:docPr id="25" name="Callout: Lin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34080" y="88544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211574"/>
                                  <a:gd name="adj4" fmla="val -118614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7A75BE" w14:textId="7A317EF6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8087B" id="Callout: Line 25" o:spid="_x0000_s1028" type="#_x0000_t47" style="position:absolute;margin-left:211pt;margin-top:94.75pt;width:28.4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" adj="-25621,-45700" fillcolor="#fff2cc [663]" strokecolor="#1f4d78 [1604]" strokeweight="1pt">
                      <v:textbox>
                        <w:txbxContent>
                          <w:p w14:paraId="787A75BE" w14:textId="7A317EF6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DB7C4B" wp14:editId="0ABB8BEB">
                      <wp:simplePos x="0" y="0"/>
                      <wp:positionH relativeFrom="column">
                        <wp:posOffset>2120900</wp:posOffset>
                      </wp:positionH>
                      <wp:positionV relativeFrom="paragraph">
                        <wp:posOffset>-117475</wp:posOffset>
                      </wp:positionV>
                      <wp:extent cx="360680" cy="274320"/>
                      <wp:effectExtent l="95250" t="0" r="20320" b="392430"/>
                      <wp:wrapNone/>
                      <wp:docPr id="24" name="Callout: Lin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75280" y="75336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05787"/>
                                  <a:gd name="adj2" fmla="val 32512"/>
                                  <a:gd name="adj3" fmla="val 238426"/>
                                  <a:gd name="adj4" fmla="val -22840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861E0" w14:textId="75C11172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B7C4B" id="Callout: Line 24" o:spid="_x0000_s1029" type="#_x0000_t47" style="position:absolute;margin-left:167pt;margin-top:-9.25pt;width:28.4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" adj="-4933,51500,7023,22850" fillcolor="#fff2cc [663]" strokecolor="#1f4d78 [1604]" strokeweight="1pt">
                      <v:textbox>
                        <w:txbxContent>
                          <w:p w14:paraId="11D861E0" w14:textId="75C11172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59B924" wp14:editId="38764F98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1050925</wp:posOffset>
                      </wp:positionV>
                      <wp:extent cx="360680" cy="274320"/>
                      <wp:effectExtent l="266700" t="247650" r="20320" b="11430"/>
                      <wp:wrapNone/>
                      <wp:docPr id="23" name="Callout: Lin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09520" y="87020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87500"/>
                                  <a:gd name="adj4" fmla="val -7072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03C19A" w14:textId="0533F24B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9B924" id="Callout: Line 23" o:spid="_x0000_s1030" type="#_x0000_t47" style="position:absolute;margin-left:138.2pt;margin-top:82.75pt;width:28.4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" adj="-15277,-18900" fillcolor="#fff2cc [663]" strokecolor="#1f4d78 [1604]" strokeweight="1pt">
                      <v:textbox>
                        <w:txbxContent>
                          <w:p w14:paraId="6E03C19A" w14:textId="0533F24B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E58A28" wp14:editId="13A59CB6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-92075</wp:posOffset>
                      </wp:positionV>
                      <wp:extent cx="360680" cy="274320"/>
                      <wp:effectExtent l="361950" t="0" r="20320" b="11430"/>
                      <wp:wrapNone/>
                      <wp:docPr id="20" name="Callout: Lin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35760" y="77114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79167"/>
                                  <a:gd name="adj4" fmla="val -97488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80DD14" w14:textId="21C0DB46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58A28" id="Callout: Line 20" o:spid="_x0000_s1031" type="#_x0000_t47" style="position:absolute;margin-left:69.4pt;margin-top:-7.25pt;width:28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" adj="-21057,17100" fillcolor="#fff2cc [663]" strokecolor="#1f4d78 [1604]" strokeweight="1pt">
                      <v:textbox>
                        <w:txbxContent>
                          <w:p w14:paraId="1E80DD14" w14:textId="21C0DB46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ED495A" w:rsidRPr="00ED495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B2692C7" wp14:editId="6B7E82D2">
                  <wp:extent cx="3733800" cy="11277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</w:tcPr>
          <w:p w14:paraId="31A88E42" w14:textId="74074AF7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Terminal #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2DC6A615" w14:textId="77777777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Rung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6898183C" w14:textId="5FB5606D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Wire #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361B523E" w14:textId="4C4125EA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Control Voltage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3FD9FB94" w14:textId="7A58668F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Rail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6DEEBFDD" w14:textId="7E4005B0" w:rsidR="00ED495A" w:rsidRP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Rung #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</w:tc>
      </w:tr>
    </w:tbl>
    <w:p w14:paraId="0DA5D423" w14:textId="44113638" w:rsidR="00273CFB" w:rsidRDefault="00273CFB" w:rsidP="00ED495A">
      <w:pPr>
        <w:tabs>
          <w:tab w:val="left" w:pos="2026"/>
        </w:tabs>
        <w:spacing w:after="0"/>
        <w:ind w:left="360"/>
        <w:rPr>
          <w:rFonts w:ascii="Verdana" w:hAnsi="Verdana"/>
          <w:sz w:val="20"/>
          <w:szCs w:val="20"/>
        </w:rPr>
      </w:pPr>
    </w:p>
    <w:sectPr w:rsidR="00273CFB" w:rsidSect="00E013AA">
      <w:headerReference w:type="first" r:id="rId26"/>
      <w:footerReference w:type="first" r:id="rId2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5A55E" w14:textId="77777777" w:rsidR="00757958" w:rsidRDefault="00757958" w:rsidP="005B3A86">
      <w:pPr>
        <w:spacing w:after="0" w:line="240" w:lineRule="auto"/>
      </w:pPr>
      <w:r>
        <w:separator/>
      </w:r>
    </w:p>
  </w:endnote>
  <w:endnote w:type="continuationSeparator" w:id="0">
    <w:p w14:paraId="6E0BC386" w14:textId="77777777" w:rsidR="00757958" w:rsidRDefault="00757958" w:rsidP="005B3A86">
      <w:pPr>
        <w:spacing w:after="0" w:line="240" w:lineRule="auto"/>
      </w:pPr>
      <w:r>
        <w:continuationSeparator/>
      </w:r>
    </w:p>
  </w:endnote>
  <w:endnote w:type="continuationNotice" w:id="1">
    <w:p w14:paraId="72698E54" w14:textId="77777777" w:rsidR="00757958" w:rsidRDefault="007579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78B430B4" w:rsidR="00570D60" w:rsidRPr="007C2507" w:rsidRDefault="00570D6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21AC4907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69CE707E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24AA14CC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3BF42" w14:textId="77777777" w:rsidR="00757958" w:rsidRDefault="00757958" w:rsidP="005B3A86">
      <w:pPr>
        <w:spacing w:after="0" w:line="240" w:lineRule="auto"/>
      </w:pPr>
      <w:r>
        <w:separator/>
      </w:r>
    </w:p>
  </w:footnote>
  <w:footnote w:type="continuationSeparator" w:id="0">
    <w:p w14:paraId="565A1767" w14:textId="77777777" w:rsidR="00757958" w:rsidRDefault="00757958" w:rsidP="005B3A86">
      <w:pPr>
        <w:spacing w:after="0" w:line="240" w:lineRule="auto"/>
      </w:pPr>
      <w:r>
        <w:continuationSeparator/>
      </w:r>
    </w:p>
  </w:footnote>
  <w:footnote w:type="continuationNotice" w:id="1">
    <w:p w14:paraId="210C9C97" w14:textId="77777777" w:rsidR="00757958" w:rsidRDefault="007579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2DD3246C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1146D">
      <w:rPr>
        <w:rFonts w:ascii="BankGothic Lt BT" w:hAnsi="BankGothic Lt BT"/>
        <w:caps/>
        <w:sz w:val="24"/>
        <w:szCs w:val="24"/>
      </w:rPr>
      <w:t>NEMA Symbols and Boolean Logic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38D3BD45" w:rsidR="00570D60" w:rsidRPr="00463672" w:rsidRDefault="00570D6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31146D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31146D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538DB89B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1146D">
      <w:rPr>
        <w:rFonts w:ascii="BankGothic Lt BT" w:hAnsi="BankGothic Lt BT"/>
        <w:caps/>
        <w:sz w:val="24"/>
        <w:szCs w:val="24"/>
      </w:rPr>
      <w:t>NEMA Symbols and Boolean Logic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11ACAEB0" w:rsidR="00570D60" w:rsidRPr="000154E9" w:rsidRDefault="00570D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1146D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1146D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70D60" w14:paraId="58A3F503" w14:textId="77777777" w:rsidTr="00E130F3">
      <w:tc>
        <w:tcPr>
          <w:tcW w:w="630" w:type="dxa"/>
        </w:tcPr>
        <w:p w14:paraId="63F21BDA" w14:textId="77777777" w:rsidR="00570D60" w:rsidRDefault="00570D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1423B211" w:rsidR="00570D60" w:rsidRPr="007C2507" w:rsidRDefault="00570D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1146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570D60" w:rsidRDefault="00570D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570D60" w:rsidRPr="00B025CF" w:rsidRDefault="00570D6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3A5AF35E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31146D">
      <w:rPr>
        <w:rFonts w:ascii="BankGothic Lt BT" w:hAnsi="BankGothic Lt BT"/>
        <w:caps/>
        <w:sz w:val="24"/>
        <w:szCs w:val="24"/>
      </w:rPr>
      <w:t>NEMA Symbols and Boolean Logic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1A2520F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31146D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31146D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425B3"/>
    <w:multiLevelType w:val="hybridMultilevel"/>
    <w:tmpl w:val="4D5C4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1"/>
  </w:num>
  <w:num w:numId="5">
    <w:abstractNumId w:val="3"/>
  </w:num>
  <w:num w:numId="6">
    <w:abstractNumId w:val="19"/>
  </w:num>
  <w:num w:numId="7">
    <w:abstractNumId w:val="23"/>
  </w:num>
  <w:num w:numId="8">
    <w:abstractNumId w:val="10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11"/>
  </w:num>
  <w:num w:numId="16">
    <w:abstractNumId w:val="22"/>
  </w:num>
  <w:num w:numId="17">
    <w:abstractNumId w:val="0"/>
  </w:num>
  <w:num w:numId="18">
    <w:abstractNumId w:val="8"/>
  </w:num>
  <w:num w:numId="19">
    <w:abstractNumId w:val="15"/>
  </w:num>
  <w:num w:numId="20">
    <w:abstractNumId w:val="4"/>
  </w:num>
  <w:num w:numId="21">
    <w:abstractNumId w:val="1"/>
  </w:num>
  <w:num w:numId="22">
    <w:abstractNumId w:val="20"/>
  </w:num>
  <w:num w:numId="23">
    <w:abstractNumId w:val="24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C1E06"/>
    <w:rsid w:val="002D5866"/>
    <w:rsid w:val="002E22BE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517F65"/>
    <w:rsid w:val="00517F9F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B3A86"/>
    <w:rsid w:val="005C1B67"/>
    <w:rsid w:val="005C5AB9"/>
    <w:rsid w:val="005E3C22"/>
    <w:rsid w:val="00600EAD"/>
    <w:rsid w:val="00610740"/>
    <w:rsid w:val="00613CEA"/>
    <w:rsid w:val="00613E4E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47642"/>
    <w:rsid w:val="0075695D"/>
    <w:rsid w:val="00757958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3583D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495A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2.emf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Relationship Id="rId22" Type="http://schemas.openxmlformats.org/officeDocument/2006/relationships/image" Target="media/image11.emf"/><Relationship Id="rId27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2018-09-05T20:48:00Z</cp:lastPrinted>
  <dcterms:created xsi:type="dcterms:W3CDTF">2018-09-05T20:46:00Z</dcterms:created>
  <dcterms:modified xsi:type="dcterms:W3CDTF">2018-09-05T21:19:00Z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NEMA Symbols and Boolean Logic</vt:lpwstr>
  </property>
  <property fmtid="{D5CDD505-2E9C-101B-9397-08002B2CF9AE}" pid="4" name="DocNum">
    <vt:i4>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