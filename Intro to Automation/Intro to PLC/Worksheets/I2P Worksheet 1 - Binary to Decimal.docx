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696B" w14:textId="62AD135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606DD">
        <w:rPr>
          <w:rFonts w:ascii="Verdana" w:hAnsi="Verdana"/>
          <w:b/>
          <w:sz w:val="24"/>
          <w:szCs w:val="24"/>
        </w:rPr>
        <w:t>Binary to 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62D63544" w14:textId="407AB79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4EC6543C" w14:textId="7551581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</w:t>
      </w:r>
      <w:r w:rsidR="00121CB9">
        <w:rPr>
          <w:rFonts w:ascii="Verdana" w:hAnsi="Verdana"/>
          <w:sz w:val="20"/>
          <w:szCs w:val="20"/>
        </w:rPr>
        <w:t>______</w:t>
      </w:r>
      <w:r w:rsidRPr="000154E9">
        <w:rPr>
          <w:rFonts w:ascii="Verdana" w:hAnsi="Verdana"/>
          <w:sz w:val="20"/>
          <w:szCs w:val="20"/>
        </w:rPr>
        <w:t>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99A562B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C3A49D5" w14:textId="7250FFD8" w:rsidR="006F7F1A" w:rsidRDefault="006F7F1A" w:rsidP="0051547D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121CB9">
        <w:rPr>
          <w:rFonts w:ascii="Verdana" w:hAnsi="Verdana"/>
          <w:sz w:val="20"/>
          <w:szCs w:val="20"/>
        </w:rPr>
        <w:t xml:space="preserve"> a decimal number given a binary number.</w:t>
      </w:r>
    </w:p>
    <w:p w14:paraId="6DBB3B4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2DEBE0F" w14:textId="1A0F3D32" w:rsidR="00E013AA" w:rsidRDefault="00121CB9" w:rsidP="0051547D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 to the decimal equivalent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7C0D0D5A" w14:textId="5DED789C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1BC63BE5" w14:textId="7A38D6EE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0010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0110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1EF47FF5" w14:textId="719A55A1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24DDA396" w14:textId="48D3F45A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0110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5D97334" w14:textId="06520C12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2257731" w14:textId="14A5CD2F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525A82D1" w14:textId="37BD31DB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75597AF7" w14:textId="702E77B8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0000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04CF5D48" w14:textId="41B3D3E4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0101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0101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223A36E6" w14:textId="2AD4AA05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1010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2E58E1AF" w14:textId="3B8B53A4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bookmarkStart w:id="0" w:name="_GoBack"/>
      <w:bookmarkEnd w:id="0"/>
      <w:r w:rsidRPr="00BE0CB5">
        <w:rPr>
          <w:rFonts w:ascii="Verdana" w:hAnsi="Verdana" w:cs="Courier New"/>
          <w:sz w:val="24"/>
          <w:szCs w:val="24"/>
        </w:rPr>
        <w:t>0011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2E066A3" w14:textId="49448DDC" w:rsidR="00E013AA" w:rsidRDefault="00E013AA" w:rsidP="00C834FC">
      <w:pPr>
        <w:spacing w:after="0"/>
        <w:rPr>
          <w:rFonts w:ascii="Verdana" w:hAnsi="Verdana"/>
          <w:sz w:val="20"/>
          <w:szCs w:val="20"/>
        </w:rPr>
      </w:pPr>
    </w:p>
    <w:p w14:paraId="66031300" w14:textId="77777777" w:rsidR="00BE0CB5" w:rsidRPr="00C834FC" w:rsidRDefault="00BE0CB5" w:rsidP="00C834FC">
      <w:pPr>
        <w:spacing w:after="0"/>
        <w:rPr>
          <w:rFonts w:ascii="Verdana" w:hAnsi="Verdana"/>
          <w:sz w:val="20"/>
          <w:szCs w:val="20"/>
        </w:rPr>
        <w:sectPr w:rsidR="00BE0CB5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8FAA972" w14:textId="54B296AE" w:rsidR="00C86D41" w:rsidRPr="00483643" w:rsidRDefault="004606DD" w:rsidP="004606DD">
      <w:pPr>
        <w:tabs>
          <w:tab w:val="left" w:pos="3507"/>
        </w:tabs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483643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01948" w14:textId="77777777" w:rsidR="00AD4A1B" w:rsidRDefault="00AD4A1B" w:rsidP="005B3A86">
      <w:pPr>
        <w:spacing w:after="0" w:line="240" w:lineRule="auto"/>
      </w:pPr>
      <w:r>
        <w:separator/>
      </w:r>
    </w:p>
  </w:endnote>
  <w:endnote w:type="continuationSeparator" w:id="0">
    <w:p w14:paraId="091B97B8" w14:textId="77777777" w:rsidR="00AD4A1B" w:rsidRDefault="00AD4A1B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72587" w14:textId="3982592E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3DF785BC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5B18A" w14:textId="60AF337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80884" w14:textId="455E2599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5DF1" w14:textId="44C0E3E2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BF228" w14:textId="77777777" w:rsidR="00AD4A1B" w:rsidRDefault="00AD4A1B" w:rsidP="005B3A86">
      <w:pPr>
        <w:spacing w:after="0" w:line="240" w:lineRule="auto"/>
      </w:pPr>
      <w:r>
        <w:separator/>
      </w:r>
    </w:p>
  </w:footnote>
  <w:footnote w:type="continuationSeparator" w:id="0">
    <w:p w14:paraId="0F18DF26" w14:textId="77777777" w:rsidR="00AD4A1B" w:rsidRDefault="00AD4A1B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38FF5" w14:textId="6E33B341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06DD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F6686C3" w14:textId="5D26FFA1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AAB47" w14:textId="23E44CEC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06DD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D9A698" w14:textId="37B2EBAF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5E6F8D19" w14:textId="77777777" w:rsidTr="00E130F3">
      <w:tc>
        <w:tcPr>
          <w:tcW w:w="630" w:type="dxa"/>
        </w:tcPr>
        <w:p w14:paraId="1E44DB78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4D6CFF8" wp14:editId="2FF5303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2A4596B" w14:textId="7FC217BB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606D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6073B03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468C22" wp14:editId="697AE75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84DBF5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5FF7" w14:textId="235D59B8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06DD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7061B1" w14:textId="6CF42F0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D7"/>
    <w:rsid w:val="000154E9"/>
    <w:rsid w:val="00041E52"/>
    <w:rsid w:val="000524AC"/>
    <w:rsid w:val="000544E1"/>
    <w:rsid w:val="000A23B3"/>
    <w:rsid w:val="000D11FA"/>
    <w:rsid w:val="00101028"/>
    <w:rsid w:val="00121CB9"/>
    <w:rsid w:val="00141840"/>
    <w:rsid w:val="002025E4"/>
    <w:rsid w:val="00222A30"/>
    <w:rsid w:val="00224C5A"/>
    <w:rsid w:val="00261027"/>
    <w:rsid w:val="002E22BE"/>
    <w:rsid w:val="00307505"/>
    <w:rsid w:val="003F6D63"/>
    <w:rsid w:val="00422289"/>
    <w:rsid w:val="00431790"/>
    <w:rsid w:val="004332DB"/>
    <w:rsid w:val="004606DD"/>
    <w:rsid w:val="00472F8B"/>
    <w:rsid w:val="00483643"/>
    <w:rsid w:val="0051547D"/>
    <w:rsid w:val="005B3A86"/>
    <w:rsid w:val="00613E4E"/>
    <w:rsid w:val="006F19A5"/>
    <w:rsid w:val="006F6BE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AD4A1B"/>
    <w:rsid w:val="00B025CF"/>
    <w:rsid w:val="00B175D7"/>
    <w:rsid w:val="00B457A7"/>
    <w:rsid w:val="00B52137"/>
    <w:rsid w:val="00B755C0"/>
    <w:rsid w:val="00BB7522"/>
    <w:rsid w:val="00BE0CB5"/>
    <w:rsid w:val="00C834FC"/>
    <w:rsid w:val="00C86D41"/>
    <w:rsid w:val="00CB5A57"/>
    <w:rsid w:val="00CB5F0C"/>
    <w:rsid w:val="00CE3BF2"/>
    <w:rsid w:val="00CF7AA0"/>
    <w:rsid w:val="00D14C7C"/>
    <w:rsid w:val="00DA380B"/>
    <w:rsid w:val="00DC19D0"/>
    <w:rsid w:val="00DC51B1"/>
    <w:rsid w:val="00E013AA"/>
    <w:rsid w:val="00E130F3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7797B"/>
  <w15:chartTrackingRefBased/>
  <w15:docId w15:val="{A166FC21-A5DF-4D81-AB8A-8FD9126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2018-03-28T16:43:00Z</cp:lastPrinted>
  <dcterms:created xsi:type="dcterms:W3CDTF">2018-03-26T14:13:00Z</dcterms:created>
  <dcterms:modified xsi:type="dcterms:W3CDTF">2018-10-30T16:09:00Z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Binary to Decimal Conversion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