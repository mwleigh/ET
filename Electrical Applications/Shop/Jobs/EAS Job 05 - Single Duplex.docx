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3E73C6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927C6">
        <w:rPr>
          <w:rFonts w:ascii="Verdana" w:hAnsi="Verdana"/>
          <w:b/>
          <w:sz w:val="24"/>
          <w:szCs w:val="24"/>
        </w:rPr>
        <w:t>Single Duplex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927C6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927C6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CB8B00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927C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927C6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927C6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799D62" w14:textId="724CAEA2" w:rsidR="00031D9F" w:rsidRDefault="00031D9F" w:rsidP="00031D9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 electrical circuit design consisting of one duplex receptacle.</w:t>
      </w:r>
    </w:p>
    <w:p w14:paraId="6D611027" w14:textId="77777777" w:rsidR="00031D9F" w:rsidRDefault="00031D9F" w:rsidP="00031D9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construction.</w:t>
      </w:r>
    </w:p>
    <w:p w14:paraId="3FB59530" w14:textId="77777777" w:rsidR="00031D9F" w:rsidRPr="004C66D6" w:rsidRDefault="00031D9F" w:rsidP="00031D9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relate all Lock-Out and Tag-Out requirements to safety standards.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3D2D8161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4927C6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0574AB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0574AB" w:rsidRPr="001C2E27" w:rsidRDefault="000574AB" w:rsidP="000574A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NM-B 14/2 with </w:t>
            </w:r>
            <w14:conflictIns w:id="0" w:author="Matthew W. Leigh">
              <w:r>
                <w:rPr>
                  <w:rFonts w:ascii="Verdana" w:hAnsi="Verdana"/>
                  <w:b w:val="0"/>
                </w:rPr>
                <w:t>ground</w:t>
              </w:r>
            </w14:conflictIns>
            <w:r>
              <w:rPr>
                <w:rFonts w:ascii="Verdana" w:hAnsi="Verdana"/>
                <w:b w:val="0"/>
              </w:rPr>
              <w:t xml:space="preserve"> cable</w:t>
            </w:r>
          </w:p>
        </w:tc>
        <w:tc>
          <w:tcPr>
            <w:tcW w:w="4675" w:type="dxa"/>
            <w:vAlign w:val="center"/>
          </w:tcPr>
          <w:p w14:paraId="6F9A7E00" w14:textId="185479F1" w:rsidR="000574AB" w:rsidRPr="001C2E27" w:rsidRDefault="000574AB" w:rsidP="000574AB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0574AB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09F69314" w:rsidR="000574AB" w:rsidRPr="001C2E27" w:rsidRDefault="000574AB" w:rsidP="000574AB">
            <w:pPr>
              <w:pStyle w:val="Heading3"/>
              <w:rPr>
                <w:rFonts w:ascii="Verdana" w:hAnsi="Verdana"/>
                <w:b w:val="0"/>
              </w:rPr>
            </w:pPr>
            <w14:conflictIns w:id="1" w:author="Matthew W. Leigh">
              <w:r>
                <w:rPr>
                  <w:rFonts w:ascii="Verdana" w:hAnsi="Verdana"/>
                  <w:b w:val="0"/>
                </w:rPr>
                <w:t>120V/</w:t>
              </w:r>
            </w14:conflictIns>
            <w:r>
              <w:rPr>
                <w:rFonts w:ascii="Verdana" w:hAnsi="Verdana"/>
                <w:b w:val="0"/>
              </w:rPr>
              <w:t>15A Duplex receptacle</w:t>
            </w:r>
          </w:p>
        </w:tc>
        <w:tc>
          <w:tcPr>
            <w:tcW w:w="4675" w:type="dxa"/>
            <w:vAlign w:val="center"/>
          </w:tcPr>
          <w:p w14:paraId="7A7EC1D3" w14:textId="6CFB2AA1" w:rsidR="000574AB" w:rsidRPr="001C2E27" w:rsidRDefault="000574AB" w:rsidP="000574AB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0574AB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0574AB" w:rsidRDefault="000574AB" w:rsidP="000574A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0574AB" w:rsidRDefault="000574AB" w:rsidP="000574AB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0574AB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3AC5AD9C" w:rsidR="000574AB" w:rsidRDefault="000574AB" w:rsidP="000574A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</w:t>
            </w:r>
          </w:p>
        </w:tc>
        <w:tc>
          <w:tcPr>
            <w:tcW w:w="4675" w:type="dxa"/>
            <w:vAlign w:val="center"/>
          </w:tcPr>
          <w:p w14:paraId="2E97254C" w14:textId="77777777" w:rsidR="000574AB" w:rsidRDefault="000574AB" w:rsidP="000574AB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0574AB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28C2CE7C" w:rsidR="000574AB" w:rsidRDefault="000574AB" w:rsidP="000574A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 (Greenie)</w:t>
            </w:r>
          </w:p>
        </w:tc>
        <w:tc>
          <w:tcPr>
            <w:tcW w:w="4675" w:type="dxa"/>
            <w:vAlign w:val="center"/>
          </w:tcPr>
          <w:p w14:paraId="3839C8DB" w14:textId="77777777" w:rsidR="000574AB" w:rsidRDefault="000574AB" w:rsidP="000574AB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0574AB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0574AB" w:rsidRDefault="000574AB" w:rsidP="000574A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0574AB" w:rsidRDefault="000574AB" w:rsidP="000574AB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7BD11340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power a 120V/15A duplex </w:t>
      </w:r>
      <w14:conflictIns w:id="2" w:author="Matthew W. Leigh">
        <w:r w:rsidR="0037367C">
          <w:rPr>
            <w:rFonts w:ascii="Verdana" w:hAnsi="Verdana"/>
            <w:sz w:val="20"/>
            <w:szCs w:val="20"/>
          </w:rPr>
          <w:t xml:space="preserve">receptacle </w:t>
        </w:r>
      </w14:conflictIns>
      <w:proofErr w:type="gramStart"/>
      <w:r w:rsidRPr="00DB02B9">
        <w:rPr>
          <w:rFonts w:ascii="Verdana" w:hAnsi="Verdana"/>
          <w:sz w:val="20"/>
          <w:szCs w:val="20"/>
        </w:rPr>
        <w:t>at all times</w:t>
      </w:r>
      <w:proofErr w:type="gramEnd"/>
      <w:r w:rsidRPr="00DB02B9">
        <w:rPr>
          <w:rFonts w:ascii="Verdana" w:hAnsi="Verdana"/>
          <w:sz w:val="20"/>
          <w:szCs w:val="20"/>
        </w:rPr>
        <w:t xml:space="preserve">. 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0FDF8F1" w14:textId="1197B706" w:rsidR="00E10E08" w:rsidRDefault="00BC6AB5" w:rsidP="00BC6AB5">
      <w:pPr>
        <w:tabs>
          <w:tab w:val="right" w:pos="10080"/>
        </w:tabs>
        <w:spacing w:before="480" w:after="240"/>
        <w:jc w:val="center"/>
        <w:rPr>
          <w:rFonts w:ascii="Verdana" w:hAnsi="Verdana"/>
          <w:sz w:val="20"/>
          <w:szCs w:val="20"/>
        </w:rPr>
      </w:pPr>
      <w:r w:rsidRPr="00295358">
        <w:rPr>
          <w:rFonts w:ascii="Verdana" w:hAnsi="Verdana"/>
          <w:noProof/>
          <w:sz w:val="20"/>
          <w:szCs w:val="20"/>
        </w:rPr>
        <w:drawing>
          <wp:inline distT="0" distB="0" distL="0" distR="0" wp14:anchorId="484303ED" wp14:editId="4DFA79E2">
            <wp:extent cx="1172210" cy="337820"/>
            <wp:effectExtent l="0" t="0" r="889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14E2" w14:textId="77777777" w:rsidR="00BC6AB5" w:rsidRPr="00DB02B9" w:rsidRDefault="00BC6AB5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4AAABB" w14:textId="77777777" w:rsidR="00E10E08" w:rsidRDefault="00E10E08" w:rsidP="00873F1B">
      <w:pPr>
        <w:tabs>
          <w:tab w:val="right" w:pos="10080"/>
        </w:tabs>
        <w:spacing w:before="1440" w:after="120"/>
        <w:jc w:val="center"/>
      </w:pPr>
    </w:p>
    <w:tbl>
      <w:tblPr>
        <w:tblStyle w:val="TableGrid"/>
        <w:tblpPr w:leftFromText="180" w:rightFromText="180" w:vertAnchor="text" w:horzAnchor="margin" w:tblpY="97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0574AB" w14:paraId="2F27A982" w14:textId="77777777" w:rsidTr="000574AB">
        <w:tc>
          <w:tcPr>
            <w:tcW w:w="8005" w:type="dxa"/>
          </w:tcPr>
          <w:p w14:paraId="01BE978B" w14:textId="77777777" w:rsidR="000574AB" w:rsidRDefault="000574AB" w:rsidP="000574A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07C86DC4" w14:textId="77777777" w:rsidR="000574AB" w:rsidRDefault="000574AB" w:rsidP="000574A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0574AB" w14:paraId="3980FB4D" w14:textId="77777777" w:rsidTr="000574AB">
        <w:tc>
          <w:tcPr>
            <w:tcW w:w="8005" w:type="dxa"/>
          </w:tcPr>
          <w:p w14:paraId="1F9EBEA1" w14:textId="77777777" w:rsidR="000574AB" w:rsidRDefault="000574AB" w:rsidP="000574A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2803EBFC" w14:textId="77777777" w:rsidR="000574AB" w:rsidRDefault="000574AB" w:rsidP="000574A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0574AB" w14:paraId="74A486A8" w14:textId="77777777" w:rsidTr="000574AB">
        <w:tc>
          <w:tcPr>
            <w:tcW w:w="8005" w:type="dxa"/>
          </w:tcPr>
          <w:p w14:paraId="24358584" w14:textId="77777777" w:rsidR="000574AB" w:rsidRDefault="000574AB" w:rsidP="000574A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344FCE27" w14:textId="77777777" w:rsidR="000574AB" w:rsidRDefault="000574AB" w:rsidP="000574A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0574AB" w14:paraId="1DEDCFFE" w14:textId="77777777" w:rsidTr="000574AB">
        <w:tc>
          <w:tcPr>
            <w:tcW w:w="8005" w:type="dxa"/>
          </w:tcPr>
          <w:p w14:paraId="66CEC8B9" w14:textId="77777777" w:rsidR="000574AB" w:rsidRDefault="000574AB" w:rsidP="000574A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25F75E6A" w14:textId="77777777" w:rsidR="000574AB" w:rsidRDefault="000574AB" w:rsidP="000574A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3A24031" w14:textId="5CA3914C" w:rsidR="00DB02B9" w:rsidRDefault="0075695D" w:rsidP="00873F1B">
      <w:pPr>
        <w:tabs>
          <w:tab w:val="right" w:pos="10080"/>
        </w:tabs>
        <w:spacing w:before="1440" w:after="120"/>
        <w:jc w:val="center"/>
      </w:pPr>
      <w:r w:rsidRPr="0075695D">
        <w:rPr>
          <w:noProof/>
        </w:rPr>
        <w:drawing>
          <wp:inline distT="0" distB="0" distL="0" distR="0" wp14:anchorId="65C73AD9" wp14:editId="5C35E99C">
            <wp:extent cx="1859280" cy="18592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DB02B9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77777777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4FE0FF72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574AB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785C90E6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574AB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46DED427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FA66B6">
      <w:rPr>
        <w:rFonts w:ascii="BankGothic Lt BT" w:hAnsi="BankGothic Lt BT"/>
        <w:caps/>
        <w:sz w:val="16"/>
        <w:szCs w:val="18"/>
      </w:rPr>
      <w:t>5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574A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A66B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A66B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A66B6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77777777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Single Duplex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77777777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77777777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Single Duplex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77777777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77777777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BF7F85A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A66B6">
      <w:rPr>
        <w:rFonts w:ascii="BankGothic Lt BT" w:hAnsi="BankGothic Lt BT"/>
        <w:caps/>
        <w:sz w:val="24"/>
        <w:szCs w:val="24"/>
      </w:rPr>
      <w:t>Single Duplex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4AD877F6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A66B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A66B6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 W. Leigh">
    <w15:presenceInfo w15:providerId="AD" w15:userId="S-1-5-21-1214440339-1482476501-1417001333-57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31D9F"/>
    <w:rsid w:val="00041E52"/>
    <w:rsid w:val="000524AC"/>
    <w:rsid w:val="000544E1"/>
    <w:rsid w:val="000574AB"/>
    <w:rsid w:val="00074728"/>
    <w:rsid w:val="000A23B3"/>
    <w:rsid w:val="00101028"/>
    <w:rsid w:val="00141840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7367C"/>
    <w:rsid w:val="003F6D63"/>
    <w:rsid w:val="00422289"/>
    <w:rsid w:val="00431790"/>
    <w:rsid w:val="004328DF"/>
    <w:rsid w:val="004332DB"/>
    <w:rsid w:val="00442DED"/>
    <w:rsid w:val="00472F8B"/>
    <w:rsid w:val="004927C6"/>
    <w:rsid w:val="004C66D6"/>
    <w:rsid w:val="004D3BAE"/>
    <w:rsid w:val="00561F05"/>
    <w:rsid w:val="005B3A86"/>
    <w:rsid w:val="00610740"/>
    <w:rsid w:val="00613CEA"/>
    <w:rsid w:val="00613E4E"/>
    <w:rsid w:val="00652C9A"/>
    <w:rsid w:val="00662E44"/>
    <w:rsid w:val="006F19A5"/>
    <w:rsid w:val="006F7F1A"/>
    <w:rsid w:val="007140C7"/>
    <w:rsid w:val="00723673"/>
    <w:rsid w:val="0075695D"/>
    <w:rsid w:val="007801EC"/>
    <w:rsid w:val="007C2507"/>
    <w:rsid w:val="008201D6"/>
    <w:rsid w:val="008669EB"/>
    <w:rsid w:val="00866D5F"/>
    <w:rsid w:val="00872043"/>
    <w:rsid w:val="00873F1B"/>
    <w:rsid w:val="008975D5"/>
    <w:rsid w:val="009055E4"/>
    <w:rsid w:val="009219E3"/>
    <w:rsid w:val="009559C9"/>
    <w:rsid w:val="009B042B"/>
    <w:rsid w:val="009B6084"/>
    <w:rsid w:val="009E6B6C"/>
    <w:rsid w:val="009F2DFA"/>
    <w:rsid w:val="009F76D1"/>
    <w:rsid w:val="00A51B95"/>
    <w:rsid w:val="00A66693"/>
    <w:rsid w:val="00B025CF"/>
    <w:rsid w:val="00B1005A"/>
    <w:rsid w:val="00B23B2E"/>
    <w:rsid w:val="00B457A7"/>
    <w:rsid w:val="00B52137"/>
    <w:rsid w:val="00B755C0"/>
    <w:rsid w:val="00B83C86"/>
    <w:rsid w:val="00B93A8B"/>
    <w:rsid w:val="00BB7522"/>
    <w:rsid w:val="00BC6AB5"/>
    <w:rsid w:val="00C834FC"/>
    <w:rsid w:val="00C86D41"/>
    <w:rsid w:val="00CB5A57"/>
    <w:rsid w:val="00CB5F0C"/>
    <w:rsid w:val="00CE3BF2"/>
    <w:rsid w:val="00CF7AA0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61762"/>
    <w:rsid w:val="00F631A1"/>
    <w:rsid w:val="00FA66B6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1073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12</cp:revision>
  <cp:lastPrinted>2018-05-16T00:22:00Z</cp:lastPrinted>
  <dcterms:created xsi:type="dcterms:W3CDTF">2018-05-16T00:19:00Z</dcterms:created>
  <dcterms:modified xsi:type="dcterms:W3CDTF">2018-05-17T17:40:00Z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Single Duplex Receptacle</vt:lpwstr>
  </property>
  <property fmtid="{D5CDD505-2E9C-101B-9397-08002B2CF9AE}" pid="4" name="DocNum">
    <vt:i4>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