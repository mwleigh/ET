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50C7FDC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573CA">
        <w:rPr>
          <w:rFonts w:ascii="Verdana" w:hAnsi="Verdana"/>
          <w:b/>
          <w:sz w:val="24"/>
          <w:szCs w:val="24"/>
        </w:rPr>
        <w:t>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1B27788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469BEFE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B2541" w:rsidRPr="001B2541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387F846A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845A93">
        <w:rPr>
          <w:rFonts w:ascii="Verdana" w:hAnsi="Verdana"/>
          <w:sz w:val="20"/>
          <w:szCs w:val="20"/>
        </w:rPr>
        <w:t>develop a greater understanding of PLC instruction logic diagrams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4DE25700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BD42992" w:rsidR="00E013AA" w:rsidRDefault="00845A93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response diagram given the instruction input information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54BAF9C" w14:textId="26065163" w:rsidR="00845A93" w:rsidRDefault="001B2541" w:rsidP="00431573">
      <w:pPr>
        <w:spacing w:after="480"/>
        <w:ind w:left="720"/>
        <w:rPr>
          <w:rFonts w:ascii="Verdana" w:hAnsi="Verdana"/>
          <w:sz w:val="20"/>
          <w:szCs w:val="20"/>
        </w:rPr>
      </w:pPr>
      <w:r w:rsidRPr="001B2541">
        <w:drawing>
          <wp:inline distT="0" distB="0" distL="0" distR="0" wp14:anchorId="4557706C" wp14:editId="5B6CF7A3">
            <wp:extent cx="3090672" cy="14081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1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4227" w14:textId="48F24598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164AA7E" w14:textId="4C122A97" w:rsidR="00845A93" w:rsidRDefault="001B2541" w:rsidP="00845A93">
      <w:pPr>
        <w:spacing w:before="480" w:after="240"/>
        <w:ind w:left="720"/>
        <w:rPr>
          <w:rFonts w:ascii="Verdana" w:hAnsi="Verdana"/>
          <w:sz w:val="20"/>
          <w:szCs w:val="20"/>
        </w:rPr>
      </w:pPr>
      <w:r w:rsidRPr="001B2541">
        <w:drawing>
          <wp:inline distT="0" distB="0" distL="0" distR="0" wp14:anchorId="5D474499" wp14:editId="6FF8CBE7">
            <wp:extent cx="3099816" cy="14081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16" cy="1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3333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E589ECE" w14:textId="77777777" w:rsidR="00845A93" w:rsidRDefault="00845A93" w:rsidP="00845A93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8EA185B" w14:textId="61385955" w:rsidR="00C86D41" w:rsidRDefault="001B2541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1B2541">
        <w:lastRenderedPageBreak/>
        <w:drawing>
          <wp:inline distT="0" distB="0" distL="0" distR="0" wp14:anchorId="67CEAE7F" wp14:editId="49C80053">
            <wp:extent cx="3108960" cy="1325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839A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3FB0EA92" w14:textId="6CA43868" w:rsidR="00845A93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4EC6E2DC" wp14:editId="7314D494">
            <wp:extent cx="4407408" cy="28712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671F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0F84D98" w14:textId="028FC84D" w:rsidR="00845A93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5C0FCB8E" wp14:editId="6103E1A0">
            <wp:extent cx="4407408" cy="28712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00EC" w14:textId="77777777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p w14:paraId="19A0042A" w14:textId="11145ADF" w:rsidR="00845A93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731143F2" wp14:editId="54EED61B">
            <wp:extent cx="4846320" cy="28712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6927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803CB13" w14:textId="1236D996" w:rsidR="00845A93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7206F274" wp14:editId="5D460CEF">
            <wp:extent cx="4727448" cy="28712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CE2B" w14:textId="506EE626" w:rsidR="00227847" w:rsidRDefault="002278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00A9124" w14:textId="528EEE94" w:rsidR="00227847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lastRenderedPageBreak/>
        <w:drawing>
          <wp:inline distT="0" distB="0" distL="0" distR="0" wp14:anchorId="02B9FFBF" wp14:editId="506374C3">
            <wp:extent cx="4398264" cy="20939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BA24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91BF59B" w14:textId="1ADD7E93" w:rsidR="00227847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37B982ED" wp14:editId="3E4D88AC">
            <wp:extent cx="4389120" cy="20939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9920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0DC7FC3" w14:textId="4015054C" w:rsidR="00227847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28017B0D" wp14:editId="01790DC7">
            <wp:extent cx="3712464" cy="13258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1D51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630DE91" w14:textId="0801B399" w:rsidR="00227847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48BB478C" wp14:editId="4453B82B">
            <wp:extent cx="3730752" cy="13258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2CA6" w14:textId="3989AC60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lastRenderedPageBreak/>
        <w:drawing>
          <wp:inline distT="0" distB="0" distL="0" distR="0" wp14:anchorId="27C7A034" wp14:editId="71A6BF61">
            <wp:extent cx="4837176" cy="21762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CAFD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31A90BBF" w14:textId="79FA58FC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72399A3D" wp14:editId="1434C1BF">
            <wp:extent cx="4837176" cy="21762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FD49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A8CC849" w14:textId="61593035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4D77E9B5" wp14:editId="359B5325">
            <wp:extent cx="4709160" cy="217627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036C" w14:textId="3ED30ED0" w:rsidR="0033439B" w:rsidRDefault="003343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EC0885" w14:textId="047EBCA8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lastRenderedPageBreak/>
        <w:drawing>
          <wp:inline distT="0" distB="0" distL="0" distR="0" wp14:anchorId="1808EAA8" wp14:editId="0D183AE6">
            <wp:extent cx="4718304" cy="21762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CE42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B2919B3" w14:textId="055F0538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3A8F6043" wp14:editId="2957DC88">
            <wp:extent cx="4690872" cy="21762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7079" w14:textId="7E449A28" w:rsidR="0033439B" w:rsidRDefault="0033439B" w:rsidP="0033439B">
      <w:pPr>
        <w:pBdr>
          <w:bottom w:val="single" w:sz="4" w:space="1" w:color="auto"/>
        </w:pBdr>
        <w:spacing w:before="480"/>
        <w:jc w:val="center"/>
        <w:rPr>
          <w:rFonts w:ascii="Verdana" w:hAnsi="Verdana"/>
          <w:sz w:val="20"/>
          <w:szCs w:val="20"/>
        </w:rPr>
      </w:pPr>
    </w:p>
    <w:p w14:paraId="28DAF049" w14:textId="312A01E3" w:rsidR="0033439B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CF64E5">
        <w:drawing>
          <wp:inline distT="0" distB="0" distL="0" distR="0" wp14:anchorId="49E25CDE" wp14:editId="7896182A">
            <wp:extent cx="5537200" cy="25622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C0B" w14:textId="4B7A5A77" w:rsidR="0033439B" w:rsidRDefault="003343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ED6711" w14:textId="2712B226" w:rsidR="0033439B" w:rsidRPr="00C834FC" w:rsidRDefault="00CF64E5" w:rsidP="00661D8C">
      <w:pPr>
        <w:spacing w:before="480"/>
        <w:jc w:val="center"/>
        <w:rPr>
          <w:rFonts w:ascii="Verdana" w:hAnsi="Verdana"/>
          <w:sz w:val="20"/>
          <w:szCs w:val="20"/>
        </w:rPr>
      </w:pPr>
      <w:bookmarkStart w:id="0" w:name="_GoBack"/>
      <w:r w:rsidRPr="00CF64E5">
        <w:lastRenderedPageBreak/>
        <w:drawing>
          <wp:inline distT="0" distB="0" distL="0" distR="0" wp14:anchorId="60B9040E" wp14:editId="1349241D">
            <wp:extent cx="4700016" cy="217627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439B" w:rsidRPr="00C834FC" w:rsidSect="00E013AA">
      <w:headerReference w:type="first" r:id="rId31"/>
      <w:footerReference w:type="first" r:id="rId3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74C31" w14:textId="77777777" w:rsidR="00734FB3" w:rsidRDefault="00734FB3" w:rsidP="005B3A86">
      <w:pPr>
        <w:spacing w:after="0" w:line="240" w:lineRule="auto"/>
      </w:pPr>
      <w:r>
        <w:separator/>
      </w:r>
    </w:p>
  </w:endnote>
  <w:endnote w:type="continuationSeparator" w:id="0">
    <w:p w14:paraId="66FAEFC8" w14:textId="77777777" w:rsidR="00734FB3" w:rsidRDefault="00734FB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E2726FA" w:rsidR="001573CA" w:rsidRPr="007C2507" w:rsidRDefault="001573C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465DA1C4" w:rsidR="001573CA" w:rsidRPr="007C2507" w:rsidRDefault="001573C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830B9EC" w:rsidR="001573CA" w:rsidRPr="007C2507" w:rsidRDefault="001573C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7BB1B32F" w:rsidR="001573CA" w:rsidRPr="007C2507" w:rsidRDefault="001573C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1AB8" w14:textId="77777777" w:rsidR="00734FB3" w:rsidRDefault="00734FB3" w:rsidP="005B3A86">
      <w:pPr>
        <w:spacing w:after="0" w:line="240" w:lineRule="auto"/>
      </w:pPr>
      <w:r>
        <w:separator/>
      </w:r>
    </w:p>
  </w:footnote>
  <w:footnote w:type="continuationSeparator" w:id="0">
    <w:p w14:paraId="059B1BFC" w14:textId="77777777" w:rsidR="00734FB3" w:rsidRDefault="00734FB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4A390CAA" w:rsidR="001573CA" w:rsidRPr="007C2507" w:rsidRDefault="001573C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6FFEA167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3826BCA6" w:rsidR="001573CA" w:rsidRPr="007C2507" w:rsidRDefault="001573C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42F73BF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1573CA" w14:paraId="478ED62F" w14:textId="77777777" w:rsidTr="00E130F3">
      <w:tc>
        <w:tcPr>
          <w:tcW w:w="630" w:type="dxa"/>
        </w:tcPr>
        <w:p w14:paraId="785D435F" w14:textId="77777777" w:rsidR="001573CA" w:rsidRDefault="001573C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A642AE1" w:rsidR="001573CA" w:rsidRPr="007C2507" w:rsidRDefault="001573C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1573CA" w:rsidRDefault="001573C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1573CA" w:rsidRPr="00B025CF" w:rsidRDefault="001573CA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DBEC215" w:rsidR="001573CA" w:rsidRPr="007C2507" w:rsidRDefault="001573C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FC879A8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1573CA"/>
    <w:rsid w:val="00172AD8"/>
    <w:rsid w:val="001B2541"/>
    <w:rsid w:val="002025E4"/>
    <w:rsid w:val="00222A30"/>
    <w:rsid w:val="00224C5A"/>
    <w:rsid w:val="00227847"/>
    <w:rsid w:val="0024146D"/>
    <w:rsid w:val="00246012"/>
    <w:rsid w:val="00247574"/>
    <w:rsid w:val="00261027"/>
    <w:rsid w:val="002E22BE"/>
    <w:rsid w:val="00307505"/>
    <w:rsid w:val="0033439B"/>
    <w:rsid w:val="003B6ED8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77DF0"/>
    <w:rsid w:val="006F19A5"/>
    <w:rsid w:val="006F7F1A"/>
    <w:rsid w:val="007140C7"/>
    <w:rsid w:val="00723673"/>
    <w:rsid w:val="00734FB3"/>
    <w:rsid w:val="00781627"/>
    <w:rsid w:val="007C2507"/>
    <w:rsid w:val="00845A93"/>
    <w:rsid w:val="00866D5F"/>
    <w:rsid w:val="008975D5"/>
    <w:rsid w:val="008D15F7"/>
    <w:rsid w:val="008D19EE"/>
    <w:rsid w:val="009219E3"/>
    <w:rsid w:val="009559C9"/>
    <w:rsid w:val="00957CEC"/>
    <w:rsid w:val="009844FB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C7479"/>
    <w:rsid w:val="00CE3BF2"/>
    <w:rsid w:val="00CF64E5"/>
    <w:rsid w:val="00CF7AA0"/>
    <w:rsid w:val="00D81BE0"/>
    <w:rsid w:val="00DA380B"/>
    <w:rsid w:val="00DB7379"/>
    <w:rsid w:val="00DC19D0"/>
    <w:rsid w:val="00DC51B1"/>
    <w:rsid w:val="00DF7A20"/>
    <w:rsid w:val="00E013AA"/>
    <w:rsid w:val="00E130F3"/>
    <w:rsid w:val="00E23507"/>
    <w:rsid w:val="00EA0805"/>
    <w:rsid w:val="00EE254B"/>
    <w:rsid w:val="00F6118C"/>
    <w:rsid w:val="00F61762"/>
    <w:rsid w:val="00F62B9A"/>
    <w:rsid w:val="00F631A1"/>
    <w:rsid w:val="00FA5DA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7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2018-11-28T18:02:00Z</cp:lastPrinted>
  <dcterms:created xsi:type="dcterms:W3CDTF">2018-12-05T21:43:00Z</dcterms:created>
  <dcterms:modified xsi:type="dcterms:W3CDTF">2018-12-05T22:02:00Z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Logic Diagrams</vt:lpwstr>
  </property>
  <property fmtid="{D5CDD505-2E9C-101B-9397-08002B2CF9AE}" pid="4" name="DocNum">
    <vt:i4>10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