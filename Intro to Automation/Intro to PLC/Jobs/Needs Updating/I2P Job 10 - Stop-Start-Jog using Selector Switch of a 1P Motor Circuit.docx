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07F7BC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B69DF">
        <w:rPr>
          <w:rFonts w:ascii="Verdana" w:hAnsi="Verdana"/>
          <w:b/>
          <w:sz w:val="24"/>
          <w:szCs w:val="24"/>
        </w:rPr>
        <w:t>Stop-Start-Jog using Selector Switch for a 1P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557ADE" w:rsidR="00E013AA" w:rsidRPr="000154E9" w:rsidRDefault="00E013AA" w:rsidP="00CA004B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CA004B">
        <w:rPr>
          <w:rFonts w:ascii="Verdana" w:hAnsi="Verdana"/>
          <w:sz w:val="20"/>
          <w:szCs w:val="20"/>
        </w:rPr>
        <w:tab/>
        <w:t xml:space="preserve">CLO: </w:t>
      </w:r>
      <w:r w:rsidR="00CA004B">
        <w:rPr>
          <w:rFonts w:ascii="Verdana" w:hAnsi="Verdana"/>
          <w:sz w:val="20"/>
          <w:szCs w:val="20"/>
        </w:rPr>
        <w:fldChar w:fldCharType="begin"/>
      </w:r>
      <w:r w:rsidR="00CA004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CA004B">
        <w:rPr>
          <w:rFonts w:ascii="Verdana" w:hAnsi="Verdana"/>
          <w:sz w:val="20"/>
          <w:szCs w:val="20"/>
        </w:rPr>
        <w:fldChar w:fldCharType="separate"/>
      </w:r>
      <w:r w:rsidR="00CA004B">
        <w:rPr>
          <w:rFonts w:ascii="Verdana" w:hAnsi="Verdana"/>
          <w:sz w:val="20"/>
          <w:szCs w:val="20"/>
        </w:rPr>
        <w:t>4</w:t>
      </w:r>
      <w:r w:rsidR="00CA004B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F59B734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EC7C50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FFCC74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EC7C50">
        <w:rPr>
          <w:rFonts w:ascii="Verdana" w:hAnsi="Verdana"/>
          <w:sz w:val="20"/>
          <w:szCs w:val="20"/>
        </w:rPr>
        <w:t xml:space="preserve">how to create a jog circuit </w:t>
      </w:r>
      <w:r w:rsidR="001F005C">
        <w:rPr>
          <w:rFonts w:ascii="Verdana" w:hAnsi="Verdana"/>
          <w:sz w:val="20"/>
          <w:szCs w:val="20"/>
        </w:rPr>
        <w:t>using a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1AAE3CF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motor control scenario.</w:t>
      </w:r>
    </w:p>
    <w:p w14:paraId="727281E0" w14:textId="77777777" w:rsidR="009219E3" w:rsidRPr="009219E3" w:rsidRDefault="009219E3" w:rsidP="00CA004B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</w:t>
      </w:r>
      <w:bookmarkStart w:id="0" w:name="_GoBack"/>
      <w:bookmarkEnd w:id="0"/>
      <w:r w:rsidRPr="00CD48E3">
        <w:rPr>
          <w:rFonts w:ascii="Verdana" w:hAnsi="Verdana"/>
          <w:sz w:val="20"/>
          <w:szCs w:val="20"/>
        </w:rPr>
        <w:t>on this shop job. Grading shall be based on the Introduction to PLC rubric.</w:t>
      </w:r>
    </w:p>
    <w:p w14:paraId="064551B6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11868C2F" w:rsidR="00DC4627" w:rsidRDefault="00DF270C" w:rsidP="00CA004B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EC7C50">
        <w:rPr>
          <w:rFonts w:ascii="Verdana" w:hAnsi="Verdana"/>
          <w:sz w:val="20"/>
          <w:szCs w:val="20"/>
        </w:rPr>
        <w:t>/jog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two momentary pushbuttons</w:t>
      </w:r>
      <w:r w:rsidR="001F005C">
        <w:rPr>
          <w:rFonts w:ascii="Verdana" w:hAnsi="Verdana"/>
          <w:sz w:val="20"/>
          <w:szCs w:val="20"/>
        </w:rPr>
        <w:t xml:space="preserve"> and a two</w:t>
      </w:r>
      <w:r w:rsidR="0071557A">
        <w:rPr>
          <w:rFonts w:ascii="Verdana" w:hAnsi="Verdana"/>
          <w:sz w:val="20"/>
          <w:szCs w:val="20"/>
        </w:rPr>
        <w:t>-</w:t>
      </w:r>
      <w:r w:rsidR="001F005C">
        <w:rPr>
          <w:rFonts w:ascii="Verdana" w:hAnsi="Verdana"/>
          <w:sz w:val="20"/>
          <w:szCs w:val="20"/>
        </w:rPr>
        <w:t>position selector switch</w:t>
      </w:r>
      <w:r w:rsidRPr="00DF270C">
        <w:rPr>
          <w:rFonts w:ascii="Verdana" w:hAnsi="Verdana"/>
          <w:sz w:val="20"/>
          <w:szCs w:val="20"/>
        </w:rPr>
        <w:t xml:space="preserve">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and/or jogged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FB2F7C">
        <w:rPr>
          <w:rFonts w:ascii="Verdana" w:hAnsi="Verdana"/>
          <w:sz w:val="20"/>
          <w:szCs w:val="20"/>
        </w:rPr>
        <w:t>The two pushbuttons shall be traditional stop and start buttons</w:t>
      </w:r>
      <w:r w:rsidR="001F005C">
        <w:rPr>
          <w:rFonts w:ascii="Verdana" w:hAnsi="Verdana"/>
          <w:sz w:val="20"/>
          <w:szCs w:val="20"/>
        </w:rPr>
        <w:t xml:space="preserve"> with the selector switch in the “run” mode</w:t>
      </w:r>
      <w:r w:rsidR="00FB2F7C">
        <w:rPr>
          <w:rFonts w:ascii="Verdana" w:hAnsi="Verdana"/>
          <w:sz w:val="20"/>
          <w:szCs w:val="20"/>
        </w:rPr>
        <w:t xml:space="preserve">. </w:t>
      </w:r>
      <w:r w:rsidR="00EC7C50">
        <w:rPr>
          <w:rFonts w:ascii="Verdana" w:hAnsi="Verdana"/>
          <w:sz w:val="20"/>
          <w:szCs w:val="20"/>
        </w:rPr>
        <w:t xml:space="preserve">If the operator </w:t>
      </w:r>
      <w:r w:rsidR="001F005C">
        <w:rPr>
          <w:rFonts w:ascii="Verdana" w:hAnsi="Verdana"/>
          <w:sz w:val="20"/>
          <w:szCs w:val="20"/>
        </w:rPr>
        <w:t>rotates the selector switch to the “jog” mode, the start button shall operate as a jog rather than a start button.</w:t>
      </w:r>
      <w:r w:rsidR="00EC7C50" w:rsidRPr="00DF270C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(but not being jogged)</w:t>
      </w:r>
      <w:r w:rsidRPr="00DF270C">
        <w:rPr>
          <w:rFonts w:ascii="Verdana" w:hAnsi="Verdana"/>
          <w:sz w:val="20"/>
          <w:szCs w:val="20"/>
        </w:rPr>
        <w:t xml:space="preserve">, the green light shall come on. </w:t>
      </w:r>
      <w:bookmarkStart w:id="1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1F005C">
        <w:rPr>
          <w:rFonts w:ascii="Verdana" w:hAnsi="Verdana"/>
          <w:sz w:val="20"/>
          <w:szCs w:val="20"/>
        </w:rPr>
        <w:t xml:space="preserve">“jog” </w:t>
      </w:r>
      <w:r w:rsidR="000335E2">
        <w:rPr>
          <w:rFonts w:ascii="Verdana" w:hAnsi="Verdana"/>
          <w:sz w:val="20"/>
          <w:szCs w:val="20"/>
        </w:rPr>
        <w:t>mode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0335E2" w:rsidRPr="000335E2">
        <w:rPr>
          <w:rFonts w:ascii="Verdana" w:hAnsi="Verdana"/>
          <w:sz w:val="20"/>
          <w:szCs w:val="20"/>
          <w:u w:val="single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0335E2">
        <w:rPr>
          <w:rFonts w:ascii="Verdana" w:hAnsi="Verdana"/>
          <w:sz w:val="20"/>
          <w:szCs w:val="20"/>
        </w:rPr>
        <w:t>be on.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2298"/>
        <w:gridCol w:w="909"/>
        <w:gridCol w:w="1071"/>
        <w:gridCol w:w="2113"/>
        <w:gridCol w:w="2070"/>
      </w:tblGrid>
      <w:tr w:rsidR="00CA5B90" w14:paraId="7C5FE29E" w14:textId="77777777" w:rsidTr="00697DEC">
        <w:tc>
          <w:tcPr>
            <w:tcW w:w="757" w:type="dxa"/>
            <w:shd w:val="clear" w:color="auto" w:fill="D9D9D9" w:themeFill="background1" w:themeFillShade="D9"/>
          </w:tcPr>
          <w:p w14:paraId="085343A5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7D56D280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06D6763C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6C82877A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13" w:type="dxa"/>
            <w:shd w:val="clear" w:color="auto" w:fill="D9D9D9" w:themeFill="background1" w:themeFillShade="D9"/>
          </w:tcPr>
          <w:p w14:paraId="66944F8D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BCB45B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CA5B90" w14:paraId="74036668" w14:textId="77777777" w:rsidTr="00697DEC">
        <w:tc>
          <w:tcPr>
            <w:tcW w:w="757" w:type="dxa"/>
          </w:tcPr>
          <w:p w14:paraId="0585C642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298" w:type="dxa"/>
          </w:tcPr>
          <w:p w14:paraId="78137304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9" w:type="dxa"/>
          </w:tcPr>
          <w:p w14:paraId="1D3064A1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71" w:type="dxa"/>
          </w:tcPr>
          <w:p w14:paraId="649137D9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113" w:type="dxa"/>
            <w:vMerge w:val="restart"/>
            <w:vAlign w:val="center"/>
          </w:tcPr>
          <w:p w14:paraId="321864FD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85EBD1" wp14:editId="67B4A403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6CE6F9A0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05074B" wp14:editId="13F599EC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B90" w14:paraId="5DF6863E" w14:textId="77777777" w:rsidTr="00697DEC">
        <w:tc>
          <w:tcPr>
            <w:tcW w:w="757" w:type="dxa"/>
          </w:tcPr>
          <w:p w14:paraId="417CAA94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298" w:type="dxa"/>
          </w:tcPr>
          <w:p w14:paraId="66A8C0E9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9" w:type="dxa"/>
          </w:tcPr>
          <w:p w14:paraId="72FD9FFB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71" w:type="dxa"/>
          </w:tcPr>
          <w:p w14:paraId="06EF4B43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113" w:type="dxa"/>
            <w:vMerge/>
          </w:tcPr>
          <w:p w14:paraId="2526EC2F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613F8C4E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6403B7CA" w14:textId="77777777" w:rsidTr="00697DEC">
        <w:tc>
          <w:tcPr>
            <w:tcW w:w="757" w:type="dxa"/>
          </w:tcPr>
          <w:p w14:paraId="5588E6AB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298" w:type="dxa"/>
          </w:tcPr>
          <w:p w14:paraId="0006086A" w14:textId="77777777" w:rsidR="00CA5B90" w:rsidRPr="001D0733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9" w:type="dxa"/>
          </w:tcPr>
          <w:p w14:paraId="027D7944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71" w:type="dxa"/>
          </w:tcPr>
          <w:p w14:paraId="22A1E65F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113" w:type="dxa"/>
            <w:vMerge/>
          </w:tcPr>
          <w:p w14:paraId="380F8247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605B529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228D34D0" w14:textId="77777777" w:rsidTr="00697DEC">
        <w:tc>
          <w:tcPr>
            <w:tcW w:w="757" w:type="dxa"/>
          </w:tcPr>
          <w:p w14:paraId="7DAEAEAC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298" w:type="dxa"/>
          </w:tcPr>
          <w:p w14:paraId="31700B13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9" w:type="dxa"/>
          </w:tcPr>
          <w:p w14:paraId="3265A4DB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71" w:type="dxa"/>
          </w:tcPr>
          <w:p w14:paraId="00722DF2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113" w:type="dxa"/>
            <w:vMerge/>
          </w:tcPr>
          <w:p w14:paraId="37593BDC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55A416F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3ADF747A" w14:textId="77777777" w:rsidTr="00697DEC">
        <w:tc>
          <w:tcPr>
            <w:tcW w:w="757" w:type="dxa"/>
          </w:tcPr>
          <w:p w14:paraId="1E2FE236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298" w:type="dxa"/>
          </w:tcPr>
          <w:p w14:paraId="2E05F282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9" w:type="dxa"/>
          </w:tcPr>
          <w:p w14:paraId="3535243E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71" w:type="dxa"/>
          </w:tcPr>
          <w:p w14:paraId="52BC2F25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113" w:type="dxa"/>
            <w:vMerge/>
          </w:tcPr>
          <w:p w14:paraId="1869895E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3C79658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0029561F" w14:textId="77777777" w:rsidTr="00697DEC">
        <w:tc>
          <w:tcPr>
            <w:tcW w:w="757" w:type="dxa"/>
          </w:tcPr>
          <w:p w14:paraId="2984433D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298" w:type="dxa"/>
          </w:tcPr>
          <w:p w14:paraId="5214499C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9" w:type="dxa"/>
          </w:tcPr>
          <w:p w14:paraId="6F58C654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71" w:type="dxa"/>
          </w:tcPr>
          <w:p w14:paraId="3BBD6A7E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113" w:type="dxa"/>
            <w:vMerge/>
          </w:tcPr>
          <w:p w14:paraId="6CAB45DA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1A3B37C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18E0BA32" w14:textId="77777777" w:rsidTr="00697DEC">
        <w:tc>
          <w:tcPr>
            <w:tcW w:w="757" w:type="dxa"/>
          </w:tcPr>
          <w:p w14:paraId="4CD98DF9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298" w:type="dxa"/>
          </w:tcPr>
          <w:p w14:paraId="51285CF6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9" w:type="dxa"/>
          </w:tcPr>
          <w:p w14:paraId="14833318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84BDE83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61A4034E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6C1FBE9F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747FC75B" w14:textId="77777777" w:rsidTr="00697DEC">
        <w:tc>
          <w:tcPr>
            <w:tcW w:w="757" w:type="dxa"/>
          </w:tcPr>
          <w:p w14:paraId="0053E151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298" w:type="dxa"/>
          </w:tcPr>
          <w:p w14:paraId="2CF7890A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909" w:type="dxa"/>
          </w:tcPr>
          <w:p w14:paraId="2F510958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52E04C7C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01E310E2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F0B6DC9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2C6B05E0" w14:textId="77777777" w:rsidTr="00697DEC">
        <w:tc>
          <w:tcPr>
            <w:tcW w:w="757" w:type="dxa"/>
          </w:tcPr>
          <w:p w14:paraId="650FF142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298" w:type="dxa"/>
          </w:tcPr>
          <w:p w14:paraId="2FA74CEA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909" w:type="dxa"/>
          </w:tcPr>
          <w:p w14:paraId="403E81FA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390D2CE9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4980BF5C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6B3A08A8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B90" w14:paraId="222EC69B" w14:textId="77777777" w:rsidTr="00697DEC">
        <w:tc>
          <w:tcPr>
            <w:tcW w:w="757" w:type="dxa"/>
          </w:tcPr>
          <w:p w14:paraId="20CD2B22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298" w:type="dxa"/>
          </w:tcPr>
          <w:p w14:paraId="79FC7923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9" w:type="dxa"/>
          </w:tcPr>
          <w:p w14:paraId="65C01FFC" w14:textId="77777777" w:rsidR="00CA5B90" w:rsidRDefault="00CA5B90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697F285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5E3FA857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B29EB25" w14:textId="77777777" w:rsidR="00CA5B90" w:rsidRDefault="00CA5B90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5507F52" w14:textId="77777777" w:rsidR="001D0733" w:rsidRDefault="001D0733" w:rsidP="00B608BF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145FB616" w:rsidR="00731134" w:rsidRPr="00C834FC" w:rsidRDefault="00731134" w:rsidP="00B608BF">
      <w:pPr>
        <w:pStyle w:val="ListParagraph"/>
        <w:spacing w:after="0"/>
        <w:contextualSpacing w:val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363D71" w14:textId="77777777" w:rsidTr="001A06A2">
        <w:trPr>
          <w:trHeight w:val="360"/>
        </w:trPr>
        <w:tc>
          <w:tcPr>
            <w:tcW w:w="504" w:type="dxa"/>
          </w:tcPr>
          <w:p w14:paraId="43834C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EFE1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EC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117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C2F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C6E7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737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CB91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5E8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BDA3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B022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D597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20F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4864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0B2C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84E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07B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389EEA6" w14:textId="77777777" w:rsidTr="001A06A2">
        <w:trPr>
          <w:trHeight w:val="360"/>
        </w:trPr>
        <w:tc>
          <w:tcPr>
            <w:tcW w:w="504" w:type="dxa"/>
          </w:tcPr>
          <w:p w14:paraId="54E019D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BA49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544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611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BED8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3A23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2F9D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7694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E76C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5E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9DE0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7B22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A1C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778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9D99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DA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173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35450D55" w14:textId="77777777" w:rsidTr="001A06A2">
        <w:trPr>
          <w:trHeight w:val="360"/>
        </w:trPr>
        <w:tc>
          <w:tcPr>
            <w:tcW w:w="504" w:type="dxa"/>
          </w:tcPr>
          <w:p w14:paraId="5D9500B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93EF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1D62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0C3F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AF76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2236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5F3D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8B13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353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E501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3173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D52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3E4D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8D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DE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2527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25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62A1432" w14:textId="77777777" w:rsidTr="001A06A2">
        <w:trPr>
          <w:trHeight w:val="360"/>
        </w:trPr>
        <w:tc>
          <w:tcPr>
            <w:tcW w:w="504" w:type="dxa"/>
          </w:tcPr>
          <w:p w14:paraId="351D341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372B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96D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86D8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FA3F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1602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22E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74C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D4A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E73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14B5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486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333E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B9D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B877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6C6D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784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735E449F" w14:textId="77777777" w:rsidTr="001A06A2">
        <w:trPr>
          <w:trHeight w:val="360"/>
        </w:trPr>
        <w:tc>
          <w:tcPr>
            <w:tcW w:w="504" w:type="dxa"/>
          </w:tcPr>
          <w:p w14:paraId="7755A6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C916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571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FEC9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30B6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FA60D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D95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33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67C4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977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92D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C31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6E20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998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8F40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58E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8D5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DE8CCC5" w14:textId="77777777" w:rsidTr="001A06A2">
        <w:trPr>
          <w:trHeight w:val="360"/>
        </w:trPr>
        <w:tc>
          <w:tcPr>
            <w:tcW w:w="504" w:type="dxa"/>
          </w:tcPr>
          <w:p w14:paraId="027B80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DACA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A4A6F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5E94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F264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7B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AE2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D155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36F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1A0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301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AF02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C6A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540D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E77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1C64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0152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5D14BBE1" w14:textId="77777777" w:rsidTr="001A06A2">
        <w:trPr>
          <w:trHeight w:val="360"/>
        </w:trPr>
        <w:tc>
          <w:tcPr>
            <w:tcW w:w="504" w:type="dxa"/>
          </w:tcPr>
          <w:p w14:paraId="617DD79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5E8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336A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48B5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19CC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8963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D6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5C0E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3C5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35D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12D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B83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54DF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D08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0B3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EF0D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B8A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1335484D" w14:textId="77777777" w:rsidTr="001A06A2">
        <w:trPr>
          <w:trHeight w:val="360"/>
        </w:trPr>
        <w:tc>
          <w:tcPr>
            <w:tcW w:w="504" w:type="dxa"/>
          </w:tcPr>
          <w:p w14:paraId="7F788A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06DD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306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7B9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0117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BD9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B9A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0C8E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8165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F78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077D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25A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F99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BBC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571A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54A2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AFF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41755804" w14:textId="77777777" w:rsidTr="001A06A2">
        <w:trPr>
          <w:trHeight w:val="360"/>
        </w:trPr>
        <w:tc>
          <w:tcPr>
            <w:tcW w:w="504" w:type="dxa"/>
          </w:tcPr>
          <w:p w14:paraId="7E23751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0836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E8E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9691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1A4B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A03D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2EBE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10D1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A4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47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E20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9FA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399A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A3B1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28B2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F273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0B8F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0E09B3" w14:textId="77777777" w:rsidTr="001A06A2">
        <w:trPr>
          <w:trHeight w:val="360"/>
        </w:trPr>
        <w:tc>
          <w:tcPr>
            <w:tcW w:w="504" w:type="dxa"/>
          </w:tcPr>
          <w:p w14:paraId="4DBE5B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2A9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C0F0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A30E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1E2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4B2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B91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3EF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B53A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51F0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46F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4D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450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CE7B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170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814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502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73113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B83E1EF" w14:textId="740E39A9" w:rsidR="00B025CF" w:rsidRDefault="00F8103E" w:rsidP="00933117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 </w:t>
      </w:r>
      <w:r w:rsidR="00B608BF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design with </w:t>
      </w:r>
      <w:r w:rsidR="00DC46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60D41BF0" w14:textId="26E493BB" w:rsidR="00B608BF" w:rsidRDefault="00B608BF" w:rsidP="00333856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Configure, verify the program in RSLogix 500.</w:t>
      </w:r>
    </w:p>
    <w:p w14:paraId="167DE78F" w14:textId="650EB33E" w:rsidR="00333856" w:rsidRDefault="00B608BF" w:rsidP="00B608BF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review the program before downloading.</w:t>
      </w:r>
      <w:r>
        <w:rPr>
          <w:rFonts w:ascii="Verdana" w:hAnsi="Verdana"/>
          <w:sz w:val="20"/>
          <w:szCs w:val="20"/>
        </w:rPr>
        <w:tab/>
        <w:t>Initials _______</w:t>
      </w:r>
    </w:p>
    <w:sectPr w:rsidR="00333856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8E39FBA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C85369D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0FB31869" w:rsidR="00731134" w:rsidRPr="00CA004B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Job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 xml:space="preserve">: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10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Electrical Automation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  <w:t xml:space="preserve">page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8"/>
      </w:rPr>
      <w:t>1</w:t>
    </w:r>
    <w:r w:rsidRPr="00CA004B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45A488F" w:rsidR="00E013AA" w:rsidRPr="00CA004B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6"/>
      </w:rPr>
    </w:pPr>
    <w:r w:rsidRPr="00CA004B">
      <w:rPr>
        <w:rFonts w:ascii="BankGothic Lt BT" w:hAnsi="BankGothic Lt BT"/>
        <w:caps/>
        <w:sz w:val="16"/>
        <w:szCs w:val="16"/>
      </w:rPr>
      <w:t xml:space="preserve">page </w:t>
    </w:r>
    <w:r w:rsidRPr="00CA004B">
      <w:rPr>
        <w:rFonts w:ascii="BankGothic Lt BT" w:hAnsi="BankGothic Lt BT"/>
        <w:caps/>
        <w:sz w:val="16"/>
        <w:szCs w:val="16"/>
      </w:rPr>
      <w:fldChar w:fldCharType="begin"/>
    </w:r>
    <w:r w:rsidRPr="00CA004B">
      <w:rPr>
        <w:rFonts w:ascii="BankGothic Lt BT" w:hAnsi="BankGothic Lt BT"/>
        <w:caps/>
        <w:sz w:val="16"/>
        <w:szCs w:val="16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6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6"/>
      </w:rPr>
      <w:t>2</w:t>
    </w:r>
    <w:r w:rsidRPr="00CA004B">
      <w:rPr>
        <w:rFonts w:ascii="BankGothic Lt BT" w:hAnsi="BankGothic Lt BT"/>
        <w:caps/>
        <w:noProof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8975D5" w:rsidRPr="00CA004B">
      <w:rPr>
        <w:rFonts w:ascii="BankGothic Lt BT" w:hAnsi="BankGothic Lt BT"/>
        <w:caps/>
        <w:sz w:val="16"/>
        <w:szCs w:val="16"/>
      </w:rPr>
      <w:fldChar w:fldCharType="begin"/>
    </w:r>
    <w:r w:rsidR="008975D5" w:rsidRPr="00CA004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="008975D5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Electrical Automation</w:t>
    </w:r>
    <w:r w:rsidR="008975D5" w:rsidRPr="00CA004B">
      <w:rPr>
        <w:rFonts w:ascii="BankGothic Lt BT" w:hAnsi="BankGothic Lt BT"/>
        <w:caps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DocType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Job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  <w:r w:rsidR="00C834FC" w:rsidRPr="00CA004B">
      <w:rPr>
        <w:rFonts w:ascii="BankGothic Lt BT" w:hAnsi="BankGothic Lt BT"/>
        <w:caps/>
        <w:sz w:val="16"/>
        <w:szCs w:val="16"/>
      </w:rPr>
      <w:t xml:space="preserve">: </w:t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DocNum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10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C4864E0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618C7BB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FD6860B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59629427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1E76DE7" w:rsidR="00731134" w:rsidRPr="00CA004B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B69DF" w:rsidRPr="00CA004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3439D282" w:rsidR="00261027" w:rsidRPr="00CA004B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A004B">
      <w:rPr>
        <w:rFonts w:ascii="BankGothic Lt BT" w:hAnsi="BankGothic Lt BT"/>
        <w:caps/>
        <w:sz w:val="24"/>
        <w:szCs w:val="24"/>
      </w:rPr>
      <w:tab/>
    </w:r>
    <w:r w:rsidRPr="00CA004B">
      <w:rPr>
        <w:rFonts w:ascii="BankGothic Lt BT" w:hAnsi="BankGothic Lt BT"/>
        <w:caps/>
        <w:sz w:val="24"/>
        <w:szCs w:val="24"/>
      </w:rPr>
      <w:fldChar w:fldCharType="begin"/>
    </w:r>
    <w:r w:rsidRPr="00CA004B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A004B">
      <w:rPr>
        <w:rFonts w:ascii="BankGothic Lt BT" w:hAnsi="BankGothic Lt BT"/>
        <w:caps/>
        <w:sz w:val="24"/>
        <w:szCs w:val="24"/>
      </w:rPr>
      <w:fldChar w:fldCharType="separate"/>
    </w:r>
    <w:r w:rsidR="00DB69DF" w:rsidRPr="00CA004B">
      <w:rPr>
        <w:rFonts w:ascii="BankGothic Lt BT" w:hAnsi="BankGothic Lt BT"/>
        <w:caps/>
        <w:sz w:val="24"/>
        <w:szCs w:val="24"/>
      </w:rPr>
      <w:t>Stop-Start-Jog using Selector Switch for a 1P Motor Circuit</w:t>
    </w:r>
    <w:r w:rsidRPr="00CA004B">
      <w:rPr>
        <w:rFonts w:ascii="BankGothic Lt BT" w:hAnsi="BankGothic Lt BT"/>
        <w:caps/>
        <w:sz w:val="24"/>
        <w:szCs w:val="24"/>
      </w:rPr>
      <w:fldChar w:fldCharType="end"/>
    </w:r>
    <w:r w:rsidRPr="00CA004B">
      <w:rPr>
        <w:rFonts w:ascii="BankGothic Lt BT" w:hAnsi="BankGothic Lt BT"/>
        <w:caps/>
        <w:sz w:val="24"/>
        <w:szCs w:val="24"/>
      </w:rPr>
      <w:tab/>
    </w:r>
  </w:p>
  <w:p w14:paraId="60CF253A" w14:textId="5DCF067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335E2"/>
    <w:rsid w:val="00041E52"/>
    <w:rsid w:val="000544E1"/>
    <w:rsid w:val="000A23B3"/>
    <w:rsid w:val="00101028"/>
    <w:rsid w:val="00141840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30339D"/>
    <w:rsid w:val="00307505"/>
    <w:rsid w:val="00333856"/>
    <w:rsid w:val="00422289"/>
    <w:rsid w:val="00431790"/>
    <w:rsid w:val="004332DB"/>
    <w:rsid w:val="00472F8B"/>
    <w:rsid w:val="005218D2"/>
    <w:rsid w:val="005B3A86"/>
    <w:rsid w:val="00613E4E"/>
    <w:rsid w:val="006F19A5"/>
    <w:rsid w:val="006F7F1A"/>
    <w:rsid w:val="00705340"/>
    <w:rsid w:val="007140C7"/>
    <w:rsid w:val="0071557A"/>
    <w:rsid w:val="00723673"/>
    <w:rsid w:val="00731134"/>
    <w:rsid w:val="00866D5F"/>
    <w:rsid w:val="008975D5"/>
    <w:rsid w:val="009219E3"/>
    <w:rsid w:val="00933117"/>
    <w:rsid w:val="009559C9"/>
    <w:rsid w:val="009B042B"/>
    <w:rsid w:val="009F2DFA"/>
    <w:rsid w:val="009F76D1"/>
    <w:rsid w:val="00A9765E"/>
    <w:rsid w:val="00B025CF"/>
    <w:rsid w:val="00B26F87"/>
    <w:rsid w:val="00B457A7"/>
    <w:rsid w:val="00B608BF"/>
    <w:rsid w:val="00B755C0"/>
    <w:rsid w:val="00C42F03"/>
    <w:rsid w:val="00C834FC"/>
    <w:rsid w:val="00C86D41"/>
    <w:rsid w:val="00CA004B"/>
    <w:rsid w:val="00CA5B90"/>
    <w:rsid w:val="00CB5A57"/>
    <w:rsid w:val="00CB5F0C"/>
    <w:rsid w:val="00CD48E3"/>
    <w:rsid w:val="00CE3BF2"/>
    <w:rsid w:val="00CF7AA0"/>
    <w:rsid w:val="00D13DF8"/>
    <w:rsid w:val="00D34007"/>
    <w:rsid w:val="00DA380B"/>
    <w:rsid w:val="00DB69DF"/>
    <w:rsid w:val="00DC19D0"/>
    <w:rsid w:val="00DC4627"/>
    <w:rsid w:val="00DC51B1"/>
    <w:rsid w:val="00DF270C"/>
    <w:rsid w:val="00E013AA"/>
    <w:rsid w:val="00E130F3"/>
    <w:rsid w:val="00EA0805"/>
    <w:rsid w:val="00EC7C50"/>
    <w:rsid w:val="00F61762"/>
    <w:rsid w:val="00F631A1"/>
    <w:rsid w:val="00F8103E"/>
    <w:rsid w:val="00FA2405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129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2018-03-22T20:00:00Z</cp:lastPrinted>
  <dcterms:created xsi:type="dcterms:W3CDTF">2018-03-18T18:40:00Z</dcterms:created>
  <dcterms:modified xsi:type="dcterms:W3CDTF">2018-03-27T00:00:00Z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a 1P Motor Circuit</vt:lpwstr>
  </property>
  <property fmtid="{D5CDD505-2E9C-101B-9397-08002B2CF9AE}" pid="4" name="DocNum">
    <vt:i4>10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