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0EEA6C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575A5">
        <w:rPr>
          <w:rFonts w:ascii="Verdana" w:hAnsi="Verdana"/>
          <w:b/>
          <w:sz w:val="24"/>
          <w:szCs w:val="24"/>
        </w:rPr>
        <w:t>Voltage Dividers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7102D8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2D1C794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A52C14" w:rsidRPr="00A52C14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AD2E32" w:rsidRPr="00AD2E32">
        <w:rPr>
          <w:rFonts w:ascii="Verdana" w:hAnsi="Verdana"/>
          <w:sz w:val="20"/>
          <w:szCs w:val="20"/>
          <w:highlight w:val="yellow"/>
        </w:rPr>
        <w:t>64pts.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B508ACB" w14:textId="31C43111" w:rsidR="004E03AF" w:rsidRDefault="004E03AF" w:rsidP="004E03A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different electrical characteristics as they pertain to </w:t>
      </w:r>
      <w:r w:rsidR="00407FAF">
        <w:rPr>
          <w:rFonts w:ascii="Verdana" w:hAnsi="Verdana"/>
          <w:sz w:val="20"/>
          <w:szCs w:val="20"/>
        </w:rPr>
        <w:t>voltage dividers</w:t>
      </w:r>
      <w:r>
        <w:rPr>
          <w:rFonts w:ascii="Verdana" w:hAnsi="Verdana"/>
          <w:sz w:val="20"/>
          <w:szCs w:val="20"/>
        </w:rPr>
        <w:t>.</w:t>
      </w:r>
    </w:p>
    <w:p w14:paraId="6D1D9223" w14:textId="0B13D036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bookmarkStart w:id="0" w:name="_Hlk517858778"/>
      <w:r>
        <w:rPr>
          <w:rFonts w:ascii="Verdana" w:hAnsi="Verdana"/>
          <w:sz w:val="20"/>
          <w:szCs w:val="20"/>
        </w:rPr>
        <w:t xml:space="preserve">Student shall calculate various electrical quantities for </w:t>
      </w:r>
      <w:bookmarkStart w:id="1" w:name="_GoBack"/>
      <w:bookmarkEnd w:id="1"/>
      <w:r>
        <w:rPr>
          <w:rFonts w:ascii="Verdana" w:hAnsi="Verdana"/>
          <w:sz w:val="20"/>
          <w:szCs w:val="20"/>
        </w:rPr>
        <w:t xml:space="preserve">a </w:t>
      </w:r>
      <w:r w:rsidR="00407FAF">
        <w:rPr>
          <w:rFonts w:ascii="Verdana" w:hAnsi="Verdana"/>
          <w:sz w:val="20"/>
          <w:szCs w:val="20"/>
        </w:rPr>
        <w:t>voltage divider</w:t>
      </w:r>
      <w:r w:rsidR="00B442D9">
        <w:rPr>
          <w:rFonts w:ascii="Verdana" w:hAnsi="Verdana"/>
          <w:sz w:val="20"/>
          <w:szCs w:val="20"/>
        </w:rPr>
        <w:t xml:space="preserve"> </w:t>
      </w:r>
      <w:r w:rsidR="009A7A1C">
        <w:rPr>
          <w:rFonts w:ascii="Verdana" w:hAnsi="Verdana"/>
          <w:sz w:val="20"/>
          <w:szCs w:val="20"/>
        </w:rPr>
        <w:t xml:space="preserve">based on </w:t>
      </w:r>
      <w:r w:rsidR="00B442D9">
        <w:rPr>
          <w:rFonts w:ascii="Verdana" w:hAnsi="Verdana"/>
          <w:sz w:val="20"/>
          <w:szCs w:val="20"/>
        </w:rPr>
        <w:t xml:space="preserve">the </w:t>
      </w:r>
      <w:r w:rsidR="009A7A1C">
        <w:rPr>
          <w:rFonts w:ascii="Verdana" w:hAnsi="Verdana"/>
          <w:sz w:val="20"/>
          <w:szCs w:val="20"/>
        </w:rPr>
        <w:t>Ohm’s</w:t>
      </w:r>
      <w:r w:rsidR="00B442D9">
        <w:rPr>
          <w:rFonts w:ascii="Verdana" w:hAnsi="Verdana"/>
          <w:sz w:val="20"/>
          <w:szCs w:val="20"/>
        </w:rPr>
        <w:t xml:space="preserve"> Wheel</w:t>
      </w:r>
      <w:r>
        <w:rPr>
          <w:rFonts w:ascii="Verdana" w:hAnsi="Verdana"/>
          <w:sz w:val="20"/>
          <w:szCs w:val="20"/>
        </w:rPr>
        <w:t>.</w:t>
      </w:r>
    </w:p>
    <w:bookmarkEnd w:id="0"/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378A5C2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2B50D25D" w14:textId="08708723" w:rsidR="00407FAF" w:rsidRDefault="00407FAF" w:rsidP="00407FAF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5E3795F3" w14:textId="06DDF187" w:rsidR="00407FAF" w:rsidRDefault="00407FAF" w:rsidP="00407FAF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407FAF">
        <w:drawing>
          <wp:inline distT="0" distB="0" distL="0" distR="0" wp14:anchorId="6407886C" wp14:editId="77D29A43">
            <wp:extent cx="2459736" cy="24414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E1C9" w14:textId="77777777" w:rsidR="00407FAF" w:rsidRDefault="00407FAF" w:rsidP="00407FAF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bookmarkStart w:id="2" w:name="_Hlk518627818"/>
    <w:p w14:paraId="3931A945" w14:textId="56D3447F" w:rsidR="00407FAF" w:rsidRPr="008B24BB" w:rsidRDefault="00407FAF" w:rsidP="00407FAF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65</m:t>
          </m:r>
          <m:r>
            <w:rPr>
              <w:rFonts w:ascii="Cambria Math" w:hAnsi="Cambria Math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10V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27V,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=27mA,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=75mA</m:t>
          </m:r>
        </m:oMath>
      </m:oMathPara>
    </w:p>
    <w:bookmarkEnd w:id="2"/>
    <w:p w14:paraId="06C13907" w14:textId="77777777" w:rsidR="00407FAF" w:rsidRDefault="00407FAF" w:rsidP="00407FAF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B2A7772" w14:textId="2B79ABC4" w:rsidR="004E03AF" w:rsidRDefault="00407FAF" w:rsidP="004E03AF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table below based on the voltage divider circuit and given quantities above</w:t>
      </w:r>
      <w:r w:rsidR="004E03AF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407FAF" w:rsidRPr="00DD3F5F" w14:paraId="4FC98A8C" w14:textId="77777777" w:rsidTr="006D6B0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C52BC70" w14:textId="77777777" w:rsidR="00407FAF" w:rsidRPr="00DD3F5F" w:rsidRDefault="00407FAF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13C5D7" w14:textId="77777777" w:rsidR="00407FAF" w:rsidRPr="00DD3F5F" w:rsidRDefault="00407FAF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A99A8F0" w14:textId="77777777" w:rsidR="00407FAF" w:rsidRPr="00DD3F5F" w:rsidRDefault="00407FAF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3F2E53D" w14:textId="77777777" w:rsidR="00407FAF" w:rsidRPr="00DD3F5F" w:rsidRDefault="00407FAF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513E23" w14:textId="77777777" w:rsidR="00407FAF" w:rsidRPr="00DD3F5F" w:rsidRDefault="00407FAF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07FAF" w:rsidRPr="00DD3F5F" w14:paraId="2EE9774F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1D501CB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26F8F" w14:textId="1C2B8F4B" w:rsidR="00407FAF" w:rsidRPr="00A52C14" w:rsidRDefault="003C2B48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4.307W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F6E9E3D" w14:textId="27891A71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113.333mA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1B95A1B" w14:textId="70AB299A" w:rsidR="00407FAF" w:rsidRPr="00A52C14" w:rsidRDefault="003C2B48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335.294Ω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C2B6BF" w14:textId="75A3ECBF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38V</w:t>
            </w:r>
          </w:p>
        </w:tc>
      </w:tr>
      <w:tr w:rsidR="00407FAF" w:rsidRPr="00DD3F5F" w14:paraId="523174AE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700A90D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22E09" w14:textId="71E80D6F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651.667mW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48D190F" w14:textId="1D05DE0D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38.333mA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4075626" w14:textId="7A375971" w:rsidR="00407FAF" w:rsidRPr="00A52C14" w:rsidRDefault="003C2B48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443.478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80D9D5" w14:textId="56A733C6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17V</w:t>
            </w:r>
          </w:p>
        </w:tc>
      </w:tr>
      <w:tr w:rsidR="00407FAF" w:rsidRPr="00DD3F5F" w14:paraId="33745BFF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F95CF39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B978C" w14:textId="47A78AFE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113.333mW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631A788" w14:textId="17CE95F3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11.333mA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9F4E5CB" w14:textId="27C6A09A" w:rsidR="00407FAF" w:rsidRPr="00A52C14" w:rsidRDefault="003C2B48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882.353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209156" w14:textId="0297B8D0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  <w:tr w:rsidR="00407FAF" w:rsidRPr="00DD3F5F" w14:paraId="4B9F3C89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8E287FD" w14:textId="110FC6D6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7C5D5" w14:textId="6071943A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270mW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BD5CD0" w14:textId="20E1DA7A" w:rsidR="00407FAF" w:rsidRPr="00A52C14" w:rsidRDefault="00562666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9E68A3" w14:textId="21F41B8F" w:rsidR="00407FAF" w:rsidRPr="00A52C14" w:rsidRDefault="003C2B48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370.37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0FD38" w14:textId="62CA8538" w:rsidR="00407FAF" w:rsidRPr="00A52C14" w:rsidRDefault="00562666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  <w:tr w:rsidR="00407FAF" w:rsidRPr="00DD3F5F" w14:paraId="041C2B1D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D92D4D6" w14:textId="52086C65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BE5FE" w14:textId="4C3A3462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2.025W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B3095B" w14:textId="0D16D3C0" w:rsidR="00407FAF" w:rsidRPr="00A52C14" w:rsidRDefault="00562666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57AB7DB" w14:textId="68EB1953" w:rsidR="00407FAF" w:rsidRPr="00A52C14" w:rsidRDefault="003C2B48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360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EC378E" w14:textId="3BF052DF" w:rsidR="00407FAF" w:rsidRPr="00A52C14" w:rsidRDefault="00562666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27V</w:t>
            </w:r>
          </w:p>
        </w:tc>
      </w:tr>
      <w:tr w:rsidR="00407FAF" w:rsidRPr="00DD3F5F" w14:paraId="46315D09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7AEB9EC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F6A07" w14:textId="5844246A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7.367W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335978" w14:textId="610C7DAF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113.333mA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9FC4302" w14:textId="2DD1B7E4" w:rsidR="00407FAF" w:rsidRPr="00A52C14" w:rsidRDefault="00D712C2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573.529Ω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A38BA7" w14:textId="2D3A7EB6" w:rsidR="00407FAF" w:rsidRPr="00A52C14" w:rsidRDefault="00A52C14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65V</w:t>
            </w:r>
          </w:p>
        </w:tc>
      </w:tr>
    </w:tbl>
    <w:p w14:paraId="62070F74" w14:textId="6B3679C0" w:rsidR="006247ED" w:rsidRDefault="006247ED" w:rsidP="006247ED">
      <w:pPr>
        <w:pStyle w:val="ListParagraph"/>
        <w:numPr>
          <w:ilvl w:val="0"/>
          <w:numId w:val="1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>
        <w:rPr>
          <w:rFonts w:ascii="Verdana" w:hAnsi="Verdana"/>
          <w:sz w:val="20"/>
          <w:szCs w:val="20"/>
          <w:vertAlign w:val="subscript"/>
        </w:rPr>
        <w:t xml:space="preserve">2 </w:t>
      </w:r>
      <w:r>
        <w:rPr>
          <w:rFonts w:ascii="Verdana" w:hAnsi="Verdana"/>
          <w:sz w:val="20"/>
          <w:szCs w:val="20"/>
        </w:rPr>
        <w:t>on E</w:t>
      </w:r>
      <w:r>
        <w:rPr>
          <w:rFonts w:ascii="Verdana" w:hAnsi="Verdana"/>
          <w:sz w:val="20"/>
          <w:szCs w:val="20"/>
          <w:vertAlign w:val="subscript"/>
        </w:rPr>
        <w:t>L2</w:t>
      </w:r>
      <w:r>
        <w:rPr>
          <w:rFonts w:ascii="Verdana" w:hAnsi="Verdana"/>
          <w:sz w:val="20"/>
          <w:szCs w:val="20"/>
        </w:rPr>
        <w:t>?</w:t>
      </w:r>
    </w:p>
    <w:p w14:paraId="43E8BE91" w14:textId="77777777" w:rsidR="006247ED" w:rsidRPr="003C2B48" w:rsidRDefault="006247ED" w:rsidP="006247ED">
      <w:pPr>
        <w:pStyle w:val="ListParagraph"/>
        <w:numPr>
          <w:ilvl w:val="1"/>
          <w:numId w:val="1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3C2B48">
        <w:rPr>
          <w:rFonts w:ascii="Verdana" w:hAnsi="Verdana"/>
          <w:sz w:val="20"/>
          <w:szCs w:val="20"/>
          <w:highlight w:val="yellow"/>
        </w:rPr>
        <w:t>Go Up</w:t>
      </w:r>
    </w:p>
    <w:p w14:paraId="52E389F4" w14:textId="77777777" w:rsidR="006247ED" w:rsidRPr="003C35BE" w:rsidRDefault="006247ED" w:rsidP="006247ED">
      <w:pPr>
        <w:pStyle w:val="ListParagraph"/>
        <w:numPr>
          <w:ilvl w:val="1"/>
          <w:numId w:val="1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7E304834" w14:textId="77777777" w:rsidR="006247ED" w:rsidRDefault="006247ED" w:rsidP="006247ED">
      <w:pPr>
        <w:pStyle w:val="ListParagraph"/>
        <w:numPr>
          <w:ilvl w:val="1"/>
          <w:numId w:val="1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27A30238" w14:textId="77777777" w:rsidR="00407FAF" w:rsidRPr="00601C64" w:rsidRDefault="00407FAF" w:rsidP="00407FAF">
      <w:pPr>
        <w:spacing w:after="0"/>
        <w:ind w:left="360"/>
        <w:rPr>
          <w:rFonts w:ascii="Verdana" w:hAnsi="Verdana"/>
          <w:sz w:val="20"/>
          <w:szCs w:val="20"/>
        </w:rPr>
      </w:pPr>
    </w:p>
    <w:p w14:paraId="44CFDB78" w14:textId="77777777" w:rsidR="00407FAF" w:rsidRPr="00D4241C" w:rsidRDefault="00407FAF" w:rsidP="00407FAF">
      <w:pPr>
        <w:spacing w:after="0"/>
        <w:rPr>
          <w:rFonts w:ascii="Verdana" w:hAnsi="Verdana"/>
          <w:sz w:val="20"/>
          <w:szCs w:val="20"/>
        </w:rPr>
        <w:sectPr w:rsidR="00407FAF" w:rsidRPr="00D4241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1102766" w14:textId="5E53C499" w:rsidR="001A0FF4" w:rsidRPr="001A0FF4" w:rsidRDefault="006247ED" w:rsidP="00D712C2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63F727E1" w14:textId="057EE5EC" w:rsidR="006247ED" w:rsidRDefault="006247ED" w:rsidP="00D712C2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6247ED">
        <w:drawing>
          <wp:inline distT="0" distB="0" distL="0" distR="0" wp14:anchorId="70473133" wp14:editId="7585BB27">
            <wp:extent cx="3081528" cy="26974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F614" w14:textId="77777777" w:rsidR="006247ED" w:rsidRDefault="006247ED" w:rsidP="006247ED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bookmarkStart w:id="3" w:name="_Hlk518627837"/>
    <w:p w14:paraId="0CF50E46" w14:textId="6FEDDEF7" w:rsidR="006247ED" w:rsidRPr="008B24BB" w:rsidRDefault="006247ED" w:rsidP="006247ED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W</m:t>
          </m:r>
        </m:oMath>
      </m:oMathPara>
    </w:p>
    <w:bookmarkEnd w:id="3"/>
    <w:p w14:paraId="5964D5C1" w14:textId="77777777" w:rsidR="006247ED" w:rsidRDefault="006247ED" w:rsidP="006247E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0C693245" w14:textId="77777777" w:rsidR="006247ED" w:rsidRDefault="006247ED" w:rsidP="006247ED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table below based on the voltage divider circuit and given quantities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6247ED" w:rsidRPr="00DD3F5F" w14:paraId="17BF6D66" w14:textId="77777777" w:rsidTr="006D6B0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ABA3CC9" w14:textId="77777777" w:rsidR="006247ED" w:rsidRPr="00DD3F5F" w:rsidRDefault="006247ED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BABBF2" w14:textId="77777777" w:rsidR="006247ED" w:rsidRPr="00DD3F5F" w:rsidRDefault="006247ED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7C8ECFC" w14:textId="77777777" w:rsidR="006247ED" w:rsidRPr="00DD3F5F" w:rsidRDefault="006247ED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238509F" w14:textId="77777777" w:rsidR="006247ED" w:rsidRPr="00DD3F5F" w:rsidRDefault="006247ED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79ABC5" w14:textId="77777777" w:rsidR="006247ED" w:rsidRPr="00DD3F5F" w:rsidRDefault="006247ED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247ED" w:rsidRPr="00DD3F5F" w14:paraId="7CDC7D69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D4AAD0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9AF59" w14:textId="7F21215F" w:rsidR="006247ED" w:rsidRPr="00A52C14" w:rsidRDefault="0052797A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21.907W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AB8D59B" w14:textId="51B648B5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842.593mA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E760D7" w14:textId="62AF77DE" w:rsidR="006247ED" w:rsidRPr="00A52C14" w:rsidRDefault="0052797A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30.857</w:t>
            </w:r>
            <w:r w:rsidR="00FC42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B0787" w14:textId="0711BC5B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26V</w:t>
            </w:r>
          </w:p>
        </w:tc>
      </w:tr>
      <w:tr w:rsidR="006247ED" w:rsidRPr="00DD3F5F" w14:paraId="2BA8AD01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1C42E44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FA9C3" w14:textId="5A8B947F" w:rsidR="006247ED" w:rsidRPr="00A52C14" w:rsidRDefault="0052797A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1.958W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5908D7C" w14:textId="67B1C9C5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217.593mA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5909A3F" w14:textId="260D9DB3" w:rsidR="006247ED" w:rsidRPr="00A52C14" w:rsidRDefault="0052797A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41.362</w:t>
            </w:r>
            <w:r w:rsidR="00FC42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A58AC" w14:textId="254B9AA8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9V</w:t>
            </w:r>
          </w:p>
        </w:tc>
      </w:tr>
      <w:tr w:rsidR="006247ED" w:rsidRPr="00DD3F5F" w14:paraId="15070F29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101D636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376BC" w14:textId="1BD9B3A9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1.264W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46EEF13" w14:textId="408BB732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84.259mA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ED69CF8" w14:textId="1B5D0A1B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178.022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0B39B" w14:textId="5133E156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6247ED" w:rsidRPr="00DD3F5F" w14:paraId="7559763E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ADD672B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BBD35" w14:textId="5B44C2EC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2652E6" w14:textId="06FCD7DF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133.333mA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A4727B0" w14:textId="71F809A7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112.5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A2E27" w14:textId="5584C0EC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6247ED" w:rsidRPr="00DD3F5F" w14:paraId="5AD37201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EE7838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6ED1D" w14:textId="1E703A3C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433EA3" w14:textId="04482CBC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7C6C989" w14:textId="7B8AA966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38.4Ω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E49D7" w14:textId="12A54167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24V</w:t>
            </w:r>
          </w:p>
        </w:tc>
      </w:tr>
      <w:tr w:rsidR="006247ED" w:rsidRPr="00DD3F5F" w14:paraId="1D0D4192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41A0DD5" w14:textId="71B4584A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9147AB" w14:textId="5E4205FA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E775A2A" w14:textId="71F6FC13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CADE98" w14:textId="1274AE61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227.273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CA1ED3" w14:textId="08C10CF9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50V</w:t>
            </w:r>
          </w:p>
        </w:tc>
      </w:tr>
      <w:tr w:rsidR="006247ED" w:rsidRPr="00DD3F5F" w14:paraId="4913E6EE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0994B5E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D1A02" w14:textId="6733CA71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53.130W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A0B95CB" w14:textId="7FDD24ED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1.063A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97E6923" w14:textId="69EDE52A" w:rsidR="006247ED" w:rsidRPr="00A52C14" w:rsidRDefault="00FC4239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47.055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415C5" w14:textId="0EF6B252" w:rsidR="006247ED" w:rsidRPr="00A52C14" w:rsidRDefault="00930DA3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50V</w:t>
            </w:r>
          </w:p>
        </w:tc>
      </w:tr>
    </w:tbl>
    <w:p w14:paraId="73F0F07F" w14:textId="77777777" w:rsidR="006247ED" w:rsidRDefault="006247ED" w:rsidP="006247ED">
      <w:pPr>
        <w:pStyle w:val="ListParagraph"/>
        <w:numPr>
          <w:ilvl w:val="0"/>
          <w:numId w:val="1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>
        <w:rPr>
          <w:rFonts w:ascii="Verdana" w:hAnsi="Verdana"/>
          <w:sz w:val="20"/>
          <w:szCs w:val="20"/>
          <w:vertAlign w:val="subscript"/>
        </w:rPr>
        <w:t xml:space="preserve">L3 </w:t>
      </w:r>
      <w:r>
        <w:rPr>
          <w:rFonts w:ascii="Verdana" w:hAnsi="Verdana"/>
          <w:sz w:val="20"/>
          <w:szCs w:val="20"/>
        </w:rPr>
        <w:t>on I</w:t>
      </w:r>
      <w:r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>?</w:t>
      </w:r>
    </w:p>
    <w:p w14:paraId="7D471C9D" w14:textId="77777777" w:rsidR="006247ED" w:rsidRPr="003C35BE" w:rsidRDefault="006247ED" w:rsidP="006247ED">
      <w:pPr>
        <w:pStyle w:val="ListParagraph"/>
        <w:numPr>
          <w:ilvl w:val="1"/>
          <w:numId w:val="1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2C21A334" w14:textId="77777777" w:rsidR="006247ED" w:rsidRPr="0052797A" w:rsidRDefault="006247ED" w:rsidP="006247ED">
      <w:pPr>
        <w:pStyle w:val="ListParagraph"/>
        <w:numPr>
          <w:ilvl w:val="1"/>
          <w:numId w:val="12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52797A">
        <w:rPr>
          <w:rFonts w:ascii="Verdana" w:hAnsi="Verdana"/>
          <w:sz w:val="20"/>
          <w:szCs w:val="20"/>
          <w:highlight w:val="yellow"/>
        </w:rPr>
        <w:t>Go Down</w:t>
      </w:r>
    </w:p>
    <w:p w14:paraId="217ED896" w14:textId="4F68F052" w:rsidR="006247ED" w:rsidRDefault="006247ED" w:rsidP="006247ED">
      <w:pPr>
        <w:pStyle w:val="ListParagraph"/>
        <w:numPr>
          <w:ilvl w:val="1"/>
          <w:numId w:val="1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66606C8E" w14:textId="77777777" w:rsidR="006247ED" w:rsidRDefault="006247ED" w:rsidP="006247ED">
      <w:pPr>
        <w:pStyle w:val="ListParagraph"/>
        <w:numPr>
          <w:ilvl w:val="0"/>
          <w:numId w:val="1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>
        <w:rPr>
          <w:rFonts w:ascii="Verdana" w:hAnsi="Verdana"/>
          <w:sz w:val="20"/>
          <w:szCs w:val="20"/>
          <w:vertAlign w:val="subscript"/>
        </w:rPr>
        <w:t xml:space="preserve">L3 </w:t>
      </w:r>
      <w:r>
        <w:rPr>
          <w:rFonts w:ascii="Verdana" w:hAnsi="Verdana"/>
          <w:sz w:val="20"/>
          <w:szCs w:val="20"/>
        </w:rPr>
        <w:t>on I</w:t>
      </w:r>
      <w:r>
        <w:rPr>
          <w:rFonts w:ascii="Verdana" w:hAnsi="Verdana"/>
          <w:sz w:val="20"/>
          <w:szCs w:val="20"/>
          <w:vertAlign w:val="subscript"/>
        </w:rPr>
        <w:t>B</w:t>
      </w:r>
      <w:r>
        <w:rPr>
          <w:rFonts w:ascii="Verdana" w:hAnsi="Verdana"/>
          <w:sz w:val="20"/>
          <w:szCs w:val="20"/>
        </w:rPr>
        <w:t>?</w:t>
      </w:r>
    </w:p>
    <w:p w14:paraId="1C315EED" w14:textId="77777777" w:rsidR="006247ED" w:rsidRPr="003C35BE" w:rsidRDefault="006247ED" w:rsidP="00D712C2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2D136DAF" w14:textId="77777777" w:rsidR="006247ED" w:rsidRPr="003C35BE" w:rsidRDefault="006247ED" w:rsidP="00D712C2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5D63A645" w14:textId="77777777" w:rsidR="006247ED" w:rsidRPr="0052797A" w:rsidRDefault="006247ED" w:rsidP="00D712C2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52797A">
        <w:rPr>
          <w:rFonts w:ascii="Verdana" w:hAnsi="Verdana"/>
          <w:sz w:val="20"/>
          <w:szCs w:val="20"/>
          <w:highlight w:val="yellow"/>
        </w:rPr>
        <w:t>Stayed the same</w:t>
      </w:r>
    </w:p>
    <w:p w14:paraId="6E8AFCCF" w14:textId="74BF5CBE" w:rsidR="006247ED" w:rsidRDefault="006247ED" w:rsidP="006247ED">
      <w:pPr>
        <w:pStyle w:val="ListParagraph"/>
        <w:numPr>
          <w:ilvl w:val="0"/>
          <w:numId w:val="1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 w:rsidR="0052797A">
        <w:rPr>
          <w:rFonts w:ascii="Verdana" w:hAnsi="Verdana"/>
          <w:sz w:val="20"/>
          <w:szCs w:val="20"/>
          <w:vertAlign w:val="subscript"/>
        </w:rPr>
        <w:t>B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 xml:space="preserve">on </w:t>
      </w:r>
      <w:r w:rsidR="0052797A">
        <w:rPr>
          <w:rFonts w:ascii="Verdana" w:hAnsi="Verdana"/>
          <w:sz w:val="20"/>
          <w:szCs w:val="20"/>
        </w:rPr>
        <w:t>E</w:t>
      </w:r>
      <w:r w:rsidR="0052797A">
        <w:rPr>
          <w:rFonts w:ascii="Verdana" w:hAnsi="Verdana"/>
          <w:sz w:val="20"/>
          <w:szCs w:val="20"/>
          <w:vertAlign w:val="subscript"/>
        </w:rPr>
        <w:t>L1</w:t>
      </w:r>
      <w:r>
        <w:rPr>
          <w:rFonts w:ascii="Verdana" w:hAnsi="Verdana"/>
          <w:sz w:val="20"/>
          <w:szCs w:val="20"/>
        </w:rPr>
        <w:t>?</w:t>
      </w:r>
    </w:p>
    <w:p w14:paraId="651171EE" w14:textId="77777777" w:rsidR="006247ED" w:rsidRPr="0052797A" w:rsidRDefault="006247ED" w:rsidP="00D712C2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52797A">
        <w:rPr>
          <w:rFonts w:ascii="Verdana" w:hAnsi="Verdana"/>
          <w:sz w:val="20"/>
          <w:szCs w:val="20"/>
          <w:highlight w:val="yellow"/>
        </w:rPr>
        <w:t>Go Up</w:t>
      </w:r>
    </w:p>
    <w:p w14:paraId="694CA47B" w14:textId="77777777" w:rsidR="006247ED" w:rsidRPr="003C35BE" w:rsidRDefault="006247ED" w:rsidP="00D712C2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C4EE78A" w14:textId="0F1A88AF" w:rsidR="006247ED" w:rsidRDefault="006247ED" w:rsidP="00D712C2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EAF6D5B" w14:textId="0259B964" w:rsidR="00D712C2" w:rsidRDefault="00D712C2" w:rsidP="00D712C2">
      <w:pPr>
        <w:pStyle w:val="ListParagraph"/>
        <w:numPr>
          <w:ilvl w:val="0"/>
          <w:numId w:val="1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bookmarkStart w:id="4" w:name="_Hlk518628498"/>
      <w:r>
        <w:rPr>
          <w:rFonts w:ascii="Verdana" w:hAnsi="Verdana"/>
          <w:sz w:val="20"/>
          <w:szCs w:val="20"/>
        </w:rPr>
        <w:t>The sum of the individual component power values in this circuit will equal E</w:t>
      </w:r>
      <w:r w:rsidRPr="00D712C2"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x I</w:t>
      </w:r>
      <w:r w:rsidRPr="00D712C2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>?</w:t>
      </w:r>
    </w:p>
    <w:p w14:paraId="6B0316DF" w14:textId="3B227852" w:rsidR="00D712C2" w:rsidRPr="0052797A" w:rsidRDefault="00D712C2" w:rsidP="00D712C2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52797A">
        <w:rPr>
          <w:rFonts w:ascii="Verdana" w:hAnsi="Verdana"/>
          <w:sz w:val="20"/>
          <w:szCs w:val="20"/>
          <w:highlight w:val="yellow"/>
        </w:rPr>
        <w:t>True</w:t>
      </w:r>
    </w:p>
    <w:p w14:paraId="7091488B" w14:textId="528346E2" w:rsidR="00D712C2" w:rsidRPr="003C35BE" w:rsidRDefault="00D712C2" w:rsidP="00D712C2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  <w:bookmarkEnd w:id="4"/>
    </w:p>
    <w:sectPr w:rsidR="00D712C2" w:rsidRPr="003C35BE" w:rsidSect="007140C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9E598" w14:textId="36CF3547" w:rsidR="00407FAF" w:rsidRPr="007C2507" w:rsidRDefault="00407FA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62527" w14:textId="7D5A1DB1" w:rsidR="00407FAF" w:rsidRPr="007C2507" w:rsidRDefault="00407FA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0F62C" w14:textId="049ACEBB" w:rsidR="00407FAF" w:rsidRPr="007C2507" w:rsidRDefault="00407FA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523B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64A8873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523B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51D2F99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12C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350B004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35BDA" w14:textId="3B20DD3A" w:rsidR="00407FAF" w:rsidRPr="007C2507" w:rsidRDefault="00407FAF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575A5">
      <w:rPr>
        <w:rFonts w:ascii="BankGothic Lt BT" w:hAnsi="BankGothic Lt BT"/>
        <w:caps/>
        <w:sz w:val="24"/>
        <w:szCs w:val="24"/>
      </w:rPr>
      <w:t>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887A6D7" w14:textId="4B9510B3" w:rsidR="00407FAF" w:rsidRPr="000154E9" w:rsidRDefault="00407FAF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8FF3D" w14:textId="30412A99" w:rsidR="00407FAF" w:rsidRPr="007C2507" w:rsidRDefault="00407FAF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575A5">
      <w:rPr>
        <w:rFonts w:ascii="BankGothic Lt BT" w:hAnsi="BankGothic Lt BT"/>
        <w:caps/>
        <w:sz w:val="24"/>
        <w:szCs w:val="24"/>
      </w:rPr>
      <w:t>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4449E73" w14:textId="35EBDC84" w:rsidR="00407FAF" w:rsidRPr="000154E9" w:rsidRDefault="00407FA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07FAF" w14:paraId="7B0D8953" w14:textId="77777777" w:rsidTr="00E130F3">
      <w:tc>
        <w:tcPr>
          <w:tcW w:w="630" w:type="dxa"/>
        </w:tcPr>
        <w:p w14:paraId="75953BFE" w14:textId="77777777" w:rsidR="00407FAF" w:rsidRDefault="00407FA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49441A" wp14:editId="10C67A08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92B6B04" w14:textId="6B2AE963" w:rsidR="00407FAF" w:rsidRPr="007C2507" w:rsidRDefault="00407FA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575A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1B58073" w14:textId="77777777" w:rsidR="00407FAF" w:rsidRDefault="00407FA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9443D8E" wp14:editId="39FA305A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15A3547" w14:textId="77777777" w:rsidR="00407FAF" w:rsidRPr="00B025CF" w:rsidRDefault="00407FA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1C3288DD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575A5">
      <w:rPr>
        <w:rFonts w:ascii="BankGothic Lt BT" w:hAnsi="BankGothic Lt BT"/>
        <w:caps/>
        <w:sz w:val="24"/>
        <w:szCs w:val="24"/>
      </w:rPr>
      <w:t>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598BC975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4398595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575A5">
      <w:rPr>
        <w:rFonts w:ascii="BankGothic Lt BT" w:hAnsi="BankGothic Lt BT"/>
        <w:caps/>
        <w:sz w:val="24"/>
        <w:szCs w:val="24"/>
      </w:rPr>
      <w:t>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E65991D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B1A53E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575A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48B4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4262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5B5B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D4D50"/>
    <w:multiLevelType w:val="hybridMultilevel"/>
    <w:tmpl w:val="5D7E2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584A30"/>
    <w:multiLevelType w:val="hybridMultilevel"/>
    <w:tmpl w:val="5D7E2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961EC7"/>
    <w:multiLevelType w:val="hybridMultilevel"/>
    <w:tmpl w:val="0A8C0B54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C589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B34C2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542C7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F5BC8"/>
    <w:multiLevelType w:val="hybridMultilevel"/>
    <w:tmpl w:val="5D7E2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AC3576"/>
    <w:multiLevelType w:val="hybridMultilevel"/>
    <w:tmpl w:val="8496E19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5033A"/>
    <w:multiLevelType w:val="hybridMultilevel"/>
    <w:tmpl w:val="6ED45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1386F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4433B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12"/>
  </w:num>
  <w:num w:numId="12">
    <w:abstractNumId w:val="14"/>
  </w:num>
  <w:num w:numId="13">
    <w:abstractNumId w:val="4"/>
  </w:num>
  <w:num w:numId="14">
    <w:abstractNumId w:val="10"/>
  </w:num>
  <w:num w:numId="1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54621"/>
    <w:rsid w:val="0019412D"/>
    <w:rsid w:val="001A0FF4"/>
    <w:rsid w:val="001C2E27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D0E5E"/>
    <w:rsid w:val="002E22BE"/>
    <w:rsid w:val="00307505"/>
    <w:rsid w:val="00310134"/>
    <w:rsid w:val="003123C1"/>
    <w:rsid w:val="0035297E"/>
    <w:rsid w:val="0035749A"/>
    <w:rsid w:val="0037367C"/>
    <w:rsid w:val="0038256F"/>
    <w:rsid w:val="003A7095"/>
    <w:rsid w:val="003C2B48"/>
    <w:rsid w:val="003D74E1"/>
    <w:rsid w:val="003E7058"/>
    <w:rsid w:val="003E7C00"/>
    <w:rsid w:val="003F2E8B"/>
    <w:rsid w:val="003F6D63"/>
    <w:rsid w:val="00407FAF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927C6"/>
    <w:rsid w:val="004C66D6"/>
    <w:rsid w:val="004D3BAE"/>
    <w:rsid w:val="004E03AF"/>
    <w:rsid w:val="004E689F"/>
    <w:rsid w:val="004E73F1"/>
    <w:rsid w:val="0050752F"/>
    <w:rsid w:val="0052299E"/>
    <w:rsid w:val="005277BE"/>
    <w:rsid w:val="0052797A"/>
    <w:rsid w:val="00561F05"/>
    <w:rsid w:val="00562666"/>
    <w:rsid w:val="005A2856"/>
    <w:rsid w:val="005A6565"/>
    <w:rsid w:val="005A787E"/>
    <w:rsid w:val="005B290A"/>
    <w:rsid w:val="005B3A86"/>
    <w:rsid w:val="005C46B9"/>
    <w:rsid w:val="005F251A"/>
    <w:rsid w:val="00601C64"/>
    <w:rsid w:val="006068F8"/>
    <w:rsid w:val="00610740"/>
    <w:rsid w:val="00613CEA"/>
    <w:rsid w:val="00613E4E"/>
    <w:rsid w:val="006247ED"/>
    <w:rsid w:val="0063102B"/>
    <w:rsid w:val="00637099"/>
    <w:rsid w:val="00652C9A"/>
    <w:rsid w:val="00655688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30B3B"/>
    <w:rsid w:val="00745276"/>
    <w:rsid w:val="0075695D"/>
    <w:rsid w:val="00761B84"/>
    <w:rsid w:val="0077606A"/>
    <w:rsid w:val="007801EC"/>
    <w:rsid w:val="00784EF5"/>
    <w:rsid w:val="007940C2"/>
    <w:rsid w:val="007C2507"/>
    <w:rsid w:val="008012D5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30DA3"/>
    <w:rsid w:val="009559C9"/>
    <w:rsid w:val="00980EBB"/>
    <w:rsid w:val="00995618"/>
    <w:rsid w:val="009A14CD"/>
    <w:rsid w:val="009A7A1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0611"/>
    <w:rsid w:val="00A42A96"/>
    <w:rsid w:val="00A51B95"/>
    <w:rsid w:val="00A52C14"/>
    <w:rsid w:val="00A537C0"/>
    <w:rsid w:val="00A6067E"/>
    <w:rsid w:val="00A662F0"/>
    <w:rsid w:val="00A66693"/>
    <w:rsid w:val="00A70822"/>
    <w:rsid w:val="00AB3220"/>
    <w:rsid w:val="00AD2E32"/>
    <w:rsid w:val="00AD5961"/>
    <w:rsid w:val="00AD771F"/>
    <w:rsid w:val="00AF69EE"/>
    <w:rsid w:val="00B025CF"/>
    <w:rsid w:val="00B1005A"/>
    <w:rsid w:val="00B23B2E"/>
    <w:rsid w:val="00B442D9"/>
    <w:rsid w:val="00B457A7"/>
    <w:rsid w:val="00B52137"/>
    <w:rsid w:val="00B526CB"/>
    <w:rsid w:val="00B54881"/>
    <w:rsid w:val="00B575A5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498E"/>
    <w:rsid w:val="00CB5A57"/>
    <w:rsid w:val="00CB5F0C"/>
    <w:rsid w:val="00CE3BF2"/>
    <w:rsid w:val="00CF7AA0"/>
    <w:rsid w:val="00D4241C"/>
    <w:rsid w:val="00D54ACB"/>
    <w:rsid w:val="00D64CC6"/>
    <w:rsid w:val="00D712C2"/>
    <w:rsid w:val="00D919EF"/>
    <w:rsid w:val="00DA380B"/>
    <w:rsid w:val="00DB02B9"/>
    <w:rsid w:val="00DB3804"/>
    <w:rsid w:val="00DC19D0"/>
    <w:rsid w:val="00DC51B1"/>
    <w:rsid w:val="00DE32D8"/>
    <w:rsid w:val="00DE355E"/>
    <w:rsid w:val="00DE44D8"/>
    <w:rsid w:val="00DF4DAE"/>
    <w:rsid w:val="00DF526B"/>
    <w:rsid w:val="00E013AA"/>
    <w:rsid w:val="00E069E7"/>
    <w:rsid w:val="00E10E08"/>
    <w:rsid w:val="00E130F3"/>
    <w:rsid w:val="00E133E4"/>
    <w:rsid w:val="00E173D4"/>
    <w:rsid w:val="00E523B4"/>
    <w:rsid w:val="00E74B0F"/>
    <w:rsid w:val="00E85CBF"/>
    <w:rsid w:val="00E97D8E"/>
    <w:rsid w:val="00EA0805"/>
    <w:rsid w:val="00ED60CC"/>
    <w:rsid w:val="00F00182"/>
    <w:rsid w:val="00F61762"/>
    <w:rsid w:val="00F631A1"/>
    <w:rsid w:val="00F71863"/>
    <w:rsid w:val="00F72DF1"/>
    <w:rsid w:val="00F918B0"/>
    <w:rsid w:val="00F92E8B"/>
    <w:rsid w:val="00FA66B6"/>
    <w:rsid w:val="00FB7385"/>
    <w:rsid w:val="00FC3FE4"/>
    <w:rsid w:val="00FC4239"/>
    <w:rsid w:val="00FC7192"/>
    <w:rsid w:val="00FD32AF"/>
    <w:rsid w:val="00FD746F"/>
    <w:rsid w:val="00FE4E57"/>
    <w:rsid w:val="00FF3EC2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07562-25D2-4829-ADE7-44E31DF7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2018-07-06T12:53:00Z</cp:lastPrinted>
  <dcterms:created xsi:type="dcterms:W3CDTF">2018-07-06T12:58:00Z</dcterms:created>
  <dcterms:modified xsi:type="dcterms:W3CDTF">2018-07-06T13:59:00Z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Voltage Dividers</vt:lpwstr>
  </property>
  <property fmtid="{D5CDD505-2E9C-101B-9397-08002B2CF9AE}" pid="4" name="DocNum">
    <vt:i4>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