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055F52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282F2C">
        <w:rPr>
          <w:rFonts w:ascii="Verdana" w:hAnsi="Verdana"/>
          <w:b/>
          <w:sz w:val="24"/>
          <w:szCs w:val="24"/>
        </w:rPr>
        <w:t>Power Triangle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82F2C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82F2C">
        <w:rPr>
          <w:rFonts w:ascii="Verdana" w:hAnsi="Verdana"/>
          <w:sz w:val="20"/>
          <w:szCs w:val="20"/>
        </w:rPr>
        <w:t>29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9212B3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82F2C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82F2C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82F2C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15C2FEF3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301F5C">
        <w:rPr>
          <w:rFonts w:ascii="Verdana" w:hAnsi="Verdana"/>
          <w:sz w:val="20"/>
          <w:szCs w:val="20"/>
        </w:rPr>
        <w:t>missing component from the power</w:t>
      </w:r>
      <w:r w:rsidR="00A45DD7">
        <w:rPr>
          <w:rFonts w:ascii="Verdana" w:hAnsi="Verdana"/>
          <w:sz w:val="20"/>
          <w:szCs w:val="20"/>
        </w:rPr>
        <w:t xml:space="preserve"> triangle given two other </w:t>
      </w:r>
      <w:r w:rsidR="00301F5C">
        <w:rPr>
          <w:rFonts w:ascii="Verdana" w:hAnsi="Verdana"/>
          <w:sz w:val="20"/>
          <w:szCs w:val="20"/>
        </w:rPr>
        <w:t>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2C4C488E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1A4BC8">
        <w:rPr>
          <w:rFonts w:ascii="Verdana" w:hAnsi="Verdana"/>
          <w:sz w:val="20"/>
          <w:szCs w:val="20"/>
        </w:rPr>
        <w:t xml:space="preserve">apply </w:t>
      </w:r>
      <w:r w:rsidR="00A45DD7">
        <w:rPr>
          <w:rFonts w:ascii="Verdana" w:hAnsi="Verdana"/>
          <w:sz w:val="20"/>
          <w:szCs w:val="20"/>
        </w:rPr>
        <w:t xml:space="preserve">trigonometric functions to produce appropriate </w:t>
      </w:r>
      <w:r w:rsidR="00301F5C">
        <w:rPr>
          <w:rFonts w:ascii="Verdana" w:hAnsi="Verdana"/>
          <w:sz w:val="20"/>
          <w:szCs w:val="20"/>
        </w:rPr>
        <w:t>power triangle quantities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222E6F43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282F2C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7B69775D" w:rsidR="00D61980" w:rsidRPr="00D61980" w:rsidRDefault="00301F5C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power triangle exists in any AC circuit that has something other than a purely resistive load (i.e. load has inductance, capacitance or both)</w:t>
      </w:r>
      <w:r w:rsidR="006E611E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In a resistive-inductive circuit, there exists a relationship between resistance (R), inductive reactance (XL) which correlates to </w:t>
      </w:r>
      <w:proofErr w:type="gramStart"/>
      <w:r>
        <w:rPr>
          <w:rFonts w:ascii="Verdana" w:hAnsi="Verdana"/>
          <w:sz w:val="20"/>
          <w:szCs w:val="20"/>
        </w:rPr>
        <w:t>a circuits</w:t>
      </w:r>
      <w:proofErr w:type="gramEnd"/>
      <w:r>
        <w:rPr>
          <w:rFonts w:ascii="Verdana" w:hAnsi="Verdana"/>
          <w:sz w:val="20"/>
          <w:szCs w:val="20"/>
        </w:rPr>
        <w:t xml:space="preserve"> overall impedance (Z). Since this relationship exists, power is no longer</w:t>
      </w:r>
      <w:r w:rsidR="007903CE">
        <w:rPr>
          <w:rFonts w:ascii="Verdana" w:hAnsi="Verdana"/>
          <w:sz w:val="20"/>
          <w:szCs w:val="20"/>
        </w:rPr>
        <w:t xml:space="preserve"> the simple algebraic equation </w:t>
      </w:r>
      <w:r w:rsidR="007903CE" w:rsidRPr="009E70C6">
        <w:rPr>
          <w:rFonts w:ascii="Cambria Math" w:hAnsi="Cambria Math"/>
          <w:i/>
          <w:sz w:val="20"/>
          <w:szCs w:val="20"/>
        </w:rPr>
        <w:t>P = I x E</w:t>
      </w:r>
      <w:r w:rsidR="007903CE">
        <w:rPr>
          <w:rFonts w:ascii="Verdana" w:hAnsi="Verdana"/>
          <w:sz w:val="20"/>
          <w:szCs w:val="20"/>
        </w:rPr>
        <w:t xml:space="preserve">. When </w:t>
      </w:r>
      <w:r w:rsidR="007903CE" w:rsidRPr="007903CE">
        <w:rPr>
          <w:rFonts w:ascii="Verdana" w:hAnsi="Verdana"/>
          <w:i/>
          <w:sz w:val="20"/>
          <w:szCs w:val="20"/>
        </w:rPr>
        <w:t>inductive reactance</w:t>
      </w:r>
      <w:r w:rsidR="007903CE">
        <w:rPr>
          <w:rFonts w:ascii="Verdana" w:hAnsi="Verdana"/>
          <w:sz w:val="20"/>
          <w:szCs w:val="20"/>
        </w:rPr>
        <w:t xml:space="preserve"> is introduced into a circuit, a certain amount of </w:t>
      </w:r>
      <w:r w:rsidR="007903CE" w:rsidRPr="007903CE">
        <w:rPr>
          <w:rFonts w:ascii="Verdana" w:hAnsi="Verdana"/>
          <w:i/>
          <w:sz w:val="20"/>
          <w:szCs w:val="20"/>
        </w:rPr>
        <w:t>reactive power</w:t>
      </w:r>
      <w:r w:rsidR="007903CE">
        <w:rPr>
          <w:rFonts w:ascii="Verdana" w:hAnsi="Verdana"/>
          <w:sz w:val="20"/>
          <w:szCs w:val="20"/>
        </w:rPr>
        <w:t xml:space="preserve"> is produced. </w:t>
      </w:r>
      <w:r>
        <w:rPr>
          <w:rFonts w:ascii="Verdana" w:hAnsi="Verdana"/>
          <w:sz w:val="20"/>
          <w:szCs w:val="20"/>
        </w:rPr>
        <w:t xml:space="preserve">Below is a graphic of the </w:t>
      </w:r>
      <w:r w:rsidR="007903CE">
        <w:rPr>
          <w:rFonts w:ascii="Verdana" w:hAnsi="Verdana"/>
          <w:sz w:val="20"/>
          <w:szCs w:val="20"/>
        </w:rPr>
        <w:t xml:space="preserve">impedance and </w:t>
      </w:r>
      <w:r>
        <w:rPr>
          <w:rFonts w:ascii="Verdana" w:hAnsi="Verdana"/>
          <w:sz w:val="20"/>
          <w:szCs w:val="20"/>
        </w:rPr>
        <w:t>power triangle</w:t>
      </w:r>
      <w:r w:rsidR="007903CE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as </w:t>
      </w:r>
      <w:r w:rsidR="007903CE">
        <w:rPr>
          <w:rFonts w:ascii="Verdana" w:hAnsi="Verdana"/>
          <w:sz w:val="20"/>
          <w:szCs w:val="20"/>
        </w:rPr>
        <w:t>they relate</w:t>
      </w:r>
      <w:r>
        <w:rPr>
          <w:rFonts w:ascii="Verdana" w:hAnsi="Verdana"/>
          <w:sz w:val="20"/>
          <w:szCs w:val="20"/>
        </w:rPr>
        <w:t xml:space="preserve"> to a resistive-inductive (RL) circuit.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61"/>
      </w:tblGrid>
      <w:tr w:rsidR="00301F5C" w14:paraId="061D431C" w14:textId="77777777" w:rsidTr="004A4650">
        <w:tc>
          <w:tcPr>
            <w:tcW w:w="5035" w:type="dxa"/>
          </w:tcPr>
          <w:p w14:paraId="6B767666" w14:textId="5233A075" w:rsidR="00301F5C" w:rsidRDefault="004A4650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 Triangle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 w:rsidR="00301F5C">
              <w:rPr>
                <w:rFonts w:ascii="Verdana" w:hAnsi="Verdana"/>
                <w:sz w:val="20"/>
                <w:szCs w:val="20"/>
              </w:rPr>
              <w:t>Opposition to current flow</w:t>
            </w:r>
          </w:p>
        </w:tc>
        <w:tc>
          <w:tcPr>
            <w:tcW w:w="5035" w:type="dxa"/>
          </w:tcPr>
          <w:p w14:paraId="3AA925D6" w14:textId="2DBA184D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</w:t>
            </w:r>
            <w:r w:rsidR="004A4650" w:rsidRPr="004A4650">
              <w:rPr>
                <w:rFonts w:ascii="Verdana" w:hAnsi="Verdana"/>
                <w:sz w:val="20"/>
                <w:szCs w:val="20"/>
                <w:u w:val="single"/>
              </w:rPr>
              <w:t>r Triangle</w:t>
            </w:r>
            <w:r w:rsidR="004A4650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>Presence of Reactive Power</w:t>
            </w:r>
          </w:p>
        </w:tc>
      </w:tr>
      <w:tr w:rsidR="00301F5C" w14:paraId="4E88ED92" w14:textId="77777777" w:rsidTr="004A4650">
        <w:tc>
          <w:tcPr>
            <w:tcW w:w="5035" w:type="dxa"/>
            <w:vAlign w:val="center"/>
          </w:tcPr>
          <w:p w14:paraId="2BA43DC6" w14:textId="26308E84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BAD9DFD" wp14:editId="48DECB78">
                  <wp:extent cx="2102485" cy="1225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485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6E29C09" w14:textId="6B4D7D41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46C6C7" wp14:editId="6A5C203C">
                  <wp:extent cx="2116455" cy="1225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455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F5C" w14:paraId="1DEB6E16" w14:textId="77777777" w:rsidTr="004A4650">
        <w:tc>
          <w:tcPr>
            <w:tcW w:w="5035" w:type="dxa"/>
          </w:tcPr>
          <w:p w14:paraId="0487F11E" w14:textId="7F0B9E3B" w:rsidR="007903CE" w:rsidRPr="007903CE" w:rsidRDefault="007903CE" w:rsidP="007903CE">
            <w:pPr>
              <w:tabs>
                <w:tab w:val="left" w:pos="2026"/>
              </w:tabs>
              <w:ind w:left="6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Where: </m:t>
                </m:r>
              </m:oMath>
            </m:oMathPara>
          </w:p>
          <w:p w14:paraId="6E39C6B7" w14:textId="4DCFA454" w:rsidR="007903CE" w:rsidRPr="007903CE" w:rsidRDefault="007903CE" w:rsidP="007903CE">
            <w:pPr>
              <w:tabs>
                <w:tab w:val="left" w:pos="2026"/>
              </w:tabs>
              <w:ind w:left="33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R=Resistance,</m:t>
                </m:r>
              </m:oMath>
            </m:oMathPara>
          </w:p>
          <w:p w14:paraId="39894AE0" w14:textId="57B3E21F" w:rsidR="007903CE" w:rsidRPr="007903CE" w:rsidRDefault="0033773C" w:rsidP="007903CE">
            <w:pPr>
              <w:tabs>
                <w:tab w:val="left" w:pos="2026"/>
              </w:tabs>
              <w:ind w:left="33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Inductive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Reactance</m:t>
                </m:r>
              </m:oMath>
            </m:oMathPara>
          </w:p>
          <w:p w14:paraId="1A23ECE6" w14:textId="28EF6305" w:rsidR="00301F5C" w:rsidRPr="007903CE" w:rsidRDefault="007903CE" w:rsidP="007903CE">
            <w:pPr>
              <w:tabs>
                <w:tab w:val="left" w:pos="2026"/>
              </w:tabs>
              <w:ind w:left="335"/>
              <w:rPr>
                <w:rFonts w:ascii="Verdan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Z=Impedance</m:t>
                </m:r>
              </m:oMath>
            </m:oMathPara>
          </w:p>
        </w:tc>
        <w:tc>
          <w:tcPr>
            <w:tcW w:w="5035" w:type="dxa"/>
          </w:tcPr>
          <w:p w14:paraId="1CCE10A5" w14:textId="77777777" w:rsidR="007903CE" w:rsidRPr="007903CE" w:rsidRDefault="007903CE" w:rsidP="007903CE">
            <w:pPr>
              <w:tabs>
                <w:tab w:val="left" w:pos="2026"/>
              </w:tabs>
              <w:ind w:left="6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Where: </m:t>
                </m:r>
              </m:oMath>
            </m:oMathPara>
          </w:p>
          <w:p w14:paraId="28614B0E" w14:textId="5622443D" w:rsidR="007903CE" w:rsidRPr="007903CE" w:rsidRDefault="007903CE" w:rsidP="007903CE">
            <w:pPr>
              <w:tabs>
                <w:tab w:val="left" w:pos="2026"/>
              </w:tabs>
              <w:ind w:left="33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P=Active Power</m:t>
                </m:r>
              </m:oMath>
            </m:oMathPara>
          </w:p>
          <w:p w14:paraId="37892C02" w14:textId="6F916762" w:rsidR="007903CE" w:rsidRPr="007903CE" w:rsidRDefault="007903CE" w:rsidP="007903CE">
            <w:pPr>
              <w:tabs>
                <w:tab w:val="left" w:pos="2026"/>
              </w:tabs>
              <w:ind w:left="33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Q=Reactive Power</m:t>
                </m:r>
              </m:oMath>
            </m:oMathPara>
          </w:p>
          <w:p w14:paraId="6F43FA6F" w14:textId="55C578DD" w:rsidR="00301F5C" w:rsidRPr="007903CE" w:rsidRDefault="007903CE" w:rsidP="007903CE">
            <w:pPr>
              <w:tabs>
                <w:tab w:val="left" w:pos="2026"/>
              </w:tabs>
              <w:spacing w:after="120"/>
              <w:ind w:left="346"/>
              <w:rPr>
                <w:rFonts w:ascii="Verdan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S=Apparent Power</m:t>
                </m:r>
              </m:oMath>
            </m:oMathPara>
          </w:p>
        </w:tc>
      </w:tr>
    </w:tbl>
    <w:p w14:paraId="428CA316" w14:textId="0699E189" w:rsidR="00F54931" w:rsidRPr="00667EC8" w:rsidRDefault="0033773C" w:rsidP="00667EC8">
      <w:pPr>
        <w:tabs>
          <w:tab w:val="left" w:pos="2026"/>
        </w:tabs>
        <w:spacing w:before="120" w:after="120"/>
        <w:ind w:left="2160"/>
        <w:jc w:val="center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</m:t>
          </m:r>
          <m:r>
            <w:rPr>
              <w:rFonts w:ascii="Cambria Math" w:hAnsi="Cambria Math"/>
              <w:sz w:val="20"/>
              <w:szCs w:val="20"/>
            </w:rPr>
            <m:t>πfL</m:t>
          </m:r>
        </m:oMath>
      </m:oMathPara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9"/>
        <w:gridCol w:w="2350"/>
        <w:gridCol w:w="2329"/>
        <w:gridCol w:w="2332"/>
      </w:tblGrid>
      <w:tr w:rsidR="004A4650" w14:paraId="1D2E209C" w14:textId="77777777" w:rsidTr="006E611E">
        <w:tc>
          <w:tcPr>
            <w:tcW w:w="2517" w:type="dxa"/>
            <w:vAlign w:val="center"/>
          </w:tcPr>
          <w:p w14:paraId="702F5A55" w14:textId="6DC37285" w:rsidR="006E611E" w:rsidRDefault="0033773C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7" w:type="dxa"/>
            <w:vAlign w:val="center"/>
          </w:tcPr>
          <w:p w14:paraId="63A971ED" w14:textId="25FEC06D" w:rsidR="006E611E" w:rsidRDefault="004A4650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2518" w:type="dxa"/>
            <w:vAlign w:val="center"/>
          </w:tcPr>
          <w:p w14:paraId="76848575" w14:textId="57B44AE4" w:rsidR="006E611E" w:rsidRDefault="0033773C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8" w:type="dxa"/>
            <w:vAlign w:val="center"/>
          </w:tcPr>
          <w:p w14:paraId="5500DD14" w14:textId="08573B8E" w:rsidR="006E611E" w:rsidRDefault="004A4650" w:rsidP="006E611E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  <w:tr w:rsidR="004A4650" w14:paraId="268E5DEE" w14:textId="77777777" w:rsidTr="006E611E">
        <w:tc>
          <w:tcPr>
            <w:tcW w:w="2517" w:type="dxa"/>
            <w:vAlign w:val="center"/>
          </w:tcPr>
          <w:p w14:paraId="35D82B6F" w14:textId="7D847348" w:rsidR="004A4650" w:rsidRDefault="004A4650" w:rsidP="006E611E">
            <w:pPr>
              <w:spacing w:after="60"/>
              <w:rPr>
                <w:rFonts w:ascii="Verdana" w:eastAsia="Calibri" w:hAnsi="Verdana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2517" w:type="dxa"/>
            <w:vAlign w:val="center"/>
          </w:tcPr>
          <w:p w14:paraId="41071339" w14:textId="1DA51CD6" w:rsidR="004A4650" w:rsidRDefault="0033773C" w:rsidP="006E611E">
            <w:pPr>
              <w:spacing w:after="60"/>
              <w:rPr>
                <w:rFonts w:ascii="Verdana" w:eastAsia="Times New Roman" w:hAnsi="Verdan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2518" w:type="dxa"/>
            <w:vAlign w:val="center"/>
          </w:tcPr>
          <w:p w14:paraId="477939A3" w14:textId="76B95572" w:rsidR="004A4650" w:rsidRDefault="004A4650" w:rsidP="006E611E">
            <w:pPr>
              <w:spacing w:after="60"/>
              <w:rPr>
                <w:rFonts w:ascii="Verdana" w:eastAsia="Times New Roman" w:hAnsi="Verdana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2518" w:type="dxa"/>
            <w:vAlign w:val="center"/>
          </w:tcPr>
          <w:p w14:paraId="10A50A71" w14:textId="4129780A" w:rsidR="004A4650" w:rsidRDefault="004A4650" w:rsidP="006E611E">
            <w:pPr>
              <w:spacing w:after="60"/>
              <w:rPr>
                <w:rFonts w:ascii="Verdana" w:eastAsia="Times New Roman" w:hAnsi="Verdana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</w:tbl>
    <w:p w14:paraId="169BF4DA" w14:textId="09592958" w:rsidR="00BA20BF" w:rsidRDefault="00BA20BF" w:rsidP="00C94E38">
      <w:pPr>
        <w:spacing w:after="60"/>
        <w:ind w:left="720"/>
        <w:jc w:val="center"/>
        <w:rPr>
          <w:rFonts w:ascii="Verdana" w:eastAsiaTheme="minorEastAsia" w:hAnsi="Verdana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3241"/>
        <w:gridCol w:w="3240"/>
      </w:tblGrid>
      <w:tr w:rsidR="00AB3D49" w14:paraId="3CE3ABF0" w14:textId="77777777" w:rsidTr="004A4650">
        <w:tc>
          <w:tcPr>
            <w:tcW w:w="3239" w:type="dxa"/>
          </w:tcPr>
          <w:p w14:paraId="79B6D19C" w14:textId="77777777" w:rsidR="00AB3D49" w:rsidRDefault="0033773C" w:rsidP="00667EC8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41" w:type="dxa"/>
          </w:tcPr>
          <w:p w14:paraId="75943BE3" w14:textId="77777777" w:rsidR="00AB3D49" w:rsidRDefault="0033773C" w:rsidP="00667EC8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40" w:type="dxa"/>
          </w:tcPr>
          <w:p w14:paraId="52CA7B29" w14:textId="77777777" w:rsidR="00AB3D49" w:rsidRDefault="0033773C" w:rsidP="00667EC8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</w:tr>
    </w:tbl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F4F24CE" w14:textId="77777777" w:rsidR="006C5DB4" w:rsidRPr="006C5DB4" w:rsidRDefault="006C5DB4" w:rsidP="006C5DB4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lastRenderedPageBreak/>
        <w:t>Instructions</w:t>
      </w:r>
    </w:p>
    <w:p w14:paraId="5A43CE2C" w14:textId="6F10331B" w:rsidR="006C5DB4" w:rsidRDefault="00A669F6" w:rsidP="006C5DB4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formulas from the previous page, determine the length of the unknown side given two other sides</w:t>
      </w:r>
      <w:r w:rsidR="006C1337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</w:tblGrid>
      <w:tr w:rsidR="00A669F6" w14:paraId="2C5CA28D" w14:textId="77777777" w:rsidTr="00FB12A6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4A0603B3" w14:textId="5837A88D" w:rsidR="00A669F6" w:rsidRPr="002A4DDD" w:rsidRDefault="00A669F6" w:rsidP="002A4DDD">
            <w:pPr>
              <w:spacing w:before="60" w:after="60"/>
              <w:ind w:left="3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63C8B960" w14:textId="779506F7" w:rsidR="00A669F6" w:rsidRDefault="004A4650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67C7F6E" w14:textId="6C17D0C9" w:rsidR="00A669F6" w:rsidRDefault="004A4650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4A4650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31537D" w14:textId="28B14F0C" w:rsidR="00A669F6" w:rsidRDefault="004A4650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</w:tr>
      <w:tr w:rsidR="00FB12A6" w14:paraId="187E6B21" w14:textId="77777777" w:rsidTr="002A4DDD">
        <w:trPr>
          <w:jc w:val="center"/>
        </w:trPr>
        <w:tc>
          <w:tcPr>
            <w:tcW w:w="625" w:type="dxa"/>
            <w:vAlign w:val="center"/>
          </w:tcPr>
          <w:p w14:paraId="78D4C147" w14:textId="77FE626C" w:rsidR="00FB12A6" w:rsidRPr="002A4DDD" w:rsidRDefault="00FB12A6" w:rsidP="002A4DDD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507BAA1" w14:textId="750E7934" w:rsidR="00FB12A6" w:rsidRDefault="00116B3E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330Ω</w:t>
            </w:r>
          </w:p>
        </w:tc>
        <w:tc>
          <w:tcPr>
            <w:tcW w:w="1890" w:type="dxa"/>
          </w:tcPr>
          <w:p w14:paraId="648F7373" w14:textId="438E3A26" w:rsidR="00FB12A6" w:rsidRDefault="00116B3E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110Ω</w:t>
            </w:r>
          </w:p>
        </w:tc>
        <w:tc>
          <w:tcPr>
            <w:tcW w:w="1800" w:type="dxa"/>
          </w:tcPr>
          <w:p w14:paraId="6E4CEF1F" w14:textId="77777777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B12A6" w14:paraId="32541111" w14:textId="77777777" w:rsidTr="002A4DDD">
        <w:trPr>
          <w:jc w:val="center"/>
        </w:trPr>
        <w:tc>
          <w:tcPr>
            <w:tcW w:w="625" w:type="dxa"/>
            <w:vAlign w:val="center"/>
          </w:tcPr>
          <w:p w14:paraId="44E095FF" w14:textId="7512BD72" w:rsidR="00FB12A6" w:rsidRPr="002A4DDD" w:rsidRDefault="00FB12A6" w:rsidP="002A4DDD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6E73CA3" w14:textId="11589F57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00E33BA" w14:textId="6E603840" w:rsidR="00FB12A6" w:rsidRDefault="00116B3E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289Ω</w:t>
            </w:r>
          </w:p>
        </w:tc>
        <w:tc>
          <w:tcPr>
            <w:tcW w:w="1800" w:type="dxa"/>
          </w:tcPr>
          <w:p w14:paraId="5BE31972" w14:textId="42E22FCA" w:rsidR="00FB12A6" w:rsidRDefault="00116B3E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1.2kΩ</w:t>
            </w:r>
          </w:p>
        </w:tc>
      </w:tr>
      <w:tr w:rsidR="00FB12A6" w14:paraId="69C3320D" w14:textId="77777777" w:rsidTr="002A4DDD">
        <w:trPr>
          <w:jc w:val="center"/>
        </w:trPr>
        <w:tc>
          <w:tcPr>
            <w:tcW w:w="625" w:type="dxa"/>
            <w:vAlign w:val="center"/>
          </w:tcPr>
          <w:p w14:paraId="5E1F8D2B" w14:textId="6AFAB420" w:rsidR="00FB12A6" w:rsidRPr="002A4DDD" w:rsidRDefault="00FB12A6" w:rsidP="002A4DDD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B779C36" w14:textId="7B266B19" w:rsidR="00FB12A6" w:rsidRDefault="00116B3E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780Ω</w:t>
            </w:r>
          </w:p>
        </w:tc>
        <w:tc>
          <w:tcPr>
            <w:tcW w:w="1890" w:type="dxa"/>
          </w:tcPr>
          <w:p w14:paraId="36B0AB8B" w14:textId="74F2C028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2B1CAF0" w14:textId="460CCB6C" w:rsidR="00FB12A6" w:rsidRDefault="00116B3E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1.6kΩ</w:t>
            </w:r>
          </w:p>
        </w:tc>
      </w:tr>
    </w:tbl>
    <w:p w14:paraId="3B0CB6A7" w14:textId="77777777" w:rsidR="00FB12A6" w:rsidRPr="006C5DB4" w:rsidRDefault="00FB12A6" w:rsidP="00FB12A6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t>Instructions</w:t>
      </w:r>
    </w:p>
    <w:p w14:paraId="71C7F417" w14:textId="0F959EBE" w:rsidR="00FB12A6" w:rsidRDefault="00FB12A6" w:rsidP="00FB12A6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formulas from the previous page, determine the length of the unknown side given </w:t>
      </w:r>
      <w:r w:rsidR="00D32B85">
        <w:rPr>
          <w:rFonts w:ascii="Verdana" w:hAnsi="Verdana"/>
          <w:sz w:val="20"/>
          <w:szCs w:val="20"/>
        </w:rPr>
        <w:t>one</w:t>
      </w:r>
      <w:r>
        <w:rPr>
          <w:rFonts w:ascii="Verdana" w:hAnsi="Verdana"/>
          <w:sz w:val="20"/>
          <w:szCs w:val="20"/>
        </w:rPr>
        <w:t xml:space="preserve"> side and the angle.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</w:tblGrid>
      <w:tr w:rsidR="00116B3E" w14:paraId="66C4A938" w14:textId="4003E43F" w:rsidTr="00FB12A6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3FA39E3B" w14:textId="77777777" w:rsidR="00116B3E" w:rsidRDefault="00116B3E" w:rsidP="00116B3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02FA1E05" w14:textId="12535CC3" w:rsidR="00116B3E" w:rsidRDefault="00116B3E" w:rsidP="00116B3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05E5E76" w14:textId="44B80D3A" w:rsidR="00116B3E" w:rsidRDefault="00116B3E" w:rsidP="00116B3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4A4650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4F5ABAFF" w14:textId="2E26ECFB" w:rsidR="00116B3E" w:rsidRDefault="00116B3E" w:rsidP="00116B3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705822D8" w14:textId="3B20F384" w:rsidR="00116B3E" w:rsidRDefault="00116B3E" w:rsidP="00116B3E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FB12A6" w14:paraId="45977D88" w14:textId="209D4042" w:rsidTr="00FB12A6">
        <w:trPr>
          <w:jc w:val="center"/>
        </w:trPr>
        <w:tc>
          <w:tcPr>
            <w:tcW w:w="625" w:type="dxa"/>
          </w:tcPr>
          <w:p w14:paraId="219CA85B" w14:textId="738AE46D" w:rsidR="00FB12A6" w:rsidRDefault="00FB12A6" w:rsidP="002A4DDD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1F36AD3" w14:textId="61327901" w:rsidR="00FB12A6" w:rsidRDefault="00FB12A6" w:rsidP="00667E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255EA3B" w14:textId="1871CF82" w:rsidR="00FB12A6" w:rsidRDefault="00FB12A6" w:rsidP="00667E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507C182" w14:textId="19A44A6C" w:rsidR="00FB12A6" w:rsidRDefault="009116EC" w:rsidP="00667E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116B3E">
              <w:rPr>
                <w:rFonts w:ascii="Verdana" w:hAnsi="Verdana"/>
                <w:sz w:val="20"/>
                <w:szCs w:val="20"/>
              </w:rPr>
              <w:t>.1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="00116B3E">
              <w:rPr>
                <w:rFonts w:ascii="Verdana" w:hAnsi="Verdana"/>
                <w:sz w:val="20"/>
                <w:szCs w:val="20"/>
              </w:rPr>
              <w:t>kΩ</w:t>
            </w:r>
          </w:p>
        </w:tc>
        <w:tc>
          <w:tcPr>
            <w:tcW w:w="1715" w:type="dxa"/>
          </w:tcPr>
          <w:p w14:paraId="4BB6F81F" w14:textId="39F1208E" w:rsidR="00FB12A6" w:rsidRDefault="009116EC" w:rsidP="00667E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30˚</w:t>
            </w:r>
          </w:p>
        </w:tc>
      </w:tr>
      <w:tr w:rsidR="00FB12A6" w14:paraId="2001076E" w14:textId="4BA6A946" w:rsidTr="00FB12A6">
        <w:trPr>
          <w:jc w:val="center"/>
        </w:trPr>
        <w:tc>
          <w:tcPr>
            <w:tcW w:w="625" w:type="dxa"/>
          </w:tcPr>
          <w:p w14:paraId="5FB7940F" w14:textId="74D56A95" w:rsidR="00FB12A6" w:rsidRDefault="00FB12A6" w:rsidP="002A4DDD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0B7F27F" w14:textId="395BCB33" w:rsidR="00FB12A6" w:rsidRDefault="00FB12A6" w:rsidP="00667E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BDEACF4" w14:textId="6A34AEA5" w:rsidR="00FB12A6" w:rsidRDefault="00116B3E" w:rsidP="00667E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212Ω</w:t>
            </w:r>
          </w:p>
        </w:tc>
        <w:tc>
          <w:tcPr>
            <w:tcW w:w="1800" w:type="dxa"/>
          </w:tcPr>
          <w:p w14:paraId="389DFD09" w14:textId="4FF5C497" w:rsidR="00FB12A6" w:rsidRDefault="00FB12A6" w:rsidP="00667E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53B8AD48" w14:textId="53B8965C" w:rsidR="00FB12A6" w:rsidRDefault="00116B3E" w:rsidP="00667E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9116EC">
              <w:rPr>
                <w:rFonts w:ascii="Verdana" w:hAnsi="Verdana"/>
                <w:sz w:val="20"/>
                <w:szCs w:val="20"/>
              </w:rPr>
              <w:t>˚</w:t>
            </w:r>
          </w:p>
        </w:tc>
      </w:tr>
      <w:tr w:rsidR="00FB12A6" w14:paraId="77CF68BF" w14:textId="211F2879" w:rsidTr="00FB12A6">
        <w:trPr>
          <w:jc w:val="center"/>
        </w:trPr>
        <w:tc>
          <w:tcPr>
            <w:tcW w:w="625" w:type="dxa"/>
          </w:tcPr>
          <w:p w14:paraId="6286D389" w14:textId="6673B20F" w:rsidR="00FB12A6" w:rsidRDefault="00FB12A6" w:rsidP="002A4DDD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96E2108" w14:textId="6E6AD2D3" w:rsidR="00FB12A6" w:rsidRDefault="00116B3E" w:rsidP="00667E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680Ω</w:t>
            </w:r>
          </w:p>
        </w:tc>
        <w:tc>
          <w:tcPr>
            <w:tcW w:w="1890" w:type="dxa"/>
          </w:tcPr>
          <w:p w14:paraId="40F6302F" w14:textId="3DAB2269" w:rsidR="00FB12A6" w:rsidRDefault="00FB12A6" w:rsidP="00667E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FA353B7" w14:textId="118F332E" w:rsidR="00FB12A6" w:rsidRDefault="00FB12A6" w:rsidP="00667E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4360641A" w14:textId="27E1A571" w:rsidR="00FB12A6" w:rsidRDefault="009116EC" w:rsidP="00667EC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22.5˚</w:t>
            </w:r>
          </w:p>
        </w:tc>
      </w:tr>
    </w:tbl>
    <w:p w14:paraId="66CC6798" w14:textId="04BAD0FF" w:rsidR="00FB12A6" w:rsidRPr="006C5DB4" w:rsidRDefault="00116B3E" w:rsidP="00FB12A6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="00FB12A6" w:rsidRPr="006C5DB4">
        <w:rPr>
          <w:rFonts w:ascii="Verdana" w:hAnsi="Verdana"/>
          <w:b/>
        </w:rPr>
        <w:t>Instructions</w:t>
      </w:r>
    </w:p>
    <w:p w14:paraId="4AAF0FF4" w14:textId="06CAA126" w:rsidR="00FB12A6" w:rsidRDefault="00FB12A6" w:rsidP="00FB12A6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formulas from the previous page, determine the</w:t>
      </w:r>
      <w:r w:rsidR="003839E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unknown </w:t>
      </w:r>
      <w:r w:rsidR="0033773C">
        <w:rPr>
          <w:rFonts w:ascii="Verdana" w:hAnsi="Verdana"/>
          <w:sz w:val="20"/>
          <w:szCs w:val="20"/>
        </w:rPr>
        <w:t xml:space="preserve">quantities </w:t>
      </w:r>
      <w:r>
        <w:rPr>
          <w:rFonts w:ascii="Verdana" w:hAnsi="Verdana"/>
          <w:sz w:val="20"/>
          <w:szCs w:val="20"/>
        </w:rPr>
        <w:t xml:space="preserve">given </w:t>
      </w:r>
      <w:r w:rsidR="003839E6">
        <w:rPr>
          <w:rFonts w:ascii="Verdana" w:hAnsi="Verdana"/>
          <w:sz w:val="20"/>
          <w:szCs w:val="20"/>
        </w:rPr>
        <w:t xml:space="preserve">the </w:t>
      </w:r>
      <w:r w:rsidR="0033773C">
        <w:rPr>
          <w:rFonts w:ascii="Verdana" w:hAnsi="Verdana"/>
          <w:sz w:val="20"/>
          <w:szCs w:val="20"/>
        </w:rPr>
        <w:t>following information</w:t>
      </w:r>
      <w:r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  <w:gridCol w:w="1715"/>
      </w:tblGrid>
      <w:tr w:rsidR="0033773C" w14:paraId="68B96DBD" w14:textId="40A16B58" w:rsidTr="00F1413F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3903E666" w14:textId="77777777" w:rsidR="0033773C" w:rsidRDefault="0033773C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65AA99F7" w14:textId="31B8DB19" w:rsidR="0033773C" w:rsidRDefault="0033773C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CE17A6F" w14:textId="3A9B8E87" w:rsidR="0033773C" w:rsidRDefault="0033773C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5122EF22" w14:textId="5680F4B1" w:rsidR="0033773C" w:rsidRDefault="0033773C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443CBA07" w14:textId="77777777" w:rsidR="0033773C" w:rsidRDefault="0033773C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0B9FE5BD" w14:textId="4F3C467E" w:rsidR="0033773C" w:rsidRDefault="0033773C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PF</w:t>
            </w:r>
          </w:p>
        </w:tc>
      </w:tr>
      <w:tr w:rsidR="0033773C" w14:paraId="7526D3E1" w14:textId="0D92A755" w:rsidTr="00F1413F">
        <w:trPr>
          <w:jc w:val="center"/>
        </w:trPr>
        <w:tc>
          <w:tcPr>
            <w:tcW w:w="625" w:type="dxa"/>
          </w:tcPr>
          <w:p w14:paraId="2CB3EBA4" w14:textId="7F82E707" w:rsidR="0033773C" w:rsidRDefault="0033773C" w:rsidP="002A4DDD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D63AF59" w14:textId="25669A75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500W</w:t>
            </w:r>
          </w:p>
        </w:tc>
        <w:tc>
          <w:tcPr>
            <w:tcW w:w="1890" w:type="dxa"/>
          </w:tcPr>
          <w:p w14:paraId="444AA8B9" w14:textId="6CDC87E8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F378E4E" w14:textId="7F221438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900VA</w:t>
            </w:r>
          </w:p>
        </w:tc>
        <w:tc>
          <w:tcPr>
            <w:tcW w:w="1715" w:type="dxa"/>
          </w:tcPr>
          <w:p w14:paraId="115B4305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4E2A2A91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3773C" w14:paraId="0725362D" w14:textId="2FE3758A" w:rsidTr="00F1413F">
        <w:trPr>
          <w:jc w:val="center"/>
        </w:trPr>
        <w:tc>
          <w:tcPr>
            <w:tcW w:w="625" w:type="dxa"/>
          </w:tcPr>
          <w:p w14:paraId="6D9B605D" w14:textId="5BE5E1DD" w:rsidR="0033773C" w:rsidRDefault="0033773C" w:rsidP="002A4DDD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CCCB2E9" w14:textId="30BC5E43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1200W</w:t>
            </w:r>
          </w:p>
        </w:tc>
        <w:tc>
          <w:tcPr>
            <w:tcW w:w="1890" w:type="dxa"/>
          </w:tcPr>
          <w:p w14:paraId="53F8A0D6" w14:textId="637E843A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400VAR</w:t>
            </w:r>
          </w:p>
        </w:tc>
        <w:tc>
          <w:tcPr>
            <w:tcW w:w="1800" w:type="dxa"/>
          </w:tcPr>
          <w:p w14:paraId="043F05E4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00D1AEA2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442108F9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3773C" w14:paraId="5CC6D7BD" w14:textId="0B0FF078" w:rsidTr="00F1413F">
        <w:trPr>
          <w:jc w:val="center"/>
        </w:trPr>
        <w:tc>
          <w:tcPr>
            <w:tcW w:w="625" w:type="dxa"/>
          </w:tcPr>
          <w:p w14:paraId="399C0E1A" w14:textId="1D16D1E6" w:rsidR="0033773C" w:rsidRDefault="0033773C" w:rsidP="002A4DDD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2D5D1CD" w14:textId="16AB1F60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4.2kW</w:t>
            </w:r>
          </w:p>
        </w:tc>
        <w:tc>
          <w:tcPr>
            <w:tcW w:w="1890" w:type="dxa"/>
          </w:tcPr>
          <w:p w14:paraId="4FDE793E" w14:textId="28800362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4DE1C36" w14:textId="3B4D431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5.7kVA</w:t>
            </w:r>
          </w:p>
        </w:tc>
        <w:tc>
          <w:tcPr>
            <w:tcW w:w="1715" w:type="dxa"/>
          </w:tcPr>
          <w:p w14:paraId="77ED118A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7D88D0FB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3773C" w14:paraId="1B395F03" w14:textId="7FF08092" w:rsidTr="00F1413F">
        <w:trPr>
          <w:jc w:val="center"/>
        </w:trPr>
        <w:tc>
          <w:tcPr>
            <w:tcW w:w="625" w:type="dxa"/>
          </w:tcPr>
          <w:p w14:paraId="20904498" w14:textId="77777777" w:rsidR="0033773C" w:rsidRDefault="0033773C" w:rsidP="002A4DDD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9A44F96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F8E1B91" w14:textId="1F0B0315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228VAR</w:t>
            </w:r>
          </w:p>
        </w:tc>
        <w:tc>
          <w:tcPr>
            <w:tcW w:w="1800" w:type="dxa"/>
          </w:tcPr>
          <w:p w14:paraId="59C436A2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5770BE17" w14:textId="719D66D4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23.76</w:t>
            </w:r>
          </w:p>
        </w:tc>
        <w:tc>
          <w:tcPr>
            <w:tcW w:w="1715" w:type="dxa"/>
          </w:tcPr>
          <w:p w14:paraId="488154CE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3773C" w14:paraId="345F7B61" w14:textId="2D90FA0B" w:rsidTr="00F1413F">
        <w:trPr>
          <w:jc w:val="center"/>
        </w:trPr>
        <w:tc>
          <w:tcPr>
            <w:tcW w:w="625" w:type="dxa"/>
          </w:tcPr>
          <w:p w14:paraId="687EE5D8" w14:textId="77777777" w:rsidR="0033773C" w:rsidRDefault="0033773C" w:rsidP="002A4DDD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744737F" w14:textId="1BA6C79A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553W</w:t>
            </w:r>
          </w:p>
        </w:tc>
        <w:tc>
          <w:tcPr>
            <w:tcW w:w="1890" w:type="dxa"/>
          </w:tcPr>
          <w:p w14:paraId="480FBBC8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EA3D009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0D709DB9" w14:textId="74790EAA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11.87</w:t>
            </w:r>
          </w:p>
        </w:tc>
        <w:tc>
          <w:tcPr>
            <w:tcW w:w="1715" w:type="dxa"/>
          </w:tcPr>
          <w:p w14:paraId="2DD54D44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3773C" w14:paraId="4F1D06C1" w14:textId="1579E86A" w:rsidTr="00F1413F">
        <w:trPr>
          <w:jc w:val="center"/>
        </w:trPr>
        <w:tc>
          <w:tcPr>
            <w:tcW w:w="625" w:type="dxa"/>
          </w:tcPr>
          <w:p w14:paraId="7AD7C212" w14:textId="77777777" w:rsidR="0033773C" w:rsidRDefault="0033773C" w:rsidP="002A4DDD">
            <w:pPr>
              <w:pStyle w:val="ListParagraph"/>
              <w:numPr>
                <w:ilvl w:val="0"/>
                <w:numId w:val="35"/>
              </w:num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23D2BEB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FCAA81E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CA06741" w14:textId="2FD0D019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712VA</w:t>
            </w:r>
          </w:p>
        </w:tc>
        <w:tc>
          <w:tcPr>
            <w:tcW w:w="1715" w:type="dxa"/>
          </w:tcPr>
          <w:p w14:paraId="10A61915" w14:textId="77777777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00D5E6E7" w14:textId="78CC2519" w:rsidR="0033773C" w:rsidRDefault="0033773C" w:rsidP="002A4DD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0.88</w:t>
            </w:r>
          </w:p>
        </w:tc>
      </w:tr>
    </w:tbl>
    <w:p w14:paraId="6B97DBB7" w14:textId="77777777" w:rsidR="009E70C6" w:rsidRPr="00F570D1" w:rsidRDefault="009E70C6" w:rsidP="009E70C6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3BD4F384" w14:textId="0BE747E0" w:rsidR="009E70C6" w:rsidRPr="00F570D1" w:rsidRDefault="002A4DDD" w:rsidP="009E70C6">
      <w:pPr>
        <w:pStyle w:val="ListParagraph"/>
        <w:numPr>
          <w:ilvl w:val="0"/>
          <w:numId w:val="34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a circuit has any type of reactance, the power triangle will be present.</w:t>
      </w:r>
    </w:p>
    <w:p w14:paraId="738EE87D" w14:textId="386415D6" w:rsidR="009E70C6" w:rsidRPr="00F570D1" w:rsidRDefault="002A4DDD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4C7A05EF" w14:textId="567C57D0" w:rsidR="009E70C6" w:rsidRPr="00F570D1" w:rsidRDefault="002A4DDD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0F5EA1CE" w14:textId="438B253B" w:rsidR="009E70C6" w:rsidRPr="00F570D1" w:rsidRDefault="002A4DDD" w:rsidP="009E70C6">
      <w:pPr>
        <w:pStyle w:val="ListParagraph"/>
        <w:numPr>
          <w:ilvl w:val="0"/>
          <w:numId w:val="34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factor is not dependent upon frequency.</w:t>
      </w:r>
    </w:p>
    <w:p w14:paraId="3C721023" w14:textId="68839511" w:rsidR="009E70C6" w:rsidRPr="00F570D1" w:rsidRDefault="002A4DDD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EE1E04F" w14:textId="6E59D3D6" w:rsidR="009E70C6" w:rsidRPr="00F570D1" w:rsidRDefault="002A4DDD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69C917F7" w14:textId="3AE19D00" w:rsidR="009E70C6" w:rsidRPr="00F570D1" w:rsidRDefault="002A4DDD" w:rsidP="009E70C6">
      <w:pPr>
        <w:pStyle w:val="ListParagraph"/>
        <w:numPr>
          <w:ilvl w:val="0"/>
          <w:numId w:val="34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active power in a circuit</w:t>
      </w:r>
      <w:r w:rsidR="0033773C">
        <w:rPr>
          <w:rFonts w:ascii="Verdana" w:hAnsi="Verdana"/>
          <w:sz w:val="20"/>
          <w:szCs w:val="20"/>
        </w:rPr>
        <w:t xml:space="preserve"> will occur</w:t>
      </w:r>
      <w:bookmarkStart w:id="0" w:name="_GoBack"/>
      <w:bookmarkEnd w:id="0"/>
      <w:r w:rsidR="0033773C">
        <w:rPr>
          <w:rFonts w:ascii="Verdana" w:hAnsi="Verdana"/>
          <w:sz w:val="20"/>
          <w:szCs w:val="20"/>
        </w:rPr>
        <w:t xml:space="preserve"> across the circuits resistive components.</w:t>
      </w:r>
    </w:p>
    <w:p w14:paraId="62A955B7" w14:textId="3D98F4B7" w:rsidR="009E70C6" w:rsidRPr="00F570D1" w:rsidRDefault="0033773C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54A3868" w14:textId="7352EA08" w:rsidR="009E70C6" w:rsidRPr="00F570D1" w:rsidRDefault="0033773C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sectPr w:rsidR="009E70C6" w:rsidRPr="00F570D1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667EC8" w:rsidRDefault="00667EC8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667EC8" w:rsidRDefault="00667EC8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667EC8" w:rsidRDefault="00667E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2A4E5F0D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0C0F3103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65009277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09408A9F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60A03206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E5D0660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2F2C">
      <w:rPr>
        <w:rFonts w:ascii="BankGothic Lt BT" w:hAnsi="BankGothic Lt BT"/>
        <w:caps/>
        <w:sz w:val="16"/>
        <w:szCs w:val="18"/>
      </w:rPr>
      <w:t>29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667EC8" w:rsidRDefault="00667EC8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667EC8" w:rsidRDefault="00667EC8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667EC8" w:rsidRDefault="00667E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772FC573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82F2C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3BCD5049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30D1262F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82F2C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2C13F867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2031192C" w14:textId="77777777" w:rsidTr="00E130F3">
      <w:tc>
        <w:tcPr>
          <w:tcW w:w="630" w:type="dxa"/>
        </w:tcPr>
        <w:p w14:paraId="0F816002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209C53DE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82F2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667EC8" w:rsidRPr="00B025CF" w:rsidRDefault="00667EC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B884C69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82F2C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3ECB6268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019A924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82F2C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35353E46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2F2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146D1832" w14:textId="77777777" w:rsidTr="00E130F3">
      <w:tc>
        <w:tcPr>
          <w:tcW w:w="630" w:type="dxa"/>
        </w:tcPr>
        <w:p w14:paraId="2D1B9CE5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D1C027B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82F2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667EC8" w:rsidRPr="00B025CF" w:rsidRDefault="00667EC8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C72D0"/>
    <w:multiLevelType w:val="hybridMultilevel"/>
    <w:tmpl w:val="ED883C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9"/>
  </w:num>
  <w:num w:numId="5">
    <w:abstractNumId w:val="4"/>
  </w:num>
  <w:num w:numId="6">
    <w:abstractNumId w:val="28"/>
  </w:num>
  <w:num w:numId="7">
    <w:abstractNumId w:val="32"/>
  </w:num>
  <w:num w:numId="8">
    <w:abstractNumId w:val="14"/>
  </w:num>
  <w:num w:numId="9">
    <w:abstractNumId w:val="26"/>
  </w:num>
  <w:num w:numId="10">
    <w:abstractNumId w:val="21"/>
  </w:num>
  <w:num w:numId="11">
    <w:abstractNumId w:val="27"/>
  </w:num>
  <w:num w:numId="12">
    <w:abstractNumId w:val="18"/>
  </w:num>
  <w:num w:numId="13">
    <w:abstractNumId w:val="17"/>
  </w:num>
  <w:num w:numId="14">
    <w:abstractNumId w:val="15"/>
  </w:num>
  <w:num w:numId="15">
    <w:abstractNumId w:val="23"/>
  </w:num>
  <w:num w:numId="16">
    <w:abstractNumId w:val="12"/>
  </w:num>
  <w:num w:numId="17">
    <w:abstractNumId w:val="11"/>
  </w:num>
  <w:num w:numId="18">
    <w:abstractNumId w:val="30"/>
  </w:num>
  <w:num w:numId="19">
    <w:abstractNumId w:val="31"/>
  </w:num>
  <w:num w:numId="20">
    <w:abstractNumId w:val="34"/>
  </w:num>
  <w:num w:numId="21">
    <w:abstractNumId w:val="16"/>
  </w:num>
  <w:num w:numId="22">
    <w:abstractNumId w:val="20"/>
  </w:num>
  <w:num w:numId="23">
    <w:abstractNumId w:val="33"/>
  </w:num>
  <w:num w:numId="24">
    <w:abstractNumId w:val="22"/>
  </w:num>
  <w:num w:numId="25">
    <w:abstractNumId w:val="8"/>
  </w:num>
  <w:num w:numId="26">
    <w:abstractNumId w:val="7"/>
  </w:num>
  <w:num w:numId="27">
    <w:abstractNumId w:val="3"/>
  </w:num>
  <w:num w:numId="28">
    <w:abstractNumId w:val="24"/>
  </w:num>
  <w:num w:numId="29">
    <w:abstractNumId w:val="19"/>
  </w:num>
  <w:num w:numId="30">
    <w:abstractNumId w:val="2"/>
  </w:num>
  <w:num w:numId="31">
    <w:abstractNumId w:val="13"/>
  </w:num>
  <w:num w:numId="32">
    <w:abstractNumId w:val="25"/>
  </w:num>
  <w:num w:numId="33">
    <w:abstractNumId w:val="5"/>
  </w:num>
  <w:num w:numId="34">
    <w:abstractNumId w:val="0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942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46EA"/>
    <w:rsid w:val="00092093"/>
    <w:rsid w:val="000A23B3"/>
    <w:rsid w:val="000A55D5"/>
    <w:rsid w:val="000B3877"/>
    <w:rsid w:val="000C05F6"/>
    <w:rsid w:val="00101028"/>
    <w:rsid w:val="00106D14"/>
    <w:rsid w:val="001146F3"/>
    <w:rsid w:val="00116B3E"/>
    <w:rsid w:val="0012231D"/>
    <w:rsid w:val="00127902"/>
    <w:rsid w:val="00133B76"/>
    <w:rsid w:val="00133C30"/>
    <w:rsid w:val="00141840"/>
    <w:rsid w:val="001506EF"/>
    <w:rsid w:val="0015552F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82F2C"/>
    <w:rsid w:val="00295358"/>
    <w:rsid w:val="002A4DDD"/>
    <w:rsid w:val="002E22BE"/>
    <w:rsid w:val="002E5C63"/>
    <w:rsid w:val="002E6695"/>
    <w:rsid w:val="002E7E59"/>
    <w:rsid w:val="002F6E16"/>
    <w:rsid w:val="00301F5C"/>
    <w:rsid w:val="00307505"/>
    <w:rsid w:val="00310134"/>
    <w:rsid w:val="003123C1"/>
    <w:rsid w:val="0033773C"/>
    <w:rsid w:val="0035749A"/>
    <w:rsid w:val="00357A70"/>
    <w:rsid w:val="0037367C"/>
    <w:rsid w:val="003839E6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A4650"/>
    <w:rsid w:val="004C0D25"/>
    <w:rsid w:val="004C66D6"/>
    <w:rsid w:val="004D1067"/>
    <w:rsid w:val="004D3BAE"/>
    <w:rsid w:val="004E1F50"/>
    <w:rsid w:val="004E745A"/>
    <w:rsid w:val="004E786D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5E67F6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3154C"/>
    <w:rsid w:val="00652C9A"/>
    <w:rsid w:val="00661207"/>
    <w:rsid w:val="00662E44"/>
    <w:rsid w:val="00663773"/>
    <w:rsid w:val="00667EC8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695D"/>
    <w:rsid w:val="00761B84"/>
    <w:rsid w:val="0077606A"/>
    <w:rsid w:val="007801EC"/>
    <w:rsid w:val="00784EF5"/>
    <w:rsid w:val="0078569A"/>
    <w:rsid w:val="007903CE"/>
    <w:rsid w:val="007940C2"/>
    <w:rsid w:val="007C2507"/>
    <w:rsid w:val="007C2A09"/>
    <w:rsid w:val="007E5038"/>
    <w:rsid w:val="007E5FFA"/>
    <w:rsid w:val="0080040A"/>
    <w:rsid w:val="00800F27"/>
    <w:rsid w:val="00804C11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C597D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4143E"/>
    <w:rsid w:val="00946748"/>
    <w:rsid w:val="009559C9"/>
    <w:rsid w:val="0096316E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E70C6"/>
    <w:rsid w:val="009F2DFA"/>
    <w:rsid w:val="009F76D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801F1"/>
    <w:rsid w:val="00D85A5C"/>
    <w:rsid w:val="00D919EF"/>
    <w:rsid w:val="00DA1176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7341"/>
    <w:rsid w:val="00E510D3"/>
    <w:rsid w:val="00E6528A"/>
    <w:rsid w:val="00E74B0F"/>
    <w:rsid w:val="00E97D8E"/>
    <w:rsid w:val="00EA0805"/>
    <w:rsid w:val="00EA3D5C"/>
    <w:rsid w:val="00ED1FAE"/>
    <w:rsid w:val="00F00182"/>
    <w:rsid w:val="00F1376A"/>
    <w:rsid w:val="00F25B89"/>
    <w:rsid w:val="00F41FF7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DBC45-9A52-4C1E-AF0A-11F38EFE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2018-08-01T17:59:00Z</cp:lastPrinted>
  <dcterms:created xsi:type="dcterms:W3CDTF">2018-08-06T12:53:00Z</dcterms:created>
  <dcterms:modified xsi:type="dcterms:W3CDTF">2018-08-06T17:10:00Z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Power Triangle</vt:lpwstr>
  </property>
  <property fmtid="{D5CDD505-2E9C-101B-9397-08002B2CF9AE}" pid="4" name="DocNum">
    <vt:i4>29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