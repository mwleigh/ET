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33B602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F65C9">
        <w:rPr>
          <w:rFonts w:ascii="Verdana" w:hAnsi="Verdana"/>
          <w:b/>
          <w:sz w:val="24"/>
          <w:szCs w:val="24"/>
        </w:rPr>
        <w:t>RLC Series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F65C9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F65C9">
        <w:rPr>
          <w:rFonts w:ascii="Verdana" w:hAnsi="Verdana"/>
          <w:sz w:val="20"/>
          <w:szCs w:val="20"/>
        </w:rPr>
        <w:t>34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1DA2E2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F65C9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F65C9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F65C9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B335710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C63228">
        <w:rPr>
          <w:rFonts w:ascii="Verdana" w:hAnsi="Verdana"/>
          <w:sz w:val="20"/>
          <w:szCs w:val="20"/>
        </w:rPr>
        <w:t>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C63228">
        <w:rPr>
          <w:rFonts w:ascii="Verdana" w:hAnsi="Verdana"/>
          <w:sz w:val="20"/>
          <w:szCs w:val="20"/>
        </w:rPr>
        <w:t>_________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6F14E2A1" w14:textId="4763C7DD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determine the missing component(s) in a RL</w:t>
      </w:r>
      <w:r w:rsidR="009F65C9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series circuit given other known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0F472258" w14:textId="59F74333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apply trigonometric functions to produce appropriate RL</w:t>
      </w:r>
      <w:r w:rsidR="009F65C9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series circuit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15E2E4CD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9F65C9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351CB954" w:rsidR="00D61980" w:rsidRPr="00D61980" w:rsidRDefault="005D7346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A6A1B">
        <w:rPr>
          <w:rFonts w:ascii="Verdana" w:hAnsi="Verdana"/>
          <w:sz w:val="20"/>
          <w:szCs w:val="20"/>
        </w:rPr>
        <w:t xml:space="preserve"> resistive-inductive</w:t>
      </w:r>
      <w:r w:rsidR="009F65C9">
        <w:rPr>
          <w:rFonts w:ascii="Verdana" w:hAnsi="Verdana"/>
          <w:sz w:val="20"/>
          <w:szCs w:val="20"/>
        </w:rPr>
        <w:t>-capacitive</w:t>
      </w:r>
      <w:r w:rsidR="00CA6A1B">
        <w:rPr>
          <w:rFonts w:ascii="Verdana" w:hAnsi="Verdana"/>
          <w:sz w:val="20"/>
          <w:szCs w:val="20"/>
        </w:rPr>
        <w:t xml:space="preserve"> (RL</w:t>
      </w:r>
      <w:r w:rsidR="009F65C9">
        <w:rPr>
          <w:rFonts w:ascii="Verdana" w:hAnsi="Verdana"/>
          <w:sz w:val="20"/>
          <w:szCs w:val="20"/>
        </w:rPr>
        <w:t>C</w:t>
      </w:r>
      <w:r w:rsidR="00CA6A1B">
        <w:rPr>
          <w:rFonts w:ascii="Verdana" w:hAnsi="Verdana"/>
          <w:sz w:val="20"/>
          <w:szCs w:val="20"/>
        </w:rPr>
        <w:t>) series circuit is one that shares the same current</w:t>
      </w:r>
      <w:r w:rsidR="009F65C9">
        <w:rPr>
          <w:rFonts w:ascii="Verdana" w:hAnsi="Verdana"/>
          <w:sz w:val="20"/>
          <w:szCs w:val="20"/>
        </w:rPr>
        <w:t xml:space="preserve"> through both the resistive, </w:t>
      </w:r>
      <w:r w:rsidR="00CA6A1B">
        <w:rPr>
          <w:rFonts w:ascii="Verdana" w:hAnsi="Verdana"/>
          <w:sz w:val="20"/>
          <w:szCs w:val="20"/>
        </w:rPr>
        <w:t>inductive</w:t>
      </w:r>
      <w:r w:rsidR="009F65C9">
        <w:rPr>
          <w:rFonts w:ascii="Verdana" w:hAnsi="Verdana"/>
          <w:sz w:val="20"/>
          <w:szCs w:val="20"/>
        </w:rPr>
        <w:t xml:space="preserve"> and capacitive</w:t>
      </w:r>
      <w:r w:rsidR="00CA6A1B">
        <w:rPr>
          <w:rFonts w:ascii="Verdana" w:hAnsi="Verdana"/>
          <w:sz w:val="20"/>
          <w:szCs w:val="20"/>
        </w:rPr>
        <w:t xml:space="preserve"> components within the circuit</w:t>
      </w:r>
      <w:r w:rsidR="00301F5C">
        <w:rPr>
          <w:rFonts w:ascii="Verdana" w:hAnsi="Verdana"/>
          <w:sz w:val="20"/>
          <w:szCs w:val="20"/>
        </w:rPr>
        <w:t>.</w:t>
      </w:r>
      <w:r w:rsidR="00CA6A1B">
        <w:rPr>
          <w:rFonts w:ascii="Verdana" w:hAnsi="Verdana"/>
          <w:sz w:val="20"/>
          <w:szCs w:val="20"/>
        </w:rPr>
        <w:t xml:space="preserve"> Since there is the existence of the impedance</w:t>
      </w:r>
      <w:r w:rsidR="009F65C9">
        <w:rPr>
          <w:rFonts w:ascii="Verdana" w:hAnsi="Verdana"/>
          <w:sz w:val="20"/>
          <w:szCs w:val="20"/>
        </w:rPr>
        <w:t xml:space="preserve">, both inductive and </w:t>
      </w:r>
      <w:r w:rsidR="002D3D46">
        <w:rPr>
          <w:rFonts w:ascii="Verdana" w:hAnsi="Verdana"/>
          <w:sz w:val="20"/>
          <w:szCs w:val="20"/>
        </w:rPr>
        <w:t>capacitive</w:t>
      </w:r>
      <w:r w:rsidR="009F65C9">
        <w:rPr>
          <w:rFonts w:ascii="Verdana" w:hAnsi="Verdana"/>
          <w:sz w:val="20"/>
          <w:szCs w:val="20"/>
        </w:rPr>
        <w:t>,</w:t>
      </w:r>
      <w:r w:rsidR="00CA6A1B">
        <w:rPr>
          <w:rFonts w:ascii="Verdana" w:hAnsi="Verdana"/>
          <w:sz w:val="20"/>
          <w:szCs w:val="20"/>
        </w:rPr>
        <w:t xml:space="preserve"> there shall also be a voltage and a power triangle.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4857"/>
      </w:tblGrid>
      <w:tr w:rsidR="00301F5C" w14:paraId="061D431C" w14:textId="77777777" w:rsidTr="002150BB">
        <w:tc>
          <w:tcPr>
            <w:tcW w:w="4853" w:type="dxa"/>
          </w:tcPr>
          <w:p w14:paraId="6B767666" w14:textId="18CFCD3F" w:rsidR="00301F5C" w:rsidRDefault="004A4650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Impedance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 w:rsidR="00301F5C">
              <w:rPr>
                <w:rFonts w:ascii="Verdana" w:hAnsi="Verdana"/>
                <w:sz w:val="20"/>
                <w:szCs w:val="20"/>
              </w:rPr>
              <w:t>Opposition to current flow</w:t>
            </w:r>
          </w:p>
        </w:tc>
        <w:tc>
          <w:tcPr>
            <w:tcW w:w="4857" w:type="dxa"/>
          </w:tcPr>
          <w:p w14:paraId="3AA925D6" w14:textId="2725A1E3" w:rsidR="00301F5C" w:rsidRDefault="00F712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A6368">
              <w:rPr>
                <w:rFonts w:ascii="Verdana" w:hAnsi="Verdana"/>
                <w:noProof/>
                <w:sz w:val="20"/>
                <w:szCs w:val="20"/>
                <w:u w:val="single"/>
              </w:rPr>
              <w:t>Current Response</w:t>
            </w: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Pr="00CA6A1B">
              <w:rPr>
                <w:rFonts w:ascii="Verdana" w:hAnsi="Verdana"/>
                <w:noProof/>
                <w:sz w:val="20"/>
                <w:szCs w:val="20"/>
              </w:rPr>
              <w:t>Same current thru each component</w:t>
            </w:r>
          </w:p>
        </w:tc>
      </w:tr>
      <w:tr w:rsidR="00301F5C" w14:paraId="4E88ED92" w14:textId="77777777" w:rsidTr="002150BB">
        <w:tc>
          <w:tcPr>
            <w:tcW w:w="4853" w:type="dxa"/>
            <w:vAlign w:val="center"/>
          </w:tcPr>
          <w:p w14:paraId="675C843F" w14:textId="77777777" w:rsidR="00301F5C" w:rsidRPr="0008258E" w:rsidRDefault="002150BB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=2πfL</m:t>
                </m:r>
              </m:oMath>
            </m:oMathPara>
          </w:p>
          <w:p w14:paraId="2BA43DC6" w14:textId="06002B16" w:rsidR="0008258E" w:rsidRDefault="002150BB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2πfL</m:t>
                    </m:r>
                  </m:den>
                </m:f>
              </m:oMath>
            </m:oMathPara>
          </w:p>
        </w:tc>
        <w:tc>
          <w:tcPr>
            <w:tcW w:w="4857" w:type="dxa"/>
            <w:vAlign w:val="center"/>
          </w:tcPr>
          <w:p w14:paraId="56E29C09" w14:textId="292FF852" w:rsidR="00301F5C" w:rsidRDefault="00F712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08258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0562C1F" wp14:editId="74E75BED">
                  <wp:extent cx="1618488" cy="347472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88" cy="3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58E" w14:paraId="01162D86" w14:textId="77777777" w:rsidTr="002150BB">
        <w:tc>
          <w:tcPr>
            <w:tcW w:w="4853" w:type="dxa"/>
            <w:vAlign w:val="center"/>
          </w:tcPr>
          <w:p w14:paraId="4E34ACE1" w14:textId="2B6F8CD4" w:rsidR="0008258E" w:rsidRPr="009A6368" w:rsidRDefault="0008258E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57" w:type="dxa"/>
            <w:vAlign w:val="center"/>
          </w:tcPr>
          <w:p w14:paraId="55D9015D" w14:textId="1FBD817C" w:rsidR="0008258E" w:rsidRPr="007B399A" w:rsidRDefault="0008258E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</w:p>
        </w:tc>
      </w:tr>
      <w:tr w:rsidR="009A6368" w14:paraId="133E88FB" w14:textId="77777777" w:rsidTr="002150BB">
        <w:tc>
          <w:tcPr>
            <w:tcW w:w="4853" w:type="dxa"/>
            <w:vAlign w:val="center"/>
          </w:tcPr>
          <w:p w14:paraId="3E0235D9" w14:textId="6064363C" w:rsidR="009A6368" w:rsidRPr="009A6368" w:rsidRDefault="00F712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7B399A">
              <w:rPr>
                <w:rFonts w:ascii="Verdana" w:hAnsi="Verdana"/>
                <w:noProof/>
                <w:sz w:val="20"/>
                <w:szCs w:val="20"/>
                <w:u w:val="single"/>
              </w:rPr>
              <w:t>Voltage Response</w:t>
            </w: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Pr="00CA6A1B">
              <w:rPr>
                <w:rFonts w:ascii="Verdana" w:hAnsi="Verdana"/>
                <w:noProof/>
                <w:sz w:val="20"/>
                <w:szCs w:val="20"/>
              </w:rPr>
              <w:t>Total voltage is the vector sum</w:t>
            </w:r>
          </w:p>
        </w:tc>
        <w:tc>
          <w:tcPr>
            <w:tcW w:w="4857" w:type="dxa"/>
            <w:vAlign w:val="center"/>
          </w:tcPr>
          <w:p w14:paraId="75D8A4FE" w14:textId="6CCDF472" w:rsidR="00CA6A1B" w:rsidRPr="007B399A" w:rsidRDefault="00F712B8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Power Triangle</w:t>
            </w:r>
            <w:r>
              <w:rPr>
                <w:rFonts w:ascii="Verdana" w:hAnsi="Verdana"/>
                <w:sz w:val="20"/>
                <w:szCs w:val="20"/>
              </w:rPr>
              <w:br/>
              <w:t>Presence of Reactive Power</w:t>
            </w:r>
          </w:p>
        </w:tc>
      </w:tr>
      <w:tr w:rsidR="009A6368" w14:paraId="2975E74A" w14:textId="77777777" w:rsidTr="002150BB">
        <w:tc>
          <w:tcPr>
            <w:tcW w:w="4853" w:type="dxa"/>
            <w:vAlign w:val="center"/>
          </w:tcPr>
          <w:p w14:paraId="350CC792" w14:textId="465D5CD3" w:rsidR="009A6368" w:rsidRPr="00301F5C" w:rsidRDefault="00F712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C80E9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6BEE937" wp14:editId="65059F4C">
                  <wp:extent cx="1819656" cy="15087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656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  <w:vAlign w:val="center"/>
          </w:tcPr>
          <w:p w14:paraId="4650EBE1" w14:textId="35F75BE6" w:rsidR="009A6368" w:rsidRPr="00301F5C" w:rsidRDefault="00F712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2079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D8D54ED" wp14:editId="62000826">
                  <wp:extent cx="1828800" cy="1499616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49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52" w14:paraId="0FAB8441" w14:textId="77777777" w:rsidTr="002150BB">
        <w:tc>
          <w:tcPr>
            <w:tcW w:w="4853" w:type="dxa"/>
            <w:vAlign w:val="center"/>
          </w:tcPr>
          <w:p w14:paraId="48CADE76" w14:textId="3DE42538" w:rsidR="00026C52" w:rsidRPr="007B399A" w:rsidRDefault="00F712B8" w:rsidP="005D734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57" w:type="dxa"/>
            <w:vAlign w:val="center"/>
          </w:tcPr>
          <w:p w14:paraId="29C54317" w14:textId="441D461E" w:rsidR="00026C52" w:rsidRPr="009A6368" w:rsidRDefault="00F712B8" w:rsidP="005D734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</w:tbl>
    <w:p w14:paraId="28AB6274" w14:textId="77777777" w:rsidR="004B5175" w:rsidRPr="00AA1AE0" w:rsidRDefault="004B5175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690519B" w14:textId="179241EC" w:rsidR="00116B3E" w:rsidRPr="006C5DB4" w:rsidRDefault="00116B3E" w:rsidP="00577F24">
      <w:pPr>
        <w:tabs>
          <w:tab w:val="left" w:pos="2026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7601BFFD" w14:textId="7AE4AAF0" w:rsidR="00DB7F85" w:rsidRDefault="004459D7" w:rsidP="00577F24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4459D7">
        <w:rPr>
          <w:noProof/>
        </w:rPr>
        <w:drawing>
          <wp:inline distT="0" distB="0" distL="0" distR="0" wp14:anchorId="10614E33" wp14:editId="317EC335">
            <wp:extent cx="1700784" cy="14538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145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4E4E" w14:textId="5C0C8474" w:rsidR="00577F24" w:rsidRPr="00207F25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w:bookmarkStart w:id="0" w:name="_Hlk521615115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f=2.2kHz,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=50mH</m:t>
          </m:r>
          <m:r>
            <w:rPr>
              <w:rFonts w:ascii="Cambria Math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0F38730E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411F682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2AD7DA" w14:textId="7B3CAA6A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36A7C580" w14:textId="1D870C33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D508A5A" w14:textId="4D8ABA5A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D88A24" w14:textId="731B9A41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A4E60" w:rsidRPr="00DD3F5F" w14:paraId="372E577B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3A289D3" w14:textId="77777777" w:rsidR="003A4E60" w:rsidRPr="00DD3F5F" w:rsidRDefault="003A4E60" w:rsidP="003A4E6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E1DCD" w14:textId="77777777" w:rsidR="003A4E60" w:rsidRPr="00CA3B21" w:rsidRDefault="003A4E60" w:rsidP="003A4E6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019F327" w14:textId="77777777" w:rsidR="003A4E60" w:rsidRPr="00CA3B21" w:rsidRDefault="003A4E60" w:rsidP="003A4E6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E91E30E" w14:textId="77777777" w:rsidR="003A4E60" w:rsidRPr="00CA3B21" w:rsidRDefault="003A4E60" w:rsidP="003A4E6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0594A" w14:textId="77777777" w:rsidR="003A4E60" w:rsidRPr="00CA3B21" w:rsidRDefault="003A4E60" w:rsidP="003A4E6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4459D7" w:rsidRPr="00DD3F5F" w14:paraId="07F026B6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379A6F2" w14:textId="01E61211" w:rsidR="004459D7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068C0D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1F378533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FFDAB07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96F98B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4459D7" w:rsidRPr="00DD3F5F" w14:paraId="3F510BEB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DEDD3B" w14:textId="77777777" w:rsidR="004459D7" w:rsidRPr="00DD3F5F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D9E838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1AE6045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9B00C2F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04E1A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4459D7" w:rsidRPr="00DD3F5F" w14:paraId="5DD49911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43135C" w14:textId="77777777" w:rsidR="004459D7" w:rsidRPr="00DD3F5F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A73DB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64B84AE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2DE52B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D9A48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4459D7" w:rsidRPr="00DD3F5F" w14:paraId="6AB51CED" w14:textId="77777777" w:rsidTr="004459D7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010402" w14:textId="77777777" w:rsidR="004459D7" w:rsidRPr="00DD3F5F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038A9C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CE939E5" w14:textId="215ABBCD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A5EDB02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0000B464" w14:textId="5368C906" w:rsidR="00577F24" w:rsidRPr="00D35BE0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=50mH</m:t>
          </m:r>
          <m:r>
            <w:rPr>
              <w:rFonts w:ascii="Cambria Math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692A8334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61B3D78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11F67D" w14:textId="1831162A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422A07B4" w14:textId="6BB065C1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1766C9D" w14:textId="54E7C41F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31B647" w14:textId="0B9696C0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F2523" w:rsidRPr="00DD3F5F" w14:paraId="462D28B6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EF851B0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280B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8F0B3A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2949AA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BCE7B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35ABF857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D7FBAC3" w14:textId="77777777" w:rsidR="006F2523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2CB33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5E41FCC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BA48E48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32A56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257D7366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162E5F1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C1B33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34C6CC3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5F54AA2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3D01DE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209996C6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8C0CA0C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141ED3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9EF7724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2BA8EE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08D9D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6080D527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EDF7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6AF3E0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E1A955E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CE10B70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30AC3B13" w14:textId="75F4CBC2" w:rsidR="00577F24" w:rsidRPr="00D35BE0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=50mH</m:t>
          </m:r>
          <m:r>
            <w:rPr>
              <w:rFonts w:ascii="Cambria Math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30A1729D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093DDCC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B08AC4" w14:textId="7891F8CC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66C848C2" w14:textId="64A65AEA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C9C31B0" w14:textId="16E4110C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2B0666" w14:textId="21B51F3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F2523" w:rsidRPr="00DD3F5F" w14:paraId="232CC6D7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CB6B8BE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DA2458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3B11D3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CBA60E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4786D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01C780F4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D4E666" w14:textId="77777777" w:rsidR="006F2523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784B0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8CA1F2B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1A762F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34C072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322FAE48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DAAB235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3837A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857E990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FA8181A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1484E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4069F69C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3DC0BE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1828E4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FE593EF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5692141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2D5D88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43BE965B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268E19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61D3D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73C83EE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379E01FA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6AE6AB2C" w14:textId="4B39D6D9" w:rsidR="00577F24" w:rsidRPr="00D35BE0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=100mH</m:t>
          </m:r>
          <m:r>
            <w:rPr>
              <w:rFonts w:ascii="Cambria Math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74BFE520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E8B3530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844E3A" w14:textId="039E78B5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77B9CE19" w14:textId="3E3CFB1E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E249CC7" w14:textId="2A743DD1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9F5655" w14:textId="32017395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F2523" w:rsidRPr="00DD3F5F" w14:paraId="4C72D0C1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C5EC33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02FF7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20F9F7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C65B414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BA5C4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5E6C95FD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BBF6875" w14:textId="77777777" w:rsidR="006F2523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17435F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C805884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2D0CB51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4DCEE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08820D2A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6C2EABF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B46113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8FCFEE0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CCAC3A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07CD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223DDD4A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3FBB8F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B1260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BCCB3E8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71EBB01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8C22C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08CF473D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5F286A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9E3DC0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B3E763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24C0858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2A144C66" w14:textId="77777777" w:rsidR="00777ACE" w:rsidRPr="006C5DB4" w:rsidRDefault="00777ACE" w:rsidP="00777ACE">
      <w:pPr>
        <w:tabs>
          <w:tab w:val="left" w:pos="2026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1DAD70DB" w14:textId="42D3ACF8" w:rsidR="00777ACE" w:rsidRDefault="006F2523" w:rsidP="00777ACE">
      <w:pPr>
        <w:tabs>
          <w:tab w:val="left" w:pos="2026"/>
        </w:tabs>
        <w:spacing w:after="0" w:line="240" w:lineRule="auto"/>
        <w:ind w:left="720"/>
        <w:jc w:val="center"/>
        <w:rPr>
          <w:rFonts w:eastAsiaTheme="minorEastAsia"/>
          <w:sz w:val="20"/>
          <w:szCs w:val="20"/>
        </w:rPr>
      </w:pPr>
      <w:r w:rsidRPr="004459D7">
        <w:rPr>
          <w:noProof/>
        </w:rPr>
        <w:drawing>
          <wp:inline distT="0" distB="0" distL="0" distR="0" wp14:anchorId="4D9F8E3E" wp14:editId="7D20CCCB">
            <wp:extent cx="1700784" cy="1453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145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36D0" w14:textId="405CE6E4" w:rsidR="006F2523" w:rsidRPr="00D35BE0" w:rsidRDefault="006F2523" w:rsidP="006F2523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10</m:t>
          </m:r>
          <m:r>
            <w:rPr>
              <w:rFonts w:ascii="Cambria Math" w:hAnsi="Cambria Math"/>
              <w:sz w:val="20"/>
              <w:szCs w:val="20"/>
            </w:rPr>
            <m:t>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6F2523" w:rsidRPr="00DD3F5F" w14:paraId="5E9B504D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B06B1DD" w14:textId="77777777" w:rsidR="006F2523" w:rsidRPr="00DD3F5F" w:rsidRDefault="006F2523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E23F21" w14:textId="77777777" w:rsidR="006F2523" w:rsidRPr="00DD3F5F" w:rsidRDefault="006F2523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149CB8A5" w14:textId="77777777" w:rsidR="006F2523" w:rsidRPr="00DD3F5F" w:rsidRDefault="006F2523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B645BBF" w14:textId="4C516CE4" w:rsidR="006F2523" w:rsidRPr="00DD3F5F" w:rsidRDefault="006F2523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</w:t>
            </w:r>
            <w:r w:rsidR="0023382A">
              <w:rPr>
                <w:rFonts w:ascii="Verdana" w:hAnsi="Verdana"/>
                <w:noProof/>
                <w:sz w:val="20"/>
                <w:szCs w:val="20"/>
              </w:rPr>
              <w:t>X</w:t>
            </w:r>
            <w:r w:rsidR="0023382A" w:rsidRPr="00667EC8">
              <w:rPr>
                <w:rFonts w:ascii="Verdana" w:hAnsi="Verdana"/>
                <w:noProof/>
                <w:sz w:val="20"/>
                <w:szCs w:val="20"/>
              </w:rPr>
              <w:t>/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208501" w14:textId="77777777" w:rsidR="006F2523" w:rsidRPr="00DD3F5F" w:rsidRDefault="006F2523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F2523" w:rsidRPr="00DD3F5F" w14:paraId="76033478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648B1E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39BC04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CEEAF2F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BC36DB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552F46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72F5F7EF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400C798" w14:textId="77777777" w:rsidR="006F2523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F607A1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58F9D9A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9E0F4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D446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52C7F018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13587D4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A8C188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E155F5D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4F84E4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DFA4F4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2A75B49A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529F2F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1BF72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D0A2512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3D074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B2D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1D6EDB6E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9E5144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A03E9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E437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46BEB692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602A42E8" w14:textId="3F560503" w:rsidR="006F2523" w:rsidRPr="00D35BE0" w:rsidRDefault="006F2523" w:rsidP="006F2523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</m:t>
          </m:r>
          <m:r>
            <w:rPr>
              <w:rFonts w:ascii="Cambria Math" w:hAnsi="Cambria Math"/>
              <w:sz w:val="20"/>
              <w:szCs w:val="20"/>
            </w:rPr>
            <m:t>0</m:t>
          </m:r>
          <m:r>
            <w:rPr>
              <w:rFonts w:ascii="Cambria Math" w:hAnsi="Cambria Math"/>
              <w:sz w:val="20"/>
              <w:szCs w:val="20"/>
            </w:rPr>
            <m:t xml:space="preserve">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4C7C1C8D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055AC80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C78BC3" w14:textId="40A06C85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5F496279" w14:textId="16E052BF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D53A35D" w14:textId="5ED2DBC1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AEE461" w14:textId="323A7668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F2523" w:rsidRPr="00DD3F5F" w14:paraId="6B66F285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06039B8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93224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597073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DFC816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D1DA4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27B9AF67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772BF44" w14:textId="77777777" w:rsidR="006F2523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2083B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26A18E3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499DA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1B35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64D213AA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98ACEFF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3D88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907000C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99A500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BC64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0DD3F5BD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494F5A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60D6F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0EE17B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910B0C2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9BDD3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641CA823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86FBFA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D5D06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4668BD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D0FD99F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4AE1213A" w14:textId="30F088E2" w:rsidR="003A4E60" w:rsidRDefault="003A4E60" w:rsidP="003A4E60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16C00B1D" w14:textId="2EF116AF" w:rsidR="00E85AF4" w:rsidRPr="00E85AF4" w:rsidRDefault="00E85AF4" w:rsidP="00E85AF4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the following questions based on the last configured circuit above.</w:t>
      </w:r>
    </w:p>
    <w:p w14:paraId="39C49819" w14:textId="64C5619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increased, the phase angle?</w:t>
      </w:r>
    </w:p>
    <w:p w14:paraId="460BC263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Increases</w:t>
      </w:r>
    </w:p>
    <w:p w14:paraId="4C2D187F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Decreases</w:t>
      </w:r>
    </w:p>
    <w:p w14:paraId="79119361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324FE8E0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voltage is decreased, the power factor will?</w:t>
      </w:r>
    </w:p>
    <w:p w14:paraId="3EA59DEF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72A8BB61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4E29651C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Stay the same</w:t>
      </w:r>
    </w:p>
    <w:p w14:paraId="2518BA2A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capacitance is increased, the total impedance will?</w:t>
      </w:r>
    </w:p>
    <w:p w14:paraId="40AAB2AD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6F957362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53785CF4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B92DB46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resistance is increased, the total current will?</w:t>
      </w:r>
    </w:p>
    <w:p w14:paraId="5BF2F614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12D73B74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661090FA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2496BDBC" w14:textId="710A59FF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If the </w:t>
      </w:r>
      <w:r w:rsidR="00C55183">
        <w:rPr>
          <w:rFonts w:ascii="Verdana" w:hAnsi="Verdana"/>
          <w:sz w:val="20"/>
          <w:szCs w:val="20"/>
        </w:rPr>
        <w:t>inductance</w:t>
      </w:r>
      <w:r>
        <w:rPr>
          <w:rFonts w:ascii="Verdana" w:hAnsi="Verdana"/>
          <w:sz w:val="20"/>
          <w:szCs w:val="20"/>
        </w:rPr>
        <w:t xml:space="preserve"> is decreased, the </w:t>
      </w:r>
      <w:r w:rsidR="00E85AF4">
        <w:rPr>
          <w:rFonts w:ascii="Verdana" w:hAnsi="Verdana"/>
          <w:sz w:val="20"/>
          <w:szCs w:val="20"/>
        </w:rPr>
        <w:t>impedance</w:t>
      </w:r>
      <w:r>
        <w:rPr>
          <w:rFonts w:ascii="Verdana" w:hAnsi="Verdana"/>
          <w:sz w:val="20"/>
          <w:szCs w:val="20"/>
        </w:rPr>
        <w:t xml:space="preserve"> will?</w:t>
      </w:r>
    </w:p>
    <w:p w14:paraId="45F992E3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Increase</w:t>
      </w:r>
    </w:p>
    <w:p w14:paraId="1284F425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1196F594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6757E2D7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decreased, the active power will?</w:t>
      </w:r>
    </w:p>
    <w:p w14:paraId="31A63529" w14:textId="77777777" w:rsidR="003A4E60" w:rsidRPr="00F12487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505244AE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7F21986E" w14:textId="7E3DAE01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923BF">
        <w:rPr>
          <w:rFonts w:ascii="Verdana" w:hAnsi="Verdana"/>
          <w:sz w:val="20"/>
          <w:szCs w:val="20"/>
        </w:rPr>
        <w:t>Stay the same</w:t>
      </w:r>
    </w:p>
    <w:p w14:paraId="0571D985" w14:textId="77777777" w:rsidR="002150BB" w:rsidRDefault="002150BB" w:rsidP="002150BB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voltage is decreased, the </w:t>
      </w:r>
      <w:r>
        <w:rPr>
          <w:rFonts w:ascii="Verdana" w:hAnsi="Verdana"/>
          <w:sz w:val="20"/>
          <w:szCs w:val="20"/>
          <w:u w:val="single"/>
        </w:rPr>
        <w:t>reactive</w:t>
      </w:r>
      <w:r>
        <w:rPr>
          <w:rFonts w:ascii="Verdana" w:hAnsi="Verdana"/>
          <w:sz w:val="20"/>
          <w:szCs w:val="20"/>
        </w:rPr>
        <w:t xml:space="preserve"> power will?</w:t>
      </w:r>
    </w:p>
    <w:p w14:paraId="7BB27178" w14:textId="77777777" w:rsidR="002150BB" w:rsidRPr="00F12487" w:rsidRDefault="002150BB" w:rsidP="002150BB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07B8049B" w14:textId="77777777" w:rsidR="002150BB" w:rsidRPr="0063664B" w:rsidRDefault="002150BB" w:rsidP="002150BB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63664B">
        <w:rPr>
          <w:rFonts w:ascii="Verdana" w:hAnsi="Verdana"/>
          <w:sz w:val="20"/>
          <w:szCs w:val="20"/>
        </w:rPr>
        <w:t>Decrease</w:t>
      </w:r>
    </w:p>
    <w:p w14:paraId="39955319" w14:textId="77777777" w:rsidR="002150BB" w:rsidRDefault="002150BB" w:rsidP="002150BB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923BF">
        <w:rPr>
          <w:rFonts w:ascii="Verdana" w:hAnsi="Verdana"/>
          <w:sz w:val="20"/>
          <w:szCs w:val="20"/>
        </w:rPr>
        <w:t>Stay the same</w:t>
      </w:r>
    </w:p>
    <w:p w14:paraId="1F495CA5" w14:textId="76BD860C" w:rsidR="00591BB4" w:rsidRDefault="00591BB4">
      <w:pPr>
        <w:rPr>
          <w:rFonts w:ascii="Verdana" w:hAnsi="Verdana"/>
          <w:sz w:val="20"/>
          <w:szCs w:val="20"/>
        </w:rPr>
      </w:pPr>
      <w:bookmarkStart w:id="1" w:name="_GoBack"/>
      <w:bookmarkEnd w:id="1"/>
    </w:p>
    <w:bookmarkEnd w:id="0"/>
    <w:sectPr w:rsidR="00591BB4" w:rsidSect="005B29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94261" w14:textId="77777777" w:rsidR="00100FB2" w:rsidRDefault="00100FB2" w:rsidP="005B3A86">
      <w:pPr>
        <w:spacing w:after="0" w:line="240" w:lineRule="auto"/>
      </w:pPr>
      <w:r>
        <w:separator/>
      </w:r>
    </w:p>
  </w:endnote>
  <w:endnote w:type="continuationSeparator" w:id="0">
    <w:p w14:paraId="2E4DD5F2" w14:textId="77777777" w:rsidR="00100FB2" w:rsidRDefault="00100FB2" w:rsidP="005B3A86">
      <w:pPr>
        <w:spacing w:after="0" w:line="240" w:lineRule="auto"/>
      </w:pPr>
      <w:r>
        <w:continuationSeparator/>
      </w:r>
    </w:p>
  </w:endnote>
  <w:endnote w:type="continuationNotice" w:id="1">
    <w:p w14:paraId="01B54EE9" w14:textId="77777777" w:rsidR="00100FB2" w:rsidRDefault="00100F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2112B198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34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34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6B9B368A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34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34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2FA0D7B6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34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34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8B930C3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34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34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5A9BFF10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34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34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5895E196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34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F65C9">
      <w:rPr>
        <w:rFonts w:ascii="BankGothic Lt BT" w:hAnsi="BankGothic Lt BT"/>
        <w:caps/>
        <w:sz w:val="16"/>
        <w:szCs w:val="18"/>
      </w:rPr>
      <w:t>34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40571" w14:textId="77777777" w:rsidR="00100FB2" w:rsidRDefault="00100FB2" w:rsidP="005B3A86">
      <w:pPr>
        <w:spacing w:after="0" w:line="240" w:lineRule="auto"/>
      </w:pPr>
      <w:r>
        <w:separator/>
      </w:r>
    </w:p>
  </w:footnote>
  <w:footnote w:type="continuationSeparator" w:id="0">
    <w:p w14:paraId="62E4E579" w14:textId="77777777" w:rsidR="00100FB2" w:rsidRDefault="00100FB2" w:rsidP="005B3A86">
      <w:pPr>
        <w:spacing w:after="0" w:line="240" w:lineRule="auto"/>
      </w:pPr>
      <w:r>
        <w:continuationSeparator/>
      </w:r>
    </w:p>
  </w:footnote>
  <w:footnote w:type="continuationNotice" w:id="1">
    <w:p w14:paraId="0C747FEA" w14:textId="77777777" w:rsidR="00100FB2" w:rsidRDefault="00100F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12461285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F65C9">
      <w:rPr>
        <w:rFonts w:ascii="BankGothic Lt BT" w:hAnsi="BankGothic Lt BT"/>
        <w:caps/>
        <w:sz w:val="24"/>
        <w:szCs w:val="24"/>
      </w:rPr>
      <w:t>RLC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2F7C8877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F65C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F65C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324A1723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F65C9">
      <w:rPr>
        <w:rFonts w:ascii="BankGothic Lt BT" w:hAnsi="BankGothic Lt BT"/>
        <w:caps/>
        <w:sz w:val="24"/>
        <w:szCs w:val="24"/>
      </w:rPr>
      <w:t>RLC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39542F21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F65C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F65C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2031192C" w14:textId="77777777" w:rsidTr="00E130F3">
      <w:tc>
        <w:tcPr>
          <w:tcW w:w="630" w:type="dxa"/>
        </w:tcPr>
        <w:p w14:paraId="0F816002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50CED47A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F65C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667EC8" w:rsidRPr="00B025CF" w:rsidRDefault="00667EC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7B1D7244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F65C9">
      <w:rPr>
        <w:rFonts w:ascii="BankGothic Lt BT" w:hAnsi="BankGothic Lt BT"/>
        <w:caps/>
        <w:sz w:val="24"/>
        <w:szCs w:val="24"/>
      </w:rPr>
      <w:t>RLC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D684686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F65C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F65C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3263353F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F65C9">
      <w:rPr>
        <w:rFonts w:ascii="BankGothic Lt BT" w:hAnsi="BankGothic Lt BT"/>
        <w:caps/>
        <w:sz w:val="24"/>
        <w:szCs w:val="24"/>
      </w:rPr>
      <w:t>RLC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5C09E8FA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F65C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F65C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146D1832" w14:textId="77777777" w:rsidTr="00E130F3">
      <w:tc>
        <w:tcPr>
          <w:tcW w:w="630" w:type="dxa"/>
        </w:tcPr>
        <w:p w14:paraId="2D1B9CE5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461DD771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F65C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667EC8" w:rsidRPr="00B025CF" w:rsidRDefault="00667EC8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CE5943"/>
    <w:multiLevelType w:val="hybridMultilevel"/>
    <w:tmpl w:val="2E222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8"/>
  </w:num>
  <w:num w:numId="5">
    <w:abstractNumId w:val="4"/>
  </w:num>
  <w:num w:numId="6">
    <w:abstractNumId w:val="27"/>
  </w:num>
  <w:num w:numId="7">
    <w:abstractNumId w:val="31"/>
  </w:num>
  <w:num w:numId="8">
    <w:abstractNumId w:val="13"/>
  </w:num>
  <w:num w:numId="9">
    <w:abstractNumId w:val="25"/>
  </w:num>
  <w:num w:numId="10">
    <w:abstractNumId w:val="20"/>
  </w:num>
  <w:num w:numId="11">
    <w:abstractNumId w:val="26"/>
  </w:num>
  <w:num w:numId="12">
    <w:abstractNumId w:val="17"/>
  </w:num>
  <w:num w:numId="13">
    <w:abstractNumId w:val="16"/>
  </w:num>
  <w:num w:numId="14">
    <w:abstractNumId w:val="14"/>
  </w:num>
  <w:num w:numId="15">
    <w:abstractNumId w:val="22"/>
  </w:num>
  <w:num w:numId="16">
    <w:abstractNumId w:val="11"/>
  </w:num>
  <w:num w:numId="17">
    <w:abstractNumId w:val="10"/>
  </w:num>
  <w:num w:numId="18">
    <w:abstractNumId w:val="29"/>
  </w:num>
  <w:num w:numId="19">
    <w:abstractNumId w:val="30"/>
  </w:num>
  <w:num w:numId="20">
    <w:abstractNumId w:val="34"/>
  </w:num>
  <w:num w:numId="21">
    <w:abstractNumId w:val="15"/>
  </w:num>
  <w:num w:numId="22">
    <w:abstractNumId w:val="19"/>
  </w:num>
  <w:num w:numId="23">
    <w:abstractNumId w:val="32"/>
  </w:num>
  <w:num w:numId="24">
    <w:abstractNumId w:val="21"/>
  </w:num>
  <w:num w:numId="25">
    <w:abstractNumId w:val="8"/>
  </w:num>
  <w:num w:numId="26">
    <w:abstractNumId w:val="7"/>
  </w:num>
  <w:num w:numId="27">
    <w:abstractNumId w:val="3"/>
  </w:num>
  <w:num w:numId="28">
    <w:abstractNumId w:val="23"/>
  </w:num>
  <w:num w:numId="29">
    <w:abstractNumId w:val="18"/>
  </w:num>
  <w:num w:numId="30">
    <w:abstractNumId w:val="2"/>
  </w:num>
  <w:num w:numId="31">
    <w:abstractNumId w:val="12"/>
  </w:num>
  <w:num w:numId="32">
    <w:abstractNumId w:val="24"/>
  </w:num>
  <w:num w:numId="33">
    <w:abstractNumId w:val="5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54E9"/>
    <w:rsid w:val="000178E1"/>
    <w:rsid w:val="0002079D"/>
    <w:rsid w:val="00026C52"/>
    <w:rsid w:val="0004185D"/>
    <w:rsid w:val="00041E52"/>
    <w:rsid w:val="000423C4"/>
    <w:rsid w:val="000524AC"/>
    <w:rsid w:val="000544E1"/>
    <w:rsid w:val="0006603B"/>
    <w:rsid w:val="00074728"/>
    <w:rsid w:val="0008258E"/>
    <w:rsid w:val="000846EA"/>
    <w:rsid w:val="00092093"/>
    <w:rsid w:val="000A23B3"/>
    <w:rsid w:val="000A55D5"/>
    <w:rsid w:val="000B3877"/>
    <w:rsid w:val="000C05F6"/>
    <w:rsid w:val="00100FB2"/>
    <w:rsid w:val="00101028"/>
    <w:rsid w:val="00106D14"/>
    <w:rsid w:val="00116B3E"/>
    <w:rsid w:val="0012231D"/>
    <w:rsid w:val="00127902"/>
    <w:rsid w:val="00133B76"/>
    <w:rsid w:val="00133C30"/>
    <w:rsid w:val="00141840"/>
    <w:rsid w:val="001506EF"/>
    <w:rsid w:val="0015552F"/>
    <w:rsid w:val="001606B2"/>
    <w:rsid w:val="0016659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07F25"/>
    <w:rsid w:val="002150BB"/>
    <w:rsid w:val="00222A30"/>
    <w:rsid w:val="00224C5A"/>
    <w:rsid w:val="002323AE"/>
    <w:rsid w:val="0023382A"/>
    <w:rsid w:val="00241DCB"/>
    <w:rsid w:val="00253320"/>
    <w:rsid w:val="00255DAC"/>
    <w:rsid w:val="00261027"/>
    <w:rsid w:val="00265CA7"/>
    <w:rsid w:val="00295358"/>
    <w:rsid w:val="002A4ECF"/>
    <w:rsid w:val="002D3D46"/>
    <w:rsid w:val="002E22BE"/>
    <w:rsid w:val="002E5C63"/>
    <w:rsid w:val="002E6695"/>
    <w:rsid w:val="002E7E59"/>
    <w:rsid w:val="002F20E3"/>
    <w:rsid w:val="002F6E16"/>
    <w:rsid w:val="00301F5C"/>
    <w:rsid w:val="00307505"/>
    <w:rsid w:val="00310134"/>
    <w:rsid w:val="003123C1"/>
    <w:rsid w:val="0031551C"/>
    <w:rsid w:val="003215FA"/>
    <w:rsid w:val="0035749A"/>
    <w:rsid w:val="00357A70"/>
    <w:rsid w:val="0037367C"/>
    <w:rsid w:val="0037573D"/>
    <w:rsid w:val="003839E6"/>
    <w:rsid w:val="003A4C74"/>
    <w:rsid w:val="003A4DD9"/>
    <w:rsid w:val="003A4E60"/>
    <w:rsid w:val="003A7095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459D7"/>
    <w:rsid w:val="00465721"/>
    <w:rsid w:val="00467565"/>
    <w:rsid w:val="00472F8B"/>
    <w:rsid w:val="0047325C"/>
    <w:rsid w:val="00481880"/>
    <w:rsid w:val="00482D5A"/>
    <w:rsid w:val="004927C6"/>
    <w:rsid w:val="004A2884"/>
    <w:rsid w:val="004A3F48"/>
    <w:rsid w:val="004A4650"/>
    <w:rsid w:val="004B3B69"/>
    <w:rsid w:val="004B5175"/>
    <w:rsid w:val="004C0D25"/>
    <w:rsid w:val="004C66D6"/>
    <w:rsid w:val="004D1067"/>
    <w:rsid w:val="004D3BAE"/>
    <w:rsid w:val="004E1F50"/>
    <w:rsid w:val="004E745A"/>
    <w:rsid w:val="004E786D"/>
    <w:rsid w:val="004F7F2E"/>
    <w:rsid w:val="00502729"/>
    <w:rsid w:val="00512D2A"/>
    <w:rsid w:val="0052299E"/>
    <w:rsid w:val="005250B4"/>
    <w:rsid w:val="00525E62"/>
    <w:rsid w:val="005277BE"/>
    <w:rsid w:val="0054489E"/>
    <w:rsid w:val="00554A33"/>
    <w:rsid w:val="00561F05"/>
    <w:rsid w:val="00577F24"/>
    <w:rsid w:val="00591BB4"/>
    <w:rsid w:val="005A2856"/>
    <w:rsid w:val="005A787E"/>
    <w:rsid w:val="005B290A"/>
    <w:rsid w:val="005B3A86"/>
    <w:rsid w:val="005C46B9"/>
    <w:rsid w:val="005D7346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64888"/>
    <w:rsid w:val="00667EC8"/>
    <w:rsid w:val="006721A5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2523"/>
    <w:rsid w:val="006F7F1A"/>
    <w:rsid w:val="007140C7"/>
    <w:rsid w:val="00723673"/>
    <w:rsid w:val="0074082F"/>
    <w:rsid w:val="00745276"/>
    <w:rsid w:val="0074787B"/>
    <w:rsid w:val="0075695D"/>
    <w:rsid w:val="00761B84"/>
    <w:rsid w:val="007637DC"/>
    <w:rsid w:val="0077606A"/>
    <w:rsid w:val="00777ACE"/>
    <w:rsid w:val="007801EC"/>
    <w:rsid w:val="00784EF5"/>
    <w:rsid w:val="0078569A"/>
    <w:rsid w:val="007903CE"/>
    <w:rsid w:val="007940C2"/>
    <w:rsid w:val="007B399A"/>
    <w:rsid w:val="007C2507"/>
    <w:rsid w:val="007C2A09"/>
    <w:rsid w:val="007E5038"/>
    <w:rsid w:val="007E5FFA"/>
    <w:rsid w:val="0080040A"/>
    <w:rsid w:val="00800F27"/>
    <w:rsid w:val="00813E58"/>
    <w:rsid w:val="0081458F"/>
    <w:rsid w:val="00816BC7"/>
    <w:rsid w:val="008201D6"/>
    <w:rsid w:val="00825608"/>
    <w:rsid w:val="00857D22"/>
    <w:rsid w:val="008669EB"/>
    <w:rsid w:val="00866D5F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13BA9"/>
    <w:rsid w:val="009219E3"/>
    <w:rsid w:val="0094143E"/>
    <w:rsid w:val="00946748"/>
    <w:rsid w:val="009559C9"/>
    <w:rsid w:val="0096316E"/>
    <w:rsid w:val="009666A1"/>
    <w:rsid w:val="0097385F"/>
    <w:rsid w:val="00975665"/>
    <w:rsid w:val="00980EBB"/>
    <w:rsid w:val="00992FF7"/>
    <w:rsid w:val="009A14CD"/>
    <w:rsid w:val="009A6368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E70C6"/>
    <w:rsid w:val="009F2DFA"/>
    <w:rsid w:val="009F65C9"/>
    <w:rsid w:val="009F76D1"/>
    <w:rsid w:val="00A01371"/>
    <w:rsid w:val="00A36B83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A5019"/>
    <w:rsid w:val="00AB3D49"/>
    <w:rsid w:val="00AD5961"/>
    <w:rsid w:val="00AD771F"/>
    <w:rsid w:val="00AF679A"/>
    <w:rsid w:val="00AF69EE"/>
    <w:rsid w:val="00B025CF"/>
    <w:rsid w:val="00B1005A"/>
    <w:rsid w:val="00B23B2E"/>
    <w:rsid w:val="00B31FC7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4ED3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21549"/>
    <w:rsid w:val="00C55183"/>
    <w:rsid w:val="00C602F1"/>
    <w:rsid w:val="00C6093C"/>
    <w:rsid w:val="00C63228"/>
    <w:rsid w:val="00C72587"/>
    <w:rsid w:val="00C80E9D"/>
    <w:rsid w:val="00C834FC"/>
    <w:rsid w:val="00C86D41"/>
    <w:rsid w:val="00C86D63"/>
    <w:rsid w:val="00C94E38"/>
    <w:rsid w:val="00CA1C79"/>
    <w:rsid w:val="00CA6A1B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477A8"/>
    <w:rsid w:val="00D54ACB"/>
    <w:rsid w:val="00D5775E"/>
    <w:rsid w:val="00D61980"/>
    <w:rsid w:val="00D64CC6"/>
    <w:rsid w:val="00D801F1"/>
    <w:rsid w:val="00D85A5C"/>
    <w:rsid w:val="00D919EF"/>
    <w:rsid w:val="00DA1176"/>
    <w:rsid w:val="00DA380B"/>
    <w:rsid w:val="00DB02B9"/>
    <w:rsid w:val="00DB7F85"/>
    <w:rsid w:val="00DC199C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32CC2"/>
    <w:rsid w:val="00E47341"/>
    <w:rsid w:val="00E510D3"/>
    <w:rsid w:val="00E6528A"/>
    <w:rsid w:val="00E679E9"/>
    <w:rsid w:val="00E74B0F"/>
    <w:rsid w:val="00E85AF4"/>
    <w:rsid w:val="00E9719F"/>
    <w:rsid w:val="00E97D8E"/>
    <w:rsid w:val="00EA0805"/>
    <w:rsid w:val="00EA3D5C"/>
    <w:rsid w:val="00ED1FAE"/>
    <w:rsid w:val="00F00182"/>
    <w:rsid w:val="00F1376A"/>
    <w:rsid w:val="00F25B89"/>
    <w:rsid w:val="00F41FF7"/>
    <w:rsid w:val="00F522E8"/>
    <w:rsid w:val="00F54931"/>
    <w:rsid w:val="00F61762"/>
    <w:rsid w:val="00F631A1"/>
    <w:rsid w:val="00F712B8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B74F5"/>
    <w:rsid w:val="00FC1083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image" Target="media/image3.emf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3544B-9ECB-4789-887A-BB4D6009D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246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12</cp:revision>
  <cp:lastPrinted>2018-08-13T13:07:00Z</cp:lastPrinted>
  <dcterms:created xsi:type="dcterms:W3CDTF">2018-08-13T13:06:00Z</dcterms:created>
  <dcterms:modified xsi:type="dcterms:W3CDTF">2018-08-13T18:39:00Z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RLC Series Circuit</vt:lpwstr>
  </property>
  <property fmtid="{D5CDD505-2E9C-101B-9397-08002B2CF9AE}" pid="4" name="DocNum">
    <vt:i4>34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