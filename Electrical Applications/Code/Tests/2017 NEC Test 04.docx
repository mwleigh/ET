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856365" w14:textId="2D7549D0" w:rsidR="000154E9" w:rsidRPr="00F15ECB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F15ECB">
        <w:rPr>
          <w:rFonts w:ascii="Verdana" w:hAnsi="Verdana"/>
          <w:sz w:val="20"/>
          <w:szCs w:val="20"/>
        </w:rPr>
        <w:t>Title:</w:t>
      </w:r>
      <w:r w:rsidRPr="00F15ECB">
        <w:rPr>
          <w:rFonts w:ascii="Verdana" w:hAnsi="Verdana"/>
          <w:b/>
          <w:sz w:val="24"/>
          <w:szCs w:val="24"/>
        </w:rPr>
        <w:t xml:space="preserve"> </w:t>
      </w:r>
      <w:r w:rsidR="00DC51B1" w:rsidRPr="00F15ECB">
        <w:rPr>
          <w:rFonts w:ascii="Verdana" w:hAnsi="Verdana"/>
          <w:b/>
          <w:sz w:val="24"/>
          <w:szCs w:val="24"/>
        </w:rPr>
        <w:fldChar w:fldCharType="begin"/>
      </w:r>
      <w:r w:rsidR="00DC51B1" w:rsidRPr="00F15ECB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 w:rsidRPr="00F15ECB">
        <w:rPr>
          <w:rFonts w:ascii="Verdana" w:hAnsi="Verdana"/>
          <w:b/>
          <w:sz w:val="24"/>
          <w:szCs w:val="24"/>
        </w:rPr>
        <w:fldChar w:fldCharType="separate"/>
      </w:r>
      <w:r w:rsidR="00302F30">
        <w:rPr>
          <w:rFonts w:ascii="Verdana" w:hAnsi="Verdana"/>
          <w:b/>
          <w:sz w:val="24"/>
          <w:szCs w:val="24"/>
        </w:rPr>
        <w:t>Article 314, 334</w:t>
      </w:r>
      <w:r w:rsidR="00DC51B1" w:rsidRPr="00F15ECB">
        <w:rPr>
          <w:rFonts w:ascii="Verdana" w:hAnsi="Verdana"/>
          <w:b/>
          <w:sz w:val="24"/>
          <w:szCs w:val="24"/>
        </w:rPr>
        <w:fldChar w:fldCharType="end"/>
      </w:r>
      <w:r w:rsidR="00CF7AA0" w:rsidRPr="00F15ECB">
        <w:rPr>
          <w:rFonts w:ascii="Verdana" w:hAnsi="Verdana"/>
          <w:b/>
          <w:sz w:val="20"/>
          <w:szCs w:val="20"/>
        </w:rPr>
        <w:tab/>
      </w:r>
      <w:r w:rsidR="00CF7AA0" w:rsidRPr="00F15ECB">
        <w:rPr>
          <w:rFonts w:ascii="Verdana" w:hAnsi="Verdana"/>
          <w:sz w:val="20"/>
          <w:szCs w:val="20"/>
        </w:rPr>
        <w:fldChar w:fldCharType="begin"/>
      </w:r>
      <w:r w:rsidR="00CF7AA0" w:rsidRPr="00F15ECB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 w:rsidRPr="00F15ECB">
        <w:rPr>
          <w:rFonts w:ascii="Verdana" w:hAnsi="Verdana"/>
          <w:sz w:val="20"/>
          <w:szCs w:val="20"/>
        </w:rPr>
        <w:fldChar w:fldCharType="separate"/>
      </w:r>
      <w:r w:rsidR="00302F30">
        <w:rPr>
          <w:rFonts w:ascii="Verdana" w:hAnsi="Verdana"/>
          <w:sz w:val="20"/>
          <w:szCs w:val="20"/>
        </w:rPr>
        <w:t>Test</w:t>
      </w:r>
      <w:r w:rsidR="00CF7AA0" w:rsidRPr="00F15ECB">
        <w:rPr>
          <w:rFonts w:ascii="Verdana" w:hAnsi="Verdana"/>
          <w:sz w:val="20"/>
          <w:szCs w:val="20"/>
        </w:rPr>
        <w:fldChar w:fldCharType="end"/>
      </w:r>
      <w:r w:rsidR="00CF7AA0" w:rsidRPr="00F15ECB">
        <w:rPr>
          <w:rFonts w:ascii="Verdana" w:hAnsi="Verdana"/>
          <w:sz w:val="20"/>
          <w:szCs w:val="20"/>
        </w:rPr>
        <w:t xml:space="preserve">: </w:t>
      </w:r>
      <w:r w:rsidR="00CF7AA0" w:rsidRPr="00F15ECB">
        <w:rPr>
          <w:rFonts w:ascii="Verdana" w:hAnsi="Verdana"/>
          <w:sz w:val="20"/>
          <w:szCs w:val="20"/>
        </w:rPr>
        <w:fldChar w:fldCharType="begin"/>
      </w:r>
      <w:r w:rsidR="00CF7AA0" w:rsidRPr="00F15ECB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 w:rsidRPr="00F15ECB">
        <w:rPr>
          <w:rFonts w:ascii="Verdana" w:hAnsi="Verdana"/>
          <w:sz w:val="20"/>
          <w:szCs w:val="20"/>
        </w:rPr>
        <w:fldChar w:fldCharType="separate"/>
      </w:r>
      <w:r w:rsidR="00302F30">
        <w:rPr>
          <w:rFonts w:ascii="Verdana" w:hAnsi="Verdana"/>
          <w:sz w:val="20"/>
          <w:szCs w:val="20"/>
        </w:rPr>
        <w:t>4</w:t>
      </w:r>
      <w:r w:rsidR="00CF7AA0" w:rsidRPr="00F15ECB">
        <w:rPr>
          <w:rFonts w:ascii="Verdana" w:hAnsi="Verdana"/>
          <w:sz w:val="20"/>
          <w:szCs w:val="20"/>
        </w:rPr>
        <w:fldChar w:fldCharType="end"/>
      </w:r>
    </w:p>
    <w:p w14:paraId="314302D1" w14:textId="61216662" w:rsidR="00E013AA" w:rsidRPr="00F15ECB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F15ECB">
        <w:rPr>
          <w:rFonts w:ascii="Verdana" w:hAnsi="Verdana"/>
          <w:sz w:val="20"/>
          <w:szCs w:val="20"/>
        </w:rPr>
        <w:fldChar w:fldCharType="begin"/>
      </w:r>
      <w:r w:rsidRPr="00F15ECB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F15ECB">
        <w:rPr>
          <w:rFonts w:ascii="Verdana" w:hAnsi="Verdana"/>
          <w:sz w:val="20"/>
          <w:szCs w:val="20"/>
        </w:rPr>
        <w:fldChar w:fldCharType="end"/>
      </w:r>
      <w:r w:rsidR="00E130F3" w:rsidRPr="00F15ECB">
        <w:rPr>
          <w:rFonts w:ascii="Verdana" w:hAnsi="Verdana"/>
          <w:sz w:val="20"/>
          <w:szCs w:val="20"/>
        </w:rPr>
        <w:t>Course</w:t>
      </w:r>
      <w:r w:rsidRPr="00F15ECB">
        <w:rPr>
          <w:rFonts w:ascii="Verdana" w:hAnsi="Verdana"/>
          <w:sz w:val="20"/>
          <w:szCs w:val="20"/>
        </w:rPr>
        <w:t>:</w:t>
      </w:r>
      <w:r w:rsidR="00DC51B1" w:rsidRPr="00F15ECB">
        <w:rPr>
          <w:rFonts w:ascii="Verdana" w:hAnsi="Verdana"/>
          <w:sz w:val="20"/>
          <w:szCs w:val="20"/>
        </w:rPr>
        <w:t xml:space="preserve"> </w:t>
      </w:r>
      <w:r w:rsidR="00DC51B1" w:rsidRPr="00F15ECB">
        <w:rPr>
          <w:rFonts w:ascii="Verdana" w:hAnsi="Verdana"/>
          <w:sz w:val="20"/>
          <w:szCs w:val="20"/>
        </w:rPr>
        <w:fldChar w:fldCharType="begin"/>
      </w:r>
      <w:r w:rsidR="00DC51B1" w:rsidRPr="00F15ECB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 w:rsidRPr="00F15ECB">
        <w:rPr>
          <w:rFonts w:ascii="Verdana" w:hAnsi="Verdana"/>
          <w:sz w:val="20"/>
          <w:szCs w:val="20"/>
        </w:rPr>
        <w:fldChar w:fldCharType="separate"/>
      </w:r>
      <w:r w:rsidR="00302F30">
        <w:rPr>
          <w:rFonts w:ascii="Verdana" w:hAnsi="Verdana"/>
          <w:sz w:val="20"/>
          <w:szCs w:val="20"/>
        </w:rPr>
        <w:t>Electrical Applications</w:t>
      </w:r>
      <w:r w:rsidR="00DC51B1" w:rsidRPr="00F15ECB">
        <w:rPr>
          <w:rFonts w:ascii="Verdana" w:hAnsi="Verdana"/>
          <w:sz w:val="20"/>
          <w:szCs w:val="20"/>
        </w:rPr>
        <w:fldChar w:fldCharType="end"/>
      </w:r>
      <w:r w:rsidRPr="00F15ECB">
        <w:rPr>
          <w:rFonts w:ascii="Verdana" w:hAnsi="Verdana"/>
          <w:sz w:val="20"/>
          <w:szCs w:val="20"/>
        </w:rPr>
        <w:tab/>
      </w:r>
      <w:r w:rsidR="00E130F3" w:rsidRPr="00F15ECB">
        <w:rPr>
          <w:rFonts w:ascii="Verdana" w:hAnsi="Verdana"/>
          <w:sz w:val="20"/>
          <w:szCs w:val="20"/>
        </w:rPr>
        <w:t>Unit</w:t>
      </w:r>
      <w:r w:rsidRPr="00F15ECB">
        <w:rPr>
          <w:rFonts w:ascii="Verdana" w:hAnsi="Verdana"/>
          <w:sz w:val="20"/>
          <w:szCs w:val="20"/>
        </w:rPr>
        <w:t xml:space="preserve">: </w:t>
      </w:r>
      <w:r w:rsidR="00DC51B1" w:rsidRPr="00F15ECB">
        <w:rPr>
          <w:rFonts w:ascii="Verdana" w:hAnsi="Verdana"/>
          <w:sz w:val="20"/>
          <w:szCs w:val="20"/>
        </w:rPr>
        <w:fldChar w:fldCharType="begin"/>
      </w:r>
      <w:r w:rsidR="00DC51B1" w:rsidRPr="00F15ECB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 w:rsidRPr="00F15ECB">
        <w:rPr>
          <w:rFonts w:ascii="Verdana" w:hAnsi="Verdana"/>
          <w:sz w:val="20"/>
          <w:szCs w:val="20"/>
        </w:rPr>
        <w:fldChar w:fldCharType="separate"/>
      </w:r>
      <w:r w:rsidR="00302F30">
        <w:rPr>
          <w:rFonts w:ascii="Verdana" w:hAnsi="Verdana"/>
          <w:sz w:val="20"/>
          <w:szCs w:val="20"/>
        </w:rPr>
        <w:t>Code</w:t>
      </w:r>
      <w:r w:rsidR="00DC51B1" w:rsidRPr="00F15ECB">
        <w:rPr>
          <w:rFonts w:ascii="Verdana" w:hAnsi="Verdana"/>
          <w:sz w:val="20"/>
          <w:szCs w:val="20"/>
        </w:rPr>
        <w:fldChar w:fldCharType="end"/>
      </w:r>
      <w:r w:rsidR="00FD746F" w:rsidRPr="00F15ECB">
        <w:rPr>
          <w:rFonts w:ascii="Verdana" w:hAnsi="Verdana"/>
          <w:sz w:val="20"/>
          <w:szCs w:val="20"/>
        </w:rPr>
        <w:tab/>
        <w:t xml:space="preserve">CLO: </w:t>
      </w:r>
      <w:r w:rsidR="00FD746F" w:rsidRPr="00F15ECB">
        <w:rPr>
          <w:rFonts w:ascii="Verdana" w:hAnsi="Verdana"/>
          <w:sz w:val="20"/>
          <w:szCs w:val="20"/>
        </w:rPr>
        <w:fldChar w:fldCharType="begin"/>
      </w:r>
      <w:r w:rsidR="00FD746F" w:rsidRPr="00F15ECB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 w:rsidRPr="00F15ECB">
        <w:rPr>
          <w:rFonts w:ascii="Verdana" w:hAnsi="Verdana"/>
          <w:sz w:val="20"/>
          <w:szCs w:val="20"/>
        </w:rPr>
        <w:fldChar w:fldCharType="separate"/>
      </w:r>
      <w:r w:rsidR="00302F30">
        <w:rPr>
          <w:rFonts w:ascii="Verdana" w:hAnsi="Verdana"/>
          <w:sz w:val="20"/>
          <w:szCs w:val="20"/>
        </w:rPr>
        <w:t>1</w:t>
      </w:r>
      <w:r w:rsidR="00FD746F" w:rsidRPr="00F15ECB">
        <w:rPr>
          <w:rFonts w:ascii="Verdana" w:hAnsi="Verdana"/>
          <w:sz w:val="20"/>
          <w:szCs w:val="20"/>
        </w:rPr>
        <w:fldChar w:fldCharType="end"/>
      </w:r>
    </w:p>
    <w:p w14:paraId="72CFDFC5" w14:textId="77777777" w:rsidR="00B025CF" w:rsidRPr="00F15ECB" w:rsidRDefault="00B025CF" w:rsidP="00F958F6">
      <w:pPr>
        <w:tabs>
          <w:tab w:val="left" w:pos="5040"/>
          <w:tab w:val="right" w:pos="9720"/>
        </w:tabs>
        <w:spacing w:before="240" w:after="120"/>
        <w:rPr>
          <w:rFonts w:ascii="Verdana" w:hAnsi="Verdana"/>
          <w:sz w:val="20"/>
          <w:szCs w:val="20"/>
        </w:rPr>
      </w:pPr>
      <w:r w:rsidRPr="00F15ECB">
        <w:rPr>
          <w:rFonts w:ascii="Verdana" w:hAnsi="Verdana"/>
          <w:sz w:val="20"/>
          <w:szCs w:val="20"/>
        </w:rPr>
        <w:t>Name ____________________________</w:t>
      </w:r>
      <w:r w:rsidRPr="00F15ECB">
        <w:rPr>
          <w:rFonts w:ascii="Verdana" w:hAnsi="Verdana"/>
          <w:sz w:val="20"/>
          <w:szCs w:val="20"/>
        </w:rPr>
        <w:tab/>
        <w:t>Station _______</w:t>
      </w:r>
      <w:r w:rsidRPr="00F15ECB">
        <w:rPr>
          <w:rFonts w:ascii="Verdana" w:hAnsi="Verdana"/>
          <w:sz w:val="20"/>
          <w:szCs w:val="20"/>
        </w:rPr>
        <w:tab/>
        <w:t>Date ______________</w:t>
      </w:r>
    </w:p>
    <w:p w14:paraId="2BC86C39" w14:textId="77777777" w:rsidR="00E013AA" w:rsidRPr="00F15ECB" w:rsidRDefault="00E013AA" w:rsidP="007C2507">
      <w:pPr>
        <w:spacing w:before="120" w:after="120"/>
        <w:rPr>
          <w:rFonts w:ascii="Verdana" w:hAnsi="Verdana"/>
          <w:b/>
        </w:rPr>
      </w:pPr>
      <w:r w:rsidRPr="00F15ECB">
        <w:rPr>
          <w:rFonts w:ascii="Verdana" w:hAnsi="Verdana"/>
          <w:b/>
        </w:rPr>
        <w:t>Objectives</w:t>
      </w:r>
    </w:p>
    <w:p w14:paraId="087687F4" w14:textId="4A807F66" w:rsidR="006F7F1A" w:rsidRPr="00F15ECB" w:rsidRDefault="006F7F1A" w:rsidP="00E013AA">
      <w:pPr>
        <w:pStyle w:val="ListParagraph"/>
        <w:numPr>
          <w:ilvl w:val="0"/>
          <w:numId w:val="1"/>
        </w:numPr>
        <w:spacing w:after="120"/>
        <w:rPr>
          <w:rFonts w:ascii="Verdana" w:hAnsi="Verdana"/>
          <w:sz w:val="20"/>
          <w:szCs w:val="20"/>
        </w:rPr>
      </w:pPr>
      <w:r w:rsidRPr="00F15ECB">
        <w:rPr>
          <w:rFonts w:ascii="Verdana" w:hAnsi="Verdana"/>
          <w:sz w:val="20"/>
          <w:szCs w:val="20"/>
        </w:rPr>
        <w:t xml:space="preserve">Student shall </w:t>
      </w:r>
      <w:r w:rsidR="00723673" w:rsidRPr="00F15ECB">
        <w:rPr>
          <w:rFonts w:ascii="Verdana" w:hAnsi="Verdana"/>
          <w:sz w:val="20"/>
          <w:szCs w:val="20"/>
        </w:rPr>
        <w:t>identify</w:t>
      </w:r>
      <w:r w:rsidR="00345A57" w:rsidRPr="00F15ECB">
        <w:rPr>
          <w:rFonts w:ascii="Verdana" w:hAnsi="Verdana"/>
          <w:sz w:val="20"/>
          <w:szCs w:val="20"/>
        </w:rPr>
        <w:t xml:space="preserve"> the correct answers as they relate to the National Electrical Code.</w:t>
      </w:r>
    </w:p>
    <w:p w14:paraId="02ED5554" w14:textId="77777777" w:rsidR="009219E3" w:rsidRPr="00F15ECB" w:rsidRDefault="009219E3" w:rsidP="00DB364D">
      <w:pPr>
        <w:spacing w:before="120" w:after="120"/>
        <w:rPr>
          <w:rFonts w:ascii="Verdana" w:hAnsi="Verdana"/>
          <w:b/>
        </w:rPr>
      </w:pPr>
      <w:r w:rsidRPr="00F15ECB">
        <w:rPr>
          <w:rFonts w:ascii="Verdana" w:hAnsi="Verdana"/>
          <w:b/>
        </w:rPr>
        <w:t>Assessment</w:t>
      </w:r>
    </w:p>
    <w:p w14:paraId="65EF18EF" w14:textId="145409AD" w:rsidR="009219E3" w:rsidRPr="00F15ECB" w:rsidRDefault="009219E3" w:rsidP="000544E1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F15ECB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F15ECB">
        <w:rPr>
          <w:rFonts w:ascii="Verdana" w:hAnsi="Verdana"/>
          <w:sz w:val="20"/>
          <w:szCs w:val="20"/>
        </w:rPr>
        <w:fldChar w:fldCharType="begin"/>
      </w:r>
      <w:r w:rsidR="00B52137" w:rsidRPr="00F15ECB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F15ECB">
        <w:rPr>
          <w:rFonts w:ascii="Verdana" w:hAnsi="Verdana"/>
          <w:sz w:val="20"/>
          <w:szCs w:val="20"/>
        </w:rPr>
        <w:fldChar w:fldCharType="separate"/>
      </w:r>
      <w:r w:rsidR="00302F30">
        <w:rPr>
          <w:rFonts w:ascii="Verdana" w:hAnsi="Verdana"/>
          <w:sz w:val="20"/>
          <w:szCs w:val="20"/>
        </w:rPr>
        <w:t>Test</w:t>
      </w:r>
      <w:r w:rsidR="00B52137" w:rsidRPr="00F15ECB">
        <w:rPr>
          <w:rFonts w:ascii="Verdana" w:hAnsi="Verdana"/>
          <w:sz w:val="20"/>
          <w:szCs w:val="20"/>
        </w:rPr>
        <w:fldChar w:fldCharType="end"/>
      </w:r>
      <w:r w:rsidRPr="00F15ECB">
        <w:rPr>
          <w:rFonts w:ascii="Verdana" w:hAnsi="Verdana"/>
          <w:sz w:val="20"/>
          <w:szCs w:val="20"/>
        </w:rPr>
        <w:t xml:space="preserve">. Grading shall be based on the </w:t>
      </w:r>
      <w:r w:rsidR="000544E1" w:rsidRPr="00F15ECB">
        <w:rPr>
          <w:rFonts w:ascii="Verdana" w:hAnsi="Verdana"/>
          <w:sz w:val="20"/>
          <w:szCs w:val="20"/>
        </w:rPr>
        <w:t>answer key</w:t>
      </w:r>
      <w:r w:rsidRPr="00F15ECB">
        <w:rPr>
          <w:rFonts w:ascii="Verdana" w:hAnsi="Verdana"/>
          <w:sz w:val="20"/>
          <w:szCs w:val="20"/>
        </w:rPr>
        <w:t>.</w:t>
      </w:r>
    </w:p>
    <w:p w14:paraId="209C631E" w14:textId="77777777" w:rsidR="00E013AA" w:rsidRPr="00F15ECB" w:rsidRDefault="00E013AA" w:rsidP="007C2507">
      <w:pPr>
        <w:spacing w:before="120" w:after="120"/>
        <w:rPr>
          <w:rFonts w:ascii="Verdana" w:hAnsi="Verdana"/>
          <w:b/>
        </w:rPr>
      </w:pPr>
      <w:r w:rsidRPr="00F15ECB">
        <w:rPr>
          <w:rFonts w:ascii="Verdana" w:hAnsi="Verdana"/>
          <w:b/>
        </w:rPr>
        <w:t>Instructions</w:t>
      </w:r>
    </w:p>
    <w:p w14:paraId="2A933BA9" w14:textId="16C23129" w:rsidR="00E013AA" w:rsidRPr="00F15ECB" w:rsidRDefault="00345A57" w:rsidP="00345A57">
      <w:pPr>
        <w:spacing w:after="120"/>
        <w:ind w:left="720"/>
        <w:rPr>
          <w:rFonts w:ascii="Verdana" w:hAnsi="Verdana"/>
          <w:sz w:val="20"/>
          <w:szCs w:val="20"/>
        </w:rPr>
      </w:pPr>
      <w:r w:rsidRPr="00F15ECB">
        <w:rPr>
          <w:rFonts w:ascii="Verdana" w:hAnsi="Verdana"/>
          <w:sz w:val="20"/>
          <w:szCs w:val="20"/>
        </w:rPr>
        <w:t>Select the best answer to each multiple-choice question</w:t>
      </w:r>
      <w:r w:rsidR="00630B45" w:rsidRPr="00F15ECB">
        <w:rPr>
          <w:rFonts w:ascii="Verdana" w:hAnsi="Verdana"/>
          <w:sz w:val="20"/>
          <w:szCs w:val="20"/>
        </w:rPr>
        <w:t xml:space="preserve"> below</w:t>
      </w:r>
      <w:r w:rsidR="00E013AA" w:rsidRPr="00F15ECB">
        <w:rPr>
          <w:rFonts w:ascii="Verdana" w:hAnsi="Verdana"/>
          <w:sz w:val="20"/>
          <w:szCs w:val="20"/>
        </w:rPr>
        <w:t>.</w:t>
      </w:r>
    </w:p>
    <w:p w14:paraId="2DDC2588" w14:textId="7F9E3CD4" w:rsidR="009472F1" w:rsidRPr="009472F1" w:rsidRDefault="009472F1" w:rsidP="00DB364D">
      <w:pPr>
        <w:spacing w:before="120" w:after="120"/>
        <w:rPr>
          <w:rFonts w:ascii="Verdana" w:hAnsi="Verdana"/>
          <w:b/>
        </w:rPr>
      </w:pPr>
      <w:r w:rsidRPr="009472F1">
        <w:rPr>
          <w:rFonts w:ascii="Verdana" w:hAnsi="Verdana"/>
          <w:b/>
        </w:rPr>
        <w:t>Article 3</w:t>
      </w:r>
      <w:r w:rsidR="00E53214">
        <w:rPr>
          <w:rFonts w:ascii="Verdana" w:hAnsi="Verdana"/>
          <w:b/>
        </w:rPr>
        <w:t>14</w:t>
      </w:r>
    </w:p>
    <w:p w14:paraId="71989C95" w14:textId="7B2EEF75" w:rsidR="009472F1" w:rsidRPr="009472F1" w:rsidRDefault="007D1E6F" w:rsidP="00DB364D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Metal boxes shall be _________ per Article 250</w:t>
      </w:r>
      <w:r w:rsidR="009472F1" w:rsidRPr="009472F1">
        <w:rPr>
          <w:rFonts w:ascii="Verdana" w:hAnsi="Verdana"/>
          <w:sz w:val="20"/>
          <w:szCs w:val="20"/>
        </w:rPr>
        <w:t>.</w:t>
      </w:r>
    </w:p>
    <w:p w14:paraId="06BBF997" w14:textId="1A010B31" w:rsidR="009472F1" w:rsidRPr="009472F1" w:rsidRDefault="007D1E6F" w:rsidP="00DB364D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grounded</w:t>
      </w:r>
    </w:p>
    <w:p w14:paraId="7462DA43" w14:textId="5DBAFAEF" w:rsidR="009472F1" w:rsidRDefault="007D1E6F" w:rsidP="00DB364D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bonded</w:t>
      </w:r>
    </w:p>
    <w:p w14:paraId="69397E29" w14:textId="1D017C47" w:rsidR="007D1E6F" w:rsidRDefault="007D1E6F" w:rsidP="00DB364D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and b</w:t>
      </w:r>
    </w:p>
    <w:p w14:paraId="5D097EB1" w14:textId="6F90C99A" w:rsidR="007D1E6F" w:rsidRPr="009472F1" w:rsidRDefault="007D1E6F" w:rsidP="00DB364D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none of these</w:t>
      </w:r>
    </w:p>
    <w:p w14:paraId="62568CBC" w14:textId="7B25F5E9" w:rsidR="001B1531" w:rsidRDefault="00A9022E" w:rsidP="007D1E6F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Boxes, and conduit bodies, and fittings installed in wet locations shall be listed for wet locations</w:t>
      </w:r>
      <w:r w:rsidR="00C20766">
        <w:rPr>
          <w:rFonts w:ascii="Verdana" w:hAnsi="Verdana"/>
          <w:sz w:val="20"/>
          <w:szCs w:val="20"/>
        </w:rPr>
        <w:t>.</w:t>
      </w:r>
    </w:p>
    <w:p w14:paraId="553AE9D8" w14:textId="5C575573" w:rsidR="00421E6D" w:rsidRDefault="00A9022E" w:rsidP="00A9022E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1D761544" w14:textId="2AE549D5" w:rsidR="00A9022E" w:rsidRDefault="00A9022E" w:rsidP="00A9022E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p w14:paraId="3505F4EF" w14:textId="558F7B90" w:rsidR="00A9022E" w:rsidRDefault="00A9022E" w:rsidP="00A9022E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_____drainage openings not smaller than 1/8 inch and not larger than ¼ inch in diameter shall be permitted to be installed in the field in boxes conduit bodies listed for in damp or wet locations.</w:t>
      </w:r>
    </w:p>
    <w:p w14:paraId="1161E389" w14:textId="0E63E1FB" w:rsidR="00A9022E" w:rsidRDefault="00A9022E" w:rsidP="00A9022E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Listed</w:t>
      </w:r>
    </w:p>
    <w:p w14:paraId="28E1080B" w14:textId="25C482B2" w:rsidR="00A9022E" w:rsidRDefault="00A9022E" w:rsidP="00A9022E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Approved</w:t>
      </w:r>
    </w:p>
    <w:p w14:paraId="7ED69FAE" w14:textId="4F86DFB1" w:rsidR="00A9022E" w:rsidRDefault="00A9022E" w:rsidP="00A9022E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Labeled</w:t>
      </w:r>
    </w:p>
    <w:p w14:paraId="04406E02" w14:textId="285D8575" w:rsidR="00A9022E" w:rsidRDefault="00A9022E" w:rsidP="00A9022E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Identified</w:t>
      </w:r>
    </w:p>
    <w:p w14:paraId="26D59BF8" w14:textId="29469D39" w:rsidR="00A9022E" w:rsidRDefault="00A9022E" w:rsidP="00A9022E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According to the NEC, the volume of a 3</w:t>
      </w:r>
      <w:r w:rsidR="00F958F6">
        <w:rPr>
          <w:rFonts w:ascii="Verdana" w:hAnsi="Verdana"/>
          <w:sz w:val="20"/>
          <w:szCs w:val="20"/>
        </w:rPr>
        <w:t>x</w:t>
      </w:r>
      <w:r>
        <w:rPr>
          <w:rFonts w:ascii="Verdana" w:hAnsi="Verdana"/>
          <w:sz w:val="20"/>
          <w:szCs w:val="20"/>
        </w:rPr>
        <w:t>2</w:t>
      </w:r>
      <w:r w:rsidR="00F958F6">
        <w:rPr>
          <w:rFonts w:ascii="Verdana" w:hAnsi="Verdana"/>
          <w:sz w:val="20"/>
          <w:szCs w:val="20"/>
        </w:rPr>
        <w:t>x</w:t>
      </w:r>
      <w:r>
        <w:rPr>
          <w:rFonts w:ascii="Verdana" w:hAnsi="Verdana"/>
          <w:sz w:val="20"/>
          <w:szCs w:val="20"/>
        </w:rPr>
        <w:t>2 inch device box is ___ in</w:t>
      </w:r>
      <w:r w:rsidRPr="00A9022E">
        <w:rPr>
          <w:rFonts w:ascii="Verdana" w:hAnsi="Verdana"/>
          <w:sz w:val="20"/>
          <w:szCs w:val="20"/>
          <w:vertAlign w:val="superscript"/>
        </w:rPr>
        <w:t>2</w:t>
      </w:r>
      <w:r>
        <w:rPr>
          <w:rFonts w:ascii="Verdana" w:hAnsi="Verdana"/>
          <w:sz w:val="20"/>
          <w:szCs w:val="20"/>
        </w:rPr>
        <w:t>.</w:t>
      </w:r>
    </w:p>
    <w:p w14:paraId="0C3B9797" w14:textId="45578D3F" w:rsidR="00A9022E" w:rsidRDefault="00A9022E" w:rsidP="00A9022E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8</w:t>
      </w:r>
    </w:p>
    <w:p w14:paraId="4AD27A5C" w14:textId="211EE2A0" w:rsidR="00A9022E" w:rsidRDefault="00A9022E" w:rsidP="00A9022E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10</w:t>
      </w:r>
    </w:p>
    <w:p w14:paraId="38E8C667" w14:textId="18075D34" w:rsidR="00A9022E" w:rsidRDefault="00A9022E" w:rsidP="00A9022E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</w:t>
      </w:r>
    </w:p>
    <w:p w14:paraId="6D8F4365" w14:textId="1FD8861B" w:rsidR="00A9022E" w:rsidRDefault="00A9022E" w:rsidP="00A9022E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14</w:t>
      </w:r>
    </w:p>
    <w:p w14:paraId="03DB0DC0" w14:textId="44E7BFC5" w:rsidR="00A9022E" w:rsidRDefault="00A9022E" w:rsidP="00A9022E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 one or more internal table clamps are present in the box, a single value allow once in accordance with table 314.16(B) shall be made based on the largest conductor present in the box.</w:t>
      </w:r>
    </w:p>
    <w:p w14:paraId="29170828" w14:textId="77BE262B" w:rsidR="00A9022E" w:rsidRDefault="00A9022E" w:rsidP="00A9022E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1A7BEC43" w14:textId="779E2FA4" w:rsidR="00A9022E" w:rsidRDefault="00A9022E" w:rsidP="00A9022E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p w14:paraId="3D178B4E" w14:textId="66D5C937" w:rsidR="00A9022E" w:rsidRDefault="00F958F6" w:rsidP="00F958F6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For the purposes of determining box fill, each device or utilization equipment in the box which is wider that a single device box counts as two conductors for each _____</w:t>
      </w:r>
      <w:r w:rsidR="00C20766">
        <w:rPr>
          <w:rFonts w:ascii="Verdana" w:hAnsi="Verdana"/>
          <w:sz w:val="20"/>
          <w:szCs w:val="20"/>
        </w:rPr>
        <w:t xml:space="preserve"> required for the mounting.</w:t>
      </w:r>
    </w:p>
    <w:p w14:paraId="24C5CE28" w14:textId="4CDD003F" w:rsidR="00F958F6" w:rsidRDefault="00F958F6" w:rsidP="00F958F6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Inch</w:t>
      </w:r>
    </w:p>
    <w:p w14:paraId="4DD510EC" w14:textId="3F7D1F3E" w:rsidR="00F958F6" w:rsidRDefault="00F958F6" w:rsidP="00F958F6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Kilometer</w:t>
      </w:r>
    </w:p>
    <w:p w14:paraId="6466B7DA" w14:textId="28DD1776" w:rsidR="00F958F6" w:rsidRDefault="00F958F6" w:rsidP="00F958F6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Gang</w:t>
      </w:r>
    </w:p>
    <w:p w14:paraId="565AD552" w14:textId="3BA748F1" w:rsidR="00F958F6" w:rsidRDefault="00F958F6" w:rsidP="00F958F6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Box</w:t>
      </w:r>
    </w:p>
    <w:p w14:paraId="671F9222" w14:textId="77777777" w:rsidR="00F958F6" w:rsidRPr="00F15ECB" w:rsidRDefault="00F958F6" w:rsidP="00F958F6">
      <w:pPr>
        <w:spacing w:after="0"/>
        <w:rPr>
          <w:rFonts w:ascii="Verdana" w:hAnsi="Verdana"/>
          <w:sz w:val="20"/>
          <w:szCs w:val="20"/>
        </w:rPr>
      </w:pPr>
    </w:p>
    <w:p w14:paraId="42A8D692" w14:textId="77777777" w:rsidR="00E013AA" w:rsidRPr="00F15ECB" w:rsidRDefault="00E013AA" w:rsidP="00F958F6">
      <w:pPr>
        <w:spacing w:after="0"/>
        <w:rPr>
          <w:rFonts w:ascii="Verdana" w:hAnsi="Verdana"/>
          <w:sz w:val="20"/>
          <w:szCs w:val="20"/>
        </w:rPr>
        <w:sectPr w:rsidR="00E013AA" w:rsidRPr="00F15ECB" w:rsidSect="00E130F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5ADCAE83" w14:textId="7F88444F" w:rsidR="00F958F6" w:rsidRDefault="00F958F6" w:rsidP="00F958F6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When calculating box fill, each space within a box installed with a barrier shall be calculated s</w:t>
      </w:r>
      <w:r w:rsidR="00C20766">
        <w:rPr>
          <w:rFonts w:ascii="Verdana" w:hAnsi="Verdana"/>
          <w:sz w:val="20"/>
          <w:szCs w:val="20"/>
        </w:rPr>
        <w:t>eparately.</w:t>
      </w:r>
    </w:p>
    <w:p w14:paraId="5F1FCBCD" w14:textId="77777777" w:rsidR="00F958F6" w:rsidRDefault="00F958F6" w:rsidP="00F958F6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61DA6D1C" w14:textId="0A958889" w:rsidR="00F958F6" w:rsidRDefault="00F958F6" w:rsidP="00F958F6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p w14:paraId="3A5F39C9" w14:textId="5C4ED7DB" w:rsidR="00F958F6" w:rsidRDefault="00F958F6" w:rsidP="00F958F6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Conduit bodies containing conductor larger than 6 AWG shall have a cross-sectional area at least twice that of the largest conduit to </w:t>
      </w:r>
      <w:r w:rsidR="00C20766">
        <w:rPr>
          <w:rFonts w:ascii="Verdana" w:hAnsi="Verdana"/>
          <w:sz w:val="20"/>
          <w:szCs w:val="20"/>
        </w:rPr>
        <w:t>which they can be attached.</w:t>
      </w:r>
    </w:p>
    <w:p w14:paraId="7238B32D" w14:textId="4E42481C" w:rsidR="00F958F6" w:rsidRDefault="00F958F6" w:rsidP="00F958F6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043EB96A" w14:textId="70FF5916" w:rsidR="00F958F6" w:rsidRDefault="00F958F6" w:rsidP="00F958F6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p w14:paraId="2D4CE511" w14:textId="062D9988" w:rsidR="00F958F6" w:rsidRDefault="00F958F6" w:rsidP="00F958F6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 installations within or behind noncombustible walls or ceilings, the front edge of a box, plaster ring, extension ring, or listed extender employing a flush-type cover shall be set back not more than _____ inches from the finished surface.</w:t>
      </w:r>
    </w:p>
    <w:p w14:paraId="79FC8CE5" w14:textId="20D3CA19" w:rsidR="00F958F6" w:rsidRDefault="00B0790B" w:rsidP="00F958F6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1/8</w:t>
      </w:r>
    </w:p>
    <w:p w14:paraId="77FCEC9B" w14:textId="2470ED4D" w:rsidR="00B0790B" w:rsidRDefault="00B0790B" w:rsidP="00F958F6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¼</w:t>
      </w:r>
    </w:p>
    <w:p w14:paraId="5E2C3433" w14:textId="6A3EC034" w:rsidR="00B0790B" w:rsidRDefault="00B0790B" w:rsidP="00F958F6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3/8</w:t>
      </w:r>
    </w:p>
    <w:p w14:paraId="04608208" w14:textId="04D73617" w:rsidR="00B0790B" w:rsidRDefault="00B0790B" w:rsidP="00F958F6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½</w:t>
      </w:r>
    </w:p>
    <w:p w14:paraId="13F76A07" w14:textId="76170B02" w:rsidR="00F958F6" w:rsidRDefault="00B0790B" w:rsidP="00F958F6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Surface extensions shall be made by mounting and mechanically securing an extension ring over the box, </w:t>
      </w:r>
      <w:r w:rsidR="00C20766">
        <w:rPr>
          <w:rFonts w:ascii="Verdana" w:hAnsi="Verdana"/>
          <w:sz w:val="20"/>
          <w:szCs w:val="20"/>
        </w:rPr>
        <w:t>unless otherwise permitted.</w:t>
      </w:r>
    </w:p>
    <w:p w14:paraId="15AB48EA" w14:textId="56CD583B" w:rsidR="00F958F6" w:rsidRDefault="00F958F6" w:rsidP="00F958F6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</w:t>
      </w:r>
      <w:r w:rsidR="00B0790B">
        <w:rPr>
          <w:rFonts w:ascii="Verdana" w:hAnsi="Verdana"/>
          <w:sz w:val="20"/>
          <w:szCs w:val="20"/>
        </w:rPr>
        <w:t>rue</w:t>
      </w:r>
    </w:p>
    <w:p w14:paraId="6718FF97" w14:textId="5D53F0B3" w:rsidR="00F958F6" w:rsidRDefault="00B0790B" w:rsidP="00F958F6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p w14:paraId="733E98F1" w14:textId="6F38B5CA" w:rsidR="00F958F6" w:rsidRDefault="00B0790B" w:rsidP="00F958F6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 completed installation, each outlet box shall h</w:t>
      </w:r>
      <w:r w:rsidR="00C20766">
        <w:rPr>
          <w:rFonts w:ascii="Verdana" w:hAnsi="Verdana"/>
          <w:sz w:val="20"/>
          <w:szCs w:val="20"/>
        </w:rPr>
        <w:t>ave a _____.</w:t>
      </w:r>
    </w:p>
    <w:p w14:paraId="437E47BE" w14:textId="1B264721" w:rsidR="00F958F6" w:rsidRDefault="00B0790B" w:rsidP="00F958F6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cover</w:t>
      </w:r>
    </w:p>
    <w:p w14:paraId="5E9316F8" w14:textId="55DC7FA0" w:rsidR="00F958F6" w:rsidRDefault="00B0790B" w:rsidP="00F958F6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faceplate</w:t>
      </w:r>
    </w:p>
    <w:p w14:paraId="0718F445" w14:textId="554A67CA" w:rsidR="00B0790B" w:rsidRDefault="00B0790B" w:rsidP="00F958F6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canopy</w:t>
      </w:r>
    </w:p>
    <w:p w14:paraId="227CA6C6" w14:textId="1BB7BCE4" w:rsidR="00B0790B" w:rsidRDefault="00B0790B" w:rsidP="00F958F6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any of these</w:t>
      </w:r>
    </w:p>
    <w:p w14:paraId="524D1610" w14:textId="64782DBF" w:rsidR="00B0790B" w:rsidRDefault="00B0790B" w:rsidP="00B0790B">
      <w:pPr>
        <w:pStyle w:val="ListParagraph"/>
        <w:numPr>
          <w:ilvl w:val="0"/>
          <w:numId w:val="10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 straight pulls, the length of the box or conduit body shall not be less than _____ times the trade s</w:t>
      </w:r>
      <w:r w:rsidR="00C20766">
        <w:rPr>
          <w:rFonts w:ascii="Verdana" w:hAnsi="Verdana"/>
          <w:sz w:val="20"/>
          <w:szCs w:val="20"/>
        </w:rPr>
        <w:t>ize of the largest raceway.</w:t>
      </w:r>
    </w:p>
    <w:p w14:paraId="7254533A" w14:textId="1F5D7B79" w:rsidR="00B0790B" w:rsidRDefault="00B0790B" w:rsidP="00B0790B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6</w:t>
      </w:r>
    </w:p>
    <w:p w14:paraId="2809DC19" w14:textId="21DEBD76" w:rsidR="00B0790B" w:rsidRDefault="00B0790B" w:rsidP="00B0790B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8</w:t>
      </w:r>
    </w:p>
    <w:p w14:paraId="1D4D60A9" w14:textId="33B70313" w:rsidR="00B0790B" w:rsidRDefault="00B0790B" w:rsidP="00B0790B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12</w:t>
      </w:r>
    </w:p>
    <w:p w14:paraId="3C81E200" w14:textId="4666B4DC" w:rsidR="00B0790B" w:rsidRDefault="00B0790B" w:rsidP="00B0790B">
      <w:pPr>
        <w:pStyle w:val="ListParagraph"/>
        <w:numPr>
          <w:ilvl w:val="1"/>
          <w:numId w:val="10"/>
        </w:numPr>
        <w:spacing w:before="120"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none of these</w:t>
      </w:r>
    </w:p>
    <w:p w14:paraId="45393AFE" w14:textId="2D5B60C0" w:rsidR="00DB364D" w:rsidRPr="009C278D" w:rsidRDefault="00DB364D" w:rsidP="00277155">
      <w:pPr>
        <w:spacing w:before="120" w:after="60"/>
        <w:rPr>
          <w:rFonts w:ascii="Verdana" w:hAnsi="Verdana"/>
          <w:b/>
        </w:rPr>
      </w:pPr>
      <w:r w:rsidRPr="009C278D">
        <w:rPr>
          <w:rFonts w:ascii="Verdana" w:hAnsi="Verdana"/>
          <w:b/>
        </w:rPr>
        <w:t>Article 3</w:t>
      </w:r>
      <w:r w:rsidR="00E53214" w:rsidRPr="009C278D">
        <w:rPr>
          <w:rFonts w:ascii="Verdana" w:hAnsi="Verdana"/>
          <w:b/>
        </w:rPr>
        <w:t>34</w:t>
      </w:r>
    </w:p>
    <w:p w14:paraId="3F98F7C4" w14:textId="416FFD00" w:rsidR="00DB364D" w:rsidRPr="009C278D" w:rsidRDefault="009C278D" w:rsidP="00277155">
      <w:pPr>
        <w:pStyle w:val="ListParagraph"/>
        <w:numPr>
          <w:ilvl w:val="0"/>
          <w:numId w:val="10"/>
        </w:numPr>
        <w:spacing w:before="6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Type _____ cable is a factory assembly that encloses two or more insulated conductors within a nonmetallic jacket</w:t>
      </w:r>
      <w:r w:rsidR="00DB364D" w:rsidRPr="009C278D">
        <w:rPr>
          <w:rFonts w:ascii="Verdana" w:hAnsi="Verdana"/>
          <w:sz w:val="20"/>
          <w:szCs w:val="20"/>
        </w:rPr>
        <w:t>.</w:t>
      </w:r>
    </w:p>
    <w:p w14:paraId="6A65FDB5" w14:textId="5243F1F1" w:rsidR="00DB364D" w:rsidRPr="009C278D" w:rsidRDefault="009C278D" w:rsidP="00825758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AC</w:t>
      </w:r>
    </w:p>
    <w:p w14:paraId="666235D0" w14:textId="2D1FF655" w:rsidR="00E53214" w:rsidRDefault="009C278D" w:rsidP="00E53214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MC</w:t>
      </w:r>
    </w:p>
    <w:p w14:paraId="3E39E61B" w14:textId="35033F27" w:rsidR="009C278D" w:rsidRDefault="009C278D" w:rsidP="00E53214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NM</w:t>
      </w:r>
    </w:p>
    <w:p w14:paraId="589A8E0A" w14:textId="12111331" w:rsidR="009C278D" w:rsidRDefault="009C278D" w:rsidP="00E53214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and b</w:t>
      </w:r>
    </w:p>
    <w:p w14:paraId="3E4B2F6E" w14:textId="5907A63C" w:rsidR="009C278D" w:rsidRPr="009C278D" w:rsidRDefault="009C278D" w:rsidP="009C278D">
      <w:pPr>
        <w:pStyle w:val="ListParagraph"/>
        <w:numPr>
          <w:ilvl w:val="0"/>
          <w:numId w:val="10"/>
        </w:numPr>
        <w:spacing w:before="6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Type NM cable can be installed as open runs in dropped or suspended ceilings in other than one- and two-family and multi-family dwellings</w:t>
      </w:r>
      <w:r w:rsidRPr="009C278D">
        <w:rPr>
          <w:rFonts w:ascii="Verdana" w:hAnsi="Verdana"/>
          <w:sz w:val="20"/>
          <w:szCs w:val="20"/>
        </w:rPr>
        <w:t>.</w:t>
      </w:r>
    </w:p>
    <w:p w14:paraId="65677071" w14:textId="3437070C" w:rsidR="009C278D" w:rsidRPr="009C278D" w:rsidRDefault="009C278D" w:rsidP="009C278D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4C5184F4" w14:textId="26F69EE0" w:rsidR="009C278D" w:rsidRDefault="009C278D" w:rsidP="009C278D">
      <w:pPr>
        <w:pStyle w:val="ListParagraph"/>
        <w:numPr>
          <w:ilvl w:val="1"/>
          <w:numId w:val="10"/>
        </w:numPr>
        <w:spacing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p w14:paraId="59D42F08" w14:textId="466F2E14" w:rsidR="006401FE" w:rsidRPr="009C278D" w:rsidRDefault="006401FE" w:rsidP="006401FE">
      <w:pPr>
        <w:pStyle w:val="ListParagraph"/>
        <w:numPr>
          <w:ilvl w:val="0"/>
          <w:numId w:val="10"/>
        </w:numPr>
        <w:spacing w:before="6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Where type NM cable is run at angles with joists in unfinished basements and crawl spaces, it is permissible to secure cables not smaller than _____ AWG conductors directly to t</w:t>
      </w:r>
      <w:r w:rsidR="00C20766">
        <w:rPr>
          <w:rFonts w:ascii="Verdana" w:hAnsi="Verdana"/>
          <w:sz w:val="20"/>
          <w:szCs w:val="20"/>
        </w:rPr>
        <w:t>he lower edges of the joist.</w:t>
      </w:r>
    </w:p>
    <w:p w14:paraId="3C1D3361" w14:textId="77777777" w:rsidR="006401FE" w:rsidRDefault="006401FE" w:rsidP="006401FE">
      <w:pPr>
        <w:pStyle w:val="ListParagraph"/>
        <w:numPr>
          <w:ilvl w:val="0"/>
          <w:numId w:val="13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Two, 6</w:t>
      </w:r>
    </w:p>
    <w:p w14:paraId="4748D22D" w14:textId="77777777" w:rsidR="006401FE" w:rsidRDefault="006401FE" w:rsidP="006401FE">
      <w:pPr>
        <w:pStyle w:val="ListParagraph"/>
        <w:numPr>
          <w:ilvl w:val="0"/>
          <w:numId w:val="13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Three, 8</w:t>
      </w:r>
    </w:p>
    <w:p w14:paraId="4FB3DC31" w14:textId="77777777" w:rsidR="006401FE" w:rsidRDefault="006401FE" w:rsidP="006401FE">
      <w:pPr>
        <w:pStyle w:val="ListParagraph"/>
        <w:numPr>
          <w:ilvl w:val="0"/>
          <w:numId w:val="13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Three, 10</w:t>
      </w:r>
    </w:p>
    <w:p w14:paraId="42132775" w14:textId="77777777" w:rsidR="006401FE" w:rsidRPr="009C278D" w:rsidRDefault="006401FE" w:rsidP="006401FE">
      <w:pPr>
        <w:pStyle w:val="ListParagraph"/>
        <w:numPr>
          <w:ilvl w:val="0"/>
          <w:numId w:val="13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a or b </w:t>
      </w:r>
    </w:p>
    <w:p w14:paraId="335CB56E" w14:textId="77777777" w:rsidR="004E48AE" w:rsidRDefault="004E48AE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01848FB6" w14:textId="4ACE0483" w:rsidR="00476B68" w:rsidRPr="009C278D" w:rsidRDefault="00476B68" w:rsidP="00476B68">
      <w:pPr>
        <w:pStyle w:val="ListParagraph"/>
        <w:numPr>
          <w:ilvl w:val="0"/>
          <w:numId w:val="10"/>
        </w:numPr>
        <w:spacing w:before="6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Type NM cable shall closely follow the surface of the building finish or runn</w:t>
      </w:r>
      <w:r w:rsidR="00C20766">
        <w:rPr>
          <w:rFonts w:ascii="Verdana" w:hAnsi="Verdana"/>
          <w:sz w:val="20"/>
          <w:szCs w:val="20"/>
        </w:rPr>
        <w:t>ing boards when run exposed.</w:t>
      </w:r>
    </w:p>
    <w:p w14:paraId="5589DDC2" w14:textId="77777777" w:rsidR="00476B68" w:rsidRDefault="00476B68" w:rsidP="00476B68">
      <w:pPr>
        <w:pStyle w:val="ListParagraph"/>
        <w:numPr>
          <w:ilvl w:val="1"/>
          <w:numId w:val="12"/>
        </w:numPr>
        <w:spacing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250D3A00" w14:textId="77777777" w:rsidR="00476B68" w:rsidRPr="009C278D" w:rsidRDefault="00476B68" w:rsidP="00476B68">
      <w:pPr>
        <w:pStyle w:val="ListParagraph"/>
        <w:numPr>
          <w:ilvl w:val="1"/>
          <w:numId w:val="12"/>
        </w:numPr>
        <w:spacing w:after="0"/>
        <w:ind w:left="1469" w:hanging="389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p w14:paraId="629FD70B" w14:textId="362622BB" w:rsidR="00995AAA" w:rsidRDefault="000C02C7" w:rsidP="006401FE">
      <w:pPr>
        <w:pStyle w:val="ListParagraph"/>
        <w:numPr>
          <w:ilvl w:val="0"/>
          <w:numId w:val="10"/>
        </w:numPr>
        <w:spacing w:before="6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Grommets or bushings for the protection of Type NM cable installed through or parallel to framing members shal</w:t>
      </w:r>
      <w:r w:rsidR="00C20766">
        <w:rPr>
          <w:rFonts w:ascii="Verdana" w:hAnsi="Verdana"/>
          <w:sz w:val="20"/>
          <w:szCs w:val="20"/>
        </w:rPr>
        <w:t>l be _____ for the purpose.</w:t>
      </w:r>
    </w:p>
    <w:p w14:paraId="1FF1B29A" w14:textId="40B24D41" w:rsidR="000C02C7" w:rsidRDefault="000C02C7" w:rsidP="006401FE">
      <w:pPr>
        <w:pStyle w:val="ListParagraph"/>
        <w:numPr>
          <w:ilvl w:val="0"/>
          <w:numId w:val="14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Marked</w:t>
      </w:r>
    </w:p>
    <w:p w14:paraId="7270DEE6" w14:textId="761514B4" w:rsidR="000C02C7" w:rsidRDefault="000C02C7" w:rsidP="006401FE">
      <w:pPr>
        <w:pStyle w:val="ListParagraph"/>
        <w:numPr>
          <w:ilvl w:val="0"/>
          <w:numId w:val="14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Approved</w:t>
      </w:r>
    </w:p>
    <w:p w14:paraId="47D6C28F" w14:textId="3120CAFC" w:rsidR="000C02C7" w:rsidRDefault="000C02C7" w:rsidP="006401FE">
      <w:pPr>
        <w:pStyle w:val="ListParagraph"/>
        <w:numPr>
          <w:ilvl w:val="0"/>
          <w:numId w:val="14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Identified</w:t>
      </w:r>
    </w:p>
    <w:p w14:paraId="5884EF3D" w14:textId="76D000D2" w:rsidR="000C02C7" w:rsidRDefault="000C02C7" w:rsidP="006401FE">
      <w:pPr>
        <w:pStyle w:val="ListParagraph"/>
        <w:numPr>
          <w:ilvl w:val="0"/>
          <w:numId w:val="14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listed</w:t>
      </w:r>
    </w:p>
    <w:p w14:paraId="7BDD3C85" w14:textId="03A9A689" w:rsidR="000C02C7" w:rsidRDefault="000C02C7" w:rsidP="006401FE">
      <w:pPr>
        <w:pStyle w:val="ListParagraph"/>
        <w:numPr>
          <w:ilvl w:val="0"/>
          <w:numId w:val="10"/>
        </w:numPr>
        <w:spacing w:before="6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Flat type NM cables sh</w:t>
      </w:r>
      <w:r w:rsidR="00C20766">
        <w:rPr>
          <w:rFonts w:ascii="Verdana" w:hAnsi="Verdana"/>
          <w:sz w:val="20"/>
          <w:szCs w:val="20"/>
        </w:rPr>
        <w:t>all not be stapled on edge.</w:t>
      </w:r>
    </w:p>
    <w:p w14:paraId="44B72F81" w14:textId="1A9046B2" w:rsidR="000C02C7" w:rsidRDefault="000C02C7" w:rsidP="006401FE">
      <w:pPr>
        <w:pStyle w:val="ListParagraph"/>
        <w:numPr>
          <w:ilvl w:val="0"/>
          <w:numId w:val="15"/>
        </w:numPr>
        <w:spacing w:before="6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True</w:t>
      </w:r>
    </w:p>
    <w:p w14:paraId="2E3692CA" w14:textId="7D21488D" w:rsidR="000C02C7" w:rsidRDefault="000C02C7" w:rsidP="006401FE">
      <w:pPr>
        <w:pStyle w:val="ListParagraph"/>
        <w:numPr>
          <w:ilvl w:val="0"/>
          <w:numId w:val="15"/>
        </w:numPr>
        <w:spacing w:before="60"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False</w:t>
      </w:r>
    </w:p>
    <w:p w14:paraId="051785A0" w14:textId="73F74865" w:rsidR="005B12FA" w:rsidRPr="00C714A5" w:rsidRDefault="004E48AE" w:rsidP="006401FE">
      <w:pPr>
        <w:pStyle w:val="ListParagraph"/>
        <w:numPr>
          <w:ilvl w:val="0"/>
          <w:numId w:val="10"/>
        </w:numPr>
        <w:spacing w:before="6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C714A5">
        <w:rPr>
          <w:rFonts w:ascii="Verdana" w:hAnsi="Verdana"/>
          <w:sz w:val="20"/>
          <w:szCs w:val="20"/>
        </w:rPr>
        <w:t xml:space="preserve">Type NM cable </w:t>
      </w:r>
      <w:r w:rsidR="00C714A5" w:rsidRPr="00C714A5">
        <w:rPr>
          <w:rFonts w:ascii="Verdana" w:hAnsi="Verdana"/>
          <w:sz w:val="20"/>
          <w:szCs w:val="20"/>
        </w:rPr>
        <w:t>shall be permitted to be unsupported where the cable is ____</w:t>
      </w:r>
      <w:r w:rsidR="00C20766">
        <w:rPr>
          <w:rFonts w:ascii="Verdana" w:hAnsi="Verdana"/>
          <w:sz w:val="20"/>
          <w:szCs w:val="20"/>
        </w:rPr>
        <w:t>.</w:t>
      </w:r>
    </w:p>
    <w:p w14:paraId="726E0F88" w14:textId="6CAB3A3B" w:rsidR="005B12FA" w:rsidRPr="00C714A5" w:rsidRDefault="004E48AE" w:rsidP="006401FE">
      <w:pPr>
        <w:pStyle w:val="ListParagraph"/>
        <w:numPr>
          <w:ilvl w:val="0"/>
          <w:numId w:val="16"/>
        </w:numPr>
        <w:spacing w:after="0"/>
        <w:rPr>
          <w:rFonts w:ascii="Verdana" w:hAnsi="Verdana"/>
          <w:sz w:val="20"/>
          <w:szCs w:val="20"/>
        </w:rPr>
      </w:pPr>
      <w:r w:rsidRPr="00C714A5">
        <w:rPr>
          <w:rFonts w:ascii="Verdana" w:hAnsi="Verdana"/>
          <w:sz w:val="20"/>
          <w:szCs w:val="20"/>
        </w:rPr>
        <w:t>Fished between access point through concealed spaces in finished building or structure and supporting is impracticable.</w:t>
      </w:r>
    </w:p>
    <w:p w14:paraId="38C98571" w14:textId="70BA5EF0" w:rsidR="004E48AE" w:rsidRDefault="004E48AE" w:rsidP="006401FE">
      <w:pPr>
        <w:pStyle w:val="ListParagraph"/>
        <w:numPr>
          <w:ilvl w:val="0"/>
          <w:numId w:val="16"/>
        </w:numPr>
        <w:spacing w:after="0"/>
        <w:rPr>
          <w:rFonts w:ascii="Verdana" w:hAnsi="Verdana"/>
          <w:sz w:val="20"/>
          <w:szCs w:val="20"/>
        </w:rPr>
      </w:pPr>
      <w:r w:rsidRPr="00C714A5">
        <w:rPr>
          <w:rFonts w:ascii="Verdana" w:hAnsi="Verdana"/>
          <w:sz w:val="20"/>
          <w:szCs w:val="20"/>
        </w:rPr>
        <w:t>Not more the 4½ ft. from the last point of cable support to the point of connection to a luminaire or other piece of electrical equipment and the cable and point of connection are within an accessible ceiling in one-, two-, or multifamily dwellings.</w:t>
      </w:r>
    </w:p>
    <w:p w14:paraId="68A5097F" w14:textId="77777777" w:rsidR="00C20766" w:rsidRPr="00C20766" w:rsidRDefault="00C20766" w:rsidP="00C20766">
      <w:pPr>
        <w:pStyle w:val="ListParagraph"/>
        <w:numPr>
          <w:ilvl w:val="0"/>
          <w:numId w:val="16"/>
        </w:numPr>
        <w:spacing w:after="0"/>
        <w:rPr>
          <w:rFonts w:ascii="Verdana" w:hAnsi="Verdana"/>
          <w:sz w:val="20"/>
          <w:szCs w:val="20"/>
        </w:rPr>
      </w:pPr>
      <w:r w:rsidRPr="00C20766">
        <w:rPr>
          <w:rFonts w:ascii="Verdana" w:hAnsi="Verdana"/>
          <w:sz w:val="20"/>
          <w:szCs w:val="20"/>
        </w:rPr>
        <w:t>a and b</w:t>
      </w:r>
    </w:p>
    <w:p w14:paraId="1E6A4480" w14:textId="77777777" w:rsidR="00C20766" w:rsidRPr="00C714A5" w:rsidRDefault="00C20766" w:rsidP="00C20766">
      <w:pPr>
        <w:pStyle w:val="ListParagraph"/>
        <w:numPr>
          <w:ilvl w:val="0"/>
          <w:numId w:val="16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None of these</w:t>
      </w:r>
    </w:p>
    <w:p w14:paraId="39C870AF" w14:textId="01FD5F65" w:rsidR="005B12FA" w:rsidRPr="000C02C7" w:rsidRDefault="000C02C7" w:rsidP="006401FE">
      <w:pPr>
        <w:pStyle w:val="ListParagraph"/>
        <w:numPr>
          <w:ilvl w:val="0"/>
          <w:numId w:val="10"/>
        </w:numPr>
        <w:spacing w:before="6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0C02C7">
        <w:rPr>
          <w:rFonts w:ascii="Verdana" w:hAnsi="Verdana"/>
          <w:sz w:val="20"/>
          <w:szCs w:val="20"/>
        </w:rPr>
        <w:t>The insulation temperature rating of conductors in type NM cable shall be ____</w:t>
      </w:r>
      <w:r w:rsidR="004E48AE" w:rsidRPr="000C02C7">
        <w:rPr>
          <w:rFonts w:ascii="Verdana" w:hAnsi="Verdana"/>
          <w:sz w:val="20"/>
          <w:szCs w:val="20"/>
        </w:rPr>
        <w:t>.</w:t>
      </w:r>
    </w:p>
    <w:p w14:paraId="5997BC4B" w14:textId="4EE68E76" w:rsidR="005B12FA" w:rsidRPr="000C02C7" w:rsidRDefault="000C02C7" w:rsidP="006401FE">
      <w:pPr>
        <w:pStyle w:val="ListParagraph"/>
        <w:numPr>
          <w:ilvl w:val="0"/>
          <w:numId w:val="17"/>
        </w:numPr>
        <w:spacing w:after="0"/>
        <w:rPr>
          <w:rFonts w:ascii="Verdana" w:hAnsi="Verdana"/>
          <w:sz w:val="20"/>
          <w:szCs w:val="20"/>
        </w:rPr>
      </w:pPr>
      <w:r w:rsidRPr="000C02C7">
        <w:rPr>
          <w:rFonts w:ascii="Verdana" w:hAnsi="Verdana"/>
          <w:sz w:val="20"/>
          <w:szCs w:val="20"/>
        </w:rPr>
        <w:t>60˚C</w:t>
      </w:r>
    </w:p>
    <w:p w14:paraId="7DF42A64" w14:textId="7C03F893" w:rsidR="000C02C7" w:rsidRPr="000C02C7" w:rsidRDefault="000C02C7" w:rsidP="006401FE">
      <w:pPr>
        <w:pStyle w:val="ListParagraph"/>
        <w:numPr>
          <w:ilvl w:val="0"/>
          <w:numId w:val="17"/>
        </w:numPr>
        <w:spacing w:after="0"/>
        <w:rPr>
          <w:rFonts w:ascii="Verdana" w:hAnsi="Verdana"/>
          <w:sz w:val="20"/>
          <w:szCs w:val="20"/>
        </w:rPr>
      </w:pPr>
      <w:r w:rsidRPr="000C02C7">
        <w:rPr>
          <w:rFonts w:ascii="Verdana" w:hAnsi="Verdana"/>
          <w:sz w:val="20"/>
          <w:szCs w:val="20"/>
        </w:rPr>
        <w:t>75˚C</w:t>
      </w:r>
    </w:p>
    <w:p w14:paraId="32D70745" w14:textId="0B0C7C7B" w:rsidR="000C02C7" w:rsidRPr="000C02C7" w:rsidRDefault="000C02C7" w:rsidP="006401FE">
      <w:pPr>
        <w:pStyle w:val="ListParagraph"/>
        <w:numPr>
          <w:ilvl w:val="0"/>
          <w:numId w:val="17"/>
        </w:numPr>
        <w:spacing w:after="0"/>
        <w:rPr>
          <w:rFonts w:ascii="Verdana" w:hAnsi="Verdana"/>
          <w:sz w:val="20"/>
          <w:szCs w:val="20"/>
        </w:rPr>
      </w:pPr>
      <w:r w:rsidRPr="000C02C7">
        <w:rPr>
          <w:rFonts w:ascii="Verdana" w:hAnsi="Verdana"/>
          <w:sz w:val="20"/>
          <w:szCs w:val="20"/>
        </w:rPr>
        <w:t>90˚C</w:t>
      </w:r>
    </w:p>
    <w:p w14:paraId="12C02FC3" w14:textId="38E2A295" w:rsidR="000C02C7" w:rsidRPr="000C02C7" w:rsidRDefault="000C02C7" w:rsidP="006401FE">
      <w:pPr>
        <w:pStyle w:val="ListParagraph"/>
        <w:numPr>
          <w:ilvl w:val="0"/>
          <w:numId w:val="17"/>
        </w:numPr>
        <w:spacing w:after="0"/>
        <w:rPr>
          <w:rFonts w:ascii="Verdana" w:hAnsi="Verdana"/>
          <w:sz w:val="20"/>
          <w:szCs w:val="20"/>
        </w:rPr>
      </w:pPr>
      <w:r w:rsidRPr="000C02C7">
        <w:rPr>
          <w:rFonts w:ascii="Verdana" w:hAnsi="Verdana"/>
          <w:sz w:val="20"/>
          <w:szCs w:val="20"/>
        </w:rPr>
        <w:t>105˚C</w:t>
      </w:r>
    </w:p>
    <w:p w14:paraId="3DD74EFC" w14:textId="529CD9F4" w:rsidR="00DB364D" w:rsidRPr="000C02C7" w:rsidRDefault="00DB364D" w:rsidP="00E53214">
      <w:pPr>
        <w:spacing w:before="120" w:after="60"/>
        <w:rPr>
          <w:rFonts w:ascii="Verdana" w:hAnsi="Verdana"/>
          <w:b/>
        </w:rPr>
      </w:pPr>
      <w:r w:rsidRPr="000C02C7">
        <w:rPr>
          <w:rFonts w:ascii="Verdana" w:hAnsi="Verdana"/>
          <w:b/>
        </w:rPr>
        <w:t>Article 100</w:t>
      </w:r>
    </w:p>
    <w:p w14:paraId="61313E18" w14:textId="1A0E7BEB" w:rsidR="00DB364D" w:rsidRPr="000C02C7" w:rsidRDefault="000C02C7" w:rsidP="006401FE">
      <w:pPr>
        <w:pStyle w:val="ListParagraph"/>
        <w:numPr>
          <w:ilvl w:val="0"/>
          <w:numId w:val="10"/>
        </w:numPr>
        <w:spacing w:before="6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According to the NEC, “Automatic” is performing a function without the necessity of ___</w:t>
      </w:r>
      <w:r w:rsidR="00DB364D" w:rsidRPr="000C02C7">
        <w:rPr>
          <w:rFonts w:ascii="Verdana" w:hAnsi="Verdana"/>
          <w:sz w:val="20"/>
          <w:szCs w:val="20"/>
        </w:rPr>
        <w:t>.</w:t>
      </w:r>
    </w:p>
    <w:p w14:paraId="39281841" w14:textId="7A4BDB90" w:rsidR="00DB364D" w:rsidRPr="000C02C7" w:rsidRDefault="000C02C7" w:rsidP="006401FE">
      <w:pPr>
        <w:pStyle w:val="ListParagraph"/>
        <w:numPr>
          <w:ilvl w:val="0"/>
          <w:numId w:val="18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Protection from damage</w:t>
      </w:r>
    </w:p>
    <w:p w14:paraId="523740EA" w14:textId="2899426E" w:rsidR="00DB364D" w:rsidRPr="000C02C7" w:rsidRDefault="000C02C7" w:rsidP="006401FE">
      <w:pPr>
        <w:pStyle w:val="ListParagraph"/>
        <w:numPr>
          <w:ilvl w:val="0"/>
          <w:numId w:val="18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Human intervention</w:t>
      </w:r>
    </w:p>
    <w:p w14:paraId="2CC23FE7" w14:textId="0EF61D9A" w:rsidR="00DB364D" w:rsidRPr="000C02C7" w:rsidRDefault="000C02C7" w:rsidP="006401FE">
      <w:pPr>
        <w:pStyle w:val="ListParagraph"/>
        <w:numPr>
          <w:ilvl w:val="0"/>
          <w:numId w:val="18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Mechanical link</w:t>
      </w:r>
    </w:p>
    <w:p w14:paraId="331A542A" w14:textId="247F5EAF" w:rsidR="00DB364D" w:rsidRDefault="000C02C7" w:rsidP="006401FE">
      <w:pPr>
        <w:pStyle w:val="ListParagraph"/>
        <w:numPr>
          <w:ilvl w:val="0"/>
          <w:numId w:val="18"/>
        </w:numPr>
        <w:spacing w:after="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All of these</w:t>
      </w:r>
      <w:proofErr w:type="gramEnd"/>
    </w:p>
    <w:p w14:paraId="45601BE4" w14:textId="6504E2EE" w:rsidR="000C02C7" w:rsidRDefault="00C752E6" w:rsidP="006401FE">
      <w:pPr>
        <w:pStyle w:val="ListParagraph"/>
        <w:numPr>
          <w:ilvl w:val="0"/>
          <w:numId w:val="10"/>
        </w:numPr>
        <w:spacing w:before="6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 arc-fault circuit interrupter is a device intended to de-energize the circuit when a(n) __ is detected.</w:t>
      </w:r>
    </w:p>
    <w:p w14:paraId="3EAF01A4" w14:textId="3A6CA17A" w:rsidR="00C752E6" w:rsidRDefault="005C0E9B" w:rsidP="006401FE">
      <w:pPr>
        <w:pStyle w:val="ListParagraph"/>
        <w:numPr>
          <w:ilvl w:val="0"/>
          <w:numId w:val="19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Overcurrent condition</w:t>
      </w:r>
    </w:p>
    <w:p w14:paraId="12C7AE02" w14:textId="25A9B839" w:rsidR="00C752E6" w:rsidRDefault="005C0E9B" w:rsidP="006401FE">
      <w:pPr>
        <w:pStyle w:val="ListParagraph"/>
        <w:numPr>
          <w:ilvl w:val="0"/>
          <w:numId w:val="19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Arc fault</w:t>
      </w:r>
    </w:p>
    <w:p w14:paraId="7B0D28E9" w14:textId="1B766847" w:rsidR="005C0E9B" w:rsidRDefault="00476B68" w:rsidP="006401FE">
      <w:pPr>
        <w:pStyle w:val="ListParagraph"/>
        <w:numPr>
          <w:ilvl w:val="0"/>
          <w:numId w:val="19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Ground fault</w:t>
      </w:r>
    </w:p>
    <w:p w14:paraId="288B2D82" w14:textId="5D639228" w:rsidR="00476B68" w:rsidRPr="000C02C7" w:rsidRDefault="00476B68" w:rsidP="006401FE">
      <w:pPr>
        <w:pStyle w:val="ListParagraph"/>
        <w:numPr>
          <w:ilvl w:val="0"/>
          <w:numId w:val="19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Harmonic fundamental</w:t>
      </w:r>
    </w:p>
    <w:p w14:paraId="3D0CCE55" w14:textId="7A21AB56" w:rsidR="00C752E6" w:rsidRDefault="00476B68" w:rsidP="006401FE">
      <w:pPr>
        <w:pStyle w:val="ListParagraph"/>
        <w:numPr>
          <w:ilvl w:val="0"/>
          <w:numId w:val="10"/>
        </w:numPr>
        <w:spacing w:before="6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For a circuit to be considered a multiwire branch </w:t>
      </w:r>
      <w:r w:rsidR="00C20766">
        <w:rPr>
          <w:rFonts w:ascii="Verdana" w:hAnsi="Verdana"/>
          <w:sz w:val="20"/>
          <w:szCs w:val="20"/>
        </w:rPr>
        <w:t>circuit, it shall have ___.</w:t>
      </w:r>
    </w:p>
    <w:p w14:paraId="7F6A2DD7" w14:textId="3261DA81" w:rsidR="00476B68" w:rsidRDefault="00476B68" w:rsidP="006401FE">
      <w:pPr>
        <w:pStyle w:val="ListParagraph"/>
        <w:numPr>
          <w:ilvl w:val="0"/>
          <w:numId w:val="20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Two or more underground conductors with a voltage between them</w:t>
      </w:r>
    </w:p>
    <w:p w14:paraId="6F0855C3" w14:textId="08A71A03" w:rsidR="00476B68" w:rsidRDefault="00476B68" w:rsidP="006401FE">
      <w:pPr>
        <w:pStyle w:val="ListParagraph"/>
        <w:numPr>
          <w:ilvl w:val="0"/>
          <w:numId w:val="20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grounded conductor having equal voltage between it and each underground conductor of the circuit.</w:t>
      </w:r>
    </w:p>
    <w:p w14:paraId="0D9DA023" w14:textId="63CA7B90" w:rsidR="00476B68" w:rsidRDefault="00476B68" w:rsidP="006401FE">
      <w:pPr>
        <w:pStyle w:val="ListParagraph"/>
        <w:numPr>
          <w:ilvl w:val="0"/>
          <w:numId w:val="20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grounded conductor connected to the neutral or grounded conductor of the system.</w:t>
      </w:r>
    </w:p>
    <w:p w14:paraId="69F32B3C" w14:textId="29E505E3" w:rsidR="00476B68" w:rsidRDefault="00476B68" w:rsidP="006401FE">
      <w:pPr>
        <w:pStyle w:val="ListParagraph"/>
        <w:numPr>
          <w:ilvl w:val="0"/>
          <w:numId w:val="20"/>
        </w:numPr>
        <w:spacing w:after="0"/>
        <w:rPr>
          <w:rFonts w:ascii="Verdana" w:hAnsi="Verdana"/>
          <w:sz w:val="20"/>
          <w:szCs w:val="20"/>
        </w:rPr>
      </w:pPr>
      <w:proofErr w:type="gramStart"/>
      <w:r>
        <w:rPr>
          <w:rFonts w:ascii="Verdana" w:hAnsi="Verdana"/>
          <w:sz w:val="20"/>
          <w:szCs w:val="20"/>
        </w:rPr>
        <w:t>All of these</w:t>
      </w:r>
      <w:proofErr w:type="gramEnd"/>
    </w:p>
    <w:p w14:paraId="0B7B9903" w14:textId="657794A1" w:rsidR="00476B68" w:rsidRDefault="00476B68" w:rsidP="006401FE">
      <w:pPr>
        <w:pStyle w:val="ListParagraph"/>
        <w:numPr>
          <w:ilvl w:val="0"/>
          <w:numId w:val="10"/>
        </w:numPr>
        <w:spacing w:before="6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load is considered to be continuous if the maximum current is expected to continue for ____ hour(s) or more.</w:t>
      </w:r>
      <w:bookmarkStart w:id="0" w:name="_GoBack"/>
      <w:bookmarkEnd w:id="0"/>
    </w:p>
    <w:p w14:paraId="521F9575" w14:textId="635D824B" w:rsidR="00476B68" w:rsidRDefault="00476B68" w:rsidP="006401FE">
      <w:pPr>
        <w:pStyle w:val="ListParagraph"/>
        <w:numPr>
          <w:ilvl w:val="0"/>
          <w:numId w:val="2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½</w:t>
      </w:r>
    </w:p>
    <w:p w14:paraId="2DDB0075" w14:textId="2FD98A3C" w:rsidR="00476B68" w:rsidRDefault="00476B68" w:rsidP="006401FE">
      <w:pPr>
        <w:pStyle w:val="ListParagraph"/>
        <w:numPr>
          <w:ilvl w:val="0"/>
          <w:numId w:val="2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1</w:t>
      </w:r>
    </w:p>
    <w:p w14:paraId="4798FB49" w14:textId="4D2B77AA" w:rsidR="00476B68" w:rsidRDefault="00476B68" w:rsidP="006401FE">
      <w:pPr>
        <w:pStyle w:val="ListParagraph"/>
        <w:numPr>
          <w:ilvl w:val="0"/>
          <w:numId w:val="2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</w:t>
      </w:r>
    </w:p>
    <w:p w14:paraId="179A94E5" w14:textId="385AC1A4" w:rsidR="00476B68" w:rsidRDefault="00476B68" w:rsidP="006401FE">
      <w:pPr>
        <w:pStyle w:val="ListParagraph"/>
        <w:numPr>
          <w:ilvl w:val="0"/>
          <w:numId w:val="21"/>
        </w:numPr>
        <w:spacing w:after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3</w:t>
      </w:r>
    </w:p>
    <w:sectPr w:rsidR="00476B68" w:rsidSect="00277155">
      <w:headerReference w:type="default" r:id="rId13"/>
      <w:footerReference w:type="default" r:id="rId14"/>
      <w:pgSz w:w="12240" w:h="15840" w:code="1"/>
      <w:pgMar w:top="720" w:right="720" w:bottom="360" w:left="144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66ED1A9" w14:textId="77777777" w:rsidR="00476B68" w:rsidRDefault="00476B68" w:rsidP="005B3A86">
      <w:pPr>
        <w:spacing w:after="0" w:line="240" w:lineRule="auto"/>
      </w:pPr>
      <w:r>
        <w:separator/>
      </w:r>
    </w:p>
  </w:endnote>
  <w:endnote w:type="continuationSeparator" w:id="0">
    <w:p w14:paraId="3DFCEC76" w14:textId="77777777" w:rsidR="00476B68" w:rsidRDefault="00476B68" w:rsidP="005B3A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A2AE89E" w14:textId="2E913FDA" w:rsidR="00476B68" w:rsidRPr="007C2507" w:rsidRDefault="00476B68" w:rsidP="00277155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20766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43C4332" w14:textId="3DB2A0AB" w:rsidR="00476B68" w:rsidRPr="007C2507" w:rsidRDefault="00476B6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F071F2" w14:textId="16A4ABED" w:rsidR="00476B68" w:rsidRPr="007C2507" w:rsidRDefault="00476B6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20766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B2ED28" w14:textId="1EF4BD14" w:rsidR="00476B68" w:rsidRPr="007C2507" w:rsidRDefault="00476B68" w:rsidP="00277155">
    <w:pPr>
      <w:pStyle w:val="Footer"/>
      <w:pBdr>
        <w:top w:val="single" w:sz="4" w:space="1" w:color="auto"/>
      </w:pBdr>
      <w:tabs>
        <w:tab w:val="clear" w:pos="9360"/>
        <w:tab w:val="right" w:pos="10080"/>
      </w:tabs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C20766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45E5A2" w14:textId="77777777" w:rsidR="00476B68" w:rsidRDefault="00476B68" w:rsidP="005B3A86">
      <w:pPr>
        <w:spacing w:after="0" w:line="240" w:lineRule="auto"/>
      </w:pPr>
      <w:r>
        <w:separator/>
      </w:r>
    </w:p>
  </w:footnote>
  <w:footnote w:type="continuationSeparator" w:id="0">
    <w:p w14:paraId="62E57E81" w14:textId="77777777" w:rsidR="00476B68" w:rsidRDefault="00476B68" w:rsidP="005B3A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F2DD68" w14:textId="725EE199" w:rsidR="00476B68" w:rsidRPr="007C2507" w:rsidRDefault="00476B68" w:rsidP="00277155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Article 314, 334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3B24C535" w14:textId="449743F7" w:rsidR="00476B68" w:rsidRPr="000154E9" w:rsidRDefault="00476B68" w:rsidP="00277155">
    <w:pPr>
      <w:pStyle w:val="Footer"/>
      <w:pBdr>
        <w:bottom w:val="single" w:sz="4" w:space="1" w:color="auto"/>
      </w:pBdr>
      <w:tabs>
        <w:tab w:val="clear" w:pos="4680"/>
      </w:tabs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Code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04238" w14:textId="65B628D1" w:rsidR="00476B68" w:rsidRPr="007C2507" w:rsidRDefault="00476B6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Article 314, 334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5891AA9" w14:textId="2B5AE1AD" w:rsidR="00476B68" w:rsidRPr="000154E9" w:rsidRDefault="00476B68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Code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476B68" w14:paraId="20B0B9E9" w14:textId="77777777" w:rsidTr="00E130F3">
      <w:tc>
        <w:tcPr>
          <w:tcW w:w="630" w:type="dxa"/>
        </w:tcPr>
        <w:p w14:paraId="13C730DC" w14:textId="77777777" w:rsidR="00476B68" w:rsidRDefault="00476B68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A93C08E" wp14:editId="614ECEC4">
                <wp:extent cx="411480" cy="31089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5BAA1494" w14:textId="5FA6A25B" w:rsidR="00476B68" w:rsidRPr="007C2507" w:rsidRDefault="00476B68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6E4557F" w14:textId="77777777" w:rsidR="00476B68" w:rsidRDefault="00476B68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275F2479" wp14:editId="080705AF">
                <wp:extent cx="411480" cy="310896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6D8F224" w14:textId="77777777" w:rsidR="00476B68" w:rsidRPr="00B025CF" w:rsidRDefault="00476B68" w:rsidP="00277155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7955F3" w14:textId="35439A03" w:rsidR="00476B68" w:rsidRPr="007C2507" w:rsidRDefault="00476B68" w:rsidP="00277155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>
      <w:rPr>
        <w:rFonts w:ascii="BankGothic Lt BT" w:hAnsi="BankGothic Lt BT"/>
        <w:caps/>
        <w:sz w:val="24"/>
        <w:szCs w:val="24"/>
      </w:rPr>
      <w:t>Article 314, 334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3E32B69" w14:textId="6A7CE8F0" w:rsidR="00476B68" w:rsidRPr="000154E9" w:rsidRDefault="00476B68" w:rsidP="00277155">
    <w:pPr>
      <w:pStyle w:val="Footer"/>
      <w:pBdr>
        <w:bottom w:val="single" w:sz="4" w:space="1" w:color="auto"/>
      </w:pBdr>
      <w:tabs>
        <w:tab w:val="clear" w:pos="4680"/>
      </w:tabs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>
      <w:rPr>
        <w:rFonts w:ascii="BankGothic Lt BT" w:hAnsi="BankGothic Lt BT"/>
        <w:sz w:val="18"/>
        <w:szCs w:val="18"/>
      </w:rPr>
      <w:t>Code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7672BE"/>
    <w:multiLevelType w:val="hybridMultilevel"/>
    <w:tmpl w:val="3FA4F9EE"/>
    <w:lvl w:ilvl="0" w:tplc="FD8EFA2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9E18ACB6">
      <w:start w:val="1"/>
      <w:numFmt w:val="lowerLetter"/>
      <w:lvlText w:val="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EF7EC4"/>
    <w:multiLevelType w:val="hybridMultilevel"/>
    <w:tmpl w:val="B81ED53E"/>
    <w:lvl w:ilvl="0" w:tplc="9E18ACB6">
      <w:start w:val="1"/>
      <w:numFmt w:val="lowerLetter"/>
      <w:lvlText w:val="%1)"/>
      <w:lvlJc w:val="left"/>
      <w:pPr>
        <w:ind w:left="14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462AB3"/>
    <w:multiLevelType w:val="hybridMultilevel"/>
    <w:tmpl w:val="B81ED53E"/>
    <w:lvl w:ilvl="0" w:tplc="9E18ACB6">
      <w:start w:val="1"/>
      <w:numFmt w:val="lowerLetter"/>
      <w:lvlText w:val="%1)"/>
      <w:lvlJc w:val="left"/>
      <w:pPr>
        <w:ind w:left="14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D57A7E"/>
    <w:multiLevelType w:val="hybridMultilevel"/>
    <w:tmpl w:val="B81ED53E"/>
    <w:lvl w:ilvl="0" w:tplc="9E18ACB6">
      <w:start w:val="1"/>
      <w:numFmt w:val="lowerLetter"/>
      <w:lvlText w:val="%1)"/>
      <w:lvlJc w:val="left"/>
      <w:pPr>
        <w:ind w:left="14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88594A"/>
    <w:multiLevelType w:val="hybridMultilevel"/>
    <w:tmpl w:val="AFDC06AA"/>
    <w:lvl w:ilvl="0" w:tplc="FD8EFA2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48345F58">
      <w:start w:val="1"/>
      <w:numFmt w:val="lowerLetter"/>
      <w:lvlText w:val="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2C21397"/>
    <w:multiLevelType w:val="hybridMultilevel"/>
    <w:tmpl w:val="96328346"/>
    <w:lvl w:ilvl="0" w:tplc="48345F58">
      <w:start w:val="1"/>
      <w:numFmt w:val="lowerLetter"/>
      <w:lvlText w:val="%1)"/>
      <w:lvlJc w:val="left"/>
      <w:pPr>
        <w:ind w:left="14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7B5F5E"/>
    <w:multiLevelType w:val="hybridMultilevel"/>
    <w:tmpl w:val="B38C917C"/>
    <w:lvl w:ilvl="0" w:tplc="17A2E4FC">
      <w:start w:val="1"/>
      <w:numFmt w:val="lowerLetter"/>
      <w:lvlText w:val="%1)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8" w15:restartNumberingAfterBreak="0">
    <w:nsid w:val="2974799D"/>
    <w:multiLevelType w:val="hybridMultilevel"/>
    <w:tmpl w:val="B81ED53E"/>
    <w:lvl w:ilvl="0" w:tplc="9E18ACB6">
      <w:start w:val="1"/>
      <w:numFmt w:val="lowerLetter"/>
      <w:lvlText w:val="%1)"/>
      <w:lvlJc w:val="left"/>
      <w:pPr>
        <w:ind w:left="14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AC46D5E"/>
    <w:multiLevelType w:val="hybridMultilevel"/>
    <w:tmpl w:val="45761CF2"/>
    <w:lvl w:ilvl="0" w:tplc="04090017">
      <w:start w:val="1"/>
      <w:numFmt w:val="lowerLetter"/>
      <w:lvlText w:val="%1)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0" w15:restartNumberingAfterBreak="0">
    <w:nsid w:val="3DF81908"/>
    <w:multiLevelType w:val="hybridMultilevel"/>
    <w:tmpl w:val="7FD6D55E"/>
    <w:lvl w:ilvl="0" w:tplc="04090017">
      <w:start w:val="1"/>
      <w:numFmt w:val="lowerLetter"/>
      <w:lvlText w:val="%1)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1" w15:restartNumberingAfterBreak="0">
    <w:nsid w:val="4902277B"/>
    <w:multiLevelType w:val="hybridMultilevel"/>
    <w:tmpl w:val="B81ED53E"/>
    <w:lvl w:ilvl="0" w:tplc="9E18ACB6">
      <w:start w:val="1"/>
      <w:numFmt w:val="lowerLetter"/>
      <w:lvlText w:val="%1)"/>
      <w:lvlJc w:val="left"/>
      <w:pPr>
        <w:ind w:left="14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BF94515"/>
    <w:multiLevelType w:val="hybridMultilevel"/>
    <w:tmpl w:val="B81ED53E"/>
    <w:lvl w:ilvl="0" w:tplc="9E18ACB6">
      <w:start w:val="1"/>
      <w:numFmt w:val="lowerLetter"/>
      <w:lvlText w:val="%1)"/>
      <w:lvlJc w:val="left"/>
      <w:pPr>
        <w:ind w:left="14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3F3FC9"/>
    <w:multiLevelType w:val="hybridMultilevel"/>
    <w:tmpl w:val="5DAADD56"/>
    <w:lvl w:ilvl="0" w:tplc="F6165DE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5310FDD0">
      <w:start w:val="1"/>
      <w:numFmt w:val="lowerLetter"/>
      <w:lvlText w:val="%2)"/>
      <w:lvlJc w:val="left"/>
      <w:pPr>
        <w:ind w:left="1470" w:hanging="390"/>
      </w:pPr>
      <w:rPr>
        <w:rFonts w:hint="default"/>
      </w:rPr>
    </w:lvl>
    <w:lvl w:ilvl="2" w:tplc="24BCB760">
      <w:start w:val="1"/>
      <w:numFmt w:val="upperLetter"/>
      <w:lvlText w:val="%3."/>
      <w:lvlJc w:val="left"/>
      <w:pPr>
        <w:ind w:left="237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D3608B"/>
    <w:multiLevelType w:val="hybridMultilevel"/>
    <w:tmpl w:val="652CA2A6"/>
    <w:lvl w:ilvl="0" w:tplc="78A2702C">
      <w:start w:val="1"/>
      <w:numFmt w:val="lowerLetter"/>
      <w:lvlText w:val="%1)"/>
      <w:lvlJc w:val="left"/>
      <w:pPr>
        <w:ind w:left="151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5" w15:restartNumberingAfterBreak="0">
    <w:nsid w:val="668A0750"/>
    <w:multiLevelType w:val="hybridMultilevel"/>
    <w:tmpl w:val="545CD174"/>
    <w:lvl w:ilvl="0" w:tplc="49F219B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62F02B00">
      <w:start w:val="1"/>
      <w:numFmt w:val="lowerLetter"/>
      <w:lvlText w:val="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C007BD"/>
    <w:multiLevelType w:val="hybridMultilevel"/>
    <w:tmpl w:val="7826DF78"/>
    <w:lvl w:ilvl="0" w:tplc="04090017">
      <w:start w:val="1"/>
      <w:numFmt w:val="lowerLetter"/>
      <w:lvlText w:val="%1)"/>
      <w:lvlJc w:val="left"/>
      <w:pPr>
        <w:ind w:left="14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5" w:hanging="360"/>
      </w:pPr>
    </w:lvl>
    <w:lvl w:ilvl="2" w:tplc="0409001B" w:tentative="1">
      <w:start w:val="1"/>
      <w:numFmt w:val="lowerRoman"/>
      <w:lvlText w:val="%3."/>
      <w:lvlJc w:val="right"/>
      <w:pPr>
        <w:ind w:left="2895" w:hanging="180"/>
      </w:pPr>
    </w:lvl>
    <w:lvl w:ilvl="3" w:tplc="0409000F" w:tentative="1">
      <w:start w:val="1"/>
      <w:numFmt w:val="decimal"/>
      <w:lvlText w:val="%4."/>
      <w:lvlJc w:val="left"/>
      <w:pPr>
        <w:ind w:left="3615" w:hanging="360"/>
      </w:pPr>
    </w:lvl>
    <w:lvl w:ilvl="4" w:tplc="04090019" w:tentative="1">
      <w:start w:val="1"/>
      <w:numFmt w:val="lowerLetter"/>
      <w:lvlText w:val="%5."/>
      <w:lvlJc w:val="left"/>
      <w:pPr>
        <w:ind w:left="4335" w:hanging="360"/>
      </w:pPr>
    </w:lvl>
    <w:lvl w:ilvl="5" w:tplc="0409001B" w:tentative="1">
      <w:start w:val="1"/>
      <w:numFmt w:val="lowerRoman"/>
      <w:lvlText w:val="%6."/>
      <w:lvlJc w:val="right"/>
      <w:pPr>
        <w:ind w:left="5055" w:hanging="180"/>
      </w:pPr>
    </w:lvl>
    <w:lvl w:ilvl="6" w:tplc="0409000F" w:tentative="1">
      <w:start w:val="1"/>
      <w:numFmt w:val="decimal"/>
      <w:lvlText w:val="%7."/>
      <w:lvlJc w:val="left"/>
      <w:pPr>
        <w:ind w:left="5775" w:hanging="360"/>
      </w:pPr>
    </w:lvl>
    <w:lvl w:ilvl="7" w:tplc="04090019" w:tentative="1">
      <w:start w:val="1"/>
      <w:numFmt w:val="lowerLetter"/>
      <w:lvlText w:val="%8."/>
      <w:lvlJc w:val="left"/>
      <w:pPr>
        <w:ind w:left="6495" w:hanging="360"/>
      </w:pPr>
    </w:lvl>
    <w:lvl w:ilvl="8" w:tplc="0409001B" w:tentative="1">
      <w:start w:val="1"/>
      <w:numFmt w:val="lowerRoman"/>
      <w:lvlText w:val="%9."/>
      <w:lvlJc w:val="right"/>
      <w:pPr>
        <w:ind w:left="7215" w:hanging="180"/>
      </w:pPr>
    </w:lvl>
  </w:abstractNum>
  <w:abstractNum w:abstractNumId="17" w15:restartNumberingAfterBreak="0">
    <w:nsid w:val="762F2CC4"/>
    <w:multiLevelType w:val="hybridMultilevel"/>
    <w:tmpl w:val="564E7D26"/>
    <w:lvl w:ilvl="0" w:tplc="AC0CCEBA">
      <w:start w:val="1"/>
      <w:numFmt w:val="lowerLetter"/>
      <w:lvlText w:val="%1)"/>
      <w:lvlJc w:val="left"/>
      <w:pPr>
        <w:ind w:left="1515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18" w15:restartNumberingAfterBreak="0">
    <w:nsid w:val="7A223B5B"/>
    <w:multiLevelType w:val="hybridMultilevel"/>
    <w:tmpl w:val="B81ED53E"/>
    <w:lvl w:ilvl="0" w:tplc="9E18ACB6">
      <w:start w:val="1"/>
      <w:numFmt w:val="lowerLetter"/>
      <w:lvlText w:val="%1)"/>
      <w:lvlJc w:val="left"/>
      <w:pPr>
        <w:ind w:left="14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A834245"/>
    <w:multiLevelType w:val="hybridMultilevel"/>
    <w:tmpl w:val="0C52244A"/>
    <w:lvl w:ilvl="0" w:tplc="5E0C6FDE">
      <w:start w:val="1"/>
      <w:numFmt w:val="lowerLetter"/>
      <w:lvlText w:val="%1)"/>
      <w:lvlJc w:val="left"/>
      <w:pPr>
        <w:ind w:left="14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7E7E0659"/>
    <w:multiLevelType w:val="hybridMultilevel"/>
    <w:tmpl w:val="B81ED53E"/>
    <w:lvl w:ilvl="0" w:tplc="9E18ACB6">
      <w:start w:val="1"/>
      <w:numFmt w:val="lowerLetter"/>
      <w:lvlText w:val="%1)"/>
      <w:lvlJc w:val="left"/>
      <w:pPr>
        <w:ind w:left="1470" w:hanging="39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5"/>
  </w:num>
  <w:num w:numId="3">
    <w:abstractNumId w:val="9"/>
  </w:num>
  <w:num w:numId="4">
    <w:abstractNumId w:val="13"/>
  </w:num>
  <w:num w:numId="5">
    <w:abstractNumId w:val="16"/>
  </w:num>
  <w:num w:numId="6">
    <w:abstractNumId w:val="17"/>
  </w:num>
  <w:num w:numId="7">
    <w:abstractNumId w:val="14"/>
  </w:num>
  <w:num w:numId="8">
    <w:abstractNumId w:val="10"/>
  </w:num>
  <w:num w:numId="9">
    <w:abstractNumId w:val="7"/>
  </w:num>
  <w:num w:numId="10">
    <w:abstractNumId w:val="4"/>
  </w:num>
  <w:num w:numId="11">
    <w:abstractNumId w:val="19"/>
  </w:num>
  <w:num w:numId="12">
    <w:abstractNumId w:val="0"/>
  </w:num>
  <w:num w:numId="13">
    <w:abstractNumId w:val="6"/>
  </w:num>
  <w:num w:numId="14">
    <w:abstractNumId w:val="8"/>
  </w:num>
  <w:num w:numId="15">
    <w:abstractNumId w:val="12"/>
  </w:num>
  <w:num w:numId="16">
    <w:abstractNumId w:val="3"/>
  </w:num>
  <w:num w:numId="17">
    <w:abstractNumId w:val="2"/>
  </w:num>
  <w:num w:numId="18">
    <w:abstractNumId w:val="18"/>
  </w:num>
  <w:num w:numId="19">
    <w:abstractNumId w:val="1"/>
  </w:num>
  <w:num w:numId="20">
    <w:abstractNumId w:val="11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33C"/>
    <w:rsid w:val="000154E9"/>
    <w:rsid w:val="00041E52"/>
    <w:rsid w:val="000524AC"/>
    <w:rsid w:val="000544E1"/>
    <w:rsid w:val="000A23B3"/>
    <w:rsid w:val="000C02C7"/>
    <w:rsid w:val="000C0C2C"/>
    <w:rsid w:val="00101028"/>
    <w:rsid w:val="00141840"/>
    <w:rsid w:val="001B1531"/>
    <w:rsid w:val="001F4E44"/>
    <w:rsid w:val="002025E4"/>
    <w:rsid w:val="00222A30"/>
    <w:rsid w:val="00224C5A"/>
    <w:rsid w:val="00261027"/>
    <w:rsid w:val="00277155"/>
    <w:rsid w:val="0028229D"/>
    <w:rsid w:val="002E22BE"/>
    <w:rsid w:val="00302F30"/>
    <w:rsid w:val="00307505"/>
    <w:rsid w:val="00345A57"/>
    <w:rsid w:val="003F6D63"/>
    <w:rsid w:val="00421E6D"/>
    <w:rsid w:val="00422289"/>
    <w:rsid w:val="00431790"/>
    <w:rsid w:val="004332DB"/>
    <w:rsid w:val="00472F8B"/>
    <w:rsid w:val="00476B68"/>
    <w:rsid w:val="004C133C"/>
    <w:rsid w:val="004E48AE"/>
    <w:rsid w:val="005B12FA"/>
    <w:rsid w:val="005B3A86"/>
    <w:rsid w:val="005C0E9B"/>
    <w:rsid w:val="00613E4E"/>
    <w:rsid w:val="00630B45"/>
    <w:rsid w:val="006401FE"/>
    <w:rsid w:val="00687D46"/>
    <w:rsid w:val="006F19A5"/>
    <w:rsid w:val="006F7F1A"/>
    <w:rsid w:val="00704F93"/>
    <w:rsid w:val="007140C7"/>
    <w:rsid w:val="00723673"/>
    <w:rsid w:val="007415F5"/>
    <w:rsid w:val="007C2507"/>
    <w:rsid w:val="007D1E6F"/>
    <w:rsid w:val="00825758"/>
    <w:rsid w:val="00866D5F"/>
    <w:rsid w:val="00872B14"/>
    <w:rsid w:val="008975D5"/>
    <w:rsid w:val="009219E3"/>
    <w:rsid w:val="009472F1"/>
    <w:rsid w:val="009559C9"/>
    <w:rsid w:val="00995AAA"/>
    <w:rsid w:val="009B042B"/>
    <w:rsid w:val="009C278D"/>
    <w:rsid w:val="009F2DFA"/>
    <w:rsid w:val="009F76D1"/>
    <w:rsid w:val="00A9022E"/>
    <w:rsid w:val="00B025CF"/>
    <w:rsid w:val="00B0790B"/>
    <w:rsid w:val="00B457A7"/>
    <w:rsid w:val="00B52137"/>
    <w:rsid w:val="00B755C0"/>
    <w:rsid w:val="00BB7522"/>
    <w:rsid w:val="00C20766"/>
    <w:rsid w:val="00C714A5"/>
    <w:rsid w:val="00C752E6"/>
    <w:rsid w:val="00C834FC"/>
    <w:rsid w:val="00C86D41"/>
    <w:rsid w:val="00C94D06"/>
    <w:rsid w:val="00CB5A57"/>
    <w:rsid w:val="00CB5F0C"/>
    <w:rsid w:val="00CE3BF2"/>
    <w:rsid w:val="00CF7AA0"/>
    <w:rsid w:val="00D71B4C"/>
    <w:rsid w:val="00D96E95"/>
    <w:rsid w:val="00DA380B"/>
    <w:rsid w:val="00DB364D"/>
    <w:rsid w:val="00DC19D0"/>
    <w:rsid w:val="00DC25BA"/>
    <w:rsid w:val="00DC51B1"/>
    <w:rsid w:val="00E013AA"/>
    <w:rsid w:val="00E130F3"/>
    <w:rsid w:val="00E36920"/>
    <w:rsid w:val="00E53214"/>
    <w:rsid w:val="00EA0805"/>
    <w:rsid w:val="00EE47B1"/>
    <w:rsid w:val="00EF1F6A"/>
    <w:rsid w:val="00F15ECB"/>
    <w:rsid w:val="00F61762"/>
    <w:rsid w:val="00F631A1"/>
    <w:rsid w:val="00F9405C"/>
    <w:rsid w:val="00F958F6"/>
    <w:rsid w:val="00FD7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."/>
  <w:listSeparator w:val=","/>
  <w14:docId w14:val="781BB8CE"/>
  <w15:chartTrackingRefBased/>
  <w15:docId w15:val="{C87EAA02-9B5F-4757-86F6-0BD473BA9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footer" Target="footer4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1127</TotalTime>
  <Pages>3</Pages>
  <Words>742</Words>
  <Characters>4230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8</cp:revision>
  <cp:lastPrinted>2018-07-11T18:02:00Z</cp:lastPrinted>
  <dcterms:created xsi:type="dcterms:W3CDTF">2018-07-11T18:01:00Z</dcterms:created>
  <dcterms:modified xsi:type="dcterms:W3CDTF">2018-07-13T13:57:00Z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Article 314, 334</vt:lpwstr>
  </property>
  <property fmtid="{D5CDD505-2E9C-101B-9397-08002B2CF9AE}" pid="4" name="DocNum">
    <vt:i4>4</vt:i4>
  </property>
  <property fmtid="{D5CDD505-2E9C-101B-9397-08002B2CF9AE}" pid="5" name="DocCourse">
    <vt:lpwstr>Electrical Applications</vt:lpwstr>
  </property>
  <property fmtid="{D5CDD505-2E9C-101B-9397-08002B2CF9AE}" pid="6" name="DocUnit">
    <vt:lpwstr>Code</vt:lpwstr>
  </property>
  <property fmtid="{D5CDD505-2E9C-101B-9397-08002B2CF9AE}" pid="7" name="DocDept">
    <vt:lpwstr>Electrical Automation</vt:lpwstr>
  </property>
  <property fmtid="{D5CDD505-2E9C-101B-9397-08002B2CF9AE}" pid="8" name="DocCLO">
    <vt:lpwstr>1</vt:lpwstr>
  </property>
  <property fmtid="{D5CDD505-2E9C-101B-9397-08002B2CF9AE}" pid="9" name="DocInstitution">
    <vt:lpwstr>Ranken Technical College</vt:lpwstr>
  </property>
</Properties>
</file>