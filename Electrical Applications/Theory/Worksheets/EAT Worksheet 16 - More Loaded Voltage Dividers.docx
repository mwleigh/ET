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926F8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B35E3">
        <w:rPr>
          <w:rFonts w:ascii="Verdana" w:hAnsi="Verdana"/>
          <w:b/>
          <w:sz w:val="24"/>
          <w:szCs w:val="24"/>
        </w:rPr>
        <w:t>More Loaded Voltage Dividers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2DF844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78E94A60" w14:textId="0978B2C0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1D6A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a </w:t>
      </w:r>
      <w:r w:rsidR="00FF3F4B">
        <w:rPr>
          <w:rFonts w:ascii="Verdana" w:hAnsi="Verdana"/>
          <w:sz w:val="20"/>
          <w:szCs w:val="20"/>
        </w:rPr>
        <w:t>multi-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</w:t>
      </w:r>
      <w:r w:rsidR="00911D6A">
        <w:rPr>
          <w:rFonts w:ascii="Verdana" w:hAnsi="Verdana"/>
          <w:sz w:val="20"/>
          <w:szCs w:val="20"/>
        </w:rPr>
        <w:t xml:space="preserve"> based on given criteria</w:t>
      </w:r>
      <w:r>
        <w:rPr>
          <w:rFonts w:ascii="Verdana" w:hAnsi="Verdana"/>
          <w:sz w:val="20"/>
          <w:szCs w:val="20"/>
        </w:rPr>
        <w:t>.</w:t>
      </w:r>
    </w:p>
    <w:p w14:paraId="3399D695" w14:textId="5AD11E04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recognize the function of a </w:t>
      </w:r>
      <w:r w:rsidR="00FF3F4B">
        <w:rPr>
          <w:rFonts w:ascii="Verdana" w:hAnsi="Verdana"/>
          <w:sz w:val="20"/>
          <w:szCs w:val="20"/>
        </w:rPr>
        <w:t xml:space="preserve">multi-load,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and how it is useful in control systems.</w:t>
      </w:r>
    </w:p>
    <w:p w14:paraId="4FD14F65" w14:textId="4268AAF2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FF3F4B">
        <w:rPr>
          <w:rFonts w:ascii="Verdana" w:hAnsi="Verdana"/>
          <w:sz w:val="20"/>
          <w:szCs w:val="20"/>
        </w:rPr>
        <w:t>how having multiple loads affects a loaded voltage divider</w:t>
      </w:r>
      <w:r w:rsidR="00911D6A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6050DC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B35E3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A33F3A" w14:textId="6B636AF3" w:rsidR="00CE1258" w:rsidRDefault="00911D6A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Loaded</w:t>
      </w:r>
      <w:r w:rsidR="00615879">
        <w:rPr>
          <w:rFonts w:ascii="Verdana" w:hAnsi="Verdana"/>
          <w:sz w:val="20"/>
          <w:szCs w:val="20"/>
        </w:rPr>
        <w:t xml:space="preserve"> voltage divider is</w:t>
      </w:r>
      <w:r w:rsidR="00241DCB">
        <w:rPr>
          <w:rFonts w:ascii="Verdana" w:hAnsi="Verdana"/>
          <w:sz w:val="20"/>
          <w:szCs w:val="20"/>
        </w:rPr>
        <w:t xml:space="preserve"> a series circuit that contains </w:t>
      </w:r>
      <w:r>
        <w:rPr>
          <w:rFonts w:ascii="Verdana" w:hAnsi="Verdana"/>
          <w:sz w:val="20"/>
          <w:szCs w:val="20"/>
        </w:rPr>
        <w:t xml:space="preserve">at least </w:t>
      </w:r>
      <w:r w:rsidR="00241DCB">
        <w:rPr>
          <w:rFonts w:ascii="Verdana" w:hAnsi="Verdana"/>
          <w:sz w:val="20"/>
          <w:szCs w:val="20"/>
        </w:rPr>
        <w:t>two resistor</w:t>
      </w:r>
      <w:r w:rsidR="00615879">
        <w:rPr>
          <w:rFonts w:ascii="Verdana" w:hAnsi="Verdana"/>
          <w:sz w:val="20"/>
          <w:szCs w:val="20"/>
        </w:rPr>
        <w:t>s</w:t>
      </w:r>
      <w:r w:rsidR="00241DCB">
        <w:rPr>
          <w:rFonts w:ascii="Verdana" w:hAnsi="Verdana"/>
          <w:sz w:val="20"/>
          <w:szCs w:val="20"/>
        </w:rPr>
        <w:t xml:space="preserve"> and has a load of a specific voltage attached at the junction of the two </w:t>
      </w:r>
      <w:r w:rsidR="00615879">
        <w:rPr>
          <w:rFonts w:ascii="Verdana" w:hAnsi="Verdana"/>
          <w:sz w:val="20"/>
          <w:szCs w:val="20"/>
        </w:rPr>
        <w:t>resistors</w:t>
      </w:r>
      <w:r w:rsidR="00241DCB">
        <w:rPr>
          <w:rFonts w:ascii="Verdana" w:hAnsi="Verdana"/>
          <w:sz w:val="20"/>
          <w:szCs w:val="20"/>
        </w:rPr>
        <w:t xml:space="preserve"> (see schematic below)</w:t>
      </w:r>
      <w:r w:rsidR="00FC37C7">
        <w:rPr>
          <w:rFonts w:ascii="Verdana" w:hAnsi="Verdana"/>
          <w:sz w:val="20"/>
          <w:szCs w:val="20"/>
        </w:rPr>
        <w:t>.</w:t>
      </w:r>
      <w:r w:rsidR="00241DCB">
        <w:rPr>
          <w:rFonts w:ascii="Verdana" w:hAnsi="Verdana"/>
          <w:sz w:val="20"/>
          <w:szCs w:val="20"/>
        </w:rPr>
        <w:t xml:space="preserve"> In this circuit, the source voltage is divided in two, with the ratio of division being determined by the value of the resistors. </w:t>
      </w:r>
      <w:r>
        <w:rPr>
          <w:rFonts w:ascii="Verdana" w:hAnsi="Verdana"/>
          <w:sz w:val="20"/>
          <w:szCs w:val="20"/>
        </w:rPr>
        <w:t>The second resistor is termed the bleeder resistor and is therefore denoted R</w:t>
      </w:r>
      <w:r w:rsidRPr="00911D6A">
        <w:rPr>
          <w:rFonts w:ascii="Verdana" w:hAnsi="Verdana"/>
          <w:sz w:val="20"/>
          <w:szCs w:val="20"/>
          <w:vertAlign w:val="subscript"/>
        </w:rPr>
        <w:t>B</w:t>
      </w:r>
      <w:r w:rsidR="00241DC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When designing a loaded voltage divider, the current passing through the bleeder resistor is 10% of the total </w:t>
      </w:r>
      <w:r w:rsidRPr="00911D6A">
        <w:rPr>
          <w:rFonts w:ascii="Verdana" w:hAnsi="Verdana"/>
          <w:sz w:val="20"/>
          <w:szCs w:val="20"/>
          <w:u w:val="single"/>
        </w:rPr>
        <w:t>load</w:t>
      </w:r>
      <w:r>
        <w:rPr>
          <w:rFonts w:ascii="Verdana" w:hAnsi="Verdana"/>
          <w:sz w:val="20"/>
          <w:szCs w:val="20"/>
        </w:rPr>
        <w:t xml:space="preserve"> current</w:t>
      </w:r>
      <w:r w:rsidR="006202A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6202A1">
        <w:rPr>
          <w:rFonts w:ascii="Verdana" w:hAnsi="Verdana"/>
          <w:sz w:val="20"/>
          <w:szCs w:val="20"/>
        </w:rPr>
        <w:t>The R</w:t>
      </w:r>
      <w:r w:rsidR="006202A1" w:rsidRPr="006202A1">
        <w:rPr>
          <w:rFonts w:ascii="Verdana" w:hAnsi="Verdana"/>
          <w:sz w:val="20"/>
          <w:szCs w:val="20"/>
          <w:vertAlign w:val="subscript"/>
        </w:rPr>
        <w:t>1</w:t>
      </w:r>
      <w:r w:rsidR="006202A1">
        <w:rPr>
          <w:rFonts w:ascii="Verdana" w:hAnsi="Verdana"/>
          <w:sz w:val="20"/>
          <w:szCs w:val="20"/>
        </w:rPr>
        <w:t xml:space="preserve"> resistor is often referred to as the “drop” resistor since it drops the supply voltage to the required load voltage. </w:t>
      </w:r>
      <w:r w:rsidR="00012361">
        <w:rPr>
          <w:rFonts w:ascii="Verdana" w:hAnsi="Verdana"/>
          <w:sz w:val="20"/>
          <w:szCs w:val="20"/>
        </w:rPr>
        <w:t>For</w:t>
      </w:r>
      <w:r w:rsidR="006202A1">
        <w:rPr>
          <w:rFonts w:ascii="Verdana" w:hAnsi="Verdana"/>
          <w:sz w:val="20"/>
          <w:szCs w:val="20"/>
        </w:rPr>
        <w:t xml:space="preserve"> the circuit below, the formula</w:t>
      </w:r>
      <w:r w:rsidR="00012361">
        <w:rPr>
          <w:rFonts w:ascii="Verdana" w:hAnsi="Verdana"/>
          <w:sz w:val="20"/>
          <w:szCs w:val="20"/>
        </w:rPr>
        <w:t>s</w:t>
      </w:r>
      <w:r w:rsidR="006202A1">
        <w:rPr>
          <w:rFonts w:ascii="Verdana" w:hAnsi="Verdana"/>
          <w:sz w:val="20"/>
          <w:szCs w:val="20"/>
        </w:rPr>
        <w:t xml:space="preserve"> for determining the drop resistor is as follows;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2216"/>
        <w:gridCol w:w="2366"/>
        <w:gridCol w:w="2568"/>
      </w:tblGrid>
      <w:tr w:rsidR="0036614F" w14:paraId="65014190" w14:textId="77777777" w:rsidTr="0036614F">
        <w:tc>
          <w:tcPr>
            <w:tcW w:w="2570" w:type="dxa"/>
            <w:vAlign w:val="center"/>
          </w:tcPr>
          <w:p w14:paraId="15FD1BCB" w14:textId="617BB821" w:rsidR="0036614F" w:rsidRDefault="00D1711C" w:rsidP="00FF3F4B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16" w:type="dxa"/>
            <w:vAlign w:val="center"/>
          </w:tcPr>
          <w:p w14:paraId="41C47D16" w14:textId="1E00B348" w:rsidR="0036614F" w:rsidRDefault="00D1711C" w:rsidP="00FF3F4B">
            <w:pPr>
              <w:tabs>
                <w:tab w:val="left" w:pos="2026"/>
              </w:tabs>
              <w:spacing w:before="240" w:after="24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6" w:type="dxa"/>
            <w:vAlign w:val="center"/>
          </w:tcPr>
          <w:p w14:paraId="2A1FF052" w14:textId="0B76158E" w:rsidR="0036614F" w:rsidRDefault="00D1711C" w:rsidP="00FF3F4B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568" w:type="dxa"/>
            <w:vAlign w:val="center"/>
          </w:tcPr>
          <w:p w14:paraId="26534EC2" w14:textId="2CB7C332" w:rsidR="0036614F" w:rsidRDefault="00D1711C" w:rsidP="00FF3F4B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6122488F" w14:textId="357532E3" w:rsidR="00853F6B" w:rsidRDefault="00853F6B" w:rsidP="00853F6B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26291A9F" w14:textId="631BC16D" w:rsidR="00853F6B" w:rsidRPr="00F37A70" w:rsidRDefault="00853F6B" w:rsidP="00853F6B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noProof/>
          <w:sz w:val="20"/>
          <w:szCs w:val="20"/>
        </w:rPr>
        <w:drawing>
          <wp:inline distT="0" distB="0" distL="0" distR="0" wp14:anchorId="3AD85AAC" wp14:editId="191B5DCA">
            <wp:extent cx="2626995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B0CA" w14:textId="7C807228" w:rsidR="00BA20BF" w:rsidRPr="00FF3F4B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sz w:val="20"/>
          <w:szCs w:val="20"/>
        </w:rPr>
        <w:t>Where;</w:t>
      </w:r>
    </w:p>
    <w:p w14:paraId="169BF4DA" w14:textId="735B35DC" w:rsidR="00BA20BF" w:rsidRPr="00FF3F4B" w:rsidRDefault="00D1711C" w:rsidP="00BA20BF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=750mW,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=800mW</m:t>
          </m:r>
        </m:oMath>
      </m:oMathPara>
    </w:p>
    <w:p w14:paraId="599EEACB" w14:textId="77777777" w:rsidR="0097385F" w:rsidRPr="00FF3F4B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FF3F4B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FF3F4B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3384617" w14:textId="77777777" w:rsidR="00853F6B" w:rsidRPr="00853F6B" w:rsidRDefault="00853F6B" w:rsidP="00B83257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853F6B">
        <w:rPr>
          <w:rFonts w:ascii="Verdana" w:hAnsi="Verdana"/>
          <w:b/>
        </w:rPr>
        <w:lastRenderedPageBreak/>
        <w:t>Instructions</w:t>
      </w:r>
    </w:p>
    <w:p w14:paraId="10E5AFDC" w14:textId="77777777" w:rsidR="00853F6B" w:rsidRPr="00853F6B" w:rsidRDefault="00853F6B" w:rsidP="00853F6B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 xml:space="preserve">Determine the resistor sizes per the formulas and example on the previous page. Complete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853F6B" w:rsidRPr="00FF3F4B" w14:paraId="7107801F" w14:textId="77777777" w:rsidTr="00532BA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B62F73B" w14:textId="77777777" w:rsidR="00853F6B" w:rsidRPr="00FF3F4B" w:rsidRDefault="00853F6B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B36741" w14:textId="77777777" w:rsidR="00853F6B" w:rsidRPr="00FF3F4B" w:rsidRDefault="00853F6B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38CF3C4" w14:textId="77777777" w:rsidR="00853F6B" w:rsidRPr="00FF3F4B" w:rsidRDefault="00853F6B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1708729" w14:textId="77777777" w:rsidR="00853F6B" w:rsidRPr="00FF3F4B" w:rsidRDefault="00853F6B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FE0B63" w14:textId="77777777" w:rsidR="00853F6B" w:rsidRPr="00FF3F4B" w:rsidRDefault="00853F6B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53F6B" w:rsidRPr="00FF3F4B" w14:paraId="6BC1B181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7CB1714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130CF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0FA472C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8931E2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B8F35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53F6B" w:rsidRPr="00FF3F4B" w14:paraId="2E68B665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3861F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D083C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31CFBE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FBB18C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715B6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44242CE3" w14:textId="77777777" w:rsidTr="00621FF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5B72D2" w14:textId="77777777" w:rsidR="00B83257" w:rsidRPr="00FF3F4B" w:rsidRDefault="00B83257" w:rsidP="00621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0C0DA" w14:textId="77777777" w:rsidR="00B83257" w:rsidRPr="00FF3F4B" w:rsidRDefault="00B83257" w:rsidP="00621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032783" w14:textId="77777777" w:rsidR="00B83257" w:rsidRPr="00FF3F4B" w:rsidRDefault="00B83257" w:rsidP="00621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0FAEE6" w14:textId="77777777" w:rsidR="00B83257" w:rsidRPr="00FF3F4B" w:rsidRDefault="00B83257" w:rsidP="00621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56D05" w14:textId="77777777" w:rsidR="00B83257" w:rsidRPr="00FF3F4B" w:rsidRDefault="00B83257" w:rsidP="00621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53F6B" w:rsidRPr="00FF3F4B" w14:paraId="402116D4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29FAEA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B9BA8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9DF3BCC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05E1B2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0224F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53F6B" w:rsidRPr="00FF3F4B" w14:paraId="129A490E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758C98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F8B4B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AFA18D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D567E1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EEB6C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853F6B" w:rsidRPr="00FF3F4B" w14:paraId="22A0D676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DEEDE0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87FF1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312B07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D4C635E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CCCFD" w14:textId="77777777" w:rsidR="00853F6B" w:rsidRPr="00FF3F4B" w:rsidRDefault="00853F6B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ECF8B82" w14:textId="77777777" w:rsidR="00B83257" w:rsidRDefault="00B83257" w:rsidP="00B83257">
      <w:pPr>
        <w:tabs>
          <w:tab w:val="left" w:pos="2026"/>
        </w:tabs>
        <w:spacing w:before="48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B27BE56" w14:textId="77777777" w:rsidR="00B83257" w:rsidRPr="00F37A70" w:rsidRDefault="00B83257" w:rsidP="00B8325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noProof/>
          <w:sz w:val="20"/>
          <w:szCs w:val="20"/>
        </w:rPr>
        <w:drawing>
          <wp:inline distT="0" distB="0" distL="0" distR="0" wp14:anchorId="6531CD34" wp14:editId="429A2E71">
            <wp:extent cx="2626995" cy="2621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C759" w14:textId="77777777" w:rsidR="00B83257" w:rsidRPr="00FF3F4B" w:rsidRDefault="00B83257" w:rsidP="00B83257">
      <w:pPr>
        <w:spacing w:after="60"/>
        <w:ind w:left="360"/>
        <w:rPr>
          <w:rFonts w:ascii="Verdana" w:hAnsi="Verdana"/>
          <w:sz w:val="20"/>
          <w:szCs w:val="20"/>
        </w:rPr>
      </w:pPr>
      <w:r w:rsidRPr="00FF3F4B">
        <w:rPr>
          <w:rFonts w:ascii="Verdana" w:hAnsi="Verdana"/>
          <w:sz w:val="20"/>
          <w:szCs w:val="20"/>
        </w:rPr>
        <w:t>Where;</w:t>
      </w:r>
    </w:p>
    <w:p w14:paraId="0195A6EF" w14:textId="68C8B574" w:rsidR="00B83257" w:rsidRPr="00FF3F4B" w:rsidRDefault="00D1711C" w:rsidP="00B83257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=31V,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=13V,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=19V,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=652mW,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=785mW</m:t>
          </m:r>
        </m:oMath>
      </m:oMathPara>
    </w:p>
    <w:p w14:paraId="1DCDA44B" w14:textId="77777777" w:rsidR="00B83257" w:rsidRPr="00853F6B" w:rsidRDefault="00B83257" w:rsidP="00B83257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853F6B">
        <w:rPr>
          <w:rFonts w:ascii="Verdana" w:hAnsi="Verdana"/>
          <w:b/>
        </w:rPr>
        <w:t>Instructions</w:t>
      </w:r>
    </w:p>
    <w:p w14:paraId="7524980D" w14:textId="77777777" w:rsidR="00B83257" w:rsidRPr="00853F6B" w:rsidRDefault="00B83257" w:rsidP="00B83257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 xml:space="preserve">Determine the resistor sizes per the formulas and example on the previous page. Complete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83257" w:rsidRPr="00FF3F4B" w14:paraId="3340F62A" w14:textId="77777777" w:rsidTr="00532BA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7EA1D84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7B0EEC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AF82F88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E4425EE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701E23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83257" w:rsidRPr="00FF3F4B" w14:paraId="0E23AB1D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306DB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EEC9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80DAA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31094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EB7F2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5AD112D3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68361B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0509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51C10D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67C8B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D03A1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7697DC68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CC129A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271A4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BFE764B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C0D13A9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7E9F9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056318F1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AEF71A6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7CE7D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E95B70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65C336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EBB45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796BD789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5C084FB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A6A34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B88F846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0A975CA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8907C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56ABE699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389197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61A35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98409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F3AD50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4CAD94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13A474F7" w14:textId="77777777" w:rsidR="00B83257" w:rsidRDefault="00B83257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F0A0BEE" w14:textId="38810EA4" w:rsidR="00C338F0" w:rsidRDefault="00C338F0" w:rsidP="00C338F0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Formulas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2216"/>
        <w:gridCol w:w="2366"/>
        <w:gridCol w:w="2568"/>
      </w:tblGrid>
      <w:tr w:rsidR="00170DE4" w14:paraId="26486EC6" w14:textId="77777777" w:rsidTr="00532BA2">
        <w:tc>
          <w:tcPr>
            <w:tcW w:w="2570" w:type="dxa"/>
            <w:vAlign w:val="center"/>
          </w:tcPr>
          <w:p w14:paraId="041FE144" w14:textId="376A7D41" w:rsidR="00170DE4" w:rsidRDefault="00D1711C" w:rsidP="00C338F0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16" w:type="dxa"/>
            <w:vAlign w:val="center"/>
          </w:tcPr>
          <w:p w14:paraId="5611ABF8" w14:textId="77777777" w:rsidR="00170DE4" w:rsidRDefault="00D1711C" w:rsidP="00C338F0">
            <w:pPr>
              <w:tabs>
                <w:tab w:val="left" w:pos="2026"/>
              </w:tabs>
              <w:spacing w:before="240" w:after="24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6" w:type="dxa"/>
            <w:vAlign w:val="center"/>
          </w:tcPr>
          <w:p w14:paraId="7EFF20C2" w14:textId="77777777" w:rsidR="00170DE4" w:rsidRDefault="00D1711C" w:rsidP="00C338F0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568" w:type="dxa"/>
            <w:vAlign w:val="center"/>
          </w:tcPr>
          <w:p w14:paraId="1C98A040" w14:textId="583956B7" w:rsidR="00170DE4" w:rsidRDefault="00D1711C" w:rsidP="00C338F0">
            <w:pPr>
              <w:tabs>
                <w:tab w:val="left" w:pos="2026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4D35AF17" w14:textId="75CD8C5E" w:rsidR="00853F6B" w:rsidRDefault="00853F6B" w:rsidP="00853F6B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3B37391" w14:textId="76979003" w:rsidR="00853F6B" w:rsidRPr="00FF3F4B" w:rsidRDefault="00853F6B" w:rsidP="00853F6B">
      <w:pPr>
        <w:tabs>
          <w:tab w:val="left" w:pos="2026"/>
        </w:tabs>
        <w:spacing w:before="240" w:after="240"/>
        <w:ind w:left="360"/>
        <w:jc w:val="center"/>
        <w:rPr>
          <w:noProof/>
        </w:rPr>
      </w:pPr>
      <w:r w:rsidRPr="00853F6B">
        <w:rPr>
          <w:noProof/>
        </w:rPr>
        <w:drawing>
          <wp:inline distT="0" distB="0" distL="0" distR="0" wp14:anchorId="2F7CBCDA" wp14:editId="0C311C30">
            <wp:extent cx="3081528" cy="2432304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D28" w14:textId="77777777" w:rsidR="001D06E7" w:rsidRPr="00853F6B" w:rsidRDefault="001D06E7" w:rsidP="001D06E7">
      <w:pPr>
        <w:spacing w:after="6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>Where;</w:t>
      </w:r>
    </w:p>
    <w:p w14:paraId="00C315E5" w14:textId="64058A52" w:rsidR="00853F6B" w:rsidRPr="00FF3F4B" w:rsidRDefault="00D1711C" w:rsidP="00853F6B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=24V,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 xml:space="preserve">=440mW,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 xml:space="preserve">=960mW,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=1W</m:t>
          </m:r>
        </m:oMath>
      </m:oMathPara>
    </w:p>
    <w:p w14:paraId="779D8CE3" w14:textId="2BC311AA" w:rsidR="001D06E7" w:rsidRPr="00853F6B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853F6B">
        <w:rPr>
          <w:rFonts w:ascii="Verdana" w:hAnsi="Verdana"/>
          <w:b/>
        </w:rPr>
        <w:t>Instructions</w:t>
      </w:r>
    </w:p>
    <w:p w14:paraId="1247E960" w14:textId="3B16260A" w:rsidR="00481880" w:rsidRPr="00853F6B" w:rsidRDefault="001D06E7" w:rsidP="00B83257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853F6B">
        <w:rPr>
          <w:rFonts w:ascii="Verdana" w:hAnsi="Verdana"/>
          <w:sz w:val="20"/>
          <w:szCs w:val="20"/>
        </w:rPr>
        <w:t>D</w:t>
      </w:r>
      <w:r w:rsidR="0097385F" w:rsidRPr="00853F6B">
        <w:rPr>
          <w:rFonts w:ascii="Verdana" w:hAnsi="Verdana"/>
          <w:sz w:val="20"/>
          <w:szCs w:val="20"/>
        </w:rPr>
        <w:t>etermine the resistor size</w:t>
      </w:r>
      <w:r w:rsidRPr="00853F6B">
        <w:rPr>
          <w:rFonts w:ascii="Verdana" w:hAnsi="Verdana"/>
          <w:sz w:val="20"/>
          <w:szCs w:val="20"/>
        </w:rPr>
        <w:t xml:space="preserve">s </w:t>
      </w:r>
      <w:r w:rsidR="00B83257">
        <w:rPr>
          <w:rFonts w:ascii="Verdana" w:hAnsi="Verdana"/>
          <w:sz w:val="20"/>
          <w:szCs w:val="20"/>
        </w:rPr>
        <w:t>fo</w:t>
      </w:r>
      <w:bookmarkStart w:id="0" w:name="_GoBack"/>
      <w:bookmarkEnd w:id="0"/>
      <w:r w:rsidR="00B83257">
        <w:rPr>
          <w:rFonts w:ascii="Verdana" w:hAnsi="Verdana"/>
          <w:sz w:val="20"/>
          <w:szCs w:val="20"/>
        </w:rPr>
        <w:t xml:space="preserve">r the circuit above </w:t>
      </w:r>
      <w:r w:rsidRPr="00853F6B">
        <w:rPr>
          <w:rFonts w:ascii="Verdana" w:hAnsi="Verdana"/>
          <w:sz w:val="20"/>
          <w:szCs w:val="20"/>
        </w:rPr>
        <w:t xml:space="preserve">per the </w:t>
      </w:r>
      <w:r w:rsidR="00C338F0">
        <w:rPr>
          <w:rFonts w:ascii="Verdana" w:hAnsi="Verdana"/>
          <w:sz w:val="20"/>
          <w:szCs w:val="20"/>
        </w:rPr>
        <w:t xml:space="preserve">above </w:t>
      </w:r>
      <w:r w:rsidRPr="00853F6B">
        <w:rPr>
          <w:rFonts w:ascii="Verdana" w:hAnsi="Verdana"/>
          <w:sz w:val="20"/>
          <w:szCs w:val="20"/>
        </w:rPr>
        <w:t xml:space="preserve">formulas </w:t>
      </w:r>
      <w:r w:rsidR="00B83257">
        <w:rPr>
          <w:rFonts w:ascii="Verdana" w:hAnsi="Verdana"/>
          <w:sz w:val="20"/>
          <w:szCs w:val="20"/>
        </w:rPr>
        <w:t>and c</w:t>
      </w:r>
      <w:r w:rsidR="00F90D38" w:rsidRPr="00853F6B">
        <w:rPr>
          <w:rFonts w:ascii="Verdana" w:hAnsi="Verdana"/>
          <w:sz w:val="20"/>
          <w:szCs w:val="20"/>
        </w:rPr>
        <w:t>omplete the table below</w:t>
      </w:r>
      <w:r w:rsidR="0097385F" w:rsidRPr="00853F6B">
        <w:rPr>
          <w:rFonts w:ascii="Verdana" w:hAnsi="Verdana"/>
          <w:sz w:val="20"/>
          <w:szCs w:val="20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83257" w:rsidRPr="00FF3F4B" w14:paraId="002B0D63" w14:textId="77777777" w:rsidTr="00532BA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5755929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EA44C0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35C3ED5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4E35D5B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8115B7" w14:textId="77777777" w:rsidR="00B83257" w:rsidRPr="00FF3F4B" w:rsidRDefault="00B83257" w:rsidP="00532BA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83257" w:rsidRPr="00FF3F4B" w14:paraId="0B1E7DFB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AD44D7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6B696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6076F77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64C0583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C7843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3C8A8C72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D3BF48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DF05D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FDB1D5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02631D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0F958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3519DC72" w14:textId="77777777" w:rsidTr="00B8390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4C1AFB" w14:textId="77777777" w:rsidR="00B83257" w:rsidRPr="00FF3F4B" w:rsidRDefault="00B83257" w:rsidP="00B839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3C714" w14:textId="77777777" w:rsidR="00B83257" w:rsidRPr="00FF3F4B" w:rsidRDefault="00B83257" w:rsidP="00B839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9E9376F" w14:textId="77777777" w:rsidR="00B83257" w:rsidRPr="00FF3F4B" w:rsidRDefault="00B83257" w:rsidP="00B839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00901E" w14:textId="77777777" w:rsidR="00B83257" w:rsidRPr="00FF3F4B" w:rsidRDefault="00B83257" w:rsidP="00B839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58CDD" w14:textId="77777777" w:rsidR="00B83257" w:rsidRPr="00FF3F4B" w:rsidRDefault="00B83257" w:rsidP="00B8390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72AD3692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A3AC556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3881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D1728C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243BDA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18EF9D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7B2C44CB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609303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48494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A8ED4D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891DD7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AF19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6BBC1D9F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136563" w14:textId="69ABB00C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F3F4B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58BF6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774618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C8C583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DEE4E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3257" w:rsidRPr="00FF3F4B" w14:paraId="70A4D288" w14:textId="77777777" w:rsidTr="00532BA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60CDCA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F3F4B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35F6D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930B668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CD29D82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14305" w14:textId="77777777" w:rsidR="00B83257" w:rsidRPr="00FF3F4B" w:rsidRDefault="00B83257" w:rsidP="00532BA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52319DD" w14:textId="2CF33985" w:rsidR="00B83257" w:rsidRPr="00853F6B" w:rsidRDefault="00B83257" w:rsidP="00C338F0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>
        <w:rPr>
          <w:rFonts w:ascii="Verdana" w:hAnsi="Verdana"/>
          <w:b/>
        </w:rPr>
        <w:t>Evaluation</w:t>
      </w:r>
    </w:p>
    <w:p w14:paraId="657CA9D2" w14:textId="6F834D74" w:rsidR="00413DA9" w:rsidRDefault="00B83257" w:rsidP="00C338F0">
      <w:pPr>
        <w:pStyle w:val="ListParagraph"/>
        <w:numPr>
          <w:ilvl w:val="0"/>
          <w:numId w:val="26"/>
        </w:numPr>
        <w:spacing w:before="120" w:after="120"/>
        <w:ind w:left="720"/>
        <w:contextualSpacing w:val="0"/>
        <w:rPr>
          <w:rFonts w:ascii="Verdana" w:hAnsi="Verdana"/>
          <w:sz w:val="20"/>
          <w:szCs w:val="20"/>
        </w:rPr>
      </w:pPr>
      <w:r w:rsidRPr="00475D9E">
        <w:rPr>
          <w:rFonts w:ascii="Verdana" w:hAnsi="Verdana"/>
          <w:sz w:val="20"/>
          <w:szCs w:val="20"/>
        </w:rPr>
        <w:t xml:space="preserve">Would adding a load that does not require a voltage drop (i.e. </w:t>
      </w:r>
      <w:r w:rsidR="007F2E4F">
        <w:rPr>
          <w:rFonts w:ascii="Verdana" w:hAnsi="Verdana"/>
          <w:sz w:val="20"/>
          <w:szCs w:val="20"/>
        </w:rPr>
        <w:t xml:space="preserve">like </w:t>
      </w:r>
      <w:r w:rsidR="00475D9E" w:rsidRPr="00475D9E">
        <w:rPr>
          <w:rFonts w:ascii="Verdana" w:hAnsi="Verdana"/>
          <w:sz w:val="20"/>
          <w:szCs w:val="20"/>
        </w:rPr>
        <w:t>R</w:t>
      </w:r>
      <w:r w:rsidR="00475D9E" w:rsidRPr="00E61481">
        <w:rPr>
          <w:rFonts w:ascii="Verdana" w:hAnsi="Verdana"/>
          <w:sz w:val="20"/>
          <w:szCs w:val="20"/>
          <w:vertAlign w:val="subscript"/>
        </w:rPr>
        <w:t>L3</w:t>
      </w:r>
      <w:r w:rsidR="00475D9E" w:rsidRPr="00475D9E">
        <w:rPr>
          <w:rFonts w:ascii="Verdana" w:hAnsi="Verdana"/>
          <w:sz w:val="20"/>
          <w:szCs w:val="20"/>
        </w:rPr>
        <w:t xml:space="preserve"> above) cause the design of the voltage drop resistors to change</w:t>
      </w:r>
      <w:r w:rsidR="001D06E7" w:rsidRPr="00475D9E">
        <w:rPr>
          <w:rFonts w:ascii="Verdana" w:hAnsi="Verdana"/>
          <w:sz w:val="20"/>
          <w:szCs w:val="20"/>
        </w:rPr>
        <w:t>?</w:t>
      </w:r>
      <w:r w:rsidR="00475D9E" w:rsidRPr="00475D9E">
        <w:rPr>
          <w:rFonts w:ascii="Verdana" w:hAnsi="Verdana"/>
          <w:sz w:val="20"/>
          <w:szCs w:val="20"/>
        </w:rPr>
        <w:t xml:space="preserve"> Why or why not.</w:t>
      </w:r>
    </w:p>
    <w:p w14:paraId="29EBFAA7" w14:textId="59FB0713" w:rsidR="00475D9E" w:rsidRDefault="00475D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E4B46F6" w14:textId="64F74FB6" w:rsidR="00475D9E" w:rsidRPr="00475D9E" w:rsidRDefault="00475D9E" w:rsidP="00475D9E">
      <w:pPr>
        <w:pStyle w:val="ListParagraph"/>
        <w:spacing w:before="360" w:after="12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475D9E" w:rsidRPr="00475D9E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2D940428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53F6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3181053B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59726E0B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1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7CEAD2C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1C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E4542B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1711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139EBE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B35E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4E7CD499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B35E3"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7B9C931F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61B2CC07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B35E3"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737C6F3D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0502E02F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B35E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0CFB6E2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B35E3"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C90C330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5EC4C1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B35E3">
      <w:rPr>
        <w:rFonts w:ascii="BankGothic Lt BT" w:hAnsi="BankGothic Lt BT"/>
        <w:caps/>
        <w:sz w:val="24"/>
        <w:szCs w:val="24"/>
      </w:rPr>
      <w:t>More 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A6A604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B35E3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12785E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B35E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0"/>
  </w:num>
  <w:num w:numId="5">
    <w:abstractNumId w:val="1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4"/>
  </w:num>
  <w:num w:numId="11">
    <w:abstractNumId w:val="18"/>
  </w:num>
  <w:num w:numId="12">
    <w:abstractNumId w:val="12"/>
  </w:num>
  <w:num w:numId="13">
    <w:abstractNumId w:val="11"/>
  </w:num>
  <w:num w:numId="14">
    <w:abstractNumId w:val="9"/>
  </w:num>
  <w:num w:numId="15">
    <w:abstractNumId w:val="16"/>
  </w:num>
  <w:num w:numId="16">
    <w:abstractNumId w:val="7"/>
  </w:num>
  <w:num w:numId="17">
    <w:abstractNumId w:val="6"/>
  </w:num>
  <w:num w:numId="18">
    <w:abstractNumId w:val="21"/>
  </w:num>
  <w:num w:numId="19">
    <w:abstractNumId w:val="22"/>
  </w:num>
  <w:num w:numId="20">
    <w:abstractNumId w:val="25"/>
  </w:num>
  <w:num w:numId="21">
    <w:abstractNumId w:val="10"/>
  </w:num>
  <w:num w:numId="22">
    <w:abstractNumId w:val="13"/>
  </w:num>
  <w:num w:numId="23">
    <w:abstractNumId w:val="24"/>
  </w:num>
  <w:num w:numId="24">
    <w:abstractNumId w:val="1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55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2361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5552F"/>
    <w:rsid w:val="00170DE4"/>
    <w:rsid w:val="001C2E27"/>
    <w:rsid w:val="001D06E7"/>
    <w:rsid w:val="001F0D3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95358"/>
    <w:rsid w:val="002E22BE"/>
    <w:rsid w:val="002E5C63"/>
    <w:rsid w:val="002E7E59"/>
    <w:rsid w:val="00307505"/>
    <w:rsid w:val="00310134"/>
    <w:rsid w:val="003123C1"/>
    <w:rsid w:val="0035749A"/>
    <w:rsid w:val="00357A70"/>
    <w:rsid w:val="0036614F"/>
    <w:rsid w:val="0037367C"/>
    <w:rsid w:val="003A4DD9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75D9E"/>
    <w:rsid w:val="00481880"/>
    <w:rsid w:val="004927C6"/>
    <w:rsid w:val="004A3F48"/>
    <w:rsid w:val="004C66D6"/>
    <w:rsid w:val="004D1067"/>
    <w:rsid w:val="004D3BAE"/>
    <w:rsid w:val="004E1F50"/>
    <w:rsid w:val="0052299E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7F2E4F"/>
    <w:rsid w:val="0080040A"/>
    <w:rsid w:val="0081458F"/>
    <w:rsid w:val="008201D6"/>
    <w:rsid w:val="00825608"/>
    <w:rsid w:val="00853F6B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559C9"/>
    <w:rsid w:val="0097385F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257"/>
    <w:rsid w:val="00B83C86"/>
    <w:rsid w:val="00B93A8B"/>
    <w:rsid w:val="00BA1BBF"/>
    <w:rsid w:val="00BA20BF"/>
    <w:rsid w:val="00BA7E0B"/>
    <w:rsid w:val="00BB5C3E"/>
    <w:rsid w:val="00BB7522"/>
    <w:rsid w:val="00BC2C30"/>
    <w:rsid w:val="00C010DE"/>
    <w:rsid w:val="00C338F0"/>
    <w:rsid w:val="00C602F1"/>
    <w:rsid w:val="00C6093C"/>
    <w:rsid w:val="00C834FC"/>
    <w:rsid w:val="00C86D41"/>
    <w:rsid w:val="00C86D63"/>
    <w:rsid w:val="00CB5A57"/>
    <w:rsid w:val="00CB5F0C"/>
    <w:rsid w:val="00CE1258"/>
    <w:rsid w:val="00CE3BF2"/>
    <w:rsid w:val="00CF7AA0"/>
    <w:rsid w:val="00D05136"/>
    <w:rsid w:val="00D1711C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1481"/>
    <w:rsid w:val="00E6528A"/>
    <w:rsid w:val="00E74B0F"/>
    <w:rsid w:val="00E97D8E"/>
    <w:rsid w:val="00EA0805"/>
    <w:rsid w:val="00EB35E3"/>
    <w:rsid w:val="00ED1FAE"/>
    <w:rsid w:val="00F00182"/>
    <w:rsid w:val="00F37A70"/>
    <w:rsid w:val="00F61762"/>
    <w:rsid w:val="00F631A1"/>
    <w:rsid w:val="00F90D38"/>
    <w:rsid w:val="00F918B0"/>
    <w:rsid w:val="00FA66B6"/>
    <w:rsid w:val="00FB7385"/>
    <w:rsid w:val="00FC37C7"/>
    <w:rsid w:val="00FD746F"/>
    <w:rsid w:val="00FE4E57"/>
    <w:rsid w:val="00FF3EC2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12C9-9ABD-4D6B-8118-DEE08E8B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62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2018-06-18T14:02:00Z</cp:lastPrinted>
  <dcterms:created xsi:type="dcterms:W3CDTF">2018-06-18T14:01:00Z</dcterms:created>
  <dcterms:modified xsi:type="dcterms:W3CDTF">2018-07-03T13:51:00Z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Loaded Voltage Dividers</vt:lpwstr>
  </property>
  <property fmtid="{D5CDD505-2E9C-101B-9397-08002B2CF9AE}" pid="4" name="DocNum">
    <vt:i4>16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