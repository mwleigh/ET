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1A9DF04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2B57E7">
        <w:rPr>
          <w:rFonts w:ascii="Verdana" w:hAnsi="Verdana"/>
          <w:b/>
          <w:sz w:val="24"/>
          <w:szCs w:val="24"/>
        </w:rPr>
        <w:t>Fwd</w:t>
      </w:r>
      <w:proofErr w:type="spellEnd"/>
      <w:r w:rsidR="002B57E7">
        <w:rPr>
          <w:rFonts w:ascii="Verdana" w:hAnsi="Verdana"/>
          <w:b/>
          <w:sz w:val="24"/>
          <w:szCs w:val="24"/>
        </w:rPr>
        <w:t>-Rev-Jog using 3 PBs and 3 position SS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35943E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77777777" w:rsidR="00B025CF" w:rsidRPr="000154E9" w:rsidRDefault="00B025CF" w:rsidP="0028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543E1EF2" w:rsidR="00B46946" w:rsidRPr="00B46946" w:rsidRDefault="00B46946" w:rsidP="00B46946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</w:t>
      </w:r>
      <w:r w:rsidR="002B57E7">
        <w:rPr>
          <w:rFonts w:ascii="Verdana" w:hAnsi="Verdana"/>
          <w:sz w:val="20"/>
          <w:szCs w:val="20"/>
        </w:rPr>
        <w:t xml:space="preserve">different </w:t>
      </w:r>
      <w:r w:rsidRPr="00B46946">
        <w:rPr>
          <w:rFonts w:ascii="Verdana" w:hAnsi="Verdana"/>
          <w:sz w:val="20"/>
          <w:szCs w:val="20"/>
        </w:rPr>
        <w:t xml:space="preserve">“jogging” </w:t>
      </w:r>
      <w:r w:rsidR="002B57E7">
        <w:rPr>
          <w:rFonts w:ascii="Verdana" w:hAnsi="Verdana"/>
          <w:sz w:val="20"/>
          <w:szCs w:val="20"/>
        </w:rPr>
        <w:t>methods for a r</w:t>
      </w:r>
      <w:r w:rsidRPr="00B46946">
        <w:rPr>
          <w:rFonts w:ascii="Verdana" w:hAnsi="Verdana"/>
          <w:sz w:val="20"/>
          <w:szCs w:val="20"/>
        </w:rPr>
        <w:t>eversing single-phase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27973C4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2B57E7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3733131" w14:textId="1847E99E" w:rsidR="00972871" w:rsidRDefault="00B46946" w:rsidP="0086488E">
      <w:pPr>
        <w:spacing w:after="120"/>
        <w:ind w:left="72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motor control circuit using </w:t>
      </w:r>
      <w:r w:rsidR="002828DF">
        <w:rPr>
          <w:rFonts w:ascii="Verdana" w:hAnsi="Verdana"/>
          <w:sz w:val="20"/>
          <w:szCs w:val="20"/>
        </w:rPr>
        <w:t>three</w:t>
      </w:r>
      <w:r w:rsidRPr="00B46946">
        <w:rPr>
          <w:rFonts w:ascii="Verdana" w:hAnsi="Verdana"/>
          <w:sz w:val="20"/>
          <w:szCs w:val="20"/>
        </w:rPr>
        <w:t xml:space="preserve"> momentary pushbuttons</w:t>
      </w:r>
      <w:r w:rsidR="002828DF">
        <w:rPr>
          <w:rFonts w:ascii="Verdana" w:hAnsi="Verdana"/>
          <w:sz w:val="20"/>
          <w:szCs w:val="20"/>
        </w:rPr>
        <w:t xml:space="preserve"> and</w:t>
      </w:r>
      <w:r w:rsidR="007C738C">
        <w:rPr>
          <w:rFonts w:ascii="Verdana" w:hAnsi="Verdana"/>
          <w:sz w:val="20"/>
          <w:szCs w:val="20"/>
        </w:rPr>
        <w:t xml:space="preserve"> </w:t>
      </w:r>
      <w:r w:rsidRPr="00B46946">
        <w:rPr>
          <w:rFonts w:ascii="Verdana" w:hAnsi="Verdana"/>
          <w:sz w:val="20"/>
          <w:szCs w:val="20"/>
        </w:rPr>
        <w:t>a three-position selector.</w:t>
      </w:r>
      <w:r w:rsidR="00EA3604" w:rsidRPr="00EA3604">
        <w:rPr>
          <w:rFonts w:ascii="Verdana" w:hAnsi="Verdana"/>
          <w:sz w:val="20"/>
          <w:szCs w:val="20"/>
        </w:rPr>
        <w:t xml:space="preserve"> </w:t>
      </w:r>
      <w:r w:rsidR="00EA3604" w:rsidRPr="00DF270C">
        <w:rPr>
          <w:rFonts w:ascii="Verdana" w:hAnsi="Verdana"/>
          <w:sz w:val="20"/>
          <w:szCs w:val="20"/>
        </w:rPr>
        <w:t xml:space="preserve">The circuit will also utilize a latching mushroom head pushbutton to act as an “ESTOP” as well. </w:t>
      </w:r>
      <w:r w:rsidR="00EA3604">
        <w:rPr>
          <w:rFonts w:ascii="Verdana" w:hAnsi="Verdana"/>
          <w:sz w:val="20"/>
          <w:szCs w:val="20"/>
        </w:rPr>
        <w:t xml:space="preserve">If the ESTOP is pressed, the motor </w:t>
      </w:r>
      <w:r w:rsidR="00EA3604" w:rsidRPr="00DF270C">
        <w:rPr>
          <w:rFonts w:ascii="Verdana" w:hAnsi="Verdana"/>
          <w:sz w:val="20"/>
          <w:szCs w:val="20"/>
        </w:rPr>
        <w:t>shall stop</w:t>
      </w:r>
      <w:r w:rsidR="00EA3604">
        <w:rPr>
          <w:rFonts w:ascii="Verdana" w:hAnsi="Verdana"/>
          <w:sz w:val="20"/>
          <w:szCs w:val="20"/>
        </w:rPr>
        <w:t xml:space="preserve"> and not be able to be restarted in either direction until the “ESTOP” is disengaged</w:t>
      </w:r>
      <w:r w:rsidR="00EA3604" w:rsidRPr="00DF270C">
        <w:rPr>
          <w:rFonts w:ascii="Verdana" w:hAnsi="Verdana"/>
          <w:sz w:val="20"/>
          <w:szCs w:val="20"/>
        </w:rPr>
        <w:t>.</w:t>
      </w:r>
      <w:r w:rsid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traditional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 xml:space="preserve">” button. </w:t>
      </w:r>
      <w:r w:rsidR="007C738C">
        <w:rPr>
          <w:rFonts w:ascii="Verdana" w:hAnsi="Verdana"/>
          <w:sz w:val="20"/>
          <w:szCs w:val="20"/>
        </w:rPr>
        <w:t>When this button is pressed, the motor shall stop running regardless of direction.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 </w:t>
      </w:r>
      <w:r w:rsidRPr="00B46946">
        <w:rPr>
          <w:rFonts w:ascii="Verdana" w:hAnsi="Verdana"/>
          <w:sz w:val="20"/>
          <w:szCs w:val="20"/>
        </w:rPr>
        <w:t xml:space="preserve">When the start button is pressed, the motor shall start and continue to run even if the “start” button is no longer pressed. </w:t>
      </w:r>
      <w:r w:rsidR="002828DF">
        <w:rPr>
          <w:rFonts w:ascii="Verdana" w:hAnsi="Verdana"/>
          <w:sz w:val="20"/>
          <w:szCs w:val="20"/>
        </w:rPr>
        <w:t xml:space="preserve">The third pushbutton shall be a “jog” pushbutton. When this button is pressed, the motor shall start and run in the commanded direction </w:t>
      </w:r>
      <w:proofErr w:type="gramStart"/>
      <w:r w:rsidR="002828DF">
        <w:rPr>
          <w:rFonts w:ascii="Verdana" w:hAnsi="Verdana"/>
          <w:sz w:val="20"/>
          <w:szCs w:val="20"/>
        </w:rPr>
        <w:t>as long as</w:t>
      </w:r>
      <w:proofErr w:type="gramEnd"/>
      <w:r w:rsidR="002828DF">
        <w:rPr>
          <w:rFonts w:ascii="Verdana" w:hAnsi="Verdana"/>
          <w:sz w:val="20"/>
          <w:szCs w:val="20"/>
        </w:rPr>
        <w:t xml:space="preserve"> the button is held down. When the “job” button is released, the motor shall stop.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2828DF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C1386A" w:rsidRPr="00447F9A">
        <w:rPr>
          <w:rFonts w:ascii="Verdana" w:hAnsi="Verdana"/>
          <w:sz w:val="20"/>
          <w:szCs w:val="20"/>
        </w:rPr>
        <w:t xml:space="preserve"> </w:t>
      </w:r>
      <w:r w:rsidR="00C1386A" w:rsidRPr="0020423F">
        <w:rPr>
          <w:rFonts w:ascii="Verdana" w:hAnsi="Verdana"/>
          <w:sz w:val="20"/>
          <w:szCs w:val="20"/>
          <w:u w:val="single"/>
        </w:rPr>
        <w:t>and</w:t>
      </w:r>
      <w:r w:rsidR="00C1386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C1386A">
        <w:rPr>
          <w:rFonts w:ascii="Verdana" w:hAnsi="Verdana"/>
          <w:sz w:val="20"/>
          <w:szCs w:val="20"/>
        </w:rPr>
        <w:t xml:space="preserve">. The yellow light shall </w:t>
      </w:r>
      <w:r w:rsidR="00BE2E45" w:rsidRPr="00D95EC5">
        <w:rPr>
          <w:rFonts w:ascii="Verdana" w:hAnsi="Verdana"/>
          <w:sz w:val="20"/>
          <w:szCs w:val="20"/>
          <w:u w:val="single"/>
        </w:rPr>
        <w:t>blink</w:t>
      </w:r>
      <w:r w:rsidR="00C1386A">
        <w:rPr>
          <w:rFonts w:ascii="Verdana" w:hAnsi="Verdana"/>
          <w:sz w:val="20"/>
          <w:szCs w:val="20"/>
        </w:rPr>
        <w:t xml:space="preserve"> while the motor </w:t>
      </w:r>
      <w:r w:rsidR="00C1386A" w:rsidRPr="003B32C7">
        <w:rPr>
          <w:rFonts w:ascii="Verdana" w:hAnsi="Verdana"/>
          <w:sz w:val="20"/>
          <w:szCs w:val="20"/>
        </w:rPr>
        <w:t xml:space="preserve">is within </w:t>
      </w:r>
      <w:r w:rsidR="00C1386A">
        <w:rPr>
          <w:rFonts w:ascii="Verdana" w:hAnsi="Verdana"/>
          <w:sz w:val="20"/>
          <w:szCs w:val="20"/>
        </w:rPr>
        <w:t xml:space="preserve">the </w:t>
      </w:r>
      <w:r w:rsidR="00C1386A" w:rsidRPr="003B32C7">
        <w:rPr>
          <w:rFonts w:ascii="Verdana" w:hAnsi="Verdana"/>
          <w:sz w:val="20"/>
          <w:szCs w:val="20"/>
        </w:rPr>
        <w:t xml:space="preserve">“stopping” time-delay </w:t>
      </w:r>
      <w:r w:rsidR="00C1386A">
        <w:rPr>
          <w:rFonts w:ascii="Verdana" w:hAnsi="Verdana"/>
          <w:sz w:val="20"/>
          <w:szCs w:val="20"/>
        </w:rPr>
        <w:t>period. When the “stopping”</w:t>
      </w:r>
      <w:r w:rsidR="00C1386A" w:rsidRPr="003B32C7">
        <w:rPr>
          <w:rFonts w:ascii="Verdana" w:hAnsi="Verdana"/>
          <w:sz w:val="20"/>
          <w:szCs w:val="20"/>
        </w:rPr>
        <w:t xml:space="preserve"> </w:t>
      </w:r>
      <w:r w:rsidR="00C1386A">
        <w:rPr>
          <w:rFonts w:ascii="Verdana" w:hAnsi="Verdana"/>
          <w:sz w:val="20"/>
          <w:szCs w:val="20"/>
        </w:rPr>
        <w:t xml:space="preserve">period has expired, </w:t>
      </w:r>
      <w:r w:rsidR="00C1386A" w:rsidRPr="00B46946">
        <w:rPr>
          <w:rFonts w:ascii="Verdana" w:hAnsi="Verdana"/>
          <w:sz w:val="20"/>
          <w:szCs w:val="20"/>
        </w:rPr>
        <w:t xml:space="preserve">the </w:t>
      </w:r>
      <w:r w:rsidR="00C1386A">
        <w:rPr>
          <w:rFonts w:ascii="Verdana" w:hAnsi="Verdana"/>
          <w:sz w:val="20"/>
          <w:szCs w:val="20"/>
        </w:rPr>
        <w:t xml:space="preserve">yellow light shall go off and </w:t>
      </w:r>
      <w:r w:rsidR="00C1386A" w:rsidRPr="00B46946">
        <w:rPr>
          <w:rFonts w:ascii="Verdana" w:hAnsi="Verdana"/>
          <w:sz w:val="20"/>
          <w:szCs w:val="20"/>
        </w:rPr>
        <w:t xml:space="preserve">red light shall </w:t>
      </w:r>
      <w:r w:rsidR="00C1386A">
        <w:rPr>
          <w:rFonts w:ascii="Verdana" w:hAnsi="Verdana"/>
          <w:sz w:val="20"/>
          <w:szCs w:val="20"/>
        </w:rPr>
        <w:t>illuminate</w:t>
      </w:r>
      <w:r w:rsidR="00C1386A" w:rsidRPr="00B46946">
        <w:rPr>
          <w:rFonts w:ascii="Verdana" w:hAnsi="Verdana"/>
          <w:sz w:val="20"/>
          <w:szCs w:val="20"/>
        </w:rPr>
        <w:t xml:space="preserve">. </w:t>
      </w:r>
      <w:r w:rsidR="00C1386A">
        <w:rPr>
          <w:rFonts w:ascii="Verdana" w:hAnsi="Verdana"/>
          <w:sz w:val="20"/>
          <w:szCs w:val="20"/>
        </w:rPr>
        <w:t xml:space="preserve">No two lights shall be on at any one time. </w:t>
      </w:r>
      <w:r w:rsidR="00C1386A"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DF270C">
        <w:rPr>
          <w:rFonts w:ascii="Verdana" w:hAnsi="Verdana"/>
          <w:sz w:val="20"/>
          <w:szCs w:val="20"/>
        </w:rPr>
        <w:t xml:space="preserve"> circuit. Once complete, review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DF270C">
        <w:rPr>
          <w:rFonts w:ascii="Verdana" w:hAnsi="Verdana"/>
          <w:sz w:val="20"/>
          <w:szCs w:val="20"/>
        </w:rPr>
        <w:t xml:space="preserve"> design with </w:t>
      </w:r>
      <w:r w:rsidR="00C1386A">
        <w:rPr>
          <w:rFonts w:ascii="Verdana" w:hAnsi="Verdana"/>
          <w:sz w:val="20"/>
          <w:szCs w:val="20"/>
        </w:rPr>
        <w:t>the</w:t>
      </w:r>
      <w:r w:rsidR="00C1386A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C1386A">
        <w:rPr>
          <w:rFonts w:ascii="Verdana" w:hAnsi="Verdana"/>
          <w:sz w:val="20"/>
          <w:szCs w:val="20"/>
        </w:rPr>
        <w:t>configure the program in RSLogix 500</w:t>
      </w:r>
      <w:r w:rsidR="00C1386A" w:rsidRPr="00DF270C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2298"/>
        <w:gridCol w:w="909"/>
        <w:gridCol w:w="1071"/>
        <w:gridCol w:w="2113"/>
        <w:gridCol w:w="2070"/>
      </w:tblGrid>
      <w:tr w:rsidR="00190601" w14:paraId="4744EC4D" w14:textId="318BD3D3" w:rsidTr="005340BC">
        <w:tc>
          <w:tcPr>
            <w:tcW w:w="757" w:type="dxa"/>
            <w:shd w:val="clear" w:color="auto" w:fill="D9D9D9" w:themeFill="background1" w:themeFillShade="D9"/>
          </w:tcPr>
          <w:p w14:paraId="77F3389F" w14:textId="400F57EA" w:rsidR="005340BC" w:rsidRDefault="005340BC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8D01B54" w14:textId="77777777" w:rsidR="005340BC" w:rsidRDefault="005340BC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72B5512F" w14:textId="77777777" w:rsidR="005340BC" w:rsidRDefault="005340BC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Output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30F878F4" w14:textId="2EE1E4C5" w:rsidR="005340BC" w:rsidRDefault="005340BC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13" w:type="dxa"/>
            <w:shd w:val="clear" w:color="auto" w:fill="D9D9D9" w:themeFill="background1" w:themeFillShade="D9"/>
          </w:tcPr>
          <w:p w14:paraId="2825E5F3" w14:textId="69BD4E43" w:rsidR="005340BC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C4A093C" w14:textId="5EDA6C00" w:rsidR="005340BC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190601" w14:paraId="3A6E3892" w14:textId="158B3CD8" w:rsidTr="00190601">
        <w:tc>
          <w:tcPr>
            <w:tcW w:w="757" w:type="dxa"/>
          </w:tcPr>
          <w:p w14:paraId="3A2A20A3" w14:textId="08AB7B8D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298" w:type="dxa"/>
          </w:tcPr>
          <w:p w14:paraId="7D32DECF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9" w:type="dxa"/>
          </w:tcPr>
          <w:p w14:paraId="239AA3FC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71" w:type="dxa"/>
          </w:tcPr>
          <w:p w14:paraId="7E91CCE4" w14:textId="0E6FBDB4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113" w:type="dxa"/>
            <w:vMerge w:val="restart"/>
            <w:vAlign w:val="center"/>
          </w:tcPr>
          <w:p w14:paraId="10FF4626" w14:textId="31BDD609" w:rsidR="00190601" w:rsidRDefault="00190601" w:rsidP="00017B1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AC528C" wp14:editId="79121961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19A9D9FA" w14:textId="0E98C689" w:rsidR="00190601" w:rsidRDefault="00190601" w:rsidP="0019060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56A7BE6" wp14:editId="753AB17A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01" w14:paraId="3936D535" w14:textId="238D0695" w:rsidTr="005340BC">
        <w:tc>
          <w:tcPr>
            <w:tcW w:w="757" w:type="dxa"/>
          </w:tcPr>
          <w:p w14:paraId="317D08B0" w14:textId="3C77324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298" w:type="dxa"/>
          </w:tcPr>
          <w:p w14:paraId="24C32500" w14:textId="7F1641B1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9" w:type="dxa"/>
          </w:tcPr>
          <w:p w14:paraId="6D6F3B67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71" w:type="dxa"/>
          </w:tcPr>
          <w:p w14:paraId="5F46C66B" w14:textId="58D3CCA8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113" w:type="dxa"/>
            <w:vMerge/>
          </w:tcPr>
          <w:p w14:paraId="75D854B4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44248B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200C83E3" w14:textId="11212335" w:rsidTr="005340BC">
        <w:tc>
          <w:tcPr>
            <w:tcW w:w="757" w:type="dxa"/>
          </w:tcPr>
          <w:p w14:paraId="079E2009" w14:textId="30FD1C6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298" w:type="dxa"/>
          </w:tcPr>
          <w:p w14:paraId="583F9B36" w14:textId="426AFBE2" w:rsidR="00190601" w:rsidRPr="001D0733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9" w:type="dxa"/>
          </w:tcPr>
          <w:p w14:paraId="1B324B53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71" w:type="dxa"/>
          </w:tcPr>
          <w:p w14:paraId="7380676C" w14:textId="3FB04F3F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113" w:type="dxa"/>
            <w:vMerge/>
          </w:tcPr>
          <w:p w14:paraId="3560D2F9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F50603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F963298" w14:textId="7F6CEA6A" w:rsidTr="005340BC">
        <w:tc>
          <w:tcPr>
            <w:tcW w:w="757" w:type="dxa"/>
          </w:tcPr>
          <w:p w14:paraId="1B2C5370" w14:textId="212ABC32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298" w:type="dxa"/>
          </w:tcPr>
          <w:p w14:paraId="0E89BD77" w14:textId="0B69CF13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9" w:type="dxa"/>
          </w:tcPr>
          <w:p w14:paraId="55364689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71" w:type="dxa"/>
          </w:tcPr>
          <w:p w14:paraId="1E3CDA7A" w14:textId="6AD08058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113" w:type="dxa"/>
            <w:vMerge/>
          </w:tcPr>
          <w:p w14:paraId="7F4985A3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069E982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6B3EE4E0" w14:textId="2E495A06" w:rsidTr="005340BC">
        <w:tc>
          <w:tcPr>
            <w:tcW w:w="757" w:type="dxa"/>
          </w:tcPr>
          <w:p w14:paraId="601FB481" w14:textId="488AB33B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298" w:type="dxa"/>
          </w:tcPr>
          <w:p w14:paraId="3B5C970C" w14:textId="27AB2E84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9" w:type="dxa"/>
          </w:tcPr>
          <w:p w14:paraId="6A1B8D8F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71" w:type="dxa"/>
          </w:tcPr>
          <w:p w14:paraId="3E129DDC" w14:textId="3DABB75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113" w:type="dxa"/>
            <w:vMerge/>
          </w:tcPr>
          <w:p w14:paraId="1BD95A28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F0F691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33F7481B" w14:textId="20341592" w:rsidTr="005340BC">
        <w:tc>
          <w:tcPr>
            <w:tcW w:w="757" w:type="dxa"/>
          </w:tcPr>
          <w:p w14:paraId="66DF4B0D" w14:textId="55FD8023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298" w:type="dxa"/>
          </w:tcPr>
          <w:p w14:paraId="1F4F1E4C" w14:textId="7BAD068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9" w:type="dxa"/>
          </w:tcPr>
          <w:p w14:paraId="394A04A7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71" w:type="dxa"/>
          </w:tcPr>
          <w:p w14:paraId="67A1599A" w14:textId="43DB0381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113" w:type="dxa"/>
            <w:vMerge/>
          </w:tcPr>
          <w:p w14:paraId="770F727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92C4ADF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04AF372" w14:textId="059AB0F9" w:rsidTr="005340BC">
        <w:tc>
          <w:tcPr>
            <w:tcW w:w="757" w:type="dxa"/>
          </w:tcPr>
          <w:p w14:paraId="30960183" w14:textId="48E368D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298" w:type="dxa"/>
          </w:tcPr>
          <w:p w14:paraId="05C4BFEE" w14:textId="680F6CE6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9" w:type="dxa"/>
          </w:tcPr>
          <w:p w14:paraId="6803CFEC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754C6EFE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3E8A27E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A83F6A2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1DA9013C" w14:textId="2A0BFE92" w:rsidTr="005340BC">
        <w:tc>
          <w:tcPr>
            <w:tcW w:w="757" w:type="dxa"/>
          </w:tcPr>
          <w:p w14:paraId="266A28EB" w14:textId="046EF864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298" w:type="dxa"/>
          </w:tcPr>
          <w:p w14:paraId="51B0844E" w14:textId="173AADDD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909" w:type="dxa"/>
          </w:tcPr>
          <w:p w14:paraId="7BD0825E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9264EC8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2974B2B3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931E71B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0EFE0D5E" w14:textId="0BBE4252" w:rsidTr="005340BC">
        <w:tc>
          <w:tcPr>
            <w:tcW w:w="757" w:type="dxa"/>
          </w:tcPr>
          <w:p w14:paraId="77A12592" w14:textId="674563A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298" w:type="dxa"/>
          </w:tcPr>
          <w:p w14:paraId="7C2B5CE1" w14:textId="57C9E2AC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909" w:type="dxa"/>
          </w:tcPr>
          <w:p w14:paraId="269713E8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0CE381FA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746BA979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D030667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0601" w14:paraId="75EA91A7" w14:textId="4FAC78E3" w:rsidTr="005340BC">
        <w:tc>
          <w:tcPr>
            <w:tcW w:w="757" w:type="dxa"/>
          </w:tcPr>
          <w:p w14:paraId="435395CE" w14:textId="390FECA8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298" w:type="dxa"/>
          </w:tcPr>
          <w:p w14:paraId="78A6E4B0" w14:textId="79C804E0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09" w:type="dxa"/>
          </w:tcPr>
          <w:p w14:paraId="35A02082" w14:textId="77777777" w:rsidR="00190601" w:rsidRDefault="00190601" w:rsidP="00EA3604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71" w:type="dxa"/>
          </w:tcPr>
          <w:p w14:paraId="5B0BFCB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3" w:type="dxa"/>
            <w:vMerge/>
          </w:tcPr>
          <w:p w14:paraId="2127D955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26A679C1" w14:textId="77777777" w:rsidR="00190601" w:rsidRDefault="00190601" w:rsidP="00EA3604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ABE4893" w14:textId="0B85B4BB" w:rsidR="007140C7" w:rsidRPr="00C834FC" w:rsidRDefault="007140C7" w:rsidP="00B46946">
      <w:pPr>
        <w:spacing w:after="0"/>
        <w:ind w:left="720"/>
        <w:rPr>
          <w:rFonts w:ascii="Verdana" w:hAnsi="Verdana"/>
          <w:sz w:val="20"/>
          <w:szCs w:val="20"/>
        </w:rPr>
      </w:pPr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72871" w:rsidRPr="003D272D" w14:paraId="6E488850" w14:textId="77777777" w:rsidTr="00A53070">
        <w:trPr>
          <w:trHeight w:val="360"/>
        </w:trPr>
        <w:tc>
          <w:tcPr>
            <w:tcW w:w="504" w:type="dxa"/>
          </w:tcPr>
          <w:p w14:paraId="3918C91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6FBA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010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6D7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91A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7F7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061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B65B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ADE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FE7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A832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701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AE5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CC45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555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797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2C91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B6DDD9" w14:textId="77777777" w:rsidTr="00A53070">
        <w:trPr>
          <w:trHeight w:val="360"/>
        </w:trPr>
        <w:tc>
          <w:tcPr>
            <w:tcW w:w="504" w:type="dxa"/>
          </w:tcPr>
          <w:p w14:paraId="6FA24E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BA9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DEE7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2485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ED8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CC48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B94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B0F3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297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ECF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4EC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80F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8526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D571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3C16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EC23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E7E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9EA571C" w14:textId="77777777" w:rsidTr="00A53070">
        <w:trPr>
          <w:trHeight w:val="360"/>
        </w:trPr>
        <w:tc>
          <w:tcPr>
            <w:tcW w:w="504" w:type="dxa"/>
          </w:tcPr>
          <w:p w14:paraId="4A69B2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BB00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C66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3F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8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2D6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B4D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0E2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9CA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B0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250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44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A518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DC0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3913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5FB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938F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4D9FB21" w14:textId="77777777" w:rsidTr="00A53070">
        <w:trPr>
          <w:trHeight w:val="360"/>
        </w:trPr>
        <w:tc>
          <w:tcPr>
            <w:tcW w:w="504" w:type="dxa"/>
          </w:tcPr>
          <w:p w14:paraId="4E1C93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512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72D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025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CFF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358E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71FB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787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5BD7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96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6D05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F5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4D0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1522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6AD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042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4E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E11C98" w14:textId="77777777" w:rsidTr="00A53070">
        <w:trPr>
          <w:trHeight w:val="360"/>
        </w:trPr>
        <w:tc>
          <w:tcPr>
            <w:tcW w:w="504" w:type="dxa"/>
          </w:tcPr>
          <w:p w14:paraId="37580AE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7E1B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BFF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7FE6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6799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2C7E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CD2E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388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604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D399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6BD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974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B6C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94DB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802A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CD7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8E6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2B73C0F" w14:textId="77777777" w:rsidTr="00A714D9">
        <w:trPr>
          <w:trHeight w:val="360"/>
        </w:trPr>
        <w:tc>
          <w:tcPr>
            <w:tcW w:w="504" w:type="dxa"/>
          </w:tcPr>
          <w:p w14:paraId="4EA4257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F3D4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D77F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50E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84FA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5A9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F9F0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6215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0877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A814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F5E5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2CA4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6F91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6F8D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75FE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AEC7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BF94A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534C257" w14:textId="77777777" w:rsidTr="00A53070">
        <w:trPr>
          <w:trHeight w:val="360"/>
        </w:trPr>
        <w:tc>
          <w:tcPr>
            <w:tcW w:w="504" w:type="dxa"/>
          </w:tcPr>
          <w:p w14:paraId="0A12DA0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D3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22F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E27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4BD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E69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C83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6CC8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1854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1CE2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E89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284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B6EB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276E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79C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85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5F2E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9F8475" w14:textId="77777777" w:rsidTr="00A53070">
        <w:trPr>
          <w:trHeight w:val="360"/>
        </w:trPr>
        <w:tc>
          <w:tcPr>
            <w:tcW w:w="504" w:type="dxa"/>
          </w:tcPr>
          <w:p w14:paraId="14105A7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B5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89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996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7D0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3BB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C23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B00D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BD1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5B2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6EC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F62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0747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07AF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C3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6209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CFC7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54F125F" w14:textId="77777777" w:rsidTr="00A53070">
        <w:trPr>
          <w:trHeight w:val="360"/>
        </w:trPr>
        <w:tc>
          <w:tcPr>
            <w:tcW w:w="504" w:type="dxa"/>
          </w:tcPr>
          <w:p w14:paraId="00A93AB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D8F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1AE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91C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71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EC72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B3D2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598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FBFD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FEA3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CF3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15FD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6C1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B2CA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45D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F9C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5D6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8CE7E1" w14:textId="77777777" w:rsidTr="00A53070">
        <w:trPr>
          <w:trHeight w:val="360"/>
        </w:trPr>
        <w:tc>
          <w:tcPr>
            <w:tcW w:w="504" w:type="dxa"/>
          </w:tcPr>
          <w:p w14:paraId="7580CF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FFC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6BA6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9DD9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660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640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DCA2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1F21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163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2C06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AC8A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04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B08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CDE8D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28C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4D8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A01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06FD0ED" w14:textId="77777777" w:rsidTr="00A53070">
        <w:trPr>
          <w:trHeight w:val="360"/>
        </w:trPr>
        <w:tc>
          <w:tcPr>
            <w:tcW w:w="504" w:type="dxa"/>
          </w:tcPr>
          <w:p w14:paraId="10A881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243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46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2B71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B86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02E3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9FC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FF2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1A4F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28E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E6D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BC26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E218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8AA0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FD0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C24D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EEBF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FBACC0C" w14:textId="77777777" w:rsidTr="00A53070">
        <w:trPr>
          <w:trHeight w:val="360"/>
        </w:trPr>
        <w:tc>
          <w:tcPr>
            <w:tcW w:w="504" w:type="dxa"/>
          </w:tcPr>
          <w:p w14:paraId="0CAEFE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BE52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38BA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212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45B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073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B2CF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7E4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C6F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FEC7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FD3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4EC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CED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F6DCF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8E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FA2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2ACC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6B2673D" w14:textId="77777777" w:rsidTr="00A53070">
        <w:trPr>
          <w:trHeight w:val="360"/>
        </w:trPr>
        <w:tc>
          <w:tcPr>
            <w:tcW w:w="504" w:type="dxa"/>
          </w:tcPr>
          <w:p w14:paraId="0C32B0F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BCDF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88B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CFF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5E0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115B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BCBB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27C4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6790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CBA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63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EEC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0160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A52C1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76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80C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BC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221548" w14:textId="77777777" w:rsidTr="00A53070">
        <w:trPr>
          <w:trHeight w:val="360"/>
        </w:trPr>
        <w:tc>
          <w:tcPr>
            <w:tcW w:w="504" w:type="dxa"/>
          </w:tcPr>
          <w:p w14:paraId="698429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A775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12E8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3D14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8CE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93F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E81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0D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3029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7153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618A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C9C8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EBD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9B0B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B1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68CC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BA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DEC0D0" w14:textId="77777777" w:rsidTr="00A53070">
        <w:trPr>
          <w:trHeight w:val="360"/>
        </w:trPr>
        <w:tc>
          <w:tcPr>
            <w:tcW w:w="504" w:type="dxa"/>
          </w:tcPr>
          <w:p w14:paraId="0E9747E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ED74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51D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6047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70B4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84A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C3B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9BF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BCC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E3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16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3FBB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BDBA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605B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25D68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065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69A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A1B8FB7" w14:textId="77777777" w:rsidTr="00A53070">
        <w:trPr>
          <w:trHeight w:val="360"/>
        </w:trPr>
        <w:tc>
          <w:tcPr>
            <w:tcW w:w="504" w:type="dxa"/>
          </w:tcPr>
          <w:p w14:paraId="7A97A0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3B1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A9B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DFA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91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4D0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AA7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DB16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CC21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FEE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D9F2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E86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55B7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2376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12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D85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CD9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656A97" w14:textId="77777777" w:rsidTr="00A53070">
        <w:trPr>
          <w:trHeight w:val="360"/>
        </w:trPr>
        <w:tc>
          <w:tcPr>
            <w:tcW w:w="504" w:type="dxa"/>
          </w:tcPr>
          <w:p w14:paraId="1E652B8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3E8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FC6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BC4E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D4CB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6272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824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9E5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D63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F0A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B8A3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209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B91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6EF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94A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CE64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9EA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479AF71" w14:textId="77777777" w:rsidTr="00A53070">
        <w:trPr>
          <w:trHeight w:val="360"/>
        </w:trPr>
        <w:tc>
          <w:tcPr>
            <w:tcW w:w="504" w:type="dxa"/>
          </w:tcPr>
          <w:p w14:paraId="15B711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407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877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A22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8370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371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BF7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5E42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F239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4DC6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91E8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440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3BD5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31D1B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043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52D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947C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680B22D" w14:textId="77777777" w:rsidTr="00A53070">
        <w:trPr>
          <w:trHeight w:val="360"/>
        </w:trPr>
        <w:tc>
          <w:tcPr>
            <w:tcW w:w="504" w:type="dxa"/>
          </w:tcPr>
          <w:p w14:paraId="5B4C6A9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1722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519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E8EC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8F42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BB0B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85F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F780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DF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20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E8CB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8C9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CAF3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B395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356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951A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1EED4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5C42B04" w14:textId="77777777" w:rsidTr="00A53070">
        <w:trPr>
          <w:trHeight w:val="360"/>
        </w:trPr>
        <w:tc>
          <w:tcPr>
            <w:tcW w:w="504" w:type="dxa"/>
          </w:tcPr>
          <w:p w14:paraId="524040D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43F7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82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662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836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986D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7CF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0E32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6A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34B7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1E9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C805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367C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707F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4B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CC3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E6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E3B4B1E" w14:textId="77777777" w:rsidTr="00A53070">
        <w:trPr>
          <w:trHeight w:val="360"/>
        </w:trPr>
        <w:tc>
          <w:tcPr>
            <w:tcW w:w="504" w:type="dxa"/>
          </w:tcPr>
          <w:p w14:paraId="51B2EEE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D5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10C5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4F5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554C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19C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78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EFEE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6BCF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14A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9BC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931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92D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8EB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178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933B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1C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5801644" w14:textId="77777777" w:rsidTr="00A53070">
        <w:trPr>
          <w:trHeight w:val="360"/>
        </w:trPr>
        <w:tc>
          <w:tcPr>
            <w:tcW w:w="504" w:type="dxa"/>
          </w:tcPr>
          <w:p w14:paraId="53BD94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905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65E8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D0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1D9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AF7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D624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86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893F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24D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3E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7B9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1DE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E9BD0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ED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9BBF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CDAB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9143B4C" w14:textId="77777777" w:rsidTr="00A53070">
        <w:trPr>
          <w:trHeight w:val="360"/>
        </w:trPr>
        <w:tc>
          <w:tcPr>
            <w:tcW w:w="504" w:type="dxa"/>
          </w:tcPr>
          <w:p w14:paraId="2DE322D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C80C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510A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BF5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57F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0AD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A440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DD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7EE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2636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CC60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4EEC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A11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46FA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2C3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541E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62C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0AD9B29" w14:textId="77777777" w:rsidTr="00A53070">
        <w:trPr>
          <w:trHeight w:val="360"/>
        </w:trPr>
        <w:tc>
          <w:tcPr>
            <w:tcW w:w="504" w:type="dxa"/>
          </w:tcPr>
          <w:p w14:paraId="2833B0D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521D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F41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8EDC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8005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7A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3989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AA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F36D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6F0E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3B25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E96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7D64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40A54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D1C9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CD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D05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B4674AD" w14:textId="77777777" w:rsidTr="00A53070">
        <w:trPr>
          <w:trHeight w:val="360"/>
        </w:trPr>
        <w:tc>
          <w:tcPr>
            <w:tcW w:w="504" w:type="dxa"/>
          </w:tcPr>
          <w:p w14:paraId="6F26299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775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C022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C9E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AE97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BC2E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068F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6B4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FC43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4E8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C04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E02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4CDB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5D03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1677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AC40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00A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3930232" w14:textId="77777777" w:rsidTr="00A53070">
        <w:trPr>
          <w:trHeight w:val="360"/>
        </w:trPr>
        <w:tc>
          <w:tcPr>
            <w:tcW w:w="504" w:type="dxa"/>
          </w:tcPr>
          <w:p w14:paraId="48F6E4E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8DD9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8E77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316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5F0F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A2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1278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BAC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BEA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AEC2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97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2ED2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050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1915D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278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B46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4FB8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EB6A111" w14:textId="77777777" w:rsidTr="00A53070">
        <w:trPr>
          <w:trHeight w:val="360"/>
        </w:trPr>
        <w:tc>
          <w:tcPr>
            <w:tcW w:w="504" w:type="dxa"/>
          </w:tcPr>
          <w:p w14:paraId="69C83E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A55C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8A1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359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33B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805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6BB7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1AC5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DCB7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6F9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1DB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ED3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3AD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5E8A3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A591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93AD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46F1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531C81A" w14:textId="77777777" w:rsidTr="00A53070">
        <w:trPr>
          <w:trHeight w:val="360"/>
        </w:trPr>
        <w:tc>
          <w:tcPr>
            <w:tcW w:w="504" w:type="dxa"/>
          </w:tcPr>
          <w:p w14:paraId="7F4DEF9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CC6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CC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42C9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4A9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1024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18C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8E0F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C7B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D7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E15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98AF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586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50D91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67A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CA56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2CE5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B580925" w14:textId="77777777" w:rsidTr="00A53070">
        <w:trPr>
          <w:trHeight w:val="360"/>
        </w:trPr>
        <w:tc>
          <w:tcPr>
            <w:tcW w:w="504" w:type="dxa"/>
          </w:tcPr>
          <w:p w14:paraId="01D65CA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CFF8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4CDB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4E2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8023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90F4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D06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688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316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C1F3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F34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094C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8A54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89E55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EF60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1C0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A011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54BF91E" w14:textId="77777777" w:rsidTr="00A714D9">
        <w:trPr>
          <w:trHeight w:val="360"/>
        </w:trPr>
        <w:tc>
          <w:tcPr>
            <w:tcW w:w="504" w:type="dxa"/>
          </w:tcPr>
          <w:p w14:paraId="7D8BF5D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292D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73CC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A5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9395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A4562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4749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A1408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F59E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83148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6C7F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A4011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8B6C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99C3C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6165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30F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836D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3D795789" w14:textId="77777777" w:rsidTr="00DD46E2">
        <w:trPr>
          <w:trHeight w:val="360"/>
        </w:trPr>
        <w:tc>
          <w:tcPr>
            <w:tcW w:w="504" w:type="dxa"/>
          </w:tcPr>
          <w:p w14:paraId="1E49B76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E71D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31DF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2C35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D86D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B184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801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298F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36A6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5415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782B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F5CFB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EFE9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9FF42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27280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F651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57C2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109C4003" w14:textId="77777777" w:rsidTr="00DD46E2">
        <w:trPr>
          <w:trHeight w:val="360"/>
        </w:trPr>
        <w:tc>
          <w:tcPr>
            <w:tcW w:w="504" w:type="dxa"/>
          </w:tcPr>
          <w:p w14:paraId="731FFB6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CC06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E714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BC72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3AC15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D9312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FF3A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42164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1E898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54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9655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28D6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89D5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8C722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4C237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FA5ED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4E4D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488E" w:rsidRPr="003D272D" w14:paraId="64304F73" w14:textId="77777777" w:rsidTr="00DD46E2">
        <w:trPr>
          <w:trHeight w:val="360"/>
        </w:trPr>
        <w:tc>
          <w:tcPr>
            <w:tcW w:w="504" w:type="dxa"/>
          </w:tcPr>
          <w:p w14:paraId="55506B2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2AF276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45D0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2A0CC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FB395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9568A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9A5D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6B8A9D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15F5B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41A59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39E92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749D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982D1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C7C78" w14:textId="77777777" w:rsidR="0086488E" w:rsidRPr="003D272D" w:rsidRDefault="0086488E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FE913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9D63CE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AB0DF" w14:textId="77777777" w:rsidR="0086488E" w:rsidRPr="003D272D" w:rsidRDefault="0086488E" w:rsidP="00DD46E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4D38FCD3" w14:textId="77777777" w:rsidTr="00A714D9">
        <w:trPr>
          <w:trHeight w:val="360"/>
        </w:trPr>
        <w:tc>
          <w:tcPr>
            <w:tcW w:w="504" w:type="dxa"/>
          </w:tcPr>
          <w:p w14:paraId="2EA0E424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  <w:bookmarkStart w:id="0" w:name="_GoBack" w:colFirst="6" w:colLast="6"/>
          </w:p>
        </w:tc>
        <w:tc>
          <w:tcPr>
            <w:tcW w:w="504" w:type="dxa"/>
          </w:tcPr>
          <w:p w14:paraId="6D5D16A9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4C94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594E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EDC53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75E02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1DF6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038CB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F86BC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09C9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4DCF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EF1B0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AB8B1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C2A47" w14:textId="77777777" w:rsidR="00AE318D" w:rsidRPr="003D272D" w:rsidRDefault="00AE318D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C6AD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8AF5E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7ECA" w14:textId="77777777" w:rsidR="00AE318D" w:rsidRPr="003D272D" w:rsidRDefault="00AE318D" w:rsidP="00A714D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  <w:tr w:rsidR="00972871" w:rsidRPr="003D272D" w14:paraId="4F4D90A3" w14:textId="77777777" w:rsidTr="00A53070">
        <w:trPr>
          <w:trHeight w:val="360"/>
        </w:trPr>
        <w:tc>
          <w:tcPr>
            <w:tcW w:w="504" w:type="dxa"/>
          </w:tcPr>
          <w:p w14:paraId="5A336B4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5F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B572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A6AA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A499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621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F56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D1CC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619B2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4910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C07A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DF97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830B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2625A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4108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AF25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0EC7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1454DE3" w14:textId="77777777" w:rsidTr="00A53070">
        <w:trPr>
          <w:trHeight w:val="360"/>
        </w:trPr>
        <w:tc>
          <w:tcPr>
            <w:tcW w:w="504" w:type="dxa"/>
          </w:tcPr>
          <w:p w14:paraId="374FED9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9B7C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C40E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2E888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FAAF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E551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3364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793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6FFE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4161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11E3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203D9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A4EB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A5C68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D5C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0FE86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11C3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250FEF6" w14:textId="77777777" w:rsidTr="00A53070">
        <w:trPr>
          <w:trHeight w:val="360"/>
        </w:trPr>
        <w:tc>
          <w:tcPr>
            <w:tcW w:w="504" w:type="dxa"/>
          </w:tcPr>
          <w:p w14:paraId="3AC9F5BA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4A88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11EBB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4928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5E710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E161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37DC7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CFEF4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DB14D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7CEEF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A79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D181C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28B11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DDB0C" w14:textId="77777777" w:rsidR="00972871" w:rsidRPr="003D272D" w:rsidRDefault="00972871" w:rsidP="0086488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4D53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84D8E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429B5" w14:textId="77777777" w:rsidR="00972871" w:rsidRPr="003D272D" w:rsidRDefault="00972871" w:rsidP="00A5307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7F73B45" w14:textId="2C41B537" w:rsidR="00190601" w:rsidRPr="0086488E" w:rsidRDefault="00190601" w:rsidP="0086488E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86488E">
        <w:rPr>
          <w:rFonts w:ascii="Verdana" w:hAnsi="Verdana"/>
          <w:sz w:val="20"/>
          <w:szCs w:val="20"/>
        </w:rPr>
        <w:t>Discuss</w:t>
      </w:r>
      <w:r w:rsidR="0086488E" w:rsidRPr="0086488E">
        <w:rPr>
          <w:rFonts w:ascii="Verdana" w:hAnsi="Verdana"/>
          <w:sz w:val="20"/>
          <w:szCs w:val="20"/>
        </w:rPr>
        <w:t xml:space="preserve">ed </w:t>
      </w:r>
      <w:r w:rsidR="0086488E">
        <w:rPr>
          <w:rFonts w:ascii="Verdana" w:hAnsi="Verdana"/>
          <w:sz w:val="20"/>
          <w:szCs w:val="20"/>
        </w:rPr>
        <w:t>design _______,</w:t>
      </w:r>
      <w:r w:rsidR="0086488E" w:rsidRPr="0086488E">
        <w:rPr>
          <w:rFonts w:ascii="Verdana" w:hAnsi="Verdana"/>
          <w:sz w:val="20"/>
          <w:szCs w:val="20"/>
        </w:rPr>
        <w:t xml:space="preserve"> Test logic </w:t>
      </w:r>
      <w:r w:rsidR="0086488E">
        <w:rPr>
          <w:rFonts w:ascii="Verdana" w:hAnsi="Verdana"/>
          <w:sz w:val="20"/>
          <w:szCs w:val="20"/>
        </w:rPr>
        <w:t>without</w:t>
      </w:r>
      <w:r w:rsidR="0086488E" w:rsidRPr="0086488E">
        <w:rPr>
          <w:rFonts w:ascii="Verdana" w:hAnsi="Verdana"/>
          <w:sz w:val="20"/>
          <w:szCs w:val="20"/>
        </w:rPr>
        <w:t xml:space="preserve"> motor</w:t>
      </w:r>
      <w:r w:rsidR="0086488E">
        <w:rPr>
          <w:rFonts w:ascii="Verdana" w:hAnsi="Verdana"/>
          <w:sz w:val="20"/>
          <w:szCs w:val="20"/>
        </w:rPr>
        <w:t xml:space="preserve"> _______,</w:t>
      </w:r>
      <w:r w:rsidR="0086488E" w:rsidRPr="0086488E">
        <w:rPr>
          <w:rFonts w:ascii="Verdana" w:hAnsi="Verdana"/>
          <w:sz w:val="20"/>
          <w:szCs w:val="20"/>
        </w:rPr>
        <w:t xml:space="preserve"> With motor _</w:t>
      </w:r>
      <w:r w:rsidR="0086488E">
        <w:rPr>
          <w:rFonts w:ascii="Verdana" w:hAnsi="Verdana"/>
          <w:sz w:val="20"/>
          <w:szCs w:val="20"/>
        </w:rPr>
        <w:t>__</w:t>
      </w:r>
      <w:r w:rsidR="0086488E" w:rsidRPr="0086488E">
        <w:rPr>
          <w:rFonts w:ascii="Verdana" w:hAnsi="Verdana"/>
          <w:sz w:val="20"/>
          <w:szCs w:val="20"/>
        </w:rPr>
        <w:t>____</w:t>
      </w:r>
    </w:p>
    <w:sectPr w:rsidR="00190601" w:rsidRPr="0086488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0BA6E" w14:textId="77777777" w:rsidR="00174805" w:rsidRDefault="00174805" w:rsidP="005B3A86">
      <w:pPr>
        <w:spacing w:after="0" w:line="240" w:lineRule="auto"/>
      </w:pPr>
      <w:r>
        <w:separator/>
      </w:r>
    </w:p>
  </w:endnote>
  <w:endnote w:type="continuationSeparator" w:id="0">
    <w:p w14:paraId="394FCC1C" w14:textId="77777777" w:rsidR="00174805" w:rsidRDefault="0017480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0F6179B3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28D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15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2662E673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86488E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5850B33F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D95EC5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40D075E0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95EC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Job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2B57E7">
      <w:rPr>
        <w:rFonts w:ascii="BankGothic Lt BT" w:hAnsi="BankGothic Lt BT"/>
        <w:caps/>
        <w:sz w:val="16"/>
        <w:szCs w:val="18"/>
      </w:rPr>
      <w:t>15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4ACC" w14:textId="77777777" w:rsidR="00174805" w:rsidRDefault="00174805" w:rsidP="005B3A86">
      <w:pPr>
        <w:spacing w:after="0" w:line="240" w:lineRule="auto"/>
      </w:pPr>
      <w:r>
        <w:separator/>
      </w:r>
    </w:p>
  </w:footnote>
  <w:footnote w:type="continuationSeparator" w:id="0">
    <w:p w14:paraId="150D3D6B" w14:textId="77777777" w:rsidR="00174805" w:rsidRDefault="0017480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0236944C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B57E7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4A8B5A80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47CAF62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B57E7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248223C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438C746" w14:textId="77777777" w:rsidTr="00E130F3">
      <w:tc>
        <w:tcPr>
          <w:tcW w:w="630" w:type="dxa"/>
        </w:tcPr>
        <w:p w14:paraId="781FAEE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2E78688D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B57E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23871B2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B57E7">
      <w:rPr>
        <w:rFonts w:ascii="BankGothic Lt BT" w:hAnsi="BankGothic Lt BT"/>
        <w:caps/>
        <w:sz w:val="24"/>
        <w:szCs w:val="24"/>
      </w:rPr>
      <w:t>Fwd-Rev-Jog using 3 PBs and 3 position SS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61F04F0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B57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101028"/>
    <w:rsid w:val="00141840"/>
    <w:rsid w:val="00174805"/>
    <w:rsid w:val="00190601"/>
    <w:rsid w:val="002025E4"/>
    <w:rsid w:val="00222A30"/>
    <w:rsid w:val="00224C5A"/>
    <w:rsid w:val="00261027"/>
    <w:rsid w:val="002828DF"/>
    <w:rsid w:val="002B57E7"/>
    <w:rsid w:val="002E22BE"/>
    <w:rsid w:val="00307505"/>
    <w:rsid w:val="003F6D63"/>
    <w:rsid w:val="00422289"/>
    <w:rsid w:val="00431790"/>
    <w:rsid w:val="004332DB"/>
    <w:rsid w:val="00472F8B"/>
    <w:rsid w:val="005340BC"/>
    <w:rsid w:val="005B3A86"/>
    <w:rsid w:val="005D2A4E"/>
    <w:rsid w:val="00613E4E"/>
    <w:rsid w:val="006F19A5"/>
    <w:rsid w:val="006F7F1A"/>
    <w:rsid w:val="007140C7"/>
    <w:rsid w:val="00723673"/>
    <w:rsid w:val="007C2507"/>
    <w:rsid w:val="007C738C"/>
    <w:rsid w:val="0086488E"/>
    <w:rsid w:val="00866D5F"/>
    <w:rsid w:val="008975D5"/>
    <w:rsid w:val="009219E3"/>
    <w:rsid w:val="009559C9"/>
    <w:rsid w:val="00972871"/>
    <w:rsid w:val="009B042B"/>
    <w:rsid w:val="009F2DFA"/>
    <w:rsid w:val="009F76D1"/>
    <w:rsid w:val="00AA01EC"/>
    <w:rsid w:val="00AE318D"/>
    <w:rsid w:val="00B025CF"/>
    <w:rsid w:val="00B457A7"/>
    <w:rsid w:val="00B46946"/>
    <w:rsid w:val="00B52137"/>
    <w:rsid w:val="00B755C0"/>
    <w:rsid w:val="00BB7522"/>
    <w:rsid w:val="00BE2E45"/>
    <w:rsid w:val="00C1386A"/>
    <w:rsid w:val="00C834FC"/>
    <w:rsid w:val="00C86D41"/>
    <w:rsid w:val="00CB5A57"/>
    <w:rsid w:val="00CB5F0C"/>
    <w:rsid w:val="00CE3BF2"/>
    <w:rsid w:val="00CF7AA0"/>
    <w:rsid w:val="00D95EC5"/>
    <w:rsid w:val="00DA380B"/>
    <w:rsid w:val="00DC19D0"/>
    <w:rsid w:val="00DC51B1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1075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2018-03-31T12:42:00Z</cp:lastPrinted>
  <dcterms:created xsi:type="dcterms:W3CDTF">2018-03-31T12:37:00Z</dcterms:created>
  <dcterms:modified xsi:type="dcterms:W3CDTF">2018-04-05T15:36:00Z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3 PBs and 3 position SS for a 1P Motor</vt:lpwstr>
  </property>
  <property fmtid="{D5CDD505-2E9C-101B-9397-08002B2CF9AE}" pid="4" name="DocNum">
    <vt:i4>15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