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2EF137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A6A1B">
        <w:rPr>
          <w:rFonts w:ascii="Verdana" w:hAnsi="Verdana"/>
          <w:b/>
          <w:sz w:val="24"/>
          <w:szCs w:val="24"/>
        </w:rPr>
        <w:t>RL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C53E5A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4B10509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7325C" w:rsidRPr="0047325C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F20E3" w:rsidRPr="002F20E3">
        <w:rPr>
          <w:rFonts w:ascii="Verdana" w:hAnsi="Verdana"/>
          <w:sz w:val="20"/>
          <w:szCs w:val="20"/>
          <w:highlight w:val="yellow"/>
        </w:rPr>
        <w:t>80pts.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0A2A8ACE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06698351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A2ACD58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13F18AD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 (RL) series circuit is one that shares the same current through both the resistive and inductive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0"/>
        <w:gridCol w:w="4861"/>
      </w:tblGrid>
      <w:tr w:rsidR="00301F5C" w14:paraId="061D431C" w14:textId="77777777" w:rsidTr="007B399A">
        <w:tc>
          <w:tcPr>
            <w:tcW w:w="4859" w:type="dxa"/>
            <w:gridSpan w:val="2"/>
          </w:tcPr>
          <w:p w14:paraId="6B767666" w14:textId="5233A075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 Triangle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61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7B399A">
        <w:tc>
          <w:tcPr>
            <w:tcW w:w="4859" w:type="dxa"/>
            <w:gridSpan w:val="2"/>
            <w:vAlign w:val="center"/>
          </w:tcPr>
          <w:p w14:paraId="2BA43DC6" w14:textId="26308E84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BAD9DFD" wp14:editId="0E3459D1">
                  <wp:extent cx="1801368" cy="1051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56E29C09" w14:textId="6B4D7D41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46C6C7" wp14:editId="32C36CDE">
                  <wp:extent cx="1819656" cy="1051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1162D86" w14:textId="77777777" w:rsidTr="00B51ABC">
        <w:tc>
          <w:tcPr>
            <w:tcW w:w="2429" w:type="dxa"/>
            <w:vAlign w:val="center"/>
          </w:tcPr>
          <w:p w14:paraId="4BA3B2B7" w14:textId="130AFD15" w:rsidR="00026C52" w:rsidRPr="00026C52" w:rsidRDefault="00B730E1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4E34ACE1" w14:textId="5B7CDC92" w:rsidR="00026C52" w:rsidRPr="009A6368" w:rsidRDefault="00026C52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55D9015D" w14:textId="0FF9EAE6" w:rsidR="00026C52" w:rsidRPr="007B399A" w:rsidRDefault="00026C52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9A6368" w14:paraId="133E88FB" w14:textId="77777777" w:rsidTr="007B399A">
        <w:tc>
          <w:tcPr>
            <w:tcW w:w="4859" w:type="dxa"/>
            <w:gridSpan w:val="2"/>
            <w:vAlign w:val="center"/>
          </w:tcPr>
          <w:p w14:paraId="3E0235D9" w14:textId="65FA0CE1" w:rsidR="009A6368" w:rsidRPr="009A6368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  <w:tc>
          <w:tcPr>
            <w:tcW w:w="4861" w:type="dxa"/>
            <w:vAlign w:val="center"/>
          </w:tcPr>
          <w:p w14:paraId="75D8A4FE" w14:textId="281EE27E" w:rsidR="00CA6A1B" w:rsidRPr="007B399A" w:rsidRDefault="009A636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>Total voltage is the vector sum</w:t>
            </w:r>
          </w:p>
        </w:tc>
      </w:tr>
      <w:tr w:rsidR="009A6368" w14:paraId="2975E74A" w14:textId="77777777" w:rsidTr="007B399A">
        <w:tc>
          <w:tcPr>
            <w:tcW w:w="4859" w:type="dxa"/>
            <w:gridSpan w:val="2"/>
            <w:vAlign w:val="center"/>
          </w:tcPr>
          <w:p w14:paraId="350CC792" w14:textId="7A6C4987" w:rsidR="009A6368" w:rsidRPr="00301F5C" w:rsidRDefault="007B399A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BABA5D" wp14:editId="274DA952">
                  <wp:extent cx="1581912" cy="3383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4650EBE1" w14:textId="3DF8B47C" w:rsidR="009A6368" w:rsidRPr="00301F5C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2EE439" wp14:editId="0930DE0E">
                  <wp:extent cx="1801368" cy="1051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7B399A">
        <w:tc>
          <w:tcPr>
            <w:tcW w:w="4859" w:type="dxa"/>
            <w:gridSpan w:val="2"/>
            <w:vAlign w:val="center"/>
          </w:tcPr>
          <w:p w14:paraId="48CADE76" w14:textId="77777777" w:rsidR="00026C52" w:rsidRPr="007B399A" w:rsidRDefault="00026C52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4861" w:type="dxa"/>
            <w:vAlign w:val="center"/>
          </w:tcPr>
          <w:p w14:paraId="29C54317" w14:textId="4D972D07" w:rsidR="00026C52" w:rsidRPr="009A6368" w:rsidRDefault="00B730E1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7DA0B066" w14:textId="2DFEA4CE" w:rsidR="0096316E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41"/>
        <w:gridCol w:w="3241"/>
      </w:tblGrid>
      <w:tr w:rsidR="005D7346" w14:paraId="31F2B13D" w14:textId="77777777" w:rsidTr="005D7346">
        <w:tc>
          <w:tcPr>
            <w:tcW w:w="3356" w:type="dxa"/>
            <w:vAlign w:val="center"/>
          </w:tcPr>
          <w:p w14:paraId="5363A888" w14:textId="3923583D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  <w:vAlign w:val="center"/>
          </w:tcPr>
          <w:p w14:paraId="314551B5" w14:textId="221C6894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  <w:vAlign w:val="center"/>
          </w:tcPr>
          <w:p w14:paraId="4B5C6099" w14:textId="359B2248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5D7346" w14:paraId="3099A736" w14:textId="77777777" w:rsidTr="005D7346">
        <w:tc>
          <w:tcPr>
            <w:tcW w:w="3356" w:type="dxa"/>
            <w:vAlign w:val="center"/>
          </w:tcPr>
          <w:p w14:paraId="46863AF7" w14:textId="46B3224E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PF=</m:t>
                </m:r>
                <m:f>
                  <m:f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Verdana"/>
                        <w:sz w:val="20"/>
                        <w:szCs w:val="2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Verdana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357" w:type="dxa"/>
            <w:vAlign w:val="center"/>
          </w:tcPr>
          <w:p w14:paraId="2690EC59" w14:textId="69CDA5B6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20C7EB46" w14:textId="77777777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116B3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5EFC6B2F" w:rsidR="00DB7F85" w:rsidRDefault="00BA4ED3" w:rsidP="00116B3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4AC4CEFE" wp14:editId="14A8D7D9">
            <wp:extent cx="170992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695B" w14:textId="6FA09085" w:rsidR="00116B3E" w:rsidRPr="00BC2202" w:rsidRDefault="00116B3E" w:rsidP="00207F25">
      <w:pPr>
        <w:tabs>
          <w:tab w:val="left" w:pos="2026"/>
        </w:tabs>
        <w:spacing w:before="36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BC2202" w:rsidRPr="00DD3F5F" w14:paraId="45ECD8E2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E83E399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BF5DD1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C7EF0DE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CEB5B9A" w14:textId="3E34DF54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25EC74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C2202" w:rsidRPr="00DD3F5F" w14:paraId="5C36AFA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493F87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16E752" w14:textId="2F32A17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391.096mW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4B5275B" w14:textId="446870E6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A64E4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18.053mA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4B39D7B" w14:textId="75C00344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D6635" w14:textId="624A2E21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21.664V</w:t>
            </w:r>
          </w:p>
        </w:tc>
      </w:tr>
      <w:tr w:rsidR="00BC2202" w:rsidRPr="00DD3F5F" w14:paraId="7C496F6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2493FF" w14:textId="66A54301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E4DE3" w14:textId="52D88D84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225.255mVAR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D0EFCC5" w14:textId="58B9DF83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A64E4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18.053mA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03DC6B" w14:textId="6DC0874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691.15Ω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052" w14:textId="0E12446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12.477V</w:t>
            </w:r>
          </w:p>
        </w:tc>
      </w:tr>
      <w:tr w:rsidR="00BC2202" w:rsidRPr="00DD3F5F" w14:paraId="68B60943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436C14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614CE" w14:textId="6DD5D656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451.326mVA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A8FEFF" w14:textId="3F8C9BAD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18.053mA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4B6684" w14:textId="103D0E3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1.384kΩ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87C50" w14:textId="11565F8C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7325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BC2202" w:rsidRPr="00DD3F5F" w14:paraId="0CE87909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8E4760" w14:textId="77777777" w:rsidR="00BC2202" w:rsidRPr="00DD3F5F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50744" w14:textId="7D51B3F2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29.94˚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C0489ED" w14:textId="77777777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052C3B38" w14:textId="3A1DB8DC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0.867</w:t>
            </w:r>
          </w:p>
        </w:tc>
      </w:tr>
    </w:tbl>
    <w:p w14:paraId="7684F131" w14:textId="0CA16565" w:rsidR="00667EC8" w:rsidRPr="00BC2202" w:rsidRDefault="00CA6A1B" w:rsidP="00BA4ED3">
      <w:pPr>
        <w:tabs>
          <w:tab w:val="left" w:pos="2026"/>
        </w:tabs>
        <w:spacing w:before="36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BC2202" w:rsidRPr="00DD3F5F" w14:paraId="124FCB37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12F4051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C3334D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793DC92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E81D7CE" w14:textId="0D6869B1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40E2F6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C2202" w:rsidRPr="00DD3F5F" w14:paraId="45A959E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33BA46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D93C" w14:textId="086488D4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298.234mW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003A969" w14:textId="13E1F121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7647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872072" w14:textId="5DEC36BC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4A6A1" w14:textId="49FCA988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18.918V</w:t>
            </w:r>
          </w:p>
        </w:tc>
      </w:tr>
      <w:tr w:rsidR="00BC2202" w:rsidRPr="00DD3F5F" w14:paraId="149C4290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CEC11F3" w14:textId="77777777" w:rsidR="00BC2202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94EDF" w14:textId="7D009B1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257.656mVAR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3D3B8AC" w14:textId="1B4A0B7C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7647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607B65" w14:textId="02A756F6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1.036kΩ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AB486" w14:textId="68BFD6B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16.344V</w:t>
            </w:r>
          </w:p>
        </w:tc>
      </w:tr>
      <w:tr w:rsidR="00BC2202" w:rsidRPr="00DD3F5F" w14:paraId="1ABE156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3AF1CB1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CAF21" w14:textId="229CD891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394.167mVA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607765B" w14:textId="762CF1FD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15.765mA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545415" w14:textId="354C6368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1.586kΩ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A66FE" w14:textId="4E8E6738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7325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BC2202" w:rsidRPr="00DD3F5F" w14:paraId="36562446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482FA5" w14:textId="77777777" w:rsidR="00BC2202" w:rsidRPr="00DD3F5F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87FE5" w14:textId="15F747D2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F20E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40.825˚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2F3B73" w14:textId="77777777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E087AA6" w14:textId="214995FB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0.757</w:t>
            </w:r>
          </w:p>
        </w:tc>
      </w:tr>
    </w:tbl>
    <w:p w14:paraId="56E795BE" w14:textId="40614DC1" w:rsidR="00667EC8" w:rsidRPr="00BC2202" w:rsidRDefault="00CA6A1B" w:rsidP="00667EC8">
      <w:pPr>
        <w:tabs>
          <w:tab w:val="left" w:pos="2026"/>
        </w:tabs>
        <w:spacing w:before="36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BC2202" w:rsidRPr="00DD3F5F" w14:paraId="7C54FEF2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1B371D2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23C2C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86B52FE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85BA4D3" w14:textId="79AB6C69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CF2897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C2202" w:rsidRPr="00DD3F5F" w14:paraId="16BD63E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3C57ECD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E661A" w14:textId="3FB7B5F8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219.465mW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9BFAEF1" w14:textId="05CCBD1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D57FD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9.563mA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9A70F91" w14:textId="1A7E0414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D1A79" w14:textId="6F6F3101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22.95V</w:t>
            </w:r>
          </w:p>
        </w:tc>
      </w:tr>
      <w:tr w:rsidR="00BC2202" w:rsidRPr="00DD3F5F" w14:paraId="751DBCF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AE8DD9" w14:textId="77777777" w:rsidR="00BC2202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4C47B" w14:textId="17B7E6FB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94.802mVAR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17265E5" w14:textId="0524E92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D57FD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9.563mA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BBD969" w14:textId="741138F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1.036kΩ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0551C" w14:textId="53C30D4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9.914V</w:t>
            </w:r>
          </w:p>
        </w:tc>
      </w:tr>
      <w:tr w:rsidR="00BC2202" w:rsidRPr="00DD3F5F" w14:paraId="5327BDF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2ED2DA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BB70F" w14:textId="7CE0795C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239.066mVA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08A8753" w14:textId="4A9CBD33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9.563mA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D7662EE" w14:textId="7A13344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2.614kΩ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E0DE4" w14:textId="4DC87C93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7325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BC2202" w:rsidRPr="00DD3F5F" w14:paraId="7F432BEF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AF9A47" w14:textId="77777777" w:rsidR="00BC2202" w:rsidRPr="00DD3F5F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E5EB4" w14:textId="0C70F180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23.363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43C8C0" w14:textId="77777777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E7951C8" w14:textId="3D3412D5" w:rsidR="00BC2202" w:rsidRPr="00CA3B21" w:rsidRDefault="00BC2202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0.918</w:t>
            </w:r>
          </w:p>
        </w:tc>
      </w:tr>
    </w:tbl>
    <w:p w14:paraId="7D5AAD60" w14:textId="34F17831" w:rsidR="00667EC8" w:rsidRPr="00BC2202" w:rsidRDefault="00CA6A1B" w:rsidP="00667EC8">
      <w:pPr>
        <w:tabs>
          <w:tab w:val="left" w:pos="2026"/>
        </w:tabs>
        <w:spacing w:before="36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BC2202" w:rsidRPr="00DD3F5F" w14:paraId="699552C6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63EF1F3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D4CB59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989E787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A8409D9" w14:textId="406AF26E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AA193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C2202" w:rsidRPr="00DD3F5F" w14:paraId="26CAC4A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09575FC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C0849" w14:textId="1A40858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149.117mW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43693CA" w14:textId="384E8F9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793E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7.882mA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D079DC" w14:textId="38E752A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2.4k</w:t>
            </w:r>
            <w:r w:rsidRPr="0037573D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FBFB7" w14:textId="1D5A6606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18.918V</w:t>
            </w:r>
          </w:p>
        </w:tc>
      </w:tr>
      <w:tr w:rsidR="00BC2202" w:rsidRPr="00DD3F5F" w14:paraId="6B6029A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E7B142" w14:textId="77777777" w:rsidR="00BC2202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8025A" w14:textId="3008C51B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128.828mVAR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6CEF437" w14:textId="5B7E56E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793E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7.882mA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7B9A53" w14:textId="18D7C6D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2.073</w:t>
            </w:r>
            <w:r w:rsidRPr="0037573D">
              <w:rPr>
                <w:rFonts w:cstheme="minorHAnsi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C52C5" w14:textId="28F2E19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16.344V</w:t>
            </w:r>
          </w:p>
        </w:tc>
      </w:tr>
      <w:tr w:rsidR="00BC2202" w:rsidRPr="00DD3F5F" w14:paraId="64E3EF6E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2FF49D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80061" w14:textId="08C466E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197.060mVA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C35ECE" w14:textId="71AB41C4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7.882mA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A18EF50" w14:textId="5206E45A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3.172k</w:t>
            </w:r>
            <w:r w:rsidRPr="0037573D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187D0" w14:textId="6D733D1D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highlight w:val="yellow"/>
              </w:rPr>
              <w:t>25V</w:t>
            </w:r>
          </w:p>
        </w:tc>
      </w:tr>
      <w:tr w:rsidR="00BC2202" w:rsidRPr="00DD3F5F" w14:paraId="1DC9C987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6549FF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478DB" w14:textId="5272289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7573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40.825˚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2D2C65" w14:textId="7777777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50CF96E" w14:textId="2D26ACB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</w:t>
            </w:r>
            <w:r w:rsidRPr="0037573D">
              <w:rPr>
                <w:rFonts w:ascii="Verdana" w:hAnsi="Verdana"/>
                <w:noProof/>
                <w:sz w:val="20"/>
                <w:szCs w:val="20"/>
                <w:highlight w:val="yellow"/>
              </w:rPr>
              <w:t>.757</w:t>
            </w:r>
          </w:p>
        </w:tc>
      </w:tr>
    </w:tbl>
    <w:p w14:paraId="6EAB3CFA" w14:textId="77777777" w:rsidR="00BC2202" w:rsidRDefault="00BC2202" w:rsidP="00667EC8">
      <w:pPr>
        <w:tabs>
          <w:tab w:val="left" w:pos="2026"/>
        </w:tabs>
        <w:spacing w:before="360" w:after="120"/>
        <w:ind w:left="720"/>
        <w:rPr>
          <w:rFonts w:eastAsiaTheme="minorEastAsia"/>
          <w:sz w:val="20"/>
          <w:szCs w:val="20"/>
        </w:rPr>
      </w:pPr>
    </w:p>
    <w:p w14:paraId="0C7D9DEF" w14:textId="77777777" w:rsidR="00BC2202" w:rsidRDefault="00BC220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0919EBFA" w14:textId="77777777" w:rsidR="00BC2202" w:rsidRPr="006C5DB4" w:rsidRDefault="00BC2202" w:rsidP="00BC2202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27E8793" w14:textId="77777777" w:rsidR="00BC2202" w:rsidRDefault="00BC2202" w:rsidP="00BC2202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0B23DD42" wp14:editId="79EBF20F">
            <wp:extent cx="1709928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7B28" w14:textId="6BB2156B" w:rsidR="00667EC8" w:rsidRPr="00BC2202" w:rsidRDefault="00CA6A1B" w:rsidP="00667EC8">
      <w:pPr>
        <w:tabs>
          <w:tab w:val="left" w:pos="2026"/>
        </w:tabs>
        <w:spacing w:before="36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BC2202" w:rsidRPr="00DD3F5F" w14:paraId="618B8B72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52C48EA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F61B17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27A1247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01C0E3B" w14:textId="61E32A38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5A9824" w14:textId="77777777" w:rsidR="00BC2202" w:rsidRPr="00DD3F5F" w:rsidRDefault="00BC2202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C2202" w:rsidRPr="00DD3F5F" w14:paraId="18124D6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7191FE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AA799" w14:textId="402F25B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6FC68C1" w14:textId="2A05EBAD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4B9B97" w14:textId="60B5658E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CC3DB" w14:textId="0ED3717C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C2202" w:rsidRPr="00DD3F5F" w14:paraId="2C43F71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31102A" w14:textId="77777777" w:rsidR="00BC2202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5CC43" w14:textId="0CFEC34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AB9F83C" w14:textId="3C9A781D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750417" w14:textId="17FC1410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ACE94" w14:textId="6BC5A29B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C2202" w:rsidRPr="00DD3F5F" w14:paraId="5EE0CBA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35D9FA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81E2B" w14:textId="46143B0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AA22FF" w14:textId="39106C3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0D867F" w14:textId="16C906A3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DABB3" w14:textId="249582D6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BC2202" w:rsidRPr="00DD3F5F" w14:paraId="3B70A476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F135B5" w14:textId="77777777" w:rsidR="00BC2202" w:rsidRPr="00DD3F5F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64681" w14:textId="1128FBC5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EBB67B" w14:textId="77777777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EC44AA7" w14:textId="6C4F7CF2" w:rsidR="00BC2202" w:rsidRPr="00CA3B21" w:rsidRDefault="00BC2202" w:rsidP="00BC220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</w:tr>
    </w:tbl>
    <w:p w14:paraId="2263512A" w14:textId="77777777" w:rsidR="009F0C16" w:rsidRDefault="009F0C16" w:rsidP="009F0C16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572D8E6D" w14:textId="77777777" w:rsidR="009F0C16" w:rsidRPr="00E85AF4" w:rsidRDefault="009F0C16" w:rsidP="009F0C1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09BDC118" w14:textId="77777777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4FA572DC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Increases</w:t>
      </w:r>
    </w:p>
    <w:p w14:paraId="19344428" w14:textId="77777777" w:rsidR="009F0C16" w:rsidRPr="00C65549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05276B08" w14:textId="77777777" w:rsidR="009F0C16" w:rsidRPr="00A71971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5441C3BC" w14:textId="77777777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79FED51E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042C73A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CE1C220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Stay the same</w:t>
      </w:r>
    </w:p>
    <w:p w14:paraId="5BE13F75" w14:textId="09B11E05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inductance is increased, the total current will?</w:t>
      </w:r>
    </w:p>
    <w:p w14:paraId="6B4C52AE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A0CBB9E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05869782" w14:textId="77777777" w:rsidR="009F0C16" w:rsidRPr="00A71971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176F1A6A" w14:textId="77777777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1C55133A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6CF4CD3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59C2E955" w14:textId="77777777" w:rsidR="009F0C16" w:rsidRPr="00A71971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57E41F0" w14:textId="77777777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inductance is decreased, the impedance will?</w:t>
      </w:r>
    </w:p>
    <w:p w14:paraId="77B468C7" w14:textId="77777777" w:rsidR="009F0C16" w:rsidRPr="00C65549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5F249D44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1AB22707" w14:textId="77777777" w:rsidR="009F0C16" w:rsidRPr="00A71971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F8FEB8B" w14:textId="77777777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frequency is decreased, the </w:t>
      </w:r>
      <w:r w:rsidRPr="009F0C16">
        <w:rPr>
          <w:rFonts w:ascii="Verdana" w:hAnsi="Verdana"/>
          <w:sz w:val="20"/>
          <w:szCs w:val="20"/>
          <w:u w:val="single"/>
        </w:rPr>
        <w:t>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0F4C0F96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Increase</w:t>
      </w:r>
    </w:p>
    <w:p w14:paraId="73FEAA08" w14:textId="77777777" w:rsidR="009F0C16" w:rsidRPr="00C65549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0BCDEC1F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21436464" w14:textId="77777777" w:rsidR="009F0C16" w:rsidRDefault="009F0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5987E19" w14:textId="4B9848EA" w:rsidR="009F0C16" w:rsidRDefault="009F0C16" w:rsidP="009F0C16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562A6810" w14:textId="77777777" w:rsidR="009F0C16" w:rsidRPr="00F12487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33E705A1" w14:textId="77777777" w:rsidR="009F0C16" w:rsidRP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40CFC6D5" w14:textId="77777777" w:rsidR="009F0C16" w:rsidRDefault="009F0C16" w:rsidP="009F0C16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40F66B02" w14:textId="6EDE0846" w:rsidR="009E70C6" w:rsidRPr="00F522E8" w:rsidRDefault="009E70C6" w:rsidP="009F0C16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  <w:highlight w:val="yellow"/>
        </w:rPr>
      </w:pPr>
    </w:p>
    <w:sectPr w:rsidR="009E70C6" w:rsidRPr="00F522E8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667EC8" w:rsidRDefault="00667EC8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667EC8" w:rsidRDefault="00667EC8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667EC8" w:rsidRDefault="00667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502E5CE5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2D36B2E8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16C9948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5F7F36B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8C71227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78E35CF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667EC8" w:rsidRDefault="00667EC8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667EC8" w:rsidRDefault="00667EC8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667EC8" w:rsidRDefault="00667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17B3394A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1D7867E2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49F8B3F5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4BC998E2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C221F74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A6A1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52C17B8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19DAF03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A4B483D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1C62290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CD60436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A6A1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126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6C52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A4ECF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5749A"/>
    <w:rsid w:val="00357A70"/>
    <w:rsid w:val="0037367C"/>
    <w:rsid w:val="0037573D"/>
    <w:rsid w:val="003839E6"/>
    <w:rsid w:val="003A4C74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5175"/>
    <w:rsid w:val="004C0D25"/>
    <w:rsid w:val="004C66D6"/>
    <w:rsid w:val="004D1067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0C16"/>
    <w:rsid w:val="009F2DFA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30E1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202"/>
    <w:rsid w:val="00BC2C30"/>
    <w:rsid w:val="00BC39B1"/>
    <w:rsid w:val="00BD1793"/>
    <w:rsid w:val="00BE571F"/>
    <w:rsid w:val="00C010DE"/>
    <w:rsid w:val="00C055E6"/>
    <w:rsid w:val="00C14CD4"/>
    <w:rsid w:val="00C21549"/>
    <w:rsid w:val="00C602F1"/>
    <w:rsid w:val="00C6093C"/>
    <w:rsid w:val="00C72587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21C2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1083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image" Target="media/image3.e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1AC7-C2AD-41BD-B13E-7B5DB207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99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2018-08-06T14:37:00Z</cp:lastPrinted>
  <dcterms:created xsi:type="dcterms:W3CDTF">2018-08-07T15:31:00Z</dcterms:created>
  <dcterms:modified xsi:type="dcterms:W3CDTF">2018-08-15T11:47:00Z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 Series Circuit</vt:lpwstr>
  </property>
  <property fmtid="{D5CDD505-2E9C-101B-9397-08002B2CF9AE}" pid="4" name="DocNum">
    <vt:i4>30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