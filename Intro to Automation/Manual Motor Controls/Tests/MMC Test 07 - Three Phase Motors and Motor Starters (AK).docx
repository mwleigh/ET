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9B650" w14:textId="18E5A6F9" w:rsidR="00E013AA" w:rsidRDefault="00E013AA" w:rsidP="00E013AA">
      <w:pPr>
        <w:tabs>
          <w:tab w:val="right" w:pos="9720"/>
        </w:tabs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fldChar w:fldCharType="begin"/>
      </w:r>
      <w:r>
        <w:rPr>
          <w:rFonts w:ascii="Verdana" w:hAnsi="Verdana"/>
          <w:b/>
          <w:sz w:val="24"/>
          <w:szCs w:val="24"/>
        </w:rPr>
        <w:instrText xml:space="preserve"> DOCVARIABLE  JobNum  \* MERGEFORMAT </w:instrText>
      </w:r>
      <w:r>
        <w:rPr>
          <w:rFonts w:ascii="Verdana" w:hAnsi="Verdana"/>
          <w:b/>
          <w:sz w:val="24"/>
          <w:szCs w:val="24"/>
        </w:rPr>
        <w:fldChar w:fldCharType="end"/>
      </w:r>
      <w:r>
        <w:rPr>
          <w:rFonts w:ascii="Verdana" w:hAnsi="Verdana"/>
          <w:b/>
          <w:sz w:val="24"/>
          <w:szCs w:val="24"/>
        </w:rPr>
        <w:t>Unit:</w:t>
      </w:r>
      <w:r w:rsidR="00313C7F">
        <w:rPr>
          <w:rFonts w:ascii="Verdana" w:hAnsi="Verdana"/>
          <w:b/>
          <w:sz w:val="24"/>
          <w:szCs w:val="24"/>
        </w:rPr>
        <w:t xml:space="preserve"> Manual Motor Controls</w:t>
      </w:r>
      <w:r w:rsidR="001E1581">
        <w:rPr>
          <w:rFonts w:ascii="Verdana" w:hAnsi="Verdana"/>
          <w:b/>
          <w:sz w:val="24"/>
          <w:szCs w:val="24"/>
        </w:rPr>
        <w:tab/>
      </w:r>
      <w:r w:rsidR="00493D39">
        <w:rPr>
          <w:rFonts w:ascii="Verdana" w:hAnsi="Verdana"/>
          <w:b/>
          <w:sz w:val="24"/>
          <w:szCs w:val="24"/>
        </w:rPr>
        <w:t>Test</w:t>
      </w:r>
      <w:r w:rsidRPr="00201075">
        <w:rPr>
          <w:rFonts w:ascii="Verdana" w:hAnsi="Verdana"/>
          <w:b/>
          <w:sz w:val="24"/>
          <w:szCs w:val="24"/>
        </w:rPr>
        <w:t xml:space="preserve">: </w:t>
      </w:r>
      <w:r w:rsidR="00F44084">
        <w:rPr>
          <w:rFonts w:ascii="Verdana" w:hAnsi="Verdana"/>
          <w:b/>
          <w:sz w:val="24"/>
          <w:szCs w:val="24"/>
        </w:rPr>
        <w:t>7</w:t>
      </w:r>
    </w:p>
    <w:p w14:paraId="2E040FCD" w14:textId="260DD4FA" w:rsidR="001A25D9" w:rsidRDefault="005577B6" w:rsidP="00E013AA">
      <w:pPr>
        <w:tabs>
          <w:tab w:val="right" w:pos="9720"/>
        </w:tabs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Motor Nameplates</w:t>
      </w:r>
      <w:r w:rsidR="00882999">
        <w:rPr>
          <w:rFonts w:ascii="Verdana" w:hAnsi="Verdana"/>
          <w:b/>
          <w:sz w:val="24"/>
          <w:szCs w:val="24"/>
        </w:rPr>
        <w:t xml:space="preserve"> </w:t>
      </w:r>
      <w:r w:rsidR="001E1581">
        <w:rPr>
          <w:rFonts w:ascii="Verdana" w:hAnsi="Verdana"/>
          <w:b/>
          <w:sz w:val="24"/>
          <w:szCs w:val="24"/>
        </w:rPr>
        <w:t xml:space="preserve">and Three Phase </w:t>
      </w:r>
      <w:r w:rsidR="00882999">
        <w:rPr>
          <w:rFonts w:ascii="Verdana" w:hAnsi="Verdana"/>
          <w:b/>
          <w:sz w:val="24"/>
          <w:szCs w:val="24"/>
        </w:rPr>
        <w:t>Motors</w:t>
      </w:r>
      <w:r w:rsidR="005B3A86" w:rsidRPr="005B3A86">
        <w:rPr>
          <w:rFonts w:ascii="Verdana" w:hAnsi="Verdana"/>
          <w:b/>
          <w:sz w:val="24"/>
          <w:szCs w:val="24"/>
        </w:rPr>
        <w:tab/>
        <w:t>CLO#</w:t>
      </w:r>
      <w:r w:rsidR="00E013AA">
        <w:rPr>
          <w:rFonts w:ascii="Verdana" w:hAnsi="Verdana"/>
          <w:b/>
          <w:sz w:val="24"/>
          <w:szCs w:val="24"/>
        </w:rPr>
        <w:t xml:space="preserve">: </w:t>
      </w:r>
      <w:r w:rsidR="005C146F">
        <w:rPr>
          <w:rFonts w:ascii="Verdana" w:hAnsi="Verdana"/>
          <w:b/>
          <w:sz w:val="24"/>
          <w:szCs w:val="24"/>
        </w:rPr>
        <w:t>1</w:t>
      </w:r>
    </w:p>
    <w:p w14:paraId="6CDF054F" w14:textId="77777777" w:rsidR="00B025CF" w:rsidRDefault="00B025CF" w:rsidP="00B025CF">
      <w:pPr>
        <w:tabs>
          <w:tab w:val="left" w:pos="5040"/>
          <w:tab w:val="right" w:pos="9720"/>
        </w:tabs>
        <w:spacing w:before="480"/>
        <w:rPr>
          <w:rFonts w:ascii="Verdana" w:hAnsi="Verdana"/>
        </w:rPr>
      </w:pPr>
      <w:r>
        <w:rPr>
          <w:rFonts w:ascii="Verdana" w:hAnsi="Verdana"/>
        </w:rPr>
        <w:t>Name ___________</w:t>
      </w:r>
      <w:r w:rsidR="00313C7F">
        <w:rPr>
          <w:rFonts w:ascii="Verdana" w:hAnsi="Verdana"/>
        </w:rPr>
        <w:t>__________</w:t>
      </w:r>
      <w:r>
        <w:rPr>
          <w:rFonts w:ascii="Verdana" w:hAnsi="Verdana"/>
        </w:rPr>
        <w:t>_________</w:t>
      </w:r>
      <w:r>
        <w:rPr>
          <w:rFonts w:ascii="Verdana" w:hAnsi="Verdana"/>
        </w:rPr>
        <w:tab/>
      </w:r>
      <w:r w:rsidR="00313C7F">
        <w:rPr>
          <w:rFonts w:ascii="Verdana" w:hAnsi="Verdana"/>
        </w:rPr>
        <w:tab/>
      </w:r>
      <w:r>
        <w:rPr>
          <w:rFonts w:ascii="Verdana" w:hAnsi="Verdana"/>
        </w:rPr>
        <w:t>Date ______________</w:t>
      </w:r>
    </w:p>
    <w:p w14:paraId="42DB9FBC" w14:textId="31E67416" w:rsidR="00E013AA" w:rsidRDefault="00E013AA" w:rsidP="00A7398D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7100335A" w14:textId="1B210B56" w:rsidR="00A7398D" w:rsidRPr="00A7398D" w:rsidRDefault="00A7398D" w:rsidP="00A7398D">
      <w:pPr>
        <w:spacing w:before="120" w:after="120"/>
        <w:ind w:left="360"/>
        <w:rPr>
          <w:rFonts w:ascii="Verdana" w:hAnsi="Verdana"/>
        </w:rPr>
      </w:pPr>
      <w:r w:rsidRPr="00A7398D">
        <w:rPr>
          <w:rFonts w:ascii="Verdana" w:hAnsi="Verdana"/>
        </w:rPr>
        <w:t xml:space="preserve">Select the best answer for each </w:t>
      </w:r>
      <w:r w:rsidR="001D4209">
        <w:rPr>
          <w:rFonts w:ascii="Verdana" w:hAnsi="Verdana"/>
        </w:rPr>
        <w:t>multiple-</w:t>
      </w:r>
      <w:r>
        <w:rPr>
          <w:rFonts w:ascii="Verdana" w:hAnsi="Verdana"/>
        </w:rPr>
        <w:t xml:space="preserve">choice </w:t>
      </w:r>
      <w:r w:rsidRPr="00A7398D">
        <w:rPr>
          <w:rFonts w:ascii="Verdana" w:hAnsi="Verdana"/>
        </w:rPr>
        <w:t>question below</w:t>
      </w:r>
      <w:r>
        <w:rPr>
          <w:rFonts w:ascii="Verdana" w:hAnsi="Verdana"/>
        </w:rPr>
        <w:t>.</w:t>
      </w:r>
    </w:p>
    <w:p w14:paraId="3D8409D2" w14:textId="3E123FB5" w:rsidR="00F44084" w:rsidRDefault="00F44084" w:rsidP="00EF7F20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What article of the NEC covers motor information?</w:t>
      </w:r>
    </w:p>
    <w:p w14:paraId="5D22D1A7" w14:textId="7DBEB9BD" w:rsidR="00F44084" w:rsidRDefault="00F44084" w:rsidP="00F4408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315.16</w:t>
      </w:r>
    </w:p>
    <w:p w14:paraId="18E89294" w14:textId="55DE7B92" w:rsidR="00F44084" w:rsidRDefault="00F44084" w:rsidP="00F4408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334</w:t>
      </w:r>
    </w:p>
    <w:p w14:paraId="53377557" w14:textId="17A8398E" w:rsidR="00F44084" w:rsidRDefault="00F44084" w:rsidP="00F4408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400</w:t>
      </w:r>
    </w:p>
    <w:p w14:paraId="2BB4B7DB" w14:textId="0BDCDDEF" w:rsidR="00F44084" w:rsidRPr="00D66B42" w:rsidRDefault="00F44084" w:rsidP="00F4408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 w:rsidRPr="00D66B42">
        <w:rPr>
          <w:rFonts w:ascii="Verdana" w:hAnsi="Verdana"/>
          <w:highlight w:val="yellow"/>
        </w:rPr>
        <w:t>430</w:t>
      </w:r>
    </w:p>
    <w:p w14:paraId="6EA86F48" w14:textId="77777777" w:rsidR="00913284" w:rsidRDefault="00913284" w:rsidP="00913284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In a single-phase system, how many degrees are there between each sine wave?</w:t>
      </w:r>
    </w:p>
    <w:p w14:paraId="4EC204EE" w14:textId="77777777" w:rsidR="00913284" w:rsidRDefault="00913284" w:rsidP="0091328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90</w:t>
      </w:r>
    </w:p>
    <w:p w14:paraId="04440E55" w14:textId="77777777" w:rsidR="00913284" w:rsidRDefault="00913284" w:rsidP="0091328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120</w:t>
      </w:r>
    </w:p>
    <w:p w14:paraId="41E68D9F" w14:textId="77777777" w:rsidR="00913284" w:rsidRDefault="00913284" w:rsidP="0091328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180</w:t>
      </w:r>
    </w:p>
    <w:p w14:paraId="44D3F630" w14:textId="77777777" w:rsidR="00913284" w:rsidRPr="00D66B42" w:rsidRDefault="00913284" w:rsidP="0091328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 w:rsidRPr="00D66B42">
        <w:rPr>
          <w:rFonts w:ascii="Verdana" w:hAnsi="Verdana"/>
          <w:highlight w:val="yellow"/>
        </w:rPr>
        <w:t>360</w:t>
      </w:r>
    </w:p>
    <w:p w14:paraId="5CA3E61D" w14:textId="31508E06" w:rsidR="00913284" w:rsidRDefault="00913284" w:rsidP="00913284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In a split-phase system, how many degrees are there between each sine wave?</w:t>
      </w:r>
    </w:p>
    <w:p w14:paraId="16BFCD6A" w14:textId="77777777" w:rsidR="00913284" w:rsidRDefault="00913284" w:rsidP="0091328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90</w:t>
      </w:r>
    </w:p>
    <w:p w14:paraId="57381E0B" w14:textId="77777777" w:rsidR="00913284" w:rsidRDefault="00913284" w:rsidP="0091328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120</w:t>
      </w:r>
    </w:p>
    <w:p w14:paraId="1EE5713A" w14:textId="77777777" w:rsidR="00913284" w:rsidRPr="00D66B42" w:rsidRDefault="00913284" w:rsidP="0091328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 w:rsidRPr="00D66B42">
        <w:rPr>
          <w:rFonts w:ascii="Verdana" w:hAnsi="Verdana"/>
          <w:highlight w:val="yellow"/>
        </w:rPr>
        <w:t>180</w:t>
      </w:r>
    </w:p>
    <w:p w14:paraId="633580C1" w14:textId="77777777" w:rsidR="00913284" w:rsidRDefault="00913284" w:rsidP="0091328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360</w:t>
      </w:r>
    </w:p>
    <w:p w14:paraId="309F96E5" w14:textId="5A34B495" w:rsidR="00913284" w:rsidRDefault="00913284" w:rsidP="00913284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In a three-phase system, how many degrees are there between each sine wave?</w:t>
      </w:r>
    </w:p>
    <w:p w14:paraId="756CA2E2" w14:textId="77777777" w:rsidR="00913284" w:rsidRDefault="00913284" w:rsidP="0091328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90</w:t>
      </w:r>
    </w:p>
    <w:p w14:paraId="63B1B42E" w14:textId="77777777" w:rsidR="00913284" w:rsidRPr="00D66B42" w:rsidRDefault="00913284" w:rsidP="0091328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 w:rsidRPr="00D66B42">
        <w:rPr>
          <w:rFonts w:ascii="Verdana" w:hAnsi="Verdana"/>
          <w:highlight w:val="yellow"/>
        </w:rPr>
        <w:t>120</w:t>
      </w:r>
    </w:p>
    <w:p w14:paraId="335A411F" w14:textId="77777777" w:rsidR="00913284" w:rsidRDefault="00913284" w:rsidP="0091328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180</w:t>
      </w:r>
    </w:p>
    <w:p w14:paraId="28811822" w14:textId="77777777" w:rsidR="00913284" w:rsidRDefault="00913284" w:rsidP="0091328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360</w:t>
      </w:r>
    </w:p>
    <w:p w14:paraId="2B4BE804" w14:textId="77777777" w:rsidR="004C3334" w:rsidRDefault="004C3334" w:rsidP="004C3334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List three general types of three-phase motors.</w:t>
      </w:r>
    </w:p>
    <w:p w14:paraId="0EA62128" w14:textId="77777777" w:rsidR="004C3334" w:rsidRPr="005577B6" w:rsidRDefault="004C3334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5577B6">
        <w:rPr>
          <w:rFonts w:ascii="Verdana" w:hAnsi="Verdana"/>
        </w:rPr>
        <w:t>Squirrel cage, shunt-wound, asynchronous motors</w:t>
      </w:r>
    </w:p>
    <w:p w14:paraId="766DE09D" w14:textId="77777777" w:rsidR="004C3334" w:rsidRPr="005577B6" w:rsidRDefault="004C3334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 w:rsidRPr="005577B6">
        <w:rPr>
          <w:rFonts w:ascii="Verdana" w:hAnsi="Verdana"/>
          <w:highlight w:val="yellow"/>
        </w:rPr>
        <w:t>Induction, wound rotor and synchronous motors</w:t>
      </w:r>
    </w:p>
    <w:p w14:paraId="1652A27F" w14:textId="77777777" w:rsidR="004C3334" w:rsidRDefault="004C3334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Dual-voltage, wound rotor and shunt-wound</w:t>
      </w:r>
    </w:p>
    <w:p w14:paraId="7B30A6FE" w14:textId="77777777" w:rsidR="004C3334" w:rsidRDefault="004C3334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None of the above</w:t>
      </w:r>
    </w:p>
    <w:p w14:paraId="7639C6C3" w14:textId="4DFC3A1F" w:rsidR="00AA515D" w:rsidRDefault="00AA515D" w:rsidP="008D3C9D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What is the purpose of the laminated iron plates within the rotor?</w:t>
      </w:r>
    </w:p>
    <w:p w14:paraId="604EA39B" w14:textId="395E2AEF" w:rsidR="00AA515D" w:rsidRDefault="00A7398D" w:rsidP="00AA515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Aid in electromagnetic induction</w:t>
      </w:r>
    </w:p>
    <w:p w14:paraId="15DA188B" w14:textId="4422E3CE" w:rsidR="00AA515D" w:rsidRDefault="005C146F" w:rsidP="00AA515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Reduce Eddy-currents</w:t>
      </w:r>
    </w:p>
    <w:p w14:paraId="65F44C0E" w14:textId="38064205" w:rsidR="00AA515D" w:rsidRDefault="00AA515D" w:rsidP="00AA515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Reduce hysteresis</w:t>
      </w:r>
    </w:p>
    <w:p w14:paraId="631F8737" w14:textId="3F1421E5" w:rsidR="00AA515D" w:rsidRPr="00A7398D" w:rsidRDefault="00AA515D" w:rsidP="00AA515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A7398D">
        <w:rPr>
          <w:rFonts w:ascii="Verdana" w:hAnsi="Verdana"/>
        </w:rPr>
        <w:t>B and C</w:t>
      </w:r>
    </w:p>
    <w:p w14:paraId="02652F74" w14:textId="461D3A43" w:rsidR="00AA515D" w:rsidRPr="00A7398D" w:rsidRDefault="00AA515D" w:rsidP="00AA515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 w:rsidRPr="00A7398D">
        <w:rPr>
          <w:rFonts w:ascii="Verdana" w:hAnsi="Verdana"/>
          <w:highlight w:val="yellow"/>
        </w:rPr>
        <w:t>All the above</w:t>
      </w:r>
    </w:p>
    <w:p w14:paraId="6B805438" w14:textId="77777777" w:rsidR="00D66B42" w:rsidRPr="00D66B42" w:rsidRDefault="00D66B42" w:rsidP="00D66B42">
      <w:pPr>
        <w:spacing w:after="0"/>
        <w:ind w:left="360"/>
        <w:rPr>
          <w:rFonts w:ascii="Verdana" w:hAnsi="Verdana"/>
        </w:rPr>
      </w:pPr>
    </w:p>
    <w:p w14:paraId="352BC63B" w14:textId="77777777" w:rsidR="00D66B42" w:rsidRPr="00D66B42" w:rsidRDefault="00D66B42" w:rsidP="00D66B42">
      <w:pPr>
        <w:spacing w:after="0"/>
        <w:ind w:left="360"/>
        <w:rPr>
          <w:rFonts w:ascii="Verdana" w:hAnsi="Verdana"/>
        </w:rPr>
        <w:sectPr w:rsidR="00D66B42" w:rsidRPr="00D66B42" w:rsidSect="00B025C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720" w:bottom="720" w:left="1440" w:header="360" w:footer="360" w:gutter="0"/>
          <w:cols w:space="720"/>
          <w:titlePg/>
          <w:docGrid w:linePitch="360"/>
        </w:sectPr>
      </w:pPr>
    </w:p>
    <w:p w14:paraId="207C4D23" w14:textId="77777777" w:rsidR="00D66B42" w:rsidRDefault="00D66B42" w:rsidP="00D66B42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lastRenderedPageBreak/>
        <w:t>If a motor has an enclosure type of ODP, what does that indicate?</w:t>
      </w:r>
    </w:p>
    <w:p w14:paraId="5BA80869" w14:textId="77777777" w:rsidR="00D66B42" w:rsidRDefault="00D66B42" w:rsidP="00D66B42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Outdoor Protected</w:t>
      </w:r>
    </w:p>
    <w:p w14:paraId="58579609" w14:textId="77777777" w:rsidR="00D66B42" w:rsidRPr="00C81F28" w:rsidRDefault="00D66B42" w:rsidP="00D66B42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 w:rsidRPr="00C81F28">
        <w:rPr>
          <w:rFonts w:ascii="Verdana" w:hAnsi="Verdana"/>
          <w:highlight w:val="yellow"/>
        </w:rPr>
        <w:t>Open Drip-proof</w:t>
      </w:r>
    </w:p>
    <w:p w14:paraId="3323B4B5" w14:textId="77777777" w:rsidR="00D66B42" w:rsidRDefault="00D66B42" w:rsidP="00D66B42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Oxidized Dielectric Protected</w:t>
      </w:r>
    </w:p>
    <w:p w14:paraId="7BD84AA2" w14:textId="77777777" w:rsidR="00D66B42" w:rsidRDefault="00D66B42" w:rsidP="00D66B42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Open Door Plenum</w:t>
      </w:r>
    </w:p>
    <w:p w14:paraId="66DC4EA9" w14:textId="340F1B98" w:rsidR="00D372AD" w:rsidRDefault="00D66B42" w:rsidP="00D372AD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When a motor has an enclosure type of TEFC, that indicates that it is;</w:t>
      </w:r>
    </w:p>
    <w:p w14:paraId="42A2700F" w14:textId="7D265844" w:rsidR="00D66B42" w:rsidRPr="00D66B42" w:rsidRDefault="00D66B42" w:rsidP="00D66B42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>
        <w:rPr>
          <w:rFonts w:ascii="Verdana" w:hAnsi="Verdana"/>
          <w:highlight w:val="yellow"/>
        </w:rPr>
        <w:t>Totally Enclosed Fan Cooled</w:t>
      </w:r>
    </w:p>
    <w:p w14:paraId="2CC2A900" w14:textId="65E6FF9F" w:rsidR="00D372AD" w:rsidRPr="00D66B42" w:rsidRDefault="00D66B42" w:rsidP="00D372A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Total Environment Face Cowling</w:t>
      </w:r>
    </w:p>
    <w:p w14:paraId="42DA254A" w14:textId="201092CC" w:rsidR="00D372AD" w:rsidRDefault="00D66B42" w:rsidP="00D372A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Thin Electric Face Cooled</w:t>
      </w:r>
    </w:p>
    <w:p w14:paraId="36DC5162" w14:textId="00F66753" w:rsidR="00D66B42" w:rsidRPr="00D66B42" w:rsidRDefault="00D66B42" w:rsidP="00D372A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Totally Electric Fan Cooled</w:t>
      </w:r>
    </w:p>
    <w:p w14:paraId="0721FE6F" w14:textId="44E32733" w:rsidR="00D66B42" w:rsidRDefault="00D66B42" w:rsidP="00D66B42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A motor has an enclosure type of TENV, what type of environment would it be used?</w:t>
      </w:r>
    </w:p>
    <w:p w14:paraId="3E2AA6E4" w14:textId="45922072" w:rsidR="00D66B42" w:rsidRPr="0076148C" w:rsidRDefault="0076148C" w:rsidP="00D66B42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76148C">
        <w:rPr>
          <w:rFonts w:ascii="Verdana" w:hAnsi="Verdana"/>
        </w:rPr>
        <w:t>A clean-room</w:t>
      </w:r>
    </w:p>
    <w:p w14:paraId="05514602" w14:textId="6F1B563E" w:rsidR="00D66B42" w:rsidRPr="00D66B42" w:rsidRDefault="0076148C" w:rsidP="00D66B42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Submerged in a settling pond</w:t>
      </w:r>
    </w:p>
    <w:p w14:paraId="19F771A7" w14:textId="46EF8737" w:rsidR="00D66B42" w:rsidRPr="0076148C" w:rsidRDefault="00D66B42" w:rsidP="00D66B42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 w:rsidRPr="0076148C">
        <w:rPr>
          <w:rFonts w:ascii="Verdana" w:hAnsi="Verdana"/>
          <w:highlight w:val="yellow"/>
        </w:rPr>
        <w:t>A Chemical plant with a harsh environment</w:t>
      </w:r>
    </w:p>
    <w:p w14:paraId="44CFCC9D" w14:textId="41ED9BB6" w:rsidR="00D66B42" w:rsidRPr="00D66B42" w:rsidRDefault="0076148C" w:rsidP="00D66B42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None of the above</w:t>
      </w:r>
    </w:p>
    <w:p w14:paraId="4D774AAE" w14:textId="4AA9522C" w:rsidR="004C3334" w:rsidRDefault="0076148C" w:rsidP="004C3334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What type of motor would you use at Laclede gas to pump natural gas</w:t>
      </w:r>
      <w:r w:rsidR="004C3334">
        <w:rPr>
          <w:rFonts w:ascii="Verdana" w:hAnsi="Verdana"/>
        </w:rPr>
        <w:t>?</w:t>
      </w:r>
    </w:p>
    <w:p w14:paraId="58FF7F27" w14:textId="7BA25BBD" w:rsidR="004C3334" w:rsidRDefault="0076148C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ODP</w:t>
      </w:r>
    </w:p>
    <w:p w14:paraId="5397D2C8" w14:textId="4BAD8C24" w:rsidR="004C3334" w:rsidRDefault="0076148C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>
        <w:rPr>
          <w:rFonts w:ascii="Verdana" w:hAnsi="Verdana"/>
          <w:highlight w:val="yellow"/>
        </w:rPr>
        <w:t>EXP</w:t>
      </w:r>
    </w:p>
    <w:p w14:paraId="5BE61406" w14:textId="4B51A17D" w:rsidR="0076148C" w:rsidRPr="0076148C" w:rsidRDefault="0076148C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76148C">
        <w:rPr>
          <w:rFonts w:ascii="Verdana" w:hAnsi="Verdana"/>
        </w:rPr>
        <w:t>TEFC</w:t>
      </w:r>
    </w:p>
    <w:p w14:paraId="15AD0E48" w14:textId="1755D947" w:rsidR="0076148C" w:rsidRPr="0076148C" w:rsidRDefault="0076148C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76148C">
        <w:rPr>
          <w:rFonts w:ascii="Verdana" w:hAnsi="Verdana"/>
        </w:rPr>
        <w:t>TENV</w:t>
      </w:r>
    </w:p>
    <w:p w14:paraId="25A692C4" w14:textId="19009B47" w:rsidR="0076148C" w:rsidRDefault="0076148C" w:rsidP="0076148C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A continuous duty cycle motor can operate at its rated HP for at least;</w:t>
      </w:r>
    </w:p>
    <w:p w14:paraId="02592347" w14:textId="09E4D61E" w:rsidR="0076148C" w:rsidRPr="0076148C" w:rsidRDefault="0076148C" w:rsidP="0076148C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76148C">
        <w:rPr>
          <w:rFonts w:ascii="Verdana" w:hAnsi="Verdana"/>
        </w:rPr>
        <w:t>20 minutes</w:t>
      </w:r>
    </w:p>
    <w:p w14:paraId="30AB0581" w14:textId="3A4982BE" w:rsidR="0076148C" w:rsidRPr="0076148C" w:rsidRDefault="0076148C" w:rsidP="0076148C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 w:rsidRPr="0076148C">
        <w:rPr>
          <w:rFonts w:ascii="Verdana" w:hAnsi="Verdana"/>
          <w:highlight w:val="yellow"/>
        </w:rPr>
        <w:t>3 hours</w:t>
      </w:r>
    </w:p>
    <w:p w14:paraId="2BFEEDE0" w14:textId="325AAFE8" w:rsidR="0076148C" w:rsidRDefault="0076148C" w:rsidP="0076148C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12 hours</w:t>
      </w:r>
    </w:p>
    <w:p w14:paraId="6DF863D8" w14:textId="0DD9F2C8" w:rsidR="0076148C" w:rsidRPr="00D66B42" w:rsidRDefault="0076148C" w:rsidP="0076148C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24/7/365</w:t>
      </w:r>
    </w:p>
    <w:p w14:paraId="335A17DD" w14:textId="0973A4BC" w:rsidR="00590607" w:rsidRDefault="0076148C" w:rsidP="00A7398D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The locked rotor code letter and the NEMA design code letter indicate the same characteristic about a motor</w:t>
      </w:r>
      <w:r w:rsidR="00590607">
        <w:rPr>
          <w:rFonts w:ascii="Verdana" w:hAnsi="Verdana"/>
        </w:rPr>
        <w:t>?</w:t>
      </w:r>
    </w:p>
    <w:p w14:paraId="521CD884" w14:textId="40FA2AAD" w:rsidR="00590607" w:rsidRDefault="0076148C" w:rsidP="00590607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True</w:t>
      </w:r>
    </w:p>
    <w:p w14:paraId="1F34D531" w14:textId="7535BB66" w:rsidR="004C3334" w:rsidRPr="00590607" w:rsidRDefault="0076148C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>
        <w:rPr>
          <w:rFonts w:ascii="Verdana" w:hAnsi="Verdana"/>
          <w:highlight w:val="yellow"/>
        </w:rPr>
        <w:t>False</w:t>
      </w:r>
    </w:p>
    <w:p w14:paraId="2F9E3E8E" w14:textId="12F09A3F" w:rsidR="00A7398D" w:rsidRDefault="00A7398D" w:rsidP="00A7398D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Why would it be good the select a motor that has a SF &gt; 1?</w:t>
      </w:r>
    </w:p>
    <w:p w14:paraId="64D2A6C0" w14:textId="77777777" w:rsidR="00A7398D" w:rsidRDefault="00A7398D" w:rsidP="00A7398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Allows winding temperatures to be cooler.</w:t>
      </w:r>
    </w:p>
    <w:p w14:paraId="0053F370" w14:textId="77777777" w:rsidR="00A7398D" w:rsidRDefault="00A7398D" w:rsidP="00A7398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Protects against heat spikes</w:t>
      </w:r>
    </w:p>
    <w:p w14:paraId="2FAEC171" w14:textId="77777777" w:rsidR="00A7398D" w:rsidRDefault="00A7398D" w:rsidP="00A7398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Bearings will last longer</w:t>
      </w:r>
    </w:p>
    <w:p w14:paraId="5E3FD6E7" w14:textId="77777777" w:rsidR="00A7398D" w:rsidRPr="00A7398D" w:rsidRDefault="00A7398D" w:rsidP="00A7398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 w:rsidRPr="00A7398D">
        <w:rPr>
          <w:rFonts w:ascii="Verdana" w:hAnsi="Verdana"/>
          <w:highlight w:val="yellow"/>
        </w:rPr>
        <w:t>A and B</w:t>
      </w:r>
    </w:p>
    <w:p w14:paraId="522455C0" w14:textId="77777777" w:rsidR="00A7398D" w:rsidRPr="00412E81" w:rsidRDefault="00A7398D" w:rsidP="00A7398D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All the above</w:t>
      </w:r>
    </w:p>
    <w:p w14:paraId="2FB921D2" w14:textId="77777777" w:rsidR="004961E1" w:rsidRDefault="004961E1" w:rsidP="004961E1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What is the effect of operating a motor above its HP but within its SF?</w:t>
      </w:r>
    </w:p>
    <w:p w14:paraId="6C5338A6" w14:textId="77777777" w:rsidR="004961E1" w:rsidRDefault="004961E1" w:rsidP="004961E1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Causes a reduction in motor RPM</w:t>
      </w:r>
    </w:p>
    <w:p w14:paraId="4FB11D75" w14:textId="77777777" w:rsidR="004961E1" w:rsidRPr="00412E81" w:rsidRDefault="004961E1" w:rsidP="004961E1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412E81">
        <w:rPr>
          <w:rFonts w:ascii="Verdana" w:hAnsi="Verdana"/>
        </w:rPr>
        <w:t>Will reduce Life Span</w:t>
      </w:r>
    </w:p>
    <w:p w14:paraId="58C3F3BC" w14:textId="77777777" w:rsidR="004961E1" w:rsidRDefault="004961E1" w:rsidP="004961E1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Causes the motor’s efficiency to decrease</w:t>
      </w:r>
    </w:p>
    <w:p w14:paraId="706A5227" w14:textId="77777777" w:rsidR="004961E1" w:rsidRPr="00820A94" w:rsidRDefault="004961E1" w:rsidP="004961E1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A and C</w:t>
      </w:r>
    </w:p>
    <w:p w14:paraId="39DEA0B9" w14:textId="77777777" w:rsidR="004961E1" w:rsidRPr="00412E81" w:rsidRDefault="004961E1" w:rsidP="004961E1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 w:rsidRPr="00412E81">
        <w:rPr>
          <w:rFonts w:ascii="Verdana" w:hAnsi="Verdana"/>
          <w:highlight w:val="yellow"/>
        </w:rPr>
        <w:t>All the above</w:t>
      </w:r>
    </w:p>
    <w:p w14:paraId="05E0D761" w14:textId="77777777" w:rsidR="005E35EA" w:rsidRDefault="005E35EA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59AB0050" w14:textId="07366C05" w:rsidR="00493D39" w:rsidRPr="00493D39" w:rsidRDefault="001D4209" w:rsidP="00493D39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lastRenderedPageBreak/>
        <w:t>What is motor E</w:t>
      </w:r>
      <w:r w:rsidR="00493D39" w:rsidRPr="00493D39">
        <w:rPr>
          <w:rFonts w:ascii="Verdana" w:hAnsi="Verdana"/>
        </w:rPr>
        <w:t>fficiency</w:t>
      </w:r>
      <w:r>
        <w:rPr>
          <w:rFonts w:ascii="Verdana" w:hAnsi="Verdana"/>
        </w:rPr>
        <w:t>?</w:t>
      </w:r>
    </w:p>
    <w:p w14:paraId="08C13778" w14:textId="7EA96E74" w:rsidR="00493D39" w:rsidRPr="00493D39" w:rsidRDefault="00493D39" w:rsidP="00493D39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493D39">
        <w:rPr>
          <w:rFonts w:ascii="Verdana" w:hAnsi="Verdana"/>
        </w:rPr>
        <w:t>How fast the shaft turns verses the motors rated RPM</w:t>
      </w:r>
    </w:p>
    <w:p w14:paraId="204E9B50" w14:textId="77777777" w:rsidR="004C3334" w:rsidRPr="00737275" w:rsidRDefault="004C3334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 w:rsidRPr="00737275">
        <w:rPr>
          <w:rFonts w:ascii="Verdana" w:hAnsi="Verdana"/>
          <w:highlight w:val="yellow"/>
        </w:rPr>
        <w:t>How well the motor translates electrical power into rotational power</w:t>
      </w:r>
    </w:p>
    <w:p w14:paraId="44FF64DB" w14:textId="5B261A2D" w:rsidR="00493D39" w:rsidRPr="00493D39" w:rsidRDefault="00493D39" w:rsidP="00493D39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493D39">
        <w:rPr>
          <w:rFonts w:ascii="Verdana" w:hAnsi="Verdana"/>
        </w:rPr>
        <w:t>How quickly the motor get</w:t>
      </w:r>
      <w:r w:rsidR="00950A2E">
        <w:rPr>
          <w:rFonts w:ascii="Verdana" w:hAnsi="Verdana"/>
        </w:rPr>
        <w:t>s</w:t>
      </w:r>
      <w:r w:rsidRPr="00493D39">
        <w:rPr>
          <w:rFonts w:ascii="Verdana" w:hAnsi="Verdana"/>
        </w:rPr>
        <w:t xml:space="preserve"> to full speed on startup</w:t>
      </w:r>
    </w:p>
    <w:p w14:paraId="2F8157A2" w14:textId="60211E64" w:rsidR="00493D39" w:rsidRPr="00493D39" w:rsidRDefault="00493D39" w:rsidP="00493D39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493D39">
        <w:rPr>
          <w:rFonts w:ascii="Verdana" w:hAnsi="Verdana"/>
        </w:rPr>
        <w:t>How often the motor needs to rest</w:t>
      </w:r>
    </w:p>
    <w:p w14:paraId="6E2E6C64" w14:textId="77777777" w:rsidR="004C3334" w:rsidRDefault="004C3334" w:rsidP="004C3334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If a motor is not continuous duty, it is designated as?</w:t>
      </w:r>
    </w:p>
    <w:p w14:paraId="06013B62" w14:textId="77777777" w:rsidR="004C3334" w:rsidRDefault="004C3334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Partial duty</w:t>
      </w:r>
    </w:p>
    <w:p w14:paraId="2774EF5F" w14:textId="77777777" w:rsidR="004C3334" w:rsidRDefault="004C3334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Service duty</w:t>
      </w:r>
    </w:p>
    <w:p w14:paraId="588CD651" w14:textId="77777777" w:rsidR="004C3334" w:rsidRPr="00A7398D" w:rsidRDefault="004C3334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 w:rsidRPr="00A7398D">
        <w:rPr>
          <w:rFonts w:ascii="Verdana" w:hAnsi="Verdana"/>
          <w:highlight w:val="yellow"/>
        </w:rPr>
        <w:t>Intermittent duty</w:t>
      </w:r>
    </w:p>
    <w:p w14:paraId="4C0FE7DA" w14:textId="77777777" w:rsidR="004C3334" w:rsidRDefault="004C3334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B and C</w:t>
      </w:r>
    </w:p>
    <w:p w14:paraId="193E75F5" w14:textId="77777777" w:rsidR="004C3334" w:rsidRDefault="004C3334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All the above</w:t>
      </w:r>
    </w:p>
    <w:p w14:paraId="0D03FE72" w14:textId="40386351" w:rsidR="00493D39" w:rsidRPr="00331C01" w:rsidRDefault="00331C01" w:rsidP="00331C01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 w:rsidRPr="00331C01">
        <w:rPr>
          <w:rFonts w:ascii="Verdana" w:hAnsi="Verdana"/>
        </w:rPr>
        <w:t>Wh</w:t>
      </w:r>
      <w:r w:rsidR="00950A2E">
        <w:rPr>
          <w:rFonts w:ascii="Verdana" w:hAnsi="Verdana"/>
        </w:rPr>
        <w:t>en a motor is rated for inverter</w:t>
      </w:r>
      <w:r w:rsidRPr="00331C01">
        <w:rPr>
          <w:rFonts w:ascii="Verdana" w:hAnsi="Verdana"/>
        </w:rPr>
        <w:t xml:space="preserve"> duty, what does that indicate</w:t>
      </w:r>
      <w:r w:rsidR="001D4209">
        <w:rPr>
          <w:rFonts w:ascii="Verdana" w:hAnsi="Verdana"/>
        </w:rPr>
        <w:t>?</w:t>
      </w:r>
    </w:p>
    <w:p w14:paraId="2617E11F" w14:textId="398C3A18" w:rsidR="00331C01" w:rsidRPr="00331C01" w:rsidRDefault="00331C01" w:rsidP="00331C01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331C01">
        <w:rPr>
          <w:rFonts w:ascii="Verdana" w:hAnsi="Verdana"/>
        </w:rPr>
        <w:t>It can be used on a solar system</w:t>
      </w:r>
    </w:p>
    <w:p w14:paraId="519E3524" w14:textId="77777777" w:rsidR="004C3334" w:rsidRPr="00737275" w:rsidRDefault="004C3334" w:rsidP="004C3334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r w:rsidRPr="00737275">
        <w:rPr>
          <w:rFonts w:ascii="Verdana" w:hAnsi="Verdana"/>
          <w:highlight w:val="yellow"/>
        </w:rPr>
        <w:t>It can be used with a variable frequency drive.</w:t>
      </w:r>
    </w:p>
    <w:p w14:paraId="539D6C81" w14:textId="72E8C777" w:rsidR="00331C01" w:rsidRPr="00331C01" w:rsidRDefault="00331C01" w:rsidP="00331C01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331C01">
        <w:rPr>
          <w:rFonts w:ascii="Verdana" w:hAnsi="Verdana"/>
        </w:rPr>
        <w:t>It is a DC motor that will accept an AC input source</w:t>
      </w:r>
    </w:p>
    <w:p w14:paraId="6739078E" w14:textId="72179741" w:rsidR="00331C01" w:rsidRPr="00331C01" w:rsidRDefault="00331C01" w:rsidP="00331C01">
      <w:pPr>
        <w:pStyle w:val="ListParagraph"/>
        <w:numPr>
          <w:ilvl w:val="1"/>
          <w:numId w:val="7"/>
        </w:numPr>
        <w:tabs>
          <w:tab w:val="left" w:pos="2520"/>
        </w:tabs>
        <w:spacing w:before="240"/>
        <w:rPr>
          <w:rFonts w:ascii="Verdana" w:hAnsi="Verdana"/>
        </w:rPr>
      </w:pPr>
      <w:r w:rsidRPr="00331C01">
        <w:rPr>
          <w:rFonts w:ascii="Verdana" w:hAnsi="Verdana"/>
        </w:rPr>
        <w:t>It is reversible</w:t>
      </w:r>
    </w:p>
    <w:p w14:paraId="756F6E56" w14:textId="77777777" w:rsidR="004C3334" w:rsidRDefault="004C3334" w:rsidP="00A411B1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A motors </w:t>
      </w:r>
      <w:r w:rsidRPr="000626F3">
        <w:rPr>
          <w:rFonts w:ascii="Verdana" w:hAnsi="Verdana"/>
          <w:i/>
        </w:rPr>
        <w:t>Power Factor (PF)</w:t>
      </w:r>
      <w:r>
        <w:rPr>
          <w:rFonts w:ascii="Verdana" w:hAnsi="Verdana"/>
        </w:rPr>
        <w:t xml:space="preserve"> is useful to determine</w:t>
      </w:r>
    </w:p>
    <w:p w14:paraId="4EE8C477" w14:textId="77777777" w:rsidR="004C3334" w:rsidRDefault="004C3334" w:rsidP="004C3334">
      <w:pPr>
        <w:pStyle w:val="ListParagraph"/>
        <w:numPr>
          <w:ilvl w:val="1"/>
          <w:numId w:val="8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The motors efficiency</w:t>
      </w:r>
    </w:p>
    <w:p w14:paraId="52C5E05F" w14:textId="77777777" w:rsidR="004C3334" w:rsidRDefault="004C3334" w:rsidP="004C3334">
      <w:pPr>
        <w:pStyle w:val="ListParagraph"/>
        <w:numPr>
          <w:ilvl w:val="1"/>
          <w:numId w:val="8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The motors power requirements</w:t>
      </w:r>
    </w:p>
    <w:p w14:paraId="0C3D7FDF" w14:textId="77777777" w:rsidR="004C3334" w:rsidRDefault="004C3334" w:rsidP="004C3334">
      <w:pPr>
        <w:pStyle w:val="ListParagraph"/>
        <w:numPr>
          <w:ilvl w:val="1"/>
          <w:numId w:val="8"/>
        </w:numPr>
        <w:tabs>
          <w:tab w:val="left" w:pos="2520"/>
        </w:tabs>
        <w:spacing w:before="240"/>
        <w:rPr>
          <w:rFonts w:ascii="Verdana" w:hAnsi="Verdana"/>
        </w:rPr>
      </w:pPr>
      <w:r>
        <w:rPr>
          <w:rFonts w:ascii="Verdana" w:hAnsi="Verdana"/>
        </w:rPr>
        <w:t>The overall quality of the motor</w:t>
      </w:r>
    </w:p>
    <w:p w14:paraId="2E5F3BF2" w14:textId="67F820DF" w:rsidR="004C3334" w:rsidRDefault="004C3334" w:rsidP="004C3334">
      <w:pPr>
        <w:pStyle w:val="ListParagraph"/>
        <w:numPr>
          <w:ilvl w:val="1"/>
          <w:numId w:val="8"/>
        </w:numPr>
        <w:tabs>
          <w:tab w:val="left" w:pos="2520"/>
        </w:tabs>
        <w:spacing w:before="240"/>
        <w:rPr>
          <w:rFonts w:ascii="Verdana" w:hAnsi="Verdana"/>
          <w:highlight w:val="yellow"/>
        </w:rPr>
      </w:pPr>
      <w:proofErr w:type="gramStart"/>
      <w:r w:rsidRPr="00737275">
        <w:rPr>
          <w:rFonts w:ascii="Verdana" w:hAnsi="Verdana"/>
          <w:highlight w:val="yellow"/>
        </w:rPr>
        <w:t>All of</w:t>
      </w:r>
      <w:proofErr w:type="gramEnd"/>
      <w:r w:rsidRPr="00737275">
        <w:rPr>
          <w:rFonts w:ascii="Verdana" w:hAnsi="Verdana"/>
          <w:highlight w:val="yellow"/>
        </w:rPr>
        <w:t xml:space="preserve"> the above</w:t>
      </w:r>
    </w:p>
    <w:p w14:paraId="35120020" w14:textId="1F5CF518" w:rsidR="004961E1" w:rsidRDefault="004961E1" w:rsidP="004961E1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 In the diagram below show how you would connect the motor to its higher voltage.  Show jumper connections and L1, L2, L3 input lines.</w:t>
      </w:r>
    </w:p>
    <w:p w14:paraId="769EB1F8" w14:textId="6779A14E" w:rsidR="004961E1" w:rsidRPr="004961E1" w:rsidRDefault="004961E1" w:rsidP="004961E1">
      <w:pPr>
        <w:pStyle w:val="ListParagraph"/>
        <w:tabs>
          <w:tab w:val="left" w:pos="2520"/>
        </w:tabs>
        <w:spacing w:before="240" w:after="360"/>
        <w:contextualSpacing w:val="0"/>
        <w:jc w:val="center"/>
        <w:rPr>
          <w:rFonts w:ascii="Verdana" w:hAnsi="Verdana"/>
        </w:rPr>
      </w:pPr>
      <w:r w:rsidRPr="004961E1">
        <w:drawing>
          <wp:inline distT="0" distB="0" distL="0" distR="0" wp14:anchorId="2A8B26D1" wp14:editId="66B9B2CD">
            <wp:extent cx="3328837" cy="1653540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665" cy="166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70F4FF" w14:textId="2D082913" w:rsidR="005E35EA" w:rsidRDefault="005E35EA">
      <w:pPr>
        <w:rPr>
          <w:rFonts w:ascii="Verdana" w:hAnsi="Verdana"/>
          <w:highlight w:val="yellow"/>
        </w:rPr>
      </w:pPr>
      <w:r>
        <w:rPr>
          <w:rFonts w:ascii="Verdana" w:hAnsi="Verdana"/>
          <w:highlight w:val="yellow"/>
        </w:rPr>
        <w:br w:type="page"/>
      </w:r>
    </w:p>
    <w:p w14:paraId="2D1C7606" w14:textId="77777777" w:rsidR="005E35EA" w:rsidRPr="00737275" w:rsidRDefault="005E35EA" w:rsidP="005E35EA">
      <w:pPr>
        <w:pStyle w:val="ListParagraph"/>
        <w:tabs>
          <w:tab w:val="left" w:pos="2520"/>
        </w:tabs>
        <w:spacing w:before="240"/>
        <w:ind w:left="1440"/>
        <w:rPr>
          <w:rFonts w:ascii="Verdana" w:hAnsi="Verdana"/>
          <w:highlight w:val="yellow"/>
        </w:rPr>
      </w:pPr>
    </w:p>
    <w:p w14:paraId="3C3003A9" w14:textId="61C185F7" w:rsidR="00313C7F" w:rsidRDefault="005E35EA" w:rsidP="00C70C50">
      <w:pPr>
        <w:spacing w:after="0"/>
        <w:ind w:left="720"/>
        <w:jc w:val="center"/>
      </w:pPr>
      <w:r>
        <w:rPr>
          <w:noProof/>
        </w:rPr>
        <w:drawing>
          <wp:inline distT="0" distB="0" distL="0" distR="0" wp14:anchorId="583D3743" wp14:editId="07A9901D">
            <wp:extent cx="4242816" cy="2249424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tor-nameplate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816" cy="224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41B2D" w14:textId="197E4974" w:rsidR="005E35EA" w:rsidRDefault="005E35EA" w:rsidP="009E3686">
      <w:pPr>
        <w:pStyle w:val="ListParagraph"/>
        <w:numPr>
          <w:ilvl w:val="0"/>
          <w:numId w:val="7"/>
        </w:numPr>
        <w:tabs>
          <w:tab w:val="left" w:pos="2520"/>
          <w:tab w:val="left" w:pos="43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TEFC </w:t>
      </w:r>
      <w:r w:rsidR="009E3686">
        <w:rPr>
          <w:rFonts w:ascii="Verdana" w:hAnsi="Verdana"/>
        </w:rPr>
        <w:tab/>
      </w:r>
      <w:r w:rsidR="009E3686">
        <w:rPr>
          <w:rFonts w:ascii="Verdana" w:hAnsi="Verdana"/>
        </w:rPr>
        <w:tab/>
      </w:r>
      <w:r>
        <w:rPr>
          <w:rFonts w:ascii="Verdana" w:hAnsi="Verdana"/>
        </w:rPr>
        <w:t>_______</w:t>
      </w:r>
    </w:p>
    <w:p w14:paraId="4D311678" w14:textId="38979103" w:rsidR="009E3686" w:rsidRDefault="009E3686" w:rsidP="009E3686">
      <w:pPr>
        <w:pStyle w:val="ListParagraph"/>
        <w:numPr>
          <w:ilvl w:val="0"/>
          <w:numId w:val="7"/>
        </w:numPr>
        <w:tabs>
          <w:tab w:val="left" w:pos="2520"/>
          <w:tab w:val="left" w:pos="43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How long the motor can run</w:t>
      </w:r>
      <w:r>
        <w:rPr>
          <w:rFonts w:ascii="Verdana" w:hAnsi="Verdana"/>
        </w:rPr>
        <w:tab/>
        <w:t>_______</w:t>
      </w:r>
    </w:p>
    <w:p w14:paraId="527E1CE3" w14:textId="7342B25E" w:rsidR="005E35EA" w:rsidRDefault="005E35EA" w:rsidP="009E3686">
      <w:pPr>
        <w:pStyle w:val="ListParagraph"/>
        <w:numPr>
          <w:ilvl w:val="0"/>
          <w:numId w:val="7"/>
        </w:numPr>
        <w:tabs>
          <w:tab w:val="left" w:pos="2520"/>
          <w:tab w:val="left" w:pos="43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Three-Phase Motor</w:t>
      </w:r>
      <w:r w:rsidR="009E3686">
        <w:rPr>
          <w:rFonts w:ascii="Verdana" w:hAnsi="Verdana"/>
        </w:rPr>
        <w:tab/>
      </w:r>
      <w:r>
        <w:rPr>
          <w:rFonts w:ascii="Verdana" w:hAnsi="Verdana"/>
        </w:rPr>
        <w:t>_______</w:t>
      </w:r>
    </w:p>
    <w:p w14:paraId="72BD7252" w14:textId="50D1203D" w:rsidR="009E3686" w:rsidRDefault="009E3686" w:rsidP="009E3686">
      <w:pPr>
        <w:pStyle w:val="ListParagraph"/>
        <w:numPr>
          <w:ilvl w:val="0"/>
          <w:numId w:val="7"/>
        </w:numPr>
        <w:tabs>
          <w:tab w:val="left" w:pos="2520"/>
          <w:tab w:val="left" w:pos="43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Shaft Speed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_______</w:t>
      </w:r>
    </w:p>
    <w:p w14:paraId="4A67C2B8" w14:textId="069A0515" w:rsidR="005E35EA" w:rsidRDefault="005E35EA" w:rsidP="009E3686">
      <w:pPr>
        <w:pStyle w:val="ListParagraph"/>
        <w:numPr>
          <w:ilvl w:val="0"/>
          <w:numId w:val="7"/>
        </w:numPr>
        <w:tabs>
          <w:tab w:val="left" w:pos="2520"/>
          <w:tab w:val="left" w:pos="43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Applied Power</w:t>
      </w:r>
      <w:r w:rsidR="009E3686">
        <w:rPr>
          <w:rFonts w:ascii="Verdana" w:hAnsi="Verdana"/>
        </w:rPr>
        <w:tab/>
      </w:r>
      <w:r w:rsidR="009E3686">
        <w:rPr>
          <w:rFonts w:ascii="Verdana" w:hAnsi="Verdana"/>
        </w:rPr>
        <w:tab/>
        <w:t>_______</w:t>
      </w:r>
    </w:p>
    <w:p w14:paraId="7A17323A" w14:textId="1AE7898A" w:rsidR="009E3686" w:rsidRDefault="005E35EA" w:rsidP="009E3686">
      <w:pPr>
        <w:pStyle w:val="ListParagraph"/>
        <w:numPr>
          <w:ilvl w:val="0"/>
          <w:numId w:val="7"/>
        </w:numPr>
        <w:tabs>
          <w:tab w:val="left" w:pos="2520"/>
          <w:tab w:val="left" w:pos="43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="009E3686">
        <w:rPr>
          <w:rFonts w:ascii="Verdana" w:hAnsi="Verdana"/>
        </w:rPr>
        <w:t>145˚C</w:t>
      </w:r>
      <w:r w:rsidR="009E3686">
        <w:rPr>
          <w:rFonts w:ascii="Verdana" w:hAnsi="Verdana"/>
        </w:rPr>
        <w:tab/>
      </w:r>
      <w:r w:rsidR="009E3686">
        <w:rPr>
          <w:rFonts w:ascii="Verdana" w:hAnsi="Verdana"/>
        </w:rPr>
        <w:tab/>
        <w:t>_______</w:t>
      </w:r>
    </w:p>
    <w:p w14:paraId="7145BD89" w14:textId="5A3EAA72" w:rsidR="005E35EA" w:rsidRDefault="005E35EA" w:rsidP="009E3686">
      <w:pPr>
        <w:pStyle w:val="ListParagraph"/>
        <w:numPr>
          <w:ilvl w:val="0"/>
          <w:numId w:val="7"/>
        </w:numPr>
        <w:tabs>
          <w:tab w:val="left" w:pos="2520"/>
          <w:tab w:val="left" w:pos="43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Service Frequency </w:t>
      </w:r>
      <w:r w:rsidR="009E3686">
        <w:rPr>
          <w:rFonts w:ascii="Verdana" w:hAnsi="Verdana"/>
        </w:rPr>
        <w:tab/>
        <w:t>_______</w:t>
      </w:r>
    </w:p>
    <w:p w14:paraId="6AE9EC3A" w14:textId="7E699E9F" w:rsidR="009E3686" w:rsidRDefault="009E3686" w:rsidP="009E3686">
      <w:pPr>
        <w:pStyle w:val="ListParagraph"/>
        <w:numPr>
          <w:ilvl w:val="0"/>
          <w:numId w:val="7"/>
        </w:numPr>
        <w:tabs>
          <w:tab w:val="left" w:pos="2520"/>
          <w:tab w:val="left" w:pos="43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>Motor’s Construction</w:t>
      </w:r>
      <w:r>
        <w:rPr>
          <w:rFonts w:ascii="Verdana" w:hAnsi="Verdana"/>
        </w:rPr>
        <w:tab/>
        <w:t>_______</w:t>
      </w:r>
    </w:p>
    <w:p w14:paraId="258A712E" w14:textId="73319709" w:rsidR="009E3686" w:rsidRDefault="009E3686" w:rsidP="009E3686">
      <w:pPr>
        <w:pStyle w:val="ListParagraph"/>
        <w:numPr>
          <w:ilvl w:val="0"/>
          <w:numId w:val="7"/>
        </w:numPr>
        <w:tabs>
          <w:tab w:val="left" w:pos="2520"/>
          <w:tab w:val="left" w:pos="43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Output Power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_______</w:t>
      </w:r>
    </w:p>
    <w:p w14:paraId="629B6AA6" w14:textId="30288602" w:rsidR="00447C02" w:rsidRPr="00447C02" w:rsidRDefault="00447C02" w:rsidP="00A411B1">
      <w:pPr>
        <w:pStyle w:val="ListParagraph"/>
        <w:numPr>
          <w:ilvl w:val="0"/>
          <w:numId w:val="7"/>
        </w:numPr>
        <w:tabs>
          <w:tab w:val="left" w:pos="2520"/>
        </w:tabs>
        <w:spacing w:before="240" w:after="0"/>
        <w:contextualSpacing w:val="0"/>
        <w:rPr>
          <w:rFonts w:ascii="Verdana" w:hAnsi="Verdana"/>
        </w:rPr>
      </w:pPr>
      <w:r>
        <w:rPr>
          <w:rFonts w:ascii="Verdana" w:hAnsi="Verdana"/>
        </w:rPr>
        <w:t xml:space="preserve">Draw a schematic </w:t>
      </w:r>
      <w:r w:rsidR="009E3686">
        <w:rPr>
          <w:rFonts w:ascii="Verdana" w:hAnsi="Verdana"/>
        </w:rPr>
        <w:t>for a 480V three-phase motor that is controlled by a motor starter</w:t>
      </w:r>
      <w:r>
        <w:rPr>
          <w:rFonts w:ascii="Verdana" w:hAnsi="Verdana"/>
        </w:rPr>
        <w:t>.</w:t>
      </w:r>
      <w:r w:rsidR="00492DE8">
        <w:rPr>
          <w:rFonts w:ascii="Verdana" w:hAnsi="Verdana"/>
        </w:rPr>
        <w:t xml:space="preserve"> (three-phase portion only)</w:t>
      </w:r>
    </w:p>
    <w:p w14:paraId="04AA76E1" w14:textId="35D794CA" w:rsidR="00492DE8" w:rsidRDefault="00492DE8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6043F182" w14:textId="77777777" w:rsidR="00492DE8" w:rsidRDefault="00492DE8" w:rsidP="00492DE8">
      <w:pPr>
        <w:pStyle w:val="ListParagraph"/>
        <w:numPr>
          <w:ilvl w:val="0"/>
          <w:numId w:val="7"/>
        </w:numPr>
        <w:tabs>
          <w:tab w:val="left" w:pos="2520"/>
        </w:tabs>
        <w:spacing w:before="240"/>
        <w:contextualSpacing w:val="0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Construct the truth table, formula and state the type of logic for the control schematic below. </w:t>
      </w:r>
    </w:p>
    <w:p w14:paraId="2994F626" w14:textId="77777777" w:rsidR="00492DE8" w:rsidRDefault="00492DE8" w:rsidP="00492DE8">
      <w:pPr>
        <w:pStyle w:val="ListParagraph"/>
        <w:tabs>
          <w:tab w:val="left" w:pos="2520"/>
        </w:tabs>
        <w:spacing w:before="240"/>
        <w:ind w:left="360"/>
        <w:contextualSpacing w:val="0"/>
        <w:rPr>
          <w:rFonts w:ascii="Verdana" w:hAnsi="Verdana"/>
        </w:rPr>
      </w:pPr>
      <w:r>
        <w:object w:dxaOrig="10705" w:dyaOrig="1608" w14:anchorId="543715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03.4pt;height:75.6pt" o:ole="">
            <v:imagedata r:id="rId16" o:title=""/>
          </v:shape>
          <o:OLEObject Type="Embed" ProgID="Visio.Drawing.15" ShapeID="_x0000_i1026" DrawAspect="Content" ObjectID="_1580826635" r:id="rId17"/>
        </w:object>
      </w:r>
    </w:p>
    <w:p w14:paraId="67A2459E" w14:textId="77777777" w:rsidR="00D764B6" w:rsidRDefault="00D764B6" w:rsidP="00D764B6">
      <w:pPr>
        <w:pStyle w:val="ListParagraph"/>
        <w:tabs>
          <w:tab w:val="left" w:pos="2520"/>
        </w:tabs>
        <w:spacing w:before="1800"/>
        <w:contextualSpacing w:val="0"/>
        <w:rPr>
          <w:rFonts w:ascii="Verdana" w:hAnsi="Verdana"/>
        </w:rPr>
      </w:pPr>
    </w:p>
    <w:p w14:paraId="28D06636" w14:textId="2DA32A80" w:rsidR="003D312A" w:rsidRDefault="00492DE8" w:rsidP="00492DE8">
      <w:pPr>
        <w:pStyle w:val="ListParagraph"/>
        <w:numPr>
          <w:ilvl w:val="0"/>
          <w:numId w:val="7"/>
        </w:numPr>
        <w:tabs>
          <w:tab w:val="left" w:pos="2520"/>
        </w:tabs>
        <w:spacing w:before="1800"/>
        <w:contextualSpacing w:val="0"/>
        <w:rPr>
          <w:rFonts w:ascii="Verdana" w:hAnsi="Verdana"/>
        </w:rPr>
      </w:pPr>
      <w:r>
        <w:rPr>
          <w:rFonts w:ascii="Verdana" w:hAnsi="Verdana"/>
        </w:rPr>
        <w:t>Construct the truth table, formula and state the type of logic for the control schematic below.</w:t>
      </w:r>
    </w:p>
    <w:p w14:paraId="42899737" w14:textId="1F9CE5C3" w:rsidR="00492DE8" w:rsidRDefault="00492DE8" w:rsidP="00492DE8">
      <w:pPr>
        <w:tabs>
          <w:tab w:val="left" w:pos="2520"/>
        </w:tabs>
        <w:spacing w:before="240"/>
        <w:ind w:left="360"/>
      </w:pPr>
      <w:r>
        <w:object w:dxaOrig="10705" w:dyaOrig="3049" w14:anchorId="521AAE08">
          <v:shape id="_x0000_i1027" type="#_x0000_t75" style="width:503.4pt;height:143.4pt" o:ole="">
            <v:imagedata r:id="rId18" o:title=""/>
          </v:shape>
          <o:OLEObject Type="Embed" ProgID="Visio.Drawing.15" ShapeID="_x0000_i1027" DrawAspect="Content" ObjectID="_1580826636" r:id="rId19"/>
        </w:object>
      </w:r>
    </w:p>
    <w:p w14:paraId="75DB4D9D" w14:textId="77777777" w:rsidR="00D764B6" w:rsidRDefault="00D764B6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7A65C893" w14:textId="5A833028" w:rsidR="00492DE8" w:rsidRDefault="00492DE8" w:rsidP="00492DE8">
      <w:pPr>
        <w:pStyle w:val="ListParagraph"/>
        <w:numPr>
          <w:ilvl w:val="0"/>
          <w:numId w:val="7"/>
        </w:numPr>
        <w:tabs>
          <w:tab w:val="left" w:pos="2520"/>
        </w:tabs>
        <w:spacing w:before="1800"/>
        <w:contextualSpacing w:val="0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Construct the </w:t>
      </w:r>
      <w:r w:rsidR="00D764B6">
        <w:rPr>
          <w:rFonts w:ascii="Verdana" w:hAnsi="Verdana"/>
        </w:rPr>
        <w:t>truth table and</w:t>
      </w:r>
      <w:r>
        <w:rPr>
          <w:rFonts w:ascii="Verdana" w:hAnsi="Verdana"/>
        </w:rPr>
        <w:t xml:space="preserve"> formula for the control schematic below.</w:t>
      </w:r>
    </w:p>
    <w:p w14:paraId="2DCC96F4" w14:textId="0F21A9E9" w:rsidR="00492DE8" w:rsidRPr="00492DE8" w:rsidRDefault="00D764B6" w:rsidP="00492DE8">
      <w:pPr>
        <w:tabs>
          <w:tab w:val="left" w:pos="2520"/>
        </w:tabs>
        <w:spacing w:before="240"/>
        <w:ind w:left="360"/>
        <w:rPr>
          <w:rFonts w:ascii="Verdana" w:hAnsi="Verdana"/>
        </w:rPr>
      </w:pPr>
      <w:r w:rsidRPr="00D764B6">
        <w:rPr>
          <w:noProof/>
        </w:rPr>
        <w:drawing>
          <wp:inline distT="0" distB="0" distL="0" distR="0" wp14:anchorId="34098030" wp14:editId="53FA2206">
            <wp:extent cx="6400800" cy="13992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399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73C09" w14:textId="77777777" w:rsidR="00492DE8" w:rsidRPr="00492DE8" w:rsidRDefault="00492DE8" w:rsidP="00492DE8">
      <w:pPr>
        <w:tabs>
          <w:tab w:val="left" w:pos="2520"/>
        </w:tabs>
        <w:spacing w:before="240"/>
        <w:ind w:left="360"/>
        <w:rPr>
          <w:rFonts w:ascii="Verdana" w:hAnsi="Verdana"/>
        </w:rPr>
      </w:pPr>
    </w:p>
    <w:sectPr w:rsidR="00492DE8" w:rsidRPr="00492DE8" w:rsidSect="00E013AA">
      <w:headerReference w:type="first" r:id="rId21"/>
      <w:footerReference w:type="first" r:id="rId22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1B857" w14:textId="77777777" w:rsidR="007F4963" w:rsidRDefault="007F4963" w:rsidP="005B3A86">
      <w:pPr>
        <w:spacing w:after="0" w:line="240" w:lineRule="auto"/>
      </w:pPr>
      <w:r>
        <w:separator/>
      </w:r>
    </w:p>
  </w:endnote>
  <w:endnote w:type="continuationSeparator" w:id="0">
    <w:p w14:paraId="19C495E3" w14:textId="77777777" w:rsidR="007F4963" w:rsidRDefault="007F4963" w:rsidP="005B3A86">
      <w:pPr>
        <w:spacing w:after="0" w:line="240" w:lineRule="auto"/>
      </w:pPr>
      <w:r>
        <w:continuationSeparator/>
      </w:r>
    </w:p>
  </w:endnote>
  <w:endnote w:type="continuationNotice" w:id="1">
    <w:p w14:paraId="740EF750" w14:textId="77777777" w:rsidR="007F4963" w:rsidRDefault="007F49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Md BT">
    <w:altName w:val="Copperplate Gothic Bold"/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BankGothic Lt BT">
    <w:altName w:val="Copperplate Gothic Bold"/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E99082" w14:textId="20175360" w:rsidR="00D66B42" w:rsidRPr="00B025CF" w:rsidRDefault="00D66B42" w:rsidP="00B025CF">
    <w:pPr>
      <w:pStyle w:val="Footer"/>
      <w:pBdr>
        <w:top w:val="single" w:sz="4" w:space="1" w:color="auto"/>
      </w:pBdr>
      <w:rPr>
        <w:rFonts w:ascii="BankGothic Lt BT" w:hAnsi="BankGothic Lt BT"/>
      </w:rPr>
    </w:pPr>
    <w:r w:rsidRPr="00B025CF">
      <w:rPr>
        <w:rFonts w:ascii="BankGothic Lt BT" w:hAnsi="BankGothic Lt BT"/>
      </w:rPr>
      <w:t xml:space="preserve">page </w:t>
    </w:r>
    <w:r w:rsidRPr="00B025CF">
      <w:rPr>
        <w:rFonts w:ascii="BankGothic Lt BT" w:hAnsi="BankGothic Lt BT"/>
      </w:rPr>
      <w:fldChar w:fldCharType="begin"/>
    </w:r>
    <w:r w:rsidRPr="00B025CF">
      <w:rPr>
        <w:rFonts w:ascii="BankGothic Lt BT" w:hAnsi="BankGothic Lt BT"/>
      </w:rPr>
      <w:instrText xml:space="preserve"> PAGE   \* MERGEFORMAT </w:instrText>
    </w:r>
    <w:r w:rsidRPr="00B025CF">
      <w:rPr>
        <w:rFonts w:ascii="BankGothic Lt BT" w:hAnsi="BankGothic Lt BT"/>
      </w:rPr>
      <w:fldChar w:fldCharType="separate"/>
    </w:r>
    <w:r w:rsidR="004961E1">
      <w:rPr>
        <w:rFonts w:ascii="BankGothic Lt BT" w:hAnsi="BankGothic Lt BT"/>
        <w:noProof/>
      </w:rPr>
      <w:t>6</w:t>
    </w:r>
    <w:r w:rsidRPr="00B025CF">
      <w:rPr>
        <w:rFonts w:ascii="BankGothic Lt BT" w:hAnsi="BankGothic Lt BT"/>
        <w:noProof/>
      </w:rPr>
      <w:fldChar w:fldCharType="end"/>
    </w:r>
    <w:r w:rsidRPr="00B025CF">
      <w:rPr>
        <w:rFonts w:ascii="BankGothic Lt BT" w:hAnsi="BankGothic Lt BT"/>
      </w:rPr>
      <w:tab/>
      <w:t>electrical technology</w:t>
    </w:r>
    <w:r w:rsidRPr="00B025CF">
      <w:rPr>
        <w:rFonts w:ascii="BankGothic Lt BT" w:hAnsi="BankGothic Lt BT"/>
      </w:rPr>
      <w:tab/>
    </w:r>
  </w:p>
  <w:p w14:paraId="76599960" w14:textId="77777777" w:rsidR="00D66B42" w:rsidRPr="00B025CF" w:rsidRDefault="00D66B42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B2D6E" w14:textId="77777777" w:rsidR="00D66B42" w:rsidRDefault="004961E1" w:rsidP="005B3A86">
    <w:pPr>
      <w:pStyle w:val="Foo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pict w14:anchorId="6B608FD6">
        <v:rect id="_x0000_i1025" style="width:0;height:1.5pt" o:hralign="center" o:hrstd="t" o:hr="t" fillcolor="#a0a0a0" stroked="f"/>
      </w:pict>
    </w:r>
  </w:p>
  <w:p w14:paraId="056A9D0C" w14:textId="321C6827" w:rsidR="00D66B42" w:rsidRPr="005B3A86" w:rsidRDefault="00D66B42" w:rsidP="0018545B">
    <w:pPr>
      <w:pStyle w:val="Footer"/>
      <w:rPr>
        <w:rFonts w:ascii="BankGothic Lt BT" w:hAnsi="BankGothic Lt BT"/>
        <w:sz w:val="24"/>
        <w:szCs w:val="24"/>
      </w:rPr>
    </w:pPr>
    <w:r>
      <w:rPr>
        <w:rFonts w:ascii="BankGothic Lt BT" w:hAnsi="BankGothic Lt BT"/>
        <w:sz w:val="24"/>
        <w:szCs w:val="24"/>
      </w:rPr>
      <w:tab/>
    </w:r>
    <w:r w:rsidRPr="00E67399">
      <w:rPr>
        <w:rFonts w:ascii="BankGothic Lt BT" w:hAnsi="BankGothic Lt BT"/>
        <w:sz w:val="24"/>
        <w:szCs w:val="24"/>
      </w:rPr>
      <w:t>electrical technology</w:t>
    </w:r>
    <w:r>
      <w:rPr>
        <w:rFonts w:ascii="BankGothic Lt BT" w:hAnsi="BankGothic Lt BT"/>
        <w:sz w:val="24"/>
        <w:szCs w:val="24"/>
      </w:rPr>
      <w:tab/>
      <w:t xml:space="preserve">page </w:t>
    </w:r>
    <w:r w:rsidRPr="00062393">
      <w:rPr>
        <w:rFonts w:ascii="BankGothic Lt BT" w:hAnsi="BankGothic Lt BT"/>
        <w:sz w:val="24"/>
        <w:szCs w:val="24"/>
      </w:rPr>
      <w:fldChar w:fldCharType="begin"/>
    </w:r>
    <w:r w:rsidRPr="00062393">
      <w:rPr>
        <w:rFonts w:ascii="BankGothic Lt BT" w:hAnsi="BankGothic Lt BT"/>
        <w:sz w:val="24"/>
        <w:szCs w:val="24"/>
      </w:rPr>
      <w:instrText xml:space="preserve"> PAGE   \* MERGEFORMAT </w:instrText>
    </w:r>
    <w:r w:rsidRPr="00062393">
      <w:rPr>
        <w:rFonts w:ascii="BankGothic Lt BT" w:hAnsi="BankGothic Lt BT"/>
        <w:sz w:val="24"/>
        <w:szCs w:val="24"/>
      </w:rPr>
      <w:fldChar w:fldCharType="separate"/>
    </w:r>
    <w:r w:rsidR="004961E1">
      <w:rPr>
        <w:rFonts w:ascii="BankGothic Lt BT" w:hAnsi="BankGothic Lt BT"/>
        <w:noProof/>
        <w:sz w:val="24"/>
        <w:szCs w:val="24"/>
      </w:rPr>
      <w:t>5</w:t>
    </w:r>
    <w:r w:rsidRPr="00062393">
      <w:rPr>
        <w:rFonts w:ascii="BankGothic Lt BT" w:hAnsi="BankGothic Lt BT"/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C8DAB" w14:textId="2EFEB944" w:rsidR="00D66B42" w:rsidRPr="00B025CF" w:rsidRDefault="00D66B42" w:rsidP="00B025CF">
    <w:pPr>
      <w:pStyle w:val="Footer"/>
      <w:pBdr>
        <w:top w:val="single" w:sz="4" w:space="1" w:color="auto"/>
      </w:pBdr>
      <w:rPr>
        <w:rFonts w:ascii="BankGothic Lt BT" w:hAnsi="BankGothic Lt BT"/>
      </w:rPr>
    </w:pPr>
    <w:r w:rsidRPr="00B025CF">
      <w:rPr>
        <w:rFonts w:ascii="BankGothic Lt BT" w:hAnsi="BankGothic Lt BT"/>
      </w:rPr>
      <w:tab/>
      <w:t>electrical technology</w:t>
    </w:r>
    <w:r w:rsidRPr="00B025CF">
      <w:rPr>
        <w:rFonts w:ascii="BankGothic Lt BT" w:hAnsi="BankGothic Lt BT"/>
      </w:rPr>
      <w:tab/>
      <w:t xml:space="preserve">page </w:t>
    </w:r>
    <w:r w:rsidRPr="00B025CF">
      <w:rPr>
        <w:rFonts w:ascii="BankGothic Lt BT" w:hAnsi="BankGothic Lt BT"/>
      </w:rPr>
      <w:fldChar w:fldCharType="begin"/>
    </w:r>
    <w:r w:rsidRPr="00B025CF">
      <w:rPr>
        <w:rFonts w:ascii="BankGothic Lt BT" w:hAnsi="BankGothic Lt BT"/>
      </w:rPr>
      <w:instrText xml:space="preserve"> PAGE   \* MERGEFORMAT </w:instrText>
    </w:r>
    <w:r w:rsidRPr="00B025CF">
      <w:rPr>
        <w:rFonts w:ascii="BankGothic Lt BT" w:hAnsi="BankGothic Lt BT"/>
      </w:rPr>
      <w:fldChar w:fldCharType="separate"/>
    </w:r>
    <w:r w:rsidR="004961E1">
      <w:rPr>
        <w:rFonts w:ascii="BankGothic Lt BT" w:hAnsi="BankGothic Lt BT"/>
        <w:noProof/>
      </w:rPr>
      <w:t>1</w:t>
    </w:r>
    <w:r w:rsidRPr="00B025CF">
      <w:rPr>
        <w:rFonts w:ascii="BankGothic Lt BT" w:hAnsi="BankGothic Lt BT"/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F8E14" w14:textId="59400CCA" w:rsidR="00C81F28" w:rsidRPr="00B025CF" w:rsidRDefault="00C81F28" w:rsidP="00B025CF">
    <w:pPr>
      <w:pStyle w:val="Footer"/>
      <w:pBdr>
        <w:top w:val="single" w:sz="4" w:space="1" w:color="auto"/>
      </w:pBdr>
      <w:rPr>
        <w:rFonts w:ascii="BankGothic Lt BT" w:hAnsi="BankGothic Lt BT"/>
      </w:rPr>
    </w:pPr>
    <w:r w:rsidRPr="00B025CF">
      <w:rPr>
        <w:rFonts w:ascii="BankGothic Lt BT" w:hAnsi="BankGothic Lt BT"/>
      </w:rPr>
      <w:t xml:space="preserve">page </w:t>
    </w:r>
    <w:r w:rsidRPr="00B025CF">
      <w:rPr>
        <w:rFonts w:ascii="BankGothic Lt BT" w:hAnsi="BankGothic Lt BT"/>
      </w:rPr>
      <w:fldChar w:fldCharType="begin"/>
    </w:r>
    <w:r w:rsidRPr="00B025CF">
      <w:rPr>
        <w:rFonts w:ascii="BankGothic Lt BT" w:hAnsi="BankGothic Lt BT"/>
      </w:rPr>
      <w:instrText xml:space="preserve"> PAGE   \* MERGEFORMAT </w:instrText>
    </w:r>
    <w:r w:rsidRPr="00B025CF">
      <w:rPr>
        <w:rFonts w:ascii="BankGothic Lt BT" w:hAnsi="BankGothic Lt BT"/>
      </w:rPr>
      <w:fldChar w:fldCharType="separate"/>
    </w:r>
    <w:r w:rsidR="004961E1">
      <w:rPr>
        <w:rFonts w:ascii="BankGothic Lt BT" w:hAnsi="BankGothic Lt BT"/>
        <w:noProof/>
      </w:rPr>
      <w:t>2</w:t>
    </w:r>
    <w:r w:rsidRPr="00B025CF">
      <w:rPr>
        <w:rFonts w:ascii="BankGothic Lt BT" w:hAnsi="BankGothic Lt BT"/>
        <w:noProof/>
      </w:rPr>
      <w:fldChar w:fldCharType="end"/>
    </w:r>
    <w:r w:rsidRPr="00B025CF">
      <w:rPr>
        <w:rFonts w:ascii="BankGothic Lt BT" w:hAnsi="BankGothic Lt BT"/>
      </w:rPr>
      <w:tab/>
      <w:t>electrical technology</w:t>
    </w:r>
    <w:r w:rsidRPr="00B025CF">
      <w:rPr>
        <w:rFonts w:ascii="BankGothic Lt BT" w:hAnsi="BankGothic Lt BT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562B72" w14:textId="77777777" w:rsidR="007F4963" w:rsidRDefault="007F4963" w:rsidP="005B3A86">
      <w:pPr>
        <w:spacing w:after="0" w:line="240" w:lineRule="auto"/>
      </w:pPr>
      <w:r>
        <w:separator/>
      </w:r>
    </w:p>
  </w:footnote>
  <w:footnote w:type="continuationSeparator" w:id="0">
    <w:p w14:paraId="1D75EC37" w14:textId="77777777" w:rsidR="007F4963" w:rsidRDefault="007F4963" w:rsidP="005B3A86">
      <w:pPr>
        <w:spacing w:after="0" w:line="240" w:lineRule="auto"/>
      </w:pPr>
      <w:r>
        <w:continuationSeparator/>
      </w:r>
    </w:p>
  </w:footnote>
  <w:footnote w:type="continuationNotice" w:id="1">
    <w:p w14:paraId="542C7DD6" w14:textId="77777777" w:rsidR="007F4963" w:rsidRDefault="007F496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AECBD" w14:textId="7D77ABE7" w:rsidR="00D66B42" w:rsidRPr="00B025CF" w:rsidRDefault="00D764B6" w:rsidP="00B025CF">
    <w:pPr>
      <w:pStyle w:val="Header"/>
      <w:pBdr>
        <w:bottom w:val="single" w:sz="4" w:space="1" w:color="auto"/>
      </w:pBdr>
      <w:rPr>
        <w:rFonts w:ascii="BankGothic Md BT" w:hAnsi="BankGothic Md BT"/>
        <w:sz w:val="24"/>
        <w:szCs w:val="24"/>
      </w:rPr>
    </w:pPr>
    <w:r>
      <w:rPr>
        <w:rFonts w:ascii="BankGothic Md BT" w:hAnsi="BankGothic Md BT"/>
        <w:sz w:val="24"/>
        <w:szCs w:val="24"/>
      </w:rPr>
      <w:t>test 7</w:t>
    </w:r>
    <w:r w:rsidR="00D66B42" w:rsidRPr="00B025CF">
      <w:rPr>
        <w:rFonts w:ascii="BankGothic Md BT" w:hAnsi="BankGothic Md BT"/>
        <w:sz w:val="24"/>
        <w:szCs w:val="24"/>
      </w:rPr>
      <w:tab/>
    </w:r>
    <w:proofErr w:type="spellStart"/>
    <w:r w:rsidR="00D66B42" w:rsidRPr="00B025CF">
      <w:rPr>
        <w:rFonts w:ascii="BankGothic Md BT" w:hAnsi="BankGothic Md BT"/>
        <w:sz w:val="24"/>
        <w:szCs w:val="24"/>
      </w:rPr>
      <w:t>ranken</w:t>
    </w:r>
    <w:proofErr w:type="spellEnd"/>
    <w:r w:rsidR="00D66B42" w:rsidRPr="00B025CF">
      <w:rPr>
        <w:rFonts w:ascii="BankGothic Md BT" w:hAnsi="BankGothic Md BT"/>
        <w:sz w:val="24"/>
        <w:szCs w:val="24"/>
      </w:rPr>
      <w:t xml:space="preserve"> technical college</w:t>
    </w:r>
    <w:r w:rsidR="00D66B42" w:rsidRPr="00B025CF">
      <w:rPr>
        <w:rFonts w:ascii="BankGothic Md BT" w:hAnsi="BankGothic Md BT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C87E46" w14:textId="43CDCB38" w:rsidR="00D66B42" w:rsidRPr="00B025CF" w:rsidRDefault="00D66B42" w:rsidP="0018545B">
    <w:pPr>
      <w:pStyle w:val="Header"/>
      <w:pBdr>
        <w:bottom w:val="single" w:sz="4" w:space="1" w:color="auto"/>
      </w:pBdr>
      <w:rPr>
        <w:rFonts w:ascii="BankGothic Md BT" w:hAnsi="BankGothic Md BT"/>
        <w:sz w:val="24"/>
        <w:szCs w:val="24"/>
      </w:rPr>
    </w:pPr>
    <w:r w:rsidRPr="00B025CF">
      <w:rPr>
        <w:rFonts w:ascii="BankGothic Md BT" w:hAnsi="BankGothic Md BT"/>
        <w:sz w:val="24"/>
        <w:szCs w:val="24"/>
      </w:rPr>
      <w:tab/>
    </w:r>
    <w:proofErr w:type="spellStart"/>
    <w:r w:rsidRPr="00B025CF">
      <w:rPr>
        <w:rFonts w:ascii="BankGothic Md BT" w:hAnsi="BankGothic Md BT"/>
        <w:sz w:val="24"/>
        <w:szCs w:val="24"/>
      </w:rPr>
      <w:t>ranken</w:t>
    </w:r>
    <w:proofErr w:type="spellEnd"/>
    <w:r w:rsidRPr="00B025CF">
      <w:rPr>
        <w:rFonts w:ascii="BankGothic Md BT" w:hAnsi="BankGothic Md BT"/>
        <w:sz w:val="24"/>
        <w:szCs w:val="24"/>
      </w:rPr>
      <w:t xml:space="preserve"> technical college</w:t>
    </w:r>
    <w:r w:rsidRPr="00B025CF">
      <w:rPr>
        <w:rFonts w:ascii="BankGothic Md BT" w:hAnsi="BankGothic Md BT"/>
        <w:sz w:val="24"/>
        <w:szCs w:val="24"/>
      </w:rPr>
      <w:tab/>
    </w:r>
    <w:r w:rsidR="00D764B6">
      <w:rPr>
        <w:rFonts w:ascii="BankGothic Md BT" w:hAnsi="BankGothic Md BT"/>
        <w:sz w:val="24"/>
        <w:szCs w:val="24"/>
      </w:rPr>
      <w:t>test 7</w:t>
    </w:r>
  </w:p>
  <w:p w14:paraId="70A112C7" w14:textId="77777777" w:rsidR="00D66B42" w:rsidRPr="0018545B" w:rsidRDefault="00D66B42" w:rsidP="001854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80"/>
      <w:gridCol w:w="7830"/>
      <w:gridCol w:w="1075"/>
    </w:tblGrid>
    <w:tr w:rsidR="00D66B42" w14:paraId="0F28641E" w14:textId="77777777" w:rsidTr="001A25D9">
      <w:tc>
        <w:tcPr>
          <w:tcW w:w="1080" w:type="dxa"/>
        </w:tcPr>
        <w:p w14:paraId="2E681CBF" w14:textId="77777777" w:rsidR="00D66B42" w:rsidRDefault="00D66B42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44CB346" wp14:editId="3D867619">
                <wp:extent cx="347472" cy="384048"/>
                <wp:effectExtent l="0" t="0" r="0" b="0"/>
                <wp:docPr id="37" name="Pictur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tcBorders>
            <w:bottom w:val="single" w:sz="4" w:space="0" w:color="auto"/>
          </w:tcBorders>
          <w:vAlign w:val="center"/>
        </w:tcPr>
        <w:p w14:paraId="6B238D8C" w14:textId="77777777" w:rsidR="00D66B42" w:rsidRDefault="00D66B42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proofErr w:type="spellStart"/>
          <w:r w:rsidRPr="00E67399">
            <w:rPr>
              <w:rFonts w:ascii="BankGothic Md BT" w:hAnsi="BankGothic Md BT"/>
              <w:sz w:val="48"/>
              <w:szCs w:val="48"/>
            </w:rPr>
            <w:t>ranken</w:t>
          </w:r>
          <w:proofErr w:type="spellEnd"/>
          <w:r w:rsidRPr="00E67399">
            <w:rPr>
              <w:rFonts w:ascii="BankGothic Md BT" w:hAnsi="BankGothic Md BT"/>
              <w:sz w:val="48"/>
              <w:szCs w:val="48"/>
            </w:rPr>
            <w:t xml:space="preserve"> technical college</w:t>
          </w:r>
        </w:p>
      </w:tc>
      <w:tc>
        <w:tcPr>
          <w:tcW w:w="1075" w:type="dxa"/>
        </w:tcPr>
        <w:p w14:paraId="4DFA1C9C" w14:textId="77777777" w:rsidR="00D66B42" w:rsidRDefault="00D66B42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A6D65AF" wp14:editId="01E2EB28">
                <wp:extent cx="347472" cy="384048"/>
                <wp:effectExtent l="0" t="0" r="0" b="0"/>
                <wp:docPr id="38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Ranken Shiel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7472" cy="384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B958567" w14:textId="77777777" w:rsidR="00D66B42" w:rsidRPr="00B025CF" w:rsidRDefault="00D66B42" w:rsidP="00B025C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40F7D" w14:textId="26E95261" w:rsidR="00C81F28" w:rsidRPr="00B025CF" w:rsidRDefault="00C81F28" w:rsidP="00E013AA">
    <w:pPr>
      <w:pStyle w:val="Footer"/>
      <w:pBdr>
        <w:bottom w:val="single" w:sz="4" w:space="1" w:color="auto"/>
      </w:pBdr>
      <w:rPr>
        <w:rFonts w:ascii="BankGothic Lt BT" w:hAnsi="BankGothic Lt BT"/>
      </w:rPr>
    </w:pPr>
    <w:r>
      <w:rPr>
        <w:rFonts w:ascii="BankGothic Lt BT" w:hAnsi="BankGothic Lt BT"/>
      </w:rPr>
      <w:t xml:space="preserve">test </w:t>
    </w:r>
    <w:r w:rsidR="00D764B6">
      <w:rPr>
        <w:rFonts w:ascii="BankGothic Lt BT" w:hAnsi="BankGothic Lt BT"/>
      </w:rPr>
      <w:t>7</w:t>
    </w:r>
    <w:r w:rsidRPr="00B025CF">
      <w:rPr>
        <w:rFonts w:ascii="BankGothic Lt BT" w:hAnsi="BankGothic Lt BT"/>
      </w:rPr>
      <w:tab/>
    </w:r>
    <w:proofErr w:type="spellStart"/>
    <w:r>
      <w:rPr>
        <w:rFonts w:ascii="BankGothic Lt BT" w:hAnsi="BankGothic Lt BT"/>
      </w:rPr>
      <w:t>ranken</w:t>
    </w:r>
    <w:proofErr w:type="spellEnd"/>
    <w:r>
      <w:rPr>
        <w:rFonts w:ascii="BankGothic Lt BT" w:hAnsi="BankGothic Lt BT"/>
      </w:rPr>
      <w:t xml:space="preserve"> technical college</w:t>
    </w:r>
    <w:r w:rsidRPr="00B025CF">
      <w:rPr>
        <w:rFonts w:ascii="BankGothic Lt BT" w:hAnsi="BankGothic Lt BT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A0B13"/>
    <w:multiLevelType w:val="hybridMultilevel"/>
    <w:tmpl w:val="71B80606"/>
    <w:lvl w:ilvl="0" w:tplc="A412F0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B68F3"/>
    <w:multiLevelType w:val="hybridMultilevel"/>
    <w:tmpl w:val="FAF42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B64BAC"/>
    <w:multiLevelType w:val="hybridMultilevel"/>
    <w:tmpl w:val="96FE3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61402"/>
    <w:multiLevelType w:val="hybridMultilevel"/>
    <w:tmpl w:val="6B2C05F2"/>
    <w:lvl w:ilvl="0" w:tplc="8828003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B35805"/>
    <w:multiLevelType w:val="hybridMultilevel"/>
    <w:tmpl w:val="25301CC8"/>
    <w:lvl w:ilvl="0" w:tplc="B0D0B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4942A6"/>
    <w:multiLevelType w:val="hybridMultilevel"/>
    <w:tmpl w:val="2A80F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1C133E"/>
    <w:multiLevelType w:val="hybridMultilevel"/>
    <w:tmpl w:val="D3B20C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070549"/>
    <w:multiLevelType w:val="hybridMultilevel"/>
    <w:tmpl w:val="18561EDE"/>
    <w:lvl w:ilvl="0" w:tplc="B0D0BA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7F42F8"/>
    <w:multiLevelType w:val="hybridMultilevel"/>
    <w:tmpl w:val="EE20064A"/>
    <w:lvl w:ilvl="0" w:tplc="A346315C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8"/>
  </w:num>
  <w:num w:numId="8">
    <w:abstractNumId w:val="0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6146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C7F"/>
    <w:rsid w:val="000626F3"/>
    <w:rsid w:val="00064A53"/>
    <w:rsid w:val="000F02CF"/>
    <w:rsid w:val="00100DF4"/>
    <w:rsid w:val="00125BB2"/>
    <w:rsid w:val="00127A7E"/>
    <w:rsid w:val="00130252"/>
    <w:rsid w:val="00141840"/>
    <w:rsid w:val="00151AE4"/>
    <w:rsid w:val="00181CC4"/>
    <w:rsid w:val="0018545B"/>
    <w:rsid w:val="001A25D9"/>
    <w:rsid w:val="001D4209"/>
    <w:rsid w:val="001E1581"/>
    <w:rsid w:val="001E3C51"/>
    <w:rsid w:val="002025E4"/>
    <w:rsid w:val="00222A30"/>
    <w:rsid w:val="00224C5A"/>
    <w:rsid w:val="00247719"/>
    <w:rsid w:val="00261383"/>
    <w:rsid w:val="002662E4"/>
    <w:rsid w:val="00267A80"/>
    <w:rsid w:val="00313718"/>
    <w:rsid w:val="00313C7F"/>
    <w:rsid w:val="00331C01"/>
    <w:rsid w:val="00334A0C"/>
    <w:rsid w:val="003A1F30"/>
    <w:rsid w:val="003D312A"/>
    <w:rsid w:val="003D7490"/>
    <w:rsid w:val="00412E81"/>
    <w:rsid w:val="0043063F"/>
    <w:rsid w:val="00431790"/>
    <w:rsid w:val="00447C02"/>
    <w:rsid w:val="00492DE8"/>
    <w:rsid w:val="00493D39"/>
    <w:rsid w:val="004961E1"/>
    <w:rsid w:val="004C3334"/>
    <w:rsid w:val="00535412"/>
    <w:rsid w:val="005577B6"/>
    <w:rsid w:val="00590607"/>
    <w:rsid w:val="005B3A86"/>
    <w:rsid w:val="005C146F"/>
    <w:rsid w:val="005D655F"/>
    <w:rsid w:val="005D7908"/>
    <w:rsid w:val="005E35EA"/>
    <w:rsid w:val="00675C49"/>
    <w:rsid w:val="006A52BF"/>
    <w:rsid w:val="007140C7"/>
    <w:rsid w:val="00737275"/>
    <w:rsid w:val="0076148C"/>
    <w:rsid w:val="00774550"/>
    <w:rsid w:val="007935EB"/>
    <w:rsid w:val="007C4BAD"/>
    <w:rsid w:val="007F1EB3"/>
    <w:rsid w:val="007F4963"/>
    <w:rsid w:val="00816474"/>
    <w:rsid w:val="00820A94"/>
    <w:rsid w:val="008573C1"/>
    <w:rsid w:val="00864FE9"/>
    <w:rsid w:val="00866D5F"/>
    <w:rsid w:val="00882999"/>
    <w:rsid w:val="00887D4F"/>
    <w:rsid w:val="008A6F64"/>
    <w:rsid w:val="008D14D8"/>
    <w:rsid w:val="008D3C9D"/>
    <w:rsid w:val="00913284"/>
    <w:rsid w:val="00914233"/>
    <w:rsid w:val="00930C4C"/>
    <w:rsid w:val="00950A2E"/>
    <w:rsid w:val="0095194A"/>
    <w:rsid w:val="0095693B"/>
    <w:rsid w:val="00961634"/>
    <w:rsid w:val="009D18A7"/>
    <w:rsid w:val="009E3686"/>
    <w:rsid w:val="009F2DFA"/>
    <w:rsid w:val="00A327AF"/>
    <w:rsid w:val="00A411B1"/>
    <w:rsid w:val="00A414D9"/>
    <w:rsid w:val="00A7398D"/>
    <w:rsid w:val="00A9256D"/>
    <w:rsid w:val="00AA515D"/>
    <w:rsid w:val="00AA6A80"/>
    <w:rsid w:val="00AF2F32"/>
    <w:rsid w:val="00B025CF"/>
    <w:rsid w:val="00B755C0"/>
    <w:rsid w:val="00BC027D"/>
    <w:rsid w:val="00BD1D03"/>
    <w:rsid w:val="00BE1AF9"/>
    <w:rsid w:val="00C03E39"/>
    <w:rsid w:val="00C21D99"/>
    <w:rsid w:val="00C520CE"/>
    <w:rsid w:val="00C70C50"/>
    <w:rsid w:val="00C81F28"/>
    <w:rsid w:val="00C844E5"/>
    <w:rsid w:val="00C8703A"/>
    <w:rsid w:val="00CB0E86"/>
    <w:rsid w:val="00CE6CB6"/>
    <w:rsid w:val="00D372AD"/>
    <w:rsid w:val="00D56E03"/>
    <w:rsid w:val="00D66B42"/>
    <w:rsid w:val="00D764B6"/>
    <w:rsid w:val="00DA380B"/>
    <w:rsid w:val="00DC19D0"/>
    <w:rsid w:val="00DE635B"/>
    <w:rsid w:val="00E013AA"/>
    <w:rsid w:val="00E43935"/>
    <w:rsid w:val="00E51222"/>
    <w:rsid w:val="00E54208"/>
    <w:rsid w:val="00EB3FEB"/>
    <w:rsid w:val="00EE547F"/>
    <w:rsid w:val="00EE697D"/>
    <w:rsid w:val="00EF7F20"/>
    <w:rsid w:val="00F171A5"/>
    <w:rsid w:val="00F44084"/>
    <w:rsid w:val="00F443DE"/>
    <w:rsid w:val="00F631A1"/>
    <w:rsid w:val="00FC7EA1"/>
    <w:rsid w:val="00FD151E"/>
    <w:rsid w:val="00FD18AB"/>
    <w:rsid w:val="00FE37CD"/>
    <w:rsid w:val="00FF2F73"/>
    <w:rsid w:val="00FF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  <w14:docId w14:val="0FDFDBBB"/>
  <w15:chartTrackingRefBased/>
  <w15:docId w15:val="{98AA9570-08DC-4FBF-98B1-8A6022E0B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02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2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emf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package" Target="embeddings/Microsoft_Visio_Drawing1.vsdx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emf"/><Relationship Id="rId22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Ranke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11AA1-C4DD-44EB-ACF9-5C2795FB8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Ranken Template.dotx</Template>
  <TotalTime>106</TotalTime>
  <Pages>6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6</cp:revision>
  <cp:lastPrinted>2018-02-14T16:52:00Z</cp:lastPrinted>
  <dcterms:created xsi:type="dcterms:W3CDTF">2018-02-22T15:41:00Z</dcterms:created>
  <dcterms:modified xsi:type="dcterms:W3CDTF">2018-02-22T23:44:00Z</dcterms:modified>
</cp:coreProperties>
</file>