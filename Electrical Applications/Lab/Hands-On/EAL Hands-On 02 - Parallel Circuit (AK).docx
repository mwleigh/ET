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BC9DB9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03F72">
        <w:rPr>
          <w:rFonts w:ascii="Verdana" w:hAnsi="Verdana"/>
          <w:b/>
          <w:sz w:val="24"/>
          <w:szCs w:val="24"/>
        </w:rPr>
        <w:t>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BBEC2D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71DD7DE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76637" w:rsidRPr="0097663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C10AB" w:rsidRPr="004C10AB">
        <w:rPr>
          <w:rFonts w:ascii="Verdana" w:hAnsi="Verdana"/>
          <w:sz w:val="20"/>
          <w:szCs w:val="20"/>
          <w:highlight w:val="yellow"/>
        </w:rPr>
        <w:t>37pts.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CB33ECA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>based on the specified resistors in a series circuit using Ohm’s and Watt’s laws.</w:t>
      </w:r>
    </w:p>
    <w:p w14:paraId="7355094D" w14:textId="7B458A5F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designed series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C2721F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203F72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16FB6E8C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</w:t>
      </w:r>
      <w:r w:rsidR="001D4584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05EAA52A" w:rsidR="009B389D" w:rsidRDefault="0065165E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65165E">
        <w:rPr>
          <w:noProof/>
        </w:rPr>
        <w:drawing>
          <wp:inline distT="0" distB="0" distL="0" distR="0" wp14:anchorId="1CDF290C" wp14:editId="75B04241">
            <wp:extent cx="3183255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2E37076" w:rsidR="00436F29" w:rsidRPr="00CC14BC" w:rsidRDefault="00F06ACA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=1.2kΩ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76637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976637" w:rsidRPr="00DD3F5F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73ACAF68" w:rsidR="00976637" w:rsidRPr="004C10AB" w:rsidRDefault="004C10AB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257.143mW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6029FECB" w:rsidR="00976637" w:rsidRPr="004C10AB" w:rsidRDefault="004C10AB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21.429mA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03AC6947" w:rsidR="00976637" w:rsidRPr="004C10AB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20979F5C" w:rsidR="00976637" w:rsidRPr="004C10AB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976637" w:rsidRPr="00DD3F5F" w14:paraId="2C3053A5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976637" w:rsidRPr="00DD3F5F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361AB4FD" w:rsidR="00976637" w:rsidRPr="004C10AB" w:rsidRDefault="004C10AB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65.455mW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628E25CD" w:rsidR="00976637" w:rsidRPr="004C10AB" w:rsidRDefault="004C10AB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5.455mA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1A23901F" w:rsidR="00976637" w:rsidRPr="004C10AB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73C93D0C" w:rsidR="00976637" w:rsidRPr="004C10AB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976637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976637" w:rsidRPr="00DD3F5F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5129983F" w:rsidR="00976637" w:rsidRPr="004C10AB" w:rsidRDefault="001F75A8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</w:t>
            </w:r>
            <w:r w:rsidR="004C10AB"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6CC9E490" w:rsidR="00976637" w:rsidRPr="004C10AB" w:rsidRDefault="004C10AB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194C4D97" w:rsidR="00976637" w:rsidRPr="004C10AB" w:rsidRDefault="001F75A8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</w:t>
            </w:r>
            <w:r w:rsidR="00976637"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0A37F125" w:rsidR="00976637" w:rsidRPr="004C10AB" w:rsidRDefault="00976637" w:rsidP="0097663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  <w:tr w:rsidR="003C35BE" w:rsidRPr="00DD3F5F" w14:paraId="730E56C1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23F76A42" w:rsidR="003C35BE" w:rsidRPr="004C10AB" w:rsidRDefault="004C10AB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</w:t>
            </w:r>
            <w:r w:rsidR="001F75A8">
              <w:rPr>
                <w:rFonts w:ascii="Verdana" w:hAnsi="Verdana"/>
                <w:noProof/>
                <w:sz w:val="20"/>
                <w:szCs w:val="20"/>
                <w:highlight w:val="yellow"/>
              </w:rPr>
              <w:t>42</w:t>
            </w: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.5</w:t>
            </w:r>
            <w:r w:rsidR="001F75A8">
              <w:rPr>
                <w:rFonts w:ascii="Verdana" w:hAnsi="Verdana"/>
                <w:noProof/>
                <w:sz w:val="20"/>
                <w:szCs w:val="20"/>
                <w:highlight w:val="yellow"/>
              </w:rPr>
              <w:t>9</w:t>
            </w: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38481041" w:rsidR="003C35BE" w:rsidRPr="004C10AB" w:rsidRDefault="001F75A8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36.883</w:t>
            </w:r>
            <w:r w:rsidR="004C10AB"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304A3F2A" w:rsidR="003C35BE" w:rsidRPr="004C10AB" w:rsidRDefault="00976637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3</w:t>
            </w:r>
            <w:r w:rsidR="001F75A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</w:t>
            </w: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.</w:t>
            </w:r>
            <w:r w:rsidR="001F75A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</w:t>
            </w: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549F9A6B" w:rsidR="003C35BE" w:rsidRPr="004C10AB" w:rsidRDefault="00976637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C10A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41A447D0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r w:rsidR="00F06ACA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F06ACA">
        <w:rPr>
          <w:rFonts w:ascii="Verdana" w:hAnsi="Verdana"/>
          <w:sz w:val="20"/>
          <w:szCs w:val="20"/>
        </w:rPr>
        <w:t>.</w:t>
      </w:r>
      <w:r w:rsidR="00F06ACA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03474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10DDA00A" w:rsidR="00402BB9" w:rsidRDefault="00694881" w:rsidP="00FA52E2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  <w:r w:rsidR="004C10AB">
        <w:rPr>
          <w:rFonts w:ascii="Verdana" w:hAnsi="Verdana"/>
          <w:sz w:val="20"/>
          <w:szCs w:val="20"/>
        </w:rPr>
        <w:t xml:space="preserve"> </w:t>
      </w:r>
      <w:r w:rsidR="004C10AB" w:rsidRPr="004C10AB">
        <w:rPr>
          <w:rFonts w:ascii="Verdana" w:hAnsi="Verdana"/>
          <w:sz w:val="20"/>
          <w:szCs w:val="20"/>
          <w:highlight w:val="yellow"/>
        </w:rPr>
        <w:t>Voltage</w:t>
      </w:r>
    </w:p>
    <w:p w14:paraId="64DD0E82" w14:textId="03F92362" w:rsidR="00771D18" w:rsidRDefault="00FA52E2" w:rsidP="00FA52E2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another resistor was added in parallel, how would the circuit be affected</w:t>
      </w:r>
      <w:r w:rsidR="003C35BE">
        <w:rPr>
          <w:rFonts w:ascii="Verdana" w:hAnsi="Verdana"/>
          <w:sz w:val="20"/>
          <w:szCs w:val="20"/>
        </w:rPr>
        <w:t>?</w:t>
      </w:r>
    </w:p>
    <w:p w14:paraId="07CF0C4B" w14:textId="79ACC0E2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current would decrease</w:t>
      </w:r>
    </w:p>
    <w:p w14:paraId="3B673B8B" w14:textId="184B3BE0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Circuit resistance would decrease</w:t>
      </w:r>
    </w:p>
    <w:p w14:paraId="1944B7E6" w14:textId="2B3A7940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supply will dissipate more heat</w:t>
      </w:r>
    </w:p>
    <w:p w14:paraId="7D4A4917" w14:textId="189FC204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43E2D10B" w14:textId="30D4A6D0" w:rsidR="00FA52E2" w:rsidRPr="004C10AB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C10AB">
        <w:rPr>
          <w:rFonts w:ascii="Verdana" w:hAnsi="Verdana"/>
          <w:sz w:val="20"/>
          <w:szCs w:val="20"/>
          <w:highlight w:val="yellow"/>
        </w:rPr>
        <w:t>B and C</w:t>
      </w:r>
    </w:p>
    <w:p w14:paraId="1BFD0713" w14:textId="7FC09F27" w:rsidR="0001396E" w:rsidRDefault="00FA52E2" w:rsidP="00FA52E2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</w:t>
      </w:r>
      <w:r w:rsidR="0001396E">
        <w:rPr>
          <w:rFonts w:ascii="Verdana" w:hAnsi="Verdana"/>
          <w:sz w:val="20"/>
          <w:szCs w:val="20"/>
        </w:rPr>
        <w:t>?</w:t>
      </w:r>
    </w:p>
    <w:p w14:paraId="1BA69E25" w14:textId="076BF549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3AD9C01" w14:textId="4C55BAB3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FE84923" w14:textId="67B44B38" w:rsidR="00FA52E2" w:rsidRPr="004C10AB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C10AB">
        <w:rPr>
          <w:rFonts w:ascii="Verdana" w:hAnsi="Verdana"/>
          <w:sz w:val="20"/>
          <w:szCs w:val="20"/>
          <w:highlight w:val="yellow"/>
        </w:rPr>
        <w:t>Remain the same</w:t>
      </w:r>
    </w:p>
    <w:p w14:paraId="357903A3" w14:textId="21D24852" w:rsidR="00402BB9" w:rsidRDefault="00FA52E2" w:rsidP="001D4584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be termed a ____________.</w:t>
      </w:r>
    </w:p>
    <w:p w14:paraId="1B2D3BE5" w14:textId="223B3A04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552D8105" w14:textId="692A8C55" w:rsidR="00FA52E2" w:rsidRPr="004C10AB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C10AB">
        <w:rPr>
          <w:rFonts w:ascii="Verdana" w:hAnsi="Verdana"/>
          <w:sz w:val="20"/>
          <w:szCs w:val="20"/>
          <w:highlight w:val="yellow"/>
        </w:rPr>
        <w:t>Current divider</w:t>
      </w:r>
    </w:p>
    <w:p w14:paraId="20568FDE" w14:textId="3B003319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</w:t>
      </w:r>
    </w:p>
    <w:p w14:paraId="11B5240C" w14:textId="22A5248D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250EA475" w14:textId="14D213F3" w:rsidR="0001396E" w:rsidRDefault="00FA52E2" w:rsidP="001D4584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total resistance in a parallel circuit is always higher than any one branch resistance</w:t>
      </w:r>
      <w:r w:rsidR="0001396E">
        <w:rPr>
          <w:rFonts w:ascii="Verdana" w:hAnsi="Verdana"/>
          <w:sz w:val="20"/>
          <w:szCs w:val="20"/>
        </w:rPr>
        <w:t>.</w:t>
      </w:r>
    </w:p>
    <w:p w14:paraId="5A54044D" w14:textId="2E24E726" w:rsidR="001D4584" w:rsidRDefault="001D4584" w:rsidP="001D4584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1BE664B" w14:textId="7DC7C425" w:rsidR="001D4584" w:rsidRPr="004C10AB" w:rsidRDefault="00614111" w:rsidP="001D4584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C10AB">
        <w:rPr>
          <w:rFonts w:ascii="Verdana" w:hAnsi="Verdana"/>
          <w:sz w:val="20"/>
          <w:szCs w:val="20"/>
          <w:highlight w:val="yellow"/>
        </w:rPr>
        <w:t>F</w:t>
      </w:r>
      <w:r w:rsidR="001D4584" w:rsidRPr="004C10AB">
        <w:rPr>
          <w:rFonts w:ascii="Verdana" w:hAnsi="Verdana"/>
          <w:sz w:val="20"/>
          <w:szCs w:val="20"/>
          <w:highlight w:val="yellow"/>
        </w:rPr>
        <w:t>alse</w:t>
      </w:r>
    </w:p>
    <w:sectPr w:rsidR="001D4584" w:rsidRPr="004C10AB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7A425226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3618A192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2E2C81D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6AC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DB0DD0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6AC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3F7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5243705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3F72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03D0F4AB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6DAA2A8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3F72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04A1F30F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6F754C2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03F7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650A1B1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3F72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38F44E2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3F72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95385"/>
    <w:rsid w:val="001C2E27"/>
    <w:rsid w:val="001C470C"/>
    <w:rsid w:val="001D4584"/>
    <w:rsid w:val="001E0459"/>
    <w:rsid w:val="001F0D3C"/>
    <w:rsid w:val="001F75A8"/>
    <w:rsid w:val="002025E4"/>
    <w:rsid w:val="00203F72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10AB"/>
    <w:rsid w:val="004C66D6"/>
    <w:rsid w:val="004D2056"/>
    <w:rsid w:val="004D3092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14111"/>
    <w:rsid w:val="0063102B"/>
    <w:rsid w:val="0065165E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5BBF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76637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13088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06ACA"/>
    <w:rsid w:val="00F121DE"/>
    <w:rsid w:val="00F15E9D"/>
    <w:rsid w:val="00F61762"/>
    <w:rsid w:val="00F631A1"/>
    <w:rsid w:val="00F918B0"/>
    <w:rsid w:val="00FA191E"/>
    <w:rsid w:val="00FA52E2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2018-06-28T11:59:00Z</cp:lastPrinted>
  <dcterms:created xsi:type="dcterms:W3CDTF">2018-06-28T12:29:00Z</dcterms:created>
  <dcterms:modified xsi:type="dcterms:W3CDTF">2018-06-28T14:31:00Z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Parallel Circuit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