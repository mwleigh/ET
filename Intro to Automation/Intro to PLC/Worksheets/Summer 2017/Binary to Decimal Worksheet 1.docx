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0B51A7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Binary</w:t>
      </w:r>
      <w:r w:rsidR="00CE32CC">
        <w:rPr>
          <w:rFonts w:ascii="Verdana" w:hAnsi="Verdana"/>
          <w:b/>
          <w:sz w:val="24"/>
          <w:szCs w:val="24"/>
        </w:rPr>
        <w:t xml:space="preserve"> to </w:t>
      </w:r>
      <w:r w:rsidR="00EC3B56">
        <w:rPr>
          <w:rFonts w:ascii="Verdana" w:hAnsi="Verdana"/>
          <w:b/>
          <w:sz w:val="24"/>
          <w:szCs w:val="24"/>
        </w:rPr>
        <w:t>Decimal Wo</w:t>
      </w:r>
      <w:bookmarkStart w:id="0" w:name="_GoBack"/>
      <w:bookmarkEnd w:id="0"/>
      <w:r w:rsidR="00EC3B56">
        <w:rPr>
          <w:rFonts w:ascii="Verdana" w:hAnsi="Verdana"/>
          <w:b/>
          <w:sz w:val="24"/>
          <w:szCs w:val="24"/>
        </w:rPr>
        <w:t>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C3B56"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4969"/>
      </w:tblGrid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B51A7">
              <w:rPr>
                <w:rFonts w:ascii="Courier New" w:hAnsi="Courier New" w:cs="Courier New"/>
                <w:sz w:val="24"/>
                <w:szCs w:val="24"/>
              </w:rPr>
              <w:t>10111110</w:t>
            </w:r>
          </w:p>
        </w:tc>
        <w:tc>
          <w:tcPr>
            <w:tcW w:w="4969" w:type="dxa"/>
            <w:tcBorders>
              <w:top w:val="nil"/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B51A7">
              <w:rPr>
                <w:rFonts w:ascii="Courier New" w:hAnsi="Courier New" w:cs="Courier New"/>
                <w:sz w:val="24"/>
                <w:szCs w:val="24"/>
              </w:rPr>
              <w:t>00100110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11011011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01101101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11111001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1101101110110100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10011011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11111111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00010000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01010101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10101010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E32CC" w:rsidRPr="001229BB" w:rsidTr="000B51A7">
        <w:trPr>
          <w:trHeight w:val="93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CC" w:rsidRPr="000B51A7" w:rsidRDefault="000B51A7" w:rsidP="000B51A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00110011</w:t>
            </w:r>
          </w:p>
        </w:tc>
        <w:tc>
          <w:tcPr>
            <w:tcW w:w="4969" w:type="dxa"/>
            <w:tcBorders>
              <w:left w:val="nil"/>
              <w:right w:val="nil"/>
            </w:tcBorders>
            <w:vAlign w:val="bottom"/>
          </w:tcPr>
          <w:p w:rsidR="00CE32CC" w:rsidRPr="001229BB" w:rsidRDefault="00CE32CC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0A" w:rsidRDefault="00627E0A" w:rsidP="005B3A86">
      <w:pPr>
        <w:spacing w:after="0" w:line="240" w:lineRule="auto"/>
      </w:pPr>
      <w:r>
        <w:separator/>
      </w:r>
    </w:p>
  </w:endnote>
  <w:endnote w:type="continuationSeparator" w:id="0">
    <w:p w:rsidR="00627E0A" w:rsidRDefault="00627E0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627E0A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0B51A7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0A" w:rsidRDefault="00627E0A" w:rsidP="005B3A86">
      <w:pPr>
        <w:spacing w:after="0" w:line="240" w:lineRule="auto"/>
      </w:pPr>
      <w:r>
        <w:separator/>
      </w:r>
    </w:p>
  </w:footnote>
  <w:footnote w:type="continuationSeparator" w:id="0">
    <w:p w:rsidR="00627E0A" w:rsidRDefault="00627E0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0B51A7"/>
    <w:rsid w:val="00140C1B"/>
    <w:rsid w:val="001A140F"/>
    <w:rsid w:val="00224C5A"/>
    <w:rsid w:val="00266A3C"/>
    <w:rsid w:val="00431790"/>
    <w:rsid w:val="005B3A86"/>
    <w:rsid w:val="00611C3E"/>
    <w:rsid w:val="00627E0A"/>
    <w:rsid w:val="00866D5F"/>
    <w:rsid w:val="00AD4034"/>
    <w:rsid w:val="00B755C0"/>
    <w:rsid w:val="00CE32CC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dcterms:created xsi:type="dcterms:W3CDTF">2017-12-03T17:48:00Z</dcterms:created>
  <dcterms:modified xsi:type="dcterms:W3CDTF">2017-12-03T17:48:00Z</dcterms:modified>
</cp:coreProperties>
</file>