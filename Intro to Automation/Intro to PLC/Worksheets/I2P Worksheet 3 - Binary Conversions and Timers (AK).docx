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6B9913E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34353">
        <w:rPr>
          <w:rFonts w:ascii="Verdana" w:hAnsi="Verdana"/>
          <w:b/>
          <w:sz w:val="24"/>
          <w:szCs w:val="24"/>
        </w:rPr>
        <w:t>Binary Conversion and Timers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047B5DE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68BEC540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A75E7" w:rsidRPr="001A75E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 xml:space="preserve">Grade </w:t>
      </w:r>
      <w:r w:rsidR="00B0402A" w:rsidRPr="00B0402A">
        <w:rPr>
          <w:rFonts w:ascii="Verdana" w:hAnsi="Verdana"/>
          <w:sz w:val="20"/>
          <w:szCs w:val="20"/>
          <w:highlight w:val="yellow"/>
        </w:rPr>
        <w:t>32pts.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24975D4" w14:textId="77777777" w:rsidR="006F5ED3" w:rsidRDefault="006F5ED3" w:rsidP="006F5ED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binary number given its equivalent value in decimal form.</w:t>
      </w:r>
    </w:p>
    <w:p w14:paraId="673A3761" w14:textId="46117722" w:rsidR="006F5ED3" w:rsidRDefault="006F5ED3" w:rsidP="006F5ED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decimal number given its equivalent value in binary form.</w:t>
      </w:r>
    </w:p>
    <w:p w14:paraId="3F6B7D9F" w14:textId="6CA461E0" w:rsidR="006F5ED3" w:rsidRDefault="006F5ED3" w:rsidP="006F5ED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determine the state of time</w:t>
      </w:r>
      <w:bookmarkStart w:id="0" w:name="_GoBack"/>
      <w:bookmarkEnd w:id="0"/>
      <w:r>
        <w:rPr>
          <w:rFonts w:ascii="Verdana" w:hAnsi="Verdana"/>
          <w:sz w:val="20"/>
          <w:szCs w:val="20"/>
        </w:rPr>
        <w:t>r output bits given specific information.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7562C7BB" w:rsidR="009219E3" w:rsidRPr="00B52137" w:rsidRDefault="009219E3" w:rsidP="001E423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5DA7A467" w:rsidR="00E013AA" w:rsidRDefault="00DF7A20" w:rsidP="001E4236">
      <w:pPr>
        <w:spacing w:after="48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binary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0F375131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6F5ED3">
        <w:rPr>
          <w:rFonts w:ascii="Verdana" w:hAnsi="Verdana"/>
          <w:sz w:val="20"/>
          <w:szCs w:val="20"/>
        </w:rPr>
        <w:t>3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510D6B" w:rsidRPr="00510D6B">
        <w:rPr>
          <w:rFonts w:ascii="Verdana" w:hAnsi="Verdana"/>
          <w:sz w:val="20"/>
          <w:szCs w:val="20"/>
          <w:highlight w:val="yellow"/>
        </w:rPr>
        <w:t>0010</w:t>
      </w:r>
      <w:r w:rsidR="001E4236" w:rsidRPr="00510D6B">
        <w:rPr>
          <w:rFonts w:ascii="Verdana" w:hAnsi="Verdana"/>
          <w:sz w:val="20"/>
          <w:szCs w:val="20"/>
          <w:highlight w:val="yellow"/>
        </w:rPr>
        <w:t xml:space="preserve"> </w:t>
      </w:r>
      <w:r w:rsidR="00510D6B" w:rsidRPr="00510D6B">
        <w:rPr>
          <w:rFonts w:ascii="Verdana" w:hAnsi="Verdana"/>
          <w:sz w:val="20"/>
          <w:szCs w:val="20"/>
          <w:highlight w:val="yellow"/>
        </w:rPr>
        <w:t>0001</w:t>
      </w:r>
      <w:r w:rsidR="0008038B" w:rsidRPr="00510D6B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7FF9FFDF" w14:textId="78CD6BBC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F5ED3">
        <w:rPr>
          <w:rFonts w:ascii="Verdana" w:hAnsi="Verdana"/>
          <w:sz w:val="20"/>
          <w:szCs w:val="20"/>
        </w:rPr>
        <w:t>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510D6B" w:rsidRPr="00510D6B">
        <w:rPr>
          <w:rFonts w:ascii="Verdana" w:hAnsi="Verdana"/>
          <w:sz w:val="20"/>
          <w:szCs w:val="20"/>
          <w:highlight w:val="yellow"/>
        </w:rPr>
        <w:t>0000</w:t>
      </w:r>
      <w:r w:rsidR="001E4236" w:rsidRPr="00510D6B">
        <w:rPr>
          <w:rFonts w:ascii="Verdana" w:hAnsi="Verdana"/>
          <w:sz w:val="20"/>
          <w:szCs w:val="20"/>
          <w:highlight w:val="yellow"/>
        </w:rPr>
        <w:t xml:space="preserve"> </w:t>
      </w:r>
      <w:r w:rsidR="00510D6B" w:rsidRPr="00510D6B">
        <w:rPr>
          <w:rFonts w:ascii="Verdana" w:hAnsi="Verdana"/>
          <w:sz w:val="20"/>
          <w:szCs w:val="20"/>
          <w:highlight w:val="yellow"/>
        </w:rPr>
        <w:t>1011</w:t>
      </w:r>
      <w:r w:rsidR="001E4236" w:rsidRPr="00510D6B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6D1DAF89" w14:textId="704FE8EF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6F5ED3">
        <w:rPr>
          <w:rFonts w:ascii="Verdana" w:hAnsi="Verdana"/>
          <w:sz w:val="20"/>
          <w:szCs w:val="20"/>
        </w:rPr>
        <w:t>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510D6B" w:rsidRPr="00510D6B">
        <w:rPr>
          <w:rFonts w:ascii="Verdana" w:hAnsi="Verdana"/>
          <w:sz w:val="20"/>
          <w:szCs w:val="20"/>
          <w:highlight w:val="yellow"/>
        </w:rPr>
        <w:t>0011</w:t>
      </w:r>
      <w:r w:rsidR="001E4236" w:rsidRPr="00510D6B">
        <w:rPr>
          <w:rFonts w:ascii="Verdana" w:hAnsi="Verdana"/>
          <w:sz w:val="20"/>
          <w:szCs w:val="20"/>
          <w:highlight w:val="yellow"/>
        </w:rPr>
        <w:t xml:space="preserve"> </w:t>
      </w:r>
      <w:r w:rsidR="00510D6B" w:rsidRPr="00510D6B">
        <w:rPr>
          <w:rFonts w:ascii="Verdana" w:hAnsi="Verdana"/>
          <w:sz w:val="20"/>
          <w:szCs w:val="20"/>
          <w:highlight w:val="yellow"/>
        </w:rPr>
        <w:t>0011</w:t>
      </w:r>
      <w:r w:rsidR="001E4236" w:rsidRPr="00510D6B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E0D6269" w14:textId="2C2DEF10" w:rsidR="00DF7A20" w:rsidRDefault="006F5ED3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 w:rsidR="00DF7A20">
        <w:rPr>
          <w:rFonts w:ascii="Verdana" w:hAnsi="Verdana"/>
          <w:sz w:val="20"/>
          <w:szCs w:val="20"/>
        </w:rPr>
        <w:tab/>
      </w:r>
      <w:r w:rsidR="00510D6B" w:rsidRPr="00510D6B">
        <w:rPr>
          <w:rFonts w:ascii="Verdana" w:hAnsi="Verdana"/>
          <w:sz w:val="20"/>
          <w:szCs w:val="20"/>
          <w:highlight w:val="yellow"/>
        </w:rPr>
        <w:t>0000</w:t>
      </w:r>
      <w:r w:rsidR="001E4236" w:rsidRPr="00510D6B">
        <w:rPr>
          <w:rFonts w:ascii="Verdana" w:hAnsi="Verdana"/>
          <w:sz w:val="20"/>
          <w:szCs w:val="20"/>
          <w:highlight w:val="yellow"/>
        </w:rPr>
        <w:t xml:space="preserve"> </w:t>
      </w:r>
      <w:r w:rsidR="00510D6B" w:rsidRPr="00510D6B">
        <w:rPr>
          <w:rFonts w:ascii="Verdana" w:hAnsi="Verdana"/>
          <w:sz w:val="20"/>
          <w:szCs w:val="20"/>
          <w:highlight w:val="yellow"/>
        </w:rPr>
        <w:t>0101</w:t>
      </w:r>
      <w:r w:rsidR="001E4236" w:rsidRPr="00510D6B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5DFBCA05" w14:textId="3970F0DA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6F5ED3">
        <w:rPr>
          <w:rFonts w:ascii="Verdana" w:hAnsi="Verdana"/>
          <w:sz w:val="20"/>
          <w:szCs w:val="20"/>
        </w:rPr>
        <w:t>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0111</w:t>
      </w:r>
      <w:r w:rsidR="001E4236" w:rsidRPr="00285969">
        <w:rPr>
          <w:rFonts w:ascii="Verdana" w:hAnsi="Verdana"/>
          <w:sz w:val="20"/>
          <w:szCs w:val="20"/>
          <w:highlight w:val="yellow"/>
        </w:rPr>
        <w:t xml:space="preserve"> </w:t>
      </w:r>
      <w:r w:rsidR="00285969" w:rsidRPr="00285969">
        <w:rPr>
          <w:rFonts w:ascii="Verdana" w:hAnsi="Verdana"/>
          <w:sz w:val="20"/>
          <w:szCs w:val="20"/>
          <w:highlight w:val="yellow"/>
        </w:rPr>
        <w:t>1001</w:t>
      </w:r>
      <w:r w:rsidR="001E4236" w:rsidRPr="0028596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12557589" w14:textId="290E0FCA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F5ED3">
        <w:rPr>
          <w:rFonts w:ascii="Verdana" w:hAnsi="Verdana"/>
          <w:sz w:val="20"/>
          <w:szCs w:val="20"/>
        </w:rPr>
        <w:t>4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0000</w:t>
      </w:r>
      <w:r w:rsidR="001E4236" w:rsidRPr="00285969">
        <w:rPr>
          <w:rFonts w:ascii="Verdana" w:hAnsi="Verdana"/>
          <w:sz w:val="20"/>
          <w:szCs w:val="20"/>
          <w:highlight w:val="yellow"/>
        </w:rPr>
        <w:t xml:space="preserve"> </w:t>
      </w:r>
      <w:r w:rsidR="00285969" w:rsidRPr="00285969">
        <w:rPr>
          <w:rFonts w:ascii="Verdana" w:hAnsi="Verdana"/>
          <w:sz w:val="20"/>
          <w:szCs w:val="20"/>
          <w:highlight w:val="yellow"/>
        </w:rPr>
        <w:t>1110</w:t>
      </w:r>
      <w:r w:rsidR="001E4236" w:rsidRPr="0028596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16E95933" w14:textId="596C51F1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="006F5ED3">
        <w:rPr>
          <w:rFonts w:ascii="Verdana" w:hAnsi="Verdana"/>
          <w:sz w:val="20"/>
          <w:szCs w:val="20"/>
        </w:rPr>
        <w:t>3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0101</w:t>
      </w:r>
      <w:r w:rsidR="001E4236" w:rsidRPr="00285969">
        <w:rPr>
          <w:rFonts w:ascii="Verdana" w:hAnsi="Verdana"/>
          <w:sz w:val="20"/>
          <w:szCs w:val="20"/>
          <w:highlight w:val="yellow"/>
        </w:rPr>
        <w:t xml:space="preserve"> </w:t>
      </w:r>
      <w:r w:rsidR="00285969" w:rsidRPr="00285969">
        <w:rPr>
          <w:rFonts w:ascii="Verdana" w:hAnsi="Verdana"/>
          <w:sz w:val="20"/>
          <w:szCs w:val="20"/>
          <w:highlight w:val="yellow"/>
        </w:rPr>
        <w:t>0011</w:t>
      </w:r>
      <w:r w:rsidR="001E4236" w:rsidRPr="0028596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1A8A41A0" w14:textId="5B442E58" w:rsidR="00DF7A20" w:rsidRDefault="006F5ED3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 w:rsidR="00DF7A2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0000</w:t>
      </w:r>
      <w:r w:rsidR="001E4236" w:rsidRPr="00285969">
        <w:rPr>
          <w:rFonts w:ascii="Verdana" w:hAnsi="Verdana"/>
          <w:sz w:val="20"/>
          <w:szCs w:val="20"/>
          <w:highlight w:val="yellow"/>
        </w:rPr>
        <w:t xml:space="preserve"> </w:t>
      </w:r>
      <w:r w:rsidR="00285969" w:rsidRPr="00285969">
        <w:rPr>
          <w:rFonts w:ascii="Verdana" w:hAnsi="Verdana"/>
          <w:sz w:val="20"/>
          <w:szCs w:val="20"/>
          <w:highlight w:val="yellow"/>
        </w:rPr>
        <w:t>1001</w:t>
      </w:r>
      <w:r w:rsidR="001E4236" w:rsidRPr="0028596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BDD26CE" w14:textId="190F0B98" w:rsidR="00DF7A20" w:rsidRDefault="006F5ED3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99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 w:rsidR="00DF7A2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0110</w:t>
      </w:r>
      <w:r w:rsidR="001E4236" w:rsidRPr="00285969">
        <w:rPr>
          <w:rFonts w:ascii="Verdana" w:hAnsi="Verdana"/>
          <w:sz w:val="20"/>
          <w:szCs w:val="20"/>
          <w:highlight w:val="yellow"/>
        </w:rPr>
        <w:t xml:space="preserve"> </w:t>
      </w:r>
      <w:r w:rsidR="00285969" w:rsidRPr="00285969">
        <w:rPr>
          <w:rFonts w:ascii="Verdana" w:hAnsi="Verdana"/>
          <w:sz w:val="20"/>
          <w:szCs w:val="20"/>
          <w:highlight w:val="yellow"/>
        </w:rPr>
        <w:t>0011</w:t>
      </w:r>
      <w:r w:rsidR="001E4236" w:rsidRPr="0028596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5B8DA6B9" w14:textId="4EE1C60E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6F5ED3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1100</w:t>
      </w:r>
      <w:r w:rsidR="001E4236" w:rsidRPr="00285969">
        <w:rPr>
          <w:rFonts w:ascii="Verdana" w:hAnsi="Verdana"/>
          <w:sz w:val="20"/>
          <w:szCs w:val="20"/>
          <w:highlight w:val="yellow"/>
        </w:rPr>
        <w:t xml:space="preserve"> </w:t>
      </w:r>
      <w:r w:rsidR="00285969" w:rsidRPr="00285969">
        <w:rPr>
          <w:rFonts w:ascii="Verdana" w:hAnsi="Verdana"/>
          <w:sz w:val="20"/>
          <w:szCs w:val="20"/>
          <w:highlight w:val="yellow"/>
        </w:rPr>
        <w:t>1001</w:t>
      </w:r>
      <w:r w:rsidR="001E4236" w:rsidRPr="0028596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1858DD8" w14:textId="77777777" w:rsidR="006F5ED3" w:rsidRPr="00C834FC" w:rsidRDefault="006F5ED3" w:rsidP="006F5ED3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1B9F6AB7" w14:textId="77777777" w:rsidR="006F5ED3" w:rsidRDefault="006F5ED3" w:rsidP="006F5ED3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 to the decimal equivalent</w:t>
      </w:r>
      <w:r w:rsidRPr="000154E9">
        <w:rPr>
          <w:rFonts w:ascii="Verdana" w:hAnsi="Verdana"/>
          <w:sz w:val="20"/>
          <w:szCs w:val="20"/>
        </w:rPr>
        <w:t>.</w:t>
      </w:r>
    </w:p>
    <w:p w14:paraId="4DCDC0C0" w14:textId="394F3114" w:rsidR="006F5ED3" w:rsidRPr="007668C0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668C0">
        <w:rPr>
          <w:rFonts w:ascii="Verdana" w:hAnsi="Verdana"/>
          <w:sz w:val="20"/>
          <w:szCs w:val="20"/>
        </w:rPr>
        <w:t>1010 1110</w:t>
      </w:r>
      <w:r w:rsidRPr="007668C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174</w:t>
      </w:r>
      <w:r w:rsidR="00285969" w:rsidRPr="00285969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9687085" w14:textId="4700EB65" w:rsidR="006F5ED3" w:rsidRPr="007668C0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668C0">
        <w:rPr>
          <w:rFonts w:ascii="Verdana" w:hAnsi="Verdana"/>
          <w:sz w:val="20"/>
          <w:szCs w:val="20"/>
        </w:rPr>
        <w:t>0010 1110</w:t>
      </w:r>
      <w:r w:rsidRPr="007668C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46</w:t>
      </w:r>
      <w:r w:rsidR="00285969" w:rsidRPr="00285969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6B1984C" w14:textId="0DEA1F29" w:rsidR="006F5ED3" w:rsidRPr="007668C0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668C0">
        <w:rPr>
          <w:rFonts w:ascii="Verdana" w:hAnsi="Verdana"/>
          <w:sz w:val="20"/>
          <w:szCs w:val="20"/>
        </w:rPr>
        <w:t>1001 1011</w:t>
      </w:r>
      <w:r w:rsidRPr="007668C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155</w:t>
      </w:r>
      <w:r w:rsidR="00285969" w:rsidRPr="00285969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462C90B9" w14:textId="6D5906F1" w:rsidR="006F5ED3" w:rsidRPr="007668C0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668C0">
        <w:rPr>
          <w:rFonts w:ascii="Verdana" w:hAnsi="Verdana"/>
          <w:sz w:val="20"/>
          <w:szCs w:val="20"/>
        </w:rPr>
        <w:t>0111 1101</w:t>
      </w:r>
      <w:r w:rsidRPr="007668C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125</w:t>
      </w:r>
      <w:r w:rsidR="00285969" w:rsidRPr="00285969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36B8DF60" w14:textId="795F9A34" w:rsidR="006F5ED3" w:rsidRPr="007668C0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668C0">
        <w:rPr>
          <w:rFonts w:ascii="Verdana" w:hAnsi="Verdana"/>
          <w:sz w:val="20"/>
          <w:szCs w:val="20"/>
        </w:rPr>
        <w:t>1011 1001</w:t>
      </w:r>
      <w:r w:rsidRPr="007668C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185</w:t>
      </w:r>
      <w:r w:rsidR="00285969" w:rsidRPr="00285969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D5E3B5E" w14:textId="31CC61B2" w:rsidR="006F5ED3" w:rsidRPr="007668C0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668C0">
        <w:rPr>
          <w:rFonts w:ascii="Verdana" w:hAnsi="Verdana"/>
          <w:sz w:val="20"/>
          <w:szCs w:val="20"/>
        </w:rPr>
        <w:t>1001 1001</w:t>
      </w:r>
      <w:r w:rsidRPr="007668C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153</w:t>
      </w:r>
      <w:r w:rsidR="00285969" w:rsidRPr="00285969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31868A7" w14:textId="551CE7C1" w:rsidR="006F5ED3" w:rsidRPr="007668C0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668C0">
        <w:rPr>
          <w:rFonts w:ascii="Verdana" w:hAnsi="Verdana"/>
          <w:sz w:val="20"/>
          <w:szCs w:val="20"/>
        </w:rPr>
        <w:t>0111 1111</w:t>
      </w:r>
      <w:r w:rsidRPr="007668C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127</w:t>
      </w:r>
      <w:r w:rsidR="00285969" w:rsidRPr="00285969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A73B0E6" w14:textId="04BDB1DB" w:rsidR="006F5ED3" w:rsidRPr="007668C0" w:rsidRDefault="007668C0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668C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F3E863" wp14:editId="2A1F638C">
            <wp:simplePos x="0" y="0"/>
            <wp:positionH relativeFrom="column">
              <wp:posOffset>3678555</wp:posOffset>
            </wp:positionH>
            <wp:positionV relativeFrom="paragraph">
              <wp:posOffset>55245</wp:posOffset>
            </wp:positionV>
            <wp:extent cx="2962656" cy="192938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929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D3" w:rsidRPr="007668C0">
        <w:rPr>
          <w:rFonts w:ascii="Verdana" w:hAnsi="Verdana"/>
          <w:sz w:val="20"/>
          <w:szCs w:val="20"/>
        </w:rPr>
        <w:t>0001 0010</w:t>
      </w:r>
      <w:r w:rsidR="006F5ED3" w:rsidRPr="007668C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18</w:t>
      </w:r>
      <w:r w:rsidR="00285969" w:rsidRPr="00285969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73564669" w14:textId="20A2C4D9" w:rsidR="006F5ED3" w:rsidRPr="007668C0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668C0">
        <w:rPr>
          <w:rFonts w:ascii="Verdana" w:hAnsi="Verdana"/>
          <w:sz w:val="20"/>
          <w:szCs w:val="20"/>
        </w:rPr>
        <w:t>0101 0001</w:t>
      </w:r>
      <w:r w:rsidRPr="007668C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81</w:t>
      </w:r>
      <w:r w:rsidR="00285969" w:rsidRPr="00285969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4FD828B3" w14:textId="0FD752C9" w:rsidR="006F5ED3" w:rsidRPr="007668C0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668C0">
        <w:rPr>
          <w:rFonts w:ascii="Verdana" w:hAnsi="Verdana"/>
          <w:sz w:val="20"/>
          <w:szCs w:val="20"/>
        </w:rPr>
        <w:t>1000 1010</w:t>
      </w:r>
      <w:r w:rsidRPr="007668C0">
        <w:rPr>
          <w:rFonts w:ascii="Verdana" w:hAnsi="Verdana"/>
          <w:sz w:val="20"/>
          <w:szCs w:val="20"/>
        </w:rPr>
        <w:tab/>
      </w:r>
      <w:r w:rsidR="00285969" w:rsidRPr="00285969">
        <w:rPr>
          <w:rFonts w:ascii="Verdana" w:hAnsi="Verdana"/>
          <w:sz w:val="20"/>
          <w:szCs w:val="20"/>
          <w:highlight w:val="yellow"/>
        </w:rPr>
        <w:t>138</w:t>
      </w:r>
      <w:r w:rsidR="00285969" w:rsidRPr="00285969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2174C91B" w14:textId="5D5B0DC5" w:rsidR="000A18C7" w:rsidRPr="00C834FC" w:rsidRDefault="000A18C7" w:rsidP="000A18C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853C556" w14:textId="64A6D478" w:rsidR="000A18C7" w:rsidRDefault="000A18C7" w:rsidP="000A18C7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the following questions based on the ladder logic shown in the following program</w:t>
      </w:r>
      <w:r w:rsidRPr="000154E9">
        <w:rPr>
          <w:rFonts w:ascii="Verdana" w:hAnsi="Verdana"/>
          <w:sz w:val="20"/>
          <w:szCs w:val="20"/>
        </w:rPr>
        <w:t>.</w:t>
      </w:r>
      <w:r w:rsidR="00520796">
        <w:rPr>
          <w:rFonts w:ascii="Verdana" w:hAnsi="Verdana"/>
          <w:sz w:val="20"/>
          <w:szCs w:val="20"/>
        </w:rPr>
        <w:t xml:space="preserve"> PB1 is a NC pushbutton and PB2 is a NO pushbutton.</w:t>
      </w:r>
    </w:p>
    <w:tbl>
      <w:tblPr>
        <w:tblStyle w:val="TableGrid"/>
        <w:tblW w:w="971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0D0406" w14:paraId="08C9548D" w14:textId="77777777" w:rsidTr="003526CF">
        <w:tc>
          <w:tcPr>
            <w:tcW w:w="4855" w:type="dxa"/>
          </w:tcPr>
          <w:p w14:paraId="5AB105F2" w14:textId="77777777" w:rsidR="000D0406" w:rsidRDefault="000D0406" w:rsidP="000D0406">
            <w:pPr>
              <w:tabs>
                <w:tab w:val="left" w:pos="2070"/>
              </w:tabs>
              <w:spacing w:before="120"/>
              <w:ind w:left="-16"/>
              <w:rPr>
                <w:rFonts w:ascii="Verdana" w:hAnsi="Verdana" w:cs="Courier New"/>
                <w:sz w:val="20"/>
                <w:szCs w:val="20"/>
              </w:rPr>
            </w:pPr>
            <w:r w:rsidRPr="000D0406">
              <w:rPr>
                <w:rFonts w:ascii="Verdana" w:hAnsi="Verdana" w:cs="Courier New"/>
                <w:sz w:val="20"/>
                <w:szCs w:val="20"/>
              </w:rPr>
              <w:t xml:space="preserve">If PB1 is pressed and the </w:t>
            </w:r>
            <w:r w:rsidRPr="000D0406">
              <w:rPr>
                <w:rFonts w:ascii="Verdana" w:hAnsi="Verdana" w:cs="Courier New"/>
                <w:i/>
                <w:sz w:val="20"/>
                <w:szCs w:val="20"/>
              </w:rPr>
              <w:t>Accum &lt; Preset</w:t>
            </w:r>
            <w:r w:rsidRPr="000D0406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24C1E5A3" w14:textId="213A7541" w:rsidR="000D0406" w:rsidRPr="000D0406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7"/>
              <w:rPr>
                <w:rFonts w:ascii="Verdana" w:hAnsi="Verdana" w:cs="Courier New"/>
                <w:sz w:val="20"/>
                <w:szCs w:val="20"/>
              </w:rPr>
            </w:pPr>
            <w:r w:rsidRPr="000D0406">
              <w:rPr>
                <w:rFonts w:ascii="Verdana" w:hAnsi="Verdana" w:cs="Courier New"/>
                <w:sz w:val="20"/>
                <w:szCs w:val="20"/>
              </w:rPr>
              <w:t xml:space="preserve">What is the state of T4.0/DN? </w:t>
            </w:r>
          </w:p>
          <w:p w14:paraId="3D9355E3" w14:textId="77777777" w:rsidR="000D0406" w:rsidRPr="00285969" w:rsidRDefault="000D0406" w:rsidP="000D0406">
            <w:pPr>
              <w:pStyle w:val="ListParagraph"/>
              <w:numPr>
                <w:ilvl w:val="1"/>
                <w:numId w:val="3"/>
              </w:numPr>
              <w:tabs>
                <w:tab w:val="left" w:pos="2070"/>
              </w:tabs>
              <w:spacing w:before="240" w:after="60"/>
              <w:ind w:left="794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85969">
              <w:rPr>
                <w:rFonts w:ascii="Verdana" w:hAnsi="Verdana" w:cs="Courier New"/>
                <w:sz w:val="20"/>
                <w:szCs w:val="20"/>
                <w:highlight w:val="yellow"/>
              </w:rPr>
              <w:t>True</w:t>
            </w:r>
          </w:p>
          <w:p w14:paraId="5852BDBB" w14:textId="77777777" w:rsidR="000D0406" w:rsidRPr="000A18C7" w:rsidRDefault="000D0406" w:rsidP="000D0406">
            <w:pPr>
              <w:pStyle w:val="ListParagraph"/>
              <w:numPr>
                <w:ilvl w:val="1"/>
                <w:numId w:val="3"/>
              </w:numPr>
              <w:tabs>
                <w:tab w:val="left" w:pos="2070"/>
              </w:tabs>
              <w:spacing w:before="240" w:after="60"/>
              <w:ind w:left="79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794587B8" w14:textId="77777777" w:rsidR="000D0406" w:rsidRPr="00520796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7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T4.0/TT?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7B74A769" w14:textId="77777777" w:rsidR="000D0406" w:rsidRPr="00285969" w:rsidRDefault="000D0406" w:rsidP="00A013CD">
            <w:pPr>
              <w:pStyle w:val="ListParagraph"/>
              <w:numPr>
                <w:ilvl w:val="0"/>
                <w:numId w:val="13"/>
              </w:numPr>
              <w:tabs>
                <w:tab w:val="left" w:pos="2070"/>
              </w:tabs>
              <w:spacing w:before="240" w:after="60"/>
              <w:ind w:left="797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85969">
              <w:rPr>
                <w:rFonts w:ascii="Verdana" w:hAnsi="Verdana" w:cs="Courier New"/>
                <w:sz w:val="20"/>
                <w:szCs w:val="20"/>
                <w:highlight w:val="yellow"/>
              </w:rPr>
              <w:t>True</w:t>
            </w:r>
          </w:p>
          <w:p w14:paraId="454753DE" w14:textId="77777777" w:rsidR="000D0406" w:rsidRPr="000A18C7" w:rsidRDefault="000D0406" w:rsidP="00A013CD">
            <w:pPr>
              <w:pStyle w:val="ListParagraph"/>
              <w:numPr>
                <w:ilvl w:val="0"/>
                <w:numId w:val="13"/>
              </w:numPr>
              <w:tabs>
                <w:tab w:val="left" w:pos="2070"/>
              </w:tabs>
              <w:spacing w:before="240" w:after="60"/>
              <w:ind w:left="7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5C6934B4" w14:textId="77777777" w:rsidR="000D0406" w:rsidRPr="000A18C7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7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T4.0/EN?</w:t>
            </w:r>
            <w:r w:rsidRPr="000A18C7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4B17BB0D" w14:textId="77777777" w:rsidR="000D0406" w:rsidRPr="000A18C7" w:rsidRDefault="000D0406" w:rsidP="00A013CD">
            <w:pPr>
              <w:pStyle w:val="ListParagraph"/>
              <w:numPr>
                <w:ilvl w:val="0"/>
                <w:numId w:val="14"/>
              </w:numPr>
              <w:tabs>
                <w:tab w:val="left" w:pos="2070"/>
              </w:tabs>
              <w:spacing w:before="240" w:after="60"/>
              <w:ind w:left="7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58548AAF" w14:textId="77777777" w:rsidR="000D0406" w:rsidRPr="00285969" w:rsidRDefault="000D0406" w:rsidP="00A013CD">
            <w:pPr>
              <w:pStyle w:val="ListParagraph"/>
              <w:numPr>
                <w:ilvl w:val="0"/>
                <w:numId w:val="14"/>
              </w:numPr>
              <w:tabs>
                <w:tab w:val="left" w:pos="2070"/>
              </w:tabs>
              <w:spacing w:before="240" w:after="60"/>
              <w:ind w:left="797"/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285969">
              <w:rPr>
                <w:rFonts w:ascii="Verdana" w:hAnsi="Verdana" w:cs="Courier New"/>
                <w:sz w:val="20"/>
                <w:szCs w:val="20"/>
                <w:highlight w:val="yellow"/>
              </w:rPr>
              <w:t xml:space="preserve">False </w:t>
            </w:r>
          </w:p>
          <w:p w14:paraId="1808C220" w14:textId="52DAAE82" w:rsidR="000D0406" w:rsidRPr="00520796" w:rsidRDefault="000D0406" w:rsidP="000D0406">
            <w:pPr>
              <w:tabs>
                <w:tab w:val="left" w:pos="2070"/>
              </w:tabs>
              <w:spacing w:before="120"/>
              <w:ind w:left="-22"/>
              <w:rPr>
                <w:rFonts w:ascii="Verdana" w:hAnsi="Verdana"/>
                <w:sz w:val="20"/>
                <w:szCs w:val="20"/>
              </w:rPr>
            </w:pP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If PB1 is pressed and the </w:t>
            </w:r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 xml:space="preserve">Accum </w:t>
            </w:r>
            <w:r>
              <w:rPr>
                <w:rFonts w:ascii="Verdana" w:hAnsi="Verdana" w:cs="Courier New"/>
                <w:i/>
                <w:sz w:val="20"/>
                <w:szCs w:val="20"/>
              </w:rPr>
              <w:t>=</w:t>
            </w:r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 xml:space="preserve"> Preset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3212028A" w14:textId="77777777" w:rsidR="000D0406" w:rsidRPr="000A18C7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52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T4.0/DN?</w:t>
            </w:r>
            <w:r w:rsidRPr="000A18C7">
              <w:rPr>
                <w:noProof/>
              </w:rPr>
              <w:t xml:space="preserve"> </w:t>
            </w:r>
          </w:p>
          <w:p w14:paraId="77F847F7" w14:textId="77777777" w:rsidR="000D0406" w:rsidRPr="000A18C7" w:rsidRDefault="000D0406" w:rsidP="00520796">
            <w:pPr>
              <w:pStyle w:val="ListParagraph"/>
              <w:numPr>
                <w:ilvl w:val="1"/>
                <w:numId w:val="4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0AEDB4C9" w14:textId="77777777" w:rsidR="000D0406" w:rsidRPr="00285969" w:rsidRDefault="000D0406" w:rsidP="00520796">
            <w:pPr>
              <w:pStyle w:val="ListParagraph"/>
              <w:numPr>
                <w:ilvl w:val="1"/>
                <w:numId w:val="4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85969">
              <w:rPr>
                <w:rFonts w:ascii="Verdana" w:hAnsi="Verdana" w:cs="Courier New"/>
                <w:sz w:val="20"/>
                <w:szCs w:val="20"/>
                <w:highlight w:val="yellow"/>
              </w:rPr>
              <w:t>False</w:t>
            </w:r>
          </w:p>
          <w:p w14:paraId="5C3D45C7" w14:textId="77777777" w:rsidR="000D0406" w:rsidRPr="00520796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527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T4.0/TT?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35AADD6D" w14:textId="77777777" w:rsidR="000D0406" w:rsidRPr="000A18C7" w:rsidRDefault="000D0406" w:rsidP="00520796">
            <w:pPr>
              <w:pStyle w:val="ListParagraph"/>
              <w:numPr>
                <w:ilvl w:val="0"/>
                <w:numId w:val="5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76FD7B48" w14:textId="77777777" w:rsidR="000D0406" w:rsidRPr="00285969" w:rsidRDefault="000D0406" w:rsidP="00520796">
            <w:pPr>
              <w:pStyle w:val="ListParagraph"/>
              <w:numPr>
                <w:ilvl w:val="0"/>
                <w:numId w:val="5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85969">
              <w:rPr>
                <w:rFonts w:ascii="Verdana" w:hAnsi="Verdana" w:cs="Courier New"/>
                <w:sz w:val="20"/>
                <w:szCs w:val="20"/>
                <w:highlight w:val="yellow"/>
              </w:rPr>
              <w:t>False</w:t>
            </w:r>
          </w:p>
          <w:p w14:paraId="756F6D71" w14:textId="77777777" w:rsidR="000D0406" w:rsidRPr="000A18C7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527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T4.0/EN?</w:t>
            </w:r>
            <w:r w:rsidRPr="000A18C7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4EC684A8" w14:textId="77777777" w:rsidR="000D0406" w:rsidRPr="000A18C7" w:rsidRDefault="000D0406" w:rsidP="00520796">
            <w:pPr>
              <w:pStyle w:val="ListParagraph"/>
              <w:numPr>
                <w:ilvl w:val="0"/>
                <w:numId w:val="6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664A4450" w14:textId="3026CE0B" w:rsidR="000D0406" w:rsidRPr="00520796" w:rsidRDefault="000D0406" w:rsidP="003526CF">
            <w:pPr>
              <w:pStyle w:val="ListParagraph"/>
              <w:numPr>
                <w:ilvl w:val="0"/>
                <w:numId w:val="6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 w:cs="Courier New"/>
                <w:sz w:val="20"/>
                <w:szCs w:val="20"/>
              </w:rPr>
            </w:pPr>
            <w:r w:rsidRPr="00285969">
              <w:rPr>
                <w:rFonts w:ascii="Verdana" w:hAnsi="Verdana" w:cs="Courier New"/>
                <w:sz w:val="20"/>
                <w:szCs w:val="20"/>
                <w:highlight w:val="yellow"/>
              </w:rPr>
              <w:t>False</w:t>
            </w:r>
          </w:p>
        </w:tc>
        <w:tc>
          <w:tcPr>
            <w:tcW w:w="4855" w:type="dxa"/>
          </w:tcPr>
          <w:p w14:paraId="149EF155" w14:textId="3819A48D" w:rsidR="000D0406" w:rsidRPr="00520796" w:rsidRDefault="000D0406" w:rsidP="00520796">
            <w:pPr>
              <w:tabs>
                <w:tab w:val="left" w:pos="2070"/>
              </w:tabs>
              <w:spacing w:before="120"/>
              <w:ind w:left="-22"/>
              <w:rPr>
                <w:rFonts w:ascii="Verdana" w:hAnsi="Verdana"/>
                <w:sz w:val="20"/>
                <w:szCs w:val="20"/>
              </w:rPr>
            </w:pPr>
            <w:r w:rsidRPr="00520796">
              <w:rPr>
                <w:rFonts w:ascii="Verdana" w:hAnsi="Verdana" w:cs="Courier New"/>
                <w:sz w:val="20"/>
                <w:szCs w:val="20"/>
              </w:rPr>
              <w:t>If PB</w:t>
            </w:r>
            <w:r>
              <w:rPr>
                <w:rFonts w:ascii="Verdana" w:hAnsi="Verdana" w:cs="Courier New"/>
                <w:sz w:val="20"/>
                <w:szCs w:val="20"/>
              </w:rPr>
              <w:t>2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is pressed and the </w:t>
            </w:r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>Accum &lt; Preset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309CF710" w14:textId="33073F0B" w:rsidR="000D0406" w:rsidRPr="000A18C7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/DN?</w:t>
            </w:r>
            <w:r w:rsidRPr="000A18C7">
              <w:rPr>
                <w:noProof/>
              </w:rPr>
              <w:t xml:space="preserve"> </w:t>
            </w:r>
          </w:p>
          <w:p w14:paraId="10BEE899" w14:textId="77777777" w:rsidR="000D0406" w:rsidRPr="000A18C7" w:rsidRDefault="000D0406" w:rsidP="00520796">
            <w:pPr>
              <w:pStyle w:val="ListParagraph"/>
              <w:numPr>
                <w:ilvl w:val="0"/>
                <w:numId w:val="7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06EDE983" w14:textId="77777777" w:rsidR="000D0406" w:rsidRPr="00A013CD" w:rsidRDefault="000D0406" w:rsidP="00520796">
            <w:pPr>
              <w:pStyle w:val="ListParagraph"/>
              <w:numPr>
                <w:ilvl w:val="0"/>
                <w:numId w:val="7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013CD">
              <w:rPr>
                <w:rFonts w:ascii="Verdana" w:hAnsi="Verdana" w:cs="Courier New"/>
                <w:sz w:val="20"/>
                <w:szCs w:val="20"/>
                <w:highlight w:val="yellow"/>
              </w:rPr>
              <w:t>False</w:t>
            </w:r>
          </w:p>
          <w:p w14:paraId="7023F558" w14:textId="7FA152E1" w:rsidR="000D0406" w:rsidRPr="00520796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/TT?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2E8817FF" w14:textId="77777777" w:rsidR="000D0406" w:rsidRPr="00A013CD" w:rsidRDefault="000D0406" w:rsidP="00520796">
            <w:pPr>
              <w:pStyle w:val="ListParagraph"/>
              <w:numPr>
                <w:ilvl w:val="0"/>
                <w:numId w:val="8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013CD">
              <w:rPr>
                <w:rFonts w:ascii="Verdana" w:hAnsi="Verdana" w:cs="Courier New"/>
                <w:sz w:val="20"/>
                <w:szCs w:val="20"/>
                <w:highlight w:val="yellow"/>
              </w:rPr>
              <w:t>True</w:t>
            </w:r>
          </w:p>
          <w:p w14:paraId="360D6230" w14:textId="77777777" w:rsidR="000D0406" w:rsidRPr="000A18C7" w:rsidRDefault="000D0406" w:rsidP="00520796">
            <w:pPr>
              <w:pStyle w:val="ListParagraph"/>
              <w:numPr>
                <w:ilvl w:val="0"/>
                <w:numId w:val="8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3A7C8907" w14:textId="667E5832" w:rsidR="000D0406" w:rsidRPr="000A18C7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/EN?</w:t>
            </w:r>
            <w:r w:rsidRPr="000A18C7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56A1B738" w14:textId="77777777" w:rsidR="000D0406" w:rsidRPr="00A013CD" w:rsidRDefault="000D0406" w:rsidP="000D0406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013CD">
              <w:rPr>
                <w:rFonts w:ascii="Verdana" w:hAnsi="Verdana" w:cs="Courier New"/>
                <w:sz w:val="20"/>
                <w:szCs w:val="20"/>
                <w:highlight w:val="yellow"/>
              </w:rPr>
              <w:t>True</w:t>
            </w:r>
          </w:p>
          <w:p w14:paraId="14FECBD8" w14:textId="77777777" w:rsidR="000D0406" w:rsidRPr="000A18C7" w:rsidRDefault="000D0406" w:rsidP="000D0406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6FF7BA42" w14:textId="182CB377" w:rsidR="000D0406" w:rsidRPr="00520796" w:rsidRDefault="000D0406" w:rsidP="000D0406">
            <w:pPr>
              <w:tabs>
                <w:tab w:val="left" w:pos="2070"/>
              </w:tabs>
              <w:spacing w:before="120"/>
              <w:ind w:left="-22"/>
              <w:rPr>
                <w:rFonts w:ascii="Verdana" w:hAnsi="Verdana"/>
                <w:sz w:val="20"/>
                <w:szCs w:val="20"/>
              </w:rPr>
            </w:pPr>
            <w:r w:rsidRPr="00520796">
              <w:rPr>
                <w:rFonts w:ascii="Verdana" w:hAnsi="Verdana" w:cs="Courier New"/>
                <w:sz w:val="20"/>
                <w:szCs w:val="20"/>
              </w:rPr>
              <w:t>If PB</w:t>
            </w:r>
            <w:r>
              <w:rPr>
                <w:rFonts w:ascii="Verdana" w:hAnsi="Verdana" w:cs="Courier New"/>
                <w:sz w:val="20"/>
                <w:szCs w:val="20"/>
              </w:rPr>
              <w:t>2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is pressed and the </w:t>
            </w:r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 xml:space="preserve">Accum </w:t>
            </w:r>
            <w:r>
              <w:rPr>
                <w:rFonts w:ascii="Verdana" w:hAnsi="Verdana" w:cs="Courier New"/>
                <w:i/>
                <w:sz w:val="20"/>
                <w:szCs w:val="20"/>
              </w:rPr>
              <w:t>=</w:t>
            </w:r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 xml:space="preserve"> Preset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0DB1616D" w14:textId="5EFC846A" w:rsidR="000D0406" w:rsidRPr="000A18C7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/DN?</w:t>
            </w:r>
            <w:r w:rsidRPr="000A18C7">
              <w:rPr>
                <w:noProof/>
              </w:rPr>
              <w:t xml:space="preserve"> </w:t>
            </w:r>
          </w:p>
          <w:p w14:paraId="68F3585B" w14:textId="77777777" w:rsidR="000D0406" w:rsidRPr="00A013CD" w:rsidRDefault="000D0406" w:rsidP="000D0406">
            <w:pPr>
              <w:pStyle w:val="ListParagraph"/>
              <w:numPr>
                <w:ilvl w:val="0"/>
                <w:numId w:val="10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013CD">
              <w:rPr>
                <w:rFonts w:ascii="Verdana" w:hAnsi="Verdana" w:cs="Courier New"/>
                <w:sz w:val="20"/>
                <w:szCs w:val="20"/>
                <w:highlight w:val="yellow"/>
              </w:rPr>
              <w:t>True</w:t>
            </w:r>
          </w:p>
          <w:p w14:paraId="5A917904" w14:textId="77777777" w:rsidR="000D0406" w:rsidRPr="000A18C7" w:rsidRDefault="000D0406" w:rsidP="000D0406">
            <w:pPr>
              <w:pStyle w:val="ListParagraph"/>
              <w:numPr>
                <w:ilvl w:val="0"/>
                <w:numId w:val="10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19DC861E" w14:textId="360D594C" w:rsidR="000D0406" w:rsidRPr="00520796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/TT?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3C11E372" w14:textId="77777777" w:rsidR="000D0406" w:rsidRPr="000A18C7" w:rsidRDefault="000D0406" w:rsidP="003526CF">
            <w:pPr>
              <w:pStyle w:val="ListParagraph"/>
              <w:numPr>
                <w:ilvl w:val="0"/>
                <w:numId w:val="11"/>
              </w:numPr>
              <w:tabs>
                <w:tab w:val="left" w:pos="232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154F6F3F" w14:textId="77777777" w:rsidR="000D0406" w:rsidRPr="00A013CD" w:rsidRDefault="000D0406" w:rsidP="003526CF">
            <w:pPr>
              <w:pStyle w:val="ListParagraph"/>
              <w:numPr>
                <w:ilvl w:val="0"/>
                <w:numId w:val="11"/>
              </w:numPr>
              <w:tabs>
                <w:tab w:val="left" w:pos="232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013CD">
              <w:rPr>
                <w:rFonts w:ascii="Verdana" w:hAnsi="Verdana" w:cs="Courier New"/>
                <w:sz w:val="20"/>
                <w:szCs w:val="20"/>
                <w:highlight w:val="yellow"/>
              </w:rPr>
              <w:t>False</w:t>
            </w:r>
          </w:p>
          <w:p w14:paraId="236B8DC5" w14:textId="3E861350" w:rsidR="000D0406" w:rsidRPr="000A18C7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/EN?</w:t>
            </w:r>
            <w:r w:rsidRPr="000A18C7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702A75C9" w14:textId="77777777" w:rsidR="000D0406" w:rsidRPr="00A013CD" w:rsidRDefault="000D0406" w:rsidP="003526CF">
            <w:pPr>
              <w:pStyle w:val="ListParagraph"/>
              <w:numPr>
                <w:ilvl w:val="0"/>
                <w:numId w:val="12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013CD">
              <w:rPr>
                <w:rFonts w:ascii="Verdana" w:hAnsi="Verdana" w:cs="Courier New"/>
                <w:sz w:val="20"/>
                <w:szCs w:val="20"/>
                <w:highlight w:val="yellow"/>
              </w:rPr>
              <w:t>True</w:t>
            </w:r>
          </w:p>
          <w:p w14:paraId="09DEFE70" w14:textId="5BBB3863" w:rsidR="000D0406" w:rsidRDefault="000D0406" w:rsidP="003526CF">
            <w:pPr>
              <w:pStyle w:val="ListParagraph"/>
              <w:numPr>
                <w:ilvl w:val="0"/>
                <w:numId w:val="12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</w:tc>
      </w:tr>
    </w:tbl>
    <w:p w14:paraId="5B8FC473" w14:textId="14D450A7" w:rsidR="00C86D41" w:rsidRPr="00C834FC" w:rsidRDefault="00C86D41" w:rsidP="007668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FBC6F" w14:textId="77777777" w:rsidR="00F81999" w:rsidRDefault="00F81999" w:rsidP="005B3A86">
      <w:pPr>
        <w:spacing w:after="0" w:line="240" w:lineRule="auto"/>
      </w:pPr>
      <w:r>
        <w:separator/>
      </w:r>
    </w:p>
  </w:endnote>
  <w:endnote w:type="continuationSeparator" w:id="0">
    <w:p w14:paraId="4EF6F7AE" w14:textId="77777777" w:rsidR="00F81999" w:rsidRDefault="00F81999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03387CF9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3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74097086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56B0382F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D81BE0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7FB4DD9A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3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0BF54" w14:textId="77777777" w:rsidR="00F81999" w:rsidRDefault="00F81999" w:rsidP="005B3A86">
      <w:pPr>
        <w:spacing w:after="0" w:line="240" w:lineRule="auto"/>
      </w:pPr>
      <w:r>
        <w:separator/>
      </w:r>
    </w:p>
  </w:footnote>
  <w:footnote w:type="continuationSeparator" w:id="0">
    <w:p w14:paraId="407AD535" w14:textId="77777777" w:rsidR="00F81999" w:rsidRDefault="00F81999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26DDC086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34353">
      <w:rPr>
        <w:rFonts w:ascii="BankGothic Lt BT" w:hAnsi="BankGothic Lt BT"/>
        <w:caps/>
        <w:sz w:val="24"/>
        <w:szCs w:val="24"/>
      </w:rPr>
      <w:t>Binary Conversion and Timers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758885B5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3847D534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34353">
      <w:rPr>
        <w:rFonts w:ascii="BankGothic Lt BT" w:hAnsi="BankGothic Lt BT"/>
        <w:caps/>
        <w:sz w:val="24"/>
        <w:szCs w:val="24"/>
      </w:rPr>
      <w:t>Binary Conversion and Timers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34A3CBC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00FC3298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3435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5A31896F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34353">
      <w:rPr>
        <w:rFonts w:ascii="BankGothic Lt BT" w:hAnsi="BankGothic Lt BT"/>
        <w:caps/>
        <w:sz w:val="24"/>
        <w:szCs w:val="24"/>
      </w:rPr>
      <w:t>Binary Conversion and Timers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3BAF76C5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40A"/>
    <w:multiLevelType w:val="hybridMultilevel"/>
    <w:tmpl w:val="219CB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249C5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083CCC"/>
    <w:multiLevelType w:val="hybridMultilevel"/>
    <w:tmpl w:val="E3B63F6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ED0935"/>
    <w:multiLevelType w:val="hybridMultilevel"/>
    <w:tmpl w:val="C7B60BBE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1120068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954C29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E5144D7"/>
    <w:multiLevelType w:val="hybridMultilevel"/>
    <w:tmpl w:val="7D188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903BB"/>
    <w:multiLevelType w:val="hybridMultilevel"/>
    <w:tmpl w:val="CDF83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374C2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B4F1852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AC9589C"/>
    <w:multiLevelType w:val="hybridMultilevel"/>
    <w:tmpl w:val="2B281F86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03E5B8F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7677612"/>
    <w:multiLevelType w:val="hybridMultilevel"/>
    <w:tmpl w:val="E3B63F6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  <w:num w:numId="12">
    <w:abstractNumId w:val="12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34353"/>
    <w:rsid w:val="00041E52"/>
    <w:rsid w:val="000446D5"/>
    <w:rsid w:val="000524AC"/>
    <w:rsid w:val="000544E1"/>
    <w:rsid w:val="0008038B"/>
    <w:rsid w:val="000A18C7"/>
    <w:rsid w:val="000A23B3"/>
    <w:rsid w:val="000D0406"/>
    <w:rsid w:val="00101028"/>
    <w:rsid w:val="00141840"/>
    <w:rsid w:val="001A75E7"/>
    <w:rsid w:val="001E18D0"/>
    <w:rsid w:val="001E4236"/>
    <w:rsid w:val="002025E4"/>
    <w:rsid w:val="00222A30"/>
    <w:rsid w:val="00224C5A"/>
    <w:rsid w:val="00261027"/>
    <w:rsid w:val="00285969"/>
    <w:rsid w:val="002E22BE"/>
    <w:rsid w:val="00307505"/>
    <w:rsid w:val="003526CF"/>
    <w:rsid w:val="00397F6E"/>
    <w:rsid w:val="003E4914"/>
    <w:rsid w:val="003F6D63"/>
    <w:rsid w:val="00422289"/>
    <w:rsid w:val="004254B9"/>
    <w:rsid w:val="00431573"/>
    <w:rsid w:val="00431790"/>
    <w:rsid w:val="004332DB"/>
    <w:rsid w:val="00472F8B"/>
    <w:rsid w:val="00510D6B"/>
    <w:rsid w:val="00520796"/>
    <w:rsid w:val="00526586"/>
    <w:rsid w:val="005B3A86"/>
    <w:rsid w:val="00613E4E"/>
    <w:rsid w:val="006F19A5"/>
    <w:rsid w:val="006F5ED3"/>
    <w:rsid w:val="006F7F1A"/>
    <w:rsid w:val="007140C7"/>
    <w:rsid w:val="00723673"/>
    <w:rsid w:val="007668C0"/>
    <w:rsid w:val="007C2507"/>
    <w:rsid w:val="00866D5F"/>
    <w:rsid w:val="008975D5"/>
    <w:rsid w:val="009219E3"/>
    <w:rsid w:val="009559C9"/>
    <w:rsid w:val="009B042B"/>
    <w:rsid w:val="009F2DFA"/>
    <w:rsid w:val="009F76D1"/>
    <w:rsid w:val="00A013CD"/>
    <w:rsid w:val="00AA1E58"/>
    <w:rsid w:val="00B025CF"/>
    <w:rsid w:val="00B0402A"/>
    <w:rsid w:val="00B457A7"/>
    <w:rsid w:val="00B52137"/>
    <w:rsid w:val="00B755C0"/>
    <w:rsid w:val="00BB7522"/>
    <w:rsid w:val="00C834FC"/>
    <w:rsid w:val="00C84D55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F61762"/>
    <w:rsid w:val="00F631A1"/>
    <w:rsid w:val="00F81999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2163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2018-11-07T18:06:00Z</cp:lastPrinted>
  <dcterms:created xsi:type="dcterms:W3CDTF">2018-11-13T22:21:00Z</dcterms:created>
  <dcterms:modified xsi:type="dcterms:W3CDTF">2018-11-15T20:17:00Z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Binary Conversion and Timers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