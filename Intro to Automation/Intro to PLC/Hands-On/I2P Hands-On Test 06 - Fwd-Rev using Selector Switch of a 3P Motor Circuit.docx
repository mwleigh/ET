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E4800DB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5C3835">
        <w:rPr>
          <w:rFonts w:ascii="Verdana" w:hAnsi="Verdana"/>
          <w:b/>
          <w:sz w:val="24"/>
          <w:szCs w:val="24"/>
        </w:rPr>
        <w:t>Fwd</w:t>
      </w:r>
      <w:proofErr w:type="spellEnd"/>
      <w:r w:rsidR="005C3835">
        <w:rPr>
          <w:rFonts w:ascii="Verdana" w:hAnsi="Verdana"/>
          <w:b/>
          <w:sz w:val="24"/>
          <w:szCs w:val="24"/>
        </w:rPr>
        <w:t xml:space="preserve">/Rev using Three Pushbuttons for a 3-Phase </w:t>
      </w:r>
      <w:proofErr w:type="spellStart"/>
      <w:r w:rsidR="005C3835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C3835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A543B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65F1185D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96B5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96B5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296B55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33E56222" w:rsidR="00B025CF" w:rsidRPr="000154E9" w:rsidRDefault="00B025CF" w:rsidP="00F6333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F6333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214E26EF" w:rsidR="00125B7E" w:rsidRPr="00CD48E3" w:rsidRDefault="00125B7E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0C4D142" w:rsidR="009219E3" w:rsidRPr="00CD48E3" w:rsidRDefault="009219E3" w:rsidP="00795044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296B55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C44860D" w14:textId="77777777" w:rsidR="00FE4F89" w:rsidRDefault="00FE4F89" w:rsidP="00FE4F89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406"/>
      </w:tblGrid>
      <w:tr w:rsidR="00FE4F89" w:rsidRPr="0018769F" w14:paraId="3AAA116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D7A38D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FE4F89" w:rsidRPr="0018769F" w14:paraId="7F7CD0E0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19D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531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1D8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233A144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A9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89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760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E4F89" w:rsidRPr="0018769F" w14:paraId="615B9F24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EFF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99D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F02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E4F89" w:rsidRPr="0018769F" w14:paraId="46FD67F7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5193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6132" w14:textId="4888D448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B17B" w14:textId="5B90C276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FE4F89" w:rsidRPr="0018769F" w14:paraId="4423D09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05AB" w14:textId="61B6E2FE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2B0A" w14:textId="410C0A7A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0822" w14:textId="69372444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FE4F89" w:rsidRPr="0018769F" w14:paraId="55855EE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5B3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20DC" w14:textId="54A63F8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866" w14:textId="0BA1403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54977878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6C07" w14:textId="4112DC7B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1857" w14:textId="2C042F6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AC9B" w14:textId="4429362D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24466F1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7C58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134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BC44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FE4F89" w:rsidRPr="0018769F" w14:paraId="51E2AB0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1B9D3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FE4F89" w:rsidRPr="0018769F" w14:paraId="1235E164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B0B6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46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B86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3E079F9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7AB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9FF5" w14:textId="3C58B4A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C64" w14:textId="0E790EFE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FE4F89" w:rsidRPr="0018769F" w14:paraId="58526642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61B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8F5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578C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795044" w:rsidRPr="0018769F" w14:paraId="78AAB123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044C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98CD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A4FF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FE4F89" w:rsidRPr="0018769F" w14:paraId="3B4B643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7FE" w14:textId="77E00D28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FE4F89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4932" w14:textId="6012BAD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C89F" w14:textId="533FAD3A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FE4F89" w:rsidRPr="0018769F" w14:paraId="76DD129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395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99F9" w14:textId="2297768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C298" w14:textId="56C3672C" w:rsidR="00FE4F89" w:rsidRPr="0018769F" w:rsidRDefault="000A543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FE4F89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FE4F89" w:rsidRPr="0018769F" w14:paraId="550A3461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4D66" w14:textId="4E429C1D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D77" w14:textId="129A0F74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4F26" w14:textId="1095EF86" w:rsidR="00FE4F89" w:rsidRPr="0018769F" w:rsidRDefault="000A543B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FE4F8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02A419F0" w:rsidR="00731134" w:rsidRDefault="00390041" w:rsidP="007950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FE4F89">
        <w:rPr>
          <w:rFonts w:ascii="Verdana" w:hAnsi="Verdana"/>
          <w:sz w:val="20"/>
          <w:szCs w:val="20"/>
        </w:rPr>
        <w:t>the devices listed above</w:t>
      </w:r>
      <w:r w:rsidR="00DF270C" w:rsidRPr="00DF270C">
        <w:rPr>
          <w:rFonts w:ascii="Verdana" w:hAnsi="Verdana"/>
          <w:sz w:val="20"/>
          <w:szCs w:val="20"/>
        </w:rPr>
        <w:t xml:space="preserve"> </w:t>
      </w:r>
      <w:r w:rsidRPr="00390041">
        <w:rPr>
          <w:rFonts w:ascii="Verdana" w:hAnsi="Verdana"/>
          <w:sz w:val="20"/>
          <w:szCs w:val="20"/>
        </w:rPr>
        <w:t xml:space="preserve">One pushbutton shall be a </w:t>
      </w:r>
      <w:r w:rsidR="00125B7E">
        <w:rPr>
          <w:rFonts w:ascii="Verdana" w:hAnsi="Verdana"/>
          <w:sz w:val="20"/>
          <w:szCs w:val="20"/>
        </w:rPr>
        <w:t>“forward</w:t>
      </w:r>
      <w:r w:rsidRPr="00390041">
        <w:rPr>
          <w:rFonts w:ascii="Verdana" w:hAnsi="Verdana"/>
          <w:sz w:val="20"/>
          <w:szCs w:val="20"/>
        </w:rPr>
        <w:t>” button, and the other a “</w:t>
      </w:r>
      <w:r w:rsidR="00125B7E">
        <w:rPr>
          <w:rFonts w:ascii="Verdana" w:hAnsi="Verdana"/>
          <w:sz w:val="20"/>
          <w:szCs w:val="20"/>
        </w:rPr>
        <w:t>reverse</w:t>
      </w:r>
      <w:r w:rsidRPr="00390041">
        <w:rPr>
          <w:rFonts w:ascii="Verdana" w:hAnsi="Verdana"/>
          <w:sz w:val="20"/>
          <w:szCs w:val="20"/>
        </w:rPr>
        <w:t xml:space="preserve">” button. </w:t>
      </w:r>
      <w:r w:rsidR="00125B7E">
        <w:rPr>
          <w:rFonts w:ascii="Verdana" w:hAnsi="Verdana"/>
          <w:sz w:val="20"/>
          <w:szCs w:val="20"/>
        </w:rPr>
        <w:t>“Forward” is d</w:t>
      </w:r>
      <w:bookmarkStart w:id="1" w:name="_GoBack"/>
      <w:bookmarkEnd w:id="1"/>
      <w:r w:rsidR="00125B7E">
        <w:rPr>
          <w:rFonts w:ascii="Verdana" w:hAnsi="Verdana"/>
          <w:sz w:val="20"/>
          <w:szCs w:val="20"/>
        </w:rPr>
        <w:t>efined by the motor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wants to change direction</w:t>
      </w:r>
      <w:r w:rsidRPr="00390041">
        <w:rPr>
          <w:rFonts w:ascii="Verdana" w:hAnsi="Verdana"/>
          <w:sz w:val="20"/>
          <w:szCs w:val="20"/>
        </w:rPr>
        <w:t xml:space="preserve">, the </w:t>
      </w:r>
      <w:r w:rsidR="00C42C73">
        <w:rPr>
          <w:rFonts w:ascii="Verdana" w:hAnsi="Verdana"/>
          <w:sz w:val="20"/>
          <w:szCs w:val="20"/>
        </w:rPr>
        <w:t>“</w:t>
      </w:r>
      <w:r w:rsidRPr="00390041">
        <w:rPr>
          <w:rFonts w:ascii="Verdana" w:hAnsi="Verdana"/>
          <w:sz w:val="20"/>
          <w:szCs w:val="20"/>
        </w:rPr>
        <w:t>stop</w:t>
      </w:r>
      <w:r w:rsidR="00C42C73">
        <w:rPr>
          <w:rFonts w:ascii="Verdana" w:hAnsi="Verdana"/>
          <w:sz w:val="20"/>
          <w:szCs w:val="20"/>
        </w:rPr>
        <w:t>”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C42C73">
        <w:rPr>
          <w:rFonts w:ascii="Verdana" w:hAnsi="Verdana"/>
          <w:sz w:val="20"/>
          <w:szCs w:val="20"/>
        </w:rPr>
        <w:t xml:space="preserve">pushbutton </w:t>
      </w:r>
      <w:r w:rsidR="00125B7E">
        <w:rPr>
          <w:rFonts w:ascii="Verdana" w:hAnsi="Verdana"/>
          <w:sz w:val="20"/>
          <w:szCs w:val="20"/>
        </w:rPr>
        <w:t>shall be pressed</w:t>
      </w:r>
      <w:r w:rsidR="00C42C73">
        <w:rPr>
          <w:rFonts w:ascii="Verdana" w:hAnsi="Verdana"/>
          <w:sz w:val="20"/>
          <w:szCs w:val="20"/>
        </w:rPr>
        <w:t>.</w:t>
      </w:r>
      <w:r w:rsidR="00C42C73" w:rsidRPr="00C42C73">
        <w:rPr>
          <w:rFonts w:ascii="Verdana" w:hAnsi="Verdana"/>
          <w:sz w:val="20"/>
          <w:szCs w:val="20"/>
        </w:rPr>
        <w:t xml:space="preserve"> </w:t>
      </w:r>
      <w:r w:rsidR="00C42C73" w:rsidRPr="00390041">
        <w:rPr>
          <w:rFonts w:ascii="Verdana" w:hAnsi="Verdana"/>
          <w:sz w:val="20"/>
          <w:szCs w:val="20"/>
        </w:rPr>
        <w:t xml:space="preserve">The operator </w:t>
      </w:r>
      <w:r w:rsidR="00C42C73">
        <w:rPr>
          <w:rFonts w:ascii="Verdana" w:hAnsi="Verdana"/>
          <w:sz w:val="20"/>
          <w:szCs w:val="20"/>
        </w:rPr>
        <w:t xml:space="preserve">may then press the opposite direction’s pushbutton but the circuit shall not re-engage the motor 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desired direction. If the operator pressed the “stop” pushbutton and then co</w:t>
      </w:r>
      <w:r w:rsidR="002D611A">
        <w:rPr>
          <w:rFonts w:ascii="Verdana" w:hAnsi="Verdana"/>
          <w:sz w:val="20"/>
          <w:szCs w:val="20"/>
        </w:rPr>
        <w:t>mmanded</w:t>
      </w:r>
      <w:r w:rsidR="00C42C73">
        <w:rPr>
          <w:rFonts w:ascii="Verdana" w:hAnsi="Verdana"/>
          <w:sz w:val="20"/>
          <w:szCs w:val="20"/>
        </w:rPr>
        <w:t xml:space="preserve"> the motor to rotate </w:t>
      </w:r>
      <w:r w:rsidR="00C42C73" w:rsidRPr="00C42C73">
        <w:rPr>
          <w:rFonts w:ascii="Verdana" w:hAnsi="Verdana"/>
          <w:sz w:val="20"/>
          <w:szCs w:val="20"/>
          <w:u w:val="single"/>
        </w:rPr>
        <w:t>in the same direction</w:t>
      </w:r>
      <w:r w:rsidR="00C42C73">
        <w:rPr>
          <w:rFonts w:ascii="Verdana" w:hAnsi="Verdana"/>
          <w:sz w:val="20"/>
          <w:szCs w:val="20"/>
        </w:rPr>
        <w:t xml:space="preserve"> as before,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by the use of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CB26E7">
        <w:rPr>
          <w:rFonts w:ascii="Verdana" w:hAnsi="Verdana"/>
          <w:sz w:val="20"/>
          <w:szCs w:val="20"/>
        </w:rPr>
        <w:t xml:space="preserve">If the motor was stopped but is still within the motor wait period, the red light shall </w:t>
      </w:r>
      <w:r w:rsidR="00CB26E7" w:rsidRPr="00956BA4">
        <w:rPr>
          <w:rFonts w:ascii="Verdana" w:hAnsi="Verdana"/>
          <w:sz w:val="20"/>
          <w:szCs w:val="20"/>
          <w:u w:val="single"/>
        </w:rPr>
        <w:t>flash</w:t>
      </w:r>
      <w:r w:rsidR="00CB26E7">
        <w:rPr>
          <w:rFonts w:ascii="Verdana" w:hAnsi="Verdana"/>
          <w:sz w:val="20"/>
          <w:szCs w:val="20"/>
        </w:rPr>
        <w:t xml:space="preserve">. If period has expired, the red light shall be on solid. </w:t>
      </w:r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bookmarkEnd w:id="2"/>
    </w:p>
    <w:p w14:paraId="5C36B5F7" w14:textId="77777777" w:rsidR="005C3835" w:rsidRDefault="005C3835" w:rsidP="005C3835">
      <w:pPr>
        <w:spacing w:after="0"/>
        <w:rPr>
          <w:rFonts w:ascii="Verdana" w:hAnsi="Verdana"/>
          <w:sz w:val="20"/>
          <w:szCs w:val="20"/>
        </w:rPr>
      </w:pPr>
    </w:p>
    <w:p w14:paraId="39EFA709" w14:textId="77777777" w:rsidR="005C3835" w:rsidRPr="00C834FC" w:rsidRDefault="005C3835" w:rsidP="005C3835">
      <w:pPr>
        <w:spacing w:after="0"/>
        <w:rPr>
          <w:rFonts w:ascii="Verdana" w:hAnsi="Verdana"/>
          <w:sz w:val="20"/>
          <w:szCs w:val="20"/>
        </w:rPr>
        <w:sectPr w:rsidR="005C3835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91E774" w14:textId="77777777" w:rsidR="005C3835" w:rsidRDefault="005C3835" w:rsidP="005C3835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</w:t>
      </w:r>
      <w:r w:rsidRPr="00071511">
        <w:rPr>
          <w:rFonts w:ascii="Verdana" w:hAnsi="Verdana"/>
          <w:b/>
          <w:sz w:val="20"/>
          <w:szCs w:val="20"/>
          <w:u w:val="single"/>
        </w:rPr>
        <w:t>must</w:t>
      </w:r>
      <w:r>
        <w:rPr>
          <w:rFonts w:ascii="Verdana" w:hAnsi="Verdana"/>
          <w:sz w:val="20"/>
          <w:szCs w:val="20"/>
        </w:rPr>
        <w:t xml:space="preserve"> follow this sequence;</w:t>
      </w:r>
    </w:p>
    <w:p w14:paraId="71693B35" w14:textId="77777777" w:rsidR="005C3835" w:rsidRDefault="005C3835" w:rsidP="005C3835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hand drawing of the proposed circuit. Review with the instructor. </w:t>
      </w:r>
      <w:r>
        <w:rPr>
          <w:rFonts w:ascii="Verdana" w:hAnsi="Verdana"/>
          <w:sz w:val="20"/>
          <w:szCs w:val="20"/>
        </w:rPr>
        <w:tab/>
        <w:t>Initials _____</w:t>
      </w:r>
    </w:p>
    <w:p w14:paraId="6D1159EF" w14:textId="77777777" w:rsidR="005C3835" w:rsidRDefault="005C3835" w:rsidP="005C3835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841E02">
        <w:rPr>
          <w:rFonts w:ascii="Verdana" w:hAnsi="Verdana"/>
          <w:sz w:val="20"/>
          <w:szCs w:val="20"/>
          <w:u w:val="single"/>
        </w:rPr>
        <w:t>then</w:t>
      </w:r>
      <w:r>
        <w:rPr>
          <w:rFonts w:ascii="Verdana" w:hAnsi="Verdana"/>
          <w:sz w:val="20"/>
          <w:szCs w:val="20"/>
        </w:rPr>
        <w:t xml:space="preserve"> you may use the computer at your station to compose your program. Wireless is to remain OFF during this hands-on test.</w:t>
      </w:r>
    </w:p>
    <w:p w14:paraId="4DB4256D" w14:textId="77777777" w:rsidR="005C3835" w:rsidRDefault="005C3835" w:rsidP="005C3835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the program &amp; review with the instructor </w:t>
      </w:r>
      <w:r w:rsidRPr="00B06811">
        <w:rPr>
          <w:rFonts w:ascii="Verdana" w:hAnsi="Verdana"/>
          <w:sz w:val="20"/>
          <w:szCs w:val="20"/>
        </w:rPr>
        <w:t>before</w:t>
      </w:r>
      <w:r>
        <w:rPr>
          <w:rFonts w:ascii="Verdana" w:hAnsi="Verdana"/>
          <w:sz w:val="20"/>
          <w:szCs w:val="20"/>
        </w:rPr>
        <w:t xml:space="preserve"> connecting to the panel.</w:t>
      </w:r>
      <w:r>
        <w:rPr>
          <w:rFonts w:ascii="Verdana" w:hAnsi="Verdana"/>
          <w:sz w:val="20"/>
          <w:szCs w:val="20"/>
        </w:rPr>
        <w:tab/>
        <w:t>_____</w:t>
      </w:r>
    </w:p>
    <w:p w14:paraId="130CAD54" w14:textId="77777777" w:rsidR="005C3835" w:rsidRDefault="005C3835" w:rsidP="005C3835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B068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connection. </w:t>
      </w:r>
      <w:r>
        <w:rPr>
          <w:rFonts w:ascii="Verdana" w:hAnsi="Verdana"/>
          <w:sz w:val="20"/>
          <w:szCs w:val="20"/>
        </w:rPr>
        <w:tab/>
        <w:t>Review with instructor _____</w:t>
      </w:r>
    </w:p>
    <w:p w14:paraId="6862241D" w14:textId="77777777" w:rsidR="005C3835" w:rsidRDefault="005C3835" w:rsidP="005C3835">
      <w:pPr>
        <w:pStyle w:val="ListParagraph"/>
        <w:tabs>
          <w:tab w:val="right" w:pos="10080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Wire motor to panel. Have instructor review wiring </w:t>
      </w:r>
      <w:r w:rsidRPr="00B06811">
        <w:rPr>
          <w:rFonts w:ascii="Verdana" w:hAnsi="Verdana"/>
          <w:b/>
          <w:sz w:val="20"/>
          <w:szCs w:val="20"/>
          <w:u w:val="single"/>
        </w:rPr>
        <w:t>before energizing motor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  <w:t>Initial _____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3F2" w:rsidRPr="003D272D" w14:paraId="174E11C8" w14:textId="77777777" w:rsidTr="008A5EF1">
        <w:trPr>
          <w:trHeight w:val="360"/>
        </w:trPr>
        <w:tc>
          <w:tcPr>
            <w:tcW w:w="504" w:type="dxa"/>
          </w:tcPr>
          <w:p w14:paraId="5561C7F2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0653C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86BDC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ED88C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655FE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B0AA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F36DD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86C3E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D4397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6D31E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08E2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7778F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257EE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B08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DDD06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4DDDC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020FB" w14:textId="77777777" w:rsidR="00F953F2" w:rsidRPr="003D272D" w:rsidRDefault="00F953F2" w:rsidP="008A5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34B24F08" w:rsidR="00FE6B2D" w:rsidRPr="00FE6B2D" w:rsidRDefault="00FE6B2D" w:rsidP="00F953F2">
      <w:pPr>
        <w:tabs>
          <w:tab w:val="left" w:pos="6840"/>
        </w:tabs>
        <w:spacing w:after="0"/>
        <w:ind w:left="720"/>
        <w:rPr>
          <w:rFonts w:ascii="Verdana" w:hAnsi="Verdana"/>
          <w:sz w:val="20"/>
          <w:szCs w:val="20"/>
        </w:rPr>
      </w:pP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03E40" w14:textId="77777777" w:rsidR="00A90D04" w:rsidRDefault="00A90D04" w:rsidP="005B3A86">
      <w:pPr>
        <w:spacing w:after="0" w:line="240" w:lineRule="auto"/>
      </w:pPr>
      <w:r>
        <w:separator/>
      </w:r>
    </w:p>
  </w:endnote>
  <w:endnote w:type="continuationSeparator" w:id="0">
    <w:p w14:paraId="2C95F272" w14:textId="77777777" w:rsidR="00A90D04" w:rsidRDefault="00A90D0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291B1" w14:textId="77777777" w:rsidR="005C3835" w:rsidRPr="00C86D41" w:rsidRDefault="005C3835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1B4C1D67" w14:textId="77777777" w:rsidR="005C3835" w:rsidRPr="00B025CF" w:rsidRDefault="005C3835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A3469" w14:textId="77777777" w:rsidR="005C3835" w:rsidRPr="000154E9" w:rsidRDefault="005C383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3573A" w14:textId="77777777" w:rsidR="005C3835" w:rsidRPr="005D621A" w:rsidRDefault="005C3835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5A134B2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296B55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96B55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96B55">
      <w:rPr>
        <w:rFonts w:ascii="BankGothic Lt BT" w:hAnsi="BankGothic Lt BT"/>
        <w:caps/>
        <w:sz w:val="16"/>
        <w:szCs w:val="18"/>
      </w:rPr>
      <w:t>23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88B1B" w14:textId="77777777" w:rsidR="00A90D04" w:rsidRDefault="00A90D04" w:rsidP="005B3A86">
      <w:pPr>
        <w:spacing w:after="0" w:line="240" w:lineRule="auto"/>
      </w:pPr>
      <w:r>
        <w:separator/>
      </w:r>
    </w:p>
  </w:footnote>
  <w:footnote w:type="continuationSeparator" w:id="0">
    <w:p w14:paraId="723E920F" w14:textId="77777777" w:rsidR="00A90D04" w:rsidRDefault="00A90D0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EA19" w14:textId="77777777" w:rsidR="005C3835" w:rsidRPr="00261027" w:rsidRDefault="005C3835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>
      <w:rPr>
        <w:rFonts w:ascii="BankGothic Lt BT" w:hAnsi="BankGothic Lt BT"/>
        <w:sz w:val="24"/>
        <w:szCs w:val="24"/>
      </w:rPr>
      <w:t>Fwd</w:t>
    </w:r>
    <w:proofErr w:type="spellEnd"/>
    <w:r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10C9528" w14:textId="77777777" w:rsidR="005C3835" w:rsidRPr="000154E9" w:rsidRDefault="005C383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09298" w14:textId="77777777" w:rsidR="005C3835" w:rsidRPr="00261027" w:rsidRDefault="005C3835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>
      <w:rPr>
        <w:rFonts w:ascii="BankGothic Lt BT" w:hAnsi="BankGothic Lt BT"/>
        <w:sz w:val="24"/>
        <w:szCs w:val="24"/>
      </w:rPr>
      <w:t>Fwd</w:t>
    </w:r>
    <w:proofErr w:type="spellEnd"/>
    <w:r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7048299" w14:textId="77777777" w:rsidR="005C3835" w:rsidRPr="000154E9" w:rsidRDefault="005C383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C3835" w14:paraId="0584F1D3" w14:textId="77777777" w:rsidTr="00E130F3">
      <w:tc>
        <w:tcPr>
          <w:tcW w:w="630" w:type="dxa"/>
        </w:tcPr>
        <w:p w14:paraId="378B1429" w14:textId="77777777" w:rsidR="005C3835" w:rsidRDefault="005C383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291C0A1" wp14:editId="4C979EFA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D914607" w14:textId="77777777" w:rsidR="005C3835" w:rsidRPr="005D621A" w:rsidRDefault="005C383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9387246" w14:textId="77777777" w:rsidR="005C3835" w:rsidRDefault="005C383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FBAC964" wp14:editId="6BCCE2B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83DF202" w14:textId="77777777" w:rsidR="005C3835" w:rsidRPr="00B025CF" w:rsidRDefault="005C383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6F905605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96B55">
      <w:rPr>
        <w:rFonts w:ascii="BankGothic Lt BT" w:hAnsi="BankGothic Lt BT"/>
        <w:caps/>
        <w:sz w:val="24"/>
        <w:szCs w:val="24"/>
      </w:rPr>
      <w:t>Fwd/Rev using Three Pushbuttons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4C63D97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96B5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96B5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4F8"/>
    <w:rsid w:val="00041E52"/>
    <w:rsid w:val="000544E1"/>
    <w:rsid w:val="00083233"/>
    <w:rsid w:val="00095819"/>
    <w:rsid w:val="000A23B3"/>
    <w:rsid w:val="000A543B"/>
    <w:rsid w:val="00101028"/>
    <w:rsid w:val="00125B7E"/>
    <w:rsid w:val="00130445"/>
    <w:rsid w:val="00141840"/>
    <w:rsid w:val="001D0733"/>
    <w:rsid w:val="002025E4"/>
    <w:rsid w:val="00222A30"/>
    <w:rsid w:val="00224C5A"/>
    <w:rsid w:val="002267E7"/>
    <w:rsid w:val="00261027"/>
    <w:rsid w:val="00296B55"/>
    <w:rsid w:val="002A0EB7"/>
    <w:rsid w:val="002D611A"/>
    <w:rsid w:val="002E22BE"/>
    <w:rsid w:val="002F23AB"/>
    <w:rsid w:val="0030339D"/>
    <w:rsid w:val="00307505"/>
    <w:rsid w:val="00333856"/>
    <w:rsid w:val="00370A8D"/>
    <w:rsid w:val="00390041"/>
    <w:rsid w:val="003A47E1"/>
    <w:rsid w:val="003B4947"/>
    <w:rsid w:val="003C570F"/>
    <w:rsid w:val="0040563B"/>
    <w:rsid w:val="00422289"/>
    <w:rsid w:val="00431790"/>
    <w:rsid w:val="004332DB"/>
    <w:rsid w:val="00472F8B"/>
    <w:rsid w:val="00492227"/>
    <w:rsid w:val="004948F1"/>
    <w:rsid w:val="004A265F"/>
    <w:rsid w:val="005218D2"/>
    <w:rsid w:val="0056039D"/>
    <w:rsid w:val="005610FE"/>
    <w:rsid w:val="005B3A86"/>
    <w:rsid w:val="005C3835"/>
    <w:rsid w:val="005D621A"/>
    <w:rsid w:val="00613E4E"/>
    <w:rsid w:val="006F19A5"/>
    <w:rsid w:val="006F7F1A"/>
    <w:rsid w:val="007140C7"/>
    <w:rsid w:val="00723673"/>
    <w:rsid w:val="00731134"/>
    <w:rsid w:val="00795044"/>
    <w:rsid w:val="00866D5F"/>
    <w:rsid w:val="008975D5"/>
    <w:rsid w:val="008E3D24"/>
    <w:rsid w:val="009100C8"/>
    <w:rsid w:val="009219E3"/>
    <w:rsid w:val="00933117"/>
    <w:rsid w:val="009559C9"/>
    <w:rsid w:val="00956BA4"/>
    <w:rsid w:val="009B042B"/>
    <w:rsid w:val="009B45B9"/>
    <w:rsid w:val="009F2DFA"/>
    <w:rsid w:val="009F76D1"/>
    <w:rsid w:val="00A90D04"/>
    <w:rsid w:val="00AD79AB"/>
    <w:rsid w:val="00B025CF"/>
    <w:rsid w:val="00B25825"/>
    <w:rsid w:val="00B26F87"/>
    <w:rsid w:val="00B457A7"/>
    <w:rsid w:val="00B608BF"/>
    <w:rsid w:val="00B66285"/>
    <w:rsid w:val="00B755C0"/>
    <w:rsid w:val="00B83383"/>
    <w:rsid w:val="00C42C73"/>
    <w:rsid w:val="00C42F03"/>
    <w:rsid w:val="00C47EFD"/>
    <w:rsid w:val="00C65A54"/>
    <w:rsid w:val="00C834FC"/>
    <w:rsid w:val="00C86D41"/>
    <w:rsid w:val="00CB26E7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67A85"/>
    <w:rsid w:val="00E94F25"/>
    <w:rsid w:val="00EA0805"/>
    <w:rsid w:val="00F16B99"/>
    <w:rsid w:val="00F61762"/>
    <w:rsid w:val="00F631A1"/>
    <w:rsid w:val="00F6333F"/>
    <w:rsid w:val="00F8103E"/>
    <w:rsid w:val="00F953F2"/>
    <w:rsid w:val="00FA2405"/>
    <w:rsid w:val="00FE4F89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2018-12-06T01:10:00Z</cp:lastPrinted>
  <dcterms:created xsi:type="dcterms:W3CDTF">2018-12-06T01:12:00Z</dcterms:created>
  <dcterms:modified xsi:type="dcterms:W3CDTF">2018-12-10T16:27:00Z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Fwd/Rev using Three Pushbuttons for a 3-Phase Mtr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