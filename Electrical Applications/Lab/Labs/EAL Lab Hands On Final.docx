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730E12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817C0">
        <w:rPr>
          <w:rFonts w:ascii="Verdana" w:hAnsi="Verdana"/>
          <w:b/>
          <w:sz w:val="24"/>
          <w:szCs w:val="24"/>
        </w:rPr>
        <w:t>Lab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6DAE37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279E5F77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GoBack"/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 xml:space="preserve">identify the </w:t>
      </w:r>
      <w:r w:rsidR="00B27A47">
        <w:rPr>
          <w:rFonts w:ascii="Verdana" w:hAnsi="Verdana"/>
          <w:sz w:val="20"/>
          <w:szCs w:val="20"/>
        </w:rPr>
        <w:t>resistor values based on the color code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17C0EC2D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B27A47">
        <w:rPr>
          <w:rFonts w:ascii="Verdana" w:hAnsi="Verdana"/>
          <w:sz w:val="20"/>
          <w:szCs w:val="20"/>
        </w:rPr>
        <w:t>both AC and DC</w:t>
      </w:r>
      <w:r w:rsidR="00093739">
        <w:rPr>
          <w:rFonts w:ascii="Verdana" w:hAnsi="Verdana"/>
          <w:sz w:val="20"/>
          <w:szCs w:val="20"/>
        </w:rPr>
        <w:t xml:space="preserve">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bookmarkEnd w:id="0"/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18466B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Hands 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35C2D19F" w:rsidR="00093739" w:rsidRPr="005915F6" w:rsidRDefault="003056C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3056C1" w:rsidRPr="005915F6" w14:paraId="2136A279" w14:textId="77777777" w:rsidTr="00C421F6">
        <w:tc>
          <w:tcPr>
            <w:tcW w:w="4428" w:type="dxa"/>
          </w:tcPr>
          <w:p w14:paraId="371774D0" w14:textId="77777777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098AAAD4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3056C1" w:rsidRPr="005915F6" w14:paraId="594F1B1E" w14:textId="77777777" w:rsidTr="00C421F6">
        <w:tc>
          <w:tcPr>
            <w:tcW w:w="4428" w:type="dxa"/>
          </w:tcPr>
          <w:p w14:paraId="4803AEAF" w14:textId="77777777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27C844C2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A21086C" w:rsidR="003D5A8E" w:rsidRDefault="00EF7A86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</w:t>
      </w:r>
    </w:p>
    <w:p w14:paraId="204CE683" w14:textId="4503316A" w:rsidR="00EF7A86" w:rsidRDefault="00EF7A86" w:rsidP="00EF7A8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following resistor values based on the resistor color code.</w:t>
      </w:r>
    </w:p>
    <w:p w14:paraId="05B4D2C4" w14:textId="77777777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Orange</w:t>
      </w:r>
      <w:r w:rsidRPr="00BB7DB6">
        <w:rPr>
          <w:rFonts w:ascii="Verdana" w:hAnsi="Verdana"/>
          <w:snapToGrid w:val="0"/>
          <w:sz w:val="20"/>
          <w:szCs w:val="20"/>
        </w:rPr>
        <w:tab/>
        <w:t>Resistor Value = ________________</w:t>
      </w:r>
    </w:p>
    <w:p w14:paraId="05066440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Yellow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________________ </w:t>
      </w:r>
    </w:p>
    <w:p w14:paraId="6140A3D2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Tolerance in Ohms = _____________</w:t>
      </w:r>
    </w:p>
    <w:p w14:paraId="07D98E74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Gold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Minimum Resistor Value = _____________</w:t>
      </w:r>
    </w:p>
    <w:p w14:paraId="403A9F7A" w14:textId="1FA5EDD4" w:rsidR="00EF7A86" w:rsidRPr="00BB7DB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</w:r>
      <w:r>
        <w:rPr>
          <w:rFonts w:ascii="Verdana" w:hAnsi="Verdana"/>
          <w:snapToGrid w:val="0"/>
          <w:sz w:val="20"/>
          <w:szCs w:val="20"/>
        </w:rPr>
        <w:t>Maximum</w:t>
      </w:r>
      <w:r w:rsidRPr="00BB7DB6">
        <w:rPr>
          <w:rFonts w:ascii="Verdana" w:hAnsi="Verdana"/>
          <w:snapToGrid w:val="0"/>
          <w:sz w:val="20"/>
          <w:szCs w:val="20"/>
        </w:rPr>
        <w:t xml:space="preserve"> Resistor Value = _____________</w:t>
      </w:r>
    </w:p>
    <w:p w14:paraId="6CEBEFA3" w14:textId="77777777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Gray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Resistor Value = ________________</w:t>
      </w:r>
    </w:p>
    <w:p w14:paraId="325544D7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Blue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________________ </w:t>
      </w:r>
    </w:p>
    <w:p w14:paraId="0C3EB311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Tolerance in Ohms = _____________</w:t>
      </w:r>
    </w:p>
    <w:p w14:paraId="5C68472D" w14:textId="32EDC8DE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Silver</w:t>
      </w:r>
      <w:r w:rsidRPr="00BB7DB6">
        <w:rPr>
          <w:rFonts w:ascii="Verdana" w:hAnsi="Verdana"/>
          <w:snapToGrid w:val="0"/>
          <w:sz w:val="20"/>
          <w:szCs w:val="20"/>
        </w:rPr>
        <w:tab/>
        <w:t>Minimum Resistor Value = _____________</w:t>
      </w:r>
    </w:p>
    <w:p w14:paraId="277F6570" w14:textId="68DBE49A" w:rsidR="00EF7A86" w:rsidRPr="00BB7DB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M</w:t>
      </w:r>
      <w:r>
        <w:rPr>
          <w:rFonts w:ascii="Verdana" w:hAnsi="Verdana"/>
          <w:snapToGrid w:val="0"/>
          <w:sz w:val="20"/>
          <w:szCs w:val="20"/>
        </w:rPr>
        <w:t>aximum</w:t>
      </w:r>
      <w:r w:rsidRPr="00BB7DB6">
        <w:rPr>
          <w:rFonts w:ascii="Verdana" w:hAnsi="Verdana"/>
          <w:snapToGrid w:val="0"/>
          <w:sz w:val="20"/>
          <w:szCs w:val="20"/>
        </w:rPr>
        <w:t xml:space="preserve"> Resistor Value = _____________</w:t>
      </w:r>
    </w:p>
    <w:p w14:paraId="42244648" w14:textId="77777777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Brown</w:t>
      </w:r>
      <w:r w:rsidRPr="00BB7DB6">
        <w:rPr>
          <w:rFonts w:ascii="Verdana" w:hAnsi="Verdana"/>
          <w:snapToGrid w:val="0"/>
          <w:sz w:val="20"/>
          <w:szCs w:val="20"/>
        </w:rPr>
        <w:tab/>
        <w:t>Resistor Value = ________________</w:t>
      </w:r>
    </w:p>
    <w:p w14:paraId="04A911A0" w14:textId="7032F550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Black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________________ </w:t>
      </w:r>
    </w:p>
    <w:p w14:paraId="6515D5F4" w14:textId="6DF9FDD0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Black</w:t>
      </w:r>
      <w:r w:rsidRPr="00BB7DB6">
        <w:rPr>
          <w:rFonts w:ascii="Verdana" w:hAnsi="Verdana"/>
          <w:snapToGrid w:val="0"/>
          <w:sz w:val="20"/>
          <w:szCs w:val="20"/>
        </w:rPr>
        <w:tab/>
        <w:t>Tolerance in Ohms = _____________</w:t>
      </w:r>
    </w:p>
    <w:p w14:paraId="11BDDFA3" w14:textId="2A8B093A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None</w:t>
      </w:r>
      <w:r w:rsidRPr="00BB7DB6">
        <w:rPr>
          <w:rFonts w:ascii="Verdana" w:hAnsi="Verdana"/>
          <w:snapToGrid w:val="0"/>
          <w:sz w:val="20"/>
          <w:szCs w:val="20"/>
        </w:rPr>
        <w:tab/>
        <w:t>Minimum Resistor Value = _____________</w:t>
      </w:r>
    </w:p>
    <w:p w14:paraId="6F9FB07A" w14:textId="77777777" w:rsidR="00EF7A86" w:rsidRPr="00EF7A8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EF7A86">
        <w:rPr>
          <w:rFonts w:ascii="Verdana" w:hAnsi="Verdana"/>
          <w:snapToGrid w:val="0"/>
          <w:sz w:val="20"/>
          <w:szCs w:val="20"/>
        </w:rPr>
        <w:tab/>
        <w:t>Maximum Resistor Value = _____________</w:t>
      </w:r>
    </w:p>
    <w:p w14:paraId="676B938B" w14:textId="77777777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Green</w:t>
      </w:r>
      <w:r w:rsidRPr="00BB7DB6">
        <w:rPr>
          <w:rFonts w:ascii="Verdana" w:hAnsi="Verdana"/>
          <w:snapToGrid w:val="0"/>
          <w:sz w:val="20"/>
          <w:szCs w:val="20"/>
        </w:rPr>
        <w:tab/>
        <w:t>Resistor Value = ________________</w:t>
      </w:r>
    </w:p>
    <w:p w14:paraId="25083974" w14:textId="3D4A8DE9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>
        <w:rPr>
          <w:rFonts w:ascii="Verdana" w:hAnsi="Verdana"/>
          <w:snapToGrid w:val="0"/>
          <w:sz w:val="20"/>
          <w:szCs w:val="20"/>
        </w:rPr>
        <w:tab/>
        <w:t>Band 2 - Violet</w:t>
      </w:r>
      <w:r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 xml:space="preserve">Tolerance in % = ________________ </w:t>
      </w:r>
    </w:p>
    <w:p w14:paraId="4790D794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Yellow</w:t>
      </w:r>
      <w:r w:rsidRPr="00BB7DB6">
        <w:rPr>
          <w:rFonts w:ascii="Verdana" w:hAnsi="Verdana"/>
          <w:snapToGrid w:val="0"/>
          <w:sz w:val="20"/>
          <w:szCs w:val="20"/>
        </w:rPr>
        <w:tab/>
        <w:t>Tolerance in Ohms = _____________</w:t>
      </w:r>
    </w:p>
    <w:p w14:paraId="1AAB2AB3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Gold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Maximum Resistor Value = _____________</w:t>
      </w:r>
    </w:p>
    <w:p w14:paraId="51378D46" w14:textId="77777777" w:rsidR="00EF7A86" w:rsidRPr="00EF7A8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EF7A86">
        <w:rPr>
          <w:rFonts w:ascii="Verdana" w:hAnsi="Verdana"/>
          <w:snapToGrid w:val="0"/>
          <w:sz w:val="20"/>
          <w:szCs w:val="20"/>
        </w:rPr>
        <w:tab/>
        <w:t>Maximum Resistor Value = _____________</w:t>
      </w:r>
    </w:p>
    <w:p w14:paraId="3C80D687" w14:textId="77777777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Resistor Value = ________________</w:t>
      </w:r>
    </w:p>
    <w:p w14:paraId="35B2C818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Yellow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________________ </w:t>
      </w:r>
    </w:p>
    <w:p w14:paraId="26B30C66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–Red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Tolerance in Ohms = _____________</w:t>
      </w:r>
    </w:p>
    <w:p w14:paraId="3DEF6A10" w14:textId="7777777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Gold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>Minimum Resistor Value = _____________</w:t>
      </w:r>
    </w:p>
    <w:p w14:paraId="46BDE235" w14:textId="77777777" w:rsidR="00EF7A86" w:rsidRPr="00EF7A86" w:rsidRDefault="00EF7A86" w:rsidP="00EF7A86">
      <w:pPr>
        <w:tabs>
          <w:tab w:val="left" w:pos="2880"/>
        </w:tabs>
        <w:spacing w:after="0"/>
        <w:ind w:left="360"/>
        <w:rPr>
          <w:rFonts w:ascii="Verdana" w:hAnsi="Verdana"/>
          <w:snapToGrid w:val="0"/>
          <w:sz w:val="20"/>
          <w:szCs w:val="20"/>
        </w:rPr>
      </w:pPr>
      <w:r w:rsidRPr="00EF7A86">
        <w:rPr>
          <w:rFonts w:ascii="Verdana" w:hAnsi="Verdana"/>
          <w:snapToGrid w:val="0"/>
          <w:sz w:val="20"/>
          <w:szCs w:val="20"/>
        </w:rPr>
        <w:tab/>
        <w:t>Maximum Resistor Value = _____________</w:t>
      </w:r>
    </w:p>
    <w:p w14:paraId="1F3046A2" w14:textId="77777777" w:rsidR="00EE4B76" w:rsidRPr="00034BA1" w:rsidRDefault="00EE4B76" w:rsidP="00EF7A86">
      <w:pPr>
        <w:tabs>
          <w:tab w:val="left" w:pos="2880"/>
          <w:tab w:val="left" w:pos="5760"/>
        </w:tabs>
        <w:spacing w:after="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5E923EF" w14:textId="3651FA69" w:rsidR="003056C1" w:rsidRPr="003056C1" w:rsidRDefault="003056C1" w:rsidP="003056C1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3056C1">
        <w:rPr>
          <w:rFonts w:ascii="Verdana" w:hAnsi="Verdana"/>
          <w:b/>
        </w:rPr>
        <w:lastRenderedPageBreak/>
        <w:t>Circuit</w:t>
      </w:r>
    </w:p>
    <w:p w14:paraId="55C7ACFA" w14:textId="75E6E876" w:rsidR="003056C1" w:rsidRDefault="00E95B7E" w:rsidP="003056C1">
      <w:pPr>
        <w:spacing w:before="120" w:after="120"/>
        <w:ind w:left="360"/>
        <w:jc w:val="center"/>
        <w:rPr>
          <w:rFonts w:ascii="Verdana" w:hAnsi="Verdana"/>
          <w:sz w:val="20"/>
          <w:szCs w:val="20"/>
          <w:u w:val="single"/>
        </w:rPr>
      </w:pPr>
      <w:r w:rsidRPr="00E95B7E">
        <w:rPr>
          <w:noProof/>
        </w:rPr>
        <w:drawing>
          <wp:inline distT="0" distB="0" distL="0" distR="0" wp14:anchorId="3151F81E" wp14:editId="3670E8C2">
            <wp:extent cx="2871216" cy="1453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F144" w14:textId="77777777" w:rsidR="003056C1" w:rsidRDefault="003056C1" w:rsidP="003056C1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231B68CA" w14:textId="2D4E483A" w:rsidR="003056C1" w:rsidRPr="00CC14BC" w:rsidRDefault="00B27A47" w:rsidP="003056C1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=10kΩ</m:t>
          </m:r>
        </m:oMath>
      </m:oMathPara>
    </w:p>
    <w:p w14:paraId="1BFC4ABA" w14:textId="69009100" w:rsidR="003056C1" w:rsidRDefault="003056C1" w:rsidP="003056C1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38CB827F" w14:textId="28D0468E" w:rsidR="003056C1" w:rsidRPr="003056C1" w:rsidRDefault="003056C1" w:rsidP="003056C1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expected values for the circuit shown above</w:t>
      </w:r>
      <w:r w:rsidRPr="003056C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056C1" w:rsidRPr="00DD3F5F" w14:paraId="2FC94633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25A17D1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508EA3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E7CB14B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0AA7F4A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E1E2DE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056C1" w:rsidRPr="00DD3F5F" w14:paraId="55F1FE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96ED90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4A1C0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5E26E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084CA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28F5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084AEBC2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FBE7FE6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D61E4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E1184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6E562F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D07A5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77E060A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D432866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1B05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887BB6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2DFDB1" w14:textId="75A94ADC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A58E0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3B773392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E94B0C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0FDC7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447CDA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76B4E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7B9F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70229E6" w14:textId="77777777" w:rsidR="003056C1" w:rsidRPr="001358B9" w:rsidRDefault="003056C1" w:rsidP="003056C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494B4B8" w14:textId="77777777" w:rsidR="003056C1" w:rsidRDefault="003056C1" w:rsidP="003056C1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circuit shown above. Measure, record and/or calculate the actual values within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056C1" w:rsidRPr="00DD3F5F" w14:paraId="255BDC79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5180686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F0C1C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D406850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AEE8C3E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715CB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056C1" w:rsidRPr="00DD3F5F" w14:paraId="6923180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25CB9F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17F6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581A12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10565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D4D81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538844F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5E311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E2A0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2F027B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31678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DBF80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1A11C4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DCAFC7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54729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FC7E47B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29534C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76887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531B4831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6AD65C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765DB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7B4A1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D7264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79A4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E70E407" w14:textId="77777777" w:rsidR="003056C1" w:rsidRPr="001C57F3" w:rsidRDefault="003056C1" w:rsidP="003056C1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1C57F3">
        <w:rPr>
          <w:rFonts w:ascii="Verdana" w:hAnsi="Verdana"/>
          <w:b/>
          <w:color w:val="000000" w:themeColor="text1"/>
        </w:rPr>
        <w:t>Instructions</w:t>
      </w:r>
    </w:p>
    <w:p w14:paraId="2BE8D8CE" w14:textId="77777777" w:rsidR="003056C1" w:rsidRPr="001C57F3" w:rsidRDefault="003056C1" w:rsidP="003056C1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the instructor setup a waveform for you to determine the following measurements</w:t>
      </w:r>
      <w:r w:rsidRPr="001C57F3">
        <w:rPr>
          <w:rFonts w:ascii="Verdana" w:hAnsi="Verdana"/>
          <w:sz w:val="20"/>
          <w:szCs w:val="20"/>
        </w:rPr>
        <w:t>.</w:t>
      </w:r>
    </w:p>
    <w:p w14:paraId="1ED21EC5" w14:textId="77777777" w:rsidR="003056C1" w:rsidRDefault="003056C1" w:rsidP="003056C1">
      <w:pPr>
        <w:pStyle w:val="ListParagraph"/>
        <w:numPr>
          <w:ilvl w:val="0"/>
          <w:numId w:val="23"/>
        </w:numPr>
        <w:tabs>
          <w:tab w:val="left" w:pos="1710"/>
        </w:tabs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1C57F3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ab/>
        <w:t>__________</w:t>
      </w:r>
    </w:p>
    <w:p w14:paraId="7DF32D6D" w14:textId="77777777" w:rsidR="003056C1" w:rsidRDefault="003056C1" w:rsidP="003056C1">
      <w:pPr>
        <w:pStyle w:val="ListParagraph"/>
        <w:numPr>
          <w:ilvl w:val="0"/>
          <w:numId w:val="23"/>
        </w:numPr>
        <w:tabs>
          <w:tab w:val="left" w:pos="1710"/>
        </w:tabs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1C57F3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ab/>
        <w:t>__________</w:t>
      </w:r>
    </w:p>
    <w:p w14:paraId="7522A1D6" w14:textId="77777777" w:rsidR="003056C1" w:rsidRDefault="003056C1" w:rsidP="003056C1">
      <w:pPr>
        <w:pStyle w:val="ListParagraph"/>
        <w:numPr>
          <w:ilvl w:val="0"/>
          <w:numId w:val="23"/>
        </w:numPr>
        <w:tabs>
          <w:tab w:val="left" w:pos="1710"/>
        </w:tabs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Hz</w:t>
      </w:r>
      <w:r>
        <w:rPr>
          <w:rFonts w:ascii="Verdana" w:hAnsi="Verdana"/>
          <w:sz w:val="20"/>
          <w:szCs w:val="20"/>
        </w:rPr>
        <w:tab/>
        <w:t>__________</w:t>
      </w:r>
    </w:p>
    <w:p w14:paraId="4CA776AB" w14:textId="77777777" w:rsidR="003056C1" w:rsidRPr="001C57F3" w:rsidRDefault="003056C1" w:rsidP="003056C1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the instructor setup another waveform for you to determine the following measurements</w:t>
      </w:r>
      <w:r w:rsidRPr="001C57F3">
        <w:rPr>
          <w:rFonts w:ascii="Verdana" w:hAnsi="Verdana"/>
          <w:sz w:val="20"/>
          <w:szCs w:val="20"/>
        </w:rPr>
        <w:t>.</w:t>
      </w:r>
    </w:p>
    <w:p w14:paraId="4F805590" w14:textId="77777777" w:rsidR="003056C1" w:rsidRDefault="003056C1" w:rsidP="003056C1">
      <w:pPr>
        <w:pStyle w:val="ListParagraph"/>
        <w:numPr>
          <w:ilvl w:val="0"/>
          <w:numId w:val="23"/>
        </w:numPr>
        <w:tabs>
          <w:tab w:val="left" w:pos="1710"/>
        </w:tabs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1C57F3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ab/>
        <w:t>__________</w:t>
      </w:r>
    </w:p>
    <w:p w14:paraId="095F4E2E" w14:textId="77777777" w:rsidR="003056C1" w:rsidRDefault="003056C1" w:rsidP="003056C1">
      <w:pPr>
        <w:pStyle w:val="ListParagraph"/>
        <w:numPr>
          <w:ilvl w:val="0"/>
          <w:numId w:val="23"/>
        </w:numPr>
        <w:tabs>
          <w:tab w:val="left" w:pos="1710"/>
        </w:tabs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1C57F3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ab/>
        <w:t>__________</w:t>
      </w:r>
    </w:p>
    <w:p w14:paraId="2846FE86" w14:textId="77777777" w:rsidR="003056C1" w:rsidRPr="001C57F3" w:rsidRDefault="003056C1" w:rsidP="003056C1">
      <w:pPr>
        <w:pStyle w:val="ListParagraph"/>
        <w:numPr>
          <w:ilvl w:val="0"/>
          <w:numId w:val="23"/>
        </w:numPr>
        <w:tabs>
          <w:tab w:val="left" w:pos="1710"/>
        </w:tabs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Hz</w:t>
      </w:r>
      <w:r>
        <w:rPr>
          <w:rFonts w:ascii="Verdana" w:hAnsi="Verdana"/>
          <w:sz w:val="20"/>
          <w:szCs w:val="20"/>
        </w:rPr>
        <w:tab/>
        <w:t>__________</w:t>
      </w:r>
    </w:p>
    <w:p w14:paraId="23569653" w14:textId="2C12A685" w:rsidR="00EF70CA" w:rsidRPr="00EF70CA" w:rsidRDefault="00EF70CA" w:rsidP="003056C1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F70CA">
        <w:rPr>
          <w:rFonts w:ascii="Verdana" w:hAnsi="Verdana"/>
          <w:b/>
        </w:rPr>
        <w:lastRenderedPageBreak/>
        <w:t>Circuit</w:t>
      </w:r>
    </w:p>
    <w:p w14:paraId="4BD1B928" w14:textId="77777777" w:rsidR="00EF70CA" w:rsidRPr="00EF70CA" w:rsidRDefault="00EF70CA" w:rsidP="00EF70CA">
      <w:pPr>
        <w:tabs>
          <w:tab w:val="left" w:pos="2026"/>
        </w:tabs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CB6495">
        <w:rPr>
          <w:noProof/>
        </w:rPr>
        <w:drawing>
          <wp:inline distT="0" distB="0" distL="0" distR="0" wp14:anchorId="66D88B69" wp14:editId="1C693402">
            <wp:extent cx="3520440" cy="16824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068D" w14:textId="77777777" w:rsidR="00EF70CA" w:rsidRPr="00EF70CA" w:rsidRDefault="00EF70CA" w:rsidP="00EF70CA">
      <w:pPr>
        <w:spacing w:after="60"/>
        <w:ind w:left="720"/>
        <w:rPr>
          <w:rFonts w:ascii="Verdana" w:hAnsi="Verdana"/>
          <w:sz w:val="20"/>
          <w:szCs w:val="20"/>
        </w:rPr>
      </w:pPr>
      <w:r w:rsidRPr="00EF70CA">
        <w:rPr>
          <w:rFonts w:ascii="Verdana" w:hAnsi="Verdana"/>
          <w:sz w:val="20"/>
          <w:szCs w:val="20"/>
        </w:rPr>
        <w:t>Where;</w:t>
      </w:r>
    </w:p>
    <w:p w14:paraId="203D32F4" w14:textId="2EFAD0FC" w:rsidR="00EF70CA" w:rsidRPr="00EF70CA" w:rsidRDefault="00B27A47" w:rsidP="00EF70CA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f=2.2kHz,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=33mH,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=820Ω</m:t>
          </m:r>
        </m:oMath>
      </m:oMathPara>
    </w:p>
    <w:p w14:paraId="441759FD" w14:textId="1F28E275" w:rsidR="00EB2D50" w:rsidRPr="00767B9F" w:rsidRDefault="00EB2D50" w:rsidP="002C1E06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767B9F">
        <w:rPr>
          <w:rFonts w:ascii="Verdana" w:hAnsi="Verdana"/>
          <w:b/>
          <w:color w:val="000000" w:themeColor="text1"/>
        </w:rPr>
        <w:t>Instructions</w:t>
      </w:r>
    </w:p>
    <w:p w14:paraId="6862383A" w14:textId="681AA50E" w:rsidR="0021387A" w:rsidRDefault="00EF70CA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expected values for the circuit shown above</w:t>
      </w:r>
      <w:r w:rsidR="0021387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F70CA" w:rsidRPr="00DD3F5F" w14:paraId="616C09B1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9DE0FC8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106711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B4EB0E0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4E42F9B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329EC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F70CA" w:rsidRPr="00DD3F5F" w14:paraId="5A8B1BAD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BCA5AB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C46D8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5A6AF5F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A2C6B9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E80AB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7631196B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B1A9EB" w14:textId="77777777" w:rsidR="00EF70CA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06FB1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659B28A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233EC8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C7929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253204D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5E370E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2F21E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6BF6787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F37ED6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59496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2D84F406" w14:textId="77777777" w:rsidTr="00C641E6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F0E82E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7DD0A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3B7A88A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7C9A328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735B945B" w14:textId="25030B9F" w:rsidR="00EF70CA" w:rsidRDefault="00EF70CA" w:rsidP="00EF70CA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circuit shown above. Measure, record and/or calculate the actual values within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F70CA" w:rsidRPr="00DD3F5F" w14:paraId="68E28A4B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B575B6D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5B1B86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F3B9CA1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CF481C3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2300CC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F70CA" w:rsidRPr="00DD3F5F" w14:paraId="52B801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E04692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03B63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BF31177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6F1ED88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23214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38EAEC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1F9731" w14:textId="77777777" w:rsidR="00EF70CA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83C5E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430CEDF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F7D0A12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80BD7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34E184D0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780E471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87E06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4975DC9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F5A4EF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55884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62495323" w14:textId="77777777" w:rsidTr="00C641E6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B0F6A1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25AE1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951BCA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857FB1C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A9CB336" w14:textId="2B919888" w:rsidR="00EF70CA" w:rsidRDefault="00EF70CA" w:rsidP="001C57F3">
      <w:pPr>
        <w:pStyle w:val="ListParagraph"/>
        <w:numPr>
          <w:ilvl w:val="0"/>
          <w:numId w:val="23"/>
        </w:numPr>
        <w:spacing w:before="240" w:after="120"/>
        <w:ind w:left="108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 xml:space="preserve">ltage and current in </w:t>
      </w:r>
      <w:r w:rsidR="003056C1"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z w:val="20"/>
          <w:szCs w:val="20"/>
        </w:rPr>
        <w:t xml:space="preserve"> circuit?</w:t>
      </w:r>
    </w:p>
    <w:p w14:paraId="18940233" w14:textId="77777777" w:rsidR="00EF70CA" w:rsidRDefault="00EF70CA" w:rsidP="00EF70C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01252CD5" w14:textId="77777777" w:rsidR="00EF70CA" w:rsidRPr="00A71971" w:rsidRDefault="00EF70CA" w:rsidP="00EF70C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0A3593BD" w14:textId="654AF598" w:rsidR="00EF70CA" w:rsidRDefault="00EF70CA" w:rsidP="00EF70CA">
      <w:pPr>
        <w:pStyle w:val="ListParagraph"/>
        <w:numPr>
          <w:ilvl w:val="0"/>
          <w:numId w:val="23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Is the </w:t>
      </w:r>
      <w:r w:rsidR="001C57F3">
        <w:rPr>
          <w:rFonts w:ascii="Verdana" w:hAnsi="Verdana"/>
          <w:sz w:val="20"/>
          <w:szCs w:val="20"/>
        </w:rPr>
        <w:t>calculated</w:t>
      </w:r>
      <w:r>
        <w:rPr>
          <w:rFonts w:ascii="Verdana" w:hAnsi="Verdana"/>
          <w:sz w:val="20"/>
          <w:szCs w:val="20"/>
        </w:rPr>
        <w:t xml:space="preserve"> versus the measure phase shift</w:t>
      </w:r>
      <w:r w:rsidR="001C57F3">
        <w:rPr>
          <w:rFonts w:ascii="Verdana" w:hAnsi="Verdana"/>
          <w:sz w:val="20"/>
          <w:szCs w:val="20"/>
        </w:rPr>
        <w:t xml:space="preserve"> within reasonable agreement</w:t>
      </w:r>
      <w:r>
        <w:rPr>
          <w:rFonts w:ascii="Verdana" w:hAnsi="Verdana"/>
          <w:sz w:val="20"/>
          <w:szCs w:val="20"/>
        </w:rPr>
        <w:t>?</w:t>
      </w:r>
    </w:p>
    <w:p w14:paraId="44718185" w14:textId="77777777" w:rsidR="00EF70CA" w:rsidRDefault="00EF70CA" w:rsidP="00EF70C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518291B6" w14:textId="77777777" w:rsidR="00EF70CA" w:rsidRPr="00A71971" w:rsidRDefault="00EF70CA" w:rsidP="00EF70C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367AE7A5" w14:textId="16A25360" w:rsidR="0021387A" w:rsidRDefault="001C57F3" w:rsidP="0021387A">
      <w:pPr>
        <w:pStyle w:val="ListParagraph"/>
        <w:numPr>
          <w:ilvl w:val="0"/>
          <w:numId w:val="23"/>
        </w:numPr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Explain possible reasons that may create differences between the calculated and measured values.</w:t>
      </w:r>
    </w:p>
    <w:p w14:paraId="50013711" w14:textId="77777777" w:rsidR="001C57F3" w:rsidRDefault="001C57F3" w:rsidP="001C57F3">
      <w:pPr>
        <w:pStyle w:val="ListParagraph"/>
        <w:spacing w:before="480" w:after="240"/>
        <w:ind w:left="1080"/>
        <w:contextualSpacing w:val="0"/>
        <w:rPr>
          <w:rFonts w:ascii="Verdana" w:hAnsi="Verdana"/>
          <w:sz w:val="20"/>
          <w:szCs w:val="20"/>
        </w:rPr>
      </w:pPr>
    </w:p>
    <w:p w14:paraId="7EC6115E" w14:textId="17AD85F9" w:rsidR="0021387A" w:rsidRDefault="001C57F3" w:rsidP="0021387A">
      <w:pPr>
        <w:pStyle w:val="ListParagraph"/>
        <w:numPr>
          <w:ilvl w:val="0"/>
          <w:numId w:val="23"/>
        </w:numPr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Don’t you love working with oscilloscopes</w:t>
      </w:r>
      <w:r w:rsidR="0021387A">
        <w:rPr>
          <w:rFonts w:ascii="Verdana" w:hAnsi="Verdana"/>
          <w:sz w:val="20"/>
          <w:szCs w:val="20"/>
        </w:rPr>
        <w:t>?</w:t>
      </w:r>
    </w:p>
    <w:p w14:paraId="0F954B5F" w14:textId="170D5D44" w:rsidR="0021387A" w:rsidRDefault="007817C0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6D7937AD" w14:textId="1E0F0705" w:rsidR="0021387A" w:rsidRDefault="006F362B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0C0C3F77" w14:textId="4CEB6D6E" w:rsidR="003056C1" w:rsidRDefault="003056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ED1ED73" w14:textId="27049FD9" w:rsidR="003056C1" w:rsidRDefault="003056C1" w:rsidP="003056C1">
      <w:pPr>
        <w:pStyle w:val="ListParagraph"/>
        <w:spacing w:before="24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3056C1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D27D" w14:textId="77777777" w:rsidR="009A6B83" w:rsidRDefault="009A6B83" w:rsidP="005B3A86">
      <w:pPr>
        <w:spacing w:after="0" w:line="240" w:lineRule="auto"/>
      </w:pPr>
      <w:r>
        <w:separator/>
      </w:r>
    </w:p>
  </w:endnote>
  <w:endnote w:type="continuationSeparator" w:id="0">
    <w:p w14:paraId="34E9AF79" w14:textId="77777777" w:rsidR="009A6B83" w:rsidRDefault="009A6B83" w:rsidP="005B3A86">
      <w:pPr>
        <w:spacing w:after="0" w:line="240" w:lineRule="auto"/>
      </w:pPr>
      <w:r>
        <w:continuationSeparator/>
      </w:r>
    </w:p>
  </w:endnote>
  <w:endnote w:type="continuationNotice" w:id="1">
    <w:p w14:paraId="30C3A0A3" w14:textId="77777777" w:rsidR="009A6B83" w:rsidRDefault="009A6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CF0B5A0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 w:rsidR="003056C1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340E9296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 w:rsidR="001C57F3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45D6C218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 w:rsidR="001C57F3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39A409A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 w:rsidR="001C57F3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3ABE" w14:textId="77777777" w:rsidR="009A6B83" w:rsidRDefault="009A6B83" w:rsidP="005B3A86">
      <w:pPr>
        <w:spacing w:after="0" w:line="240" w:lineRule="auto"/>
      </w:pPr>
      <w:r>
        <w:separator/>
      </w:r>
    </w:p>
  </w:footnote>
  <w:footnote w:type="continuationSeparator" w:id="0">
    <w:p w14:paraId="7844708E" w14:textId="77777777" w:rsidR="009A6B83" w:rsidRDefault="009A6B83" w:rsidP="005B3A86">
      <w:pPr>
        <w:spacing w:after="0" w:line="240" w:lineRule="auto"/>
      </w:pPr>
      <w:r>
        <w:continuationSeparator/>
      </w:r>
    </w:p>
  </w:footnote>
  <w:footnote w:type="continuationNotice" w:id="1">
    <w:p w14:paraId="10DCE5F3" w14:textId="77777777" w:rsidR="009A6B83" w:rsidRDefault="009A6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3477F0F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17C0">
      <w:rPr>
        <w:rFonts w:ascii="BankGothic Lt BT" w:hAnsi="BankGothic Lt BT"/>
        <w:caps/>
        <w:sz w:val="24"/>
        <w:szCs w:val="24"/>
      </w:rPr>
      <w:t>Lab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1FED2F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0941270B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17C0">
      <w:rPr>
        <w:rFonts w:ascii="BankGothic Lt BT" w:hAnsi="BankGothic Lt BT"/>
        <w:caps/>
        <w:sz w:val="24"/>
        <w:szCs w:val="24"/>
      </w:rPr>
      <w:t>Lab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5F251D2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45766AFB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817C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1BD7D2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17C0">
      <w:rPr>
        <w:rFonts w:ascii="BankGothic Lt BT" w:hAnsi="BankGothic Lt BT"/>
        <w:caps/>
        <w:sz w:val="24"/>
        <w:szCs w:val="24"/>
      </w:rPr>
      <w:t>Lab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4294EC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67AAD"/>
    <w:multiLevelType w:val="hybridMultilevel"/>
    <w:tmpl w:val="34CA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C21852"/>
    <w:multiLevelType w:val="hybridMultilevel"/>
    <w:tmpl w:val="660A2054"/>
    <w:lvl w:ilvl="0" w:tplc="1AAA2B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CE5943"/>
    <w:multiLevelType w:val="hybridMultilevel"/>
    <w:tmpl w:val="34CA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4"/>
  </w:num>
  <w:num w:numId="8">
    <w:abstractNumId w:val="9"/>
  </w:num>
  <w:num w:numId="9">
    <w:abstractNumId w:val="17"/>
  </w:num>
  <w:num w:numId="10">
    <w:abstractNumId w:val="13"/>
  </w:num>
  <w:num w:numId="11">
    <w:abstractNumId w:val="18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23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20"/>
  </w:num>
  <w:num w:numId="23">
    <w:abstractNumId w:val="25"/>
  </w:num>
  <w:num w:numId="24">
    <w:abstractNumId w:val="11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C57F3"/>
    <w:rsid w:val="001E0459"/>
    <w:rsid w:val="001E7BF6"/>
    <w:rsid w:val="001F071E"/>
    <w:rsid w:val="001F0D3C"/>
    <w:rsid w:val="002025E4"/>
    <w:rsid w:val="00205D3F"/>
    <w:rsid w:val="0021387A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56C1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1724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D79"/>
    <w:rsid w:val="006B5940"/>
    <w:rsid w:val="006C0093"/>
    <w:rsid w:val="006C7D6B"/>
    <w:rsid w:val="006D0149"/>
    <w:rsid w:val="006D5DF2"/>
    <w:rsid w:val="006D6AFA"/>
    <w:rsid w:val="006F0CE7"/>
    <w:rsid w:val="006F19A5"/>
    <w:rsid w:val="006F362B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17C0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5AAA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4EA4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7A47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175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40E2E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145F"/>
    <w:rsid w:val="00E130F3"/>
    <w:rsid w:val="00E133E4"/>
    <w:rsid w:val="00E1478F"/>
    <w:rsid w:val="00E173D4"/>
    <w:rsid w:val="00E2510F"/>
    <w:rsid w:val="00E25FAB"/>
    <w:rsid w:val="00E2631A"/>
    <w:rsid w:val="00E35800"/>
    <w:rsid w:val="00E45D92"/>
    <w:rsid w:val="00E45F3E"/>
    <w:rsid w:val="00E56A41"/>
    <w:rsid w:val="00E60DF7"/>
    <w:rsid w:val="00E6646E"/>
    <w:rsid w:val="00E74B0F"/>
    <w:rsid w:val="00E95B7E"/>
    <w:rsid w:val="00E97D8E"/>
    <w:rsid w:val="00EA0805"/>
    <w:rsid w:val="00EB2D50"/>
    <w:rsid w:val="00ED69F9"/>
    <w:rsid w:val="00ED6FFC"/>
    <w:rsid w:val="00EE4B76"/>
    <w:rsid w:val="00EF70CA"/>
    <w:rsid w:val="00EF7A86"/>
    <w:rsid w:val="00F121DE"/>
    <w:rsid w:val="00F15E9D"/>
    <w:rsid w:val="00F25CB1"/>
    <w:rsid w:val="00F570D1"/>
    <w:rsid w:val="00F61762"/>
    <w:rsid w:val="00F631A1"/>
    <w:rsid w:val="00F918B0"/>
    <w:rsid w:val="00FA191E"/>
    <w:rsid w:val="00FA3E3B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766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2018-08-15T12:26:00Z</cp:lastPrinted>
  <dcterms:created xsi:type="dcterms:W3CDTF">2018-08-14T23:56:00Z</dcterms:created>
  <dcterms:modified xsi:type="dcterms:W3CDTF">2018-08-15T15:06:00Z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Lab Final</vt:lpwstr>
  </property>
  <property fmtid="{D5CDD505-2E9C-101B-9397-08002B2CF9AE}" pid="4" name="DocNum">
    <vt:lpwstr>Final</vt:lpwstr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