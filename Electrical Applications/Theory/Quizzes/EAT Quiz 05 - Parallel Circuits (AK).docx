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ECDEF2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607A6">
        <w:rPr>
          <w:rFonts w:ascii="Verdana" w:hAnsi="Verdana"/>
          <w:b/>
          <w:sz w:val="24"/>
          <w:szCs w:val="24"/>
        </w:rPr>
        <w:t>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607A6">
        <w:rPr>
          <w:rFonts w:ascii="Verdana" w:hAnsi="Verdana"/>
          <w:sz w:val="20"/>
          <w:szCs w:val="20"/>
        </w:rPr>
        <w:t>Quiz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607A6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A951D5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607A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607A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607A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1041CAD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E10440" w:rsidRPr="00E1044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8AA" w:rsidRPr="006E18AA">
        <w:rPr>
          <w:rFonts w:ascii="Verdana" w:hAnsi="Verdana"/>
          <w:sz w:val="20"/>
          <w:szCs w:val="20"/>
          <w:highlight w:val="yellow"/>
        </w:rPr>
        <w:t>18 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68AFE8E" w14:textId="79C1654F" w:rsidR="004676B4" w:rsidRDefault="004676B4" w:rsidP="004676B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determine correct characteristics of a parallel circuit.</w:t>
      </w:r>
    </w:p>
    <w:p w14:paraId="6F060DBA" w14:textId="77777777" w:rsidR="004676B4" w:rsidRDefault="004676B4" w:rsidP="004676B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various electrical quantities for a parallel circuit based on Ohm’s and Watt’s Laws.</w:t>
      </w:r>
      <w:bookmarkStart w:id="0" w:name="_GoBack"/>
      <w:bookmarkEnd w:id="0"/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73ABA7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607A6">
        <w:rPr>
          <w:rFonts w:ascii="Verdana" w:hAnsi="Verdana"/>
          <w:sz w:val="20"/>
          <w:szCs w:val="20"/>
        </w:rPr>
        <w:t>Quiz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658BEE2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DEC485C" w14:textId="08315446" w:rsidR="00EC1D9A" w:rsidRPr="00EC1D9A" w:rsidRDefault="00EC1D9A" w:rsidP="00EC1D9A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sz w:val="20"/>
          <w:szCs w:val="20"/>
        </w:rPr>
        <w:t>Select the correct answer to the following multiple-choice questions.</w:t>
      </w:r>
    </w:p>
    <w:p w14:paraId="4F7E3888" w14:textId="39448979" w:rsidR="001A4221" w:rsidRPr="001A4221" w:rsidRDefault="001A4221" w:rsidP="001A4221">
      <w:pPr>
        <w:pStyle w:val="ListParagraph"/>
        <w:numPr>
          <w:ilvl w:val="0"/>
          <w:numId w:val="42"/>
        </w:numPr>
        <w:tabs>
          <w:tab w:val="clear" w:pos="10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Conductance is the ___________ at which current can flow.</w:t>
      </w:r>
    </w:p>
    <w:p w14:paraId="384B9CC3" w14:textId="77777777" w:rsidR="001A4221" w:rsidRPr="00B1211E" w:rsidRDefault="001A4221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B1211E">
        <w:rPr>
          <w:rFonts w:ascii="Verdana" w:hAnsi="Verdana"/>
          <w:sz w:val="20"/>
          <w:szCs w:val="20"/>
          <w:highlight w:val="yellow"/>
        </w:rPr>
        <w:t>Ease</w:t>
      </w:r>
    </w:p>
    <w:p w14:paraId="47C9B922" w14:textId="77777777" w:rsidR="001A4221" w:rsidRPr="001A4221" w:rsidRDefault="001A4221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Hindrance</w:t>
      </w:r>
    </w:p>
    <w:p w14:paraId="20D03475" w14:textId="77777777" w:rsidR="001A4221" w:rsidRPr="001A4221" w:rsidRDefault="001A4221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Impedance</w:t>
      </w:r>
    </w:p>
    <w:p w14:paraId="6E791D94" w14:textId="2CEDDACB" w:rsidR="001A4221" w:rsidRPr="001A4221" w:rsidRDefault="00EC1D9A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Halting</w:t>
      </w:r>
    </w:p>
    <w:p w14:paraId="7A02BB98" w14:textId="6A03E464" w:rsidR="001A4221" w:rsidRPr="001A4221" w:rsidRDefault="001A4221" w:rsidP="001A4221">
      <w:pPr>
        <w:pStyle w:val="ListParagraph"/>
        <w:numPr>
          <w:ilvl w:val="0"/>
          <w:numId w:val="42"/>
        </w:numPr>
        <w:tabs>
          <w:tab w:val="clear" w:pos="10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 xml:space="preserve">Total resistance </w:t>
      </w:r>
      <w:r w:rsidR="00EC1D9A">
        <w:rPr>
          <w:rFonts w:ascii="Verdana" w:hAnsi="Verdana"/>
          <w:sz w:val="20"/>
          <w:szCs w:val="20"/>
        </w:rPr>
        <w:t xml:space="preserve">in a parallel circuit </w:t>
      </w:r>
      <w:r w:rsidRPr="001A4221">
        <w:rPr>
          <w:rFonts w:ascii="Verdana" w:hAnsi="Verdana"/>
          <w:sz w:val="20"/>
          <w:szCs w:val="20"/>
        </w:rPr>
        <w:t>is always ___________ than any branch resistance.</w:t>
      </w:r>
    </w:p>
    <w:p w14:paraId="55E3ACC1" w14:textId="46254F11" w:rsidR="001A4221" w:rsidRPr="001A4221" w:rsidRDefault="00EC1D9A" w:rsidP="001A4221">
      <w:pPr>
        <w:numPr>
          <w:ilvl w:val="0"/>
          <w:numId w:val="4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More</w:t>
      </w:r>
    </w:p>
    <w:p w14:paraId="1A674FBE" w14:textId="512FD827" w:rsidR="001A4221" w:rsidRPr="00B1211E" w:rsidRDefault="00EC1D9A" w:rsidP="001A4221">
      <w:pPr>
        <w:numPr>
          <w:ilvl w:val="0"/>
          <w:numId w:val="4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B1211E">
        <w:rPr>
          <w:rFonts w:ascii="Verdana" w:hAnsi="Verdana"/>
          <w:sz w:val="20"/>
          <w:szCs w:val="20"/>
          <w:highlight w:val="yellow"/>
        </w:rPr>
        <w:t>Less</w:t>
      </w:r>
    </w:p>
    <w:p w14:paraId="08409556" w14:textId="66E42215" w:rsid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Which branch dissipates the most power, the one with the largest or smallest resistance?</w:t>
      </w:r>
    </w:p>
    <w:p w14:paraId="58FC62E8" w14:textId="0CE5A07C" w:rsidR="00EC1D9A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Largest</w:t>
      </w:r>
    </w:p>
    <w:p w14:paraId="604A69CB" w14:textId="16F19F6F" w:rsidR="00EC1D9A" w:rsidRPr="00B1211E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B1211E">
        <w:rPr>
          <w:rFonts w:ascii="Verdana" w:hAnsi="Verdana"/>
          <w:sz w:val="20"/>
          <w:szCs w:val="20"/>
          <w:highlight w:val="yellow"/>
        </w:rPr>
        <w:t>Smallest</w:t>
      </w:r>
    </w:p>
    <w:p w14:paraId="6F238981" w14:textId="47670753" w:rsid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 xml:space="preserve">If a fourth resistor is added in parallel to a </w:t>
      </w:r>
      <w:r w:rsidR="00EC1D9A" w:rsidRPr="001A4221">
        <w:rPr>
          <w:rFonts w:ascii="Verdana" w:hAnsi="Verdana"/>
          <w:sz w:val="20"/>
          <w:szCs w:val="20"/>
        </w:rPr>
        <w:t>three-resistor</w:t>
      </w:r>
      <w:r w:rsidRPr="001A4221">
        <w:rPr>
          <w:rFonts w:ascii="Verdana" w:hAnsi="Verdana"/>
          <w:sz w:val="20"/>
          <w:szCs w:val="20"/>
        </w:rPr>
        <w:t xml:space="preserve"> parallel c</w:t>
      </w:r>
      <w:r w:rsidR="00EC1D9A">
        <w:rPr>
          <w:rFonts w:ascii="Verdana" w:hAnsi="Verdana"/>
          <w:sz w:val="20"/>
          <w:szCs w:val="20"/>
        </w:rPr>
        <w:t>ircuit, the total current will?</w:t>
      </w:r>
    </w:p>
    <w:p w14:paraId="16804837" w14:textId="77777777" w:rsidR="001A4221" w:rsidRPr="00B1211E" w:rsidRDefault="001A4221" w:rsidP="001A4221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B1211E">
        <w:rPr>
          <w:rFonts w:ascii="Verdana" w:hAnsi="Verdana"/>
          <w:bCs/>
          <w:sz w:val="20"/>
          <w:szCs w:val="20"/>
          <w:highlight w:val="yellow"/>
        </w:rPr>
        <w:t>Increase</w:t>
      </w:r>
    </w:p>
    <w:p w14:paraId="18ADBD5D" w14:textId="77777777" w:rsidR="001A4221" w:rsidRPr="00EC1D9A" w:rsidRDefault="001A4221" w:rsidP="001A4221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Decrease</w:t>
      </w:r>
    </w:p>
    <w:p w14:paraId="16451ECD" w14:textId="19B6E64C" w:rsidR="001A4221" w:rsidRPr="00EC1D9A" w:rsidRDefault="001A4221" w:rsidP="001A4221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Stay the same</w:t>
      </w:r>
    </w:p>
    <w:p w14:paraId="502CD57E" w14:textId="01515584" w:rsidR="001A4221" w:rsidRP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bCs/>
          <w:sz w:val="20"/>
          <w:szCs w:val="20"/>
        </w:rPr>
      </w:pPr>
      <w:r w:rsidRPr="001A4221">
        <w:rPr>
          <w:rFonts w:ascii="Verdana" w:hAnsi="Verdana"/>
          <w:bCs/>
          <w:sz w:val="20"/>
          <w:szCs w:val="20"/>
        </w:rPr>
        <w:t xml:space="preserve">In question #4, </w:t>
      </w:r>
      <w:r w:rsidRPr="001A4221">
        <w:rPr>
          <w:rFonts w:ascii="Verdana" w:hAnsi="Verdana"/>
          <w:sz w:val="20"/>
          <w:szCs w:val="20"/>
        </w:rPr>
        <w:t>what wi</w:t>
      </w:r>
      <w:r w:rsidR="00EC1D9A">
        <w:rPr>
          <w:rFonts w:ascii="Verdana" w:hAnsi="Verdana"/>
          <w:sz w:val="20"/>
          <w:szCs w:val="20"/>
        </w:rPr>
        <w:t>ll be the effect on total power?</w:t>
      </w:r>
    </w:p>
    <w:p w14:paraId="798FDBA6" w14:textId="77777777" w:rsidR="00EC1D9A" w:rsidRPr="00B1211E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B1211E">
        <w:rPr>
          <w:rFonts w:ascii="Verdana" w:hAnsi="Verdana"/>
          <w:bCs/>
          <w:sz w:val="20"/>
          <w:szCs w:val="20"/>
          <w:highlight w:val="yellow"/>
        </w:rPr>
        <w:t>Increase</w:t>
      </w:r>
    </w:p>
    <w:p w14:paraId="1EEA5B34" w14:textId="77777777" w:rsidR="00EC1D9A" w:rsidRPr="00EC1D9A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Decrease</w:t>
      </w:r>
    </w:p>
    <w:p w14:paraId="1FB9A2F3" w14:textId="77777777" w:rsidR="00EC1D9A" w:rsidRPr="00EC1D9A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Stay the same</w:t>
      </w:r>
    </w:p>
    <w:p w14:paraId="366FCA2F" w14:textId="70F0E68C" w:rsid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What is the resistance if the resistor’</w:t>
      </w:r>
      <w:r w:rsidR="00EC1D9A">
        <w:rPr>
          <w:rFonts w:ascii="Verdana" w:hAnsi="Verdana"/>
          <w:sz w:val="20"/>
          <w:szCs w:val="20"/>
        </w:rPr>
        <w:t>s conductance is 250μ</w:t>
      </w:r>
      <w:r w:rsidRPr="001A4221">
        <w:rPr>
          <w:rFonts w:ascii="Verdana" w:hAnsi="Verdana"/>
          <w:sz w:val="20"/>
          <w:szCs w:val="20"/>
        </w:rPr>
        <w:t xml:space="preserve">S? </w:t>
      </w:r>
      <w:r w:rsidR="00B1211E" w:rsidRPr="00B1211E">
        <w:rPr>
          <w:rFonts w:ascii="Verdana" w:hAnsi="Verdana"/>
          <w:sz w:val="20"/>
          <w:szCs w:val="20"/>
          <w:highlight w:val="yellow"/>
        </w:rPr>
        <w:t>4kΩ</w:t>
      </w:r>
    </w:p>
    <w:p w14:paraId="04016D25" w14:textId="3E342D30" w:rsidR="00B1211E" w:rsidRPr="001A4221" w:rsidRDefault="00B1211E" w:rsidP="00B1211E">
      <w:pPr>
        <w:spacing w:before="120" w:after="0" w:line="240" w:lineRule="auto"/>
        <w:ind w:left="810"/>
        <w:rPr>
          <w:rFonts w:ascii="Verdana" w:hAnsi="Verdan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G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250μS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=4kΩ</m:t>
          </m:r>
        </m:oMath>
      </m:oMathPara>
    </w:p>
    <w:p w14:paraId="65738115" w14:textId="77777777" w:rsidR="00EC1D9A" w:rsidRPr="00EC1D9A" w:rsidRDefault="00EC1D9A" w:rsidP="00EC1D9A">
      <w:pPr>
        <w:spacing w:after="0"/>
        <w:ind w:left="360"/>
        <w:rPr>
          <w:rFonts w:ascii="Verdana" w:hAnsi="Verdana"/>
          <w:sz w:val="20"/>
          <w:szCs w:val="20"/>
        </w:rPr>
      </w:pPr>
    </w:p>
    <w:p w14:paraId="1B2BE9F5" w14:textId="77777777" w:rsidR="00EC1D9A" w:rsidRPr="00EC1D9A" w:rsidRDefault="00EC1D9A" w:rsidP="00EC1D9A">
      <w:pPr>
        <w:spacing w:after="0"/>
        <w:ind w:left="360"/>
        <w:rPr>
          <w:rFonts w:ascii="Verdana" w:hAnsi="Verdana"/>
          <w:sz w:val="20"/>
          <w:szCs w:val="20"/>
        </w:rPr>
        <w:sectPr w:rsidR="00EC1D9A" w:rsidRPr="00EC1D9A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B6815C" w14:textId="5BE7AB23" w:rsid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lastRenderedPageBreak/>
        <w:t>Calculate and record the values</w:t>
      </w:r>
      <w:r w:rsidR="00EC1D9A">
        <w:rPr>
          <w:rFonts w:ascii="Verdana" w:hAnsi="Verdana"/>
          <w:sz w:val="20"/>
          <w:szCs w:val="20"/>
        </w:rPr>
        <w:t xml:space="preserve"> for the parallel circuit below</w:t>
      </w:r>
      <w:r w:rsidRPr="001A4221">
        <w:rPr>
          <w:rFonts w:ascii="Verdana" w:hAnsi="Verdana"/>
          <w:sz w:val="20"/>
          <w:szCs w:val="20"/>
        </w:rPr>
        <w:t>.</w:t>
      </w:r>
    </w:p>
    <w:p w14:paraId="619D517A" w14:textId="12E56563" w:rsidR="00EC1D9A" w:rsidRDefault="00EC1D9A" w:rsidP="00EC1D9A">
      <w:pPr>
        <w:spacing w:before="240" w:after="240" w:line="240" w:lineRule="auto"/>
        <w:ind w:left="360"/>
        <w:jc w:val="center"/>
        <w:rPr>
          <w:rFonts w:ascii="Verdana" w:hAnsi="Verdana"/>
          <w:sz w:val="20"/>
          <w:szCs w:val="20"/>
        </w:rPr>
      </w:pPr>
      <w:r w:rsidRPr="00EC1D9A">
        <w:rPr>
          <w:noProof/>
        </w:rPr>
        <w:drawing>
          <wp:inline distT="0" distB="0" distL="0" distR="0" wp14:anchorId="30F73BA0" wp14:editId="6229B0A1">
            <wp:extent cx="3185160" cy="831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34D3" w14:textId="7BCB1B10" w:rsidR="00EC1D9A" w:rsidRPr="00EC1D9A" w:rsidRDefault="00EC1D9A" w:rsidP="00EC1D9A">
      <w:pPr>
        <w:spacing w:before="240" w:after="240" w:line="240" w:lineRule="auto"/>
        <w:ind w:left="36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Where;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=25W,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=2A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676B4" w:rsidRPr="00DD3F5F" w14:paraId="6A760BB3" w14:textId="77777777" w:rsidTr="00E85515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DBC63A9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81C24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C6C716F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7489FCB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26FAF2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E18AA" w:rsidRPr="00DD3F5F" w14:paraId="14A53BB5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ABC08C" w14:textId="77777777" w:rsidR="006E18AA" w:rsidRPr="00DD3F5F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691A0" w14:textId="5BBF8F66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40D8E01" w14:textId="4772056E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70D7EE7" w14:textId="4D0FF626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A22C8" w14:textId="0A8E9591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8AA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  <w:tr w:rsidR="006E18AA" w:rsidRPr="00DD3F5F" w14:paraId="2F3ECFB0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E907CFE" w14:textId="77777777" w:rsidR="006E18AA" w:rsidRPr="00DD3F5F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80360" w14:textId="52648159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C465152" w14:textId="6ABAD1DE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AA694C" w14:textId="137DFBD7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6260F" w14:textId="1B0C8005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8AA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  <w:tr w:rsidR="006E18AA" w:rsidRPr="00DD3F5F" w14:paraId="605775E4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F05BB5" w14:textId="7D1E6BF4" w:rsidR="006E18AA" w:rsidRPr="00DD3F5F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AF723" w14:textId="15AF7151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E7BF06" w14:textId="499FCBFD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9823B1" w14:textId="02D36475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E2753" w14:textId="4997F6F7" w:rsidR="006E18AA" w:rsidRPr="006E18AA" w:rsidRDefault="006E18AA" w:rsidP="006E18A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8AA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  <w:tr w:rsidR="004676B4" w:rsidRPr="00DD3F5F" w14:paraId="185AD6E8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528465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DE4FD" w14:textId="60A72BB6" w:rsidR="004676B4" w:rsidRPr="006E18AA" w:rsidRDefault="006E18AA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175W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36B6FF" w14:textId="503D5399" w:rsidR="004676B4" w:rsidRPr="006E18AA" w:rsidRDefault="006E18AA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3.5A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171C7E" w14:textId="165E6C73" w:rsidR="004676B4" w:rsidRPr="006E18AA" w:rsidRDefault="006E18AA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14.286Ω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CEF08" w14:textId="20F660CC" w:rsidR="004676B4" w:rsidRPr="006E18AA" w:rsidRDefault="006E18AA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E18AA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</w:tbl>
    <w:p w14:paraId="6374546D" w14:textId="77777777" w:rsidR="001A4221" w:rsidRPr="00EC1D9A" w:rsidRDefault="001A4221" w:rsidP="001A4221">
      <w:pPr>
        <w:rPr>
          <w:rFonts w:ascii="Verdana" w:hAnsi="Verdana"/>
          <w:sz w:val="20"/>
          <w:szCs w:val="20"/>
        </w:rPr>
      </w:pPr>
    </w:p>
    <w:sectPr w:rsidR="001A4221" w:rsidRPr="00EC1D9A" w:rsidSect="007140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08FA" w14:textId="2E2F2408" w:rsidR="00EC1D9A" w:rsidRPr="007C2507" w:rsidRDefault="00EC1D9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F03E9" w14:textId="2910E32D" w:rsidR="00EC1D9A" w:rsidRPr="007C2507" w:rsidRDefault="00EC1D9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09D9B" w14:textId="4DC0A591" w:rsidR="00EC1D9A" w:rsidRPr="007C2507" w:rsidRDefault="00EC1D9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E18A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11ECAF5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E18A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E81F834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83C512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07A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B21FC" w14:textId="37C158EA" w:rsidR="00EC1D9A" w:rsidRPr="007C2507" w:rsidRDefault="00EC1D9A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607A6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C13B369" w14:textId="7CE46CEA" w:rsidR="00EC1D9A" w:rsidRPr="000154E9" w:rsidRDefault="00EC1D9A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E308" w14:textId="62CD1D77" w:rsidR="00EC1D9A" w:rsidRPr="007C2507" w:rsidRDefault="00EC1D9A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607A6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29F8504" w14:textId="160A072A" w:rsidR="00EC1D9A" w:rsidRPr="000154E9" w:rsidRDefault="00EC1D9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C1D9A" w14:paraId="2BB9A174" w14:textId="77777777" w:rsidTr="00E130F3">
      <w:tc>
        <w:tcPr>
          <w:tcW w:w="630" w:type="dxa"/>
        </w:tcPr>
        <w:p w14:paraId="3B0DD887" w14:textId="77777777" w:rsidR="00EC1D9A" w:rsidRDefault="00EC1D9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592447" wp14:editId="24D161D4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D387FC6" w14:textId="69C156F5" w:rsidR="00EC1D9A" w:rsidRPr="007C2507" w:rsidRDefault="00EC1D9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607A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8A8268" w14:textId="77777777" w:rsidR="00EC1D9A" w:rsidRDefault="00EC1D9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FA2D809" wp14:editId="754698D3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73B889" w14:textId="77777777" w:rsidR="00EC1D9A" w:rsidRPr="00B025CF" w:rsidRDefault="00EC1D9A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3E4D30D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607A6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2F8B887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CCCC5F3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607A6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D44B743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607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02550169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607A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10F2B"/>
    <w:multiLevelType w:val="hybridMultilevel"/>
    <w:tmpl w:val="DA243502"/>
    <w:lvl w:ilvl="0" w:tplc="96CEC9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72768"/>
    <w:multiLevelType w:val="hybridMultilevel"/>
    <w:tmpl w:val="18D4FAA8"/>
    <w:lvl w:ilvl="0" w:tplc="2BBE989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83456"/>
    <w:multiLevelType w:val="hybridMultilevel"/>
    <w:tmpl w:val="2C32EBE4"/>
    <w:lvl w:ilvl="0" w:tplc="CB900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5"/>
  </w:num>
  <w:num w:numId="5">
    <w:abstractNumId w:val="7"/>
  </w:num>
  <w:num w:numId="6">
    <w:abstractNumId w:val="34"/>
  </w:num>
  <w:num w:numId="7">
    <w:abstractNumId w:val="39"/>
  </w:num>
  <w:num w:numId="8">
    <w:abstractNumId w:val="18"/>
  </w:num>
  <w:num w:numId="9">
    <w:abstractNumId w:val="32"/>
  </w:num>
  <w:num w:numId="10">
    <w:abstractNumId w:val="26"/>
  </w:num>
  <w:num w:numId="11">
    <w:abstractNumId w:val="33"/>
  </w:num>
  <w:num w:numId="12">
    <w:abstractNumId w:val="25"/>
  </w:num>
  <w:num w:numId="13">
    <w:abstractNumId w:val="21"/>
  </w:num>
  <w:num w:numId="14">
    <w:abstractNumId w:val="19"/>
  </w:num>
  <w:num w:numId="15">
    <w:abstractNumId w:val="27"/>
  </w:num>
  <w:num w:numId="16">
    <w:abstractNumId w:val="16"/>
  </w:num>
  <w:num w:numId="17">
    <w:abstractNumId w:val="15"/>
  </w:num>
  <w:num w:numId="18">
    <w:abstractNumId w:val="37"/>
  </w:num>
  <w:num w:numId="19">
    <w:abstractNumId w:val="38"/>
  </w:num>
  <w:num w:numId="20">
    <w:abstractNumId w:val="42"/>
  </w:num>
  <w:num w:numId="21">
    <w:abstractNumId w:val="20"/>
  </w:num>
  <w:num w:numId="22">
    <w:abstractNumId w:val="36"/>
  </w:num>
  <w:num w:numId="23">
    <w:abstractNumId w:val="4"/>
  </w:num>
  <w:num w:numId="24">
    <w:abstractNumId w:val="41"/>
  </w:num>
  <w:num w:numId="25">
    <w:abstractNumId w:val="29"/>
  </w:num>
  <w:num w:numId="26">
    <w:abstractNumId w:val="5"/>
  </w:num>
  <w:num w:numId="27">
    <w:abstractNumId w:val="12"/>
  </w:num>
  <w:num w:numId="28">
    <w:abstractNumId w:val="1"/>
  </w:num>
  <w:num w:numId="29">
    <w:abstractNumId w:val="40"/>
  </w:num>
  <w:num w:numId="30">
    <w:abstractNumId w:val="2"/>
  </w:num>
  <w:num w:numId="31">
    <w:abstractNumId w:val="22"/>
  </w:num>
  <w:num w:numId="32">
    <w:abstractNumId w:val="8"/>
  </w:num>
  <w:num w:numId="33">
    <w:abstractNumId w:val="11"/>
  </w:num>
  <w:num w:numId="34">
    <w:abstractNumId w:val="9"/>
  </w:num>
  <w:num w:numId="35">
    <w:abstractNumId w:val="23"/>
  </w:num>
  <w:num w:numId="36">
    <w:abstractNumId w:val="24"/>
  </w:num>
  <w:num w:numId="37">
    <w:abstractNumId w:val="28"/>
  </w:num>
  <w:num w:numId="38">
    <w:abstractNumId w:val="31"/>
  </w:num>
  <w:num w:numId="39">
    <w:abstractNumId w:val="0"/>
  </w:num>
  <w:num w:numId="40">
    <w:abstractNumId w:val="3"/>
  </w:num>
  <w:num w:numId="41">
    <w:abstractNumId w:val="17"/>
  </w:num>
  <w:num w:numId="42">
    <w:abstractNumId w:val="30"/>
  </w:num>
  <w:num w:numId="43">
    <w:abstractNumId w:val="14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607A6"/>
    <w:rsid w:val="00074728"/>
    <w:rsid w:val="000900FB"/>
    <w:rsid w:val="000953BB"/>
    <w:rsid w:val="000A23B3"/>
    <w:rsid w:val="000A55D5"/>
    <w:rsid w:val="000E19EC"/>
    <w:rsid w:val="000F2260"/>
    <w:rsid w:val="00101028"/>
    <w:rsid w:val="00106D14"/>
    <w:rsid w:val="0012231D"/>
    <w:rsid w:val="00123444"/>
    <w:rsid w:val="00127902"/>
    <w:rsid w:val="00133B76"/>
    <w:rsid w:val="00141840"/>
    <w:rsid w:val="001A4221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E22BE"/>
    <w:rsid w:val="002E31DC"/>
    <w:rsid w:val="00307505"/>
    <w:rsid w:val="00310134"/>
    <w:rsid w:val="003123C1"/>
    <w:rsid w:val="0035749A"/>
    <w:rsid w:val="0037367C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676B4"/>
    <w:rsid w:val="00472F8B"/>
    <w:rsid w:val="004927C6"/>
    <w:rsid w:val="004C66D6"/>
    <w:rsid w:val="004D3BAE"/>
    <w:rsid w:val="004E03AF"/>
    <w:rsid w:val="004E73F1"/>
    <w:rsid w:val="0050752F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71F32"/>
    <w:rsid w:val="00693201"/>
    <w:rsid w:val="00697F15"/>
    <w:rsid w:val="006B670F"/>
    <w:rsid w:val="006D1647"/>
    <w:rsid w:val="006D716C"/>
    <w:rsid w:val="006E18AA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25EC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1211E"/>
    <w:rsid w:val="00B23B2E"/>
    <w:rsid w:val="00B41FB1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064A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440"/>
    <w:rsid w:val="00E10E08"/>
    <w:rsid w:val="00E130F3"/>
    <w:rsid w:val="00E133E4"/>
    <w:rsid w:val="00E173D4"/>
    <w:rsid w:val="00E74B0F"/>
    <w:rsid w:val="00E803C3"/>
    <w:rsid w:val="00E97D8E"/>
    <w:rsid w:val="00EA0805"/>
    <w:rsid w:val="00EC1D9A"/>
    <w:rsid w:val="00ED60CC"/>
    <w:rsid w:val="00F00182"/>
    <w:rsid w:val="00F61762"/>
    <w:rsid w:val="00F631A1"/>
    <w:rsid w:val="00F71863"/>
    <w:rsid w:val="00F918B0"/>
    <w:rsid w:val="00FA177F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2018-06-20T12:18:00Z</cp:lastPrinted>
  <dcterms:created xsi:type="dcterms:W3CDTF">2018-06-20T12:18:00Z</dcterms:created>
  <dcterms:modified xsi:type="dcterms:W3CDTF">2018-06-20T12:37:00Z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Quiz</vt:lpwstr>
  </property>
  <property fmtid="{D5CDD505-2E9C-101B-9397-08002B2CF9AE}" pid="3" name="DocTitle">
    <vt:lpwstr>Parallel Circuits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