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DA8DB" w14:textId="160E13B9" w:rsidR="00201075" w:rsidRPr="007E5AF1" w:rsidRDefault="00201075" w:rsidP="00201075">
      <w:pPr>
        <w:tabs>
          <w:tab w:val="left" w:pos="2160"/>
          <w:tab w:val="right" w:pos="9720"/>
        </w:tabs>
        <w:rPr>
          <w:rFonts w:ascii="Verdana" w:hAnsi="Verdana"/>
          <w:b/>
          <w:sz w:val="24"/>
          <w:szCs w:val="24"/>
        </w:rPr>
      </w:pPr>
      <w:r w:rsidRPr="007E5AF1">
        <w:rPr>
          <w:rFonts w:ascii="Verdana" w:hAnsi="Verdana"/>
          <w:b/>
          <w:sz w:val="24"/>
          <w:szCs w:val="24"/>
        </w:rPr>
        <w:fldChar w:fldCharType="begin"/>
      </w:r>
      <w:r w:rsidRPr="007E5AF1">
        <w:rPr>
          <w:rFonts w:ascii="Verdana" w:hAnsi="Verdana"/>
          <w:b/>
          <w:sz w:val="24"/>
          <w:szCs w:val="24"/>
        </w:rPr>
        <w:instrText xml:space="preserve"> DOCVARIABLE  JobNum  \* MERGEFORMAT </w:instrText>
      </w:r>
      <w:r w:rsidRPr="007E5AF1">
        <w:rPr>
          <w:rFonts w:ascii="Verdana" w:hAnsi="Verdana"/>
          <w:b/>
          <w:sz w:val="24"/>
          <w:szCs w:val="24"/>
        </w:rPr>
        <w:fldChar w:fldCharType="end"/>
      </w:r>
      <w:r w:rsidRPr="007E5AF1">
        <w:rPr>
          <w:rFonts w:ascii="Verdana" w:hAnsi="Verdana"/>
          <w:b/>
          <w:sz w:val="24"/>
          <w:szCs w:val="24"/>
        </w:rPr>
        <w:t>Unit: Manual Motor Controls</w:t>
      </w:r>
      <w:r w:rsidRPr="007E5AF1">
        <w:rPr>
          <w:rFonts w:ascii="Verdana" w:hAnsi="Verdana"/>
          <w:b/>
          <w:sz w:val="24"/>
          <w:szCs w:val="24"/>
        </w:rPr>
        <w:tab/>
        <w:t xml:space="preserve">Job: </w:t>
      </w:r>
      <w:r w:rsidR="009F4538">
        <w:rPr>
          <w:rFonts w:ascii="Verdana" w:hAnsi="Verdana"/>
          <w:b/>
          <w:sz w:val="24"/>
          <w:szCs w:val="24"/>
        </w:rPr>
        <w:t>2</w:t>
      </w:r>
      <w:r w:rsidR="00FA66D1">
        <w:rPr>
          <w:rFonts w:ascii="Verdana" w:hAnsi="Verdana"/>
          <w:b/>
          <w:sz w:val="24"/>
          <w:szCs w:val="24"/>
        </w:rPr>
        <w:t>6</w:t>
      </w:r>
    </w:p>
    <w:p w14:paraId="79BDA8DC" w14:textId="63CF17EC" w:rsidR="00201075" w:rsidRPr="007E5AF1" w:rsidRDefault="00201075" w:rsidP="00201075">
      <w:pPr>
        <w:tabs>
          <w:tab w:val="right" w:pos="9720"/>
        </w:tabs>
        <w:rPr>
          <w:rFonts w:ascii="Verdana" w:hAnsi="Verdana"/>
          <w:b/>
        </w:rPr>
      </w:pPr>
      <w:r w:rsidRPr="007E5AF1">
        <w:rPr>
          <w:rFonts w:ascii="Verdana" w:hAnsi="Verdana"/>
          <w:b/>
        </w:rPr>
        <w:fldChar w:fldCharType="begin"/>
      </w:r>
      <w:r w:rsidRPr="007E5AF1">
        <w:rPr>
          <w:rFonts w:ascii="Verdana" w:hAnsi="Verdana"/>
          <w:b/>
        </w:rPr>
        <w:instrText xml:space="preserve"> DOCVARIABLE  JobNum  \* MERGEFORMAT </w:instrText>
      </w:r>
      <w:r w:rsidRPr="007E5AF1">
        <w:rPr>
          <w:rFonts w:ascii="Verdana" w:hAnsi="Verdana"/>
          <w:b/>
        </w:rPr>
        <w:fldChar w:fldCharType="end"/>
      </w:r>
      <w:r w:rsidRPr="007E5AF1">
        <w:rPr>
          <w:rFonts w:ascii="Verdana" w:hAnsi="Verdana"/>
          <w:b/>
        </w:rPr>
        <w:t>Title:</w:t>
      </w:r>
      <w:r w:rsidR="000736A4" w:rsidRPr="007E5AF1">
        <w:rPr>
          <w:rFonts w:ascii="Verdana" w:hAnsi="Verdana"/>
          <w:b/>
        </w:rPr>
        <w:t xml:space="preserve"> </w:t>
      </w:r>
      <w:r w:rsidR="00FA66D1">
        <w:rPr>
          <w:rFonts w:ascii="Verdana" w:hAnsi="Verdana"/>
          <w:b/>
        </w:rPr>
        <w:t>Time Off</w:t>
      </w:r>
      <w:r w:rsidR="00475BBE">
        <w:rPr>
          <w:rFonts w:ascii="Verdana" w:hAnsi="Verdana"/>
          <w:b/>
        </w:rPr>
        <w:t>-Delay</w:t>
      </w:r>
      <w:r w:rsidR="006421B2">
        <w:rPr>
          <w:rFonts w:ascii="Verdana" w:hAnsi="Verdana"/>
          <w:b/>
        </w:rPr>
        <w:t xml:space="preserve"> for </w:t>
      </w:r>
      <w:r w:rsidR="00A44B0D">
        <w:rPr>
          <w:rFonts w:ascii="Verdana" w:hAnsi="Verdana"/>
          <w:b/>
        </w:rPr>
        <w:t>3</w:t>
      </w:r>
      <w:r w:rsidR="006421B2">
        <w:rPr>
          <w:rFonts w:ascii="Verdana" w:hAnsi="Verdana"/>
          <w:b/>
        </w:rPr>
        <w:t xml:space="preserve"> Phase </w:t>
      </w:r>
      <w:proofErr w:type="spellStart"/>
      <w:r w:rsidR="006421B2">
        <w:rPr>
          <w:rFonts w:ascii="Verdana" w:hAnsi="Verdana"/>
          <w:b/>
        </w:rPr>
        <w:t>M</w:t>
      </w:r>
      <w:r w:rsidR="004142AB">
        <w:rPr>
          <w:rFonts w:ascii="Verdana" w:hAnsi="Verdana"/>
          <w:b/>
        </w:rPr>
        <w:t>t</w:t>
      </w:r>
      <w:r w:rsidR="006421B2">
        <w:rPr>
          <w:rFonts w:ascii="Verdana" w:hAnsi="Verdana"/>
          <w:b/>
        </w:rPr>
        <w:t>r</w:t>
      </w:r>
      <w:proofErr w:type="spellEnd"/>
      <w:r w:rsidR="00EE6C31">
        <w:rPr>
          <w:rFonts w:ascii="Verdana" w:hAnsi="Verdana"/>
          <w:b/>
        </w:rPr>
        <w:t>.</w:t>
      </w:r>
      <w:r w:rsidRPr="007E5AF1">
        <w:rPr>
          <w:rFonts w:ascii="Verdana" w:hAnsi="Verdana"/>
          <w:b/>
        </w:rPr>
        <w:tab/>
        <w:t>CLO#</w:t>
      </w:r>
      <w:r w:rsidR="00266900" w:rsidRPr="007E5AF1">
        <w:rPr>
          <w:rFonts w:ascii="Verdana" w:hAnsi="Verdana"/>
          <w:b/>
        </w:rPr>
        <w:t xml:space="preserve"> </w:t>
      </w:r>
      <w:r w:rsidR="004142AB">
        <w:rPr>
          <w:rFonts w:ascii="Verdana" w:hAnsi="Verdana"/>
          <w:b/>
        </w:rPr>
        <w:t>1,</w:t>
      </w:r>
      <w:r w:rsidR="00266900" w:rsidRPr="007E5AF1">
        <w:rPr>
          <w:rFonts w:ascii="Verdana" w:hAnsi="Verdana"/>
          <w:b/>
        </w:rPr>
        <w:t>2</w:t>
      </w:r>
    </w:p>
    <w:p w14:paraId="79BDA8DD" w14:textId="77777777" w:rsidR="005B3A86" w:rsidRPr="007E5AF1" w:rsidRDefault="005B3A86" w:rsidP="00890899">
      <w:pPr>
        <w:tabs>
          <w:tab w:val="left" w:pos="5040"/>
          <w:tab w:val="right" w:pos="9720"/>
        </w:tabs>
        <w:spacing w:before="480"/>
        <w:rPr>
          <w:rFonts w:ascii="Verdana" w:hAnsi="Verdana"/>
        </w:rPr>
      </w:pPr>
      <w:r w:rsidRPr="007E5AF1">
        <w:rPr>
          <w:rFonts w:ascii="Verdana" w:hAnsi="Verdana"/>
        </w:rPr>
        <w:t xml:space="preserve">Name </w:t>
      </w:r>
      <w:r w:rsidR="00890899" w:rsidRPr="007E5AF1">
        <w:rPr>
          <w:rFonts w:ascii="Verdana" w:hAnsi="Verdana"/>
        </w:rPr>
        <w:t>_______________________</w:t>
      </w:r>
      <w:r w:rsidR="00BB3C48" w:rsidRPr="007E5AF1">
        <w:rPr>
          <w:rFonts w:ascii="Verdana" w:hAnsi="Verdana"/>
        </w:rPr>
        <w:t>__</w:t>
      </w:r>
      <w:r w:rsidR="00890899" w:rsidRPr="007E5AF1">
        <w:rPr>
          <w:rFonts w:ascii="Verdana" w:hAnsi="Verdana"/>
        </w:rPr>
        <w:t>___</w:t>
      </w:r>
      <w:r w:rsidR="00890899" w:rsidRPr="007E5AF1">
        <w:rPr>
          <w:rFonts w:ascii="Verdana" w:hAnsi="Verdana"/>
        </w:rPr>
        <w:tab/>
        <w:t>Station _</w:t>
      </w:r>
      <w:r w:rsidR="00BB3C48" w:rsidRPr="007E5AF1">
        <w:rPr>
          <w:rFonts w:ascii="Verdana" w:hAnsi="Verdana"/>
        </w:rPr>
        <w:t>_</w:t>
      </w:r>
      <w:r w:rsidR="00890899" w:rsidRPr="007E5AF1">
        <w:rPr>
          <w:rFonts w:ascii="Verdana" w:hAnsi="Verdana"/>
        </w:rPr>
        <w:t>_____</w:t>
      </w:r>
      <w:r w:rsidRPr="007E5AF1">
        <w:rPr>
          <w:rFonts w:ascii="Verdana" w:hAnsi="Verdana"/>
        </w:rPr>
        <w:tab/>
        <w:t>Date ______________</w:t>
      </w:r>
    </w:p>
    <w:p w14:paraId="79BDA8DE" w14:textId="77777777" w:rsidR="007140C7" w:rsidRPr="007E5AF1" w:rsidRDefault="00BB3C48" w:rsidP="004142AB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Objective</w:t>
      </w:r>
      <w:r w:rsidR="000736A4" w:rsidRPr="007E5AF1">
        <w:rPr>
          <w:rFonts w:ascii="Verdana" w:hAnsi="Verdana"/>
          <w:b/>
        </w:rPr>
        <w:t>s</w:t>
      </w:r>
    </w:p>
    <w:p w14:paraId="79BDA8DF" w14:textId="3F3BA8B9" w:rsidR="000736A4" w:rsidRPr="007E5AF1" w:rsidRDefault="006421B2" w:rsidP="000736A4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>Student shall develop a</w:t>
      </w:r>
      <w:r w:rsidR="00FA66D1">
        <w:rPr>
          <w:rFonts w:ascii="Verdana" w:hAnsi="Verdana"/>
        </w:rPr>
        <w:t>n understanding of a Time-Off</w:t>
      </w:r>
      <w:r w:rsidR="00CA3C21">
        <w:rPr>
          <w:rFonts w:ascii="Verdana" w:hAnsi="Verdana"/>
        </w:rPr>
        <w:t xml:space="preserve"> Delay relay</w:t>
      </w:r>
      <w:r w:rsidR="00B10681">
        <w:rPr>
          <w:rFonts w:ascii="Verdana" w:hAnsi="Verdana"/>
        </w:rPr>
        <w:t>.</w:t>
      </w:r>
    </w:p>
    <w:p w14:paraId="79BDA8E0" w14:textId="7D98EA03" w:rsidR="000736A4" w:rsidRPr="007E5AF1" w:rsidRDefault="006421B2" w:rsidP="000736A4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Student shall enhance </w:t>
      </w:r>
      <w:r w:rsidR="00D310C1">
        <w:rPr>
          <w:rFonts w:ascii="Verdana" w:hAnsi="Verdana"/>
        </w:rPr>
        <w:t xml:space="preserve">motor </w:t>
      </w:r>
      <w:r w:rsidR="00CA3C21">
        <w:rPr>
          <w:rFonts w:ascii="Verdana" w:hAnsi="Verdana"/>
        </w:rPr>
        <w:t>control</w:t>
      </w:r>
      <w:r w:rsidR="008B11C1">
        <w:rPr>
          <w:rFonts w:ascii="Verdana" w:hAnsi="Verdana"/>
        </w:rPr>
        <w:t xml:space="preserve"> design skills</w:t>
      </w:r>
      <w:r w:rsidR="000736A4" w:rsidRPr="007E5AF1">
        <w:rPr>
          <w:rFonts w:ascii="Verdana" w:hAnsi="Verdana"/>
        </w:rPr>
        <w:t>.</w:t>
      </w:r>
    </w:p>
    <w:p w14:paraId="79BDA8E1" w14:textId="7CB3769D" w:rsidR="00BB3C48" w:rsidRPr="007E5AF1" w:rsidRDefault="006421B2" w:rsidP="000736A4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>Upon completion, a student shall have a more complete knowledge base</w:t>
      </w:r>
      <w:r w:rsidR="009F4538">
        <w:rPr>
          <w:rFonts w:ascii="Verdana" w:hAnsi="Verdana"/>
        </w:rPr>
        <w:t xml:space="preserve"> for creating </w:t>
      </w:r>
      <w:r>
        <w:rPr>
          <w:rFonts w:ascii="Verdana" w:hAnsi="Verdana"/>
        </w:rPr>
        <w:t>proficient</w:t>
      </w:r>
      <w:r w:rsidR="008B11C1">
        <w:rPr>
          <w:rFonts w:ascii="Verdana" w:hAnsi="Verdana"/>
        </w:rPr>
        <w:t xml:space="preserve"> </w:t>
      </w:r>
      <w:r w:rsidR="00977B46" w:rsidRPr="007E5AF1">
        <w:rPr>
          <w:rFonts w:ascii="Verdana" w:hAnsi="Verdana"/>
        </w:rPr>
        <w:t>motor control circuit</w:t>
      </w:r>
      <w:r w:rsidR="009F4538">
        <w:rPr>
          <w:rFonts w:ascii="Verdana" w:hAnsi="Verdana"/>
        </w:rPr>
        <w:t>s</w:t>
      </w:r>
      <w:r w:rsidR="000736A4" w:rsidRPr="007E5AF1">
        <w:rPr>
          <w:rFonts w:ascii="Verdana" w:hAnsi="Verdana"/>
        </w:rPr>
        <w:t>.</w:t>
      </w:r>
    </w:p>
    <w:p w14:paraId="789421B6" w14:textId="77777777" w:rsidR="008D5DE2" w:rsidRPr="001A513E" w:rsidRDefault="008D5DE2" w:rsidP="008D5DE2">
      <w:pPr>
        <w:spacing w:before="120" w:after="120"/>
        <w:rPr>
          <w:rFonts w:ascii="Verdana" w:hAnsi="Verdana"/>
          <w:b/>
        </w:rPr>
      </w:pPr>
      <w:r w:rsidRPr="001A513E">
        <w:rPr>
          <w:rFonts w:ascii="Verdana" w:hAnsi="Verdana"/>
          <w:b/>
        </w:rPr>
        <w:t>Assessment</w:t>
      </w:r>
    </w:p>
    <w:p w14:paraId="65DE2AAB" w14:textId="77777777" w:rsidR="008D5DE2" w:rsidRPr="001A513E" w:rsidRDefault="008D5DE2" w:rsidP="008D5DE2">
      <w:pPr>
        <w:spacing w:before="120" w:after="120"/>
        <w:ind w:left="720"/>
        <w:rPr>
          <w:rFonts w:ascii="Verdana" w:hAnsi="Verdana"/>
        </w:rPr>
      </w:pPr>
      <w:r w:rsidRPr="001A513E">
        <w:rPr>
          <w:rFonts w:ascii="Verdana" w:hAnsi="Verdana"/>
        </w:rPr>
        <w:t>Students shall demonstrate a comprehension of the objectives listed above by scoring a minimum of 75% on this shop job.</w:t>
      </w:r>
      <w:r>
        <w:rPr>
          <w:rFonts w:ascii="Verdana" w:hAnsi="Verdana"/>
        </w:rPr>
        <w:t xml:space="preserve"> Grading shall be based on the </w:t>
      </w:r>
      <w:r w:rsidRPr="00600F4D">
        <w:rPr>
          <w:rFonts w:ascii="Verdana" w:hAnsi="Verdana"/>
        </w:rPr>
        <w:t xml:space="preserve">Manual Motor Controls </w:t>
      </w:r>
      <w:r>
        <w:rPr>
          <w:rFonts w:ascii="Verdana" w:hAnsi="Verdana"/>
        </w:rPr>
        <w:t>r</w:t>
      </w:r>
      <w:r w:rsidRPr="00600F4D">
        <w:rPr>
          <w:rFonts w:ascii="Verdana" w:hAnsi="Verdana"/>
        </w:rPr>
        <w:t>ubric</w:t>
      </w:r>
      <w:r>
        <w:rPr>
          <w:rFonts w:ascii="Verdana" w:hAnsi="Verdana"/>
        </w:rPr>
        <w:t>.</w:t>
      </w:r>
    </w:p>
    <w:p w14:paraId="79BDA8E2" w14:textId="16590B09" w:rsidR="00BB3C48" w:rsidRPr="007E5AF1" w:rsidRDefault="00BB3C48" w:rsidP="004142AB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Instructions</w:t>
      </w:r>
    </w:p>
    <w:p w14:paraId="79BDA8E3" w14:textId="7F6D7908" w:rsidR="005A16E9" w:rsidRDefault="009F4538" w:rsidP="00FA66D1">
      <w:pPr>
        <w:spacing w:after="240"/>
        <w:ind w:left="720"/>
        <w:rPr>
          <w:rFonts w:ascii="Verdana" w:hAnsi="Verdana"/>
        </w:rPr>
      </w:pPr>
      <w:bookmarkStart w:id="0" w:name="_Hlk503555325"/>
      <w:r>
        <w:rPr>
          <w:rFonts w:ascii="Verdana" w:hAnsi="Verdana"/>
        </w:rPr>
        <w:t xml:space="preserve">Design a </w:t>
      </w:r>
      <w:r w:rsidR="00CA3C21">
        <w:rPr>
          <w:rFonts w:ascii="Verdana" w:hAnsi="Verdana"/>
        </w:rPr>
        <w:t>time delay</w:t>
      </w:r>
      <w:r>
        <w:rPr>
          <w:rFonts w:ascii="Verdana" w:hAnsi="Verdana"/>
        </w:rPr>
        <w:t xml:space="preserve"> motor control circuit using </w:t>
      </w:r>
      <w:r w:rsidR="00CA3C21">
        <w:rPr>
          <w:rFonts w:ascii="Verdana" w:hAnsi="Verdana"/>
        </w:rPr>
        <w:t>two</w:t>
      </w:r>
      <w:r>
        <w:rPr>
          <w:rFonts w:ascii="Verdana" w:hAnsi="Verdana"/>
        </w:rPr>
        <w:t xml:space="preserve"> momentary pushbuttons</w:t>
      </w:r>
      <w:r w:rsidR="007278A2">
        <w:rPr>
          <w:rFonts w:ascii="Verdana" w:hAnsi="Verdana"/>
        </w:rPr>
        <w:t xml:space="preserve"> and </w:t>
      </w:r>
      <w:r w:rsidR="00CA3C21">
        <w:rPr>
          <w:rFonts w:ascii="Verdana" w:hAnsi="Verdana"/>
        </w:rPr>
        <w:t>time delay relay</w:t>
      </w:r>
      <w:r w:rsidR="007278A2">
        <w:rPr>
          <w:rFonts w:ascii="Verdana" w:hAnsi="Verdana"/>
        </w:rPr>
        <w:t>.</w:t>
      </w:r>
      <w:r>
        <w:rPr>
          <w:rFonts w:ascii="Verdana" w:hAnsi="Verdana"/>
        </w:rPr>
        <w:t xml:space="preserve"> One pushbutton shall be </w:t>
      </w:r>
      <w:r w:rsidR="00CA3C21">
        <w:rPr>
          <w:rFonts w:ascii="Verdana" w:hAnsi="Verdana"/>
        </w:rPr>
        <w:t>a traditional</w:t>
      </w:r>
      <w:r w:rsidR="00E82ED6">
        <w:rPr>
          <w:rFonts w:ascii="Verdana" w:hAnsi="Verdana"/>
        </w:rPr>
        <w:t xml:space="preserve"> “</w:t>
      </w:r>
      <w:r w:rsidR="00CA3C21">
        <w:rPr>
          <w:rFonts w:ascii="Verdana" w:hAnsi="Verdana"/>
        </w:rPr>
        <w:t>start</w:t>
      </w:r>
      <w:r w:rsidR="00E82ED6">
        <w:rPr>
          <w:rFonts w:ascii="Verdana" w:hAnsi="Verdana"/>
        </w:rPr>
        <w:t>”</w:t>
      </w:r>
      <w:r w:rsidR="00CA3C21">
        <w:rPr>
          <w:rFonts w:ascii="Verdana" w:hAnsi="Verdana"/>
        </w:rPr>
        <w:t xml:space="preserve">. When the motor is started, it shall run for 15 seconds then shut off. This shall be done </w:t>
      </w:r>
      <w:r w:rsidR="00FA66D1">
        <w:rPr>
          <w:rFonts w:ascii="Verdana" w:hAnsi="Verdana"/>
        </w:rPr>
        <w:t>using</w:t>
      </w:r>
      <w:r w:rsidR="00CA3C21">
        <w:rPr>
          <w:rFonts w:ascii="Verdana" w:hAnsi="Verdana"/>
        </w:rPr>
        <w:t xml:space="preserve"> a</w:t>
      </w:r>
      <w:r w:rsidR="00FA66D1">
        <w:rPr>
          <w:rFonts w:ascii="Verdana" w:hAnsi="Verdana"/>
        </w:rPr>
        <w:t>n</w:t>
      </w:r>
      <w:r w:rsidR="00CA3C21">
        <w:rPr>
          <w:rFonts w:ascii="Verdana" w:hAnsi="Verdana"/>
        </w:rPr>
        <w:t xml:space="preserve"> </w:t>
      </w:r>
      <w:r w:rsidR="00FA66D1" w:rsidRPr="00FA66D1">
        <w:rPr>
          <w:rFonts w:ascii="Verdana" w:hAnsi="Verdana"/>
          <w:u w:val="single"/>
        </w:rPr>
        <w:t>Off-Delay</w:t>
      </w:r>
      <w:r w:rsidR="00CA3C21">
        <w:rPr>
          <w:rFonts w:ascii="Verdana" w:hAnsi="Verdana"/>
        </w:rPr>
        <w:t xml:space="preserve"> relay in conjunction with a three-phase motor starter. The </w:t>
      </w:r>
      <w:r w:rsidR="00E82ED6">
        <w:rPr>
          <w:rFonts w:ascii="Verdana" w:hAnsi="Verdana"/>
        </w:rPr>
        <w:t xml:space="preserve">other pushbutton shall be </w:t>
      </w:r>
      <w:r w:rsidR="00CA3C21">
        <w:rPr>
          <w:rFonts w:ascii="Verdana" w:hAnsi="Verdana"/>
        </w:rPr>
        <w:t>a “stop</w:t>
      </w:r>
      <w:r w:rsidR="00E82ED6">
        <w:rPr>
          <w:rFonts w:ascii="Verdana" w:hAnsi="Verdana"/>
        </w:rPr>
        <w:t xml:space="preserve">” </w:t>
      </w:r>
      <w:r w:rsidR="00CA3C21">
        <w:rPr>
          <w:rFonts w:ascii="Verdana" w:hAnsi="Verdana"/>
        </w:rPr>
        <w:t>pushbutton</w:t>
      </w:r>
      <w:r w:rsidR="00E82ED6">
        <w:rPr>
          <w:rFonts w:ascii="Verdana" w:hAnsi="Verdana"/>
        </w:rPr>
        <w:t xml:space="preserve">. </w:t>
      </w:r>
      <w:r w:rsidR="004142AB">
        <w:rPr>
          <w:rFonts w:ascii="Verdana" w:hAnsi="Verdana"/>
        </w:rPr>
        <w:t>T</w:t>
      </w:r>
      <w:r>
        <w:rPr>
          <w:rFonts w:ascii="Verdana" w:hAnsi="Verdana"/>
        </w:rPr>
        <w:t xml:space="preserve">he </w:t>
      </w:r>
      <w:r w:rsidR="00874762">
        <w:rPr>
          <w:rFonts w:ascii="Verdana" w:hAnsi="Verdana"/>
        </w:rPr>
        <w:t>green</w:t>
      </w:r>
      <w:r>
        <w:rPr>
          <w:rFonts w:ascii="Verdana" w:hAnsi="Verdana"/>
        </w:rPr>
        <w:t xml:space="preserve"> light shall </w:t>
      </w:r>
      <w:r w:rsidR="004142AB">
        <w:rPr>
          <w:rFonts w:ascii="Verdana" w:hAnsi="Verdana"/>
        </w:rPr>
        <w:t>indicate “</w:t>
      </w:r>
      <w:r w:rsidR="00CA3C21">
        <w:rPr>
          <w:rFonts w:ascii="Verdana" w:hAnsi="Verdana"/>
        </w:rPr>
        <w:t>running</w:t>
      </w:r>
      <w:r w:rsidR="004142AB">
        <w:rPr>
          <w:rFonts w:ascii="Verdana" w:hAnsi="Verdana"/>
        </w:rPr>
        <w:t>”</w:t>
      </w:r>
      <w:r w:rsidR="00CA3C21">
        <w:rPr>
          <w:rFonts w:ascii="Verdana" w:hAnsi="Verdana"/>
        </w:rPr>
        <w:t xml:space="preserve">, </w:t>
      </w:r>
      <w:r w:rsidR="004142AB">
        <w:rPr>
          <w:rFonts w:ascii="Verdana" w:hAnsi="Verdana"/>
        </w:rPr>
        <w:t>the red light shall indicate “stopped”</w:t>
      </w:r>
      <w:r w:rsidR="00874762">
        <w:rPr>
          <w:rFonts w:ascii="Verdana" w:hAnsi="Verdana"/>
        </w:rPr>
        <w:t xml:space="preserve"> and the yellow light shall indicate “overload”</w:t>
      </w:r>
      <w:r>
        <w:rPr>
          <w:rFonts w:ascii="Verdana" w:hAnsi="Verdana"/>
        </w:rPr>
        <w:t>. Use the space on the opposite side of this page to design your circuit. Once complete, review your design with you</w:t>
      </w:r>
      <w:r w:rsidR="004142AB">
        <w:rPr>
          <w:rFonts w:ascii="Verdana" w:hAnsi="Verdana"/>
        </w:rPr>
        <w:t>r</w:t>
      </w:r>
      <w:r>
        <w:rPr>
          <w:rFonts w:ascii="Verdana" w:hAnsi="Verdana"/>
        </w:rPr>
        <w:t xml:space="preserve"> instructor. After obtaining approval, you may wire your circuit. Ensure to label all wires with the appropriate wire numbers. Have your instructor review your wiring before energizing your circuit.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0"/>
        <w:gridCol w:w="7360"/>
      </w:tblGrid>
      <w:tr w:rsidR="00CD71FB" w14:paraId="7209473F" w14:textId="77777777" w:rsidTr="00CD71FB">
        <w:tc>
          <w:tcPr>
            <w:tcW w:w="2155" w:type="dxa"/>
            <w:vAlign w:val="center"/>
          </w:tcPr>
          <w:p w14:paraId="1052180D" w14:textId="13F92EDA" w:rsidR="00CD71FB" w:rsidRDefault="00CD71FB" w:rsidP="00CD71FB">
            <w:pPr>
              <w:spacing w:after="240"/>
              <w:jc w:val="center"/>
              <w:rPr>
                <w:rFonts w:ascii="Verdana" w:hAnsi="Verdana"/>
              </w:rPr>
            </w:pPr>
            <w:r w:rsidRPr="00CD71FB">
              <w:rPr>
                <w:rFonts w:ascii="Verdana" w:hAnsi="Verdana"/>
                <w:noProof/>
              </w:rPr>
              <w:drawing>
                <wp:inline distT="0" distB="0" distL="0" distR="0" wp14:anchorId="43BF1844" wp14:editId="47BA1044">
                  <wp:extent cx="1133856" cy="1197864"/>
                  <wp:effectExtent l="0" t="0" r="9525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856" cy="1197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38716A56" w14:textId="478FBDD9" w:rsidR="00CD71FB" w:rsidRDefault="00CD71FB" w:rsidP="00FA66D1">
            <w:pPr>
              <w:spacing w:after="240"/>
              <w:rPr>
                <w:rFonts w:ascii="Verdana" w:hAnsi="Verdana"/>
              </w:rPr>
            </w:pPr>
            <w:bookmarkStart w:id="1" w:name="_GoBack"/>
            <w:r w:rsidRPr="007C046E">
              <w:rPr>
                <w:noProof/>
              </w:rPr>
              <w:drawing>
                <wp:inline distT="0" distB="0" distL="0" distR="0" wp14:anchorId="7072FA68" wp14:editId="2AFC8DC5">
                  <wp:extent cx="4577657" cy="204755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2385" cy="2058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</w:tbl>
    <w:p w14:paraId="5DDDA697" w14:textId="77777777" w:rsidR="00CD71FB" w:rsidRDefault="00CD71FB" w:rsidP="00FA66D1">
      <w:pPr>
        <w:spacing w:after="240"/>
        <w:ind w:left="720"/>
        <w:rPr>
          <w:rFonts w:ascii="Verdana" w:hAnsi="Verdana"/>
        </w:rPr>
      </w:pPr>
    </w:p>
    <w:p w14:paraId="66E5AB59" w14:textId="04DA561E" w:rsidR="006777DA" w:rsidRDefault="006777DA" w:rsidP="00A44B0D">
      <w:pPr>
        <w:spacing w:after="0"/>
        <w:ind w:left="720"/>
        <w:jc w:val="center"/>
        <w:rPr>
          <w:rFonts w:ascii="Verdana" w:hAnsi="Verdana"/>
        </w:rPr>
      </w:pPr>
    </w:p>
    <w:p w14:paraId="1715C8F7" w14:textId="7A14DFCF" w:rsidR="007C046E" w:rsidRPr="007E5AF1" w:rsidRDefault="007C046E" w:rsidP="00A44B0D">
      <w:pPr>
        <w:spacing w:after="0"/>
        <w:ind w:left="720"/>
        <w:jc w:val="center"/>
        <w:rPr>
          <w:rFonts w:ascii="Verdana" w:hAnsi="Verdana"/>
        </w:rPr>
      </w:pPr>
    </w:p>
    <w:bookmarkEnd w:id="0"/>
    <w:p w14:paraId="5FC07227" w14:textId="77777777" w:rsidR="00F4326E" w:rsidRDefault="00F4326E" w:rsidP="00E82ED6">
      <w:pPr>
        <w:spacing w:after="0"/>
        <w:ind w:left="720"/>
        <w:rPr>
          <w:rFonts w:ascii="Verdana" w:hAnsi="Verdana"/>
          <w:i/>
        </w:rPr>
      </w:pPr>
    </w:p>
    <w:p w14:paraId="069C5013" w14:textId="77777777" w:rsidR="00F4326E" w:rsidRDefault="00F4326E" w:rsidP="00E82ED6">
      <w:pPr>
        <w:spacing w:after="0"/>
        <w:ind w:left="720"/>
        <w:rPr>
          <w:rFonts w:ascii="Verdana" w:hAnsi="Verdana"/>
          <w:i/>
        </w:rPr>
        <w:sectPr w:rsidR="00F4326E" w:rsidSect="00B16B3D">
          <w:headerReference w:type="first" r:id="rId10"/>
          <w:footerReference w:type="first" r:id="rId11"/>
          <w:pgSz w:w="12240" w:h="15840" w:code="1"/>
          <w:pgMar w:top="720" w:right="720" w:bottom="720" w:left="1440" w:header="360" w:footer="360" w:gutter="0"/>
          <w:cols w:space="720"/>
          <w:titlePg/>
          <w:docGrid w:linePitch="360"/>
        </w:sectPr>
      </w:pPr>
    </w:p>
    <w:p w14:paraId="37D76ACC" w14:textId="77777777" w:rsidR="00F4326E" w:rsidRDefault="00F4326E" w:rsidP="00F4326E">
      <w:pPr>
        <w:pStyle w:val="ListParagraph"/>
        <w:spacing w:after="0"/>
        <w:contextualSpacing w:val="0"/>
        <w:rPr>
          <w:rFonts w:ascii="Verdana" w:hAnsi="Verdan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single" w:sz="12" w:space="0" w:color="000000" w:themeColor="text1"/>
          <w:bottom w:val="none" w:sz="0" w:space="0" w:color="auto"/>
          <w:right w:val="single" w:sz="12" w:space="0" w:color="000000" w:themeColor="text1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</w:tblGrid>
      <w:tr w:rsidR="00F4326E" w14:paraId="1BC1080C" w14:textId="77777777" w:rsidTr="00E9662B">
        <w:trPr>
          <w:trHeight w:val="720"/>
          <w:jc w:val="center"/>
        </w:trPr>
        <w:tc>
          <w:tcPr>
            <w:tcW w:w="971" w:type="dxa"/>
          </w:tcPr>
          <w:p w14:paraId="5E28EC00" w14:textId="77777777" w:rsidR="00F4326E" w:rsidRDefault="00F4326E" w:rsidP="00E4703B"/>
        </w:tc>
        <w:tc>
          <w:tcPr>
            <w:tcW w:w="971" w:type="dxa"/>
          </w:tcPr>
          <w:p w14:paraId="62F2984F" w14:textId="77777777" w:rsidR="00F4326E" w:rsidRDefault="00F4326E" w:rsidP="00E4703B"/>
        </w:tc>
        <w:tc>
          <w:tcPr>
            <w:tcW w:w="971" w:type="dxa"/>
          </w:tcPr>
          <w:p w14:paraId="0FCA0683" w14:textId="77777777" w:rsidR="00F4326E" w:rsidRDefault="00F4326E" w:rsidP="00E4703B"/>
        </w:tc>
        <w:tc>
          <w:tcPr>
            <w:tcW w:w="971" w:type="dxa"/>
          </w:tcPr>
          <w:p w14:paraId="54689413" w14:textId="77777777" w:rsidR="00F4326E" w:rsidRDefault="00F4326E" w:rsidP="00E4703B"/>
        </w:tc>
        <w:tc>
          <w:tcPr>
            <w:tcW w:w="971" w:type="dxa"/>
          </w:tcPr>
          <w:p w14:paraId="4B05777E" w14:textId="77777777" w:rsidR="00F4326E" w:rsidRDefault="00F4326E" w:rsidP="00E4703B"/>
        </w:tc>
        <w:tc>
          <w:tcPr>
            <w:tcW w:w="971" w:type="dxa"/>
          </w:tcPr>
          <w:p w14:paraId="2BC5E767" w14:textId="77777777" w:rsidR="00F4326E" w:rsidRDefault="00F4326E" w:rsidP="00E4703B"/>
        </w:tc>
        <w:tc>
          <w:tcPr>
            <w:tcW w:w="971" w:type="dxa"/>
          </w:tcPr>
          <w:p w14:paraId="624B30F5" w14:textId="77777777" w:rsidR="00F4326E" w:rsidRDefault="00F4326E" w:rsidP="00E4703B"/>
        </w:tc>
        <w:tc>
          <w:tcPr>
            <w:tcW w:w="971" w:type="dxa"/>
          </w:tcPr>
          <w:p w14:paraId="79A21F56" w14:textId="77777777" w:rsidR="00F4326E" w:rsidRDefault="00F4326E" w:rsidP="00E4703B"/>
        </w:tc>
        <w:tc>
          <w:tcPr>
            <w:tcW w:w="971" w:type="dxa"/>
          </w:tcPr>
          <w:p w14:paraId="5B991B81" w14:textId="77777777" w:rsidR="00F4326E" w:rsidRDefault="00F4326E" w:rsidP="00E4703B"/>
        </w:tc>
      </w:tr>
      <w:tr w:rsidR="00F4326E" w14:paraId="181EB9F3" w14:textId="77777777" w:rsidTr="00E9662B">
        <w:trPr>
          <w:trHeight w:val="720"/>
          <w:jc w:val="center"/>
        </w:trPr>
        <w:tc>
          <w:tcPr>
            <w:tcW w:w="971" w:type="dxa"/>
          </w:tcPr>
          <w:p w14:paraId="4A381B72" w14:textId="77777777" w:rsidR="00F4326E" w:rsidRDefault="00F4326E" w:rsidP="00E4703B"/>
        </w:tc>
        <w:tc>
          <w:tcPr>
            <w:tcW w:w="971" w:type="dxa"/>
          </w:tcPr>
          <w:p w14:paraId="6581B5DC" w14:textId="77777777" w:rsidR="00F4326E" w:rsidRDefault="00F4326E" w:rsidP="00E4703B"/>
        </w:tc>
        <w:tc>
          <w:tcPr>
            <w:tcW w:w="971" w:type="dxa"/>
          </w:tcPr>
          <w:p w14:paraId="3C2AA3C5" w14:textId="77777777" w:rsidR="00F4326E" w:rsidRDefault="00F4326E" w:rsidP="00E4703B"/>
        </w:tc>
        <w:tc>
          <w:tcPr>
            <w:tcW w:w="971" w:type="dxa"/>
          </w:tcPr>
          <w:p w14:paraId="4AD99728" w14:textId="77777777" w:rsidR="00F4326E" w:rsidRDefault="00F4326E" w:rsidP="00E4703B"/>
        </w:tc>
        <w:tc>
          <w:tcPr>
            <w:tcW w:w="971" w:type="dxa"/>
          </w:tcPr>
          <w:p w14:paraId="1888A42A" w14:textId="77777777" w:rsidR="00F4326E" w:rsidRDefault="00F4326E" w:rsidP="00E4703B"/>
        </w:tc>
        <w:tc>
          <w:tcPr>
            <w:tcW w:w="971" w:type="dxa"/>
          </w:tcPr>
          <w:p w14:paraId="4D0E8F70" w14:textId="77777777" w:rsidR="00F4326E" w:rsidRDefault="00F4326E" w:rsidP="00E4703B"/>
        </w:tc>
        <w:tc>
          <w:tcPr>
            <w:tcW w:w="971" w:type="dxa"/>
          </w:tcPr>
          <w:p w14:paraId="42A18DA9" w14:textId="77777777" w:rsidR="00F4326E" w:rsidRDefault="00F4326E" w:rsidP="00E4703B"/>
        </w:tc>
        <w:tc>
          <w:tcPr>
            <w:tcW w:w="971" w:type="dxa"/>
          </w:tcPr>
          <w:p w14:paraId="4AC45B4B" w14:textId="77777777" w:rsidR="00F4326E" w:rsidRDefault="00F4326E" w:rsidP="00E4703B"/>
        </w:tc>
        <w:tc>
          <w:tcPr>
            <w:tcW w:w="971" w:type="dxa"/>
          </w:tcPr>
          <w:p w14:paraId="69EF3059" w14:textId="77777777" w:rsidR="00F4326E" w:rsidRDefault="00F4326E" w:rsidP="00E4703B"/>
        </w:tc>
      </w:tr>
      <w:tr w:rsidR="00F4326E" w14:paraId="57CD185A" w14:textId="77777777" w:rsidTr="00E9662B">
        <w:trPr>
          <w:trHeight w:val="720"/>
          <w:jc w:val="center"/>
        </w:trPr>
        <w:tc>
          <w:tcPr>
            <w:tcW w:w="971" w:type="dxa"/>
          </w:tcPr>
          <w:p w14:paraId="6DD05D2A" w14:textId="77777777" w:rsidR="00F4326E" w:rsidRDefault="00F4326E" w:rsidP="00E4703B"/>
        </w:tc>
        <w:tc>
          <w:tcPr>
            <w:tcW w:w="971" w:type="dxa"/>
          </w:tcPr>
          <w:p w14:paraId="6D9315CE" w14:textId="77777777" w:rsidR="00F4326E" w:rsidRDefault="00F4326E" w:rsidP="00E4703B"/>
        </w:tc>
        <w:tc>
          <w:tcPr>
            <w:tcW w:w="971" w:type="dxa"/>
          </w:tcPr>
          <w:p w14:paraId="3EB88249" w14:textId="77777777" w:rsidR="00F4326E" w:rsidRDefault="00F4326E" w:rsidP="00E4703B"/>
        </w:tc>
        <w:tc>
          <w:tcPr>
            <w:tcW w:w="971" w:type="dxa"/>
          </w:tcPr>
          <w:p w14:paraId="476B0D80" w14:textId="77777777" w:rsidR="00F4326E" w:rsidRDefault="00F4326E" w:rsidP="00E4703B"/>
        </w:tc>
        <w:tc>
          <w:tcPr>
            <w:tcW w:w="971" w:type="dxa"/>
          </w:tcPr>
          <w:p w14:paraId="70F1BF50" w14:textId="77777777" w:rsidR="00F4326E" w:rsidRDefault="00F4326E" w:rsidP="00E4703B"/>
        </w:tc>
        <w:tc>
          <w:tcPr>
            <w:tcW w:w="971" w:type="dxa"/>
          </w:tcPr>
          <w:p w14:paraId="05455BC6" w14:textId="77777777" w:rsidR="00F4326E" w:rsidRDefault="00F4326E" w:rsidP="00E4703B"/>
        </w:tc>
        <w:tc>
          <w:tcPr>
            <w:tcW w:w="971" w:type="dxa"/>
          </w:tcPr>
          <w:p w14:paraId="50DE6A35" w14:textId="77777777" w:rsidR="00F4326E" w:rsidRDefault="00F4326E" w:rsidP="00E4703B"/>
        </w:tc>
        <w:tc>
          <w:tcPr>
            <w:tcW w:w="971" w:type="dxa"/>
          </w:tcPr>
          <w:p w14:paraId="7F9D64B1" w14:textId="77777777" w:rsidR="00F4326E" w:rsidRDefault="00F4326E" w:rsidP="00E4703B"/>
        </w:tc>
        <w:tc>
          <w:tcPr>
            <w:tcW w:w="971" w:type="dxa"/>
          </w:tcPr>
          <w:p w14:paraId="542CDAA7" w14:textId="77777777" w:rsidR="00F4326E" w:rsidRDefault="00F4326E" w:rsidP="00E4703B"/>
        </w:tc>
      </w:tr>
      <w:tr w:rsidR="00F4326E" w14:paraId="3F5AC151" w14:textId="77777777" w:rsidTr="00E9662B">
        <w:trPr>
          <w:trHeight w:val="720"/>
          <w:jc w:val="center"/>
        </w:trPr>
        <w:tc>
          <w:tcPr>
            <w:tcW w:w="971" w:type="dxa"/>
          </w:tcPr>
          <w:p w14:paraId="259932B0" w14:textId="77777777" w:rsidR="00F4326E" w:rsidRDefault="00F4326E" w:rsidP="00E4703B"/>
        </w:tc>
        <w:tc>
          <w:tcPr>
            <w:tcW w:w="971" w:type="dxa"/>
          </w:tcPr>
          <w:p w14:paraId="013A4655" w14:textId="77777777" w:rsidR="00F4326E" w:rsidRDefault="00F4326E" w:rsidP="00E4703B"/>
        </w:tc>
        <w:tc>
          <w:tcPr>
            <w:tcW w:w="971" w:type="dxa"/>
          </w:tcPr>
          <w:p w14:paraId="33A8EDCA" w14:textId="77777777" w:rsidR="00F4326E" w:rsidRDefault="00F4326E" w:rsidP="00E4703B"/>
        </w:tc>
        <w:tc>
          <w:tcPr>
            <w:tcW w:w="971" w:type="dxa"/>
          </w:tcPr>
          <w:p w14:paraId="72B74016" w14:textId="77777777" w:rsidR="00F4326E" w:rsidRDefault="00F4326E" w:rsidP="00E4703B"/>
        </w:tc>
        <w:tc>
          <w:tcPr>
            <w:tcW w:w="971" w:type="dxa"/>
          </w:tcPr>
          <w:p w14:paraId="7B22924C" w14:textId="77777777" w:rsidR="00F4326E" w:rsidRDefault="00F4326E" w:rsidP="00E4703B"/>
        </w:tc>
        <w:tc>
          <w:tcPr>
            <w:tcW w:w="971" w:type="dxa"/>
          </w:tcPr>
          <w:p w14:paraId="78537168" w14:textId="77777777" w:rsidR="00F4326E" w:rsidRDefault="00F4326E" w:rsidP="00E4703B"/>
        </w:tc>
        <w:tc>
          <w:tcPr>
            <w:tcW w:w="971" w:type="dxa"/>
          </w:tcPr>
          <w:p w14:paraId="3432901A" w14:textId="77777777" w:rsidR="00F4326E" w:rsidRDefault="00F4326E" w:rsidP="00E4703B"/>
        </w:tc>
        <w:tc>
          <w:tcPr>
            <w:tcW w:w="971" w:type="dxa"/>
          </w:tcPr>
          <w:p w14:paraId="12CF0FE3" w14:textId="77777777" w:rsidR="00F4326E" w:rsidRDefault="00F4326E" w:rsidP="00E4703B"/>
        </w:tc>
        <w:tc>
          <w:tcPr>
            <w:tcW w:w="971" w:type="dxa"/>
          </w:tcPr>
          <w:p w14:paraId="2CA13429" w14:textId="77777777" w:rsidR="00F4326E" w:rsidRDefault="00F4326E" w:rsidP="00E4703B"/>
        </w:tc>
      </w:tr>
      <w:tr w:rsidR="00F4326E" w14:paraId="5999FD69" w14:textId="77777777" w:rsidTr="00E9662B">
        <w:trPr>
          <w:trHeight w:val="720"/>
          <w:jc w:val="center"/>
        </w:trPr>
        <w:tc>
          <w:tcPr>
            <w:tcW w:w="971" w:type="dxa"/>
          </w:tcPr>
          <w:p w14:paraId="17B711A7" w14:textId="77777777" w:rsidR="00F4326E" w:rsidRDefault="00F4326E" w:rsidP="00E4703B"/>
        </w:tc>
        <w:tc>
          <w:tcPr>
            <w:tcW w:w="971" w:type="dxa"/>
          </w:tcPr>
          <w:p w14:paraId="652CE33F" w14:textId="77777777" w:rsidR="00F4326E" w:rsidRDefault="00F4326E" w:rsidP="00E4703B"/>
        </w:tc>
        <w:tc>
          <w:tcPr>
            <w:tcW w:w="971" w:type="dxa"/>
          </w:tcPr>
          <w:p w14:paraId="0616CED8" w14:textId="77777777" w:rsidR="00F4326E" w:rsidRDefault="00F4326E" w:rsidP="00E4703B"/>
        </w:tc>
        <w:tc>
          <w:tcPr>
            <w:tcW w:w="971" w:type="dxa"/>
          </w:tcPr>
          <w:p w14:paraId="3409D79C" w14:textId="77777777" w:rsidR="00F4326E" w:rsidRDefault="00F4326E" w:rsidP="00E4703B"/>
        </w:tc>
        <w:tc>
          <w:tcPr>
            <w:tcW w:w="971" w:type="dxa"/>
          </w:tcPr>
          <w:p w14:paraId="78A15CC7" w14:textId="77777777" w:rsidR="00F4326E" w:rsidRDefault="00F4326E" w:rsidP="00E4703B"/>
        </w:tc>
        <w:tc>
          <w:tcPr>
            <w:tcW w:w="971" w:type="dxa"/>
          </w:tcPr>
          <w:p w14:paraId="617127B7" w14:textId="77777777" w:rsidR="00F4326E" w:rsidRDefault="00F4326E" w:rsidP="00E4703B"/>
        </w:tc>
        <w:tc>
          <w:tcPr>
            <w:tcW w:w="971" w:type="dxa"/>
          </w:tcPr>
          <w:p w14:paraId="4D0D8733" w14:textId="77777777" w:rsidR="00F4326E" w:rsidRDefault="00F4326E" w:rsidP="00E4703B"/>
        </w:tc>
        <w:tc>
          <w:tcPr>
            <w:tcW w:w="971" w:type="dxa"/>
          </w:tcPr>
          <w:p w14:paraId="1B0882B3" w14:textId="77777777" w:rsidR="00F4326E" w:rsidRDefault="00F4326E" w:rsidP="00E4703B"/>
        </w:tc>
        <w:tc>
          <w:tcPr>
            <w:tcW w:w="971" w:type="dxa"/>
          </w:tcPr>
          <w:p w14:paraId="308AD855" w14:textId="77777777" w:rsidR="00F4326E" w:rsidRDefault="00F4326E" w:rsidP="00E4703B"/>
        </w:tc>
      </w:tr>
      <w:tr w:rsidR="00F4326E" w14:paraId="033BEC3A" w14:textId="77777777" w:rsidTr="00E9662B">
        <w:trPr>
          <w:trHeight w:val="720"/>
          <w:jc w:val="center"/>
        </w:trPr>
        <w:tc>
          <w:tcPr>
            <w:tcW w:w="971" w:type="dxa"/>
          </w:tcPr>
          <w:p w14:paraId="4BFCA8A7" w14:textId="77777777" w:rsidR="00F4326E" w:rsidRDefault="00F4326E" w:rsidP="00E4703B"/>
        </w:tc>
        <w:tc>
          <w:tcPr>
            <w:tcW w:w="971" w:type="dxa"/>
          </w:tcPr>
          <w:p w14:paraId="36DEF386" w14:textId="77777777" w:rsidR="00F4326E" w:rsidRDefault="00F4326E" w:rsidP="00E4703B"/>
        </w:tc>
        <w:tc>
          <w:tcPr>
            <w:tcW w:w="971" w:type="dxa"/>
          </w:tcPr>
          <w:p w14:paraId="223121E4" w14:textId="77777777" w:rsidR="00F4326E" w:rsidRDefault="00F4326E" w:rsidP="00E4703B"/>
        </w:tc>
        <w:tc>
          <w:tcPr>
            <w:tcW w:w="971" w:type="dxa"/>
          </w:tcPr>
          <w:p w14:paraId="51EDE2DF" w14:textId="77777777" w:rsidR="00F4326E" w:rsidRDefault="00F4326E" w:rsidP="00E4703B"/>
        </w:tc>
        <w:tc>
          <w:tcPr>
            <w:tcW w:w="971" w:type="dxa"/>
          </w:tcPr>
          <w:p w14:paraId="2E2563F3" w14:textId="77777777" w:rsidR="00F4326E" w:rsidRDefault="00F4326E" w:rsidP="00E4703B"/>
        </w:tc>
        <w:tc>
          <w:tcPr>
            <w:tcW w:w="971" w:type="dxa"/>
          </w:tcPr>
          <w:p w14:paraId="6B781A12" w14:textId="77777777" w:rsidR="00F4326E" w:rsidRDefault="00F4326E" w:rsidP="00E4703B"/>
        </w:tc>
        <w:tc>
          <w:tcPr>
            <w:tcW w:w="971" w:type="dxa"/>
          </w:tcPr>
          <w:p w14:paraId="798D189A" w14:textId="77777777" w:rsidR="00F4326E" w:rsidRDefault="00F4326E" w:rsidP="00E4703B"/>
        </w:tc>
        <w:tc>
          <w:tcPr>
            <w:tcW w:w="971" w:type="dxa"/>
          </w:tcPr>
          <w:p w14:paraId="34F5B3B9" w14:textId="77777777" w:rsidR="00F4326E" w:rsidRDefault="00F4326E" w:rsidP="00E4703B"/>
        </w:tc>
        <w:tc>
          <w:tcPr>
            <w:tcW w:w="971" w:type="dxa"/>
          </w:tcPr>
          <w:p w14:paraId="50FC89B6" w14:textId="77777777" w:rsidR="00F4326E" w:rsidRDefault="00F4326E" w:rsidP="00E4703B"/>
        </w:tc>
      </w:tr>
      <w:tr w:rsidR="00F4326E" w14:paraId="67105DD5" w14:textId="77777777" w:rsidTr="00E9662B">
        <w:trPr>
          <w:trHeight w:val="720"/>
          <w:jc w:val="center"/>
        </w:trPr>
        <w:tc>
          <w:tcPr>
            <w:tcW w:w="971" w:type="dxa"/>
          </w:tcPr>
          <w:p w14:paraId="2CE23022" w14:textId="77777777" w:rsidR="00F4326E" w:rsidRDefault="00F4326E" w:rsidP="00E4703B"/>
        </w:tc>
        <w:tc>
          <w:tcPr>
            <w:tcW w:w="971" w:type="dxa"/>
          </w:tcPr>
          <w:p w14:paraId="7C5D51A1" w14:textId="77777777" w:rsidR="00F4326E" w:rsidRDefault="00F4326E" w:rsidP="00E4703B"/>
        </w:tc>
        <w:tc>
          <w:tcPr>
            <w:tcW w:w="971" w:type="dxa"/>
          </w:tcPr>
          <w:p w14:paraId="2311970F" w14:textId="77777777" w:rsidR="00F4326E" w:rsidRDefault="00F4326E" w:rsidP="00E4703B"/>
        </w:tc>
        <w:tc>
          <w:tcPr>
            <w:tcW w:w="971" w:type="dxa"/>
          </w:tcPr>
          <w:p w14:paraId="74DCE0CE" w14:textId="77777777" w:rsidR="00F4326E" w:rsidRDefault="00F4326E" w:rsidP="00E4703B"/>
        </w:tc>
        <w:tc>
          <w:tcPr>
            <w:tcW w:w="971" w:type="dxa"/>
          </w:tcPr>
          <w:p w14:paraId="58A92E2E" w14:textId="77777777" w:rsidR="00F4326E" w:rsidRDefault="00F4326E" w:rsidP="00E4703B"/>
        </w:tc>
        <w:tc>
          <w:tcPr>
            <w:tcW w:w="971" w:type="dxa"/>
          </w:tcPr>
          <w:p w14:paraId="6D5D718D" w14:textId="77777777" w:rsidR="00F4326E" w:rsidRDefault="00F4326E" w:rsidP="00E4703B"/>
        </w:tc>
        <w:tc>
          <w:tcPr>
            <w:tcW w:w="971" w:type="dxa"/>
          </w:tcPr>
          <w:p w14:paraId="34DA1C12" w14:textId="77777777" w:rsidR="00F4326E" w:rsidRDefault="00F4326E" w:rsidP="00E4703B"/>
        </w:tc>
        <w:tc>
          <w:tcPr>
            <w:tcW w:w="971" w:type="dxa"/>
          </w:tcPr>
          <w:p w14:paraId="2E739D1B" w14:textId="77777777" w:rsidR="00F4326E" w:rsidRDefault="00F4326E" w:rsidP="00E4703B"/>
        </w:tc>
        <w:tc>
          <w:tcPr>
            <w:tcW w:w="971" w:type="dxa"/>
          </w:tcPr>
          <w:p w14:paraId="245EE1FD" w14:textId="77777777" w:rsidR="00F4326E" w:rsidRDefault="00F4326E" w:rsidP="00E4703B"/>
        </w:tc>
      </w:tr>
      <w:tr w:rsidR="00F4326E" w14:paraId="327E9AFE" w14:textId="77777777" w:rsidTr="00E9662B">
        <w:trPr>
          <w:trHeight w:val="720"/>
          <w:jc w:val="center"/>
        </w:trPr>
        <w:tc>
          <w:tcPr>
            <w:tcW w:w="971" w:type="dxa"/>
          </w:tcPr>
          <w:p w14:paraId="575E6237" w14:textId="77777777" w:rsidR="00F4326E" w:rsidRDefault="00F4326E" w:rsidP="00E4703B"/>
        </w:tc>
        <w:tc>
          <w:tcPr>
            <w:tcW w:w="971" w:type="dxa"/>
          </w:tcPr>
          <w:p w14:paraId="5AEAB81D" w14:textId="77777777" w:rsidR="00F4326E" w:rsidRDefault="00F4326E" w:rsidP="00E4703B"/>
        </w:tc>
        <w:tc>
          <w:tcPr>
            <w:tcW w:w="971" w:type="dxa"/>
          </w:tcPr>
          <w:p w14:paraId="79A60C18" w14:textId="77777777" w:rsidR="00F4326E" w:rsidRDefault="00F4326E" w:rsidP="00E4703B"/>
        </w:tc>
        <w:tc>
          <w:tcPr>
            <w:tcW w:w="971" w:type="dxa"/>
          </w:tcPr>
          <w:p w14:paraId="722AF392" w14:textId="77777777" w:rsidR="00F4326E" w:rsidRDefault="00F4326E" w:rsidP="00E4703B"/>
        </w:tc>
        <w:tc>
          <w:tcPr>
            <w:tcW w:w="971" w:type="dxa"/>
          </w:tcPr>
          <w:p w14:paraId="74CF15CE" w14:textId="77777777" w:rsidR="00F4326E" w:rsidRDefault="00F4326E" w:rsidP="00E4703B"/>
        </w:tc>
        <w:tc>
          <w:tcPr>
            <w:tcW w:w="971" w:type="dxa"/>
          </w:tcPr>
          <w:p w14:paraId="47848416" w14:textId="77777777" w:rsidR="00F4326E" w:rsidRDefault="00F4326E" w:rsidP="00E4703B"/>
        </w:tc>
        <w:tc>
          <w:tcPr>
            <w:tcW w:w="971" w:type="dxa"/>
          </w:tcPr>
          <w:p w14:paraId="41CC0A65" w14:textId="77777777" w:rsidR="00F4326E" w:rsidRDefault="00F4326E" w:rsidP="00E4703B"/>
        </w:tc>
        <w:tc>
          <w:tcPr>
            <w:tcW w:w="971" w:type="dxa"/>
          </w:tcPr>
          <w:p w14:paraId="4BB7ACB1" w14:textId="77777777" w:rsidR="00F4326E" w:rsidRDefault="00F4326E" w:rsidP="00E4703B"/>
        </w:tc>
        <w:tc>
          <w:tcPr>
            <w:tcW w:w="971" w:type="dxa"/>
          </w:tcPr>
          <w:p w14:paraId="6068E0A2" w14:textId="77777777" w:rsidR="00F4326E" w:rsidRDefault="00F4326E" w:rsidP="00E4703B"/>
        </w:tc>
      </w:tr>
      <w:tr w:rsidR="00E9662B" w14:paraId="4E0B0F6F" w14:textId="77777777" w:rsidTr="00E9662B">
        <w:trPr>
          <w:trHeight w:val="720"/>
          <w:jc w:val="center"/>
        </w:trPr>
        <w:tc>
          <w:tcPr>
            <w:tcW w:w="971" w:type="dxa"/>
          </w:tcPr>
          <w:p w14:paraId="3A81BABB" w14:textId="77777777" w:rsidR="00E9662B" w:rsidRDefault="00E9662B" w:rsidP="00E4703B"/>
        </w:tc>
        <w:tc>
          <w:tcPr>
            <w:tcW w:w="971" w:type="dxa"/>
          </w:tcPr>
          <w:p w14:paraId="1DE575AC" w14:textId="77777777" w:rsidR="00E9662B" w:rsidRDefault="00E9662B" w:rsidP="00E4703B"/>
        </w:tc>
        <w:tc>
          <w:tcPr>
            <w:tcW w:w="971" w:type="dxa"/>
          </w:tcPr>
          <w:p w14:paraId="06E003E1" w14:textId="77777777" w:rsidR="00E9662B" w:rsidRDefault="00E9662B" w:rsidP="00E4703B"/>
        </w:tc>
        <w:tc>
          <w:tcPr>
            <w:tcW w:w="971" w:type="dxa"/>
          </w:tcPr>
          <w:p w14:paraId="5B0191A6" w14:textId="77777777" w:rsidR="00E9662B" w:rsidRDefault="00E9662B" w:rsidP="00E4703B"/>
        </w:tc>
        <w:tc>
          <w:tcPr>
            <w:tcW w:w="971" w:type="dxa"/>
          </w:tcPr>
          <w:p w14:paraId="663D6F02" w14:textId="77777777" w:rsidR="00E9662B" w:rsidRDefault="00E9662B" w:rsidP="00E4703B"/>
        </w:tc>
        <w:tc>
          <w:tcPr>
            <w:tcW w:w="971" w:type="dxa"/>
          </w:tcPr>
          <w:p w14:paraId="5DD89A88" w14:textId="77777777" w:rsidR="00E9662B" w:rsidRDefault="00E9662B" w:rsidP="00E4703B"/>
        </w:tc>
        <w:tc>
          <w:tcPr>
            <w:tcW w:w="971" w:type="dxa"/>
          </w:tcPr>
          <w:p w14:paraId="59AD4871" w14:textId="77777777" w:rsidR="00E9662B" w:rsidRDefault="00E9662B" w:rsidP="00E4703B"/>
        </w:tc>
        <w:tc>
          <w:tcPr>
            <w:tcW w:w="971" w:type="dxa"/>
          </w:tcPr>
          <w:p w14:paraId="67C10C9C" w14:textId="77777777" w:rsidR="00E9662B" w:rsidRDefault="00E9662B" w:rsidP="00E4703B"/>
        </w:tc>
        <w:tc>
          <w:tcPr>
            <w:tcW w:w="971" w:type="dxa"/>
          </w:tcPr>
          <w:p w14:paraId="740DBCA6" w14:textId="77777777" w:rsidR="00E9662B" w:rsidRDefault="00E9662B" w:rsidP="00E4703B"/>
        </w:tc>
      </w:tr>
      <w:tr w:rsidR="00F4326E" w14:paraId="562D1F97" w14:textId="77777777" w:rsidTr="00E9662B">
        <w:trPr>
          <w:trHeight w:val="720"/>
          <w:jc w:val="center"/>
        </w:trPr>
        <w:tc>
          <w:tcPr>
            <w:tcW w:w="971" w:type="dxa"/>
          </w:tcPr>
          <w:p w14:paraId="3E0CCA94" w14:textId="77777777" w:rsidR="00F4326E" w:rsidRDefault="00F4326E" w:rsidP="00E4703B"/>
        </w:tc>
        <w:tc>
          <w:tcPr>
            <w:tcW w:w="971" w:type="dxa"/>
          </w:tcPr>
          <w:p w14:paraId="0BC47479" w14:textId="77777777" w:rsidR="00F4326E" w:rsidRDefault="00F4326E" w:rsidP="00E4703B"/>
        </w:tc>
        <w:tc>
          <w:tcPr>
            <w:tcW w:w="971" w:type="dxa"/>
          </w:tcPr>
          <w:p w14:paraId="0AB4FE3B" w14:textId="77777777" w:rsidR="00F4326E" w:rsidRDefault="00F4326E" w:rsidP="00E4703B"/>
        </w:tc>
        <w:tc>
          <w:tcPr>
            <w:tcW w:w="971" w:type="dxa"/>
          </w:tcPr>
          <w:p w14:paraId="5C89E0B8" w14:textId="77777777" w:rsidR="00F4326E" w:rsidRDefault="00F4326E" w:rsidP="00E4703B"/>
        </w:tc>
        <w:tc>
          <w:tcPr>
            <w:tcW w:w="971" w:type="dxa"/>
          </w:tcPr>
          <w:p w14:paraId="307ED108" w14:textId="77777777" w:rsidR="00F4326E" w:rsidRDefault="00F4326E" w:rsidP="00E4703B"/>
        </w:tc>
        <w:tc>
          <w:tcPr>
            <w:tcW w:w="971" w:type="dxa"/>
          </w:tcPr>
          <w:p w14:paraId="0C25DFC0" w14:textId="77777777" w:rsidR="00F4326E" w:rsidRDefault="00F4326E" w:rsidP="00E4703B"/>
        </w:tc>
        <w:tc>
          <w:tcPr>
            <w:tcW w:w="971" w:type="dxa"/>
          </w:tcPr>
          <w:p w14:paraId="240572F0" w14:textId="77777777" w:rsidR="00F4326E" w:rsidRDefault="00F4326E" w:rsidP="00E4703B"/>
        </w:tc>
        <w:tc>
          <w:tcPr>
            <w:tcW w:w="971" w:type="dxa"/>
          </w:tcPr>
          <w:p w14:paraId="00171EC8" w14:textId="77777777" w:rsidR="00F4326E" w:rsidRDefault="00F4326E" w:rsidP="00E4703B"/>
        </w:tc>
        <w:tc>
          <w:tcPr>
            <w:tcW w:w="971" w:type="dxa"/>
          </w:tcPr>
          <w:p w14:paraId="12049DF9" w14:textId="77777777" w:rsidR="00F4326E" w:rsidRDefault="00F4326E" w:rsidP="00E4703B"/>
        </w:tc>
      </w:tr>
      <w:tr w:rsidR="00F4326E" w14:paraId="44AD70DD" w14:textId="77777777" w:rsidTr="00E9662B">
        <w:trPr>
          <w:trHeight w:val="720"/>
          <w:jc w:val="center"/>
        </w:trPr>
        <w:tc>
          <w:tcPr>
            <w:tcW w:w="971" w:type="dxa"/>
            <w:tcBorders>
              <w:bottom w:val="nil"/>
            </w:tcBorders>
          </w:tcPr>
          <w:p w14:paraId="1C21CBF4" w14:textId="77777777" w:rsidR="00F4326E" w:rsidRDefault="00F4326E" w:rsidP="00E4703B"/>
        </w:tc>
        <w:tc>
          <w:tcPr>
            <w:tcW w:w="971" w:type="dxa"/>
            <w:tcBorders>
              <w:bottom w:val="nil"/>
            </w:tcBorders>
          </w:tcPr>
          <w:p w14:paraId="579A06B6" w14:textId="77777777" w:rsidR="00F4326E" w:rsidRDefault="00F4326E" w:rsidP="00E4703B"/>
        </w:tc>
        <w:tc>
          <w:tcPr>
            <w:tcW w:w="971" w:type="dxa"/>
            <w:tcBorders>
              <w:bottom w:val="nil"/>
            </w:tcBorders>
          </w:tcPr>
          <w:p w14:paraId="4B00615D" w14:textId="77777777" w:rsidR="00F4326E" w:rsidRDefault="00F4326E" w:rsidP="00E4703B"/>
        </w:tc>
        <w:tc>
          <w:tcPr>
            <w:tcW w:w="971" w:type="dxa"/>
            <w:tcBorders>
              <w:bottom w:val="nil"/>
            </w:tcBorders>
          </w:tcPr>
          <w:p w14:paraId="68A4002E" w14:textId="77777777" w:rsidR="00F4326E" w:rsidRDefault="00F4326E" w:rsidP="00E4703B"/>
        </w:tc>
        <w:tc>
          <w:tcPr>
            <w:tcW w:w="971" w:type="dxa"/>
            <w:tcBorders>
              <w:bottom w:val="nil"/>
            </w:tcBorders>
          </w:tcPr>
          <w:p w14:paraId="76A7C4EA" w14:textId="77777777" w:rsidR="00F4326E" w:rsidRDefault="00F4326E" w:rsidP="00E4703B"/>
        </w:tc>
        <w:tc>
          <w:tcPr>
            <w:tcW w:w="971" w:type="dxa"/>
            <w:tcBorders>
              <w:bottom w:val="nil"/>
            </w:tcBorders>
          </w:tcPr>
          <w:p w14:paraId="1D3A4DE7" w14:textId="77777777" w:rsidR="00F4326E" w:rsidRDefault="00F4326E" w:rsidP="00E4703B"/>
        </w:tc>
        <w:tc>
          <w:tcPr>
            <w:tcW w:w="971" w:type="dxa"/>
            <w:tcBorders>
              <w:bottom w:val="nil"/>
            </w:tcBorders>
          </w:tcPr>
          <w:p w14:paraId="60CB6B5C" w14:textId="77777777" w:rsidR="00F4326E" w:rsidRDefault="00F4326E" w:rsidP="00E4703B"/>
        </w:tc>
        <w:tc>
          <w:tcPr>
            <w:tcW w:w="971" w:type="dxa"/>
            <w:tcBorders>
              <w:bottom w:val="nil"/>
            </w:tcBorders>
          </w:tcPr>
          <w:p w14:paraId="76E29D75" w14:textId="77777777" w:rsidR="00F4326E" w:rsidRDefault="00F4326E" w:rsidP="00E4703B"/>
        </w:tc>
        <w:tc>
          <w:tcPr>
            <w:tcW w:w="971" w:type="dxa"/>
            <w:tcBorders>
              <w:bottom w:val="nil"/>
            </w:tcBorders>
          </w:tcPr>
          <w:p w14:paraId="6EBF8710" w14:textId="77777777" w:rsidR="00F4326E" w:rsidRDefault="00F4326E" w:rsidP="00E4703B"/>
        </w:tc>
      </w:tr>
    </w:tbl>
    <w:p w14:paraId="6FF39452" w14:textId="085989FF" w:rsidR="00F4326E" w:rsidRDefault="00F4326E" w:rsidP="00E9662B">
      <w:pPr>
        <w:spacing w:after="0"/>
        <w:ind w:left="720"/>
        <w:rPr>
          <w:rFonts w:ascii="Verdana" w:hAnsi="Verdana"/>
          <w:i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single" w:sz="2" w:space="0" w:color="000000" w:themeColor="text1"/>
          <w:bottom w:val="none" w:sz="0" w:space="0" w:color="auto"/>
          <w:right w:val="single" w:sz="2" w:space="0" w:color="000000" w:themeColor="text1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71"/>
        <w:gridCol w:w="971"/>
      </w:tblGrid>
      <w:tr w:rsidR="004C732A" w14:paraId="5BAE3851" w14:textId="77777777" w:rsidTr="00E4703B">
        <w:trPr>
          <w:trHeight w:val="720"/>
          <w:jc w:val="center"/>
        </w:trPr>
        <w:tc>
          <w:tcPr>
            <w:tcW w:w="971" w:type="dxa"/>
          </w:tcPr>
          <w:p w14:paraId="0361FCB7" w14:textId="77777777" w:rsidR="004C732A" w:rsidRDefault="004C732A" w:rsidP="00E4703B">
            <w:pPr>
              <w:jc w:val="center"/>
            </w:pPr>
          </w:p>
        </w:tc>
        <w:tc>
          <w:tcPr>
            <w:tcW w:w="971" w:type="dxa"/>
          </w:tcPr>
          <w:p w14:paraId="61289972" w14:textId="77777777" w:rsidR="004C732A" w:rsidRDefault="004C732A" w:rsidP="00E4703B">
            <w:pPr>
              <w:jc w:val="center"/>
            </w:pPr>
          </w:p>
        </w:tc>
      </w:tr>
      <w:tr w:rsidR="004C732A" w14:paraId="5197DAA7" w14:textId="77777777" w:rsidTr="00E4703B">
        <w:trPr>
          <w:trHeight w:val="720"/>
          <w:jc w:val="center"/>
        </w:trPr>
        <w:tc>
          <w:tcPr>
            <w:tcW w:w="971" w:type="dxa"/>
          </w:tcPr>
          <w:p w14:paraId="45B358B6" w14:textId="77777777" w:rsidR="004C732A" w:rsidRDefault="004C732A" w:rsidP="00E4703B">
            <w:pPr>
              <w:jc w:val="center"/>
            </w:pPr>
          </w:p>
        </w:tc>
        <w:tc>
          <w:tcPr>
            <w:tcW w:w="971" w:type="dxa"/>
          </w:tcPr>
          <w:p w14:paraId="0C5F1D6E" w14:textId="77777777" w:rsidR="004C732A" w:rsidRDefault="004C732A" w:rsidP="00E4703B">
            <w:pPr>
              <w:jc w:val="center"/>
            </w:pPr>
          </w:p>
        </w:tc>
      </w:tr>
      <w:tr w:rsidR="004C732A" w14:paraId="2BC478AA" w14:textId="77777777" w:rsidTr="00E4703B">
        <w:trPr>
          <w:trHeight w:val="720"/>
          <w:jc w:val="center"/>
        </w:trPr>
        <w:tc>
          <w:tcPr>
            <w:tcW w:w="971" w:type="dxa"/>
          </w:tcPr>
          <w:p w14:paraId="49AC22FE" w14:textId="77777777" w:rsidR="004C732A" w:rsidRDefault="004C732A" w:rsidP="00E4703B">
            <w:pPr>
              <w:jc w:val="center"/>
            </w:pPr>
          </w:p>
        </w:tc>
        <w:tc>
          <w:tcPr>
            <w:tcW w:w="971" w:type="dxa"/>
          </w:tcPr>
          <w:p w14:paraId="6BC73A72" w14:textId="77777777" w:rsidR="004C732A" w:rsidRDefault="004C732A" w:rsidP="00E4703B">
            <w:pPr>
              <w:jc w:val="center"/>
            </w:pPr>
          </w:p>
        </w:tc>
      </w:tr>
      <w:tr w:rsidR="004C732A" w14:paraId="032110A6" w14:textId="77777777" w:rsidTr="00E4703B">
        <w:trPr>
          <w:trHeight w:val="720"/>
          <w:jc w:val="center"/>
        </w:trPr>
        <w:tc>
          <w:tcPr>
            <w:tcW w:w="971" w:type="dxa"/>
          </w:tcPr>
          <w:p w14:paraId="2B55E933" w14:textId="77777777" w:rsidR="004C732A" w:rsidRDefault="004C732A" w:rsidP="00E4703B">
            <w:pPr>
              <w:jc w:val="center"/>
            </w:pPr>
          </w:p>
        </w:tc>
        <w:tc>
          <w:tcPr>
            <w:tcW w:w="971" w:type="dxa"/>
          </w:tcPr>
          <w:p w14:paraId="19E02265" w14:textId="77777777" w:rsidR="004C732A" w:rsidRDefault="004C732A" w:rsidP="00E4703B">
            <w:pPr>
              <w:jc w:val="center"/>
            </w:pPr>
          </w:p>
        </w:tc>
      </w:tr>
      <w:tr w:rsidR="004C732A" w14:paraId="63DCAF8F" w14:textId="77777777" w:rsidTr="00E4703B">
        <w:trPr>
          <w:trHeight w:val="720"/>
          <w:jc w:val="center"/>
        </w:trPr>
        <w:tc>
          <w:tcPr>
            <w:tcW w:w="971" w:type="dxa"/>
          </w:tcPr>
          <w:p w14:paraId="2688553F" w14:textId="77777777" w:rsidR="004C732A" w:rsidRDefault="004C732A" w:rsidP="00E4703B">
            <w:pPr>
              <w:jc w:val="center"/>
            </w:pPr>
          </w:p>
        </w:tc>
        <w:tc>
          <w:tcPr>
            <w:tcW w:w="971" w:type="dxa"/>
          </w:tcPr>
          <w:p w14:paraId="573B1A6B" w14:textId="77777777" w:rsidR="004C732A" w:rsidRDefault="004C732A" w:rsidP="00E4703B">
            <w:pPr>
              <w:jc w:val="center"/>
            </w:pPr>
          </w:p>
        </w:tc>
      </w:tr>
      <w:tr w:rsidR="004C732A" w14:paraId="5C1AADCE" w14:textId="77777777" w:rsidTr="00E4703B">
        <w:trPr>
          <w:trHeight w:val="720"/>
          <w:jc w:val="center"/>
        </w:trPr>
        <w:tc>
          <w:tcPr>
            <w:tcW w:w="971" w:type="dxa"/>
          </w:tcPr>
          <w:p w14:paraId="2447EF19" w14:textId="77777777" w:rsidR="004C732A" w:rsidRDefault="004C732A" w:rsidP="00E4703B">
            <w:pPr>
              <w:jc w:val="center"/>
            </w:pPr>
          </w:p>
        </w:tc>
        <w:tc>
          <w:tcPr>
            <w:tcW w:w="971" w:type="dxa"/>
          </w:tcPr>
          <w:p w14:paraId="76AC4601" w14:textId="77777777" w:rsidR="004C732A" w:rsidRDefault="004C732A" w:rsidP="00E4703B">
            <w:pPr>
              <w:jc w:val="center"/>
            </w:pPr>
          </w:p>
        </w:tc>
      </w:tr>
      <w:tr w:rsidR="004C732A" w14:paraId="769825D5" w14:textId="77777777" w:rsidTr="00E4703B">
        <w:trPr>
          <w:trHeight w:val="720"/>
          <w:jc w:val="center"/>
        </w:trPr>
        <w:tc>
          <w:tcPr>
            <w:tcW w:w="971" w:type="dxa"/>
          </w:tcPr>
          <w:p w14:paraId="068AAF93" w14:textId="77777777" w:rsidR="004C732A" w:rsidRDefault="004C732A" w:rsidP="00E4703B">
            <w:pPr>
              <w:jc w:val="center"/>
            </w:pPr>
          </w:p>
        </w:tc>
        <w:tc>
          <w:tcPr>
            <w:tcW w:w="971" w:type="dxa"/>
          </w:tcPr>
          <w:p w14:paraId="117E57EC" w14:textId="77777777" w:rsidR="004C732A" w:rsidRDefault="004C732A" w:rsidP="00E4703B">
            <w:pPr>
              <w:jc w:val="center"/>
            </w:pPr>
          </w:p>
        </w:tc>
      </w:tr>
    </w:tbl>
    <w:p w14:paraId="6E0FBA59" w14:textId="77777777" w:rsidR="00E9662B" w:rsidRPr="00935D8A" w:rsidRDefault="00E9662B" w:rsidP="00E9662B">
      <w:pPr>
        <w:spacing w:after="0"/>
        <w:ind w:left="720"/>
        <w:rPr>
          <w:rFonts w:ascii="Verdana" w:hAnsi="Verdana"/>
          <w:i/>
        </w:rPr>
      </w:pPr>
    </w:p>
    <w:sectPr w:rsidR="00E9662B" w:rsidRPr="00935D8A" w:rsidSect="00F4326E">
      <w:headerReference w:type="first" r:id="rId12"/>
      <w:footerReference w:type="first" r:id="rId13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F38E1" w14:textId="77777777" w:rsidR="00CD71FB" w:rsidRDefault="00CD71FB" w:rsidP="005B3A86">
      <w:pPr>
        <w:spacing w:after="0" w:line="240" w:lineRule="auto"/>
      </w:pPr>
      <w:r>
        <w:separator/>
      </w:r>
    </w:p>
  </w:endnote>
  <w:endnote w:type="continuationSeparator" w:id="0">
    <w:p w14:paraId="0283F235" w14:textId="77777777" w:rsidR="00CD71FB" w:rsidRDefault="00CD71FB" w:rsidP="005B3A86">
      <w:pPr>
        <w:spacing w:after="0" w:line="240" w:lineRule="auto"/>
      </w:pPr>
      <w:r>
        <w:continuationSeparator/>
      </w:r>
    </w:p>
  </w:endnote>
  <w:endnote w:type="continuationNotice" w:id="1">
    <w:p w14:paraId="725A9815" w14:textId="77777777" w:rsidR="00CD71FB" w:rsidRDefault="00CD71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altName w:val="Copperplate Gothic Bold"/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altName w:val="Copperplate Gothic Bold"/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A92B" w14:textId="2E46F27E" w:rsidR="00CD71FB" w:rsidRPr="005B3A86" w:rsidRDefault="00CD71FB" w:rsidP="00EB051A">
    <w:pPr>
      <w:pStyle w:val="Footer"/>
      <w:pBdr>
        <w:top w:val="single" w:sz="4" w:space="1" w:color="auto"/>
      </w:pBdr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>
      <w:rPr>
        <w:rFonts w:ascii="BankGothic Lt BT" w:hAnsi="BankGothic Lt BT"/>
        <w:noProof/>
        <w:sz w:val="24"/>
        <w:szCs w:val="24"/>
      </w:rPr>
      <w:t>1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  <w:p w14:paraId="79BDA92C" w14:textId="77777777" w:rsidR="00CD71FB" w:rsidRPr="00C65D8F" w:rsidRDefault="00CD71FB" w:rsidP="00C65D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D021C" w14:textId="72E6AB74" w:rsidR="00CD71FB" w:rsidRPr="005B3A86" w:rsidRDefault="00CD71FB" w:rsidP="00EB051A">
    <w:pPr>
      <w:pStyle w:val="Footer"/>
      <w:pBdr>
        <w:top w:val="single" w:sz="4" w:space="1" w:color="auto"/>
      </w:pBdr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>
      <w:rPr>
        <w:rFonts w:ascii="BankGothic Lt BT" w:hAnsi="BankGothic Lt BT"/>
        <w:noProof/>
        <w:sz w:val="24"/>
        <w:szCs w:val="24"/>
      </w:rPr>
      <w:t>2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</w:r>
  </w:p>
  <w:p w14:paraId="3156D6CC" w14:textId="77777777" w:rsidR="00CD71FB" w:rsidRPr="00C65D8F" w:rsidRDefault="00CD71FB" w:rsidP="00C65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7C236" w14:textId="77777777" w:rsidR="00CD71FB" w:rsidRDefault="00CD71FB" w:rsidP="005B3A86">
      <w:pPr>
        <w:spacing w:after="0" w:line="240" w:lineRule="auto"/>
      </w:pPr>
      <w:r>
        <w:separator/>
      </w:r>
    </w:p>
  </w:footnote>
  <w:footnote w:type="continuationSeparator" w:id="0">
    <w:p w14:paraId="774A9BA1" w14:textId="77777777" w:rsidR="00CD71FB" w:rsidRDefault="00CD71FB" w:rsidP="005B3A86">
      <w:pPr>
        <w:spacing w:after="0" w:line="240" w:lineRule="auto"/>
      </w:pPr>
      <w:r>
        <w:continuationSeparator/>
      </w:r>
    </w:p>
  </w:footnote>
  <w:footnote w:type="continuationNotice" w:id="1">
    <w:p w14:paraId="5D91C92E" w14:textId="77777777" w:rsidR="00CD71FB" w:rsidRDefault="00CD71F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"/>
      <w:gridCol w:w="7830"/>
      <w:gridCol w:w="1075"/>
    </w:tblGrid>
    <w:tr w:rsidR="00CD71FB" w14:paraId="17DB4D8B" w14:textId="77777777" w:rsidTr="00E4703B">
      <w:tc>
        <w:tcPr>
          <w:tcW w:w="1080" w:type="dxa"/>
        </w:tcPr>
        <w:p w14:paraId="6787F94E" w14:textId="77777777" w:rsidR="00CD71FB" w:rsidRDefault="00CD71FB" w:rsidP="00935D8A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33A95CD" wp14:editId="0991BE2E">
                <wp:extent cx="347472" cy="384048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14:paraId="66740D56" w14:textId="77777777" w:rsidR="00CD71FB" w:rsidRDefault="00CD71FB" w:rsidP="00935D8A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 w:rsidRPr="00E67399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67399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1075" w:type="dxa"/>
        </w:tcPr>
        <w:p w14:paraId="0D307A95" w14:textId="3CEF713B" w:rsidR="00CD71FB" w:rsidRDefault="00CD71FB" w:rsidP="00935D8A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739A2FC" wp14:editId="392E60D5">
                <wp:extent cx="347472" cy="384048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9BDA92A" w14:textId="27684E13" w:rsidR="00CD71FB" w:rsidRPr="00935D8A" w:rsidRDefault="00CD71FB" w:rsidP="00935D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5D0DF" w14:textId="1BAB2DD0" w:rsidR="00CD71FB" w:rsidRPr="00F4326E" w:rsidRDefault="00CD71FB" w:rsidP="00935D8A">
    <w:pPr>
      <w:pStyle w:val="Header"/>
      <w:rPr>
        <w:rFonts w:ascii="BankGothic Lt BT" w:hAnsi="BankGothic Lt BT"/>
        <w:sz w:val="24"/>
        <w:szCs w:val="24"/>
        <w:u w:val="single"/>
      </w:rPr>
    </w:pPr>
    <w:r>
      <w:rPr>
        <w:rFonts w:ascii="BankGothic Lt BT" w:hAnsi="BankGothic Lt BT"/>
        <w:sz w:val="24"/>
        <w:szCs w:val="24"/>
        <w:u w:val="single"/>
      </w:rPr>
      <w:t>job 26</w:t>
    </w:r>
    <w:r w:rsidRPr="00F4326E">
      <w:rPr>
        <w:rFonts w:ascii="BankGothic Lt BT" w:hAnsi="BankGothic Lt BT"/>
        <w:sz w:val="24"/>
        <w:szCs w:val="24"/>
        <w:u w:val="single"/>
      </w:rPr>
      <w:tab/>
    </w:r>
    <w:proofErr w:type="spellStart"/>
    <w:r w:rsidRPr="00F4326E">
      <w:rPr>
        <w:rFonts w:ascii="BankGothic Lt BT" w:hAnsi="BankGothic Lt BT"/>
        <w:sz w:val="24"/>
        <w:szCs w:val="24"/>
        <w:u w:val="single"/>
      </w:rPr>
      <w:t>ranken</w:t>
    </w:r>
    <w:proofErr w:type="spellEnd"/>
    <w:r w:rsidRPr="00F4326E">
      <w:rPr>
        <w:rFonts w:ascii="BankGothic Lt BT" w:hAnsi="BankGothic Lt BT"/>
        <w:sz w:val="24"/>
        <w:szCs w:val="24"/>
        <w:u w:val="single"/>
      </w:rPr>
      <w:t xml:space="preserve"> technical college</w:t>
    </w:r>
    <w:r w:rsidRPr="00F4326E">
      <w:rPr>
        <w:rFonts w:ascii="BankGothic Lt BT" w:hAnsi="BankGothic Lt BT"/>
        <w:sz w:val="24"/>
        <w:szCs w:val="24"/>
        <w:u w:val="single"/>
      </w:rPr>
      <w:tab/>
    </w:r>
    <w:r w:rsidRPr="00F4326E">
      <w:rPr>
        <w:rFonts w:ascii="BankGothic Lt BT" w:hAnsi="BankGothic Lt BT"/>
        <w:sz w:val="24"/>
        <w:szCs w:val="24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4033"/>
    <w:multiLevelType w:val="hybridMultilevel"/>
    <w:tmpl w:val="9178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F4943"/>
    <w:multiLevelType w:val="hybridMultilevel"/>
    <w:tmpl w:val="53789E0A"/>
    <w:lvl w:ilvl="0" w:tplc="0DE0AF2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D7085C"/>
    <w:multiLevelType w:val="hybridMultilevel"/>
    <w:tmpl w:val="9178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F54DF"/>
    <w:multiLevelType w:val="hybridMultilevel"/>
    <w:tmpl w:val="F66413A0"/>
    <w:lvl w:ilvl="0" w:tplc="7EDE8ED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662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899"/>
    <w:rsid w:val="000637B9"/>
    <w:rsid w:val="000736A4"/>
    <w:rsid w:val="00082ABE"/>
    <w:rsid w:val="000D4501"/>
    <w:rsid w:val="00107031"/>
    <w:rsid w:val="00120E55"/>
    <w:rsid w:val="001758E2"/>
    <w:rsid w:val="00182A42"/>
    <w:rsid w:val="00201075"/>
    <w:rsid w:val="002018A5"/>
    <w:rsid w:val="00202B1D"/>
    <w:rsid w:val="00224C5A"/>
    <w:rsid w:val="0025480C"/>
    <w:rsid w:val="00266900"/>
    <w:rsid w:val="002C2D83"/>
    <w:rsid w:val="002D6454"/>
    <w:rsid w:val="002E6C3C"/>
    <w:rsid w:val="00345234"/>
    <w:rsid w:val="003640AB"/>
    <w:rsid w:val="00372C27"/>
    <w:rsid w:val="00385679"/>
    <w:rsid w:val="003B26F3"/>
    <w:rsid w:val="00406FED"/>
    <w:rsid w:val="0041415C"/>
    <w:rsid w:val="004142AB"/>
    <w:rsid w:val="00431790"/>
    <w:rsid w:val="00442223"/>
    <w:rsid w:val="00475BBE"/>
    <w:rsid w:val="004909CE"/>
    <w:rsid w:val="00491348"/>
    <w:rsid w:val="004B5293"/>
    <w:rsid w:val="004C732A"/>
    <w:rsid w:val="004F14A5"/>
    <w:rsid w:val="004F3058"/>
    <w:rsid w:val="00525C43"/>
    <w:rsid w:val="00541B6D"/>
    <w:rsid w:val="0059048B"/>
    <w:rsid w:val="005A1096"/>
    <w:rsid w:val="005A16E9"/>
    <w:rsid w:val="005B3A86"/>
    <w:rsid w:val="005C4546"/>
    <w:rsid w:val="006421B2"/>
    <w:rsid w:val="00653849"/>
    <w:rsid w:val="006618BF"/>
    <w:rsid w:val="006777DA"/>
    <w:rsid w:val="00684897"/>
    <w:rsid w:val="006F60D9"/>
    <w:rsid w:val="007140C7"/>
    <w:rsid w:val="007278A2"/>
    <w:rsid w:val="00732C58"/>
    <w:rsid w:val="00751CAE"/>
    <w:rsid w:val="007563BE"/>
    <w:rsid w:val="007C046E"/>
    <w:rsid w:val="007C60BD"/>
    <w:rsid w:val="007E5AF1"/>
    <w:rsid w:val="00866D5F"/>
    <w:rsid w:val="00874762"/>
    <w:rsid w:val="00890899"/>
    <w:rsid w:val="008B11C1"/>
    <w:rsid w:val="008D5DE2"/>
    <w:rsid w:val="008F73FE"/>
    <w:rsid w:val="00900BD6"/>
    <w:rsid w:val="009073B1"/>
    <w:rsid w:val="00912242"/>
    <w:rsid w:val="0093249F"/>
    <w:rsid w:val="00932F6A"/>
    <w:rsid w:val="00935D8A"/>
    <w:rsid w:val="00946FDB"/>
    <w:rsid w:val="009537D0"/>
    <w:rsid w:val="0096721C"/>
    <w:rsid w:val="00977B46"/>
    <w:rsid w:val="009B2F91"/>
    <w:rsid w:val="009D3530"/>
    <w:rsid w:val="009E21B7"/>
    <w:rsid w:val="009F2DFA"/>
    <w:rsid w:val="009F4538"/>
    <w:rsid w:val="00A00BE2"/>
    <w:rsid w:val="00A10707"/>
    <w:rsid w:val="00A1208D"/>
    <w:rsid w:val="00A44B0D"/>
    <w:rsid w:val="00AB7CC7"/>
    <w:rsid w:val="00AD7478"/>
    <w:rsid w:val="00AE1FE7"/>
    <w:rsid w:val="00AE7F5E"/>
    <w:rsid w:val="00B00D95"/>
    <w:rsid w:val="00B10681"/>
    <w:rsid w:val="00B1097F"/>
    <w:rsid w:val="00B10E59"/>
    <w:rsid w:val="00B16B3D"/>
    <w:rsid w:val="00B317D8"/>
    <w:rsid w:val="00B755C0"/>
    <w:rsid w:val="00BA2842"/>
    <w:rsid w:val="00BA62E6"/>
    <w:rsid w:val="00BB0000"/>
    <w:rsid w:val="00BB3C48"/>
    <w:rsid w:val="00BC498E"/>
    <w:rsid w:val="00C1233A"/>
    <w:rsid w:val="00C65D8F"/>
    <w:rsid w:val="00C850C3"/>
    <w:rsid w:val="00CA3C21"/>
    <w:rsid w:val="00CB5AA0"/>
    <w:rsid w:val="00CD71FB"/>
    <w:rsid w:val="00CE2E00"/>
    <w:rsid w:val="00D02177"/>
    <w:rsid w:val="00D310C1"/>
    <w:rsid w:val="00D62F2D"/>
    <w:rsid w:val="00D660EB"/>
    <w:rsid w:val="00DA380B"/>
    <w:rsid w:val="00DC19D0"/>
    <w:rsid w:val="00E30403"/>
    <w:rsid w:val="00E4703B"/>
    <w:rsid w:val="00E5251A"/>
    <w:rsid w:val="00E777BF"/>
    <w:rsid w:val="00E82ED6"/>
    <w:rsid w:val="00E9662B"/>
    <w:rsid w:val="00EB051A"/>
    <w:rsid w:val="00EC6ECB"/>
    <w:rsid w:val="00EE6C31"/>
    <w:rsid w:val="00F4326E"/>
    <w:rsid w:val="00F631A1"/>
    <w:rsid w:val="00F807B7"/>
    <w:rsid w:val="00F87D8D"/>
    <w:rsid w:val="00FA66D1"/>
    <w:rsid w:val="00FB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79BDA8DB"/>
  <w15:chartTrackingRefBased/>
  <w15:docId w15:val="{3879280E-850E-4F12-93DA-FB84DFFE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87D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D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D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D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D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8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3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D60D2-03B5-4A59-A63B-F417DF04D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218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2018-02-26T18:49:00Z</cp:lastPrinted>
  <dcterms:created xsi:type="dcterms:W3CDTF">2018-02-21T22:04:00Z</dcterms:created>
  <dcterms:modified xsi:type="dcterms:W3CDTF">2018-03-02T20:06:00Z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obNum">
    <vt:lpwstr>01</vt:lpwstr>
  </property>
</Properties>
</file>