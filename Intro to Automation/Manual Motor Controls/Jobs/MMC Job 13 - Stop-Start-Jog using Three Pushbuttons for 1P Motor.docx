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7B4A24D4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475698">
        <w:rPr>
          <w:rFonts w:ascii="Verdana" w:hAnsi="Verdana"/>
          <w:b/>
          <w:sz w:val="24"/>
          <w:szCs w:val="24"/>
        </w:rPr>
        <w:t>Stop-Start-Jog using Three Pushbuttons for 1P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475698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475698">
        <w:rPr>
          <w:rFonts w:ascii="Verdana" w:hAnsi="Verdana"/>
          <w:sz w:val="20"/>
          <w:szCs w:val="20"/>
        </w:rPr>
        <w:t>13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31B2C4D9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475698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475698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475698">
        <w:rPr>
          <w:rFonts w:ascii="Verdana" w:hAnsi="Verdana"/>
          <w:sz w:val="20"/>
          <w:szCs w:val="20"/>
        </w:rPr>
        <w:t>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07C9EA0B" w14:textId="41E22AC1" w:rsidR="00475698" w:rsidRPr="00475698" w:rsidRDefault="00475698" w:rsidP="0047569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</w:t>
      </w:r>
      <w:r w:rsidRPr="00475698">
        <w:rPr>
          <w:rFonts w:ascii="Verdana" w:hAnsi="Verdana"/>
          <w:sz w:val="20"/>
          <w:szCs w:val="20"/>
        </w:rPr>
        <w:t>ifferentiate motor jogging techniques in a motor control circuit.</w:t>
      </w:r>
    </w:p>
    <w:p w14:paraId="682464D6" w14:textId="220785C6" w:rsidR="00475698" w:rsidRPr="00475698" w:rsidRDefault="00475698" w:rsidP="0047569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</w:t>
      </w:r>
      <w:r w:rsidRPr="00475698">
        <w:rPr>
          <w:rFonts w:ascii="Verdana" w:hAnsi="Verdana"/>
          <w:sz w:val="20"/>
          <w:szCs w:val="20"/>
        </w:rPr>
        <w:t>emonstrate how a stop/start motor circuit can be converted to a jogging circuit using a third pushbutton.</w:t>
      </w:r>
    </w:p>
    <w:p w14:paraId="573D5276" w14:textId="6988F61C" w:rsidR="00475698" w:rsidRPr="00475698" w:rsidRDefault="00475698" w:rsidP="0047569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</w:t>
      </w:r>
      <w:r w:rsidRPr="00475698">
        <w:rPr>
          <w:rFonts w:ascii="Verdana" w:hAnsi="Verdana"/>
          <w:sz w:val="20"/>
          <w:szCs w:val="20"/>
        </w:rPr>
        <w:t>emonstrate circuit design and building skills.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6E1C5667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475698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>the Manual Motor Control 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4D8F481D" w:rsidR="001C2E27" w:rsidRDefault="004A418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9000" w:type="dxa"/>
        <w:tblInd w:w="355" w:type="dxa"/>
        <w:tblLook w:val="04A0" w:firstRow="1" w:lastRow="0" w:firstColumn="1" w:lastColumn="0" w:noHBand="0" w:noVBand="1"/>
      </w:tblPr>
      <w:tblGrid>
        <w:gridCol w:w="3704"/>
        <w:gridCol w:w="3496"/>
        <w:gridCol w:w="1800"/>
      </w:tblGrid>
      <w:tr w:rsidR="004A4187" w:rsidRPr="004A4187" w14:paraId="14A897CF" w14:textId="77777777" w:rsidTr="004A4187">
        <w:trPr>
          <w:trHeight w:val="252"/>
        </w:trPr>
        <w:tc>
          <w:tcPr>
            <w:tcW w:w="9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DF2559" w14:textId="77777777" w:rsidR="004A4187" w:rsidRPr="004A4187" w:rsidRDefault="004A4187" w:rsidP="004A418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4A4187" w:rsidRPr="004A4187" w14:paraId="75CF6E7E" w14:textId="77777777" w:rsidTr="004A4187">
        <w:trPr>
          <w:trHeight w:val="204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96D3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4A4187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AE016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4A4187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3981D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4A4187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475698" w:rsidRPr="004A4187" w14:paraId="194B7643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CF6F" w14:textId="02B1EDF3" w:rsidR="00475698" w:rsidRPr="004A4187" w:rsidRDefault="00475698" w:rsidP="0047569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Closed Pushbutton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B24F" w14:textId="127A019C" w:rsidR="00475698" w:rsidRPr="004A4187" w:rsidRDefault="00475698" w:rsidP="0047569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Button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D6A80" w14:textId="281A748B" w:rsidR="00475698" w:rsidRPr="004A4187" w:rsidRDefault="00475698" w:rsidP="0047569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475698" w:rsidRPr="004A4187" w14:paraId="59AAA9C7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9FEF" w14:textId="055C8CE3" w:rsidR="00475698" w:rsidRPr="004A4187" w:rsidRDefault="00475698" w:rsidP="0047569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Open</w:t>
            </w: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88B7B" w14:textId="64FDB161" w:rsidR="00475698" w:rsidRPr="004A4187" w:rsidRDefault="00475698" w:rsidP="0047569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 Button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F108" w14:textId="261975BB" w:rsidR="00475698" w:rsidRPr="004A4187" w:rsidRDefault="00475698" w:rsidP="0047569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</w:p>
        </w:tc>
      </w:tr>
      <w:tr w:rsidR="004A4187" w:rsidRPr="004A4187" w14:paraId="05981CCE" w14:textId="77777777" w:rsidTr="0059406E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02A76" w14:textId="64B0C924" w:rsidR="004A4187" w:rsidRPr="004A4187" w:rsidRDefault="00475698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Dual Action</w:t>
            </w:r>
            <w:r w:rsidR="004A4187"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9AB50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 Button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E99E" w14:textId="6D2153E0" w:rsidR="004A4187" w:rsidRPr="004A4187" w:rsidRDefault="0059406E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</w:t>
            </w:r>
          </w:p>
        </w:tc>
      </w:tr>
      <w:tr w:rsidR="004A4187" w:rsidRPr="004A4187" w14:paraId="01ED6004" w14:textId="77777777" w:rsidTr="0059406E">
        <w:trPr>
          <w:trHeight w:val="252"/>
        </w:trPr>
        <w:tc>
          <w:tcPr>
            <w:tcW w:w="9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F1208EE" w14:textId="77777777" w:rsidR="004A4187" w:rsidRPr="004A4187" w:rsidRDefault="004A4187" w:rsidP="004A418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4A4187" w:rsidRPr="004A4187" w14:paraId="6644D854" w14:textId="77777777" w:rsidTr="004A4187">
        <w:trPr>
          <w:trHeight w:val="204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92CDC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4A4187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9844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4A4187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036D9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4A4187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4A4187" w:rsidRPr="004A4187" w14:paraId="5D17C528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02E0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74EF4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C989E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RUNNING</w:t>
            </w:r>
          </w:p>
        </w:tc>
      </w:tr>
      <w:tr w:rsidR="004A4187" w:rsidRPr="004A4187" w14:paraId="557BD5B5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D7216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E917C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ED34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4A4187" w:rsidRPr="004A4187" w14:paraId="12399679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62B0" w14:textId="406F183A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Eight-Pin </w:t>
            </w:r>
            <w:r w:rsidR="00D35AC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24VDC </w:t>
            </w: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Relay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0BCEC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Control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C9268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MC1</w:t>
            </w:r>
          </w:p>
        </w:tc>
      </w:tr>
      <w:tr w:rsidR="004A4187" w:rsidRPr="004A4187" w14:paraId="04737793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48A5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120VAC Motor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5AD9E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271C5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M1</w:t>
            </w:r>
          </w:p>
        </w:tc>
      </w:tr>
    </w:tbl>
    <w:p w14:paraId="3F8FF8B8" w14:textId="7B9ACDF3" w:rsidR="003D5A8E" w:rsidRPr="005915F6" w:rsidRDefault="00A527ED" w:rsidP="004A418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  <w:bookmarkStart w:id="0" w:name="_GoBack"/>
      <w:bookmarkEnd w:id="0"/>
    </w:p>
    <w:p w14:paraId="19DDAA11" w14:textId="1DD73E95" w:rsidR="00B04FB1" w:rsidRPr="00B04FB1" w:rsidRDefault="00475698" w:rsidP="000A6046">
      <w:pPr>
        <w:tabs>
          <w:tab w:val="left" w:pos="2026"/>
        </w:tabs>
        <w:spacing w:before="120" w:after="120"/>
        <w:ind w:left="360" w:right="720"/>
        <w:rPr>
          <w:rFonts w:ascii="Verdana" w:hAnsi="Verdana"/>
          <w:sz w:val="20"/>
          <w:szCs w:val="20"/>
        </w:rPr>
      </w:pPr>
      <w:r w:rsidRPr="00475698">
        <w:rPr>
          <w:rFonts w:ascii="Verdana" w:hAnsi="Verdana"/>
          <w:sz w:val="20"/>
          <w:szCs w:val="20"/>
        </w:rPr>
        <w:t xml:space="preserve">Design a stop/start/jog motor control circuit using </w:t>
      </w:r>
      <w:r>
        <w:rPr>
          <w:rFonts w:ascii="Verdana" w:hAnsi="Verdana"/>
          <w:sz w:val="20"/>
          <w:szCs w:val="20"/>
        </w:rPr>
        <w:t>the devices listed above</w:t>
      </w:r>
      <w:r w:rsidRPr="00475698">
        <w:rPr>
          <w:rFonts w:ascii="Verdana" w:hAnsi="Verdana"/>
          <w:sz w:val="20"/>
          <w:szCs w:val="20"/>
        </w:rPr>
        <w:t xml:space="preserve">. One pushbutton shall be a </w:t>
      </w:r>
      <w:r>
        <w:rPr>
          <w:rFonts w:ascii="Verdana" w:hAnsi="Verdana"/>
          <w:sz w:val="20"/>
          <w:szCs w:val="20"/>
        </w:rPr>
        <w:t>START</w:t>
      </w:r>
      <w:r w:rsidRPr="00475698">
        <w:rPr>
          <w:rFonts w:ascii="Verdana" w:hAnsi="Verdana"/>
          <w:sz w:val="20"/>
          <w:szCs w:val="20"/>
        </w:rPr>
        <w:t xml:space="preserve"> button. When the start button is pressed, the motor shall start and continue to run even if the button is no longer pressed. If the </w:t>
      </w:r>
      <w:r>
        <w:rPr>
          <w:rFonts w:ascii="Verdana" w:hAnsi="Verdana"/>
          <w:sz w:val="20"/>
          <w:szCs w:val="20"/>
        </w:rPr>
        <w:t>STOP</w:t>
      </w:r>
      <w:r w:rsidRPr="00475698">
        <w:rPr>
          <w:rFonts w:ascii="Verdana" w:hAnsi="Verdana"/>
          <w:sz w:val="20"/>
          <w:szCs w:val="20"/>
        </w:rPr>
        <w:t xml:space="preserve"> button is </w:t>
      </w:r>
      <w:r>
        <w:rPr>
          <w:rFonts w:ascii="Verdana" w:hAnsi="Verdana"/>
          <w:sz w:val="20"/>
          <w:szCs w:val="20"/>
        </w:rPr>
        <w:t xml:space="preserve">pressed, the motor shall stop. </w:t>
      </w:r>
      <w:r w:rsidRPr="00475698">
        <w:rPr>
          <w:rFonts w:ascii="Verdana" w:hAnsi="Verdana"/>
          <w:sz w:val="20"/>
          <w:szCs w:val="20"/>
        </w:rPr>
        <w:t xml:space="preserve">If the </w:t>
      </w:r>
      <w:r>
        <w:rPr>
          <w:rFonts w:ascii="Verdana" w:hAnsi="Verdana"/>
          <w:sz w:val="20"/>
          <w:szCs w:val="20"/>
        </w:rPr>
        <w:t>dual action</w:t>
      </w:r>
      <w:r w:rsidRPr="00475698">
        <w:rPr>
          <w:rFonts w:ascii="Verdana" w:hAnsi="Verdana"/>
          <w:sz w:val="20"/>
          <w:szCs w:val="20"/>
        </w:rPr>
        <w:t xml:space="preserve"> pushbutton, a </w:t>
      </w:r>
      <w:r>
        <w:rPr>
          <w:rFonts w:ascii="Verdana" w:hAnsi="Verdana"/>
          <w:sz w:val="20"/>
          <w:szCs w:val="20"/>
        </w:rPr>
        <w:t>JOG</w:t>
      </w:r>
      <w:r w:rsidRPr="00475698">
        <w:rPr>
          <w:rFonts w:ascii="Verdana" w:hAnsi="Verdana"/>
          <w:sz w:val="20"/>
          <w:szCs w:val="20"/>
        </w:rPr>
        <w:t xml:space="preserve"> button, is pressed the motor shall only run for as long as the button is being held down. Once the </w:t>
      </w:r>
      <w:r>
        <w:rPr>
          <w:rFonts w:ascii="Verdana" w:hAnsi="Verdana"/>
          <w:sz w:val="20"/>
          <w:szCs w:val="20"/>
        </w:rPr>
        <w:t>JOG</w:t>
      </w:r>
      <w:r w:rsidRPr="00475698">
        <w:rPr>
          <w:rFonts w:ascii="Verdana" w:hAnsi="Verdana"/>
          <w:sz w:val="20"/>
          <w:szCs w:val="20"/>
        </w:rPr>
        <w:t xml:space="preserve"> button is released,</w:t>
      </w:r>
      <w:r>
        <w:rPr>
          <w:rFonts w:ascii="Verdana" w:hAnsi="Verdana"/>
          <w:sz w:val="20"/>
          <w:szCs w:val="20"/>
        </w:rPr>
        <w:t xml:space="preserve"> the motor shall stop running. </w:t>
      </w:r>
      <w:r w:rsidRPr="00475698">
        <w:rPr>
          <w:rFonts w:ascii="Verdana" w:hAnsi="Verdana"/>
          <w:sz w:val="20"/>
          <w:szCs w:val="20"/>
        </w:rPr>
        <w:t xml:space="preserve">While the motor is running, the green light shall </w:t>
      </w:r>
      <w:r>
        <w:rPr>
          <w:rFonts w:ascii="Verdana" w:hAnsi="Verdana"/>
          <w:sz w:val="20"/>
          <w:szCs w:val="20"/>
        </w:rPr>
        <w:t>illuminate,</w:t>
      </w:r>
      <w:r w:rsidRPr="00475698">
        <w:rPr>
          <w:rFonts w:ascii="Verdana" w:hAnsi="Verdana"/>
          <w:sz w:val="20"/>
          <w:szCs w:val="20"/>
        </w:rPr>
        <w:t xml:space="preserve"> and the red light shall be off.  When the motor is not running, the green light shall be off, and the red light shall </w:t>
      </w:r>
      <w:r>
        <w:rPr>
          <w:rFonts w:ascii="Verdana" w:hAnsi="Verdana"/>
          <w:sz w:val="20"/>
          <w:szCs w:val="20"/>
        </w:rPr>
        <w:t>illuminate</w:t>
      </w:r>
      <w:r w:rsidRPr="00475698">
        <w:rPr>
          <w:rFonts w:ascii="Verdana" w:hAnsi="Verdana"/>
          <w:sz w:val="20"/>
          <w:szCs w:val="20"/>
        </w:rPr>
        <w:t xml:space="preserve">. </w:t>
      </w:r>
      <w:r w:rsidR="00E16902" w:rsidRPr="00E16902">
        <w:rPr>
          <w:rFonts w:ascii="Verdana" w:hAnsi="Verdana"/>
          <w:sz w:val="20"/>
          <w:szCs w:val="20"/>
        </w:rPr>
        <w:t xml:space="preserve">Use the space on the opposite side of this page to design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circuit. Once complete, review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design with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instructor. After obtaining approval, wire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circuit. Ensure to label all wires with the appropriate wire numbers. Have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instructor review </w:t>
      </w:r>
      <w:r w:rsidR="00E16902">
        <w:rPr>
          <w:rFonts w:ascii="Verdana" w:hAnsi="Verdana"/>
          <w:sz w:val="20"/>
          <w:szCs w:val="20"/>
        </w:rPr>
        <w:t>all</w:t>
      </w:r>
      <w:r w:rsidR="00E16902" w:rsidRPr="00E16902">
        <w:rPr>
          <w:rFonts w:ascii="Verdana" w:hAnsi="Verdana"/>
          <w:sz w:val="20"/>
          <w:szCs w:val="20"/>
        </w:rPr>
        <w:t xml:space="preserve"> wiring </w:t>
      </w:r>
      <w:r w:rsidR="00E16902" w:rsidRPr="006E1173">
        <w:rPr>
          <w:rFonts w:ascii="Verdana" w:hAnsi="Verdana"/>
          <w:sz w:val="20"/>
          <w:szCs w:val="20"/>
          <w:u w:val="single"/>
        </w:rPr>
        <w:t>before</w:t>
      </w:r>
      <w:r w:rsidR="00E16902" w:rsidRPr="00E16902">
        <w:rPr>
          <w:rFonts w:ascii="Verdana" w:hAnsi="Verdana"/>
          <w:sz w:val="20"/>
          <w:szCs w:val="20"/>
        </w:rPr>
        <w:t xml:space="preserve"> energizing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circuit</w:t>
      </w:r>
      <w:r w:rsidR="00EE4B76" w:rsidRPr="00EE4B76">
        <w:rPr>
          <w:rFonts w:ascii="Verdana" w:hAnsi="Verdana"/>
          <w:sz w:val="20"/>
          <w:szCs w:val="20"/>
        </w:rPr>
        <w:t>.</w:t>
      </w:r>
    </w:p>
    <w:p w14:paraId="164DE1B8" w14:textId="6EAAFCA1" w:rsidR="00DA1DDF" w:rsidRDefault="00A154CC" w:rsidP="006E1173">
      <w:pPr>
        <w:tabs>
          <w:tab w:val="left" w:pos="2026"/>
        </w:tabs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t>Graphic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3240"/>
        <w:gridCol w:w="3240"/>
      </w:tblGrid>
      <w:tr w:rsidR="00E16902" w14:paraId="682B012C" w14:textId="77777777" w:rsidTr="00E16902">
        <w:tc>
          <w:tcPr>
            <w:tcW w:w="3240" w:type="dxa"/>
            <w:vAlign w:val="center"/>
          </w:tcPr>
          <w:p w14:paraId="068940D9" w14:textId="689F8F02" w:rsidR="00E16902" w:rsidRDefault="00E16902" w:rsidP="004A4187">
            <w:pPr>
              <w:tabs>
                <w:tab w:val="left" w:pos="2880"/>
                <w:tab w:val="left" w:pos="576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C3E22EE" wp14:editId="6B942149">
                  <wp:extent cx="1042416" cy="923544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416" cy="923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6C0E2DB7" w14:textId="00202AB8" w:rsidR="00E16902" w:rsidRDefault="00E16902" w:rsidP="004A4187">
            <w:pPr>
              <w:tabs>
                <w:tab w:val="left" w:pos="2880"/>
                <w:tab w:val="left" w:pos="576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1374B0" wp14:editId="2CCDE9C1">
                  <wp:extent cx="1124712" cy="89611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712" cy="896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5A89811C" w14:textId="5D7CD6A2" w:rsidR="00E16902" w:rsidRDefault="00E16902" w:rsidP="004A4187">
            <w:pPr>
              <w:tabs>
                <w:tab w:val="left" w:pos="2880"/>
                <w:tab w:val="left" w:pos="576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942DE52" wp14:editId="728D4AE1">
                  <wp:extent cx="777240" cy="1152144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1152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19DB9A" w14:textId="77777777" w:rsidR="00D71C66" w:rsidRDefault="00D71C66" w:rsidP="004A4187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290A49D6" w14:textId="77777777" w:rsidR="00D71C66" w:rsidRPr="00D71C66" w:rsidRDefault="00D71C66" w:rsidP="004A4187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  <w:sectPr w:rsidR="00D71C66" w:rsidRPr="00D71C66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F3046A2" w14:textId="77777777" w:rsidR="00EE4B76" w:rsidRPr="00D71C66" w:rsidRDefault="00EE4B76" w:rsidP="00D71C66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single" w:sz="12" w:space="0" w:color="767171" w:themeColor="background2" w:themeShade="80"/>
          <w:bottom w:val="none" w:sz="0" w:space="0" w:color="auto"/>
          <w:right w:val="single" w:sz="12" w:space="0" w:color="767171" w:themeColor="background2" w:themeShade="80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71C66" w:rsidRPr="003D272D" w14:paraId="6F1A86AB" w14:textId="77777777" w:rsidTr="000A6046">
        <w:trPr>
          <w:trHeight w:val="360"/>
        </w:trPr>
        <w:tc>
          <w:tcPr>
            <w:tcW w:w="504" w:type="dxa"/>
          </w:tcPr>
          <w:p w14:paraId="6CB79E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52A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F9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CE9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CD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0A8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B46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D81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C4C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54E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046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2B85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330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9D8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4B5B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C25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7F7E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6AA749C" w14:textId="77777777" w:rsidTr="000A6046">
        <w:trPr>
          <w:trHeight w:val="360"/>
        </w:trPr>
        <w:tc>
          <w:tcPr>
            <w:tcW w:w="504" w:type="dxa"/>
          </w:tcPr>
          <w:p w14:paraId="67AD3F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AE16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611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ECF0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CA65E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B50D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BA1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75D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321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58EA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08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8CE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63B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3998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E133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41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A8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FAC2C6D" w14:textId="77777777" w:rsidTr="000A6046">
        <w:trPr>
          <w:trHeight w:val="360"/>
        </w:trPr>
        <w:tc>
          <w:tcPr>
            <w:tcW w:w="504" w:type="dxa"/>
          </w:tcPr>
          <w:p w14:paraId="24484C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837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D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C7C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9A1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7FA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C8E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6F1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E4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2C2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A5A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00E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87F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E3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C3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92E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7C3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753836" w14:textId="77777777" w:rsidTr="000A6046">
        <w:trPr>
          <w:trHeight w:val="360"/>
        </w:trPr>
        <w:tc>
          <w:tcPr>
            <w:tcW w:w="504" w:type="dxa"/>
          </w:tcPr>
          <w:p w14:paraId="7B31281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AD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B0B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B5B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363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9F9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656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2A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DF1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7C5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FAC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1AB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63A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05D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35D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06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54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C0C4782" w14:textId="77777777" w:rsidTr="000A6046">
        <w:trPr>
          <w:trHeight w:val="360"/>
        </w:trPr>
        <w:tc>
          <w:tcPr>
            <w:tcW w:w="504" w:type="dxa"/>
          </w:tcPr>
          <w:p w14:paraId="79FA43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C28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3FE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3E3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A18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A8B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CB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B5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041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F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5C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1CE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6B9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484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F16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D8B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D18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38AFAF1" w14:textId="77777777" w:rsidTr="000A6046">
        <w:trPr>
          <w:trHeight w:val="360"/>
        </w:trPr>
        <w:tc>
          <w:tcPr>
            <w:tcW w:w="504" w:type="dxa"/>
          </w:tcPr>
          <w:p w14:paraId="2E202F8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B23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5C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D17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EF1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ECED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1DC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9F4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6DE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E84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00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FF1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3F7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CE30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E07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17D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B03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9F0C90D" w14:textId="77777777" w:rsidTr="000A6046">
        <w:trPr>
          <w:trHeight w:val="360"/>
        </w:trPr>
        <w:tc>
          <w:tcPr>
            <w:tcW w:w="504" w:type="dxa"/>
          </w:tcPr>
          <w:p w14:paraId="55C9B22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4BB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A46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772B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428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3D1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C43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82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486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B6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5E8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18C5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1CD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3D1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860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B9E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5CA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7FBF660" w14:textId="77777777" w:rsidTr="000A6046">
        <w:trPr>
          <w:trHeight w:val="360"/>
        </w:trPr>
        <w:tc>
          <w:tcPr>
            <w:tcW w:w="504" w:type="dxa"/>
          </w:tcPr>
          <w:p w14:paraId="155DB7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C60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A37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8DC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60A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6FB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E1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8F2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50B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CAF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0C0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1BAB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19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249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76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E1D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422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6A742CA" w14:textId="77777777" w:rsidTr="000A6046">
        <w:trPr>
          <w:trHeight w:val="360"/>
        </w:trPr>
        <w:tc>
          <w:tcPr>
            <w:tcW w:w="504" w:type="dxa"/>
          </w:tcPr>
          <w:p w14:paraId="58279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BCB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F9BB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630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6C8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32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015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729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22AB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B8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D0F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992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48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96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CAF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D1C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B0D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79636EF" w14:textId="77777777" w:rsidTr="000A6046">
        <w:trPr>
          <w:trHeight w:val="360"/>
        </w:trPr>
        <w:tc>
          <w:tcPr>
            <w:tcW w:w="504" w:type="dxa"/>
          </w:tcPr>
          <w:p w14:paraId="59B9F54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2AF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1E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68E0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504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B7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284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E5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E8D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23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7DA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08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13F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6DC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68B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17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9E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48568F4" w14:textId="77777777" w:rsidTr="000A6046">
        <w:trPr>
          <w:trHeight w:val="360"/>
        </w:trPr>
        <w:tc>
          <w:tcPr>
            <w:tcW w:w="504" w:type="dxa"/>
          </w:tcPr>
          <w:p w14:paraId="08C66E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CF1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C69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5FD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BB8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651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00F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C6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61D0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4E8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E63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28C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34F9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0A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29A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A41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11B6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9B1CD9F" w14:textId="77777777" w:rsidTr="000A6046">
        <w:trPr>
          <w:trHeight w:val="360"/>
        </w:trPr>
        <w:tc>
          <w:tcPr>
            <w:tcW w:w="504" w:type="dxa"/>
          </w:tcPr>
          <w:p w14:paraId="6D1842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E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DAF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F7A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430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70D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E95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E6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169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688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884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40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70F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385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CCD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03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126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7C6D246" w14:textId="77777777" w:rsidTr="000A6046">
        <w:trPr>
          <w:trHeight w:val="360"/>
        </w:trPr>
        <w:tc>
          <w:tcPr>
            <w:tcW w:w="504" w:type="dxa"/>
          </w:tcPr>
          <w:p w14:paraId="0529FD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F3B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166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0BC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3B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9FF6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6817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A6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FAF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41E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2B0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BB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C14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2B4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B8C8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B8E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7CF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B2E30D" w14:textId="77777777" w:rsidTr="000A6046">
        <w:trPr>
          <w:trHeight w:val="360"/>
        </w:trPr>
        <w:tc>
          <w:tcPr>
            <w:tcW w:w="504" w:type="dxa"/>
          </w:tcPr>
          <w:p w14:paraId="017DAA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07F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D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17E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28B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E2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69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AD9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69A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7BA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7BE2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63D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0EA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5B9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84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4C9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E5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D779217" w14:textId="77777777" w:rsidTr="000A6046">
        <w:trPr>
          <w:trHeight w:val="360"/>
        </w:trPr>
        <w:tc>
          <w:tcPr>
            <w:tcW w:w="504" w:type="dxa"/>
          </w:tcPr>
          <w:p w14:paraId="6FBD4C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18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F5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CD5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39C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331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4B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26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11F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924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7A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5C31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AA4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DC8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C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4C8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DB1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5BD8FC4" w14:textId="77777777" w:rsidTr="000A6046">
        <w:trPr>
          <w:trHeight w:val="360"/>
        </w:trPr>
        <w:tc>
          <w:tcPr>
            <w:tcW w:w="504" w:type="dxa"/>
          </w:tcPr>
          <w:p w14:paraId="1F2C62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259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DBC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66B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C3D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08D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EB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86E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5AF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3B3A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F15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42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40C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588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DCF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9A7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D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235FE72" w14:textId="77777777" w:rsidTr="000A6046">
        <w:trPr>
          <w:trHeight w:val="360"/>
        </w:trPr>
        <w:tc>
          <w:tcPr>
            <w:tcW w:w="504" w:type="dxa"/>
          </w:tcPr>
          <w:p w14:paraId="144126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61D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B66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890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0E9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C1AF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83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8D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48B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846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CB4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F16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0E5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B30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1FD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C31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1B9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C461A49" w14:textId="77777777" w:rsidTr="000A6046">
        <w:trPr>
          <w:trHeight w:val="360"/>
        </w:trPr>
        <w:tc>
          <w:tcPr>
            <w:tcW w:w="504" w:type="dxa"/>
          </w:tcPr>
          <w:p w14:paraId="7C6F2E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581B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41F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2DB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038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678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705D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245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14C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4B95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60D1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50815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E04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D8B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000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801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1E80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A2064A" w14:textId="77777777" w:rsidTr="000A6046">
        <w:trPr>
          <w:trHeight w:val="360"/>
        </w:trPr>
        <w:tc>
          <w:tcPr>
            <w:tcW w:w="504" w:type="dxa"/>
          </w:tcPr>
          <w:p w14:paraId="186B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75C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4BC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8F7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1B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8C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95E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DA83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0B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EF9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C08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3BD1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B2C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419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1D6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935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DA66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B2B072C" w14:textId="77777777" w:rsidTr="000A6046">
        <w:trPr>
          <w:trHeight w:val="360"/>
        </w:trPr>
        <w:tc>
          <w:tcPr>
            <w:tcW w:w="504" w:type="dxa"/>
          </w:tcPr>
          <w:p w14:paraId="68D820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2E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2DB3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F00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0F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EF05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1A2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5C7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3CE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CEB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E32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EE9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A1B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D29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F44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03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EAFE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2BB4468" w14:textId="77777777" w:rsidTr="000A6046">
        <w:trPr>
          <w:trHeight w:val="360"/>
        </w:trPr>
        <w:tc>
          <w:tcPr>
            <w:tcW w:w="504" w:type="dxa"/>
          </w:tcPr>
          <w:p w14:paraId="7CBF01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CB4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D3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2F7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4A67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C20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7BD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6718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DAB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619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30C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72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DD3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3418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F43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0EC3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6F95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689231B" w14:textId="77777777" w:rsidTr="000A6046">
        <w:trPr>
          <w:trHeight w:val="360"/>
        </w:trPr>
        <w:tc>
          <w:tcPr>
            <w:tcW w:w="504" w:type="dxa"/>
          </w:tcPr>
          <w:p w14:paraId="653C07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07CC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4F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1B2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1C12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B2E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33FE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779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0A1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5F8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3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F04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EB8E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CB43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F8BC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57DA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5B88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7E76C179" w14:textId="77777777" w:rsidTr="000A6046">
        <w:trPr>
          <w:trHeight w:val="360"/>
        </w:trPr>
        <w:tc>
          <w:tcPr>
            <w:tcW w:w="504" w:type="dxa"/>
          </w:tcPr>
          <w:p w14:paraId="46148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505D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CB2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F77C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6BDE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663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6404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1C34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1EDF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615F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207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493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403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7F4D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92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13C5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8654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992348D" w14:textId="77777777" w:rsidTr="000A6046">
        <w:trPr>
          <w:trHeight w:val="360"/>
        </w:trPr>
        <w:tc>
          <w:tcPr>
            <w:tcW w:w="504" w:type="dxa"/>
          </w:tcPr>
          <w:p w14:paraId="2CE94A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F66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A3F6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D60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EA9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85A3F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EF5F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39CE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BE63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F5B9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DD2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147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84DF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64C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3B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4FBB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691D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535C957" w14:textId="77777777" w:rsidTr="000A6046">
        <w:trPr>
          <w:trHeight w:val="360"/>
        </w:trPr>
        <w:tc>
          <w:tcPr>
            <w:tcW w:w="504" w:type="dxa"/>
          </w:tcPr>
          <w:p w14:paraId="38F6C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EFE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08E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B710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DF63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DBAD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EB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8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306E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158A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63A7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119C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9C8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062F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5E5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CF6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D87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E131943" w14:textId="77777777" w:rsidTr="000A6046">
        <w:trPr>
          <w:trHeight w:val="360"/>
        </w:trPr>
        <w:tc>
          <w:tcPr>
            <w:tcW w:w="504" w:type="dxa"/>
          </w:tcPr>
          <w:p w14:paraId="6B79E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5E49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23A9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236F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6EE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7A77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17A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F26F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9B14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78BB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C214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5FB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BFB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A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9089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FB15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50A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3249CE" w14:textId="77777777" w:rsidTr="000A6046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4DBD07C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7E0B2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21FD0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995210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9214C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D75635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B711B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D4688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5E354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D3E10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118F4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57811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A5244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10FF8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CC1FB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8DEF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D119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FA4CE58" w14:textId="77777777" w:rsidTr="000A6046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4628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A8B6C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1BFA3A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F5EE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8CF2E8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3823A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7BC32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9E776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B47D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A3D1F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5F269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B51F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288E3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88F7F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426CF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005E1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B039C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80F53C3" w14:textId="77777777" w:rsidTr="000A6046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08D046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ED9A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259D3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239F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0AA2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B658D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1ECA1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E05CD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F96E7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B4D12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6C875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34145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A0C99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06AA1D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5D082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2F871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95E77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08C220A" w14:textId="77777777" w:rsidTr="000A6046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F0D4C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C3099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F8E7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78AAE1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E4533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E4B0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3667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BF272A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F2692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5DF18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AAAFD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CD74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A0E3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E153A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F748B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50BB6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D71C4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AAD2E21" w14:textId="77777777" w:rsidTr="000A6046">
        <w:trPr>
          <w:trHeight w:val="360"/>
        </w:trPr>
        <w:tc>
          <w:tcPr>
            <w:tcW w:w="504" w:type="dxa"/>
            <w:tcBorders>
              <w:top w:val="nil"/>
            </w:tcBorders>
          </w:tcPr>
          <w:p w14:paraId="0B02B4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01D9F8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2216A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76F148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16C1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49BD9E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0A889D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6170E2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D85FE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08938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DD747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66EA23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F653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9A160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F0E520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536DE2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9A5DA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14227BD" w14:textId="77777777" w:rsidTr="000A6046">
        <w:trPr>
          <w:trHeight w:val="360"/>
        </w:trPr>
        <w:tc>
          <w:tcPr>
            <w:tcW w:w="504" w:type="dxa"/>
          </w:tcPr>
          <w:p w14:paraId="50CF66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FC3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85E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64C9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329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065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DFC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DFF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30F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0DD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87B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79C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BCA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21C5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575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8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E2FE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410694" w14:textId="77777777" w:rsidTr="000A6046">
        <w:trPr>
          <w:trHeight w:val="360"/>
        </w:trPr>
        <w:tc>
          <w:tcPr>
            <w:tcW w:w="504" w:type="dxa"/>
          </w:tcPr>
          <w:p w14:paraId="51FB42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3C5E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152CA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5F28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23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791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2A8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8BF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C25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7CE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95F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6BB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5E5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1C4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937C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CBC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229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7964FD5" w14:textId="77777777" w:rsidTr="000A6046">
        <w:trPr>
          <w:trHeight w:val="360"/>
        </w:trPr>
        <w:tc>
          <w:tcPr>
            <w:tcW w:w="504" w:type="dxa"/>
          </w:tcPr>
          <w:p w14:paraId="2ABB8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606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340F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3FDE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5605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D30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9E36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03B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0674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ED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D0F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9090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574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7A8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C79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8A5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F560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954C97" w14:textId="77777777" w:rsidTr="000A6046">
        <w:trPr>
          <w:trHeight w:val="360"/>
        </w:trPr>
        <w:tc>
          <w:tcPr>
            <w:tcW w:w="504" w:type="dxa"/>
          </w:tcPr>
          <w:p w14:paraId="7B04AB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41AF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3AB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01BC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060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D73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A4E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98E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B18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864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1C0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1A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311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DC0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5B46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B532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6D8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30CAE17" w14:textId="77777777" w:rsidTr="000A6046">
        <w:trPr>
          <w:trHeight w:val="360"/>
        </w:trPr>
        <w:tc>
          <w:tcPr>
            <w:tcW w:w="504" w:type="dxa"/>
          </w:tcPr>
          <w:p w14:paraId="32A7F7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D571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E89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7D09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D709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5E6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56F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0229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3DC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712C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D54C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CF5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BF12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2A78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92E7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58E7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AB34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7F7529" w14:textId="59A6D647" w:rsidR="00D71C66" w:rsidRPr="00FE6B2D" w:rsidRDefault="00D71C66" w:rsidP="00D71C66">
      <w:pPr>
        <w:tabs>
          <w:tab w:val="left" w:pos="378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Checked wiring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</w:p>
    <w:sectPr w:rsidR="00D71C66" w:rsidRPr="00FE6B2D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DA9A4" w14:textId="77777777" w:rsidR="0079622E" w:rsidRDefault="0079622E" w:rsidP="005B3A86">
      <w:pPr>
        <w:spacing w:after="0" w:line="240" w:lineRule="auto"/>
      </w:pPr>
      <w:r>
        <w:separator/>
      </w:r>
    </w:p>
  </w:endnote>
  <w:endnote w:type="continuationSeparator" w:id="0">
    <w:p w14:paraId="6588E15E" w14:textId="77777777" w:rsidR="0079622E" w:rsidRDefault="0079622E" w:rsidP="005B3A86">
      <w:pPr>
        <w:spacing w:after="0" w:line="240" w:lineRule="auto"/>
      </w:pPr>
      <w:r>
        <w:continuationSeparator/>
      </w:r>
    </w:p>
  </w:endnote>
  <w:endnote w:type="continuationNotice" w:id="1">
    <w:p w14:paraId="1AD44306" w14:textId="77777777" w:rsidR="0079622E" w:rsidRDefault="007962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758C65E6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475698">
      <w:rPr>
        <w:rFonts w:ascii="BankGothic Lt BT" w:hAnsi="BankGothic Lt BT"/>
        <w:caps/>
        <w:sz w:val="16"/>
        <w:szCs w:val="18"/>
      </w:rPr>
      <w:t>13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7569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75698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75698">
      <w:rPr>
        <w:rFonts w:ascii="BankGothic Lt BT" w:hAnsi="BankGothic Lt BT"/>
        <w:caps/>
        <w:sz w:val="16"/>
        <w:szCs w:val="18"/>
      </w:rPr>
      <w:t>13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4BDD75AE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75698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75698">
      <w:rPr>
        <w:rFonts w:ascii="BankGothic Lt BT" w:hAnsi="BankGothic Lt BT"/>
        <w:caps/>
        <w:sz w:val="16"/>
        <w:szCs w:val="18"/>
      </w:rPr>
      <w:t>13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7569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475698">
      <w:rPr>
        <w:rFonts w:ascii="BankGothic Lt BT" w:hAnsi="BankGothic Lt BT"/>
        <w:caps/>
        <w:sz w:val="16"/>
        <w:szCs w:val="18"/>
      </w:rPr>
      <w:t>13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12C004AA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75698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75698">
      <w:rPr>
        <w:rFonts w:ascii="BankGothic Lt BT" w:hAnsi="BankGothic Lt BT"/>
        <w:caps/>
        <w:sz w:val="16"/>
        <w:szCs w:val="18"/>
      </w:rPr>
      <w:t>13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7569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475698">
      <w:rPr>
        <w:rFonts w:ascii="BankGothic Lt BT" w:hAnsi="BankGothic Lt BT"/>
        <w:caps/>
        <w:sz w:val="16"/>
        <w:szCs w:val="18"/>
      </w:rPr>
      <w:t>13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0E6E8C75" w:rsidR="00E013AA" w:rsidRPr="005D621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="0067657F">
      <w:rPr>
        <w:rFonts w:ascii="BankGothic Lt BT" w:hAnsi="BankGothic Lt BT"/>
        <w:caps/>
        <w:sz w:val="16"/>
        <w:szCs w:val="18"/>
      </w:rPr>
      <w:fldChar w:fldCharType="begin"/>
    </w:r>
    <w:r w:rsidR="0067657F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67657F">
      <w:rPr>
        <w:rFonts w:ascii="BankGothic Lt BT" w:hAnsi="BankGothic Lt BT"/>
        <w:caps/>
        <w:sz w:val="16"/>
        <w:szCs w:val="18"/>
      </w:rPr>
      <w:fldChar w:fldCharType="separate"/>
    </w:r>
    <w:r w:rsidR="00475698">
      <w:rPr>
        <w:rFonts w:ascii="BankGothic Lt BT" w:hAnsi="BankGothic Lt BT"/>
        <w:caps/>
        <w:sz w:val="16"/>
        <w:szCs w:val="18"/>
      </w:rPr>
      <w:t>13</w:t>
    </w:r>
    <w:r w:rsidR="0067657F">
      <w:rPr>
        <w:rFonts w:ascii="BankGothic Lt BT" w:hAnsi="BankGothic Lt BT"/>
        <w:caps/>
        <w:sz w:val="16"/>
        <w:szCs w:val="18"/>
      </w:rPr>
      <w:fldChar w:fldCharType="end"/>
    </w:r>
    <w:r w:rsidR="0067657F"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D81C81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475698">
      <w:rPr>
        <w:rFonts w:ascii="BankGothic Lt BT" w:hAnsi="BankGothic Lt BT"/>
        <w:caps/>
        <w:sz w:val="16"/>
        <w:szCs w:val="18"/>
      </w:rPr>
      <w:t>Electrical Automation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475698">
      <w:rPr>
        <w:rFonts w:ascii="BankGothic Lt BT" w:hAnsi="BankGothic Lt BT"/>
        <w:caps/>
        <w:sz w:val="16"/>
        <w:szCs w:val="18"/>
      </w:rPr>
      <w:t>Job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475698">
      <w:rPr>
        <w:rFonts w:ascii="BankGothic Lt BT" w:hAnsi="BankGothic Lt BT"/>
        <w:caps/>
        <w:sz w:val="16"/>
        <w:szCs w:val="18"/>
      </w:rPr>
      <w:t>13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7F2B0" w14:textId="77777777" w:rsidR="0079622E" w:rsidRDefault="0079622E" w:rsidP="005B3A86">
      <w:pPr>
        <w:spacing w:after="0" w:line="240" w:lineRule="auto"/>
      </w:pPr>
      <w:r>
        <w:separator/>
      </w:r>
    </w:p>
  </w:footnote>
  <w:footnote w:type="continuationSeparator" w:id="0">
    <w:p w14:paraId="1A4838C5" w14:textId="77777777" w:rsidR="0079622E" w:rsidRDefault="0079622E" w:rsidP="005B3A86">
      <w:pPr>
        <w:spacing w:after="0" w:line="240" w:lineRule="auto"/>
      </w:pPr>
      <w:r>
        <w:continuationSeparator/>
      </w:r>
    </w:p>
  </w:footnote>
  <w:footnote w:type="continuationNotice" w:id="1">
    <w:p w14:paraId="7AD5B9EE" w14:textId="77777777" w:rsidR="0079622E" w:rsidRDefault="007962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3B6A06E4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75698">
      <w:rPr>
        <w:rFonts w:ascii="BankGothic Lt BT" w:hAnsi="BankGothic Lt BT"/>
        <w:caps/>
        <w:sz w:val="24"/>
        <w:szCs w:val="24"/>
      </w:rPr>
      <w:t>Stop-Start-Jog using Three Pushbuttons for 1P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4535D7E8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75698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75698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0D84E3EB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75698">
      <w:rPr>
        <w:rFonts w:ascii="BankGothic Lt BT" w:hAnsi="BankGothic Lt BT"/>
        <w:caps/>
        <w:sz w:val="24"/>
        <w:szCs w:val="24"/>
      </w:rPr>
      <w:t>Stop-Start-Jog using Three Pushbuttons for 1P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15584EE8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75698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75698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1A57FDC2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475698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1E361FFC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475698">
      <w:rPr>
        <w:rFonts w:ascii="BankGothic Lt BT" w:hAnsi="BankGothic Lt BT"/>
        <w:caps/>
        <w:sz w:val="24"/>
        <w:szCs w:val="24"/>
      </w:rPr>
      <w:t>Stop-Start-Jog using Three Pushbuttons for 1P Motor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3FB6D1C6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75698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75698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A6046"/>
    <w:rsid w:val="000C5181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4F4A"/>
    <w:rsid w:val="001727B4"/>
    <w:rsid w:val="00195323"/>
    <w:rsid w:val="00195385"/>
    <w:rsid w:val="001A60A3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3088C"/>
    <w:rsid w:val="002342E7"/>
    <w:rsid w:val="0023729D"/>
    <w:rsid w:val="00240BB0"/>
    <w:rsid w:val="00244995"/>
    <w:rsid w:val="00253320"/>
    <w:rsid w:val="00261027"/>
    <w:rsid w:val="00283A01"/>
    <w:rsid w:val="00295358"/>
    <w:rsid w:val="00297143"/>
    <w:rsid w:val="002A076D"/>
    <w:rsid w:val="002A5907"/>
    <w:rsid w:val="002C1E06"/>
    <w:rsid w:val="002D5866"/>
    <w:rsid w:val="002E22BE"/>
    <w:rsid w:val="00306901"/>
    <w:rsid w:val="00307505"/>
    <w:rsid w:val="00310269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75698"/>
    <w:rsid w:val="00480066"/>
    <w:rsid w:val="004861DB"/>
    <w:rsid w:val="00490C6C"/>
    <w:rsid w:val="004927C6"/>
    <w:rsid w:val="004A21FA"/>
    <w:rsid w:val="004A4187"/>
    <w:rsid w:val="004C66D6"/>
    <w:rsid w:val="004D2056"/>
    <w:rsid w:val="004D3BAE"/>
    <w:rsid w:val="00517F65"/>
    <w:rsid w:val="00517F9F"/>
    <w:rsid w:val="005401EC"/>
    <w:rsid w:val="0054235F"/>
    <w:rsid w:val="005501CC"/>
    <w:rsid w:val="00561F05"/>
    <w:rsid w:val="0056211D"/>
    <w:rsid w:val="00564609"/>
    <w:rsid w:val="00585D29"/>
    <w:rsid w:val="005908F9"/>
    <w:rsid w:val="005915F6"/>
    <w:rsid w:val="0059406E"/>
    <w:rsid w:val="005B3A86"/>
    <w:rsid w:val="005C1B67"/>
    <w:rsid w:val="005C5AB9"/>
    <w:rsid w:val="00600EAD"/>
    <w:rsid w:val="00610740"/>
    <w:rsid w:val="00613CEA"/>
    <w:rsid w:val="00613E4E"/>
    <w:rsid w:val="0063102B"/>
    <w:rsid w:val="00640F01"/>
    <w:rsid w:val="00652636"/>
    <w:rsid w:val="00652C9A"/>
    <w:rsid w:val="00652F4C"/>
    <w:rsid w:val="00661207"/>
    <w:rsid w:val="00662E44"/>
    <w:rsid w:val="006720A7"/>
    <w:rsid w:val="00672291"/>
    <w:rsid w:val="0067657F"/>
    <w:rsid w:val="00681475"/>
    <w:rsid w:val="006A6D79"/>
    <w:rsid w:val="006B5940"/>
    <w:rsid w:val="006C0093"/>
    <w:rsid w:val="006C7D6B"/>
    <w:rsid w:val="006D0149"/>
    <w:rsid w:val="006D5DF2"/>
    <w:rsid w:val="006D6AFA"/>
    <w:rsid w:val="006E1173"/>
    <w:rsid w:val="006F0CE7"/>
    <w:rsid w:val="006F19A5"/>
    <w:rsid w:val="006F7F1A"/>
    <w:rsid w:val="00701B33"/>
    <w:rsid w:val="00706068"/>
    <w:rsid w:val="007065B2"/>
    <w:rsid w:val="007140C7"/>
    <w:rsid w:val="00723673"/>
    <w:rsid w:val="007335EB"/>
    <w:rsid w:val="0074594A"/>
    <w:rsid w:val="0075695D"/>
    <w:rsid w:val="00767AEA"/>
    <w:rsid w:val="00767B9F"/>
    <w:rsid w:val="00771D18"/>
    <w:rsid w:val="007801EC"/>
    <w:rsid w:val="00784EF5"/>
    <w:rsid w:val="007940C2"/>
    <w:rsid w:val="00795744"/>
    <w:rsid w:val="0079622E"/>
    <w:rsid w:val="007C0BE0"/>
    <w:rsid w:val="007C2507"/>
    <w:rsid w:val="007D1143"/>
    <w:rsid w:val="007D33A1"/>
    <w:rsid w:val="007F7159"/>
    <w:rsid w:val="007F7848"/>
    <w:rsid w:val="00810774"/>
    <w:rsid w:val="0081251C"/>
    <w:rsid w:val="008201D6"/>
    <w:rsid w:val="00820CD5"/>
    <w:rsid w:val="00824471"/>
    <w:rsid w:val="00824E30"/>
    <w:rsid w:val="00825608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08E9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90D05"/>
    <w:rsid w:val="00AC4F5A"/>
    <w:rsid w:val="00AD01DD"/>
    <w:rsid w:val="00AF0CD3"/>
    <w:rsid w:val="00AF12A3"/>
    <w:rsid w:val="00AF58B6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367B6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87DAC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2B05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B3D05"/>
    <w:rsid w:val="00CB5A57"/>
    <w:rsid w:val="00CB5F0C"/>
    <w:rsid w:val="00CB6495"/>
    <w:rsid w:val="00CC06D3"/>
    <w:rsid w:val="00CC14BC"/>
    <w:rsid w:val="00CE10BF"/>
    <w:rsid w:val="00CE34B4"/>
    <w:rsid w:val="00CE3BF2"/>
    <w:rsid w:val="00CF7AA0"/>
    <w:rsid w:val="00D24A97"/>
    <w:rsid w:val="00D30537"/>
    <w:rsid w:val="00D32C65"/>
    <w:rsid w:val="00D35ACC"/>
    <w:rsid w:val="00D3767E"/>
    <w:rsid w:val="00D54ACB"/>
    <w:rsid w:val="00D56469"/>
    <w:rsid w:val="00D71C66"/>
    <w:rsid w:val="00D81C81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F121DE"/>
    <w:rsid w:val="00F15E9D"/>
    <w:rsid w:val="00F25CB1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3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7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2018-09-11T21:43:00Z</cp:lastPrinted>
  <dcterms:created xsi:type="dcterms:W3CDTF">2018-09-11T21:42:00Z</dcterms:created>
  <dcterms:modified xsi:type="dcterms:W3CDTF">2018-09-11T21:50:00Z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Stop-Start-Jog using Three Pushbuttons for 1P Motor</vt:lpwstr>
  </property>
  <property fmtid="{D5CDD505-2E9C-101B-9397-08002B2CF9AE}" pid="4" name="DocNum">
    <vt:i4>13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Automation</vt:lpwstr>
  </property>
  <property fmtid="{D5CDD505-2E9C-101B-9397-08002B2CF9AE}" pid="8" name="DocCLO">
    <vt:lpwstr>2</vt:lpwstr>
  </property>
  <property fmtid="{D5CDD505-2E9C-101B-9397-08002B2CF9AE}" pid="9" name="DocInstitution">
    <vt:lpwstr>Ranken Technical College</vt:lpwstr>
  </property>
</Properties>
</file>