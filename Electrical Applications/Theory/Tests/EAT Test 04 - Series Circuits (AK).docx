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21EA33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D60CC">
        <w:rPr>
          <w:rFonts w:ascii="Verdana" w:hAnsi="Verdana"/>
          <w:b/>
          <w:sz w:val="24"/>
          <w:szCs w:val="24"/>
        </w:rPr>
        <w:t>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A901DB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5D307F9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B7726" w:rsidRPr="007B772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B508ACB" w14:textId="117A9116" w:rsidR="004E03AF" w:rsidRDefault="004E03AF" w:rsidP="004E03A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different electrical characteristics as they pertain to a series circuit.</w:t>
      </w:r>
    </w:p>
    <w:p w14:paraId="6D1D9223" w14:textId="77777777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various electrical quantities for a series circuit based on Ohm’s and Watt’s Laws.</w:t>
      </w:r>
    </w:p>
    <w:p w14:paraId="540BDB24" w14:textId="4B44AB4B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draw a schematic of a series circuit.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08A6C5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B2A7772" w14:textId="2ACF1D9E" w:rsidR="004E03AF" w:rsidRDefault="004E03AF" w:rsidP="004E03A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</w:t>
      </w:r>
      <w:r w:rsidR="00671F32" w:rsidRPr="00671F32">
        <w:rPr>
          <w:rFonts w:ascii="Verdana" w:hAnsi="Verdana"/>
          <w:sz w:val="20"/>
          <w:szCs w:val="20"/>
          <w:u w:val="single"/>
        </w:rPr>
        <w:t>all</w:t>
      </w:r>
      <w:r w:rsidR="00671F3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</w:t>
      </w:r>
      <w:r w:rsidR="00671F32" w:rsidRPr="00671F32">
        <w:rPr>
          <w:rFonts w:ascii="Verdana" w:hAnsi="Verdana"/>
          <w:sz w:val="20"/>
          <w:szCs w:val="20"/>
        </w:rPr>
        <w:t>correct</w:t>
      </w:r>
      <w:r>
        <w:rPr>
          <w:rFonts w:ascii="Verdana" w:hAnsi="Verdana"/>
          <w:sz w:val="20"/>
          <w:szCs w:val="20"/>
        </w:rPr>
        <w:t xml:space="preserve"> answer</w:t>
      </w:r>
      <w:r w:rsidR="00671F3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</w:t>
      </w:r>
      <w:r w:rsidR="00671F32">
        <w:rPr>
          <w:rFonts w:ascii="Verdana" w:hAnsi="Verdana"/>
          <w:sz w:val="20"/>
          <w:szCs w:val="20"/>
        </w:rPr>
        <w:t xml:space="preserve">each of </w:t>
      </w:r>
      <w:r>
        <w:rPr>
          <w:rFonts w:ascii="Verdana" w:hAnsi="Verdana"/>
          <w:sz w:val="20"/>
          <w:szCs w:val="20"/>
        </w:rPr>
        <w:t>the following multiple-choice questions.</w:t>
      </w:r>
    </w:p>
    <w:p w14:paraId="6F43EB38" w14:textId="77777777" w:rsidR="004E03AF" w:rsidRPr="0087482B" w:rsidRDefault="004E03AF" w:rsidP="004E03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also be thought of as a;</w:t>
      </w:r>
    </w:p>
    <w:p w14:paraId="1BA3C798" w14:textId="77777777" w:rsidR="004E03AF" w:rsidRPr="00F71BC3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71BC3">
        <w:rPr>
          <w:rFonts w:ascii="Verdana" w:hAnsi="Verdana"/>
          <w:sz w:val="20"/>
          <w:szCs w:val="20"/>
          <w:highlight w:val="yellow"/>
        </w:rPr>
        <w:t>Voltage Divider</w:t>
      </w:r>
    </w:p>
    <w:p w14:paraId="752CDC9F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5518A7C3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2DE8C22D" w14:textId="2F003B9B" w:rsidR="004E03AF" w:rsidRPr="0087482B" w:rsidRDefault="00671F32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22208C0D" w14:textId="77777777" w:rsidR="004E03AF" w:rsidRPr="0087482B" w:rsidRDefault="004E03AF" w:rsidP="004E03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common in a series circuit;</w:t>
      </w:r>
    </w:p>
    <w:p w14:paraId="55A9A3C4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67FC7642" w14:textId="77777777" w:rsidR="004E03AF" w:rsidRPr="003A0ABE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Current</w:t>
      </w:r>
    </w:p>
    <w:p w14:paraId="5B51BCEF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69C9F96F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3E66D474" w14:textId="03950CE9" w:rsidR="00E069E7" w:rsidRPr="0087482B" w:rsidRDefault="00E069E7" w:rsidP="00E069E7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open </w:t>
      </w:r>
      <w:r w:rsidR="00671F32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>circuit can be defined as;</w:t>
      </w:r>
    </w:p>
    <w:p w14:paraId="09F14082" w14:textId="77777777" w:rsidR="00E069E7" w:rsidRPr="0087482B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very high current</w:t>
      </w:r>
    </w:p>
    <w:p w14:paraId="074470F4" w14:textId="77777777" w:rsidR="00E069E7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very high voltage</w:t>
      </w:r>
    </w:p>
    <w:p w14:paraId="67ADFD2E" w14:textId="77777777" w:rsidR="00E069E7" w:rsidRPr="003A0ABE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Has no current</w:t>
      </w:r>
    </w:p>
    <w:p w14:paraId="18D6C4ED" w14:textId="77777777" w:rsidR="00E069E7" w:rsidRPr="0087482B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no voltage</w:t>
      </w:r>
    </w:p>
    <w:p w14:paraId="57533069" w14:textId="66F95588" w:rsidR="00E069E7" w:rsidRPr="0087482B" w:rsidRDefault="00E069E7" w:rsidP="00E069E7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bookmarkStart w:id="0" w:name="_Hlk515367112"/>
      <w:r>
        <w:rPr>
          <w:rFonts w:ascii="Verdana" w:hAnsi="Verdana"/>
          <w:sz w:val="20"/>
          <w:szCs w:val="20"/>
        </w:rPr>
        <w:t>A short</w:t>
      </w:r>
      <w:r w:rsidR="00671F32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</w:t>
      </w:r>
      <w:r w:rsidR="00671F32">
        <w:rPr>
          <w:rFonts w:ascii="Verdana" w:hAnsi="Verdana"/>
          <w:sz w:val="20"/>
          <w:szCs w:val="20"/>
        </w:rPr>
        <w:t>series component</w:t>
      </w:r>
      <w:r>
        <w:rPr>
          <w:rFonts w:ascii="Verdana" w:hAnsi="Verdana"/>
          <w:sz w:val="20"/>
          <w:szCs w:val="20"/>
        </w:rPr>
        <w:t xml:space="preserve"> </w:t>
      </w:r>
      <w:r w:rsidR="00671F32">
        <w:rPr>
          <w:rFonts w:ascii="Verdana" w:hAnsi="Verdana"/>
          <w:sz w:val="20"/>
          <w:szCs w:val="20"/>
        </w:rPr>
        <w:t>affects the circuit by</w:t>
      </w:r>
      <w:r>
        <w:rPr>
          <w:rFonts w:ascii="Verdana" w:hAnsi="Verdana"/>
          <w:sz w:val="20"/>
          <w:szCs w:val="20"/>
        </w:rPr>
        <w:t>;</w:t>
      </w:r>
      <w:bookmarkEnd w:id="0"/>
    </w:p>
    <w:p w14:paraId="2D750A42" w14:textId="52E97C82" w:rsidR="00E069E7" w:rsidRPr="003A0ABE" w:rsidRDefault="00671F32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bookmarkStart w:id="1" w:name="_Hlk515367292"/>
      <w:r w:rsidRPr="003A0ABE">
        <w:rPr>
          <w:rFonts w:ascii="Verdana" w:hAnsi="Verdana"/>
          <w:sz w:val="20"/>
          <w:szCs w:val="20"/>
          <w:highlight w:val="yellow"/>
        </w:rPr>
        <w:t>Causing the total circuit</w:t>
      </w:r>
      <w:r w:rsidR="00E069E7" w:rsidRPr="003A0ABE">
        <w:rPr>
          <w:rFonts w:ascii="Verdana" w:hAnsi="Verdana"/>
          <w:sz w:val="20"/>
          <w:szCs w:val="20"/>
          <w:highlight w:val="yellow"/>
        </w:rPr>
        <w:t xml:space="preserve"> current</w:t>
      </w:r>
      <w:r w:rsidRPr="003A0ABE">
        <w:rPr>
          <w:rFonts w:ascii="Verdana" w:hAnsi="Verdana"/>
          <w:sz w:val="20"/>
          <w:szCs w:val="20"/>
          <w:highlight w:val="yellow"/>
        </w:rPr>
        <w:t xml:space="preserve"> to increase</w:t>
      </w:r>
    </w:p>
    <w:p w14:paraId="7E173ED8" w14:textId="49E0B870" w:rsidR="00E069E7" w:rsidRDefault="00671F32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current to decrease</w:t>
      </w:r>
    </w:p>
    <w:p w14:paraId="5CD2DF80" w14:textId="179BDFE7" w:rsidR="00E069E7" w:rsidRDefault="00671F32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voltage to increase</w:t>
      </w:r>
    </w:p>
    <w:p w14:paraId="20D5153B" w14:textId="2F710765" w:rsidR="00E069E7" w:rsidRPr="0087482B" w:rsidRDefault="00671F32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voltage to decrease</w:t>
      </w:r>
    </w:p>
    <w:bookmarkEnd w:id="1"/>
    <w:p w14:paraId="7BA9C424" w14:textId="77777777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be defined as;</w:t>
      </w:r>
    </w:p>
    <w:p w14:paraId="3AD68DF8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The sum of the individual currents equals the total current</w:t>
      </w:r>
    </w:p>
    <w:p w14:paraId="5411245B" w14:textId="77777777" w:rsidR="000236B1" w:rsidRPr="003A0ABE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Current has only one path for current flow</w:t>
      </w:r>
    </w:p>
    <w:p w14:paraId="30AC98EB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The voltage drop across each component is the same</w:t>
      </w:r>
    </w:p>
    <w:p w14:paraId="68732B63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sum of the individual currents</w:t>
      </w:r>
      <w:r w:rsidRPr="00E069E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equals the source amperage</w:t>
      </w:r>
    </w:p>
    <w:p w14:paraId="23925F3C" w14:textId="44F511D6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 circuit, if a resistor is added in series the circuit current shall;</w:t>
      </w:r>
    </w:p>
    <w:p w14:paraId="415C510C" w14:textId="55ECD4FC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D9E0172" w14:textId="09591896" w:rsidR="000236B1" w:rsidRPr="003A0ABE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Decrease</w:t>
      </w:r>
    </w:p>
    <w:p w14:paraId="01AA1BDB" w14:textId="1DBC836D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5FB3ED4" w14:textId="0AA744E3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3C5845D7" w14:textId="57571B64" w:rsidR="009D60D7" w:rsidRPr="003E7058" w:rsidRDefault="009D60D7" w:rsidP="00441D72">
      <w:pPr>
        <w:spacing w:after="0"/>
        <w:rPr>
          <w:rFonts w:ascii="Verdana" w:hAnsi="Verdana"/>
          <w:sz w:val="20"/>
          <w:szCs w:val="20"/>
        </w:rPr>
      </w:pPr>
    </w:p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69EAAF6" w14:textId="77777777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In a series circuit, if an individual resistor’s resistance is decreased, the total circuit current shall;</w:t>
      </w:r>
    </w:p>
    <w:p w14:paraId="10115B3D" w14:textId="77777777" w:rsidR="000236B1" w:rsidRPr="003A0ABE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Increase</w:t>
      </w:r>
    </w:p>
    <w:p w14:paraId="04E5EBA9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38E643A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8A7B088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27EA07BB" w14:textId="77777777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 circuit, if the source voltage is increased, the total circuit current shall;</w:t>
      </w:r>
    </w:p>
    <w:p w14:paraId="583758B7" w14:textId="77777777" w:rsidR="000236B1" w:rsidRPr="003A0ABE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Increase</w:t>
      </w:r>
    </w:p>
    <w:p w14:paraId="5E533EC4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A9BE0B0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907809B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0BA10ED5" w14:textId="5B466DF3" w:rsidR="00B526CB" w:rsidRPr="00B526CB" w:rsidRDefault="00B526CB" w:rsidP="00441D72">
      <w:pPr>
        <w:spacing w:before="480" w:after="480"/>
        <w:ind w:left="360"/>
        <w:jc w:val="center"/>
        <w:rPr>
          <w:rFonts w:ascii="Verdana" w:hAnsi="Verdana"/>
          <w:sz w:val="20"/>
          <w:szCs w:val="20"/>
        </w:rPr>
      </w:pPr>
      <w:r w:rsidRPr="00B526CB">
        <w:rPr>
          <w:noProof/>
        </w:rPr>
        <w:drawing>
          <wp:inline distT="0" distB="0" distL="0" distR="0" wp14:anchorId="3CE8AD86" wp14:editId="5440F6BC">
            <wp:extent cx="1815465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7B81" w14:textId="46F7E6A8" w:rsidR="00B526CB" w:rsidRPr="0087482B" w:rsidRDefault="00B526CB" w:rsidP="00B526C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schematic above which has a blown fuse. For the circuit in this state, the </w:t>
      </w:r>
      <w:r w:rsidR="00A325EC">
        <w:rPr>
          <w:rFonts w:ascii="Verdana" w:hAnsi="Verdana"/>
          <w:sz w:val="20"/>
          <w:szCs w:val="20"/>
        </w:rPr>
        <w:t xml:space="preserve">total </w:t>
      </w:r>
      <w:r>
        <w:rPr>
          <w:rFonts w:ascii="Verdana" w:hAnsi="Verdana"/>
          <w:sz w:val="20"/>
          <w:szCs w:val="20"/>
        </w:rPr>
        <w:t>current shall;</w:t>
      </w:r>
    </w:p>
    <w:p w14:paraId="70500809" w14:textId="77777777" w:rsidR="00B526CB" w:rsidRPr="0087482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9512AFE" w14:textId="77777777" w:rsidR="00B526C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9EB3780" w14:textId="77777777" w:rsidR="00B526C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FBD128C" w14:textId="77777777" w:rsidR="00B526CB" w:rsidRPr="003A0ABE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Go to 0</w:t>
      </w:r>
    </w:p>
    <w:p w14:paraId="235148D4" w14:textId="77777777" w:rsidR="00A325EC" w:rsidRPr="0087482B" w:rsidRDefault="00A325EC" w:rsidP="00A325E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fuse. For the circuit in this state, the voltage across the blown fuse would read;</w:t>
      </w:r>
    </w:p>
    <w:p w14:paraId="0063A07F" w14:textId="77777777" w:rsidR="00A325EC" w:rsidRPr="003A0ABE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Source Voltage</w:t>
      </w:r>
    </w:p>
    <w:p w14:paraId="0910D373" w14:textId="77777777" w:rsidR="00A325EC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0V</w:t>
      </w:r>
    </w:p>
    <w:p w14:paraId="658C95CE" w14:textId="77777777" w:rsidR="00A325EC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Infinite Voltage</w:t>
      </w:r>
    </w:p>
    <w:p w14:paraId="5D5BDC70" w14:textId="77777777" w:rsidR="00A325EC" w:rsidRPr="0087482B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B141893" w14:textId="1E8EFDB8" w:rsidR="00A325EC" w:rsidRPr="0087482B" w:rsidRDefault="00A325EC" w:rsidP="00A325E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fuse. For the circuit in this state, the voltage across R</w:t>
      </w:r>
      <w:r w:rsidR="00E803C3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would read;</w:t>
      </w:r>
    </w:p>
    <w:p w14:paraId="5CFFAEBF" w14:textId="77777777" w:rsidR="00A325EC" w:rsidRPr="0087482B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 Voltage</w:t>
      </w:r>
    </w:p>
    <w:p w14:paraId="57DFAC14" w14:textId="77777777" w:rsidR="00A325EC" w:rsidRPr="003A0ABE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3A0ABE">
        <w:rPr>
          <w:rFonts w:ascii="Verdana" w:hAnsi="Verdana"/>
          <w:sz w:val="20"/>
          <w:szCs w:val="20"/>
          <w:highlight w:val="yellow"/>
        </w:rPr>
        <w:t>0V</w:t>
      </w:r>
    </w:p>
    <w:p w14:paraId="3AD95B2D" w14:textId="77777777" w:rsidR="00A325EC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Infinite Voltage</w:t>
      </w:r>
    </w:p>
    <w:p w14:paraId="3F8B9401" w14:textId="77777777" w:rsidR="00A325EC" w:rsidRPr="0087482B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B32A380" w14:textId="77777777" w:rsidR="0050752F" w:rsidRDefault="0050752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0C92F90B" w14:textId="631C2E8C" w:rsidR="00B54881" w:rsidRPr="00B54881" w:rsidRDefault="00B54881" w:rsidP="00B54881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B54881">
        <w:rPr>
          <w:rFonts w:ascii="Verdana" w:hAnsi="Verdana"/>
          <w:b/>
        </w:rPr>
        <w:lastRenderedPageBreak/>
        <w:t>Instructions</w:t>
      </w:r>
    </w:p>
    <w:p w14:paraId="7D68C2EE" w14:textId="7EA5D70C" w:rsidR="00B54881" w:rsidRDefault="0050752F" w:rsidP="00B54881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</w:t>
      </w:r>
      <w:r w:rsidR="00215202">
        <w:rPr>
          <w:rFonts w:ascii="Verdana" w:hAnsi="Verdana"/>
          <w:sz w:val="20"/>
          <w:szCs w:val="20"/>
        </w:rPr>
        <w:t>schematic</w:t>
      </w:r>
      <w:r>
        <w:rPr>
          <w:rFonts w:ascii="Verdana" w:hAnsi="Verdana"/>
          <w:sz w:val="20"/>
          <w:szCs w:val="20"/>
        </w:rPr>
        <w:t xml:space="preserve"> below to complete the following questions</w:t>
      </w:r>
      <w:r w:rsidR="00B54881" w:rsidRPr="00B54881">
        <w:rPr>
          <w:rFonts w:ascii="Verdana" w:hAnsi="Verdana"/>
          <w:sz w:val="20"/>
          <w:szCs w:val="20"/>
        </w:rPr>
        <w:t>.</w:t>
      </w:r>
    </w:p>
    <w:p w14:paraId="3A885865" w14:textId="527FC266" w:rsidR="00B54881" w:rsidRPr="00B54881" w:rsidRDefault="0050752F" w:rsidP="00215202">
      <w:pPr>
        <w:spacing w:before="600" w:after="600"/>
        <w:ind w:left="720"/>
        <w:jc w:val="center"/>
        <w:rPr>
          <w:rFonts w:ascii="Verdana" w:hAnsi="Verdana"/>
          <w:sz w:val="20"/>
          <w:szCs w:val="20"/>
        </w:rPr>
      </w:pPr>
      <w:r w:rsidRPr="0050752F">
        <w:rPr>
          <w:noProof/>
        </w:rPr>
        <w:drawing>
          <wp:inline distT="0" distB="0" distL="0" distR="0" wp14:anchorId="5954C79E" wp14:editId="7B06E4AD">
            <wp:extent cx="3032125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5718" w14:textId="578E4750" w:rsidR="00215202" w:rsidRDefault="00215202" w:rsidP="00BA212F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source voltage.</w:t>
      </w:r>
    </w:p>
    <w:p w14:paraId="0852A354" w14:textId="2E6E6241" w:rsidR="00BA212F" w:rsidRPr="00645670" w:rsidRDefault="00BA212F" w:rsidP="00BA212F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2.875V+9.714V+2.429V=15.018V</m:t>
          </m:r>
        </m:oMath>
      </m:oMathPara>
    </w:p>
    <w:p w14:paraId="57CE0B6E" w14:textId="5D5C6924" w:rsidR="00215202" w:rsidRDefault="00215202" w:rsidP="00BA212F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current.</w:t>
      </w:r>
    </w:p>
    <w:p w14:paraId="3D3A7A65" w14:textId="3BC43A84" w:rsidR="00BA212F" w:rsidRPr="00645670" w:rsidRDefault="00BA212F" w:rsidP="00BA212F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15.018V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5.25kΩ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=2.861mA</m:t>
          </m:r>
        </m:oMath>
      </m:oMathPara>
    </w:p>
    <w:p w14:paraId="27C98E09" w14:textId="699C0DFC" w:rsidR="0050752F" w:rsidRDefault="0050752F" w:rsidP="00BA212F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resistance of R</w:t>
      </w:r>
      <w:r w:rsidRPr="008138A4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22D17602" w14:textId="7D2FC08B" w:rsidR="00BA212F" w:rsidRPr="00645670" w:rsidRDefault="00645670" w:rsidP="00BA212F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2.857V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2.861mA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=998.751Ω</m:t>
          </m:r>
        </m:oMath>
      </m:oMathPara>
    </w:p>
    <w:p w14:paraId="63AB1FD9" w14:textId="17C2EF6C" w:rsidR="0050752F" w:rsidRDefault="0050752F" w:rsidP="00BA212F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power dissipated </w:t>
      </w:r>
      <w:r w:rsidR="00215202">
        <w:rPr>
          <w:rFonts w:ascii="Verdana" w:hAnsi="Verdana"/>
          <w:sz w:val="20"/>
          <w:szCs w:val="20"/>
        </w:rPr>
        <w:t>from R</w:t>
      </w:r>
      <w:r w:rsidR="00215202" w:rsidRPr="008138A4">
        <w:rPr>
          <w:rFonts w:ascii="Verdana" w:hAnsi="Verdana"/>
          <w:sz w:val="20"/>
          <w:szCs w:val="20"/>
          <w:vertAlign w:val="subscript"/>
        </w:rPr>
        <w:t>3</w:t>
      </w:r>
      <w:r w:rsidR="00215202">
        <w:rPr>
          <w:rFonts w:ascii="Verdana" w:hAnsi="Verdana"/>
          <w:sz w:val="20"/>
          <w:szCs w:val="20"/>
        </w:rPr>
        <w:t>.</w:t>
      </w:r>
    </w:p>
    <w:p w14:paraId="2C67BB42" w14:textId="415AFCBC" w:rsidR="00BA212F" w:rsidRPr="00645670" w:rsidRDefault="00645670" w:rsidP="00BA212F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=2.861mA x 2.429V=6.948mW</m:t>
          </m:r>
        </m:oMath>
      </m:oMathPara>
    </w:p>
    <w:p w14:paraId="02C473F1" w14:textId="127D6646" w:rsidR="00215202" w:rsidRDefault="00215202" w:rsidP="00BA212F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power dissipated by the circuit.</w:t>
      </w:r>
    </w:p>
    <w:p w14:paraId="6FC938C2" w14:textId="04C53E5C" w:rsidR="00BA212F" w:rsidRPr="00645670" w:rsidRDefault="00645670" w:rsidP="00BA212F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15.018V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5.25kΩ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=42.960mW</m:t>
          </m:r>
        </m:oMath>
      </m:oMathPara>
    </w:p>
    <w:p w14:paraId="189FBF83" w14:textId="0D989ACA" w:rsidR="00215202" w:rsidRDefault="0021520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86F1B2" w14:textId="77777777" w:rsidR="00215202" w:rsidRPr="00B54881" w:rsidRDefault="00215202" w:rsidP="00215202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B54881">
        <w:rPr>
          <w:rFonts w:ascii="Verdana" w:hAnsi="Verdana"/>
          <w:b/>
        </w:rPr>
        <w:lastRenderedPageBreak/>
        <w:t>Instructions</w:t>
      </w:r>
    </w:p>
    <w:p w14:paraId="66F2FF92" w14:textId="442B4741" w:rsidR="00215202" w:rsidRDefault="00215202" w:rsidP="0021520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215202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 xml:space="preserve">series </w:t>
      </w:r>
      <w:r w:rsidRPr="00215202">
        <w:rPr>
          <w:rFonts w:ascii="Verdana" w:hAnsi="Verdana"/>
          <w:sz w:val="20"/>
          <w:szCs w:val="20"/>
        </w:rPr>
        <w:t>circuit contains the following values:</w:t>
      </w:r>
    </w:p>
    <w:p w14:paraId="1F536C83" w14:textId="60BD4A4C" w:rsidR="00215202" w:rsidRDefault="00215202" w:rsidP="00215202">
      <w:pPr>
        <w:spacing w:before="12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215202">
        <w:rPr>
          <w:rFonts w:ascii="Verdana" w:hAnsi="Verdana"/>
          <w:sz w:val="20"/>
          <w:szCs w:val="20"/>
          <w:vertAlign w:val="subscript"/>
        </w:rPr>
        <w:t>S</w:t>
      </w:r>
      <w:r w:rsidR="00D4064A">
        <w:rPr>
          <w:rFonts w:ascii="Verdana" w:hAnsi="Verdana"/>
          <w:sz w:val="20"/>
          <w:szCs w:val="20"/>
        </w:rPr>
        <w:t xml:space="preserve"> = 29</w:t>
      </w:r>
      <w:r w:rsidRPr="00215202">
        <w:rPr>
          <w:rFonts w:ascii="Verdana" w:hAnsi="Verdana"/>
          <w:sz w:val="20"/>
          <w:szCs w:val="20"/>
        </w:rPr>
        <w:t>V,</w:t>
      </w:r>
      <w:r>
        <w:rPr>
          <w:rFonts w:ascii="Verdana" w:hAnsi="Verdana"/>
          <w:sz w:val="20"/>
          <w:szCs w:val="20"/>
        </w:rPr>
        <w:t xml:space="preserve"> </w:t>
      </w:r>
      <w:r w:rsidRPr="00215202">
        <w:rPr>
          <w:rFonts w:ascii="Verdana" w:hAnsi="Verdana"/>
          <w:sz w:val="20"/>
          <w:szCs w:val="20"/>
        </w:rPr>
        <w:t>R</w:t>
      </w:r>
      <w:r w:rsidRPr="00215202">
        <w:rPr>
          <w:rFonts w:ascii="Verdana" w:hAnsi="Verdana"/>
          <w:sz w:val="20"/>
          <w:szCs w:val="20"/>
          <w:vertAlign w:val="subscript"/>
        </w:rPr>
        <w:t>1</w:t>
      </w:r>
      <w:r w:rsidRPr="00215202">
        <w:rPr>
          <w:rFonts w:ascii="Verdana" w:hAnsi="Verdana"/>
          <w:sz w:val="20"/>
          <w:szCs w:val="20"/>
        </w:rPr>
        <w:t xml:space="preserve"> = 1.2k</w:t>
      </w:r>
      <w:r>
        <w:rPr>
          <w:rFonts w:ascii="Verdana" w:hAnsi="Verdana"/>
          <w:sz w:val="20"/>
          <w:szCs w:val="20"/>
        </w:rPr>
        <w:t>Ω</w:t>
      </w:r>
      <w:r w:rsidRPr="00215202">
        <w:rPr>
          <w:rFonts w:ascii="Verdana" w:hAnsi="Verdana"/>
          <w:sz w:val="20"/>
          <w:szCs w:val="20"/>
        </w:rPr>
        <w:t>, R</w:t>
      </w:r>
      <w:r w:rsidRPr="00215202">
        <w:rPr>
          <w:rFonts w:ascii="Verdana" w:hAnsi="Verdana"/>
          <w:sz w:val="20"/>
          <w:szCs w:val="20"/>
          <w:vertAlign w:val="subscript"/>
        </w:rPr>
        <w:t>2</w:t>
      </w:r>
      <w:r w:rsidRPr="00215202">
        <w:rPr>
          <w:rFonts w:ascii="Verdana" w:hAnsi="Verdana"/>
          <w:sz w:val="20"/>
          <w:szCs w:val="20"/>
        </w:rPr>
        <w:t xml:space="preserve"> = 3.9k</w:t>
      </w:r>
      <w:r>
        <w:rPr>
          <w:rFonts w:ascii="Verdana" w:hAnsi="Verdana"/>
          <w:sz w:val="20"/>
          <w:szCs w:val="20"/>
        </w:rPr>
        <w:t>Ω, R</w:t>
      </w:r>
      <w:r w:rsidRPr="00215202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= 800Ω </w:t>
      </w:r>
      <w:r w:rsidRPr="00215202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nd R</w:t>
      </w:r>
      <w:r w:rsidRPr="00215202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= 1.7kΩ</w:t>
      </w:r>
    </w:p>
    <w:p w14:paraId="0A8A4790" w14:textId="6A5F07B8" w:rsidR="00215202" w:rsidRDefault="00215202" w:rsidP="0021520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Draw the schematic of the circuit below and solve the following problems.</w:t>
      </w:r>
      <w:r w:rsidR="00A325EC">
        <w:rPr>
          <w:rFonts w:ascii="Verdana" w:hAnsi="Verdana"/>
          <w:sz w:val="20"/>
          <w:szCs w:val="20"/>
        </w:rPr>
        <w:t xml:space="preserve"> (Drawing 1pt</w:t>
      </w:r>
      <w:r w:rsidR="00441D72">
        <w:rPr>
          <w:rFonts w:ascii="Verdana" w:hAnsi="Verdana"/>
          <w:sz w:val="20"/>
          <w:szCs w:val="20"/>
        </w:rPr>
        <w:t>.)</w:t>
      </w:r>
    </w:p>
    <w:p w14:paraId="13436FF0" w14:textId="1CACD3A7" w:rsidR="00215202" w:rsidRPr="00B54881" w:rsidRDefault="00C54122" w:rsidP="009B30C8">
      <w:pPr>
        <w:spacing w:before="120" w:after="120"/>
        <w:ind w:left="720"/>
        <w:jc w:val="center"/>
        <w:rPr>
          <w:rFonts w:ascii="Verdana" w:hAnsi="Verdana"/>
          <w:sz w:val="20"/>
          <w:szCs w:val="20"/>
        </w:rPr>
      </w:pPr>
      <w:r w:rsidRPr="00C54122">
        <w:drawing>
          <wp:inline distT="0" distB="0" distL="0" distR="0" wp14:anchorId="77AD2E94" wp14:editId="381F1D1E">
            <wp:extent cx="2226945" cy="282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B264" w14:textId="40AEE316" w:rsidR="00441D72" w:rsidRDefault="00441D72" w:rsidP="009B30C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resistance.</w:t>
      </w:r>
    </w:p>
    <w:p w14:paraId="104AA1EE" w14:textId="2F1CBC85" w:rsidR="009B30C8" w:rsidRPr="008138A4" w:rsidRDefault="00965466" w:rsidP="009B30C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=1.2kΩ+3.9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kΩ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+800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Ω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+1.7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kΩ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=7.6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kΩ</m:t>
          </m:r>
        </m:oMath>
      </m:oMathPara>
    </w:p>
    <w:p w14:paraId="72310F2E" w14:textId="26556132" w:rsidR="00215202" w:rsidRDefault="00215202" w:rsidP="009B30C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current.</w:t>
      </w:r>
    </w:p>
    <w:p w14:paraId="347E8C76" w14:textId="229E44E2" w:rsidR="009B30C8" w:rsidRPr="008138A4" w:rsidRDefault="00965466" w:rsidP="009B30C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29V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7.6kΩ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=3.816mA</m:t>
          </m:r>
        </m:oMath>
      </m:oMathPara>
    </w:p>
    <w:p w14:paraId="77243A64" w14:textId="2C3D5571" w:rsidR="00215202" w:rsidRDefault="00215202" w:rsidP="009B30C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power dissipated from R</w:t>
      </w:r>
      <w:r w:rsidRPr="00965466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.</w:t>
      </w:r>
    </w:p>
    <w:p w14:paraId="4803913D" w14:textId="6A0AF118" w:rsidR="009B30C8" w:rsidRPr="008138A4" w:rsidRDefault="00965466" w:rsidP="009B30C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highlight w:val="yellow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3.816mA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highlight w:val="yellow"/>
            </w:rPr>
            <m:t>x800Ω=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11.648mW</m:t>
          </m:r>
        </m:oMath>
      </m:oMathPara>
    </w:p>
    <w:p w14:paraId="43E0F6A1" w14:textId="792FBC78" w:rsidR="00215202" w:rsidRDefault="00215202" w:rsidP="009B30C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441D72">
        <w:rPr>
          <w:rFonts w:ascii="Verdana" w:hAnsi="Verdana"/>
          <w:sz w:val="20"/>
          <w:szCs w:val="20"/>
        </w:rPr>
        <w:t>voltage drop across R</w:t>
      </w:r>
      <w:r w:rsidR="00441D72" w:rsidRPr="00965466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375E483F" w14:textId="66067917" w:rsidR="009B30C8" w:rsidRPr="009B30C8" w:rsidRDefault="008138A4" w:rsidP="009B30C8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3.816mA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 x 3.9kΩ=14.882V</m:t>
          </m:r>
        </m:oMath>
      </m:oMathPara>
    </w:p>
    <w:p w14:paraId="7642A544" w14:textId="649CA434" w:rsidR="00441D72" w:rsidRDefault="00441D72" w:rsidP="009B30C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current flow through R</w:t>
      </w:r>
      <w:r w:rsidRPr="00965466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.</w:t>
      </w:r>
    </w:p>
    <w:p w14:paraId="1D34E7D1" w14:textId="77777777" w:rsidR="00156D45" w:rsidRPr="00156D45" w:rsidRDefault="00156D45" w:rsidP="00156D45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29V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7.6kΩ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=3.816mA</m:t>
          </m:r>
        </m:oMath>
      </m:oMathPara>
    </w:p>
    <w:p w14:paraId="153E178A" w14:textId="37704625" w:rsidR="00441D72" w:rsidRDefault="00441D72" w:rsidP="009B30C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power dissipated by the circuit.</w:t>
      </w:r>
    </w:p>
    <w:p w14:paraId="693FCCD6" w14:textId="3A9E385C" w:rsidR="009B30C8" w:rsidRPr="009B30C8" w:rsidRDefault="00A42512" w:rsidP="009B30C8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=3.816mA x 29V=110.658mW</m:t>
          </m:r>
        </m:oMath>
      </m:oMathPara>
    </w:p>
    <w:p w14:paraId="58A99EF0" w14:textId="7C2DAC8B" w:rsidR="00441D72" w:rsidRDefault="00441D72" w:rsidP="009B30C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voltage drop across R</w:t>
      </w:r>
      <w:r w:rsidRPr="00965466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.</w:t>
      </w:r>
    </w:p>
    <w:p w14:paraId="3307D964" w14:textId="446065C4" w:rsidR="00A42512" w:rsidRPr="00A42512" w:rsidRDefault="00A42512" w:rsidP="00A42512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x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=3.816mA x 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1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.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2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kΩ=4.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579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V</m:t>
          </m:r>
        </m:oMath>
      </m:oMathPara>
    </w:p>
    <w:p w14:paraId="098ECCFE" w14:textId="2C16ECD8" w:rsidR="00441D72" w:rsidRDefault="00441D72" w:rsidP="009B30C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power dissipated from R</w:t>
      </w:r>
      <w:r w:rsidRPr="00965466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7FE5DA4A" w14:textId="6F4C7680" w:rsidR="00A42512" w:rsidRPr="00A42512" w:rsidRDefault="00A42512" w:rsidP="00A42512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highlight w:val="yellow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3.816mA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highlight w:val="yellow"/>
            </w:rPr>
            <m:t>x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3.9k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Ω=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56.785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mW</m:t>
          </m:r>
        </m:oMath>
      </m:oMathPara>
    </w:p>
    <w:p w14:paraId="743A8FE7" w14:textId="77777777" w:rsidR="00A42512" w:rsidRDefault="00A42512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4C72FC43" w14:textId="0142A181" w:rsidR="00123444" w:rsidRPr="00123444" w:rsidRDefault="00123444" w:rsidP="00123444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123444">
        <w:rPr>
          <w:rFonts w:ascii="Verdana" w:hAnsi="Verdana"/>
          <w:b/>
        </w:rPr>
        <w:lastRenderedPageBreak/>
        <w:t>Instructions</w:t>
      </w:r>
    </w:p>
    <w:p w14:paraId="564ECFFD" w14:textId="613F1F5F" w:rsidR="000F2260" w:rsidRDefault="000F2260" w:rsidP="000F2260">
      <w:pPr>
        <w:spacing w:before="120" w:after="8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schematic below to calculate the following </w:t>
      </w:r>
      <w:r w:rsidR="00123444">
        <w:rPr>
          <w:rFonts w:ascii="Verdana" w:hAnsi="Verdana"/>
          <w:sz w:val="20"/>
          <w:szCs w:val="20"/>
        </w:rPr>
        <w:t>voltage references</w:t>
      </w:r>
      <w:r>
        <w:rPr>
          <w:rFonts w:ascii="Verdana" w:hAnsi="Verdana"/>
          <w:sz w:val="20"/>
          <w:szCs w:val="20"/>
        </w:rPr>
        <w:t>.</w:t>
      </w:r>
    </w:p>
    <w:p w14:paraId="7A0EA88C" w14:textId="2D76B14D" w:rsidR="000F2260" w:rsidRDefault="000F2260" w:rsidP="009F62AC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0F2260">
        <w:rPr>
          <w:noProof/>
        </w:rPr>
        <w:drawing>
          <wp:inline distT="0" distB="0" distL="0" distR="0" wp14:anchorId="5CA68EC3" wp14:editId="1FFE0734">
            <wp:extent cx="2620645" cy="38633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A9C5" w14:textId="7C227D57" w:rsidR="009F62AC" w:rsidRDefault="009F62AC" w:rsidP="009F62AC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=228Ω,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=285.088mA</m:t>
          </m:r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7"/>
        <w:gridCol w:w="1388"/>
        <w:gridCol w:w="1387"/>
        <w:gridCol w:w="1387"/>
        <w:gridCol w:w="1387"/>
        <w:gridCol w:w="1387"/>
      </w:tblGrid>
      <w:tr w:rsidR="00123444" w14:paraId="3C659075" w14:textId="77777777" w:rsidTr="000F2260">
        <w:tc>
          <w:tcPr>
            <w:tcW w:w="1387" w:type="dxa"/>
          </w:tcPr>
          <w:p w14:paraId="33AD9F18" w14:textId="1B76A1F8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388" w:type="dxa"/>
          </w:tcPr>
          <w:p w14:paraId="64A47A00" w14:textId="3F897740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87" w:type="dxa"/>
          </w:tcPr>
          <w:p w14:paraId="6EC810EA" w14:textId="29B5CF3B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387" w:type="dxa"/>
          </w:tcPr>
          <w:p w14:paraId="26BD22AD" w14:textId="7B217652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387" w:type="dxa"/>
          </w:tcPr>
          <w:p w14:paraId="40E82136" w14:textId="579CF21E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387" w:type="dxa"/>
          </w:tcPr>
          <w:p w14:paraId="244EF0B5" w14:textId="629895C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F</w:t>
            </w:r>
          </w:p>
        </w:tc>
      </w:tr>
      <w:tr w:rsidR="00123444" w14:paraId="497161F1" w14:textId="77777777" w:rsidTr="00123444">
        <w:tc>
          <w:tcPr>
            <w:tcW w:w="1387" w:type="dxa"/>
          </w:tcPr>
          <w:p w14:paraId="1F63B1F8" w14:textId="161D8AAC" w:rsidR="00123444" w:rsidRDefault="00733148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43.904V</w:t>
            </w:r>
          </w:p>
        </w:tc>
        <w:tc>
          <w:tcPr>
            <w:tcW w:w="1388" w:type="dxa"/>
          </w:tcPr>
          <w:p w14:paraId="2B95DF0A" w14:textId="6A65F2F9" w:rsidR="00123444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1E191D">
              <w:rPr>
                <w:rFonts w:ascii="Verdana" w:hAnsi="Verdana"/>
                <w:sz w:val="20"/>
                <w:szCs w:val="20"/>
                <w:highlight w:val="yellow"/>
              </w:rPr>
              <w:t>40.198V</w:t>
            </w:r>
          </w:p>
        </w:tc>
        <w:tc>
          <w:tcPr>
            <w:tcW w:w="1387" w:type="dxa"/>
          </w:tcPr>
          <w:p w14:paraId="45E665D7" w14:textId="2849A0FF" w:rsidR="00123444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22.237V</w:t>
            </w:r>
          </w:p>
        </w:tc>
        <w:tc>
          <w:tcPr>
            <w:tcW w:w="1387" w:type="dxa"/>
          </w:tcPr>
          <w:p w14:paraId="4EAF4C49" w14:textId="587B0CFD" w:rsidR="00123444" w:rsidRPr="001E191D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E191D">
              <w:rPr>
                <w:rFonts w:ascii="Verdana" w:hAnsi="Verdana"/>
                <w:sz w:val="20"/>
                <w:szCs w:val="20"/>
                <w:highlight w:val="yellow"/>
              </w:rPr>
              <w:t>0V</w:t>
            </w:r>
          </w:p>
        </w:tc>
        <w:tc>
          <w:tcPr>
            <w:tcW w:w="1387" w:type="dxa"/>
          </w:tcPr>
          <w:p w14:paraId="360E7A84" w14:textId="600F1EFC" w:rsidR="00123444" w:rsidRPr="001E191D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E191D">
              <w:rPr>
                <w:rFonts w:ascii="Verdana" w:hAnsi="Verdana"/>
                <w:sz w:val="20"/>
                <w:szCs w:val="20"/>
                <w:highlight w:val="yellow"/>
              </w:rPr>
              <w:t>-6.557V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647EE64E" w14:textId="574459C0" w:rsidR="00123444" w:rsidRPr="001E191D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E191D">
              <w:rPr>
                <w:rFonts w:ascii="Verdana" w:hAnsi="Verdana"/>
                <w:sz w:val="20"/>
                <w:szCs w:val="20"/>
                <w:highlight w:val="yellow"/>
              </w:rPr>
              <w:t>-21.096V</w:t>
            </w:r>
          </w:p>
        </w:tc>
      </w:tr>
      <w:tr w:rsidR="00123444" w14:paraId="2B837848" w14:textId="77777777" w:rsidTr="00123444">
        <w:tc>
          <w:tcPr>
            <w:tcW w:w="1387" w:type="dxa"/>
          </w:tcPr>
          <w:p w14:paraId="1DC73225" w14:textId="2D86C545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1388" w:type="dxa"/>
          </w:tcPr>
          <w:p w14:paraId="7ED485D0" w14:textId="6D4E03D3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1387" w:type="dxa"/>
          </w:tcPr>
          <w:p w14:paraId="35730CAC" w14:textId="38822080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1387" w:type="dxa"/>
          </w:tcPr>
          <w:p w14:paraId="7DDB75E0" w14:textId="78A026B8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1387" w:type="dxa"/>
          </w:tcPr>
          <w:p w14:paraId="67461AAB" w14:textId="7769C303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EF</w:t>
            </w:r>
          </w:p>
        </w:tc>
        <w:tc>
          <w:tcPr>
            <w:tcW w:w="1387" w:type="dxa"/>
            <w:tcBorders>
              <w:bottom w:val="nil"/>
              <w:right w:val="nil"/>
            </w:tcBorders>
          </w:tcPr>
          <w:p w14:paraId="0779FB8D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673C72BB" w14:textId="77777777" w:rsidTr="00123444">
        <w:tc>
          <w:tcPr>
            <w:tcW w:w="1387" w:type="dxa"/>
          </w:tcPr>
          <w:p w14:paraId="6DAA31A7" w14:textId="53EEAEC8" w:rsidR="00123444" w:rsidRPr="009F62AC" w:rsidRDefault="009F62AC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3.706V</w:t>
            </w:r>
          </w:p>
        </w:tc>
        <w:tc>
          <w:tcPr>
            <w:tcW w:w="1388" w:type="dxa"/>
          </w:tcPr>
          <w:p w14:paraId="7059C3A6" w14:textId="2C8234D5" w:rsidR="00123444" w:rsidRPr="009F62AC" w:rsidRDefault="009F62AC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17.961V</w:t>
            </w:r>
          </w:p>
        </w:tc>
        <w:tc>
          <w:tcPr>
            <w:tcW w:w="1387" w:type="dxa"/>
          </w:tcPr>
          <w:p w14:paraId="238B3C4D" w14:textId="412318EC" w:rsidR="00123444" w:rsidRPr="009F62AC" w:rsidRDefault="009F62AC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22.237V</w:t>
            </w:r>
          </w:p>
        </w:tc>
        <w:tc>
          <w:tcPr>
            <w:tcW w:w="1387" w:type="dxa"/>
          </w:tcPr>
          <w:p w14:paraId="353FC928" w14:textId="6C3D2D17" w:rsidR="00123444" w:rsidRPr="009F62AC" w:rsidRDefault="009F62AC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6.557V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6B14D62D" w14:textId="48645A94" w:rsidR="00123444" w:rsidRPr="009F62AC" w:rsidRDefault="009F62AC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14.539V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1969639A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6DDA5306" w14:textId="77777777" w:rsidTr="00123444">
        <w:tc>
          <w:tcPr>
            <w:tcW w:w="1387" w:type="dxa"/>
          </w:tcPr>
          <w:p w14:paraId="3DC7473B" w14:textId="09B3C39B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AC</w:t>
            </w:r>
          </w:p>
        </w:tc>
        <w:tc>
          <w:tcPr>
            <w:tcW w:w="1388" w:type="dxa"/>
          </w:tcPr>
          <w:p w14:paraId="21046E7D" w14:textId="3A7B4724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AD</w:t>
            </w:r>
          </w:p>
        </w:tc>
        <w:tc>
          <w:tcPr>
            <w:tcW w:w="1387" w:type="dxa"/>
          </w:tcPr>
          <w:p w14:paraId="420F72E6" w14:textId="69E453EF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AE</w:t>
            </w:r>
          </w:p>
        </w:tc>
        <w:tc>
          <w:tcPr>
            <w:tcW w:w="1387" w:type="dxa"/>
          </w:tcPr>
          <w:p w14:paraId="65B7B1F3" w14:textId="6CC34036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AF</w:t>
            </w:r>
          </w:p>
        </w:tc>
        <w:tc>
          <w:tcPr>
            <w:tcW w:w="1387" w:type="dxa"/>
            <w:tcBorders>
              <w:bottom w:val="nil"/>
              <w:right w:val="nil"/>
            </w:tcBorders>
          </w:tcPr>
          <w:p w14:paraId="5332B3A8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B2321F3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0F12A355" w14:textId="77777777" w:rsidTr="00123444">
        <w:tc>
          <w:tcPr>
            <w:tcW w:w="1387" w:type="dxa"/>
          </w:tcPr>
          <w:p w14:paraId="74A35D68" w14:textId="3914B3FF" w:rsidR="00123444" w:rsidRPr="009F62AC" w:rsidRDefault="009F62AC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21.667V</w:t>
            </w:r>
          </w:p>
        </w:tc>
        <w:tc>
          <w:tcPr>
            <w:tcW w:w="1388" w:type="dxa"/>
          </w:tcPr>
          <w:p w14:paraId="3A43540B" w14:textId="41D492F8" w:rsidR="00123444" w:rsidRPr="009F62AC" w:rsidRDefault="009F62AC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43.904V</w:t>
            </w:r>
          </w:p>
        </w:tc>
        <w:tc>
          <w:tcPr>
            <w:tcW w:w="1387" w:type="dxa"/>
          </w:tcPr>
          <w:p w14:paraId="43FC0E2D" w14:textId="488B10A1" w:rsidR="00123444" w:rsidRPr="009F62AC" w:rsidRDefault="009F62AC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50.461</w:t>
            </w:r>
          </w:p>
        </w:tc>
        <w:tc>
          <w:tcPr>
            <w:tcW w:w="1387" w:type="dxa"/>
          </w:tcPr>
          <w:p w14:paraId="37B8A891" w14:textId="5ADBCDEB" w:rsidR="00123444" w:rsidRPr="009F62AC" w:rsidRDefault="00870682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65V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4227A2CF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59DBAC4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5EB58E09" w14:textId="77777777" w:rsidTr="00123444">
        <w:tc>
          <w:tcPr>
            <w:tcW w:w="1387" w:type="dxa"/>
          </w:tcPr>
          <w:p w14:paraId="7B5232E4" w14:textId="550EAAD2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DA</w:t>
            </w:r>
          </w:p>
        </w:tc>
        <w:tc>
          <w:tcPr>
            <w:tcW w:w="1388" w:type="dxa"/>
          </w:tcPr>
          <w:p w14:paraId="1B773E68" w14:textId="166A9184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DB</w:t>
            </w:r>
          </w:p>
        </w:tc>
        <w:tc>
          <w:tcPr>
            <w:tcW w:w="1387" w:type="dxa"/>
          </w:tcPr>
          <w:p w14:paraId="48A1CCB6" w14:textId="1CA001E8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1387" w:type="dxa"/>
          </w:tcPr>
          <w:p w14:paraId="02372D0D" w14:textId="51380AF1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bookmarkStart w:id="2" w:name="_GoBack"/>
            <w:bookmarkEnd w:id="2"/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DF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19C7F16A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6853100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68512829" w14:textId="77777777" w:rsidTr="00123444">
        <w:tc>
          <w:tcPr>
            <w:tcW w:w="1387" w:type="dxa"/>
          </w:tcPr>
          <w:p w14:paraId="1BBFF4AC" w14:textId="789DD7E0" w:rsidR="00123444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-</w:t>
            </w: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43.904V</w:t>
            </w:r>
          </w:p>
        </w:tc>
        <w:tc>
          <w:tcPr>
            <w:tcW w:w="1388" w:type="dxa"/>
          </w:tcPr>
          <w:p w14:paraId="2E1A21A2" w14:textId="13487A13" w:rsidR="00123444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-</w:t>
            </w:r>
            <w:r w:rsidRPr="001E191D">
              <w:rPr>
                <w:rFonts w:ascii="Verdana" w:hAnsi="Verdana"/>
                <w:sz w:val="20"/>
                <w:szCs w:val="20"/>
                <w:highlight w:val="yellow"/>
              </w:rPr>
              <w:t>40.198V</w:t>
            </w:r>
          </w:p>
        </w:tc>
        <w:tc>
          <w:tcPr>
            <w:tcW w:w="1387" w:type="dxa"/>
          </w:tcPr>
          <w:p w14:paraId="3B8911B4" w14:textId="6B37BB4F" w:rsidR="00123444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  <w:r w:rsidRPr="009F62AC">
              <w:rPr>
                <w:rFonts w:ascii="Verdana" w:hAnsi="Verdana"/>
                <w:sz w:val="20"/>
                <w:szCs w:val="20"/>
                <w:highlight w:val="yellow"/>
              </w:rPr>
              <w:t>22.237V</w:t>
            </w:r>
          </w:p>
        </w:tc>
        <w:tc>
          <w:tcPr>
            <w:tcW w:w="1387" w:type="dxa"/>
          </w:tcPr>
          <w:p w14:paraId="1478F5AB" w14:textId="38B6477B" w:rsidR="00123444" w:rsidRDefault="001E191D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1E191D">
              <w:rPr>
                <w:rFonts w:ascii="Verdana" w:hAnsi="Verdana"/>
                <w:sz w:val="20"/>
                <w:szCs w:val="20"/>
                <w:highlight w:val="yellow"/>
              </w:rPr>
              <w:t>21.096V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7F755B56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43DF79D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31A9FBF" w14:textId="77777777" w:rsidR="000F2260" w:rsidRPr="000F2260" w:rsidRDefault="000F2260" w:rsidP="000F2260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sectPr w:rsidR="000F2260" w:rsidRPr="000F2260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68E1ECC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191D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004C3E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191D">
      <w:rPr>
        <w:rFonts w:ascii="BankGothic Lt BT" w:hAnsi="BankGothic Lt BT"/>
        <w:caps/>
        <w:noProof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BA4BC2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191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8CF0818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0CC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E9EE0FC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5AE335B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0CC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636C0C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95B8E8B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D60C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3"/>
  </w:num>
  <w:num w:numId="5">
    <w:abstractNumId w:val="7"/>
  </w:num>
  <w:num w:numId="6">
    <w:abstractNumId w:val="32"/>
  </w:num>
  <w:num w:numId="7">
    <w:abstractNumId w:val="37"/>
  </w:num>
  <w:num w:numId="8">
    <w:abstractNumId w:val="17"/>
  </w:num>
  <w:num w:numId="9">
    <w:abstractNumId w:val="30"/>
  </w:num>
  <w:num w:numId="10">
    <w:abstractNumId w:val="25"/>
  </w:num>
  <w:num w:numId="11">
    <w:abstractNumId w:val="31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5"/>
  </w:num>
  <w:num w:numId="19">
    <w:abstractNumId w:val="36"/>
  </w:num>
  <w:num w:numId="20">
    <w:abstractNumId w:val="40"/>
  </w:num>
  <w:num w:numId="21">
    <w:abstractNumId w:val="19"/>
  </w:num>
  <w:num w:numId="22">
    <w:abstractNumId w:val="34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29"/>
  </w:num>
  <w:num w:numId="39">
    <w:abstractNumId w:val="0"/>
  </w:num>
  <w:num w:numId="40">
    <w:abstractNumId w:val="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0E19EC"/>
    <w:rsid w:val="000F2260"/>
    <w:rsid w:val="00101028"/>
    <w:rsid w:val="00106D14"/>
    <w:rsid w:val="0012231D"/>
    <w:rsid w:val="00123444"/>
    <w:rsid w:val="00127902"/>
    <w:rsid w:val="00133B76"/>
    <w:rsid w:val="00141840"/>
    <w:rsid w:val="00156D45"/>
    <w:rsid w:val="001C2E27"/>
    <w:rsid w:val="001E191D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5749A"/>
    <w:rsid w:val="0037367C"/>
    <w:rsid w:val="003A0ABE"/>
    <w:rsid w:val="003A7095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73F1"/>
    <w:rsid w:val="0050752F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45670"/>
    <w:rsid w:val="00652C9A"/>
    <w:rsid w:val="00655688"/>
    <w:rsid w:val="00661207"/>
    <w:rsid w:val="00662E44"/>
    <w:rsid w:val="00663773"/>
    <w:rsid w:val="00671F32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33148"/>
    <w:rsid w:val="00745276"/>
    <w:rsid w:val="0075695D"/>
    <w:rsid w:val="00761B84"/>
    <w:rsid w:val="0077606A"/>
    <w:rsid w:val="007801EC"/>
    <w:rsid w:val="00784EF5"/>
    <w:rsid w:val="007940C2"/>
    <w:rsid w:val="007B7726"/>
    <w:rsid w:val="007C2507"/>
    <w:rsid w:val="008138A4"/>
    <w:rsid w:val="0081458F"/>
    <w:rsid w:val="008159E2"/>
    <w:rsid w:val="008201D6"/>
    <w:rsid w:val="00825608"/>
    <w:rsid w:val="0084591C"/>
    <w:rsid w:val="008669EB"/>
    <w:rsid w:val="00866D5F"/>
    <w:rsid w:val="00870682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65466"/>
    <w:rsid w:val="00980EBB"/>
    <w:rsid w:val="009A14CD"/>
    <w:rsid w:val="009B042B"/>
    <w:rsid w:val="009B30C8"/>
    <w:rsid w:val="009B551B"/>
    <w:rsid w:val="009B6084"/>
    <w:rsid w:val="009D60D7"/>
    <w:rsid w:val="009D677B"/>
    <w:rsid w:val="009E273C"/>
    <w:rsid w:val="009E6B6C"/>
    <w:rsid w:val="009F2DFA"/>
    <w:rsid w:val="009F62AC"/>
    <w:rsid w:val="009F76D1"/>
    <w:rsid w:val="00A325EC"/>
    <w:rsid w:val="00A42512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212F"/>
    <w:rsid w:val="00BA7E0B"/>
    <w:rsid w:val="00BB7522"/>
    <w:rsid w:val="00BD6870"/>
    <w:rsid w:val="00BE4404"/>
    <w:rsid w:val="00C34039"/>
    <w:rsid w:val="00C54122"/>
    <w:rsid w:val="00C602F1"/>
    <w:rsid w:val="00C6093C"/>
    <w:rsid w:val="00C834FC"/>
    <w:rsid w:val="00C86D41"/>
    <w:rsid w:val="00CB5A57"/>
    <w:rsid w:val="00CB5F0C"/>
    <w:rsid w:val="00CE3BF2"/>
    <w:rsid w:val="00CF7AA0"/>
    <w:rsid w:val="00D4064A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069E7"/>
    <w:rsid w:val="00E10E08"/>
    <w:rsid w:val="00E130F3"/>
    <w:rsid w:val="00E133E4"/>
    <w:rsid w:val="00E173D4"/>
    <w:rsid w:val="00E74B0F"/>
    <w:rsid w:val="00E803C3"/>
    <w:rsid w:val="00E97D8E"/>
    <w:rsid w:val="00EA0805"/>
    <w:rsid w:val="00ED60CC"/>
    <w:rsid w:val="00F00182"/>
    <w:rsid w:val="00F61762"/>
    <w:rsid w:val="00F631A1"/>
    <w:rsid w:val="00F71863"/>
    <w:rsid w:val="00F71BC3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72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2018-05-29T17:37:00Z</cp:lastPrinted>
  <dcterms:created xsi:type="dcterms:W3CDTF">2018-06-14T16:10:00Z</dcterms:created>
  <dcterms:modified xsi:type="dcterms:W3CDTF">2018-06-14T17:22:00Z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Series Circuits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