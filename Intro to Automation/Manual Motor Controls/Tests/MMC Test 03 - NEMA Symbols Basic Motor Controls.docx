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9B650" w14:textId="1A95FED8" w:rsidR="00E013AA" w:rsidRDefault="00E013AA" w:rsidP="00E013AA">
      <w:pPr>
        <w:tabs>
          <w:tab w:val="right" w:pos="9720"/>
        </w:tabs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fldChar w:fldCharType="begin"/>
      </w:r>
      <w:r>
        <w:rPr>
          <w:rFonts w:ascii="Verdana" w:hAnsi="Verdana"/>
          <w:b/>
          <w:sz w:val="24"/>
          <w:szCs w:val="24"/>
        </w:rPr>
        <w:instrText xml:space="preserve"> DOCVARIABLE  JobNum  \* MERGEFORMAT </w:instrText>
      </w:r>
      <w:r>
        <w:rPr>
          <w:rFonts w:ascii="Verdana" w:hAnsi="Verdana"/>
          <w:b/>
          <w:sz w:val="24"/>
          <w:szCs w:val="24"/>
        </w:rPr>
        <w:fldChar w:fldCharType="end"/>
      </w:r>
      <w:r>
        <w:rPr>
          <w:rFonts w:ascii="Verdana" w:hAnsi="Verdana"/>
          <w:b/>
          <w:sz w:val="24"/>
          <w:szCs w:val="24"/>
        </w:rPr>
        <w:t>Unit:</w:t>
      </w:r>
      <w:r w:rsidR="00313C7F">
        <w:rPr>
          <w:rFonts w:ascii="Verdana" w:hAnsi="Verdana"/>
          <w:b/>
          <w:sz w:val="24"/>
          <w:szCs w:val="24"/>
        </w:rPr>
        <w:t xml:space="preserve"> Manual Motor Controls</w:t>
      </w:r>
      <w:r>
        <w:rPr>
          <w:rFonts w:ascii="Verdana" w:hAnsi="Verdana"/>
          <w:b/>
          <w:sz w:val="24"/>
          <w:szCs w:val="24"/>
        </w:rPr>
        <w:tab/>
        <w:t>Test</w:t>
      </w:r>
      <w:r w:rsidRPr="00201075">
        <w:rPr>
          <w:rFonts w:ascii="Verdana" w:hAnsi="Verdana"/>
          <w:b/>
          <w:sz w:val="24"/>
          <w:szCs w:val="24"/>
        </w:rPr>
        <w:t xml:space="preserve">: </w:t>
      </w:r>
      <w:r w:rsidR="00D56E03">
        <w:rPr>
          <w:rFonts w:ascii="Verdana" w:hAnsi="Verdana"/>
          <w:b/>
          <w:sz w:val="24"/>
          <w:szCs w:val="24"/>
        </w:rPr>
        <w:t>3</w:t>
      </w:r>
    </w:p>
    <w:p w14:paraId="2E040FCD" w14:textId="7AF50960" w:rsidR="001A25D9" w:rsidRDefault="00D56E03" w:rsidP="00E013AA">
      <w:pPr>
        <w:tabs>
          <w:tab w:val="right" w:pos="9720"/>
        </w:tabs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NEMA </w:t>
      </w:r>
      <w:r w:rsidR="00313C7F">
        <w:rPr>
          <w:rFonts w:ascii="Verdana" w:hAnsi="Verdana"/>
          <w:b/>
          <w:sz w:val="24"/>
          <w:szCs w:val="24"/>
        </w:rPr>
        <w:t xml:space="preserve">Symbols and </w:t>
      </w:r>
      <w:r>
        <w:rPr>
          <w:rFonts w:ascii="Verdana" w:hAnsi="Verdana"/>
          <w:b/>
          <w:sz w:val="24"/>
          <w:szCs w:val="24"/>
        </w:rPr>
        <w:t>Basic Motor Controls</w:t>
      </w:r>
      <w:r w:rsidR="005B3A86" w:rsidRPr="005B3A86">
        <w:rPr>
          <w:rFonts w:ascii="Verdana" w:hAnsi="Verdana"/>
          <w:b/>
          <w:sz w:val="24"/>
          <w:szCs w:val="24"/>
        </w:rPr>
        <w:tab/>
        <w:t>CLO#</w:t>
      </w:r>
      <w:r w:rsidR="00E013AA">
        <w:rPr>
          <w:rFonts w:ascii="Verdana" w:hAnsi="Verdana"/>
          <w:b/>
          <w:sz w:val="24"/>
          <w:szCs w:val="24"/>
        </w:rPr>
        <w:t xml:space="preserve">: </w:t>
      </w:r>
      <w:r w:rsidR="00B373BB">
        <w:rPr>
          <w:rFonts w:ascii="Verdana" w:hAnsi="Verdana"/>
          <w:b/>
          <w:sz w:val="24"/>
          <w:szCs w:val="24"/>
        </w:rPr>
        <w:t>1</w:t>
      </w:r>
      <w:bookmarkStart w:id="0" w:name="_GoBack"/>
      <w:bookmarkEnd w:id="0"/>
    </w:p>
    <w:p w14:paraId="6CDF054F" w14:textId="77777777" w:rsidR="00B025CF" w:rsidRDefault="00B025CF" w:rsidP="00B025CF">
      <w:pPr>
        <w:tabs>
          <w:tab w:val="left" w:pos="5040"/>
          <w:tab w:val="right" w:pos="9720"/>
        </w:tabs>
        <w:spacing w:before="480"/>
        <w:rPr>
          <w:rFonts w:ascii="Verdana" w:hAnsi="Verdana"/>
        </w:rPr>
      </w:pPr>
      <w:r>
        <w:rPr>
          <w:rFonts w:ascii="Verdana" w:hAnsi="Verdana"/>
        </w:rPr>
        <w:t>Name ___________</w:t>
      </w:r>
      <w:r w:rsidR="00313C7F">
        <w:rPr>
          <w:rFonts w:ascii="Verdana" w:hAnsi="Verdana"/>
        </w:rPr>
        <w:t>__________</w:t>
      </w:r>
      <w:r>
        <w:rPr>
          <w:rFonts w:ascii="Verdana" w:hAnsi="Verdana"/>
        </w:rPr>
        <w:t>_________</w:t>
      </w:r>
      <w:r>
        <w:rPr>
          <w:rFonts w:ascii="Verdana" w:hAnsi="Verdana"/>
        </w:rPr>
        <w:tab/>
      </w:r>
      <w:r w:rsidR="00313C7F">
        <w:rPr>
          <w:rFonts w:ascii="Verdana" w:hAnsi="Verdana"/>
        </w:rPr>
        <w:tab/>
      </w:r>
      <w:r>
        <w:rPr>
          <w:rFonts w:ascii="Verdana" w:hAnsi="Verdana"/>
        </w:rPr>
        <w:t>Date ______________</w:t>
      </w:r>
    </w:p>
    <w:p w14:paraId="42DB9FBC" w14:textId="77777777" w:rsidR="00E013AA" w:rsidRDefault="00E013AA" w:rsidP="00E013AA">
      <w:pPr>
        <w:spacing w:before="24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7E8BC8D5" w14:textId="60F3C5B8" w:rsidR="00E013AA" w:rsidRDefault="00313C7F" w:rsidP="00E013AA">
      <w:pPr>
        <w:spacing w:after="240"/>
        <w:ind w:left="720"/>
      </w:pPr>
      <w:r>
        <w:t>Fill in the description and I/O columns for each NEMA schematic symbol below</w:t>
      </w:r>
      <w:r w:rsidR="00E013AA" w:rsidRPr="00912242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5763"/>
        <w:gridCol w:w="2853"/>
        <w:gridCol w:w="1009"/>
      </w:tblGrid>
      <w:tr w:rsidR="007C4BAD" w14:paraId="2A4A32EE" w14:textId="77777777" w:rsidTr="007C4BAD">
        <w:trPr>
          <w:tblHeader/>
          <w:jc w:val="center"/>
        </w:trPr>
        <w:tc>
          <w:tcPr>
            <w:tcW w:w="445" w:type="dxa"/>
            <w:shd w:val="clear" w:color="auto" w:fill="D9D9D9" w:themeFill="background1" w:themeFillShade="D9"/>
            <w:vAlign w:val="center"/>
          </w:tcPr>
          <w:p w14:paraId="57303B72" w14:textId="77777777" w:rsidR="007C4BAD" w:rsidRDefault="007C4BAD" w:rsidP="001A25D9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</w:p>
        </w:tc>
        <w:tc>
          <w:tcPr>
            <w:tcW w:w="5763" w:type="dxa"/>
            <w:shd w:val="clear" w:color="auto" w:fill="D9D9D9" w:themeFill="background1" w:themeFillShade="D9"/>
            <w:vAlign w:val="center"/>
          </w:tcPr>
          <w:p w14:paraId="6C17A8F0" w14:textId="27829238" w:rsidR="007C4BAD" w:rsidRDefault="007C4BAD" w:rsidP="001A25D9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Symbol</w:t>
            </w:r>
          </w:p>
        </w:tc>
        <w:tc>
          <w:tcPr>
            <w:tcW w:w="2853" w:type="dxa"/>
            <w:shd w:val="clear" w:color="auto" w:fill="D9D9D9" w:themeFill="background1" w:themeFillShade="D9"/>
            <w:vAlign w:val="center"/>
          </w:tcPr>
          <w:p w14:paraId="62B90036" w14:textId="77777777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Description</w:t>
            </w:r>
          </w:p>
        </w:tc>
        <w:tc>
          <w:tcPr>
            <w:tcW w:w="1009" w:type="dxa"/>
            <w:shd w:val="clear" w:color="auto" w:fill="D9D9D9" w:themeFill="background1" w:themeFillShade="D9"/>
          </w:tcPr>
          <w:p w14:paraId="6E4A0FBA" w14:textId="3ED2DD73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I/O</w:t>
            </w:r>
          </w:p>
        </w:tc>
      </w:tr>
      <w:tr w:rsidR="007C4BAD" w14:paraId="65521577" w14:textId="77777777" w:rsidTr="007C4BAD">
        <w:trPr>
          <w:jc w:val="center"/>
        </w:trPr>
        <w:tc>
          <w:tcPr>
            <w:tcW w:w="445" w:type="dxa"/>
            <w:vAlign w:val="center"/>
          </w:tcPr>
          <w:p w14:paraId="5A5E0149" w14:textId="2BEDB719" w:rsidR="007C4BAD" w:rsidRDefault="007C4BAD" w:rsidP="001A25D9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1</w:t>
            </w:r>
          </w:p>
        </w:tc>
        <w:tc>
          <w:tcPr>
            <w:tcW w:w="5763" w:type="dxa"/>
            <w:vAlign w:val="center"/>
          </w:tcPr>
          <w:p w14:paraId="50388F42" w14:textId="44931A1F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2FE2B7F8" wp14:editId="27B86B87">
                  <wp:extent cx="1791424" cy="91477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oil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3" w:type="dxa"/>
            <w:vAlign w:val="center"/>
          </w:tcPr>
          <w:p w14:paraId="24DCC5B9" w14:textId="2D9698A9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1009" w:type="dxa"/>
            <w:vAlign w:val="center"/>
          </w:tcPr>
          <w:p w14:paraId="449A0F84" w14:textId="423481DC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C4BAD" w14:paraId="213C87C0" w14:textId="77777777" w:rsidTr="007C4BAD">
        <w:trPr>
          <w:jc w:val="center"/>
        </w:trPr>
        <w:tc>
          <w:tcPr>
            <w:tcW w:w="445" w:type="dxa"/>
            <w:vAlign w:val="center"/>
          </w:tcPr>
          <w:p w14:paraId="6AFD52A0" w14:textId="49000A34" w:rsidR="007C4BAD" w:rsidRDefault="007C4BAD" w:rsidP="001A25D9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2</w:t>
            </w:r>
          </w:p>
        </w:tc>
        <w:tc>
          <w:tcPr>
            <w:tcW w:w="5763" w:type="dxa"/>
            <w:vAlign w:val="center"/>
          </w:tcPr>
          <w:p w14:paraId="190E6042" w14:textId="3730ECE8" w:rsidR="007C4BAD" w:rsidRDefault="007C4BAD" w:rsidP="001A25D9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6901E9FD" wp14:editId="097A87D9">
                  <wp:extent cx="1791424" cy="91477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ushbutton, Mushroom Hea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3" w:type="dxa"/>
            <w:vAlign w:val="center"/>
          </w:tcPr>
          <w:p w14:paraId="578F7847" w14:textId="74667767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1009" w:type="dxa"/>
            <w:vAlign w:val="center"/>
          </w:tcPr>
          <w:p w14:paraId="36060D64" w14:textId="7366B25B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C4BAD" w14:paraId="130C3447" w14:textId="77777777" w:rsidTr="007C4BAD">
        <w:trPr>
          <w:trHeight w:val="2303"/>
          <w:jc w:val="center"/>
        </w:trPr>
        <w:tc>
          <w:tcPr>
            <w:tcW w:w="445" w:type="dxa"/>
            <w:vAlign w:val="center"/>
          </w:tcPr>
          <w:p w14:paraId="69860DE3" w14:textId="20218D75" w:rsidR="007C4BAD" w:rsidRDefault="007C4BAD" w:rsidP="001A25D9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3</w:t>
            </w:r>
          </w:p>
        </w:tc>
        <w:tc>
          <w:tcPr>
            <w:tcW w:w="5763" w:type="dxa"/>
            <w:vAlign w:val="center"/>
          </w:tcPr>
          <w:p w14:paraId="2A30A319" w14:textId="4D4BA1AB" w:rsidR="007C4BAD" w:rsidRDefault="007C4BAD" w:rsidP="001A25D9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3CBA49C1" wp14:editId="51AC3440">
                  <wp:extent cx="1791424" cy="91477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elector Switch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3" w:type="dxa"/>
            <w:vAlign w:val="center"/>
          </w:tcPr>
          <w:p w14:paraId="26EDC176" w14:textId="49331604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1009" w:type="dxa"/>
            <w:vAlign w:val="center"/>
          </w:tcPr>
          <w:p w14:paraId="0A239B5F" w14:textId="45D53A4E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C4BAD" w14:paraId="193AE657" w14:textId="77777777" w:rsidTr="007C4BAD">
        <w:trPr>
          <w:trHeight w:val="2303"/>
          <w:jc w:val="center"/>
        </w:trPr>
        <w:tc>
          <w:tcPr>
            <w:tcW w:w="445" w:type="dxa"/>
            <w:tcBorders>
              <w:bottom w:val="single" w:sz="4" w:space="0" w:color="auto"/>
            </w:tcBorders>
            <w:vAlign w:val="center"/>
          </w:tcPr>
          <w:p w14:paraId="0311569A" w14:textId="28865076" w:rsidR="007C4BAD" w:rsidRDefault="007C4BAD" w:rsidP="001A25D9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4</w:t>
            </w:r>
          </w:p>
        </w:tc>
        <w:tc>
          <w:tcPr>
            <w:tcW w:w="5763" w:type="dxa"/>
            <w:tcBorders>
              <w:bottom w:val="single" w:sz="4" w:space="0" w:color="auto"/>
            </w:tcBorders>
            <w:vAlign w:val="center"/>
          </w:tcPr>
          <w:p w14:paraId="19CAB19C" w14:textId="14B51C74" w:rsidR="007C4BAD" w:rsidRDefault="007C4BAD" w:rsidP="001A25D9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58E264ED" wp14:editId="0046C319">
                  <wp:extent cx="1417443" cy="101354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elector Switch, Three Posi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443" cy="1013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3" w:type="dxa"/>
            <w:tcBorders>
              <w:bottom w:val="single" w:sz="4" w:space="0" w:color="auto"/>
            </w:tcBorders>
            <w:vAlign w:val="center"/>
          </w:tcPr>
          <w:p w14:paraId="100C68F2" w14:textId="70960A4A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1009" w:type="dxa"/>
            <w:tcBorders>
              <w:bottom w:val="single" w:sz="4" w:space="0" w:color="auto"/>
            </w:tcBorders>
            <w:vAlign w:val="center"/>
          </w:tcPr>
          <w:p w14:paraId="4722B307" w14:textId="202A95E2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</w:tbl>
    <w:p w14:paraId="01BAD613" w14:textId="77777777" w:rsidR="007C4BAD" w:rsidRDefault="007C4BAD" w:rsidP="007C4BAD">
      <w:pPr>
        <w:spacing w:before="480"/>
        <w:rPr>
          <w:rFonts w:ascii="Verdana" w:hAnsi="Verdana"/>
        </w:rPr>
      </w:pPr>
    </w:p>
    <w:p w14:paraId="77B33F5C" w14:textId="2D0F6210" w:rsidR="007C4BAD" w:rsidRDefault="007C4BAD" w:rsidP="007C4BAD">
      <w:pPr>
        <w:rPr>
          <w:rFonts w:ascii="Verdana" w:hAnsi="Verdana"/>
        </w:rPr>
        <w:sectPr w:rsidR="007C4BAD" w:rsidSect="00B025CF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 w:code="1"/>
          <w:pgMar w:top="144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5866"/>
        <w:gridCol w:w="2881"/>
        <w:gridCol w:w="827"/>
      </w:tblGrid>
      <w:tr w:rsidR="007C4BAD" w14:paraId="620A612F" w14:textId="77777777" w:rsidTr="007C4BAD">
        <w:trPr>
          <w:tblHeader/>
          <w:jc w:val="center"/>
        </w:trPr>
        <w:tc>
          <w:tcPr>
            <w:tcW w:w="445" w:type="dxa"/>
            <w:shd w:val="clear" w:color="auto" w:fill="D9D9D9" w:themeFill="background1" w:themeFillShade="D9"/>
            <w:vAlign w:val="center"/>
          </w:tcPr>
          <w:p w14:paraId="7C21E85A" w14:textId="77777777" w:rsidR="007C4BAD" w:rsidRDefault="007C4BAD" w:rsidP="001A25D9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</w:p>
        </w:tc>
        <w:tc>
          <w:tcPr>
            <w:tcW w:w="5898" w:type="dxa"/>
            <w:shd w:val="clear" w:color="auto" w:fill="D9D9D9" w:themeFill="background1" w:themeFillShade="D9"/>
            <w:vAlign w:val="center"/>
          </w:tcPr>
          <w:p w14:paraId="3BAC74A8" w14:textId="2D1AE723" w:rsidR="007C4BAD" w:rsidRDefault="007C4BAD" w:rsidP="001A25D9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Symbol</w:t>
            </w:r>
          </w:p>
        </w:tc>
        <w:tc>
          <w:tcPr>
            <w:tcW w:w="2897" w:type="dxa"/>
            <w:shd w:val="clear" w:color="auto" w:fill="D9D9D9" w:themeFill="background1" w:themeFillShade="D9"/>
            <w:vAlign w:val="center"/>
          </w:tcPr>
          <w:p w14:paraId="6204136A" w14:textId="4002E11E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Description</w:t>
            </w:r>
          </w:p>
        </w:tc>
        <w:tc>
          <w:tcPr>
            <w:tcW w:w="830" w:type="dxa"/>
            <w:shd w:val="clear" w:color="auto" w:fill="D9D9D9" w:themeFill="background1" w:themeFillShade="D9"/>
          </w:tcPr>
          <w:p w14:paraId="5169C729" w14:textId="1572AA40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I/O</w:t>
            </w:r>
          </w:p>
        </w:tc>
      </w:tr>
      <w:tr w:rsidR="007C4BAD" w14:paraId="775A5E0F" w14:textId="77777777" w:rsidTr="007C4BAD">
        <w:trPr>
          <w:jc w:val="center"/>
        </w:trPr>
        <w:tc>
          <w:tcPr>
            <w:tcW w:w="445" w:type="dxa"/>
            <w:tcBorders>
              <w:top w:val="nil"/>
            </w:tcBorders>
            <w:vAlign w:val="center"/>
          </w:tcPr>
          <w:p w14:paraId="387C5EB9" w14:textId="1B360D05" w:rsidR="007C4BAD" w:rsidRDefault="007C4BAD" w:rsidP="001A25D9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5</w:t>
            </w:r>
          </w:p>
        </w:tc>
        <w:tc>
          <w:tcPr>
            <w:tcW w:w="5898" w:type="dxa"/>
            <w:tcBorders>
              <w:top w:val="nil"/>
            </w:tcBorders>
            <w:vAlign w:val="center"/>
          </w:tcPr>
          <w:p w14:paraId="244D1F87" w14:textId="3E7563A4" w:rsidR="007C4BAD" w:rsidRDefault="007C4BAD" w:rsidP="001A25D9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35B7583F" wp14:editId="55C12B46">
                  <wp:extent cx="1839068" cy="943356"/>
                  <wp:effectExtent l="0" t="0" r="8890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witch, Normally Open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068" cy="943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tcBorders>
              <w:top w:val="nil"/>
            </w:tcBorders>
            <w:vAlign w:val="center"/>
          </w:tcPr>
          <w:p w14:paraId="3DBF484C" w14:textId="3489314B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tcBorders>
              <w:top w:val="nil"/>
            </w:tcBorders>
            <w:vAlign w:val="center"/>
          </w:tcPr>
          <w:p w14:paraId="6E4565AC" w14:textId="5A6CA387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C4BAD" w14:paraId="1C12F7CC" w14:textId="77777777" w:rsidTr="007C4BAD">
        <w:trPr>
          <w:trHeight w:val="2960"/>
          <w:jc w:val="center"/>
        </w:trPr>
        <w:tc>
          <w:tcPr>
            <w:tcW w:w="445" w:type="dxa"/>
            <w:tcBorders>
              <w:bottom w:val="single" w:sz="4" w:space="0" w:color="auto"/>
            </w:tcBorders>
            <w:vAlign w:val="center"/>
          </w:tcPr>
          <w:p w14:paraId="1D696703" w14:textId="52568917" w:rsidR="007C4BAD" w:rsidRDefault="007C4BAD" w:rsidP="001A25D9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6</w:t>
            </w:r>
          </w:p>
        </w:tc>
        <w:tc>
          <w:tcPr>
            <w:tcW w:w="5898" w:type="dxa"/>
            <w:tcBorders>
              <w:bottom w:val="single" w:sz="4" w:space="0" w:color="auto"/>
            </w:tcBorders>
            <w:vAlign w:val="center"/>
          </w:tcPr>
          <w:p w14:paraId="70DEE1D4" w14:textId="6C97FA47" w:rsidR="007C4BAD" w:rsidRDefault="007C4BAD" w:rsidP="001A25D9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1EB91139" wp14:editId="3CD66F74">
                  <wp:extent cx="1527048" cy="1399032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elector Switch, Dual-Action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048" cy="1399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tcBorders>
              <w:bottom w:val="single" w:sz="4" w:space="0" w:color="auto"/>
            </w:tcBorders>
            <w:vAlign w:val="center"/>
          </w:tcPr>
          <w:p w14:paraId="318A8032" w14:textId="41F4A315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2964D382" w14:textId="14CA4DC2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C4BAD" w14:paraId="5C0AD748" w14:textId="77777777" w:rsidTr="007C4BAD">
        <w:trPr>
          <w:jc w:val="center"/>
        </w:trPr>
        <w:tc>
          <w:tcPr>
            <w:tcW w:w="445" w:type="dxa"/>
            <w:vAlign w:val="center"/>
          </w:tcPr>
          <w:p w14:paraId="0EF10B08" w14:textId="63071A9B" w:rsidR="007C4BAD" w:rsidRDefault="007C4BAD" w:rsidP="001A25D9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7</w:t>
            </w:r>
          </w:p>
        </w:tc>
        <w:tc>
          <w:tcPr>
            <w:tcW w:w="5898" w:type="dxa"/>
            <w:vAlign w:val="center"/>
          </w:tcPr>
          <w:p w14:paraId="60D758E9" w14:textId="5D408311" w:rsidR="007C4BAD" w:rsidRDefault="007C4BAD" w:rsidP="001A25D9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6EA6021B" wp14:editId="71ABB24D">
                  <wp:extent cx="1791424" cy="91477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witch, Normally Closed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407ADF67" w14:textId="766867C0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44D93674" w14:textId="3015CB8B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C4BAD" w14:paraId="1589267E" w14:textId="77777777" w:rsidTr="007C4BAD">
        <w:trPr>
          <w:jc w:val="center"/>
        </w:trPr>
        <w:tc>
          <w:tcPr>
            <w:tcW w:w="445" w:type="dxa"/>
            <w:vAlign w:val="center"/>
          </w:tcPr>
          <w:p w14:paraId="22DCCCF8" w14:textId="527C5BED" w:rsidR="007C4BAD" w:rsidRDefault="007C4BAD" w:rsidP="001A25D9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8</w:t>
            </w:r>
          </w:p>
        </w:tc>
        <w:tc>
          <w:tcPr>
            <w:tcW w:w="5898" w:type="dxa"/>
            <w:vAlign w:val="center"/>
          </w:tcPr>
          <w:p w14:paraId="40B4ADBF" w14:textId="0997E299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364FEC34" wp14:editId="332553FE">
                  <wp:extent cx="1791424" cy="91477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Limit Switch, Normally Closed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6E7A3C58" w14:textId="3F231C15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6269F281" w14:textId="4F2E5296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C4BAD" w14:paraId="724CB18B" w14:textId="77777777" w:rsidTr="007C4BAD">
        <w:trPr>
          <w:jc w:val="center"/>
        </w:trPr>
        <w:tc>
          <w:tcPr>
            <w:tcW w:w="445" w:type="dxa"/>
            <w:vAlign w:val="center"/>
          </w:tcPr>
          <w:p w14:paraId="67552035" w14:textId="0922162A" w:rsidR="007C4BAD" w:rsidRDefault="007C4BAD" w:rsidP="001A25D9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9</w:t>
            </w:r>
          </w:p>
        </w:tc>
        <w:tc>
          <w:tcPr>
            <w:tcW w:w="5898" w:type="dxa"/>
            <w:vAlign w:val="center"/>
          </w:tcPr>
          <w:p w14:paraId="49966B44" w14:textId="6C3C7B5A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3A140D97" wp14:editId="2E5A3D49">
                  <wp:extent cx="1791424" cy="91477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Float Switch, Normally Open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2A9DF216" w14:textId="33F6B5E5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085CFC6E" w14:textId="40F9386E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C4BAD" w14:paraId="651C2622" w14:textId="77777777" w:rsidTr="007C4BAD">
        <w:trPr>
          <w:jc w:val="center"/>
        </w:trPr>
        <w:tc>
          <w:tcPr>
            <w:tcW w:w="445" w:type="dxa"/>
            <w:vAlign w:val="center"/>
          </w:tcPr>
          <w:p w14:paraId="3A8FC21D" w14:textId="12D98B7C" w:rsidR="007C4BAD" w:rsidRDefault="007C4BAD" w:rsidP="001A25D9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10</w:t>
            </w:r>
          </w:p>
        </w:tc>
        <w:tc>
          <w:tcPr>
            <w:tcW w:w="5898" w:type="dxa"/>
            <w:vAlign w:val="center"/>
          </w:tcPr>
          <w:p w14:paraId="12796C2A" w14:textId="477A515A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03EFC24B" wp14:editId="1FFD65DB">
                  <wp:extent cx="1791424" cy="89571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Limit Switch, Normally Open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895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57374CCA" w14:textId="737B0805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7F89D0CC" w14:textId="1AACD52E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C4BAD" w14:paraId="7F8D1A1A" w14:textId="77777777" w:rsidTr="007C4BAD">
        <w:trPr>
          <w:jc w:val="center"/>
        </w:trPr>
        <w:tc>
          <w:tcPr>
            <w:tcW w:w="445" w:type="dxa"/>
            <w:vAlign w:val="center"/>
          </w:tcPr>
          <w:p w14:paraId="570F1489" w14:textId="3515EDE1" w:rsidR="007C4BAD" w:rsidRDefault="007C4BAD" w:rsidP="001A25D9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11</w:t>
            </w:r>
          </w:p>
        </w:tc>
        <w:tc>
          <w:tcPr>
            <w:tcW w:w="5898" w:type="dxa"/>
            <w:vAlign w:val="center"/>
          </w:tcPr>
          <w:p w14:paraId="27A19C0B" w14:textId="2300216D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632F4630" wp14:editId="27A48B43">
                  <wp:extent cx="1791424" cy="91477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Temp Switch, Normally Closed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7DEC19EC" w14:textId="70A089E9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65AB8152" w14:textId="51EF9E81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C4BAD" w14:paraId="21886F24" w14:textId="77777777" w:rsidTr="007C4BAD">
        <w:trPr>
          <w:jc w:val="center"/>
        </w:trPr>
        <w:tc>
          <w:tcPr>
            <w:tcW w:w="445" w:type="dxa"/>
            <w:vAlign w:val="center"/>
          </w:tcPr>
          <w:p w14:paraId="5232072B" w14:textId="2045DBC1" w:rsidR="007C4BAD" w:rsidRDefault="007C4BAD" w:rsidP="001A25D9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12</w:t>
            </w:r>
          </w:p>
        </w:tc>
        <w:tc>
          <w:tcPr>
            <w:tcW w:w="5898" w:type="dxa"/>
            <w:vAlign w:val="center"/>
          </w:tcPr>
          <w:p w14:paraId="137C54BF" w14:textId="2868A942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50316808" wp14:editId="1270D041">
                  <wp:extent cx="1791424" cy="91477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Flow Switch, Normally Open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23CBECF8" w14:textId="4062A219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614EA7CE" w14:textId="59D7A1AF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C4BAD" w14:paraId="3719F18B" w14:textId="77777777" w:rsidTr="007C4BAD">
        <w:trPr>
          <w:jc w:val="center"/>
        </w:trPr>
        <w:tc>
          <w:tcPr>
            <w:tcW w:w="445" w:type="dxa"/>
            <w:vAlign w:val="center"/>
          </w:tcPr>
          <w:p w14:paraId="340E633E" w14:textId="703989CB" w:rsidR="007C4BAD" w:rsidRDefault="007C4BAD" w:rsidP="001A25D9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lastRenderedPageBreak/>
              <w:t>13</w:t>
            </w:r>
          </w:p>
        </w:tc>
        <w:tc>
          <w:tcPr>
            <w:tcW w:w="5898" w:type="dxa"/>
            <w:vAlign w:val="center"/>
          </w:tcPr>
          <w:p w14:paraId="03875BDB" w14:textId="599E96DC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1E91CB9A" wp14:editId="5A3C8BBD">
                  <wp:extent cx="1791424" cy="91477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ressure Switch, Normally Open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7ADBA411" w14:textId="21D5D04D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57321344" w14:textId="22F165A9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C4BAD" w14:paraId="0FE237C1" w14:textId="77777777" w:rsidTr="007C4BAD">
        <w:trPr>
          <w:jc w:val="center"/>
        </w:trPr>
        <w:tc>
          <w:tcPr>
            <w:tcW w:w="445" w:type="dxa"/>
            <w:vAlign w:val="center"/>
          </w:tcPr>
          <w:p w14:paraId="3F559DD6" w14:textId="499667AC" w:rsidR="007C4BAD" w:rsidRDefault="007C4BAD" w:rsidP="001A25D9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14</w:t>
            </w:r>
          </w:p>
        </w:tc>
        <w:tc>
          <w:tcPr>
            <w:tcW w:w="5898" w:type="dxa"/>
            <w:vAlign w:val="center"/>
          </w:tcPr>
          <w:p w14:paraId="53831094" w14:textId="43FF9721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278E7A1C" wp14:editId="1FEF3C12">
                  <wp:extent cx="1791424" cy="91477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Temp Switch, Normally Open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661FDF05" w14:textId="276D6652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6FBBBA2D" w14:textId="22A4CD87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C4BAD" w14:paraId="695BE308" w14:textId="77777777" w:rsidTr="007C4BAD">
        <w:trPr>
          <w:jc w:val="center"/>
        </w:trPr>
        <w:tc>
          <w:tcPr>
            <w:tcW w:w="445" w:type="dxa"/>
            <w:vAlign w:val="center"/>
          </w:tcPr>
          <w:p w14:paraId="547BD97F" w14:textId="1233072B" w:rsidR="007C4BAD" w:rsidRDefault="007C4BAD" w:rsidP="001A25D9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15</w:t>
            </w:r>
          </w:p>
        </w:tc>
        <w:tc>
          <w:tcPr>
            <w:tcW w:w="5898" w:type="dxa"/>
            <w:vAlign w:val="center"/>
          </w:tcPr>
          <w:p w14:paraId="3D010EBC" w14:textId="62258568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05218F83" wp14:editId="738B53C0">
                  <wp:extent cx="1791424" cy="91477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Flow Switch, Normally Closed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6C9F1012" w14:textId="00FC670E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2D387136" w14:textId="2AFB2D0F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C4BAD" w14:paraId="040ACBD6" w14:textId="77777777" w:rsidTr="007C4BAD">
        <w:trPr>
          <w:jc w:val="center"/>
        </w:trPr>
        <w:tc>
          <w:tcPr>
            <w:tcW w:w="445" w:type="dxa"/>
            <w:vAlign w:val="center"/>
          </w:tcPr>
          <w:p w14:paraId="47D3D803" w14:textId="6AB8F347" w:rsidR="007C4BAD" w:rsidRDefault="007C4BAD" w:rsidP="001A25D9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16</w:t>
            </w:r>
          </w:p>
        </w:tc>
        <w:tc>
          <w:tcPr>
            <w:tcW w:w="5898" w:type="dxa"/>
            <w:vAlign w:val="center"/>
          </w:tcPr>
          <w:p w14:paraId="1232654B" w14:textId="29193A07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41BB7DCE" wp14:editId="50D629FE">
                  <wp:extent cx="1791424" cy="91477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Limit Switch, Normally Open Held Closed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3264A34C" w14:textId="165EDF61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59D96529" w14:textId="6E0A25F3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C4BAD" w14:paraId="5673FB6A" w14:textId="77777777" w:rsidTr="007C4BAD">
        <w:trPr>
          <w:jc w:val="center"/>
        </w:trPr>
        <w:tc>
          <w:tcPr>
            <w:tcW w:w="445" w:type="dxa"/>
            <w:vAlign w:val="center"/>
          </w:tcPr>
          <w:p w14:paraId="4B26154D" w14:textId="5D882577" w:rsidR="007C4BAD" w:rsidRDefault="007C4BAD" w:rsidP="001A25D9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17</w:t>
            </w:r>
          </w:p>
        </w:tc>
        <w:tc>
          <w:tcPr>
            <w:tcW w:w="5898" w:type="dxa"/>
            <w:vAlign w:val="center"/>
          </w:tcPr>
          <w:p w14:paraId="306CFBA3" w14:textId="175C4DEC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3A80F5D6" wp14:editId="0063F4E7">
                  <wp:extent cx="1791424" cy="91477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Float Switch, Normally Closed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5FFE7A79" w14:textId="7E28BDB7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40AD6121" w14:textId="50AC543E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C4BAD" w14:paraId="64DDE68E" w14:textId="77777777" w:rsidTr="007C4BAD">
        <w:trPr>
          <w:jc w:val="center"/>
        </w:trPr>
        <w:tc>
          <w:tcPr>
            <w:tcW w:w="445" w:type="dxa"/>
            <w:vAlign w:val="center"/>
          </w:tcPr>
          <w:p w14:paraId="0F3AE166" w14:textId="4BBED181" w:rsidR="007C4BAD" w:rsidRDefault="007C4BAD" w:rsidP="001A25D9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18</w:t>
            </w:r>
          </w:p>
        </w:tc>
        <w:tc>
          <w:tcPr>
            <w:tcW w:w="5898" w:type="dxa"/>
            <w:vAlign w:val="center"/>
          </w:tcPr>
          <w:p w14:paraId="2D3A8079" w14:textId="6085FCAA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4315CD2A" wp14:editId="366CA092">
                  <wp:extent cx="1791424" cy="91477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Limit Switch, Normally Closed Held Open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385F707C" w14:textId="1AD449CF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406B064F" w14:textId="7C030499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C4BAD" w14:paraId="59944D76" w14:textId="77777777" w:rsidTr="007C4BAD">
        <w:trPr>
          <w:jc w:val="center"/>
        </w:trPr>
        <w:tc>
          <w:tcPr>
            <w:tcW w:w="445" w:type="dxa"/>
            <w:vAlign w:val="center"/>
          </w:tcPr>
          <w:p w14:paraId="760F9A76" w14:textId="1E49846D" w:rsidR="007C4BAD" w:rsidRDefault="007C4BAD" w:rsidP="001A25D9">
            <w:pPr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19</w:t>
            </w:r>
          </w:p>
        </w:tc>
        <w:tc>
          <w:tcPr>
            <w:tcW w:w="5898" w:type="dxa"/>
            <w:vAlign w:val="center"/>
          </w:tcPr>
          <w:p w14:paraId="7625AC8B" w14:textId="6745A674" w:rsidR="007C4BAD" w:rsidRDefault="007C4BAD" w:rsidP="001A25D9">
            <w:pPr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2126B567" wp14:editId="79272D0A">
                  <wp:extent cx="1747520" cy="892351"/>
                  <wp:effectExtent l="0" t="0" r="5080" b="31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ushbutton, Normally Open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1549" cy="894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1E59373A" w14:textId="77777777" w:rsidR="007C4BAD" w:rsidRDefault="007C4BAD" w:rsidP="001A25D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5FA860BE" w14:textId="77777777" w:rsidR="007C4BAD" w:rsidRDefault="007C4BAD" w:rsidP="001A25D9">
            <w:pPr>
              <w:jc w:val="center"/>
              <w:rPr>
                <w:rFonts w:ascii="Verdana" w:hAnsi="Verdana"/>
              </w:rPr>
            </w:pPr>
          </w:p>
        </w:tc>
      </w:tr>
      <w:tr w:rsidR="007C4BAD" w14:paraId="35EE1F64" w14:textId="77777777" w:rsidTr="007C4BAD">
        <w:trPr>
          <w:jc w:val="center"/>
        </w:trPr>
        <w:tc>
          <w:tcPr>
            <w:tcW w:w="445" w:type="dxa"/>
            <w:vAlign w:val="center"/>
          </w:tcPr>
          <w:p w14:paraId="172DDA94" w14:textId="38751556" w:rsidR="007C4BAD" w:rsidRDefault="007C4BAD" w:rsidP="001A25D9">
            <w:pPr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20</w:t>
            </w:r>
          </w:p>
        </w:tc>
        <w:tc>
          <w:tcPr>
            <w:tcW w:w="5898" w:type="dxa"/>
            <w:vAlign w:val="center"/>
          </w:tcPr>
          <w:p w14:paraId="44457C94" w14:textId="1BC2B1DB" w:rsidR="007C4BAD" w:rsidRDefault="007C4BAD" w:rsidP="001A25D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4C1EA452" wp14:editId="6F4AA201">
                  <wp:extent cx="1722157" cy="879399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lot Light, Green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937" cy="902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38C919E6" w14:textId="77777777" w:rsidR="007C4BAD" w:rsidRDefault="007C4BAD" w:rsidP="001A25D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15F3681F" w14:textId="77777777" w:rsidR="007C4BAD" w:rsidRDefault="007C4BAD" w:rsidP="001A25D9">
            <w:pPr>
              <w:jc w:val="center"/>
              <w:rPr>
                <w:rFonts w:ascii="Verdana" w:hAnsi="Verdana"/>
              </w:rPr>
            </w:pPr>
          </w:p>
        </w:tc>
      </w:tr>
      <w:tr w:rsidR="007C4BAD" w14:paraId="44CFC02E" w14:textId="77777777" w:rsidTr="007C4BAD">
        <w:trPr>
          <w:jc w:val="center"/>
        </w:trPr>
        <w:tc>
          <w:tcPr>
            <w:tcW w:w="445" w:type="dxa"/>
            <w:vAlign w:val="center"/>
          </w:tcPr>
          <w:p w14:paraId="0D7E4F1D" w14:textId="73C4843A" w:rsidR="007C4BAD" w:rsidRDefault="007C4BAD" w:rsidP="001A25D9">
            <w:pPr>
              <w:spacing w:before="60" w:after="6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lastRenderedPageBreak/>
              <w:t>21</w:t>
            </w:r>
          </w:p>
        </w:tc>
        <w:tc>
          <w:tcPr>
            <w:tcW w:w="5898" w:type="dxa"/>
            <w:vAlign w:val="center"/>
          </w:tcPr>
          <w:p w14:paraId="0C8845FF" w14:textId="179014E5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710C8F55" wp14:editId="09E39BEE">
                  <wp:extent cx="1791424" cy="91477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ressure Switch, Normally Closed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62F20873" w14:textId="3CBC3B8D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7A3B022F" w14:textId="5D205726" w:rsidR="007C4BAD" w:rsidRDefault="007C4BAD" w:rsidP="001A25D9">
            <w:pPr>
              <w:spacing w:before="60" w:after="60"/>
              <w:jc w:val="center"/>
              <w:rPr>
                <w:rFonts w:ascii="Verdana" w:hAnsi="Verdana"/>
              </w:rPr>
            </w:pPr>
          </w:p>
        </w:tc>
      </w:tr>
      <w:tr w:rsidR="007C4BAD" w14:paraId="51205BA9" w14:textId="77777777" w:rsidTr="007C4BAD">
        <w:trPr>
          <w:jc w:val="center"/>
        </w:trPr>
        <w:tc>
          <w:tcPr>
            <w:tcW w:w="445" w:type="dxa"/>
            <w:vAlign w:val="center"/>
          </w:tcPr>
          <w:p w14:paraId="2092C90A" w14:textId="6BF3FB6D" w:rsidR="007C4BAD" w:rsidRDefault="007C4BAD" w:rsidP="001A25D9">
            <w:pPr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22</w:t>
            </w:r>
          </w:p>
        </w:tc>
        <w:tc>
          <w:tcPr>
            <w:tcW w:w="5898" w:type="dxa"/>
            <w:vAlign w:val="center"/>
          </w:tcPr>
          <w:p w14:paraId="5907583C" w14:textId="46FE3061" w:rsidR="007C4BAD" w:rsidRDefault="007C4BAD" w:rsidP="001A25D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70924B04" wp14:editId="3754CA6B">
                  <wp:extent cx="1791424" cy="91477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ontact, Normally Closed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09D0E3A5" w14:textId="77777777" w:rsidR="007C4BAD" w:rsidRDefault="007C4BAD" w:rsidP="001A25D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2DB9EF5C" w14:textId="77777777" w:rsidR="007C4BAD" w:rsidRDefault="007C4BAD" w:rsidP="001A25D9">
            <w:pPr>
              <w:jc w:val="center"/>
              <w:rPr>
                <w:rFonts w:ascii="Verdana" w:hAnsi="Verdana"/>
              </w:rPr>
            </w:pPr>
          </w:p>
        </w:tc>
      </w:tr>
      <w:tr w:rsidR="007C4BAD" w14:paraId="4DFDDD3F" w14:textId="77777777" w:rsidTr="007C4BAD">
        <w:trPr>
          <w:jc w:val="center"/>
        </w:trPr>
        <w:tc>
          <w:tcPr>
            <w:tcW w:w="445" w:type="dxa"/>
            <w:vAlign w:val="center"/>
          </w:tcPr>
          <w:p w14:paraId="1F6EF2BC" w14:textId="4D6B7295" w:rsidR="007C4BAD" w:rsidRDefault="007C4BAD" w:rsidP="001A25D9">
            <w:pPr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23</w:t>
            </w:r>
          </w:p>
        </w:tc>
        <w:tc>
          <w:tcPr>
            <w:tcW w:w="5898" w:type="dxa"/>
            <w:vAlign w:val="center"/>
          </w:tcPr>
          <w:p w14:paraId="1EF9074C" w14:textId="7A4E6D9E" w:rsidR="007C4BAD" w:rsidRDefault="000F02CF" w:rsidP="001A25D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2DD03F69" wp14:editId="49DD5E07">
                  <wp:extent cx="1662545" cy="848960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lot Light.pn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308" cy="853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5299AAED" w14:textId="77777777" w:rsidR="007C4BAD" w:rsidRDefault="007C4BAD" w:rsidP="001A25D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6C3F2867" w14:textId="77777777" w:rsidR="007C4BAD" w:rsidRDefault="007C4BAD" w:rsidP="001A25D9">
            <w:pPr>
              <w:jc w:val="center"/>
              <w:rPr>
                <w:rFonts w:ascii="Verdana" w:hAnsi="Verdana"/>
              </w:rPr>
            </w:pPr>
          </w:p>
        </w:tc>
      </w:tr>
      <w:tr w:rsidR="007C4BAD" w14:paraId="3A69CF82" w14:textId="77777777" w:rsidTr="007C4BAD">
        <w:trPr>
          <w:jc w:val="center"/>
        </w:trPr>
        <w:tc>
          <w:tcPr>
            <w:tcW w:w="445" w:type="dxa"/>
            <w:vAlign w:val="center"/>
          </w:tcPr>
          <w:p w14:paraId="6712A9B3" w14:textId="60D9D391" w:rsidR="007C4BAD" w:rsidRDefault="007C4BAD" w:rsidP="001A25D9">
            <w:pPr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24</w:t>
            </w:r>
          </w:p>
        </w:tc>
        <w:tc>
          <w:tcPr>
            <w:tcW w:w="5898" w:type="dxa"/>
            <w:vAlign w:val="center"/>
          </w:tcPr>
          <w:p w14:paraId="4BDEA212" w14:textId="4F82C6D5" w:rsidR="007C4BAD" w:rsidRDefault="007C4BAD" w:rsidP="001A25D9">
            <w:pPr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22339A40" wp14:editId="30B13FF3">
                  <wp:extent cx="1791424" cy="91477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ushbutton, Normally Closed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36FC6C39" w14:textId="77777777" w:rsidR="007C4BAD" w:rsidRDefault="007C4BAD" w:rsidP="001A25D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0CD09ED3" w14:textId="77777777" w:rsidR="007C4BAD" w:rsidRDefault="007C4BAD" w:rsidP="001A25D9">
            <w:pPr>
              <w:jc w:val="center"/>
              <w:rPr>
                <w:rFonts w:ascii="Verdana" w:hAnsi="Verdana"/>
              </w:rPr>
            </w:pPr>
          </w:p>
        </w:tc>
      </w:tr>
      <w:tr w:rsidR="007C4BAD" w14:paraId="5883325D" w14:textId="77777777" w:rsidTr="007C4BAD">
        <w:trPr>
          <w:trHeight w:val="1673"/>
          <w:jc w:val="center"/>
        </w:trPr>
        <w:tc>
          <w:tcPr>
            <w:tcW w:w="445" w:type="dxa"/>
            <w:vAlign w:val="center"/>
          </w:tcPr>
          <w:p w14:paraId="45E94F8E" w14:textId="67C9DF91" w:rsidR="007C4BAD" w:rsidRDefault="007C4BAD" w:rsidP="001A25D9">
            <w:pPr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25</w:t>
            </w:r>
          </w:p>
        </w:tc>
        <w:tc>
          <w:tcPr>
            <w:tcW w:w="5898" w:type="dxa"/>
            <w:vAlign w:val="center"/>
          </w:tcPr>
          <w:p w14:paraId="2B3689AC" w14:textId="29DAB1F2" w:rsidR="007C4BAD" w:rsidRDefault="007C4BAD" w:rsidP="001A25D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1AEF232F" wp14:editId="6325925C">
                  <wp:extent cx="1791424" cy="91477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ontact, Normally Open.pn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24" cy="91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7" w:type="dxa"/>
            <w:vAlign w:val="center"/>
          </w:tcPr>
          <w:p w14:paraId="664C5B81" w14:textId="77777777" w:rsidR="007C4BAD" w:rsidRDefault="007C4BAD" w:rsidP="001A25D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30" w:type="dxa"/>
            <w:vAlign w:val="center"/>
          </w:tcPr>
          <w:p w14:paraId="1A5F63C5" w14:textId="77777777" w:rsidR="007C4BAD" w:rsidRDefault="007C4BAD" w:rsidP="001A25D9">
            <w:pPr>
              <w:jc w:val="center"/>
              <w:rPr>
                <w:rFonts w:ascii="Verdana" w:hAnsi="Verdana"/>
              </w:rPr>
            </w:pPr>
          </w:p>
        </w:tc>
      </w:tr>
    </w:tbl>
    <w:p w14:paraId="3C3003A9" w14:textId="6047DDE1" w:rsidR="00313C7F" w:rsidRDefault="00313C7F" w:rsidP="0018545B">
      <w:pPr>
        <w:spacing w:after="0"/>
        <w:ind w:left="720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3150"/>
        <w:gridCol w:w="3240"/>
        <w:gridCol w:w="3150"/>
      </w:tblGrid>
      <w:tr w:rsidR="008A6F64" w14:paraId="5C20168F" w14:textId="77777777" w:rsidTr="008D14D8">
        <w:tc>
          <w:tcPr>
            <w:tcW w:w="3150" w:type="dxa"/>
            <w:vAlign w:val="center"/>
          </w:tcPr>
          <w:p w14:paraId="735BC25D" w14:textId="77777777" w:rsidR="008A6F64" w:rsidRDefault="008A6F64" w:rsidP="008A6F64">
            <w:r w:rsidRPr="00276067">
              <w:t>Pushbutton, Normally Open</w:t>
            </w:r>
          </w:p>
        </w:tc>
        <w:tc>
          <w:tcPr>
            <w:tcW w:w="3240" w:type="dxa"/>
          </w:tcPr>
          <w:p w14:paraId="223C6D36" w14:textId="199AC60E" w:rsidR="008A6F64" w:rsidRDefault="008A6F64" w:rsidP="008A6F64">
            <w:r w:rsidRPr="00040FD4">
              <w:t>Selector Switch, Three Position</w:t>
            </w:r>
          </w:p>
        </w:tc>
        <w:tc>
          <w:tcPr>
            <w:tcW w:w="3150" w:type="dxa"/>
          </w:tcPr>
          <w:p w14:paraId="03367B2D" w14:textId="5424CF42" w:rsidR="008A6F64" w:rsidRDefault="008A6F64" w:rsidP="008A6F64">
            <w:r w:rsidRPr="00F20D9E">
              <w:t xml:space="preserve">Temperature Switch, </w:t>
            </w:r>
            <w:r>
              <w:t>NO</w:t>
            </w:r>
          </w:p>
        </w:tc>
      </w:tr>
      <w:tr w:rsidR="008A6F64" w14:paraId="4201BAFE" w14:textId="77777777" w:rsidTr="008D14D8">
        <w:tc>
          <w:tcPr>
            <w:tcW w:w="3150" w:type="dxa"/>
            <w:vAlign w:val="center"/>
          </w:tcPr>
          <w:p w14:paraId="560E420B" w14:textId="77777777" w:rsidR="008A6F64" w:rsidRDefault="008A6F64" w:rsidP="008A6F64">
            <w:r w:rsidRPr="00276067">
              <w:t>Pushbutton, Normally Closed</w:t>
            </w:r>
          </w:p>
        </w:tc>
        <w:tc>
          <w:tcPr>
            <w:tcW w:w="3240" w:type="dxa"/>
          </w:tcPr>
          <w:p w14:paraId="7C088585" w14:textId="61ACCE91" w:rsidR="008A6F64" w:rsidRDefault="008A6F64" w:rsidP="008A6F64">
            <w:r w:rsidRPr="00040FD4">
              <w:t>Switch, Normally Open</w:t>
            </w:r>
          </w:p>
        </w:tc>
        <w:tc>
          <w:tcPr>
            <w:tcW w:w="3150" w:type="dxa"/>
          </w:tcPr>
          <w:p w14:paraId="6DF7443D" w14:textId="0F01E795" w:rsidR="008A6F64" w:rsidRDefault="008A6F64" w:rsidP="008A6F64">
            <w:r w:rsidRPr="00F20D9E">
              <w:t xml:space="preserve">Temperature Switch, </w:t>
            </w:r>
            <w:r>
              <w:t>NC</w:t>
            </w:r>
          </w:p>
        </w:tc>
      </w:tr>
      <w:tr w:rsidR="008A6F64" w14:paraId="1105E52F" w14:textId="77777777" w:rsidTr="008D14D8">
        <w:tc>
          <w:tcPr>
            <w:tcW w:w="3150" w:type="dxa"/>
            <w:vAlign w:val="center"/>
          </w:tcPr>
          <w:p w14:paraId="576F6C3A" w14:textId="77777777" w:rsidR="008A6F64" w:rsidRDefault="008A6F64" w:rsidP="008A6F64">
            <w:r w:rsidRPr="00276067">
              <w:t>Pushbutton, Dual Action</w:t>
            </w:r>
          </w:p>
        </w:tc>
        <w:tc>
          <w:tcPr>
            <w:tcW w:w="3240" w:type="dxa"/>
          </w:tcPr>
          <w:p w14:paraId="6897D19F" w14:textId="3D7D7574" w:rsidR="008A6F64" w:rsidRDefault="008A6F64" w:rsidP="008A6F64">
            <w:r w:rsidRPr="00040FD4">
              <w:t>Switch, Normally Closed</w:t>
            </w:r>
          </w:p>
        </w:tc>
        <w:tc>
          <w:tcPr>
            <w:tcW w:w="3150" w:type="dxa"/>
          </w:tcPr>
          <w:p w14:paraId="2351B7D3" w14:textId="354A9E43" w:rsidR="008A6F64" w:rsidRDefault="008A6F64" w:rsidP="008A6F64">
            <w:r w:rsidRPr="00F20D9E">
              <w:t xml:space="preserve">Limit Switch, </w:t>
            </w:r>
            <w:r>
              <w:t>Normally Open</w:t>
            </w:r>
            <w:r w:rsidRPr="00F20D9E">
              <w:t xml:space="preserve"> Held Closed</w:t>
            </w:r>
          </w:p>
        </w:tc>
      </w:tr>
      <w:tr w:rsidR="008A6F64" w14:paraId="77E71B29" w14:textId="77777777" w:rsidTr="008D14D8">
        <w:tc>
          <w:tcPr>
            <w:tcW w:w="3150" w:type="dxa"/>
            <w:vAlign w:val="center"/>
          </w:tcPr>
          <w:p w14:paraId="2A35F326" w14:textId="77777777" w:rsidR="008A6F64" w:rsidRDefault="008A6F64" w:rsidP="008A6F64">
            <w:r w:rsidRPr="00276067">
              <w:t>Pilot Light</w:t>
            </w:r>
          </w:p>
        </w:tc>
        <w:tc>
          <w:tcPr>
            <w:tcW w:w="3240" w:type="dxa"/>
          </w:tcPr>
          <w:p w14:paraId="72BDBFAF" w14:textId="110FC8BF" w:rsidR="008A6F64" w:rsidRDefault="008A6F64" w:rsidP="008A6F64">
            <w:r w:rsidRPr="00040FD4">
              <w:t>Limit Switch, Normally Open</w:t>
            </w:r>
          </w:p>
        </w:tc>
        <w:tc>
          <w:tcPr>
            <w:tcW w:w="3150" w:type="dxa"/>
          </w:tcPr>
          <w:p w14:paraId="746F9654" w14:textId="08712A04" w:rsidR="008A6F64" w:rsidRDefault="008A6F64" w:rsidP="008A6F64">
            <w:r w:rsidRPr="00F20D9E">
              <w:t>Limit Switch, Normally Closed Held Open</w:t>
            </w:r>
          </w:p>
        </w:tc>
      </w:tr>
      <w:tr w:rsidR="008A6F64" w14:paraId="5BF0349D" w14:textId="77777777" w:rsidTr="008D14D8">
        <w:tc>
          <w:tcPr>
            <w:tcW w:w="3150" w:type="dxa"/>
            <w:vAlign w:val="center"/>
          </w:tcPr>
          <w:p w14:paraId="7809DD77" w14:textId="77777777" w:rsidR="008A6F64" w:rsidRDefault="008A6F64" w:rsidP="008A6F64">
            <w:r w:rsidRPr="00276067">
              <w:t>Pilot Light, Green</w:t>
            </w:r>
          </w:p>
        </w:tc>
        <w:tc>
          <w:tcPr>
            <w:tcW w:w="3240" w:type="dxa"/>
          </w:tcPr>
          <w:p w14:paraId="2D821BE3" w14:textId="2595068E" w:rsidR="008A6F64" w:rsidRDefault="008A6F64" w:rsidP="008A6F64">
            <w:r w:rsidRPr="00040FD4">
              <w:t>Limit Switch, Normally Closed</w:t>
            </w:r>
          </w:p>
        </w:tc>
        <w:tc>
          <w:tcPr>
            <w:tcW w:w="3150" w:type="dxa"/>
          </w:tcPr>
          <w:p w14:paraId="73749E77" w14:textId="35FF5D0E" w:rsidR="008A6F64" w:rsidRDefault="008A6F64" w:rsidP="008A6F64">
            <w:r w:rsidRPr="00F20D9E">
              <w:t xml:space="preserve">Foot Switch, </w:t>
            </w:r>
            <w:r>
              <w:t>Normally Open</w:t>
            </w:r>
            <w:r w:rsidRPr="00F20D9E">
              <w:t xml:space="preserve"> Held Closed</w:t>
            </w:r>
          </w:p>
        </w:tc>
      </w:tr>
      <w:tr w:rsidR="008A6F64" w14:paraId="0991EEBE" w14:textId="77777777" w:rsidTr="008D14D8">
        <w:tc>
          <w:tcPr>
            <w:tcW w:w="3150" w:type="dxa"/>
            <w:vAlign w:val="center"/>
          </w:tcPr>
          <w:p w14:paraId="291F4EC4" w14:textId="77777777" w:rsidR="008A6F64" w:rsidRDefault="008A6F64" w:rsidP="008A6F64">
            <w:r w:rsidRPr="00276067">
              <w:t>Contacts, Normally Open</w:t>
            </w:r>
          </w:p>
        </w:tc>
        <w:tc>
          <w:tcPr>
            <w:tcW w:w="3240" w:type="dxa"/>
          </w:tcPr>
          <w:p w14:paraId="311D85FA" w14:textId="61292DC8" w:rsidR="008A6F64" w:rsidRDefault="008A6F64" w:rsidP="008A6F64">
            <w:r w:rsidRPr="00040FD4">
              <w:t>Float Switch, Normally Open</w:t>
            </w:r>
          </w:p>
        </w:tc>
        <w:tc>
          <w:tcPr>
            <w:tcW w:w="3150" w:type="dxa"/>
          </w:tcPr>
          <w:p w14:paraId="54A99A51" w14:textId="6AA7B7F3" w:rsidR="008A6F64" w:rsidRDefault="008A6F64" w:rsidP="008A6F64">
            <w:r w:rsidRPr="00F20D9E">
              <w:t>Foot Switch, Normally Closed Held Open</w:t>
            </w:r>
          </w:p>
        </w:tc>
      </w:tr>
      <w:tr w:rsidR="008A6F64" w14:paraId="63D71DB4" w14:textId="77777777" w:rsidTr="0018545B">
        <w:tc>
          <w:tcPr>
            <w:tcW w:w="3150" w:type="dxa"/>
          </w:tcPr>
          <w:p w14:paraId="3E80B648" w14:textId="77777777" w:rsidR="008A6F64" w:rsidRDefault="008A6F64" w:rsidP="008A6F64">
            <w:r w:rsidRPr="00276067">
              <w:t>Contacts, Normally Closed</w:t>
            </w:r>
          </w:p>
        </w:tc>
        <w:tc>
          <w:tcPr>
            <w:tcW w:w="3240" w:type="dxa"/>
          </w:tcPr>
          <w:p w14:paraId="6ADDB807" w14:textId="03CE3457" w:rsidR="008A6F64" w:rsidRDefault="008A6F64" w:rsidP="008A6F64">
            <w:r w:rsidRPr="00040FD4">
              <w:t>Float Switch, Normally Closed</w:t>
            </w:r>
          </w:p>
        </w:tc>
        <w:tc>
          <w:tcPr>
            <w:tcW w:w="3150" w:type="dxa"/>
          </w:tcPr>
          <w:p w14:paraId="56E9D682" w14:textId="1E89A4EE" w:rsidR="008A6F64" w:rsidRDefault="008A6F64" w:rsidP="008A6F64"/>
        </w:tc>
      </w:tr>
      <w:tr w:rsidR="008A6F64" w14:paraId="5B6E2CF9" w14:textId="77777777" w:rsidTr="0018545B">
        <w:tc>
          <w:tcPr>
            <w:tcW w:w="3150" w:type="dxa"/>
          </w:tcPr>
          <w:p w14:paraId="4E9B727C" w14:textId="77777777" w:rsidR="008A6F64" w:rsidRDefault="008A6F64" w:rsidP="008A6F64">
            <w:r w:rsidRPr="00276067">
              <w:t>Coil</w:t>
            </w:r>
          </w:p>
        </w:tc>
        <w:tc>
          <w:tcPr>
            <w:tcW w:w="3240" w:type="dxa"/>
          </w:tcPr>
          <w:p w14:paraId="3C83CEB2" w14:textId="18BAA98D" w:rsidR="008A6F64" w:rsidRDefault="008A6F64" w:rsidP="008A6F64">
            <w:r w:rsidRPr="00040FD4">
              <w:t>Flow Switch, Normally Open</w:t>
            </w:r>
          </w:p>
        </w:tc>
        <w:tc>
          <w:tcPr>
            <w:tcW w:w="3150" w:type="dxa"/>
          </w:tcPr>
          <w:p w14:paraId="279D5FBA" w14:textId="2188F1DD" w:rsidR="008A6F64" w:rsidRDefault="008A6F64" w:rsidP="008A6F64"/>
        </w:tc>
      </w:tr>
      <w:tr w:rsidR="008A6F64" w14:paraId="63D49168" w14:textId="77777777" w:rsidTr="0018545B">
        <w:tc>
          <w:tcPr>
            <w:tcW w:w="3150" w:type="dxa"/>
          </w:tcPr>
          <w:p w14:paraId="2CC03476" w14:textId="77777777" w:rsidR="008A6F64" w:rsidRDefault="008A6F64" w:rsidP="008A6F64">
            <w:r w:rsidRPr="00276067">
              <w:t>Pushbutton, Mushroom Head</w:t>
            </w:r>
          </w:p>
        </w:tc>
        <w:tc>
          <w:tcPr>
            <w:tcW w:w="3240" w:type="dxa"/>
          </w:tcPr>
          <w:p w14:paraId="64A94AD6" w14:textId="4C0745B0" w:rsidR="008A6F64" w:rsidRDefault="008A6F64" w:rsidP="008A6F64">
            <w:r w:rsidRPr="00040FD4">
              <w:t>Flow Switch, Normally Closed</w:t>
            </w:r>
          </w:p>
        </w:tc>
        <w:tc>
          <w:tcPr>
            <w:tcW w:w="3150" w:type="dxa"/>
          </w:tcPr>
          <w:p w14:paraId="4DA8E7E1" w14:textId="1DB375FE" w:rsidR="008A6F64" w:rsidRDefault="008A6F64" w:rsidP="008A6F64"/>
        </w:tc>
      </w:tr>
      <w:tr w:rsidR="008A6F64" w14:paraId="0E1A4FFB" w14:textId="77777777" w:rsidTr="0018545B">
        <w:tc>
          <w:tcPr>
            <w:tcW w:w="3150" w:type="dxa"/>
          </w:tcPr>
          <w:p w14:paraId="6CDB277C" w14:textId="77777777" w:rsidR="008A6F64" w:rsidRDefault="008A6F64" w:rsidP="008A6F64">
            <w:r w:rsidRPr="00276067">
              <w:t>Selector Switch</w:t>
            </w:r>
          </w:p>
        </w:tc>
        <w:tc>
          <w:tcPr>
            <w:tcW w:w="3240" w:type="dxa"/>
          </w:tcPr>
          <w:p w14:paraId="2E869EAF" w14:textId="4E094502" w:rsidR="008A6F64" w:rsidRDefault="008A6F64" w:rsidP="008A6F64">
            <w:r w:rsidRPr="00040FD4">
              <w:t>Pressure Switch, Normally Open</w:t>
            </w:r>
          </w:p>
        </w:tc>
        <w:tc>
          <w:tcPr>
            <w:tcW w:w="3150" w:type="dxa"/>
          </w:tcPr>
          <w:p w14:paraId="7D8262EE" w14:textId="08C2486D" w:rsidR="008A6F64" w:rsidRDefault="008A6F64" w:rsidP="008A6F64"/>
        </w:tc>
      </w:tr>
      <w:tr w:rsidR="008A6F64" w14:paraId="7F1E6C9B" w14:textId="77777777" w:rsidTr="0018545B">
        <w:tc>
          <w:tcPr>
            <w:tcW w:w="3150" w:type="dxa"/>
          </w:tcPr>
          <w:p w14:paraId="227B0C0E" w14:textId="77777777" w:rsidR="008A6F64" w:rsidRDefault="008A6F64" w:rsidP="008A6F64">
            <w:r w:rsidRPr="00276067">
              <w:t>Selector Switch, Two Position, Dual Action</w:t>
            </w:r>
          </w:p>
        </w:tc>
        <w:tc>
          <w:tcPr>
            <w:tcW w:w="3240" w:type="dxa"/>
          </w:tcPr>
          <w:p w14:paraId="658A2D94" w14:textId="54A92FEC" w:rsidR="008A6F64" w:rsidRDefault="008A6F64" w:rsidP="008A6F64">
            <w:r w:rsidRPr="00040FD4">
              <w:t>Pressure Switch, Normally Closed</w:t>
            </w:r>
          </w:p>
        </w:tc>
        <w:tc>
          <w:tcPr>
            <w:tcW w:w="3150" w:type="dxa"/>
          </w:tcPr>
          <w:p w14:paraId="01038553" w14:textId="20612516" w:rsidR="008A6F64" w:rsidRDefault="008A6F64" w:rsidP="008A6F64"/>
        </w:tc>
      </w:tr>
    </w:tbl>
    <w:p w14:paraId="0C2381D8" w14:textId="77777777" w:rsidR="007C4BAD" w:rsidRDefault="007C4BAD" w:rsidP="007C4BAD">
      <w:pPr>
        <w:pStyle w:val="ListParagraph"/>
        <w:spacing w:before="480"/>
        <w:rPr>
          <w:rFonts w:ascii="Verdana" w:hAnsi="Verdana"/>
        </w:rPr>
      </w:pPr>
    </w:p>
    <w:p w14:paraId="27A0F22F" w14:textId="77777777" w:rsidR="007C4BAD" w:rsidRDefault="007C4BAD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081D091F" w14:textId="294C4EC5" w:rsidR="00B025CF" w:rsidRPr="00313C7F" w:rsidRDefault="00313C7F" w:rsidP="007C4BAD">
      <w:pPr>
        <w:pStyle w:val="ListParagraph"/>
        <w:numPr>
          <w:ilvl w:val="0"/>
          <w:numId w:val="2"/>
        </w:numPr>
        <w:spacing w:before="480"/>
        <w:rPr>
          <w:rFonts w:ascii="Verdana" w:hAnsi="Verdana"/>
        </w:rPr>
      </w:pPr>
      <w:r w:rsidRPr="00313C7F">
        <w:rPr>
          <w:rFonts w:ascii="Verdana" w:hAnsi="Verdana"/>
        </w:rPr>
        <w:lastRenderedPageBreak/>
        <w:t>Select</w:t>
      </w:r>
      <w:r w:rsidR="001A25D9">
        <w:rPr>
          <w:rFonts w:ascii="Verdana" w:hAnsi="Verdana"/>
        </w:rPr>
        <w:t xml:space="preserve"> all</w:t>
      </w:r>
      <w:r w:rsidRPr="00313C7F">
        <w:rPr>
          <w:rFonts w:ascii="Verdana" w:hAnsi="Verdana"/>
        </w:rPr>
        <w:t xml:space="preserve"> the correct terms used to describe the </w:t>
      </w:r>
      <w:r w:rsidRPr="006A52BF">
        <w:rPr>
          <w:rFonts w:ascii="Verdana" w:hAnsi="Verdana"/>
          <w:u w:val="single"/>
        </w:rPr>
        <w:t>state</w:t>
      </w:r>
      <w:r w:rsidRPr="00313C7F">
        <w:rPr>
          <w:rFonts w:ascii="Verdana" w:hAnsi="Verdana"/>
        </w:rPr>
        <w:t xml:space="preserve"> of a component that is not wired within a circuit.</w:t>
      </w:r>
    </w:p>
    <w:p w14:paraId="5CF39D49" w14:textId="77777777" w:rsidR="00313C7F" w:rsidRPr="00313C7F" w:rsidRDefault="00313C7F" w:rsidP="00313C7F">
      <w:pPr>
        <w:pStyle w:val="ListParagraph"/>
        <w:numPr>
          <w:ilvl w:val="1"/>
          <w:numId w:val="2"/>
        </w:numPr>
        <w:spacing w:before="480"/>
        <w:rPr>
          <w:rFonts w:ascii="Verdana" w:hAnsi="Verdana"/>
        </w:rPr>
      </w:pPr>
      <w:r w:rsidRPr="00313C7F">
        <w:rPr>
          <w:rFonts w:ascii="Verdana" w:hAnsi="Verdana"/>
        </w:rPr>
        <w:t>Normal</w:t>
      </w:r>
    </w:p>
    <w:p w14:paraId="46F7B5D1" w14:textId="77777777" w:rsidR="006A52BF" w:rsidRPr="00313C7F" w:rsidRDefault="006A52BF" w:rsidP="006A52BF">
      <w:pPr>
        <w:pStyle w:val="ListParagraph"/>
        <w:numPr>
          <w:ilvl w:val="1"/>
          <w:numId w:val="2"/>
        </w:numPr>
        <w:spacing w:before="480"/>
        <w:rPr>
          <w:rFonts w:ascii="Verdana" w:hAnsi="Verdana"/>
        </w:rPr>
      </w:pPr>
      <w:r>
        <w:rPr>
          <w:rFonts w:ascii="Verdana" w:hAnsi="Verdana"/>
        </w:rPr>
        <w:t>Made</w:t>
      </w:r>
    </w:p>
    <w:p w14:paraId="08E5EE1D" w14:textId="77777777" w:rsidR="00313C7F" w:rsidRPr="00313C7F" w:rsidRDefault="00313C7F" w:rsidP="00313C7F">
      <w:pPr>
        <w:pStyle w:val="ListParagraph"/>
        <w:numPr>
          <w:ilvl w:val="1"/>
          <w:numId w:val="2"/>
        </w:numPr>
        <w:spacing w:before="480"/>
        <w:rPr>
          <w:rFonts w:ascii="Verdana" w:hAnsi="Verdana"/>
        </w:rPr>
      </w:pPr>
      <w:r w:rsidRPr="00313C7F">
        <w:rPr>
          <w:rFonts w:ascii="Verdana" w:hAnsi="Verdana"/>
        </w:rPr>
        <w:t>Shelf</w:t>
      </w:r>
    </w:p>
    <w:p w14:paraId="47CB2F63" w14:textId="77777777" w:rsidR="006A52BF" w:rsidRDefault="006A52BF" w:rsidP="006A52BF">
      <w:pPr>
        <w:pStyle w:val="ListParagraph"/>
        <w:numPr>
          <w:ilvl w:val="1"/>
          <w:numId w:val="2"/>
        </w:numPr>
        <w:spacing w:before="480"/>
        <w:rPr>
          <w:rFonts w:ascii="Verdana" w:hAnsi="Verdana"/>
        </w:rPr>
      </w:pPr>
      <w:r>
        <w:rPr>
          <w:rFonts w:ascii="Verdana" w:hAnsi="Verdana"/>
        </w:rPr>
        <w:t>Switched</w:t>
      </w:r>
    </w:p>
    <w:p w14:paraId="53D1F747" w14:textId="77777777" w:rsidR="00313C7F" w:rsidRPr="00313C7F" w:rsidRDefault="00313C7F" w:rsidP="00313C7F">
      <w:pPr>
        <w:pStyle w:val="ListParagraph"/>
        <w:spacing w:before="480"/>
        <w:ind w:left="1440"/>
        <w:rPr>
          <w:rFonts w:ascii="Verdana" w:hAnsi="Verdana"/>
        </w:rPr>
      </w:pPr>
    </w:p>
    <w:p w14:paraId="3908528F" w14:textId="6208035F" w:rsidR="00313C7F" w:rsidRDefault="00F443DE">
      <w:pPr>
        <w:pStyle w:val="ListParagraph"/>
        <w:numPr>
          <w:ilvl w:val="0"/>
          <w:numId w:val="2"/>
        </w:numPr>
        <w:spacing w:before="480"/>
        <w:rPr>
          <w:rFonts w:ascii="Verdana" w:hAnsi="Verdana"/>
        </w:rPr>
      </w:pPr>
      <w:r>
        <w:rPr>
          <w:rFonts w:ascii="Verdana" w:hAnsi="Verdana"/>
        </w:rPr>
        <w:t>Match the parts of the clapper relay</w:t>
      </w:r>
      <w:r w:rsidR="00914233">
        <w:rPr>
          <w:rFonts w:ascii="Verdana" w:hAnsi="Verdana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86"/>
        <w:gridCol w:w="2902"/>
        <w:gridCol w:w="2967"/>
      </w:tblGrid>
      <w:tr w:rsidR="00F443DE" w14:paraId="26325711" w14:textId="77777777" w:rsidTr="00F443DE">
        <w:trPr>
          <w:trHeight w:val="347"/>
        </w:trPr>
        <w:tc>
          <w:tcPr>
            <w:tcW w:w="3116" w:type="dxa"/>
            <w:vMerge w:val="restart"/>
            <w:tcBorders>
              <w:top w:val="nil"/>
              <w:left w:val="nil"/>
              <w:bottom w:val="nil"/>
            </w:tcBorders>
          </w:tcPr>
          <w:p w14:paraId="59612D06" w14:textId="7A829880" w:rsidR="00F443DE" w:rsidRDefault="00F443DE" w:rsidP="00F443DE">
            <w:pPr>
              <w:pStyle w:val="ListParagraph"/>
              <w:spacing w:before="480"/>
              <w:ind w:left="0"/>
              <w:rPr>
                <w:rFonts w:ascii="Verdana" w:hAnsi="Verdana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F216CC5" wp14:editId="78075D9A">
                  <wp:extent cx="2075688" cy="1115568"/>
                  <wp:effectExtent l="0" t="0" r="127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lapper relay for test.gif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688" cy="1115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00936FF" w14:textId="6C0134B5" w:rsidR="00F443DE" w:rsidRDefault="00F443DE" w:rsidP="00F443DE">
            <w:pPr>
              <w:pStyle w:val="ListParagraph"/>
              <w:spacing w:before="480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A.</w:t>
            </w:r>
          </w:p>
        </w:tc>
        <w:tc>
          <w:tcPr>
            <w:tcW w:w="3117" w:type="dxa"/>
          </w:tcPr>
          <w:p w14:paraId="7C8F72C1" w14:textId="5326A37B" w:rsidR="00F443DE" w:rsidRDefault="00F443DE" w:rsidP="00F443DE">
            <w:pPr>
              <w:pStyle w:val="ListParagraph"/>
              <w:spacing w:before="480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Normally Closed Contact</w:t>
            </w:r>
          </w:p>
        </w:tc>
      </w:tr>
      <w:tr w:rsidR="00F443DE" w14:paraId="38A2DC5D" w14:textId="77777777" w:rsidTr="00F443DE">
        <w:trPr>
          <w:trHeight w:val="347"/>
        </w:trPr>
        <w:tc>
          <w:tcPr>
            <w:tcW w:w="3116" w:type="dxa"/>
            <w:vMerge/>
            <w:tcBorders>
              <w:left w:val="nil"/>
              <w:bottom w:val="nil"/>
            </w:tcBorders>
          </w:tcPr>
          <w:p w14:paraId="7442FF83" w14:textId="77777777" w:rsidR="00F443DE" w:rsidRDefault="00F443DE" w:rsidP="00F443DE">
            <w:pPr>
              <w:pStyle w:val="ListParagraph"/>
              <w:spacing w:before="480"/>
              <w:ind w:left="0"/>
              <w:rPr>
                <w:rFonts w:ascii="Verdana" w:hAnsi="Verdana"/>
              </w:rPr>
            </w:pPr>
          </w:p>
        </w:tc>
        <w:tc>
          <w:tcPr>
            <w:tcW w:w="3117" w:type="dxa"/>
          </w:tcPr>
          <w:p w14:paraId="49514AB6" w14:textId="546DF434" w:rsidR="00F443DE" w:rsidRDefault="00F443DE" w:rsidP="00F443DE">
            <w:pPr>
              <w:pStyle w:val="ListParagraph"/>
              <w:spacing w:before="480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B.</w:t>
            </w:r>
          </w:p>
        </w:tc>
        <w:tc>
          <w:tcPr>
            <w:tcW w:w="3117" w:type="dxa"/>
          </w:tcPr>
          <w:p w14:paraId="4EAC075A" w14:textId="58AD80F9" w:rsidR="00F443DE" w:rsidRDefault="00F443DE" w:rsidP="00F443DE">
            <w:pPr>
              <w:pStyle w:val="ListParagraph"/>
              <w:spacing w:before="480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Moveable Contact</w:t>
            </w:r>
          </w:p>
        </w:tc>
      </w:tr>
      <w:tr w:rsidR="00F443DE" w14:paraId="6A528215" w14:textId="77777777" w:rsidTr="00F443DE">
        <w:trPr>
          <w:trHeight w:val="347"/>
        </w:trPr>
        <w:tc>
          <w:tcPr>
            <w:tcW w:w="3116" w:type="dxa"/>
            <w:vMerge/>
            <w:tcBorders>
              <w:left w:val="nil"/>
              <w:bottom w:val="nil"/>
            </w:tcBorders>
          </w:tcPr>
          <w:p w14:paraId="5AECBF5D" w14:textId="77777777" w:rsidR="00F443DE" w:rsidRDefault="00F443DE" w:rsidP="00F443DE">
            <w:pPr>
              <w:pStyle w:val="ListParagraph"/>
              <w:spacing w:before="480"/>
              <w:ind w:left="0"/>
              <w:rPr>
                <w:rFonts w:ascii="Verdana" w:hAnsi="Verdana"/>
              </w:rPr>
            </w:pPr>
          </w:p>
        </w:tc>
        <w:tc>
          <w:tcPr>
            <w:tcW w:w="3117" w:type="dxa"/>
          </w:tcPr>
          <w:p w14:paraId="47763BFC" w14:textId="7AD22D6C" w:rsidR="00F443DE" w:rsidRDefault="00F443DE" w:rsidP="00F443DE">
            <w:pPr>
              <w:pStyle w:val="ListParagraph"/>
              <w:spacing w:before="480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C.</w:t>
            </w:r>
          </w:p>
        </w:tc>
        <w:tc>
          <w:tcPr>
            <w:tcW w:w="3117" w:type="dxa"/>
          </w:tcPr>
          <w:p w14:paraId="1DE80D4A" w14:textId="6EB8F0DE" w:rsidR="00F443DE" w:rsidRDefault="00F443DE" w:rsidP="00F443DE">
            <w:pPr>
              <w:pStyle w:val="ListParagraph"/>
              <w:spacing w:before="480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Armature</w:t>
            </w:r>
          </w:p>
        </w:tc>
      </w:tr>
      <w:tr w:rsidR="00F443DE" w14:paraId="695D4388" w14:textId="77777777" w:rsidTr="00F443DE">
        <w:trPr>
          <w:trHeight w:val="347"/>
        </w:trPr>
        <w:tc>
          <w:tcPr>
            <w:tcW w:w="3116" w:type="dxa"/>
            <w:vMerge/>
            <w:tcBorders>
              <w:left w:val="nil"/>
              <w:bottom w:val="nil"/>
            </w:tcBorders>
          </w:tcPr>
          <w:p w14:paraId="7A55544A" w14:textId="77777777" w:rsidR="00F443DE" w:rsidRDefault="00F443DE" w:rsidP="00F443DE">
            <w:pPr>
              <w:pStyle w:val="ListParagraph"/>
              <w:spacing w:before="480"/>
              <w:ind w:left="0"/>
              <w:rPr>
                <w:rFonts w:ascii="Verdana" w:hAnsi="Verdana"/>
              </w:rPr>
            </w:pPr>
          </w:p>
        </w:tc>
        <w:tc>
          <w:tcPr>
            <w:tcW w:w="3117" w:type="dxa"/>
          </w:tcPr>
          <w:p w14:paraId="368F93F8" w14:textId="21FC08CD" w:rsidR="00F443DE" w:rsidRDefault="00F443DE" w:rsidP="00F443DE">
            <w:pPr>
              <w:pStyle w:val="ListParagraph"/>
              <w:spacing w:before="480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D.</w:t>
            </w:r>
          </w:p>
        </w:tc>
        <w:tc>
          <w:tcPr>
            <w:tcW w:w="3117" w:type="dxa"/>
          </w:tcPr>
          <w:p w14:paraId="3D2C58F3" w14:textId="28F72CBF" w:rsidR="00F443DE" w:rsidRDefault="00F443DE" w:rsidP="00F443DE">
            <w:pPr>
              <w:pStyle w:val="ListParagraph"/>
              <w:spacing w:before="480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Coil</w:t>
            </w:r>
          </w:p>
        </w:tc>
      </w:tr>
      <w:tr w:rsidR="00F443DE" w14:paraId="1B95BECC" w14:textId="77777777" w:rsidTr="00F443DE">
        <w:trPr>
          <w:trHeight w:val="347"/>
        </w:trPr>
        <w:tc>
          <w:tcPr>
            <w:tcW w:w="3116" w:type="dxa"/>
            <w:vMerge/>
            <w:tcBorders>
              <w:left w:val="nil"/>
              <w:bottom w:val="nil"/>
            </w:tcBorders>
          </w:tcPr>
          <w:p w14:paraId="39F4AFC5" w14:textId="77777777" w:rsidR="00F443DE" w:rsidRDefault="00F443DE" w:rsidP="00F443DE">
            <w:pPr>
              <w:pStyle w:val="ListParagraph"/>
              <w:spacing w:before="480"/>
              <w:ind w:left="0"/>
              <w:rPr>
                <w:rFonts w:ascii="Verdana" w:hAnsi="Verdana"/>
              </w:rPr>
            </w:pPr>
          </w:p>
        </w:tc>
        <w:tc>
          <w:tcPr>
            <w:tcW w:w="3117" w:type="dxa"/>
          </w:tcPr>
          <w:p w14:paraId="7B07D99A" w14:textId="4566D1BE" w:rsidR="00F443DE" w:rsidRDefault="00F443DE" w:rsidP="00F443DE">
            <w:pPr>
              <w:pStyle w:val="ListParagraph"/>
              <w:spacing w:before="480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E.</w:t>
            </w:r>
          </w:p>
        </w:tc>
        <w:tc>
          <w:tcPr>
            <w:tcW w:w="3117" w:type="dxa"/>
          </w:tcPr>
          <w:p w14:paraId="7733DC42" w14:textId="118CAE55" w:rsidR="00F443DE" w:rsidRDefault="00F443DE" w:rsidP="00F443DE">
            <w:pPr>
              <w:pStyle w:val="ListParagraph"/>
              <w:spacing w:before="480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Normally Open Contact</w:t>
            </w:r>
          </w:p>
        </w:tc>
      </w:tr>
    </w:tbl>
    <w:p w14:paraId="64C592CD" w14:textId="77777777" w:rsidR="00F443DE" w:rsidRDefault="00F443DE" w:rsidP="00F443DE">
      <w:pPr>
        <w:pStyle w:val="ListParagraph"/>
        <w:spacing w:before="480"/>
        <w:rPr>
          <w:rFonts w:ascii="Verdana" w:hAnsi="Verdana"/>
        </w:rPr>
      </w:pPr>
    </w:p>
    <w:p w14:paraId="0976CEA2" w14:textId="4D194D3F" w:rsidR="00AA6A80" w:rsidRDefault="00AA6A80" w:rsidP="00AA6A80">
      <w:pPr>
        <w:pStyle w:val="ListParagraph"/>
        <w:numPr>
          <w:ilvl w:val="0"/>
          <w:numId w:val="2"/>
        </w:numPr>
        <w:spacing w:before="480"/>
        <w:rPr>
          <w:rFonts w:ascii="Verdana" w:hAnsi="Verdana"/>
        </w:rPr>
      </w:pPr>
      <w:r>
        <w:rPr>
          <w:rFonts w:ascii="Verdana" w:hAnsi="Verdana"/>
        </w:rPr>
        <w:t xml:space="preserve">A component </w:t>
      </w:r>
      <w:r w:rsidR="00F443DE">
        <w:rPr>
          <w:rFonts w:ascii="Verdana" w:hAnsi="Verdana"/>
        </w:rPr>
        <w:t xml:space="preserve">(pushbutton, selector switch) </w:t>
      </w:r>
      <w:r>
        <w:rPr>
          <w:rFonts w:ascii="Verdana" w:hAnsi="Verdana"/>
        </w:rPr>
        <w:t xml:space="preserve">that is normally </w:t>
      </w:r>
      <w:r w:rsidR="00F443DE">
        <w:rPr>
          <w:rFonts w:ascii="Verdana" w:hAnsi="Verdana"/>
        </w:rPr>
        <w:t>open</w:t>
      </w:r>
      <w:r>
        <w:rPr>
          <w:rFonts w:ascii="Verdana" w:hAnsi="Verdana"/>
        </w:rPr>
        <w:t xml:space="preserve"> would have terminal numbers ____ and ____.</w:t>
      </w:r>
    </w:p>
    <w:p w14:paraId="2DE1C89C" w14:textId="77777777" w:rsidR="00AA6A80" w:rsidRDefault="00AA6A80" w:rsidP="00AA6A80">
      <w:pPr>
        <w:pStyle w:val="ListParagraph"/>
        <w:spacing w:before="480"/>
        <w:rPr>
          <w:rFonts w:ascii="Verdana" w:hAnsi="Verdana"/>
        </w:rPr>
      </w:pPr>
    </w:p>
    <w:p w14:paraId="49D9E582" w14:textId="3D794BA3" w:rsidR="00AA6A80" w:rsidRDefault="00AA6A80" w:rsidP="00AA6A80">
      <w:pPr>
        <w:pStyle w:val="ListParagraph"/>
        <w:numPr>
          <w:ilvl w:val="0"/>
          <w:numId w:val="2"/>
        </w:numPr>
        <w:spacing w:before="480"/>
        <w:rPr>
          <w:rFonts w:ascii="Verdana" w:hAnsi="Verdana"/>
        </w:rPr>
      </w:pPr>
      <w:r>
        <w:rPr>
          <w:rFonts w:ascii="Verdana" w:hAnsi="Verdana"/>
        </w:rPr>
        <w:t xml:space="preserve">If a circuit has </w:t>
      </w:r>
      <w:r w:rsidR="00F443DE">
        <w:rPr>
          <w:rFonts w:ascii="Verdana" w:hAnsi="Verdana"/>
        </w:rPr>
        <w:t>four</w:t>
      </w:r>
      <w:r>
        <w:rPr>
          <w:rFonts w:ascii="Verdana" w:hAnsi="Verdana"/>
        </w:rPr>
        <w:t xml:space="preserve"> inputs, </w:t>
      </w:r>
      <w:r w:rsidR="00C844E5">
        <w:rPr>
          <w:rFonts w:ascii="Verdana" w:hAnsi="Verdana"/>
        </w:rPr>
        <w:t xml:space="preserve">in </w:t>
      </w:r>
      <w:r>
        <w:rPr>
          <w:rFonts w:ascii="Verdana" w:hAnsi="Verdana"/>
        </w:rPr>
        <w:t>how many possible states can that circuit be placed?</w:t>
      </w:r>
    </w:p>
    <w:p w14:paraId="47468817" w14:textId="77777777" w:rsidR="00AA6A80" w:rsidRDefault="00AA6A80" w:rsidP="00AA6A80">
      <w:pPr>
        <w:pStyle w:val="ListParagraph"/>
        <w:spacing w:before="480"/>
        <w:rPr>
          <w:rFonts w:ascii="Verdana" w:hAnsi="Verdana"/>
        </w:rPr>
      </w:pPr>
    </w:p>
    <w:p w14:paraId="77DFA85A" w14:textId="77777777" w:rsidR="00914233" w:rsidRDefault="00914233" w:rsidP="00914233">
      <w:pPr>
        <w:pStyle w:val="ListParagraph"/>
        <w:numPr>
          <w:ilvl w:val="0"/>
          <w:numId w:val="2"/>
        </w:numPr>
        <w:spacing w:before="480"/>
        <w:rPr>
          <w:rFonts w:ascii="Verdana" w:hAnsi="Verdana"/>
        </w:rPr>
      </w:pPr>
      <w:r>
        <w:rPr>
          <w:rFonts w:ascii="Verdana" w:hAnsi="Verdana"/>
        </w:rPr>
        <w:t xml:space="preserve">When hand drawing a control schematic, </w:t>
      </w:r>
      <w:r w:rsidRPr="00F443DE">
        <w:rPr>
          <w:rFonts w:ascii="Verdana" w:hAnsi="Verdana"/>
          <w:u w:val="single"/>
        </w:rPr>
        <w:t>wire numbers</w:t>
      </w:r>
      <w:r>
        <w:rPr>
          <w:rFonts w:ascii="Verdana" w:hAnsi="Verdana"/>
        </w:rPr>
        <w:t xml:space="preserve"> are denoted by using?</w:t>
      </w:r>
    </w:p>
    <w:p w14:paraId="5A4A8845" w14:textId="77777777" w:rsidR="00914233" w:rsidRDefault="00914233" w:rsidP="00914233">
      <w:pPr>
        <w:pStyle w:val="ListParagraph"/>
        <w:numPr>
          <w:ilvl w:val="1"/>
          <w:numId w:val="2"/>
        </w:numPr>
        <w:spacing w:before="480"/>
        <w:rPr>
          <w:rFonts w:ascii="Verdana" w:hAnsi="Verdana"/>
        </w:rPr>
      </w:pPr>
      <w:r>
        <w:rPr>
          <w:rFonts w:ascii="Verdana" w:hAnsi="Verdana"/>
        </w:rPr>
        <w:t>Boxes</w:t>
      </w:r>
    </w:p>
    <w:p w14:paraId="785A9767" w14:textId="77777777" w:rsidR="00914233" w:rsidRDefault="00914233" w:rsidP="00914233">
      <w:pPr>
        <w:pStyle w:val="ListParagraph"/>
        <w:numPr>
          <w:ilvl w:val="1"/>
          <w:numId w:val="2"/>
        </w:numPr>
        <w:spacing w:before="480"/>
        <w:rPr>
          <w:rFonts w:ascii="Verdana" w:hAnsi="Verdana"/>
        </w:rPr>
      </w:pPr>
      <w:r>
        <w:rPr>
          <w:rFonts w:ascii="Verdana" w:hAnsi="Verdana"/>
        </w:rPr>
        <w:t>Triangles</w:t>
      </w:r>
    </w:p>
    <w:p w14:paraId="466F508A" w14:textId="77777777" w:rsidR="00914233" w:rsidRDefault="00914233" w:rsidP="00914233">
      <w:pPr>
        <w:pStyle w:val="ListParagraph"/>
        <w:numPr>
          <w:ilvl w:val="1"/>
          <w:numId w:val="2"/>
        </w:numPr>
        <w:spacing w:before="480"/>
        <w:rPr>
          <w:rFonts w:ascii="Verdana" w:hAnsi="Verdana"/>
        </w:rPr>
      </w:pPr>
      <w:r>
        <w:rPr>
          <w:rFonts w:ascii="Verdana" w:hAnsi="Verdana"/>
        </w:rPr>
        <w:t>Circles</w:t>
      </w:r>
    </w:p>
    <w:p w14:paraId="37719D5E" w14:textId="77777777" w:rsidR="00914233" w:rsidRDefault="00914233" w:rsidP="00914233">
      <w:pPr>
        <w:pStyle w:val="ListParagraph"/>
        <w:numPr>
          <w:ilvl w:val="1"/>
          <w:numId w:val="2"/>
        </w:numPr>
        <w:spacing w:before="480"/>
        <w:rPr>
          <w:rFonts w:ascii="Verdana" w:hAnsi="Verdana"/>
        </w:rPr>
      </w:pPr>
      <w:r>
        <w:rPr>
          <w:rFonts w:ascii="Verdana" w:hAnsi="Verdana"/>
        </w:rPr>
        <w:t>Underline</w:t>
      </w:r>
    </w:p>
    <w:p w14:paraId="1CAEF3D2" w14:textId="77777777" w:rsidR="00914233" w:rsidRPr="00914233" w:rsidRDefault="00914233" w:rsidP="00914233">
      <w:pPr>
        <w:pStyle w:val="ListParagraph"/>
        <w:rPr>
          <w:rFonts w:ascii="Verdana" w:hAnsi="Verdana"/>
        </w:rPr>
      </w:pPr>
    </w:p>
    <w:p w14:paraId="7ECC7C81" w14:textId="77777777" w:rsidR="00914233" w:rsidRDefault="00914233" w:rsidP="00914233">
      <w:pPr>
        <w:pStyle w:val="ListParagraph"/>
        <w:numPr>
          <w:ilvl w:val="0"/>
          <w:numId w:val="2"/>
        </w:numPr>
        <w:spacing w:before="480"/>
        <w:rPr>
          <w:rFonts w:ascii="Verdana" w:hAnsi="Verdana"/>
        </w:rPr>
      </w:pPr>
      <w:r>
        <w:rPr>
          <w:rFonts w:ascii="Verdana" w:hAnsi="Verdana"/>
        </w:rPr>
        <w:t xml:space="preserve">When hand drawing a control schematic, </w:t>
      </w:r>
      <w:r w:rsidRPr="00F443DE">
        <w:rPr>
          <w:rFonts w:ascii="Verdana" w:hAnsi="Verdana"/>
          <w:u w:val="single"/>
        </w:rPr>
        <w:t>terminal numbers</w:t>
      </w:r>
      <w:r>
        <w:rPr>
          <w:rFonts w:ascii="Verdana" w:hAnsi="Verdana"/>
        </w:rPr>
        <w:t xml:space="preserve"> are denoted by using?</w:t>
      </w:r>
    </w:p>
    <w:p w14:paraId="05D14A11" w14:textId="77777777" w:rsidR="00914233" w:rsidRDefault="00914233" w:rsidP="00914233">
      <w:pPr>
        <w:pStyle w:val="ListParagraph"/>
        <w:numPr>
          <w:ilvl w:val="1"/>
          <w:numId w:val="2"/>
        </w:numPr>
        <w:spacing w:before="480"/>
        <w:rPr>
          <w:rFonts w:ascii="Verdana" w:hAnsi="Verdana"/>
        </w:rPr>
      </w:pPr>
      <w:r>
        <w:rPr>
          <w:rFonts w:ascii="Verdana" w:hAnsi="Verdana"/>
        </w:rPr>
        <w:t>Boxes</w:t>
      </w:r>
    </w:p>
    <w:p w14:paraId="4913228D" w14:textId="77777777" w:rsidR="00914233" w:rsidRDefault="00914233" w:rsidP="00914233">
      <w:pPr>
        <w:pStyle w:val="ListParagraph"/>
        <w:numPr>
          <w:ilvl w:val="1"/>
          <w:numId w:val="2"/>
        </w:numPr>
        <w:spacing w:before="480"/>
        <w:rPr>
          <w:rFonts w:ascii="Verdana" w:hAnsi="Verdana"/>
        </w:rPr>
      </w:pPr>
      <w:r>
        <w:rPr>
          <w:rFonts w:ascii="Verdana" w:hAnsi="Verdana"/>
        </w:rPr>
        <w:t>Triangles</w:t>
      </w:r>
    </w:p>
    <w:p w14:paraId="7E2153C9" w14:textId="77777777" w:rsidR="00914233" w:rsidRDefault="00914233" w:rsidP="00914233">
      <w:pPr>
        <w:pStyle w:val="ListParagraph"/>
        <w:numPr>
          <w:ilvl w:val="1"/>
          <w:numId w:val="2"/>
        </w:numPr>
        <w:spacing w:before="480"/>
        <w:rPr>
          <w:rFonts w:ascii="Verdana" w:hAnsi="Verdana"/>
        </w:rPr>
      </w:pPr>
      <w:r>
        <w:rPr>
          <w:rFonts w:ascii="Verdana" w:hAnsi="Verdana"/>
        </w:rPr>
        <w:t>Circles</w:t>
      </w:r>
    </w:p>
    <w:p w14:paraId="5F983AAE" w14:textId="77777777" w:rsidR="00914233" w:rsidRDefault="00914233" w:rsidP="00914233">
      <w:pPr>
        <w:pStyle w:val="ListParagraph"/>
        <w:numPr>
          <w:ilvl w:val="1"/>
          <w:numId w:val="2"/>
        </w:numPr>
        <w:spacing w:before="480"/>
        <w:rPr>
          <w:rFonts w:ascii="Verdana" w:hAnsi="Verdana"/>
        </w:rPr>
      </w:pPr>
      <w:r>
        <w:rPr>
          <w:rFonts w:ascii="Verdana" w:hAnsi="Verdana"/>
        </w:rPr>
        <w:t>Underline</w:t>
      </w:r>
    </w:p>
    <w:p w14:paraId="02AE4DB4" w14:textId="008C9DCC" w:rsidR="00914233" w:rsidRDefault="00127A7E" w:rsidP="00C844E5">
      <w:pPr>
        <w:pStyle w:val="ListParagraph"/>
        <w:spacing w:before="480" w:after="480"/>
        <w:contextualSpacing w:val="0"/>
        <w:jc w:val="center"/>
        <w:rPr>
          <w:rFonts w:ascii="Verdana" w:hAnsi="Verdana"/>
        </w:rPr>
      </w:pPr>
      <w:r w:rsidRPr="00127A7E">
        <w:rPr>
          <w:noProof/>
        </w:rPr>
        <w:drawing>
          <wp:inline distT="0" distB="0" distL="0" distR="0" wp14:anchorId="2D8E3ACE" wp14:editId="0A3CA5E7">
            <wp:extent cx="6400800" cy="950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9DFF" w14:textId="7749749A" w:rsidR="00AA6A80" w:rsidRDefault="00AA6A80" w:rsidP="00914233">
      <w:pPr>
        <w:pStyle w:val="ListParagraph"/>
        <w:numPr>
          <w:ilvl w:val="0"/>
          <w:numId w:val="2"/>
        </w:numPr>
        <w:spacing w:before="480"/>
        <w:rPr>
          <w:rFonts w:ascii="Verdana" w:hAnsi="Verdana"/>
        </w:rPr>
      </w:pPr>
      <w:r>
        <w:rPr>
          <w:rFonts w:ascii="Verdana" w:hAnsi="Verdana"/>
        </w:rPr>
        <w:t>Draw a truth table for</w:t>
      </w:r>
      <w:r w:rsidR="00127A7E">
        <w:rPr>
          <w:rFonts w:ascii="Verdana" w:hAnsi="Verdana"/>
        </w:rPr>
        <w:t>, sho</w:t>
      </w:r>
      <w:r w:rsidR="00CB0E86">
        <w:rPr>
          <w:rFonts w:ascii="Verdana" w:hAnsi="Verdana"/>
        </w:rPr>
        <w:t>w</w:t>
      </w:r>
      <w:r w:rsidR="00127A7E">
        <w:rPr>
          <w:rFonts w:ascii="Verdana" w:hAnsi="Verdana"/>
        </w:rPr>
        <w:t xml:space="preserve"> the formula and give the name for</w:t>
      </w:r>
      <w:r>
        <w:rPr>
          <w:rFonts w:ascii="Verdana" w:hAnsi="Verdana"/>
        </w:rPr>
        <w:t xml:space="preserve"> the above circuit.</w:t>
      </w:r>
    </w:p>
    <w:p w14:paraId="1FD62B8F" w14:textId="77777777" w:rsidR="00C844E5" w:rsidRDefault="00C844E5" w:rsidP="00C844E5">
      <w:pPr>
        <w:pStyle w:val="ListParagraph"/>
        <w:spacing w:before="480"/>
        <w:rPr>
          <w:rFonts w:ascii="Verdana" w:hAnsi="Verdana"/>
        </w:rPr>
      </w:pPr>
    </w:p>
    <w:p w14:paraId="691A834E" w14:textId="77777777" w:rsidR="00127A7E" w:rsidRDefault="00127A7E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4C754AF2" w14:textId="3634BFE8" w:rsidR="00C844E5" w:rsidRDefault="00127A7E" w:rsidP="00C844E5">
      <w:pPr>
        <w:pStyle w:val="ListParagraph"/>
        <w:numPr>
          <w:ilvl w:val="0"/>
          <w:numId w:val="2"/>
        </w:numPr>
        <w:spacing w:before="480"/>
        <w:rPr>
          <w:rFonts w:ascii="Verdana" w:hAnsi="Verdana"/>
        </w:rPr>
      </w:pPr>
      <w:r>
        <w:rPr>
          <w:rFonts w:ascii="Verdana" w:hAnsi="Verdana"/>
        </w:rPr>
        <w:lastRenderedPageBreak/>
        <w:t>The purpose of the circuit below is to start and stop a motor with lights to indicate that state of the motor (green running, red stopped)</w:t>
      </w:r>
      <w:r w:rsidR="00C844E5">
        <w:rPr>
          <w:rFonts w:ascii="Verdana" w:hAnsi="Verdana"/>
        </w:rPr>
        <w:t>?</w:t>
      </w:r>
      <w:r>
        <w:rPr>
          <w:rFonts w:ascii="Verdana" w:hAnsi="Verdana"/>
        </w:rPr>
        <w:t xml:space="preserve"> Will this circuit works as designed? Why or why not?</w:t>
      </w:r>
    </w:p>
    <w:p w14:paraId="22C81BCD" w14:textId="11B1F60F" w:rsidR="00C844E5" w:rsidRDefault="00C844E5" w:rsidP="00127A7E">
      <w:pPr>
        <w:pStyle w:val="ListParagraph"/>
        <w:spacing w:before="480"/>
        <w:ind w:left="1440"/>
        <w:rPr>
          <w:rFonts w:ascii="Verdana" w:hAnsi="Verdana"/>
        </w:rPr>
      </w:pPr>
    </w:p>
    <w:p w14:paraId="7339478E" w14:textId="1B784EB0" w:rsidR="00127A7E" w:rsidRDefault="00127A7E" w:rsidP="008A6F64">
      <w:pPr>
        <w:pStyle w:val="ListParagraph"/>
        <w:spacing w:before="480"/>
        <w:rPr>
          <w:rFonts w:ascii="Verdana" w:hAnsi="Verdana"/>
        </w:rPr>
      </w:pPr>
      <w:r w:rsidRPr="00127A7E">
        <w:rPr>
          <w:noProof/>
        </w:rPr>
        <w:drawing>
          <wp:inline distT="0" distB="0" distL="0" distR="0" wp14:anchorId="716F7360" wp14:editId="41C95234">
            <wp:extent cx="6400800" cy="3175000"/>
            <wp:effectExtent l="0" t="0" r="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4445" w14:textId="77777777" w:rsidR="008A6F64" w:rsidRPr="008A6F64" w:rsidRDefault="008A6F64" w:rsidP="008D14D8">
      <w:pPr>
        <w:spacing w:before="120" w:after="120"/>
        <w:rPr>
          <w:rFonts w:ascii="Verdana" w:hAnsi="Verdana"/>
        </w:rPr>
      </w:pPr>
    </w:p>
    <w:p w14:paraId="0D1FCD4B" w14:textId="253D418B" w:rsidR="00127A7E" w:rsidRDefault="00EE547F" w:rsidP="008A6F64">
      <w:pPr>
        <w:pStyle w:val="ListParagraph"/>
        <w:numPr>
          <w:ilvl w:val="0"/>
          <w:numId w:val="2"/>
        </w:numPr>
        <w:spacing w:before="480"/>
        <w:rPr>
          <w:rFonts w:ascii="Verdana" w:hAnsi="Verdana"/>
        </w:rPr>
      </w:pPr>
      <w:r>
        <w:rPr>
          <w:rFonts w:ascii="Verdana" w:hAnsi="Verdana"/>
        </w:rPr>
        <w:t>Mark up the drawing below to fix items that</w:t>
      </w:r>
      <w:r w:rsidR="008A6F64">
        <w:rPr>
          <w:rFonts w:ascii="Verdana" w:hAnsi="Verdana"/>
        </w:rPr>
        <w:t xml:space="preserve"> are incorrect</w:t>
      </w:r>
      <w:r w:rsidR="00FF35CB">
        <w:rPr>
          <w:rFonts w:ascii="Verdana" w:hAnsi="Verdana"/>
        </w:rPr>
        <w:t xml:space="preserve"> or omitted</w:t>
      </w:r>
      <w:r w:rsidR="008A6F64">
        <w:rPr>
          <w:rFonts w:ascii="Verdana" w:hAnsi="Verdana"/>
        </w:rPr>
        <w:t>.</w:t>
      </w:r>
    </w:p>
    <w:p w14:paraId="31417310" w14:textId="77777777" w:rsidR="00C520CE" w:rsidRDefault="00C520CE" w:rsidP="00C520CE">
      <w:pPr>
        <w:pStyle w:val="ListParagraph"/>
        <w:spacing w:before="480"/>
        <w:rPr>
          <w:rFonts w:ascii="Verdana" w:hAnsi="Verdana"/>
        </w:rPr>
      </w:pPr>
    </w:p>
    <w:p w14:paraId="666128A5" w14:textId="0D780C37" w:rsidR="008A6F64" w:rsidRDefault="008573C1" w:rsidP="008A6F64">
      <w:pPr>
        <w:pStyle w:val="ListParagraph"/>
        <w:spacing w:before="480"/>
        <w:rPr>
          <w:rFonts w:ascii="Verdana" w:hAnsi="Verdana"/>
        </w:rPr>
      </w:pPr>
      <w:r w:rsidRPr="008573C1">
        <w:rPr>
          <w:noProof/>
        </w:rPr>
        <w:drawing>
          <wp:inline distT="0" distB="0" distL="0" distR="0" wp14:anchorId="51795DCA" wp14:editId="789E04A8">
            <wp:extent cx="6400800" cy="3175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F64" w:rsidSect="00E013AA">
      <w:headerReference w:type="first" r:id="rId43"/>
      <w:footerReference w:type="first" r:id="rId4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C7FAF6" w14:textId="77777777" w:rsidR="008D14D8" w:rsidRDefault="008D14D8" w:rsidP="005B3A86">
      <w:pPr>
        <w:spacing w:after="0" w:line="240" w:lineRule="auto"/>
      </w:pPr>
      <w:r>
        <w:separator/>
      </w:r>
    </w:p>
  </w:endnote>
  <w:endnote w:type="continuationSeparator" w:id="0">
    <w:p w14:paraId="089187C3" w14:textId="77777777" w:rsidR="008D14D8" w:rsidRDefault="008D14D8" w:rsidP="005B3A86">
      <w:pPr>
        <w:spacing w:after="0" w:line="240" w:lineRule="auto"/>
      </w:pPr>
      <w:r>
        <w:continuationSeparator/>
      </w:r>
    </w:p>
  </w:endnote>
  <w:endnote w:type="continuationNotice" w:id="1">
    <w:p w14:paraId="2B9927F8" w14:textId="77777777" w:rsidR="00EB3FEB" w:rsidRDefault="00EB3F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B3268" w14:textId="5A6E750F" w:rsidR="008D14D8" w:rsidRPr="00B025CF" w:rsidRDefault="008D14D8" w:rsidP="00B025CF">
    <w:pPr>
      <w:pStyle w:val="Footer"/>
      <w:pBdr>
        <w:top w:val="single" w:sz="4" w:space="1" w:color="auto"/>
      </w:pBdr>
      <w:rPr>
        <w:rFonts w:ascii="BankGothic Lt BT" w:hAnsi="BankGothic Lt BT"/>
      </w:rPr>
    </w:pPr>
    <w:r w:rsidRPr="00B025CF">
      <w:rPr>
        <w:rFonts w:ascii="BankGothic Lt BT" w:hAnsi="BankGothic Lt BT"/>
      </w:rPr>
      <w:t xml:space="preserve">page </w:t>
    </w:r>
    <w:r w:rsidRPr="00B025CF">
      <w:rPr>
        <w:rFonts w:ascii="BankGothic Lt BT" w:hAnsi="BankGothic Lt BT"/>
      </w:rPr>
      <w:fldChar w:fldCharType="begin"/>
    </w:r>
    <w:r w:rsidRPr="00B025CF">
      <w:rPr>
        <w:rFonts w:ascii="BankGothic Lt BT" w:hAnsi="BankGothic Lt BT"/>
      </w:rPr>
      <w:instrText xml:space="preserve"> PAGE   \* MERGEFORMAT </w:instrText>
    </w:r>
    <w:r w:rsidRPr="00B025CF">
      <w:rPr>
        <w:rFonts w:ascii="BankGothic Lt BT" w:hAnsi="BankGothic Lt BT"/>
      </w:rPr>
      <w:fldChar w:fldCharType="separate"/>
    </w:r>
    <w:r w:rsidR="00B373BB">
      <w:rPr>
        <w:rFonts w:ascii="BankGothic Lt BT" w:hAnsi="BankGothic Lt BT"/>
        <w:noProof/>
      </w:rPr>
      <w:t>6</w:t>
    </w:r>
    <w:r w:rsidRPr="00B025CF">
      <w:rPr>
        <w:rFonts w:ascii="BankGothic Lt BT" w:hAnsi="BankGothic Lt BT"/>
        <w:noProof/>
      </w:rPr>
      <w:fldChar w:fldCharType="end"/>
    </w:r>
    <w:r w:rsidRPr="00B025CF">
      <w:rPr>
        <w:rFonts w:ascii="BankGothic Lt BT" w:hAnsi="BankGothic Lt BT"/>
      </w:rPr>
      <w:tab/>
      <w:t>electrical technology</w:t>
    </w:r>
    <w:r w:rsidRPr="00B025CF">
      <w:rPr>
        <w:rFonts w:ascii="BankGothic Lt BT" w:hAnsi="BankGothic Lt BT"/>
      </w:rPr>
      <w:tab/>
    </w:r>
  </w:p>
  <w:p w14:paraId="3589AAC8" w14:textId="77777777" w:rsidR="008D14D8" w:rsidRPr="00B025CF" w:rsidRDefault="008D14D8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646AD" w14:textId="77777777" w:rsidR="008D14D8" w:rsidRDefault="00B373BB" w:rsidP="005B3A86">
    <w:pPr>
      <w:pStyle w:val="Foo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 w14:anchorId="3292AFED">
        <v:rect id="_x0000_i1025" style="width:0;height:1.5pt" o:hralign="center" o:hrstd="t" o:hr="t" fillcolor="#a0a0a0" stroked="f"/>
      </w:pict>
    </w:r>
  </w:p>
  <w:p w14:paraId="67323249" w14:textId="548EC9BD" w:rsidR="008D14D8" w:rsidRPr="005B3A86" w:rsidRDefault="008D14D8" w:rsidP="0018545B">
    <w:pPr>
      <w:pStyle w:val="Foo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B373BB">
      <w:rPr>
        <w:rFonts w:ascii="BankGothic Lt BT" w:hAnsi="BankGothic Lt BT"/>
        <w:noProof/>
        <w:sz w:val="24"/>
        <w:szCs w:val="24"/>
      </w:rPr>
      <w:t>5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5AD95" w14:textId="17C526C7" w:rsidR="008D14D8" w:rsidRPr="00B025CF" w:rsidRDefault="008D14D8" w:rsidP="00B025CF">
    <w:pPr>
      <w:pStyle w:val="Footer"/>
      <w:pBdr>
        <w:top w:val="single" w:sz="4" w:space="1" w:color="auto"/>
      </w:pBdr>
      <w:rPr>
        <w:rFonts w:ascii="BankGothic Lt BT" w:hAnsi="BankGothic Lt BT"/>
      </w:rPr>
    </w:pPr>
    <w:r w:rsidRPr="00B025CF">
      <w:rPr>
        <w:rFonts w:ascii="BankGothic Lt BT" w:hAnsi="BankGothic Lt BT"/>
      </w:rPr>
      <w:tab/>
      <w:t>electrical technology</w:t>
    </w:r>
    <w:r w:rsidRPr="00B025CF">
      <w:rPr>
        <w:rFonts w:ascii="BankGothic Lt BT" w:hAnsi="BankGothic Lt BT"/>
      </w:rPr>
      <w:tab/>
      <w:t xml:space="preserve">page </w:t>
    </w:r>
    <w:r w:rsidRPr="00B025CF">
      <w:rPr>
        <w:rFonts w:ascii="BankGothic Lt BT" w:hAnsi="BankGothic Lt BT"/>
      </w:rPr>
      <w:fldChar w:fldCharType="begin"/>
    </w:r>
    <w:r w:rsidRPr="00B025CF">
      <w:rPr>
        <w:rFonts w:ascii="BankGothic Lt BT" w:hAnsi="BankGothic Lt BT"/>
      </w:rPr>
      <w:instrText xml:space="preserve"> PAGE   \* MERGEFORMAT </w:instrText>
    </w:r>
    <w:r w:rsidRPr="00B025CF">
      <w:rPr>
        <w:rFonts w:ascii="BankGothic Lt BT" w:hAnsi="BankGothic Lt BT"/>
      </w:rPr>
      <w:fldChar w:fldCharType="separate"/>
    </w:r>
    <w:r w:rsidR="00B373BB">
      <w:rPr>
        <w:rFonts w:ascii="BankGothic Lt BT" w:hAnsi="BankGothic Lt BT"/>
        <w:noProof/>
      </w:rPr>
      <w:t>1</w:t>
    </w:r>
    <w:r w:rsidRPr="00B025CF">
      <w:rPr>
        <w:rFonts w:ascii="BankGothic Lt BT" w:hAnsi="BankGothic Lt BT"/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F8E14" w14:textId="15790770" w:rsidR="008D14D8" w:rsidRPr="00B025CF" w:rsidRDefault="008D14D8" w:rsidP="00B025CF">
    <w:pPr>
      <w:pStyle w:val="Footer"/>
      <w:pBdr>
        <w:top w:val="single" w:sz="4" w:space="1" w:color="auto"/>
      </w:pBdr>
      <w:rPr>
        <w:rFonts w:ascii="BankGothic Lt BT" w:hAnsi="BankGothic Lt BT"/>
      </w:rPr>
    </w:pPr>
    <w:r w:rsidRPr="00B025CF">
      <w:rPr>
        <w:rFonts w:ascii="BankGothic Lt BT" w:hAnsi="BankGothic Lt BT"/>
      </w:rPr>
      <w:t xml:space="preserve">page </w:t>
    </w:r>
    <w:r w:rsidRPr="00B025CF">
      <w:rPr>
        <w:rFonts w:ascii="BankGothic Lt BT" w:hAnsi="BankGothic Lt BT"/>
      </w:rPr>
      <w:fldChar w:fldCharType="begin"/>
    </w:r>
    <w:r w:rsidRPr="00B025CF">
      <w:rPr>
        <w:rFonts w:ascii="BankGothic Lt BT" w:hAnsi="BankGothic Lt BT"/>
      </w:rPr>
      <w:instrText xml:space="preserve"> PAGE   \* MERGEFORMAT </w:instrText>
    </w:r>
    <w:r w:rsidRPr="00B025CF">
      <w:rPr>
        <w:rFonts w:ascii="BankGothic Lt BT" w:hAnsi="BankGothic Lt BT"/>
      </w:rPr>
      <w:fldChar w:fldCharType="separate"/>
    </w:r>
    <w:r w:rsidR="00B373BB">
      <w:rPr>
        <w:rFonts w:ascii="BankGothic Lt BT" w:hAnsi="BankGothic Lt BT"/>
        <w:noProof/>
      </w:rPr>
      <w:t>2</w:t>
    </w:r>
    <w:r w:rsidRPr="00B025CF">
      <w:rPr>
        <w:rFonts w:ascii="BankGothic Lt BT" w:hAnsi="BankGothic Lt BT"/>
        <w:noProof/>
      </w:rPr>
      <w:fldChar w:fldCharType="end"/>
    </w:r>
    <w:r w:rsidRPr="00B025CF">
      <w:rPr>
        <w:rFonts w:ascii="BankGothic Lt BT" w:hAnsi="BankGothic Lt BT"/>
      </w:rPr>
      <w:tab/>
      <w:t>electrical technology</w:t>
    </w:r>
    <w:r w:rsidRPr="00B025CF">
      <w:rPr>
        <w:rFonts w:ascii="BankGothic Lt BT" w:hAnsi="BankGothic Lt BT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491A8" w14:textId="77777777" w:rsidR="008D14D8" w:rsidRDefault="008D14D8" w:rsidP="005B3A86">
      <w:pPr>
        <w:spacing w:after="0" w:line="240" w:lineRule="auto"/>
      </w:pPr>
      <w:r>
        <w:separator/>
      </w:r>
    </w:p>
  </w:footnote>
  <w:footnote w:type="continuationSeparator" w:id="0">
    <w:p w14:paraId="07E57FC0" w14:textId="77777777" w:rsidR="008D14D8" w:rsidRDefault="008D14D8" w:rsidP="005B3A86">
      <w:pPr>
        <w:spacing w:after="0" w:line="240" w:lineRule="auto"/>
      </w:pPr>
      <w:r>
        <w:continuationSeparator/>
      </w:r>
    </w:p>
  </w:footnote>
  <w:footnote w:type="continuationNotice" w:id="1">
    <w:p w14:paraId="43ACBF1D" w14:textId="77777777" w:rsidR="00EB3FEB" w:rsidRDefault="00EB3FE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3D91C" w14:textId="77777777" w:rsidR="008D14D8" w:rsidRPr="00B025CF" w:rsidRDefault="008D14D8" w:rsidP="00B025CF">
    <w:pPr>
      <w:pStyle w:val="Header"/>
      <w:pBdr>
        <w:bottom w:val="single" w:sz="4" w:space="1" w:color="auto"/>
      </w:pBdr>
      <w:rPr>
        <w:rFonts w:ascii="BankGothic Md BT" w:hAnsi="BankGothic Md BT"/>
        <w:sz w:val="24"/>
        <w:szCs w:val="24"/>
      </w:rPr>
    </w:pPr>
    <w:r>
      <w:rPr>
        <w:rFonts w:ascii="BankGothic Md BT" w:hAnsi="BankGothic Md BT"/>
        <w:sz w:val="24"/>
        <w:szCs w:val="24"/>
      </w:rPr>
      <w:t>test 3</w:t>
    </w:r>
    <w:r w:rsidRPr="00B025CF">
      <w:rPr>
        <w:rFonts w:ascii="BankGothic Md BT" w:hAnsi="BankGothic Md BT"/>
        <w:sz w:val="24"/>
        <w:szCs w:val="24"/>
      </w:rPr>
      <w:tab/>
    </w:r>
    <w:proofErr w:type="spellStart"/>
    <w:r w:rsidRPr="00B025CF">
      <w:rPr>
        <w:rFonts w:ascii="BankGothic Md BT" w:hAnsi="BankGothic Md BT"/>
        <w:sz w:val="24"/>
        <w:szCs w:val="24"/>
      </w:rPr>
      <w:t>ranken</w:t>
    </w:r>
    <w:proofErr w:type="spellEnd"/>
    <w:r w:rsidRPr="00B025CF">
      <w:rPr>
        <w:rFonts w:ascii="BankGothic Md BT" w:hAnsi="BankGothic Md BT"/>
        <w:sz w:val="24"/>
        <w:szCs w:val="24"/>
      </w:rPr>
      <w:t xml:space="preserve"> technical college</w:t>
    </w:r>
    <w:r w:rsidRPr="00B025CF">
      <w:rPr>
        <w:rFonts w:ascii="BankGothic Md BT" w:hAnsi="BankGothic Md BT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66016" w14:textId="77777777" w:rsidR="008D14D8" w:rsidRPr="00B025CF" w:rsidRDefault="008D14D8" w:rsidP="0018545B">
    <w:pPr>
      <w:pStyle w:val="Header"/>
      <w:pBdr>
        <w:bottom w:val="single" w:sz="4" w:space="1" w:color="auto"/>
      </w:pBdr>
      <w:rPr>
        <w:rFonts w:ascii="BankGothic Md BT" w:hAnsi="BankGothic Md BT"/>
        <w:sz w:val="24"/>
        <w:szCs w:val="24"/>
      </w:rPr>
    </w:pPr>
    <w:r w:rsidRPr="00B025CF">
      <w:rPr>
        <w:rFonts w:ascii="BankGothic Md BT" w:hAnsi="BankGothic Md BT"/>
        <w:sz w:val="24"/>
        <w:szCs w:val="24"/>
      </w:rPr>
      <w:tab/>
    </w:r>
    <w:proofErr w:type="spellStart"/>
    <w:r w:rsidRPr="00B025CF">
      <w:rPr>
        <w:rFonts w:ascii="BankGothic Md BT" w:hAnsi="BankGothic Md BT"/>
        <w:sz w:val="24"/>
        <w:szCs w:val="24"/>
      </w:rPr>
      <w:t>ranken</w:t>
    </w:r>
    <w:proofErr w:type="spellEnd"/>
    <w:r w:rsidRPr="00B025CF">
      <w:rPr>
        <w:rFonts w:ascii="BankGothic Md BT" w:hAnsi="BankGothic Md BT"/>
        <w:sz w:val="24"/>
        <w:szCs w:val="24"/>
      </w:rPr>
      <w:t xml:space="preserve"> technical college</w:t>
    </w:r>
    <w:r w:rsidRPr="00B025CF">
      <w:rPr>
        <w:rFonts w:ascii="BankGothic Md BT" w:hAnsi="BankGothic Md BT"/>
        <w:sz w:val="24"/>
        <w:szCs w:val="24"/>
      </w:rPr>
      <w:tab/>
    </w:r>
    <w:r>
      <w:rPr>
        <w:rFonts w:ascii="BankGothic Md BT" w:hAnsi="BankGothic Md BT"/>
        <w:sz w:val="24"/>
        <w:szCs w:val="24"/>
      </w:rPr>
      <w:t>test 3</w:t>
    </w:r>
  </w:p>
  <w:p w14:paraId="69B0CFCE" w14:textId="77777777" w:rsidR="008D14D8" w:rsidRPr="0018545B" w:rsidRDefault="008D14D8" w:rsidP="001854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0"/>
      <w:gridCol w:w="7830"/>
      <w:gridCol w:w="1075"/>
    </w:tblGrid>
    <w:tr w:rsidR="008D14D8" w14:paraId="385F9EF0" w14:textId="77777777" w:rsidTr="001A25D9">
      <w:tc>
        <w:tcPr>
          <w:tcW w:w="1080" w:type="dxa"/>
        </w:tcPr>
        <w:p w14:paraId="63A89E8F" w14:textId="77777777" w:rsidR="008D14D8" w:rsidRDefault="008D14D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A55B6B4" wp14:editId="154EC087">
                <wp:extent cx="347472" cy="384048"/>
                <wp:effectExtent l="0" t="0" r="0" b="0"/>
                <wp:docPr id="37" name="Pictur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tcBorders>
            <w:bottom w:val="single" w:sz="4" w:space="0" w:color="auto"/>
          </w:tcBorders>
          <w:vAlign w:val="center"/>
        </w:tcPr>
        <w:p w14:paraId="56D7BC8C" w14:textId="77777777" w:rsidR="008D14D8" w:rsidRDefault="008D14D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 w:rsidRPr="00E67399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67399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1075" w:type="dxa"/>
        </w:tcPr>
        <w:p w14:paraId="2D693694" w14:textId="77777777" w:rsidR="008D14D8" w:rsidRDefault="008D14D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93CCA2C" wp14:editId="7C24A643">
                <wp:extent cx="347472" cy="384048"/>
                <wp:effectExtent l="0" t="0" r="0" b="0"/>
                <wp:docPr id="38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761287E" w14:textId="77777777" w:rsidR="008D14D8" w:rsidRPr="00B025CF" w:rsidRDefault="008D14D8" w:rsidP="00B025C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40F7D" w14:textId="206C0762" w:rsidR="008D14D8" w:rsidRPr="00B025CF" w:rsidRDefault="008D14D8" w:rsidP="00E013AA">
    <w:pPr>
      <w:pStyle w:val="Footer"/>
      <w:pBdr>
        <w:bottom w:val="single" w:sz="4" w:space="1" w:color="auto"/>
      </w:pBdr>
      <w:rPr>
        <w:rFonts w:ascii="BankGothic Lt BT" w:hAnsi="BankGothic Lt BT"/>
      </w:rPr>
    </w:pPr>
    <w:r>
      <w:rPr>
        <w:rFonts w:ascii="BankGothic Lt BT" w:hAnsi="BankGothic Lt BT"/>
      </w:rPr>
      <w:t>test 3</w:t>
    </w:r>
    <w:r w:rsidRPr="00B025CF">
      <w:rPr>
        <w:rFonts w:ascii="BankGothic Lt BT" w:hAnsi="BankGothic Lt BT"/>
      </w:rPr>
      <w:tab/>
    </w:r>
    <w:proofErr w:type="spellStart"/>
    <w:r>
      <w:rPr>
        <w:rFonts w:ascii="BankGothic Lt BT" w:hAnsi="BankGothic Lt BT"/>
      </w:rPr>
      <w:t>ranken</w:t>
    </w:r>
    <w:proofErr w:type="spellEnd"/>
    <w:r>
      <w:rPr>
        <w:rFonts w:ascii="BankGothic Lt BT" w:hAnsi="BankGothic Lt BT"/>
      </w:rPr>
      <w:t xml:space="preserve"> technical college</w:t>
    </w:r>
    <w:r w:rsidRPr="00B025CF">
      <w:rPr>
        <w:rFonts w:ascii="BankGothic Lt BT" w:hAnsi="BankGothic Lt B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7F42F8"/>
    <w:multiLevelType w:val="hybridMultilevel"/>
    <w:tmpl w:val="EE20064A"/>
    <w:lvl w:ilvl="0" w:tplc="A346315C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1024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C7F"/>
    <w:rsid w:val="000F02CF"/>
    <w:rsid w:val="00127A7E"/>
    <w:rsid w:val="00130252"/>
    <w:rsid w:val="00141840"/>
    <w:rsid w:val="0018545B"/>
    <w:rsid w:val="001A25D9"/>
    <w:rsid w:val="001E3C51"/>
    <w:rsid w:val="002025E4"/>
    <w:rsid w:val="00222A30"/>
    <w:rsid w:val="00224C5A"/>
    <w:rsid w:val="00261383"/>
    <w:rsid w:val="00313C7F"/>
    <w:rsid w:val="00334A0C"/>
    <w:rsid w:val="00431790"/>
    <w:rsid w:val="005B3A86"/>
    <w:rsid w:val="006A52BF"/>
    <w:rsid w:val="007140C7"/>
    <w:rsid w:val="007C4BAD"/>
    <w:rsid w:val="008573C1"/>
    <w:rsid w:val="00866D5F"/>
    <w:rsid w:val="00887D4F"/>
    <w:rsid w:val="008A6F64"/>
    <w:rsid w:val="008D14D8"/>
    <w:rsid w:val="00914233"/>
    <w:rsid w:val="009F2DFA"/>
    <w:rsid w:val="00A327AF"/>
    <w:rsid w:val="00AA6A80"/>
    <w:rsid w:val="00B025CF"/>
    <w:rsid w:val="00B373BB"/>
    <w:rsid w:val="00B755C0"/>
    <w:rsid w:val="00C520CE"/>
    <w:rsid w:val="00C844E5"/>
    <w:rsid w:val="00CB0E86"/>
    <w:rsid w:val="00D56E03"/>
    <w:rsid w:val="00DA380B"/>
    <w:rsid w:val="00DC19D0"/>
    <w:rsid w:val="00E013AA"/>
    <w:rsid w:val="00EB3FEB"/>
    <w:rsid w:val="00EE547F"/>
    <w:rsid w:val="00F443DE"/>
    <w:rsid w:val="00F631A1"/>
    <w:rsid w:val="00FF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  <w14:docId w14:val="0FDFDBBB"/>
  <w15:chartTrackingRefBased/>
  <w15:docId w15:val="{98AA9570-08DC-4FBF-98B1-8A6022E0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02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2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gi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F68CC-AF9E-46F0-A4A1-26683A630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646</TotalTime>
  <Pages>6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11</cp:revision>
  <cp:lastPrinted>2018-01-26T17:27:00Z</cp:lastPrinted>
  <dcterms:created xsi:type="dcterms:W3CDTF">2018-01-23T16:53:00Z</dcterms:created>
  <dcterms:modified xsi:type="dcterms:W3CDTF">2018-02-09T16:37:00Z</dcterms:modified>
</cp:coreProperties>
</file>