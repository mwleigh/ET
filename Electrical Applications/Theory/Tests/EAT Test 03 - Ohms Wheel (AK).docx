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3C5041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02D52">
        <w:rPr>
          <w:rFonts w:ascii="Verdana" w:hAnsi="Verdana"/>
          <w:b/>
          <w:sz w:val="24"/>
          <w:szCs w:val="24"/>
        </w:rPr>
        <w:t>Ohm's Wheel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8808E4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F6E0C19" w:rsidR="004328DF" w:rsidRDefault="004328DF" w:rsidP="00B55216">
      <w:pPr>
        <w:tabs>
          <w:tab w:val="left" w:pos="5040"/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62A98" w:rsidRPr="00162A98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9C3EE8" w:rsidRPr="009C3EE8">
        <w:rPr>
          <w:rFonts w:ascii="Verdana" w:hAnsi="Verdana"/>
          <w:sz w:val="20"/>
          <w:szCs w:val="20"/>
          <w:highlight w:val="yellow"/>
        </w:rPr>
        <w:t>10pts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B5521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197647C" w14:textId="7AE8C2E1" w:rsidR="003E7058" w:rsidRDefault="003E7058" w:rsidP="003E705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various electrical quantities bas</w:t>
      </w:r>
      <w:r w:rsidR="001B33B4">
        <w:rPr>
          <w:rFonts w:ascii="Verdana" w:hAnsi="Verdana"/>
          <w:sz w:val="20"/>
          <w:szCs w:val="20"/>
        </w:rPr>
        <w:t xml:space="preserve">ed on the </w:t>
      </w:r>
      <w:r>
        <w:rPr>
          <w:rFonts w:ascii="Verdana" w:hAnsi="Verdana"/>
          <w:sz w:val="20"/>
          <w:szCs w:val="20"/>
        </w:rPr>
        <w:t xml:space="preserve">Ohm’s </w:t>
      </w:r>
      <w:r w:rsidR="001B33B4">
        <w:rPr>
          <w:rFonts w:ascii="Verdana" w:hAnsi="Verdana"/>
          <w:sz w:val="20"/>
          <w:szCs w:val="20"/>
        </w:rPr>
        <w:t>Wheel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B55216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B84DAF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02D52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60FA0F2" w14:textId="5D72DCBE" w:rsidR="0087482B" w:rsidRDefault="0087482B" w:rsidP="0087482B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C</w:t>
      </w:r>
      <w:r w:rsidR="003E7058">
        <w:rPr>
          <w:rFonts w:ascii="Verdana" w:hAnsi="Verdana"/>
          <w:sz w:val="20"/>
          <w:szCs w:val="20"/>
        </w:rPr>
        <w:t>alculate the missing quantity based on the two givens</w:t>
      </w:r>
      <w:r w:rsidRPr="0087482B">
        <w:rPr>
          <w:rFonts w:ascii="Verdana" w:hAnsi="Verdana"/>
          <w:sz w:val="20"/>
          <w:szCs w:val="20"/>
        </w:rPr>
        <w:t>.</w:t>
      </w:r>
    </w:p>
    <w:p w14:paraId="278E000D" w14:textId="1916C55E" w:rsidR="003E7058" w:rsidRDefault="003E7058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330Ω resistor has a potential of 10V across the leads</w:t>
      </w:r>
      <w:r w:rsidRPr="0087482B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What is the current?</w:t>
      </w:r>
    </w:p>
    <w:p w14:paraId="199E693D" w14:textId="49D8774E" w:rsidR="00162A98" w:rsidRPr="001B33B4" w:rsidRDefault="00162A98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10V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330Ω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=30.303mA</m:t>
          </m:r>
        </m:oMath>
      </m:oMathPara>
    </w:p>
    <w:p w14:paraId="2CB27C58" w14:textId="78537726" w:rsidR="003E7058" w:rsidRDefault="003E7058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load draws 250mA with a voltage drop of 14V would represent how much resistance?</w:t>
      </w:r>
    </w:p>
    <w:p w14:paraId="350EE956" w14:textId="51D2BB72" w:rsidR="00162A98" w:rsidRPr="001B33B4" w:rsidRDefault="00162A98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14V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250mA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=56Ω</m:t>
          </m:r>
        </m:oMath>
      </m:oMathPara>
    </w:p>
    <w:p w14:paraId="7B2008DE" w14:textId="264EC239" w:rsidR="003E7058" w:rsidRDefault="005F251A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2000W projector operates on 120V. What is the projector’s current draw?</w:t>
      </w:r>
    </w:p>
    <w:p w14:paraId="367DC9DE" w14:textId="68BA189D" w:rsidR="00162A98" w:rsidRPr="001B33B4" w:rsidRDefault="00162A98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2000W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120V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=16.667A</m:t>
          </m:r>
        </m:oMath>
      </m:oMathPara>
    </w:p>
    <w:p w14:paraId="6D69C985" w14:textId="495412F8" w:rsidR="003E7058" w:rsidRDefault="003E7058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light bulb that dissipates 24W and operates </w:t>
      </w:r>
      <w:r w:rsidR="005F251A">
        <w:rPr>
          <w:rFonts w:ascii="Verdana" w:hAnsi="Verdana"/>
          <w:sz w:val="20"/>
          <w:szCs w:val="20"/>
        </w:rPr>
        <w:t>off</w:t>
      </w:r>
      <w:r>
        <w:rPr>
          <w:rFonts w:ascii="Verdana" w:hAnsi="Verdana"/>
          <w:sz w:val="20"/>
          <w:szCs w:val="20"/>
        </w:rPr>
        <w:t xml:space="preserve"> </w:t>
      </w:r>
      <w:r w:rsidR="005F251A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 xml:space="preserve">12V </w:t>
      </w:r>
      <w:r w:rsidR="005F251A">
        <w:rPr>
          <w:rFonts w:ascii="Verdana" w:hAnsi="Verdana"/>
          <w:sz w:val="20"/>
          <w:szCs w:val="20"/>
        </w:rPr>
        <w:t>source draws</w:t>
      </w:r>
      <w:r>
        <w:rPr>
          <w:rFonts w:ascii="Verdana" w:hAnsi="Verdana"/>
          <w:sz w:val="20"/>
          <w:szCs w:val="20"/>
        </w:rPr>
        <w:t xml:space="preserve"> how much current?</w:t>
      </w:r>
    </w:p>
    <w:p w14:paraId="3968967A" w14:textId="0293DEE4" w:rsidR="00162A98" w:rsidRPr="001B33B4" w:rsidRDefault="00162A98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24W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12V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=2A</m:t>
          </m:r>
        </m:oMath>
      </m:oMathPara>
    </w:p>
    <w:p w14:paraId="6090F227" w14:textId="0B029069" w:rsidR="005F251A" w:rsidRDefault="005F251A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680Ω resistor dissipates 5W</w:t>
      </w:r>
      <w:r w:rsidRPr="0087482B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What is the current?</w:t>
      </w:r>
    </w:p>
    <w:p w14:paraId="7C6ABFEB" w14:textId="190DAB5E" w:rsidR="00162A98" w:rsidRPr="001B33B4" w:rsidRDefault="00162A98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5W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680Ω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  <w:highlight w:val="yellow"/>
            </w:rPr>
            <m:t>=85.749mA</m:t>
          </m:r>
        </m:oMath>
      </m:oMathPara>
    </w:p>
    <w:p w14:paraId="1A22973E" w14:textId="52C5BF3F" w:rsidR="005F251A" w:rsidRDefault="005F251A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voltage of the above circuit?</w:t>
      </w:r>
    </w:p>
    <w:p w14:paraId="0746B6A5" w14:textId="1077CB1D" w:rsidR="00162A98" w:rsidRPr="001B33B4" w:rsidRDefault="00162A98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 x R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5W x 680Ω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=58.310V</m:t>
          </m:r>
        </m:oMath>
      </m:oMathPara>
    </w:p>
    <w:p w14:paraId="477D0DEF" w14:textId="1D18EC36" w:rsidR="005F251A" w:rsidRDefault="005F251A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load that draws 0.5A and dissipates 500mW would require how much source voltage?</w:t>
      </w:r>
    </w:p>
    <w:p w14:paraId="602A9E9E" w14:textId="5596824E" w:rsidR="00162A98" w:rsidRPr="001B33B4" w:rsidRDefault="00DF4F21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500mW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0.5A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=1V</m:t>
          </m:r>
        </m:oMath>
      </m:oMathPara>
    </w:p>
    <w:p w14:paraId="238C75DF" w14:textId="6A4FC696" w:rsidR="005F251A" w:rsidRDefault="005F251A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</w:t>
      </w:r>
      <w:r w:rsidR="00DF4F21">
        <w:rPr>
          <w:rFonts w:ascii="Verdana" w:hAnsi="Verdana"/>
          <w:sz w:val="20"/>
          <w:szCs w:val="20"/>
        </w:rPr>
        <w:t>load resistance</w:t>
      </w:r>
      <w:r>
        <w:rPr>
          <w:rFonts w:ascii="Verdana" w:hAnsi="Verdana"/>
          <w:sz w:val="20"/>
          <w:szCs w:val="20"/>
        </w:rPr>
        <w:t xml:space="preserve"> of the above circuit?</w:t>
      </w:r>
    </w:p>
    <w:p w14:paraId="64AC49F5" w14:textId="5A19C38A" w:rsidR="00162A98" w:rsidRPr="001B33B4" w:rsidRDefault="00DF4F21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500mW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0.5A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=2Ω </m:t>
          </m:r>
        </m:oMath>
      </m:oMathPara>
    </w:p>
    <w:p w14:paraId="002293CE" w14:textId="098F97C5" w:rsidR="005F251A" w:rsidRDefault="005F251A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circuit that has a source voltage of </w:t>
      </w:r>
      <w:r w:rsidR="00B74D04">
        <w:rPr>
          <w:rFonts w:ascii="Verdana" w:hAnsi="Verdana"/>
          <w:sz w:val="20"/>
          <w:szCs w:val="20"/>
        </w:rPr>
        <w:t>67V</w:t>
      </w:r>
      <w:r>
        <w:rPr>
          <w:rFonts w:ascii="Verdana" w:hAnsi="Verdana"/>
          <w:sz w:val="20"/>
          <w:szCs w:val="20"/>
        </w:rPr>
        <w:t xml:space="preserve"> and </w:t>
      </w:r>
      <w:r w:rsidR="00B74D04">
        <w:rPr>
          <w:rFonts w:ascii="Verdana" w:hAnsi="Verdana"/>
          <w:sz w:val="20"/>
          <w:szCs w:val="20"/>
        </w:rPr>
        <w:t>has a load resistance of 2.2kΩ</w:t>
      </w:r>
      <w:r>
        <w:rPr>
          <w:rFonts w:ascii="Verdana" w:hAnsi="Verdana"/>
          <w:sz w:val="20"/>
          <w:szCs w:val="20"/>
        </w:rPr>
        <w:t xml:space="preserve"> </w:t>
      </w:r>
      <w:r w:rsidR="00B74D04">
        <w:rPr>
          <w:rFonts w:ascii="Verdana" w:hAnsi="Verdana"/>
          <w:sz w:val="20"/>
          <w:szCs w:val="20"/>
        </w:rPr>
        <w:t>would dissipate how much power</w:t>
      </w:r>
      <w:r>
        <w:rPr>
          <w:rFonts w:ascii="Verdana" w:hAnsi="Verdana"/>
          <w:sz w:val="20"/>
          <w:szCs w:val="20"/>
        </w:rPr>
        <w:t>?</w:t>
      </w:r>
    </w:p>
    <w:p w14:paraId="64BE0940" w14:textId="6A9229F7" w:rsidR="00162A98" w:rsidRPr="001B33B4" w:rsidRDefault="00B55216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67V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2.2kΩ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=2.040W</m:t>
          </m:r>
        </m:oMath>
      </m:oMathPara>
    </w:p>
    <w:p w14:paraId="498D091F" w14:textId="6900F4BC" w:rsidR="005F251A" w:rsidRDefault="005F251A" w:rsidP="00162A98">
      <w:pPr>
        <w:pStyle w:val="ListParagraph"/>
        <w:numPr>
          <w:ilvl w:val="0"/>
          <w:numId w:val="22"/>
        </w:numPr>
        <w:spacing w:before="120" w:after="12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current draw of the above circuit?</w:t>
      </w:r>
    </w:p>
    <w:p w14:paraId="64B9B6F2" w14:textId="3279B85A" w:rsidR="00162A98" w:rsidRPr="001B33B4" w:rsidRDefault="00B55216" w:rsidP="00162A98">
      <w:pPr>
        <w:spacing w:before="120" w:after="120"/>
        <w:ind w:left="360"/>
        <w:rPr>
          <w:rFonts w:ascii="Verdana" w:hAnsi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67V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2.2kΩ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=30.455mA</m:t>
          </m:r>
        </m:oMath>
      </m:oMathPara>
    </w:p>
    <w:p w14:paraId="3C5845D7" w14:textId="57571B64" w:rsidR="009D60D7" w:rsidRPr="003E7058" w:rsidRDefault="009D60D7" w:rsidP="001B33B4">
      <w:pPr>
        <w:spacing w:after="0"/>
        <w:rPr>
          <w:rFonts w:ascii="Verdana" w:hAnsi="Verdana"/>
          <w:sz w:val="20"/>
          <w:szCs w:val="20"/>
        </w:rPr>
      </w:pPr>
    </w:p>
    <w:p w14:paraId="56D0149F" w14:textId="77777777" w:rsidR="00910FD4" w:rsidRPr="00D4241C" w:rsidRDefault="00910FD4" w:rsidP="001B33B4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357A750" w14:textId="5DAC361B" w:rsidR="0087482B" w:rsidRPr="00D4241C" w:rsidRDefault="00B74D04" w:rsidP="001B33B4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87482B" w:rsidRPr="00D4241C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1670BAA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3EE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76BC5C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F4F2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751B1A9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02D52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3EE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A79E399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02D52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AEF7FFD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8ED9860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02D52">
      <w:rPr>
        <w:rFonts w:ascii="BankGothic Lt BT" w:hAnsi="BankGothic Lt BT"/>
        <w:caps/>
        <w:sz w:val="24"/>
        <w:szCs w:val="24"/>
      </w:rPr>
      <w:t>Ohm's Wheel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5CC9B9D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02D5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269DFD5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02D5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62A98"/>
    <w:rsid w:val="001B33B4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2D52"/>
    <w:rsid w:val="00307505"/>
    <w:rsid w:val="00310134"/>
    <w:rsid w:val="003123C1"/>
    <w:rsid w:val="0035749A"/>
    <w:rsid w:val="0036364A"/>
    <w:rsid w:val="0037367C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A14CD"/>
    <w:rsid w:val="009B042B"/>
    <w:rsid w:val="009B551B"/>
    <w:rsid w:val="009B6084"/>
    <w:rsid w:val="009C3EE8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55216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DF4F21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1863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2018-06-11T21:33:00Z</cp:lastPrinted>
  <dcterms:created xsi:type="dcterms:W3CDTF">2018-06-12T18:54:00Z</dcterms:created>
  <dcterms:modified xsi:type="dcterms:W3CDTF">2018-06-21T18:26:00Z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Ohm's Wheel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