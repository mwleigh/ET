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04AC06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0047A">
        <w:rPr>
          <w:rFonts w:ascii="Verdana" w:hAnsi="Verdana"/>
          <w:b/>
          <w:sz w:val="24"/>
          <w:szCs w:val="24"/>
        </w:rPr>
        <w:t>Nameplates and Motor Reversing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48261E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C3F27C6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52A0A" w:rsidRPr="00C52A0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C52A0A" w:rsidRPr="00C52A0A">
        <w:rPr>
          <w:rFonts w:ascii="Verdana" w:hAnsi="Verdana"/>
          <w:sz w:val="20"/>
          <w:szCs w:val="20"/>
          <w:highlight w:val="yellow"/>
        </w:rPr>
        <w:t>22pts.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CF4EE87" w14:textId="7777777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 items found on a single-phase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29F4B454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AC motor.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3CB623D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>. Grading s</w:t>
      </w:r>
      <w:bookmarkStart w:id="0" w:name="_GoBack"/>
      <w:bookmarkEnd w:id="0"/>
      <w:r w:rsidRPr="005915F6">
        <w:rPr>
          <w:rFonts w:ascii="Verdana" w:hAnsi="Verdana"/>
          <w:sz w:val="20"/>
          <w:szCs w:val="20"/>
        </w:rPr>
        <w:t xml:space="preserve">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7BA6BC95" w14:textId="2208C625" w:rsidR="00E0047A" w:rsidRPr="005915F6" w:rsidRDefault="00BE064A" w:rsidP="00E0047A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8A6BF5B" wp14:editId="127808F9">
            <wp:simplePos x="0" y="0"/>
            <wp:positionH relativeFrom="margin">
              <wp:align>right</wp:align>
            </wp:positionH>
            <wp:positionV relativeFrom="paragraph">
              <wp:posOffset>261982</wp:posOffset>
            </wp:positionV>
            <wp:extent cx="2737485" cy="185547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-motor-namepl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47A">
        <w:rPr>
          <w:rFonts w:ascii="Verdana" w:hAnsi="Verdana"/>
          <w:b/>
        </w:rPr>
        <w:t>Instructions</w:t>
      </w:r>
    </w:p>
    <w:p w14:paraId="469DA0C8" w14:textId="7EDDE78B" w:rsidR="00E0047A" w:rsidRDefault="00E0047A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  <w:r w:rsidRPr="00E0047A">
        <w:rPr>
          <w:noProof/>
        </w:rPr>
        <w:t xml:space="preserve"> </w:t>
      </w:r>
    </w:p>
    <w:p w14:paraId="282DEDDA" w14:textId="723F04B3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horsepower for this motor? </w:t>
      </w:r>
      <w:r w:rsidR="00917DAB" w:rsidRPr="00917DAB">
        <w:rPr>
          <w:rFonts w:ascii="Verdana" w:hAnsi="Verdana"/>
          <w:sz w:val="20"/>
          <w:szCs w:val="20"/>
          <w:highlight w:val="yellow"/>
        </w:rPr>
        <w:t>50HP</w:t>
      </w:r>
    </w:p>
    <w:p w14:paraId="050A8BD5" w14:textId="5133E46E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 xml:space="preserve">ould this motor dissipate? </w:t>
      </w:r>
      <w:r w:rsidR="00917DAB" w:rsidRPr="00917DAB">
        <w:rPr>
          <w:rFonts w:ascii="Verdana" w:hAnsi="Verdana"/>
          <w:sz w:val="20"/>
          <w:szCs w:val="20"/>
          <w:highlight w:val="yellow"/>
        </w:rPr>
        <w:t>37,300W or 37.3kW</w:t>
      </w:r>
    </w:p>
    <w:p w14:paraId="00A3105F" w14:textId="7CA31EEF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</w:t>
      </w:r>
      <w:r w:rsidR="00BE064A">
        <w:rPr>
          <w:rFonts w:ascii="Verdana" w:hAnsi="Verdana"/>
          <w:sz w:val="20"/>
          <w:szCs w:val="20"/>
        </w:rPr>
        <w:t xml:space="preserve"> at its </w:t>
      </w:r>
      <w:r w:rsidR="00BE064A" w:rsidRPr="00BE064A">
        <w:rPr>
          <w:rFonts w:ascii="Verdana" w:hAnsi="Verdana"/>
          <w:sz w:val="20"/>
          <w:szCs w:val="20"/>
          <w:u w:val="single"/>
        </w:rPr>
        <w:t>lower</w:t>
      </w:r>
      <w:r w:rsidR="00BE064A">
        <w:rPr>
          <w:rFonts w:ascii="Verdana" w:hAnsi="Verdana"/>
          <w:sz w:val="20"/>
          <w:szCs w:val="20"/>
        </w:rPr>
        <w:t xml:space="preserve"> voltage range</w:t>
      </w:r>
      <w:r w:rsidRPr="00701939">
        <w:rPr>
          <w:rFonts w:ascii="Verdana" w:hAnsi="Verdana"/>
          <w:sz w:val="20"/>
          <w:szCs w:val="20"/>
        </w:rPr>
        <w:t xml:space="preserve">? </w:t>
      </w:r>
      <w:r w:rsidR="00917DAB" w:rsidRPr="00917DAB">
        <w:rPr>
          <w:rFonts w:ascii="Verdana" w:hAnsi="Verdana"/>
          <w:sz w:val="20"/>
          <w:szCs w:val="20"/>
          <w:highlight w:val="yellow"/>
        </w:rPr>
        <w:t>240V</w:t>
      </w:r>
    </w:p>
    <w:p w14:paraId="0AB7C383" w14:textId="66D2DB43" w:rsidR="00E0047A" w:rsidRPr="00701939" w:rsidRDefault="00BE064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answer from question 3, w</w:t>
      </w:r>
      <w:r w:rsidR="00E0047A" w:rsidRPr="00701939">
        <w:rPr>
          <w:rFonts w:ascii="Verdana" w:hAnsi="Verdana"/>
          <w:sz w:val="20"/>
          <w:szCs w:val="20"/>
        </w:rPr>
        <w:t xml:space="preserve">hat is the acceptable range of voltage input to this motor? </w:t>
      </w:r>
      <w:r w:rsidR="00917DAB" w:rsidRPr="00917DAB">
        <w:rPr>
          <w:rFonts w:ascii="Verdana" w:hAnsi="Verdana"/>
          <w:sz w:val="20"/>
          <w:szCs w:val="20"/>
          <w:highlight w:val="yellow"/>
        </w:rPr>
        <w:t>207V</w:t>
      </w:r>
      <w:r w:rsidR="00E0047A" w:rsidRPr="00701939">
        <w:rPr>
          <w:rFonts w:ascii="Verdana" w:hAnsi="Verdana"/>
          <w:sz w:val="20"/>
          <w:szCs w:val="20"/>
        </w:rPr>
        <w:t xml:space="preserve"> to </w:t>
      </w:r>
      <w:r w:rsidR="00917DAB" w:rsidRPr="00917DAB">
        <w:rPr>
          <w:rFonts w:ascii="Verdana" w:hAnsi="Verdana"/>
          <w:sz w:val="20"/>
          <w:szCs w:val="20"/>
          <w:highlight w:val="yellow"/>
        </w:rPr>
        <w:t>253V</w:t>
      </w:r>
    </w:p>
    <w:p w14:paraId="46D43881" w14:textId="2DEBAD73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RPM for this motor? </w:t>
      </w:r>
      <w:r w:rsidR="00917DAB" w:rsidRPr="00917DAB">
        <w:rPr>
          <w:rFonts w:ascii="Verdana" w:hAnsi="Verdana"/>
          <w:sz w:val="20"/>
          <w:szCs w:val="20"/>
          <w:highlight w:val="yellow"/>
        </w:rPr>
        <w:t>1765</w:t>
      </w:r>
    </w:p>
    <w:p w14:paraId="56888FE1" w14:textId="45ECDA5E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If the motor is running at the </w:t>
      </w:r>
      <w:r w:rsidR="00BE064A">
        <w:rPr>
          <w:rFonts w:ascii="Verdana" w:hAnsi="Verdana"/>
          <w:sz w:val="20"/>
          <w:szCs w:val="20"/>
        </w:rPr>
        <w:t>maximum</w:t>
      </w:r>
      <w:r w:rsidRPr="00701939">
        <w:rPr>
          <w:rFonts w:ascii="Verdana" w:hAnsi="Verdana"/>
          <w:sz w:val="20"/>
          <w:szCs w:val="20"/>
        </w:rPr>
        <w:t xml:space="preserve"> voltage that you calculated above, it would spin at a </w:t>
      </w:r>
      <w:r w:rsidR="00BE064A">
        <w:rPr>
          <w:rFonts w:ascii="Verdana" w:hAnsi="Verdana"/>
          <w:sz w:val="20"/>
          <w:szCs w:val="20"/>
        </w:rPr>
        <w:t>faster</w:t>
      </w:r>
      <w:r w:rsidRPr="00701939">
        <w:rPr>
          <w:rFonts w:ascii="Verdana" w:hAnsi="Verdana"/>
          <w:sz w:val="20"/>
          <w:szCs w:val="20"/>
        </w:rPr>
        <w:t xml:space="preserve"> RPM?</w:t>
      </w:r>
    </w:p>
    <w:p w14:paraId="5004992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5B756FDF" w14:textId="77777777" w:rsidR="00E0047A" w:rsidRPr="00917DAB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917DAB">
        <w:rPr>
          <w:rFonts w:ascii="Verdana" w:hAnsi="Verdana"/>
          <w:sz w:val="20"/>
          <w:szCs w:val="20"/>
          <w:highlight w:val="yellow"/>
        </w:rPr>
        <w:t>False</w:t>
      </w:r>
    </w:p>
    <w:p w14:paraId="4351A902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a safe and acceptable way to vary the speed of this motor?</w:t>
      </w:r>
    </w:p>
    <w:p w14:paraId="5DA374C0" w14:textId="77777777" w:rsidR="00BE064A" w:rsidRDefault="00BE064A" w:rsidP="00BE064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Motor speed can’t be change.</w:t>
      </w:r>
    </w:p>
    <w:p w14:paraId="20A3720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Limit the current</w:t>
      </w:r>
    </w:p>
    <w:p w14:paraId="11831DBD" w14:textId="77777777" w:rsidR="00BE064A" w:rsidRPr="00701939" w:rsidRDefault="00BE064A" w:rsidP="00BE064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Decrease the voltage</w:t>
      </w:r>
    </w:p>
    <w:p w14:paraId="3959414B" w14:textId="77777777" w:rsidR="00E0047A" w:rsidRPr="00917DAB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917DAB">
        <w:rPr>
          <w:rFonts w:ascii="Verdana" w:hAnsi="Verdana"/>
          <w:sz w:val="20"/>
          <w:szCs w:val="20"/>
          <w:highlight w:val="yellow"/>
        </w:rPr>
        <w:t>Vary the frequency</w:t>
      </w:r>
    </w:p>
    <w:p w14:paraId="440CF054" w14:textId="77777777" w:rsidR="0082033D" w:rsidRPr="00701939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motor’s RPM is determined by what two elements (pick two)</w:t>
      </w:r>
      <w:r w:rsidRPr="00701939">
        <w:rPr>
          <w:rFonts w:ascii="Verdana" w:hAnsi="Verdana"/>
          <w:sz w:val="20"/>
          <w:szCs w:val="20"/>
        </w:rPr>
        <w:t>?</w:t>
      </w:r>
    </w:p>
    <w:p w14:paraId="2AEDF7FB" w14:textId="77777777" w:rsidR="00BE064A" w:rsidRPr="00C52A0A" w:rsidRDefault="00BE064A" w:rsidP="00BE064A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C52A0A">
        <w:rPr>
          <w:rFonts w:ascii="Verdana" w:hAnsi="Verdana"/>
          <w:sz w:val="20"/>
          <w:szCs w:val="20"/>
          <w:highlight w:val="yellow"/>
        </w:rPr>
        <w:t>The number of poles</w:t>
      </w:r>
    </w:p>
    <w:p w14:paraId="3F6C9185" w14:textId="77777777" w:rsidR="0082033D" w:rsidRPr="00701939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voltage</w:t>
      </w:r>
    </w:p>
    <w:p w14:paraId="05192600" w14:textId="77777777" w:rsidR="00BE064A" w:rsidRDefault="00BE064A" w:rsidP="00BE064A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draw</w:t>
      </w:r>
      <w:r w:rsidRPr="00701939">
        <w:rPr>
          <w:rFonts w:ascii="Verdana" w:hAnsi="Verdana"/>
          <w:sz w:val="20"/>
          <w:szCs w:val="20"/>
        </w:rPr>
        <w:t>.</w:t>
      </w:r>
    </w:p>
    <w:p w14:paraId="43176E56" w14:textId="77777777" w:rsidR="0082033D" w:rsidRPr="00C52A0A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C52A0A">
        <w:rPr>
          <w:rFonts w:ascii="Verdana" w:hAnsi="Verdana"/>
          <w:sz w:val="20"/>
          <w:szCs w:val="20"/>
          <w:highlight w:val="yellow"/>
        </w:rPr>
        <w:t>Input frequency</w:t>
      </w:r>
    </w:p>
    <w:p w14:paraId="78092F26" w14:textId="448D6C05" w:rsidR="006C6DB3" w:rsidRPr="00E0047A" w:rsidRDefault="006C6DB3" w:rsidP="00E0047A">
      <w:pPr>
        <w:tabs>
          <w:tab w:val="right" w:pos="10080"/>
        </w:tabs>
        <w:spacing w:before="480"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8613DC">
      <w:pPr>
        <w:tabs>
          <w:tab w:val="right" w:pos="10080"/>
        </w:tabs>
        <w:spacing w:after="0"/>
        <w:ind w:left="126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63BD599F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955AABC" w14:textId="11358227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68B6D4CF" w14:textId="52B773C9" w:rsidR="00E0047A" w:rsidRPr="00E0047A" w:rsidRDefault="00E0047A" w:rsidP="000E4387">
      <w:pPr>
        <w:tabs>
          <w:tab w:val="left" w:pos="2520"/>
        </w:tabs>
        <w:spacing w:before="120" w:after="120"/>
        <w:ind w:left="446"/>
        <w:rPr>
          <w:rFonts w:ascii="Verdana" w:hAnsi="Verdana"/>
          <w:sz w:val="20"/>
          <w:szCs w:val="20"/>
        </w:rPr>
      </w:pPr>
      <w:r w:rsidRPr="00181CC4">
        <w:rPr>
          <w:noProof/>
        </w:rPr>
        <w:drawing>
          <wp:inline distT="0" distB="0" distL="0" distR="0" wp14:anchorId="62E1C002" wp14:editId="098FEC57">
            <wp:extent cx="57912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8FF" w14:textId="77777777" w:rsidR="000E4387" w:rsidRPr="000E4387" w:rsidRDefault="000E4387" w:rsidP="00183AF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Match the components in the above single-phase motor schematic to their components.</w:t>
      </w:r>
    </w:p>
    <w:p w14:paraId="57259DF3" w14:textId="4D8314E2" w:rsidR="00BE064A" w:rsidRPr="000E4387" w:rsidRDefault="00C52A0A" w:rsidP="00BE064A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C52A0A">
        <w:rPr>
          <w:rFonts w:ascii="Verdana" w:hAnsi="Verdana"/>
          <w:sz w:val="20"/>
          <w:szCs w:val="20"/>
          <w:highlight w:val="yellow"/>
        </w:rPr>
        <w:t>Thermal Switch</w:t>
      </w:r>
      <w:r w:rsidR="00BE064A" w:rsidRPr="000E4387">
        <w:rPr>
          <w:rFonts w:ascii="Verdana" w:hAnsi="Verdana"/>
          <w:sz w:val="20"/>
          <w:szCs w:val="20"/>
        </w:rPr>
        <w:tab/>
        <w:t>Run Windings</w:t>
      </w:r>
    </w:p>
    <w:p w14:paraId="6993B6E8" w14:textId="05801567" w:rsidR="000E4387" w:rsidRPr="000E4387" w:rsidRDefault="00C52A0A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C52A0A">
        <w:rPr>
          <w:rFonts w:ascii="Verdana" w:hAnsi="Verdana"/>
          <w:sz w:val="20"/>
          <w:szCs w:val="20"/>
          <w:highlight w:val="yellow"/>
        </w:rPr>
        <w:t>Run Windings</w:t>
      </w:r>
      <w:r w:rsidR="000E4387" w:rsidRPr="000E4387">
        <w:rPr>
          <w:rFonts w:ascii="Verdana" w:hAnsi="Verdana"/>
          <w:sz w:val="20"/>
          <w:szCs w:val="20"/>
        </w:rPr>
        <w:tab/>
        <w:t>Capacitor</w:t>
      </w:r>
    </w:p>
    <w:p w14:paraId="62DCBED1" w14:textId="7EA6A1C1" w:rsidR="000E4387" w:rsidRPr="000E4387" w:rsidRDefault="00C52A0A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C52A0A">
        <w:rPr>
          <w:rFonts w:ascii="Verdana" w:hAnsi="Verdana"/>
          <w:sz w:val="20"/>
          <w:szCs w:val="20"/>
          <w:highlight w:val="yellow"/>
        </w:rPr>
        <w:t>Start Windings</w:t>
      </w:r>
      <w:r w:rsidR="000E4387" w:rsidRPr="000E4387">
        <w:rPr>
          <w:rFonts w:ascii="Verdana" w:hAnsi="Verdana"/>
          <w:sz w:val="20"/>
          <w:szCs w:val="20"/>
        </w:rPr>
        <w:tab/>
        <w:t>Thermal Switch</w:t>
      </w:r>
    </w:p>
    <w:p w14:paraId="391542B2" w14:textId="32F51F9C" w:rsidR="00BE064A" w:rsidRPr="000E4387" w:rsidRDefault="00C52A0A" w:rsidP="00BE064A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C52A0A">
        <w:rPr>
          <w:rFonts w:ascii="Verdana" w:hAnsi="Verdana"/>
          <w:sz w:val="20"/>
          <w:szCs w:val="20"/>
          <w:highlight w:val="yellow"/>
        </w:rPr>
        <w:t>Start Switch</w:t>
      </w:r>
      <w:r w:rsidR="00BE064A" w:rsidRPr="000E4387">
        <w:rPr>
          <w:rFonts w:ascii="Verdana" w:hAnsi="Verdana"/>
          <w:sz w:val="20"/>
          <w:szCs w:val="20"/>
        </w:rPr>
        <w:tab/>
        <w:t>Start Switch</w:t>
      </w:r>
    </w:p>
    <w:p w14:paraId="640F0847" w14:textId="36848E2E" w:rsidR="000E4387" w:rsidRPr="000E4387" w:rsidRDefault="00C52A0A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C52A0A">
        <w:rPr>
          <w:rFonts w:ascii="Verdana" w:hAnsi="Verdana"/>
          <w:sz w:val="20"/>
          <w:szCs w:val="20"/>
          <w:highlight w:val="yellow"/>
        </w:rPr>
        <w:t>Capacitor</w:t>
      </w:r>
      <w:r w:rsidR="000E4387" w:rsidRPr="000E4387">
        <w:rPr>
          <w:rFonts w:ascii="Verdana" w:hAnsi="Verdana"/>
          <w:sz w:val="20"/>
          <w:szCs w:val="20"/>
        </w:rPr>
        <w:tab/>
        <w:t>Start Windings</w:t>
      </w:r>
    </w:p>
    <w:p w14:paraId="2FBD6782" w14:textId="75D90A74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If the motor is running C</w:t>
      </w:r>
      <w:r w:rsidR="00C52A0A">
        <w:rPr>
          <w:rFonts w:ascii="Verdana" w:hAnsi="Verdana"/>
          <w:sz w:val="20"/>
          <w:szCs w:val="20"/>
        </w:rPr>
        <w:t>C</w:t>
      </w:r>
      <w:r w:rsidRPr="000E4387">
        <w:rPr>
          <w:rFonts w:ascii="Verdana" w:hAnsi="Verdana"/>
          <w:sz w:val="20"/>
          <w:szCs w:val="20"/>
        </w:rPr>
        <w:t xml:space="preserve">W with </w:t>
      </w:r>
      <w:proofErr w:type="spellStart"/>
      <w:r w:rsidRPr="000E4387">
        <w:rPr>
          <w:rFonts w:ascii="Verdana" w:hAnsi="Verdana"/>
          <w:sz w:val="20"/>
          <w:szCs w:val="20"/>
        </w:rPr>
        <w:t>Blk</w:t>
      </w:r>
      <w:proofErr w:type="spellEnd"/>
      <w:r w:rsidRPr="000E4387">
        <w:rPr>
          <w:rFonts w:ascii="Verdana" w:hAnsi="Verdana"/>
          <w:sz w:val="20"/>
          <w:szCs w:val="20"/>
        </w:rPr>
        <w:t xml:space="preserve"> wired to </w:t>
      </w:r>
      <w:r w:rsidR="00BE064A">
        <w:rPr>
          <w:rFonts w:ascii="Verdana" w:hAnsi="Verdana"/>
          <w:sz w:val="20"/>
          <w:szCs w:val="20"/>
        </w:rPr>
        <w:t>A</w:t>
      </w:r>
      <w:r w:rsidRPr="000E4387">
        <w:rPr>
          <w:rFonts w:ascii="Verdana" w:hAnsi="Verdana"/>
          <w:sz w:val="20"/>
          <w:szCs w:val="20"/>
        </w:rPr>
        <w:t xml:space="preserve"> and Red wired to </w:t>
      </w:r>
      <w:r w:rsidR="00BE064A">
        <w:rPr>
          <w:rFonts w:ascii="Verdana" w:hAnsi="Verdana"/>
          <w:sz w:val="20"/>
          <w:szCs w:val="20"/>
        </w:rPr>
        <w:t>5</w:t>
      </w:r>
      <w:r w:rsidRPr="000E4387">
        <w:rPr>
          <w:rFonts w:ascii="Verdana" w:hAnsi="Verdana"/>
          <w:sz w:val="20"/>
          <w:szCs w:val="20"/>
        </w:rPr>
        <w:t xml:space="preserve">, how should the </w:t>
      </w:r>
      <w:r w:rsidR="00BE064A">
        <w:rPr>
          <w:rFonts w:ascii="Verdana" w:hAnsi="Verdana"/>
          <w:sz w:val="20"/>
          <w:szCs w:val="20"/>
        </w:rPr>
        <w:t>motor be re-wired to obtain a C</w:t>
      </w:r>
      <w:r w:rsidRPr="000E4387">
        <w:rPr>
          <w:rFonts w:ascii="Verdana" w:hAnsi="Verdana"/>
          <w:sz w:val="20"/>
          <w:szCs w:val="20"/>
        </w:rPr>
        <w:t>W rotation?</w:t>
      </w:r>
      <w:r w:rsidR="00C52A0A">
        <w:rPr>
          <w:rFonts w:ascii="Verdana" w:hAnsi="Verdana"/>
          <w:sz w:val="20"/>
          <w:szCs w:val="20"/>
        </w:rPr>
        <w:t xml:space="preserve"> </w:t>
      </w:r>
      <w:proofErr w:type="spellStart"/>
      <w:r w:rsidR="00C52A0A" w:rsidRPr="00C52A0A">
        <w:rPr>
          <w:rFonts w:ascii="Verdana" w:hAnsi="Verdana"/>
          <w:sz w:val="20"/>
          <w:szCs w:val="20"/>
          <w:highlight w:val="yellow"/>
        </w:rPr>
        <w:t>Blk</w:t>
      </w:r>
      <w:proofErr w:type="spellEnd"/>
      <w:r w:rsidR="00C52A0A" w:rsidRPr="00C52A0A">
        <w:rPr>
          <w:rFonts w:ascii="Verdana" w:hAnsi="Verdana"/>
          <w:sz w:val="20"/>
          <w:szCs w:val="20"/>
          <w:highlight w:val="yellow"/>
        </w:rPr>
        <w:t xml:space="preserve"> to 5, Red to A</w:t>
      </w:r>
    </w:p>
    <w:p w14:paraId="1038A64B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Explain why re-wiring this winding causes the motor to rotate in the opposite direction?</w:t>
      </w:r>
    </w:p>
    <w:p w14:paraId="1BB3A013" w14:textId="77777777" w:rsidR="00BE064A" w:rsidRPr="000E4387" w:rsidRDefault="00BE064A" w:rsidP="00BE064A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 switch inside the motor is changed</w:t>
      </w:r>
    </w:p>
    <w:p w14:paraId="68504A5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AC is flowing in the other direction</w:t>
      </w:r>
    </w:p>
    <w:p w14:paraId="6B409CD5" w14:textId="77777777" w:rsidR="000E4387" w:rsidRPr="00C52A0A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C52A0A">
        <w:rPr>
          <w:rFonts w:ascii="Verdana" w:hAnsi="Verdana"/>
          <w:sz w:val="20"/>
          <w:szCs w:val="20"/>
          <w:highlight w:val="yellow"/>
        </w:rPr>
        <w:t>The poles of the start windings are reversed</w:t>
      </w:r>
    </w:p>
    <w:p w14:paraId="6E6E8CA4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is reversed in the circuit</w:t>
      </w:r>
    </w:p>
    <w:p w14:paraId="221658EE" w14:textId="255DED0B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This motor can</w:t>
      </w:r>
      <w:r w:rsidR="00BE064A">
        <w:rPr>
          <w:rFonts w:ascii="Verdana" w:hAnsi="Verdana"/>
          <w:sz w:val="20"/>
          <w:szCs w:val="20"/>
        </w:rPr>
        <w:t>not</w:t>
      </w:r>
      <w:r w:rsidRPr="000E4387">
        <w:rPr>
          <w:rFonts w:ascii="Verdana" w:hAnsi="Verdana"/>
          <w:sz w:val="20"/>
          <w:szCs w:val="20"/>
        </w:rPr>
        <w:t xml:space="preserve"> change its rotation while running</w:t>
      </w:r>
      <w:r w:rsidR="0082033D">
        <w:rPr>
          <w:rFonts w:ascii="Verdana" w:hAnsi="Verdana"/>
          <w:sz w:val="20"/>
          <w:szCs w:val="20"/>
        </w:rPr>
        <w:t xml:space="preserve"> at full speed</w:t>
      </w:r>
      <w:r w:rsidRPr="000E4387">
        <w:rPr>
          <w:rFonts w:ascii="Verdana" w:hAnsi="Verdana"/>
          <w:sz w:val="20"/>
          <w:szCs w:val="20"/>
        </w:rPr>
        <w:t>.</w:t>
      </w:r>
    </w:p>
    <w:p w14:paraId="4E5E64EC" w14:textId="77777777" w:rsidR="000E4387" w:rsidRPr="00C52A0A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C52A0A">
        <w:rPr>
          <w:rFonts w:ascii="Verdana" w:hAnsi="Verdana"/>
          <w:sz w:val="20"/>
          <w:szCs w:val="20"/>
          <w:highlight w:val="yellow"/>
        </w:rPr>
        <w:t>True</w:t>
      </w:r>
    </w:p>
    <w:p w14:paraId="16528FFF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786AF071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How does having a capacitor in the circuit cause the motor to rotate in one direction or the other?</w:t>
      </w:r>
    </w:p>
    <w:p w14:paraId="02A13125" w14:textId="77777777" w:rsidR="00BE064A" w:rsidRPr="00C52A0A" w:rsidRDefault="00BE064A" w:rsidP="00BE064A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C52A0A">
        <w:rPr>
          <w:rFonts w:ascii="Verdana" w:hAnsi="Verdana"/>
          <w:sz w:val="20"/>
          <w:szCs w:val="20"/>
          <w:highlight w:val="yellow"/>
        </w:rPr>
        <w:t>There is a phase shift where current leads the voltage</w:t>
      </w:r>
    </w:p>
    <w:p w14:paraId="399711D7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There is a phase shift where voltage leads the current</w:t>
      </w:r>
    </w:p>
    <w:p w14:paraId="71B60DBB" w14:textId="77777777" w:rsidR="00BE064A" w:rsidRPr="000E4387" w:rsidRDefault="00BE064A" w:rsidP="00BE064A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does not help change direction</w:t>
      </w:r>
    </w:p>
    <w:p w14:paraId="7394496E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changes the direction of current</w:t>
      </w:r>
    </w:p>
    <w:p w14:paraId="70772274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An AC induction motor has a permanent magnet that creates the magnetic field.</w:t>
      </w:r>
    </w:p>
    <w:p w14:paraId="2571ABB6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4D52A6E" w14:textId="77777777" w:rsidR="000E4387" w:rsidRPr="00C52A0A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C52A0A">
        <w:rPr>
          <w:rFonts w:ascii="Verdana" w:hAnsi="Verdana"/>
          <w:sz w:val="20"/>
          <w:szCs w:val="20"/>
          <w:highlight w:val="yellow"/>
        </w:rPr>
        <w:t>False</w:t>
      </w:r>
    </w:p>
    <w:p w14:paraId="434A1649" w14:textId="77777777" w:rsidR="00CA307E" w:rsidRPr="000E4387" w:rsidRDefault="00CA307E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AC motors can be called squirrel cage motors</w:t>
      </w:r>
      <w:r w:rsidRPr="000E4387">
        <w:rPr>
          <w:rFonts w:ascii="Verdana" w:hAnsi="Verdana"/>
          <w:sz w:val="20"/>
          <w:szCs w:val="20"/>
        </w:rPr>
        <w:t>.</w:t>
      </w:r>
    </w:p>
    <w:p w14:paraId="0C45C092" w14:textId="77777777" w:rsidR="00CA307E" w:rsidRPr="000E4387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6AF9508B" w14:textId="77777777" w:rsidR="00CA307E" w:rsidRPr="00C52A0A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C52A0A">
        <w:rPr>
          <w:rFonts w:ascii="Verdana" w:hAnsi="Verdana"/>
          <w:sz w:val="20"/>
          <w:szCs w:val="20"/>
          <w:highlight w:val="yellow"/>
        </w:rPr>
        <w:t>False</w:t>
      </w:r>
    </w:p>
    <w:p w14:paraId="660E082B" w14:textId="5F2F8B52" w:rsidR="0082033D" w:rsidRPr="000E4387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motor shown in the schematic above </w:t>
      </w:r>
      <w:r w:rsidR="00BE064A">
        <w:rPr>
          <w:rFonts w:ascii="Verdana" w:hAnsi="Verdana"/>
          <w:sz w:val="20"/>
          <w:szCs w:val="20"/>
        </w:rPr>
        <w:t xml:space="preserve">cannot </w:t>
      </w:r>
      <w:r>
        <w:rPr>
          <w:rFonts w:ascii="Verdana" w:hAnsi="Verdana"/>
          <w:sz w:val="20"/>
          <w:szCs w:val="20"/>
        </w:rPr>
        <w:t>be started without the capacitor</w:t>
      </w:r>
      <w:r w:rsidRPr="000E4387">
        <w:rPr>
          <w:rFonts w:ascii="Verdana" w:hAnsi="Verdana"/>
          <w:sz w:val="20"/>
          <w:szCs w:val="20"/>
        </w:rPr>
        <w:t>.</w:t>
      </w:r>
    </w:p>
    <w:p w14:paraId="34E57063" w14:textId="77777777" w:rsidR="00CA307E" w:rsidRPr="000E4387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61154760" w14:textId="77777777" w:rsidR="00CA307E" w:rsidRPr="00C52A0A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C52A0A">
        <w:rPr>
          <w:rFonts w:ascii="Verdana" w:hAnsi="Verdana"/>
          <w:sz w:val="20"/>
          <w:szCs w:val="20"/>
          <w:highlight w:val="yellow"/>
        </w:rPr>
        <w:t>False</w:t>
      </w:r>
    </w:p>
    <w:sectPr w:rsidR="00CA307E" w:rsidRPr="00C52A0A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05E18" w14:textId="77777777" w:rsidR="00C46CC7" w:rsidRDefault="00C46CC7" w:rsidP="005B3A86">
      <w:pPr>
        <w:spacing w:after="0" w:line="240" w:lineRule="auto"/>
      </w:pPr>
      <w:r>
        <w:separator/>
      </w:r>
    </w:p>
  </w:endnote>
  <w:endnote w:type="continuationSeparator" w:id="0">
    <w:p w14:paraId="1C3A63CC" w14:textId="77777777" w:rsidR="00C46CC7" w:rsidRDefault="00C46CC7" w:rsidP="005B3A86">
      <w:pPr>
        <w:spacing w:after="0" w:line="240" w:lineRule="auto"/>
      </w:pPr>
      <w:r>
        <w:continuationSeparator/>
      </w:r>
    </w:p>
  </w:endnote>
  <w:endnote w:type="continuationNotice" w:id="1">
    <w:p w14:paraId="098666F8" w14:textId="77777777" w:rsidR="00C46CC7" w:rsidRDefault="00C46C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3220DDF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575F5154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1D38B189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E064A">
      <w:rPr>
        <w:rFonts w:ascii="BankGothic Lt BT" w:hAnsi="BankGothic Lt BT"/>
        <w:caps/>
        <w:sz w:val="16"/>
        <w:szCs w:val="18"/>
      </w:rPr>
      <w:t xml:space="preserve"> form b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0D1F8DE6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BE064A">
      <w:rPr>
        <w:rFonts w:ascii="BankGothic Lt BT" w:hAnsi="BankGothic Lt BT"/>
        <w:caps/>
        <w:sz w:val="16"/>
        <w:szCs w:val="18"/>
      </w:rPr>
      <w:t xml:space="preserve"> form b</w:t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CC104" w14:textId="77777777" w:rsidR="00C46CC7" w:rsidRDefault="00C46CC7" w:rsidP="005B3A86">
      <w:pPr>
        <w:spacing w:after="0" w:line="240" w:lineRule="auto"/>
      </w:pPr>
      <w:r>
        <w:separator/>
      </w:r>
    </w:p>
  </w:footnote>
  <w:footnote w:type="continuationSeparator" w:id="0">
    <w:p w14:paraId="08504945" w14:textId="77777777" w:rsidR="00C46CC7" w:rsidRDefault="00C46CC7" w:rsidP="005B3A86">
      <w:pPr>
        <w:spacing w:after="0" w:line="240" w:lineRule="auto"/>
      </w:pPr>
      <w:r>
        <w:continuationSeparator/>
      </w:r>
    </w:p>
  </w:footnote>
  <w:footnote w:type="continuationNotice" w:id="1">
    <w:p w14:paraId="229FB106" w14:textId="77777777" w:rsidR="00C46CC7" w:rsidRDefault="00C46C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64635C2B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1CDBDFC9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31B1FFB9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5A62F122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21F1F9DA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0047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FC2B63D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D58CB87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7F0D"/>
    <w:multiLevelType w:val="hybridMultilevel"/>
    <w:tmpl w:val="F79A9BF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2452D"/>
    <w:multiLevelType w:val="hybridMultilevel"/>
    <w:tmpl w:val="49C4514E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14D5D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760D93"/>
    <w:multiLevelType w:val="hybridMultilevel"/>
    <w:tmpl w:val="02C49724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2C4FAC"/>
    <w:multiLevelType w:val="hybridMultilevel"/>
    <w:tmpl w:val="755268FA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E929EA"/>
    <w:multiLevelType w:val="hybridMultilevel"/>
    <w:tmpl w:val="6984490C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BE00651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43"/>
  </w:num>
  <w:num w:numId="5">
    <w:abstractNumId w:val="7"/>
  </w:num>
  <w:num w:numId="6">
    <w:abstractNumId w:val="38"/>
  </w:num>
  <w:num w:numId="7">
    <w:abstractNumId w:val="46"/>
  </w:num>
  <w:num w:numId="8">
    <w:abstractNumId w:val="24"/>
  </w:num>
  <w:num w:numId="9">
    <w:abstractNumId w:val="36"/>
  </w:num>
  <w:num w:numId="10">
    <w:abstractNumId w:val="32"/>
  </w:num>
  <w:num w:numId="11">
    <w:abstractNumId w:val="37"/>
  </w:num>
  <w:num w:numId="12">
    <w:abstractNumId w:val="30"/>
  </w:num>
  <w:num w:numId="13">
    <w:abstractNumId w:val="34"/>
  </w:num>
  <w:num w:numId="14">
    <w:abstractNumId w:val="14"/>
  </w:num>
  <w:num w:numId="15">
    <w:abstractNumId w:val="28"/>
  </w:num>
  <w:num w:numId="16">
    <w:abstractNumId w:val="44"/>
  </w:num>
  <w:num w:numId="17">
    <w:abstractNumId w:val="2"/>
  </w:num>
  <w:num w:numId="18">
    <w:abstractNumId w:val="16"/>
  </w:num>
  <w:num w:numId="19">
    <w:abstractNumId w:val="33"/>
  </w:num>
  <w:num w:numId="20">
    <w:abstractNumId w:val="11"/>
  </w:num>
  <w:num w:numId="21">
    <w:abstractNumId w:val="3"/>
  </w:num>
  <w:num w:numId="22">
    <w:abstractNumId w:val="41"/>
  </w:num>
  <w:num w:numId="23">
    <w:abstractNumId w:val="48"/>
  </w:num>
  <w:num w:numId="24">
    <w:abstractNumId w:val="29"/>
  </w:num>
  <w:num w:numId="25">
    <w:abstractNumId w:val="12"/>
  </w:num>
  <w:num w:numId="26">
    <w:abstractNumId w:val="45"/>
  </w:num>
  <w:num w:numId="27">
    <w:abstractNumId w:val="8"/>
  </w:num>
  <w:num w:numId="28">
    <w:abstractNumId w:val="18"/>
  </w:num>
  <w:num w:numId="29">
    <w:abstractNumId w:val="47"/>
  </w:num>
  <w:num w:numId="30">
    <w:abstractNumId w:val="26"/>
  </w:num>
  <w:num w:numId="31">
    <w:abstractNumId w:val="15"/>
  </w:num>
  <w:num w:numId="32">
    <w:abstractNumId w:val="6"/>
  </w:num>
  <w:num w:numId="33">
    <w:abstractNumId w:val="23"/>
  </w:num>
  <w:num w:numId="34">
    <w:abstractNumId w:val="0"/>
  </w:num>
  <w:num w:numId="35">
    <w:abstractNumId w:val="35"/>
  </w:num>
  <w:num w:numId="36">
    <w:abstractNumId w:val="25"/>
  </w:num>
  <w:num w:numId="37">
    <w:abstractNumId w:val="1"/>
  </w:num>
  <w:num w:numId="38">
    <w:abstractNumId w:val="42"/>
  </w:num>
  <w:num w:numId="39">
    <w:abstractNumId w:val="40"/>
  </w:num>
  <w:num w:numId="40">
    <w:abstractNumId w:val="27"/>
  </w:num>
  <w:num w:numId="41">
    <w:abstractNumId w:val="17"/>
  </w:num>
  <w:num w:numId="42">
    <w:abstractNumId w:val="9"/>
  </w:num>
  <w:num w:numId="43">
    <w:abstractNumId w:val="4"/>
  </w:num>
  <w:num w:numId="44">
    <w:abstractNumId w:val="31"/>
  </w:num>
  <w:num w:numId="45">
    <w:abstractNumId w:val="20"/>
  </w:num>
  <w:num w:numId="46">
    <w:abstractNumId w:val="39"/>
  </w:num>
  <w:num w:numId="47">
    <w:abstractNumId w:val="22"/>
  </w:num>
  <w:num w:numId="48">
    <w:abstractNumId w:val="21"/>
  </w:num>
  <w:num w:numId="49">
    <w:abstractNumId w:val="4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D429F"/>
    <w:rsid w:val="000E4387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A257B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84A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A3ECE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26D50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1044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33D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17DAB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774D3"/>
    <w:rsid w:val="00A90D05"/>
    <w:rsid w:val="00AB0531"/>
    <w:rsid w:val="00AB2E8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B784E"/>
    <w:rsid w:val="00BC54A8"/>
    <w:rsid w:val="00BC5ED5"/>
    <w:rsid w:val="00BD7999"/>
    <w:rsid w:val="00BE064A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CC7"/>
    <w:rsid w:val="00C46D59"/>
    <w:rsid w:val="00C51C34"/>
    <w:rsid w:val="00C52A0A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05335"/>
    <w:rsid w:val="00D24A97"/>
    <w:rsid w:val="00D30537"/>
    <w:rsid w:val="00D32C65"/>
    <w:rsid w:val="00D51238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2018-09-19T18:12:00Z</cp:lastPrinted>
  <dcterms:created xsi:type="dcterms:W3CDTF">2018-10-04T15:23:00Z</dcterms:created>
  <dcterms:modified xsi:type="dcterms:W3CDTF">2018-10-04T15:32:00Z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Nameplates and Motor Reversing</vt:lpwstr>
  </property>
  <property fmtid="{D5CDD505-2E9C-101B-9397-08002B2CF9AE}" pid="4" name="DocNum">
    <vt:i4>5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