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00846" w14:textId="6ECD0B9D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3B45FE">
        <w:rPr>
          <w:rFonts w:ascii="Verdana" w:hAnsi="Verdana"/>
          <w:b/>
          <w:sz w:val="24"/>
          <w:szCs w:val="24"/>
        </w:rPr>
        <w:t>Number Conversion, Math Functions and Logic Diagrams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B45FE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B45FE">
        <w:rPr>
          <w:rFonts w:ascii="Verdana" w:hAnsi="Verdana"/>
          <w:sz w:val="20"/>
          <w:szCs w:val="20"/>
        </w:rPr>
        <w:t>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06A25B7" w14:textId="6AB75937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B45FE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B45FE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3B45FE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3335D7D7" w14:textId="2F592CC5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33A61E69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58329531" w14:textId="64E2AF19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5840BA">
        <w:rPr>
          <w:rFonts w:ascii="Verdana" w:hAnsi="Verdana"/>
          <w:sz w:val="20"/>
          <w:szCs w:val="20"/>
        </w:rPr>
        <w:t>calculate the correct number conversion base on a number from a different number base system.</w:t>
      </w:r>
    </w:p>
    <w:p w14:paraId="27926DEA" w14:textId="4B8E70EE" w:rsidR="006F7F1A" w:rsidRDefault="00723673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AD55FC">
        <w:rPr>
          <w:rFonts w:ascii="Verdana" w:hAnsi="Verdana"/>
          <w:sz w:val="20"/>
          <w:szCs w:val="20"/>
        </w:rPr>
        <w:t>draw</w:t>
      </w:r>
      <w:r w:rsidR="005840BA">
        <w:rPr>
          <w:rFonts w:ascii="Verdana" w:hAnsi="Verdana"/>
          <w:sz w:val="20"/>
          <w:szCs w:val="20"/>
        </w:rPr>
        <w:t xml:space="preserve"> the </w:t>
      </w:r>
      <w:r w:rsidR="00AD55FC">
        <w:rPr>
          <w:rFonts w:ascii="Verdana" w:hAnsi="Verdana"/>
          <w:sz w:val="20"/>
          <w:szCs w:val="20"/>
        </w:rPr>
        <w:t xml:space="preserve">output of an instruction given </w:t>
      </w:r>
      <w:r w:rsidR="00A36F80">
        <w:rPr>
          <w:rFonts w:ascii="Verdana" w:hAnsi="Verdana"/>
          <w:sz w:val="20"/>
          <w:szCs w:val="20"/>
        </w:rPr>
        <w:t>its</w:t>
      </w:r>
      <w:r w:rsidR="00AD55FC">
        <w:rPr>
          <w:rFonts w:ascii="Verdana" w:hAnsi="Verdana"/>
          <w:sz w:val="20"/>
          <w:szCs w:val="20"/>
        </w:rPr>
        <w:t xml:space="preserve"> input(s).</w:t>
      </w:r>
    </w:p>
    <w:p w14:paraId="378F802D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513D8" w14:textId="231A0CBF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3B45FE">
        <w:rPr>
          <w:rFonts w:ascii="Verdana" w:hAnsi="Verdana"/>
          <w:sz w:val="20"/>
          <w:szCs w:val="20"/>
        </w:rPr>
        <w:t>Test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A47029C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413BFCE7" w14:textId="347B4F52" w:rsidR="00E013AA" w:rsidRDefault="005840BA" w:rsidP="00C834FC">
      <w:p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Calculate the following number to the new number base system given the value from another number base system</w:t>
      </w:r>
      <w:r w:rsidR="00E013AA" w:rsidRPr="000154E9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3055"/>
      </w:tblGrid>
      <w:tr w:rsidR="00E86137" w14:paraId="2E73BD99" w14:textId="77777777" w:rsidTr="00673F4B">
        <w:tc>
          <w:tcPr>
            <w:tcW w:w="6295" w:type="dxa"/>
          </w:tcPr>
          <w:p w14:paraId="20B624D7" w14:textId="77777777" w:rsidR="00E86137" w:rsidRPr="00FB1E48" w:rsidRDefault="00E86137" w:rsidP="00FB1E48">
            <w:pPr>
              <w:pStyle w:val="ListParagraph"/>
              <w:numPr>
                <w:ilvl w:val="0"/>
                <w:numId w:val="3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FB1E48">
              <w:rPr>
                <w:rFonts w:ascii="Verdana" w:hAnsi="Verdana"/>
                <w:sz w:val="20"/>
                <w:szCs w:val="20"/>
              </w:rPr>
              <w:t>9274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  <w:t>______ ______ ______ ______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BCD</w:t>
            </w:r>
          </w:p>
          <w:p w14:paraId="06B02174" w14:textId="77777777" w:rsidR="00E86137" w:rsidRPr="00FB1E48" w:rsidRDefault="00E86137" w:rsidP="00FB1E48">
            <w:pPr>
              <w:pStyle w:val="ListParagraph"/>
              <w:numPr>
                <w:ilvl w:val="0"/>
                <w:numId w:val="3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FB1E48">
              <w:rPr>
                <w:rFonts w:ascii="Verdana" w:hAnsi="Verdana"/>
                <w:sz w:val="20"/>
                <w:szCs w:val="20"/>
              </w:rPr>
              <w:t>5612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  <w:t>______ ______ ______ ______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BCD</w:t>
            </w:r>
          </w:p>
          <w:p w14:paraId="2E000E59" w14:textId="3CEEE2CD" w:rsidR="00E86137" w:rsidRPr="00FB1E48" w:rsidRDefault="003B45FE" w:rsidP="00FB1E48">
            <w:pPr>
              <w:pStyle w:val="ListParagraph"/>
              <w:numPr>
                <w:ilvl w:val="0"/>
                <w:numId w:val="3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0001</w:t>
            </w:r>
            <w:r w:rsidR="00E86137" w:rsidRPr="00FB1E48">
              <w:rPr>
                <w:rFonts w:ascii="Verdana" w:hAnsi="Verdana"/>
                <w:sz w:val="20"/>
                <w:szCs w:val="20"/>
              </w:rPr>
              <w:t>1110</w:t>
            </w:r>
            <w:r w:rsidR="00E86137" w:rsidRPr="00FB1E48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="00E86137" w:rsidRPr="00FB1E48">
              <w:rPr>
                <w:rFonts w:ascii="Verdana" w:hAnsi="Verdana"/>
                <w:sz w:val="20"/>
                <w:szCs w:val="20"/>
              </w:rPr>
              <w:t xml:space="preserve"> _______</w:t>
            </w:r>
            <w:r w:rsidR="00E86137" w:rsidRPr="00FB1E48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</w:p>
          <w:p w14:paraId="53333071" w14:textId="02E8AE28" w:rsidR="00E86137" w:rsidRPr="00FB1E48" w:rsidRDefault="003B45FE" w:rsidP="00FB1E48">
            <w:pPr>
              <w:pStyle w:val="ListParagraph"/>
              <w:numPr>
                <w:ilvl w:val="0"/>
                <w:numId w:val="3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00001</w:t>
            </w:r>
            <w:r w:rsidR="00E86137" w:rsidRPr="00FB1E48">
              <w:rPr>
                <w:rFonts w:ascii="Verdana" w:hAnsi="Verdana"/>
                <w:sz w:val="20"/>
                <w:szCs w:val="20"/>
              </w:rPr>
              <w:t>011</w:t>
            </w:r>
            <w:r w:rsidR="00E86137" w:rsidRPr="00FB1E48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="00E86137" w:rsidRPr="00FB1E48">
              <w:rPr>
                <w:rFonts w:ascii="Verdana" w:hAnsi="Verdana"/>
                <w:sz w:val="20"/>
                <w:szCs w:val="20"/>
              </w:rPr>
              <w:t xml:space="preserve"> _______</w:t>
            </w:r>
            <w:r w:rsidR="00E86137" w:rsidRPr="00FB1E48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</w:p>
          <w:p w14:paraId="6DD63D29" w14:textId="77777777" w:rsidR="00E86137" w:rsidRPr="00FB1E48" w:rsidRDefault="00E86137" w:rsidP="00FB1E48">
            <w:pPr>
              <w:pStyle w:val="ListParagraph"/>
              <w:numPr>
                <w:ilvl w:val="0"/>
                <w:numId w:val="3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FB1E48">
              <w:rPr>
                <w:rFonts w:ascii="Verdana" w:hAnsi="Verdana"/>
                <w:sz w:val="20"/>
                <w:szCs w:val="20"/>
              </w:rPr>
              <w:t>56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  <w:t>______ ______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  <w:p w14:paraId="4EF52D21" w14:textId="77777777" w:rsidR="00E86137" w:rsidRPr="00FB1E48" w:rsidRDefault="00E86137" w:rsidP="00FB1E48">
            <w:pPr>
              <w:pStyle w:val="ListParagraph"/>
              <w:numPr>
                <w:ilvl w:val="0"/>
                <w:numId w:val="3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FB1E48">
              <w:rPr>
                <w:rFonts w:ascii="Verdana" w:hAnsi="Verdana"/>
                <w:sz w:val="20"/>
                <w:szCs w:val="20"/>
              </w:rPr>
              <w:t>23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  <w:t>______ ______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  <w:p w14:paraId="2ED11FBC" w14:textId="77777777" w:rsidR="00E86137" w:rsidRPr="00FB1E48" w:rsidRDefault="00E86137" w:rsidP="00FB1E48">
            <w:pPr>
              <w:pStyle w:val="ListParagraph"/>
              <w:numPr>
                <w:ilvl w:val="0"/>
                <w:numId w:val="3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FB1E48">
              <w:rPr>
                <w:rFonts w:ascii="Verdana" w:hAnsi="Verdana"/>
                <w:sz w:val="20"/>
                <w:szCs w:val="20"/>
              </w:rPr>
              <w:t>10111010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Pr="00FB1E48">
              <w:rPr>
                <w:rFonts w:ascii="Verdana" w:hAnsi="Verdana"/>
                <w:sz w:val="20"/>
                <w:szCs w:val="20"/>
              </w:rPr>
              <w:t xml:space="preserve"> _______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8</w:t>
            </w:r>
          </w:p>
          <w:p w14:paraId="592BAF43" w14:textId="591A7C58" w:rsidR="00E86137" w:rsidRPr="00FB1E48" w:rsidRDefault="00E86137" w:rsidP="00FB1E48">
            <w:pPr>
              <w:pStyle w:val="ListParagraph"/>
              <w:numPr>
                <w:ilvl w:val="0"/>
                <w:numId w:val="3"/>
              </w:numPr>
              <w:tabs>
                <w:tab w:val="left" w:pos="430"/>
                <w:tab w:val="left" w:pos="1075"/>
              </w:tabs>
              <w:spacing w:before="240" w:after="24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FB1E48">
              <w:rPr>
                <w:rFonts w:ascii="Verdana" w:hAnsi="Verdana"/>
                <w:sz w:val="20"/>
                <w:szCs w:val="20"/>
              </w:rPr>
              <w:t>10010011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Pr="00FB1E48">
              <w:rPr>
                <w:rFonts w:ascii="Verdana" w:hAnsi="Verdana"/>
                <w:sz w:val="20"/>
                <w:szCs w:val="20"/>
              </w:rPr>
              <w:t xml:space="preserve"> _______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3055" w:type="dxa"/>
          </w:tcPr>
          <w:tbl>
            <w:tblPr>
              <w:tblStyle w:val="TableGrid"/>
              <w:tblW w:w="0" w:type="auto"/>
              <w:tblInd w:w="70" w:type="dxa"/>
              <w:tblLook w:val="04A0" w:firstRow="1" w:lastRow="0" w:firstColumn="1" w:lastColumn="0" w:noHBand="0" w:noVBand="1"/>
            </w:tblPr>
            <w:tblGrid>
              <w:gridCol w:w="540"/>
              <w:gridCol w:w="540"/>
              <w:gridCol w:w="540"/>
              <w:gridCol w:w="540"/>
              <w:gridCol w:w="540"/>
            </w:tblGrid>
            <w:tr w:rsidR="00E86137" w:rsidRPr="0040125A" w14:paraId="6AE43821" w14:textId="77777777" w:rsidTr="00E959C4">
              <w:tc>
                <w:tcPr>
                  <w:tcW w:w="2700" w:type="dxa"/>
                  <w:gridSpan w:val="5"/>
                  <w:shd w:val="clear" w:color="auto" w:fill="FFFFFF" w:themeFill="background1"/>
                </w:tcPr>
                <w:p w14:paraId="76F9DEC6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Truth Table</w:t>
                  </w:r>
                </w:p>
              </w:tc>
            </w:tr>
            <w:tr w:rsidR="00E86137" w:rsidRPr="0040125A" w14:paraId="14050F57" w14:textId="77777777" w:rsidTr="00E959C4">
              <w:tc>
                <w:tcPr>
                  <w:tcW w:w="540" w:type="dxa"/>
                  <w:shd w:val="clear" w:color="auto" w:fill="BFBFBF" w:themeFill="background1" w:themeFillShade="BF"/>
                </w:tcPr>
                <w:p w14:paraId="504A40E6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BA89B95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E658FC7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949874E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4D89626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4109153F" w14:textId="77777777" w:rsidTr="00E959C4">
              <w:tc>
                <w:tcPr>
                  <w:tcW w:w="540" w:type="dxa"/>
                </w:tcPr>
                <w:p w14:paraId="212A46C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DEA601D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376233B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6328172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A9CEBA7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7626904A" w14:textId="77777777" w:rsidTr="00E959C4">
              <w:tc>
                <w:tcPr>
                  <w:tcW w:w="540" w:type="dxa"/>
                </w:tcPr>
                <w:p w14:paraId="1480F8D7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2D7199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0FE56C8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853F9B8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89FD121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0DB218E9" w14:textId="77777777" w:rsidTr="00E959C4">
              <w:tc>
                <w:tcPr>
                  <w:tcW w:w="540" w:type="dxa"/>
                </w:tcPr>
                <w:p w14:paraId="407A54A7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00E688E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3CDD9E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B2DC70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639AD17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122030CD" w14:textId="77777777" w:rsidTr="00E959C4">
              <w:tc>
                <w:tcPr>
                  <w:tcW w:w="540" w:type="dxa"/>
                </w:tcPr>
                <w:p w14:paraId="0472560D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15BD510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B09A453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BF1D201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7123FA2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221A546C" w14:textId="77777777" w:rsidTr="00E959C4">
              <w:tc>
                <w:tcPr>
                  <w:tcW w:w="540" w:type="dxa"/>
                </w:tcPr>
                <w:p w14:paraId="77FCE131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B5801E6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A4D9A04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E1A4D8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21D88E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732632AE" w14:textId="77777777" w:rsidTr="00E959C4">
              <w:tc>
                <w:tcPr>
                  <w:tcW w:w="540" w:type="dxa"/>
                </w:tcPr>
                <w:p w14:paraId="67257DC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4577DF5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B87F61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9F8EB9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D7380F0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07D67ABF" w14:textId="77777777" w:rsidTr="00E959C4">
              <w:tc>
                <w:tcPr>
                  <w:tcW w:w="540" w:type="dxa"/>
                </w:tcPr>
                <w:p w14:paraId="1B731F98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A8FD0B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A47467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B67F7D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E9C9394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4FB6610D" w14:textId="77777777" w:rsidTr="00E959C4">
              <w:tc>
                <w:tcPr>
                  <w:tcW w:w="540" w:type="dxa"/>
                </w:tcPr>
                <w:p w14:paraId="4A2FAD1B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210B5B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618A75D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AD9923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7CB5CD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05168EDB" w14:textId="77777777" w:rsidTr="00E959C4">
              <w:tc>
                <w:tcPr>
                  <w:tcW w:w="540" w:type="dxa"/>
                </w:tcPr>
                <w:p w14:paraId="22B616C0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E93943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EAA2BB2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15B0F1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D5F1E34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045ACD02" w14:textId="77777777" w:rsidTr="00E959C4">
              <w:tc>
                <w:tcPr>
                  <w:tcW w:w="540" w:type="dxa"/>
                </w:tcPr>
                <w:p w14:paraId="4D73127E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29948AF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D864467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2FB13A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52E17F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2D0E9FAB" w14:textId="77777777" w:rsidTr="00E959C4">
              <w:tc>
                <w:tcPr>
                  <w:tcW w:w="540" w:type="dxa"/>
                  <w:shd w:val="clear" w:color="auto" w:fill="FFFFFF" w:themeFill="background1"/>
                </w:tcPr>
                <w:p w14:paraId="2A77819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5B38314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2B86E76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8725053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480677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1688F14B" w14:textId="77777777" w:rsidTr="00E959C4">
              <w:tc>
                <w:tcPr>
                  <w:tcW w:w="540" w:type="dxa"/>
                  <w:shd w:val="clear" w:color="auto" w:fill="FFFFFF" w:themeFill="background1"/>
                </w:tcPr>
                <w:p w14:paraId="25102FA0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8FFD20E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92A677D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AD0D863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90A2DB8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414AA323" w14:textId="77777777" w:rsidTr="00E959C4">
              <w:tc>
                <w:tcPr>
                  <w:tcW w:w="540" w:type="dxa"/>
                  <w:shd w:val="clear" w:color="auto" w:fill="FFFFFF" w:themeFill="background1"/>
                </w:tcPr>
                <w:p w14:paraId="1E9D910E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DD29284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24B8FE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7DD0C88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6366EF0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7CA59DF1" w14:textId="77777777" w:rsidTr="00E959C4">
              <w:tc>
                <w:tcPr>
                  <w:tcW w:w="540" w:type="dxa"/>
                  <w:shd w:val="clear" w:color="auto" w:fill="FFFFFF" w:themeFill="background1"/>
                </w:tcPr>
                <w:p w14:paraId="67614729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9F3DABF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B1B859D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9E1A2A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02A2A4D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623390E9" w14:textId="77777777" w:rsidTr="00E959C4">
              <w:tc>
                <w:tcPr>
                  <w:tcW w:w="540" w:type="dxa"/>
                  <w:shd w:val="clear" w:color="auto" w:fill="FFFFFF" w:themeFill="background1"/>
                </w:tcPr>
                <w:p w14:paraId="78A91BCF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A9CDEBF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F19F351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1985186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B7C7F7C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E86137" w:rsidRPr="0040125A" w14:paraId="1845F569" w14:textId="77777777" w:rsidTr="00E959C4">
              <w:tc>
                <w:tcPr>
                  <w:tcW w:w="540" w:type="dxa"/>
                  <w:shd w:val="clear" w:color="auto" w:fill="FFFFFF" w:themeFill="background1"/>
                </w:tcPr>
                <w:p w14:paraId="6F4B24D1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0D04E87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2615A66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BD5CE3A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4555260" w14:textId="77777777" w:rsidR="00E86137" w:rsidRPr="0040125A" w:rsidRDefault="00E86137" w:rsidP="00E86137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14:paraId="7BEF82A4" w14:textId="77777777" w:rsidR="00E86137" w:rsidRDefault="00E86137" w:rsidP="00C834FC">
            <w:pPr>
              <w:spacing w:after="12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99ECDEF" w14:textId="2D1461F1" w:rsidR="00E86137" w:rsidRDefault="00E86137" w:rsidP="00673F4B">
      <w:pPr>
        <w:spacing w:after="0"/>
        <w:ind w:left="72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678"/>
      </w:tblGrid>
      <w:tr w:rsidR="00FB1E48" w14:paraId="4ADD83D4" w14:textId="77777777" w:rsidTr="00673F4B">
        <w:tc>
          <w:tcPr>
            <w:tcW w:w="4682" w:type="dxa"/>
          </w:tcPr>
          <w:p w14:paraId="31583D2F" w14:textId="117BCD2D" w:rsidR="00FB1E48" w:rsidRPr="00FB1E48" w:rsidRDefault="00FB1E48" w:rsidP="00FB1E48">
            <w:pPr>
              <w:pStyle w:val="ListParagraph"/>
              <w:numPr>
                <w:ilvl w:val="0"/>
                <w:numId w:val="3"/>
              </w:numPr>
              <w:tabs>
                <w:tab w:val="left" w:pos="1146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Pr="00FB1E48">
              <w:rPr>
                <w:rFonts w:ascii="Verdana" w:hAnsi="Verdana"/>
                <w:sz w:val="20"/>
                <w:szCs w:val="20"/>
              </w:rPr>
              <w:t>23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8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</w:r>
            <w:r>
              <w:rPr>
                <w:rFonts w:ascii="Verdana" w:hAnsi="Verdana"/>
                <w:sz w:val="20"/>
                <w:szCs w:val="20"/>
              </w:rPr>
              <w:t xml:space="preserve">______ </w:t>
            </w:r>
            <w:r w:rsidRPr="00FB1E48">
              <w:rPr>
                <w:rFonts w:ascii="Verdana" w:hAnsi="Verdana"/>
                <w:sz w:val="20"/>
                <w:szCs w:val="20"/>
              </w:rPr>
              <w:t>______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678" w:type="dxa"/>
          </w:tcPr>
          <w:p w14:paraId="21300932" w14:textId="3F7654B3" w:rsidR="00FB1E48" w:rsidRPr="00FB1E48" w:rsidRDefault="00FB1E48" w:rsidP="00FB1E48">
            <w:pPr>
              <w:pStyle w:val="ListParagraph"/>
              <w:numPr>
                <w:ilvl w:val="0"/>
                <w:numId w:val="3"/>
              </w:numPr>
              <w:tabs>
                <w:tab w:val="left" w:pos="906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67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8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</w:r>
            <w:r>
              <w:rPr>
                <w:rFonts w:ascii="Verdana" w:hAnsi="Verdana"/>
                <w:sz w:val="20"/>
                <w:szCs w:val="20"/>
              </w:rPr>
              <w:t xml:space="preserve">______ </w:t>
            </w:r>
            <w:r w:rsidRPr="00FB1E48">
              <w:rPr>
                <w:rFonts w:ascii="Verdana" w:hAnsi="Verdana"/>
                <w:sz w:val="20"/>
                <w:szCs w:val="20"/>
              </w:rPr>
              <w:t>______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</w:tr>
      <w:tr w:rsidR="00FB1E48" w14:paraId="0BB4BFFA" w14:textId="77777777" w:rsidTr="00673F4B">
        <w:tc>
          <w:tcPr>
            <w:tcW w:w="4682" w:type="dxa"/>
          </w:tcPr>
          <w:p w14:paraId="0C384F32" w14:textId="70C6A28A" w:rsidR="00FB1E48" w:rsidRPr="00FB1E48" w:rsidRDefault="00FB1E48" w:rsidP="00DB6188">
            <w:pPr>
              <w:pStyle w:val="ListParagraph"/>
              <w:numPr>
                <w:ilvl w:val="0"/>
                <w:numId w:val="3"/>
              </w:numPr>
              <w:tabs>
                <w:tab w:val="left" w:pos="1063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FB1E48">
              <w:rPr>
                <w:rFonts w:ascii="Verdana" w:hAnsi="Verdana"/>
                <w:sz w:val="20"/>
                <w:szCs w:val="20"/>
              </w:rPr>
              <w:t>23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8</w:t>
            </w:r>
            <w:r w:rsidR="00DB6188" w:rsidRPr="00FB1E48">
              <w:rPr>
                <w:rFonts w:ascii="Verdana" w:hAnsi="Verdana"/>
                <w:sz w:val="20"/>
                <w:szCs w:val="20"/>
              </w:rPr>
              <w:tab/>
            </w:r>
            <w:r w:rsidRPr="00FB1E48">
              <w:rPr>
                <w:rFonts w:ascii="Verdana" w:hAnsi="Verdana"/>
                <w:sz w:val="20"/>
                <w:szCs w:val="20"/>
              </w:rPr>
              <w:t>______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4678" w:type="dxa"/>
          </w:tcPr>
          <w:p w14:paraId="6742E0BE" w14:textId="54A68A35" w:rsidR="00FB1E48" w:rsidRPr="00FB1E48" w:rsidRDefault="00FB1E48" w:rsidP="00FB1E48">
            <w:pPr>
              <w:pStyle w:val="ListParagraph"/>
              <w:numPr>
                <w:ilvl w:val="0"/>
                <w:numId w:val="3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58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8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  <w:t>______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</w:p>
        </w:tc>
      </w:tr>
      <w:tr w:rsidR="00FB1E48" w14:paraId="4058F9FC" w14:textId="77777777" w:rsidTr="00673F4B">
        <w:tc>
          <w:tcPr>
            <w:tcW w:w="4682" w:type="dxa"/>
          </w:tcPr>
          <w:p w14:paraId="362F21F3" w14:textId="3A055EE7" w:rsidR="00FB1E48" w:rsidRPr="00FB1E48" w:rsidRDefault="00FB1E48" w:rsidP="00FB1E48">
            <w:pPr>
              <w:pStyle w:val="ListParagraph"/>
              <w:numPr>
                <w:ilvl w:val="0"/>
                <w:numId w:val="3"/>
              </w:numPr>
              <w:tabs>
                <w:tab w:val="left" w:pos="1056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</w:t>
            </w:r>
            <w:r w:rsidRPr="00FB1E48">
              <w:rPr>
                <w:rFonts w:ascii="Verdana" w:hAnsi="Verdana"/>
                <w:sz w:val="20"/>
                <w:szCs w:val="20"/>
              </w:rPr>
              <w:t>2</w:t>
            </w:r>
            <w:r>
              <w:rPr>
                <w:rFonts w:ascii="Verdana" w:hAnsi="Verdana"/>
                <w:sz w:val="20"/>
                <w:szCs w:val="20"/>
              </w:rPr>
              <w:t>A</w:t>
            </w:r>
            <w:r w:rsidRPr="00FB1E48">
              <w:rPr>
                <w:rFonts w:ascii="Verdana" w:hAnsi="Verdana"/>
                <w:sz w:val="20"/>
                <w:szCs w:val="20"/>
              </w:rPr>
              <w:t>4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6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  <w:t>____</w:t>
            </w:r>
            <w:r>
              <w:rPr>
                <w:rFonts w:ascii="Verdana" w:hAnsi="Verdana"/>
                <w:sz w:val="20"/>
                <w:szCs w:val="20"/>
              </w:rPr>
              <w:t>_</w:t>
            </w:r>
            <w:r w:rsidRPr="00FB1E48">
              <w:rPr>
                <w:rFonts w:ascii="Verdana" w:hAnsi="Verdana"/>
                <w:sz w:val="20"/>
                <w:szCs w:val="20"/>
              </w:rPr>
              <w:t>_ ____</w:t>
            </w:r>
            <w:r>
              <w:rPr>
                <w:rFonts w:ascii="Verdana" w:hAnsi="Verdana"/>
                <w:sz w:val="20"/>
                <w:szCs w:val="20"/>
              </w:rPr>
              <w:t>_</w:t>
            </w:r>
            <w:r w:rsidRPr="00FB1E48">
              <w:rPr>
                <w:rFonts w:ascii="Verdana" w:hAnsi="Verdana"/>
                <w:sz w:val="20"/>
                <w:szCs w:val="20"/>
              </w:rPr>
              <w:t>_ ___</w:t>
            </w:r>
            <w:r>
              <w:rPr>
                <w:rFonts w:ascii="Verdana" w:hAnsi="Verdana"/>
                <w:sz w:val="20"/>
                <w:szCs w:val="20"/>
              </w:rPr>
              <w:t>_</w:t>
            </w:r>
            <w:r w:rsidRPr="00FB1E48">
              <w:rPr>
                <w:rFonts w:ascii="Verdana" w:hAnsi="Verdana"/>
                <w:sz w:val="20"/>
                <w:szCs w:val="20"/>
              </w:rPr>
              <w:t>__ ____</w:t>
            </w:r>
            <w:r>
              <w:rPr>
                <w:rFonts w:ascii="Verdana" w:hAnsi="Verdana"/>
                <w:sz w:val="20"/>
                <w:szCs w:val="20"/>
              </w:rPr>
              <w:t>_</w:t>
            </w:r>
            <w:r w:rsidRPr="00FB1E48">
              <w:rPr>
                <w:rFonts w:ascii="Verdana" w:hAnsi="Verdana"/>
                <w:sz w:val="20"/>
                <w:szCs w:val="20"/>
              </w:rPr>
              <w:t>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678" w:type="dxa"/>
          </w:tcPr>
          <w:p w14:paraId="493639EC" w14:textId="08DCAFB8" w:rsidR="00FB1E48" w:rsidRPr="00FB1E48" w:rsidRDefault="00FB1E48" w:rsidP="00FB1E48">
            <w:pPr>
              <w:pStyle w:val="ListParagraph"/>
              <w:numPr>
                <w:ilvl w:val="0"/>
                <w:numId w:val="3"/>
              </w:numPr>
              <w:tabs>
                <w:tab w:val="left" w:pos="1058"/>
              </w:tabs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FB1E48">
              <w:rPr>
                <w:rFonts w:ascii="Verdana" w:hAnsi="Verdana"/>
                <w:sz w:val="20"/>
                <w:szCs w:val="20"/>
              </w:rPr>
              <w:t>2</w:t>
            </w:r>
            <w:r>
              <w:rPr>
                <w:rFonts w:ascii="Verdana" w:hAnsi="Verdana"/>
                <w:sz w:val="20"/>
                <w:szCs w:val="20"/>
              </w:rPr>
              <w:t>0C</w:t>
            </w:r>
            <w:r w:rsidRPr="00FB1E48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6</w:t>
            </w:r>
            <w:r w:rsidRPr="00FB1E48">
              <w:rPr>
                <w:rFonts w:ascii="Verdana" w:hAnsi="Verdana"/>
                <w:sz w:val="20"/>
                <w:szCs w:val="20"/>
              </w:rPr>
              <w:tab/>
              <w:t>______ ______ ______ ______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</w:tr>
      <w:tr w:rsidR="00FB1E48" w14:paraId="02EEC65A" w14:textId="77777777" w:rsidTr="00673F4B">
        <w:tc>
          <w:tcPr>
            <w:tcW w:w="4682" w:type="dxa"/>
          </w:tcPr>
          <w:p w14:paraId="65FF2BFA" w14:textId="5A2E1A9A" w:rsidR="00FB1E48" w:rsidRPr="00673F4B" w:rsidRDefault="00673F4B" w:rsidP="00673F4B">
            <w:pPr>
              <w:pStyle w:val="ListParagraph"/>
              <w:numPr>
                <w:ilvl w:val="0"/>
                <w:numId w:val="3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673F4B">
              <w:rPr>
                <w:rFonts w:ascii="Verdana" w:hAnsi="Verdana"/>
                <w:sz w:val="20"/>
                <w:szCs w:val="20"/>
              </w:rPr>
              <w:t>1101 0001 1001 1110</w:t>
            </w:r>
            <w:r w:rsidRPr="00673F4B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Pr="00673F4B">
              <w:rPr>
                <w:rFonts w:ascii="Verdana" w:hAnsi="Verdana"/>
                <w:sz w:val="20"/>
                <w:szCs w:val="20"/>
              </w:rPr>
              <w:t xml:space="preserve"> _______</w:t>
            </w:r>
            <w:r w:rsidRPr="00673F4B">
              <w:rPr>
                <w:rFonts w:ascii="Verdana" w:hAnsi="Verdana"/>
                <w:sz w:val="20"/>
                <w:szCs w:val="20"/>
                <w:vertAlign w:val="subscript"/>
              </w:rPr>
              <w:t>16</w:t>
            </w:r>
          </w:p>
        </w:tc>
        <w:tc>
          <w:tcPr>
            <w:tcW w:w="4678" w:type="dxa"/>
          </w:tcPr>
          <w:p w14:paraId="0946F9EE" w14:textId="4507292C" w:rsidR="00FB1E48" w:rsidRPr="00673F4B" w:rsidRDefault="00673F4B" w:rsidP="00673F4B">
            <w:pPr>
              <w:pStyle w:val="ListParagraph"/>
              <w:numPr>
                <w:ilvl w:val="0"/>
                <w:numId w:val="3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673F4B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010</w:t>
            </w:r>
            <w:r w:rsidRPr="00673F4B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  <w:r w:rsidRPr="00673F4B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  <w:r w:rsidRPr="00673F4B">
              <w:rPr>
                <w:rFonts w:ascii="Verdana" w:hAnsi="Verdana"/>
                <w:sz w:val="20"/>
                <w:szCs w:val="20"/>
              </w:rPr>
              <w:t>1 1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  <w:r w:rsidRPr="00673F4B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Pr="00673F4B">
              <w:rPr>
                <w:rFonts w:ascii="Verdana" w:hAnsi="Verdana"/>
                <w:sz w:val="20"/>
                <w:szCs w:val="20"/>
              </w:rPr>
              <w:t xml:space="preserve"> 11</w:t>
            </w:r>
            <w:r>
              <w:rPr>
                <w:rFonts w:ascii="Verdana" w:hAnsi="Verdana"/>
                <w:sz w:val="20"/>
                <w:szCs w:val="20"/>
              </w:rPr>
              <w:t>01</w:t>
            </w:r>
            <w:r w:rsidRPr="00673F4B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Pr="00673F4B">
              <w:rPr>
                <w:rFonts w:ascii="Verdana" w:hAnsi="Verdana"/>
                <w:sz w:val="20"/>
                <w:szCs w:val="20"/>
              </w:rPr>
              <w:t xml:space="preserve"> _______</w:t>
            </w:r>
            <w:r w:rsidRPr="00673F4B">
              <w:rPr>
                <w:rFonts w:ascii="Verdana" w:hAnsi="Verdana"/>
                <w:sz w:val="20"/>
                <w:szCs w:val="20"/>
                <w:vertAlign w:val="subscript"/>
              </w:rPr>
              <w:t>16</w:t>
            </w:r>
          </w:p>
        </w:tc>
      </w:tr>
    </w:tbl>
    <w:p w14:paraId="5DCCFAFB" w14:textId="77777777" w:rsidR="00673F4B" w:rsidRDefault="00673F4B" w:rsidP="00673F4B">
      <w:pPr>
        <w:tabs>
          <w:tab w:val="left" w:pos="2880"/>
        </w:tabs>
        <w:spacing w:before="240"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the following to the indicated number base.</w:t>
      </w:r>
    </w:p>
    <w:bookmarkStart w:id="0" w:name="_MON_1584513239"/>
    <w:bookmarkEnd w:id="0"/>
    <w:p w14:paraId="1BC5541D" w14:textId="0BAC579F" w:rsidR="00673F4B" w:rsidRPr="00931D9F" w:rsidRDefault="00673F4B" w:rsidP="00673F4B">
      <w:pPr>
        <w:tabs>
          <w:tab w:val="left" w:pos="2880"/>
        </w:tabs>
        <w:spacing w:before="24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object w:dxaOrig="8664" w:dyaOrig="600" w14:anchorId="583AAB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05pt;height:29.95pt" o:ole="">
            <v:imagedata r:id="rId7" o:title=""/>
          </v:shape>
          <o:OLEObject Type="Embed" ProgID="Excel.Sheet.12" ShapeID="_x0000_i1025" DrawAspect="Content" ObjectID="_1606471144" r:id="rId8"/>
        </w:object>
      </w:r>
    </w:p>
    <w:p w14:paraId="7C38A9B5" w14:textId="77777777" w:rsidR="00673F4B" w:rsidRPr="00673F4B" w:rsidRDefault="00673F4B" w:rsidP="00673F4B">
      <w:pPr>
        <w:pStyle w:val="ListParagraph"/>
        <w:numPr>
          <w:ilvl w:val="0"/>
          <w:numId w:val="3"/>
        </w:numPr>
        <w:spacing w:before="120" w:after="120" w:line="240" w:lineRule="auto"/>
        <w:ind w:left="1080"/>
        <w:contextualSpacing w:val="0"/>
        <w:rPr>
          <w:rFonts w:ascii="Verdana" w:hAnsi="Verdana"/>
          <w:sz w:val="20"/>
          <w:szCs w:val="20"/>
        </w:rPr>
      </w:pPr>
      <w:r w:rsidRPr="00673F4B">
        <w:rPr>
          <w:rFonts w:ascii="Verdana" w:hAnsi="Verdana"/>
          <w:sz w:val="20"/>
          <w:szCs w:val="20"/>
        </w:rPr>
        <w:t xml:space="preserve">Word </w:t>
      </w:r>
      <w:r w:rsidRPr="00673F4B">
        <w:rPr>
          <w:rFonts w:ascii="Verdana" w:hAnsi="Verdana"/>
          <w:sz w:val="20"/>
          <w:szCs w:val="20"/>
        </w:rPr>
        <w:tab/>
        <w:t>_____</w:t>
      </w:r>
      <w:r w:rsidRPr="00673F4B">
        <w:rPr>
          <w:rFonts w:ascii="Verdana" w:hAnsi="Verdana"/>
          <w:sz w:val="20"/>
          <w:szCs w:val="20"/>
          <w:vertAlign w:val="subscript"/>
        </w:rPr>
        <w:t>16</w:t>
      </w:r>
    </w:p>
    <w:p w14:paraId="24D38868" w14:textId="7A9848C7" w:rsidR="00673F4B" w:rsidRPr="00673F4B" w:rsidRDefault="00673F4B" w:rsidP="00673F4B">
      <w:pPr>
        <w:pStyle w:val="ListParagraph"/>
        <w:numPr>
          <w:ilvl w:val="0"/>
          <w:numId w:val="3"/>
        </w:numPr>
        <w:spacing w:before="120" w:after="120" w:line="240" w:lineRule="auto"/>
        <w:ind w:left="1080"/>
        <w:contextualSpacing w:val="0"/>
        <w:rPr>
          <w:rFonts w:ascii="Verdana" w:hAnsi="Verdana"/>
          <w:sz w:val="20"/>
          <w:szCs w:val="20"/>
        </w:rPr>
      </w:pPr>
      <w:r w:rsidRPr="00673F4B">
        <w:rPr>
          <w:rFonts w:ascii="Verdana" w:hAnsi="Verdana"/>
          <w:sz w:val="20"/>
          <w:szCs w:val="20"/>
        </w:rPr>
        <w:t xml:space="preserve">Byte </w:t>
      </w:r>
      <w:r w:rsidRPr="00673F4B">
        <w:rPr>
          <w:rFonts w:ascii="Verdana" w:hAnsi="Verdana"/>
          <w:sz w:val="20"/>
          <w:szCs w:val="20"/>
        </w:rPr>
        <w:tab/>
        <w:t>_____</w:t>
      </w:r>
      <w:r w:rsidRPr="00673F4B">
        <w:rPr>
          <w:rFonts w:ascii="Verdana" w:hAnsi="Verdana"/>
          <w:sz w:val="20"/>
          <w:szCs w:val="20"/>
          <w:vertAlign w:val="subscript"/>
        </w:rPr>
        <w:t>8</w:t>
      </w:r>
    </w:p>
    <w:p w14:paraId="0143A152" w14:textId="65B226BF" w:rsidR="00095A4F" w:rsidRPr="00673F4B" w:rsidRDefault="00673F4B" w:rsidP="00095A4F">
      <w:pPr>
        <w:pStyle w:val="ListParagraph"/>
        <w:numPr>
          <w:ilvl w:val="0"/>
          <w:numId w:val="3"/>
        </w:numPr>
        <w:spacing w:before="120" w:after="0" w:line="240" w:lineRule="auto"/>
        <w:ind w:left="1080"/>
        <w:contextualSpacing w:val="0"/>
        <w:rPr>
          <w:rFonts w:ascii="Verdana" w:hAnsi="Verdana"/>
          <w:sz w:val="20"/>
          <w:szCs w:val="20"/>
        </w:rPr>
      </w:pPr>
      <w:r w:rsidRPr="00673F4B">
        <w:rPr>
          <w:rFonts w:ascii="Verdana" w:hAnsi="Verdana"/>
          <w:sz w:val="20"/>
          <w:szCs w:val="20"/>
        </w:rPr>
        <w:t xml:space="preserve">Nibble </w:t>
      </w:r>
      <w:r w:rsidRPr="00673F4B">
        <w:rPr>
          <w:rFonts w:ascii="Verdana" w:hAnsi="Verdana"/>
          <w:sz w:val="20"/>
          <w:szCs w:val="20"/>
        </w:rPr>
        <w:tab/>
        <w:t>_____</w:t>
      </w:r>
      <w:r w:rsidRPr="00673F4B">
        <w:rPr>
          <w:rFonts w:ascii="Verdana" w:hAnsi="Verdana"/>
          <w:sz w:val="20"/>
          <w:szCs w:val="20"/>
          <w:vertAlign w:val="subscript"/>
        </w:rPr>
        <w:t>10</w:t>
      </w:r>
    </w:p>
    <w:p w14:paraId="1A908475" w14:textId="77777777" w:rsidR="00095A4F" w:rsidRPr="00C834FC" w:rsidRDefault="00095A4F" w:rsidP="00095A4F">
      <w:pPr>
        <w:spacing w:after="0"/>
        <w:rPr>
          <w:rFonts w:ascii="Verdana" w:hAnsi="Verdana"/>
          <w:sz w:val="20"/>
          <w:szCs w:val="20"/>
        </w:rPr>
        <w:sectPr w:rsidR="00095A4F" w:rsidRPr="00C834FC" w:rsidSect="00E130F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C716132" w14:textId="0E9BB76B" w:rsidR="000E0D34" w:rsidRDefault="00453071" w:rsidP="00673F4B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ind w:left="14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Doe</w:t>
      </w:r>
      <w:r w:rsidR="005563BD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this </w:t>
      </w:r>
      <w:r w:rsidR="000F6B5A">
        <w:rPr>
          <w:rFonts w:ascii="Verdana" w:hAnsi="Verdana"/>
          <w:sz w:val="20"/>
          <w:szCs w:val="20"/>
        </w:rPr>
        <w:t>program</w:t>
      </w:r>
      <w:r>
        <w:rPr>
          <w:rFonts w:ascii="Verdana" w:hAnsi="Verdana"/>
          <w:sz w:val="20"/>
          <w:szCs w:val="20"/>
        </w:rPr>
        <w:t xml:space="preserve"> have</w:t>
      </w:r>
      <w:r w:rsidR="000E0D34">
        <w:rPr>
          <w:rFonts w:ascii="Verdana" w:hAnsi="Verdana"/>
          <w:sz w:val="20"/>
          <w:szCs w:val="20"/>
        </w:rPr>
        <w:t xml:space="preserve"> </w:t>
      </w:r>
      <w:r w:rsidR="000F6B5A">
        <w:rPr>
          <w:rFonts w:ascii="Verdana" w:hAnsi="Verdana"/>
          <w:sz w:val="20"/>
          <w:szCs w:val="20"/>
        </w:rPr>
        <w:t>rung</w:t>
      </w:r>
      <w:bookmarkStart w:id="1" w:name="_GoBack"/>
      <w:bookmarkEnd w:id="1"/>
      <w:r w:rsidR="000E0D34" w:rsidRPr="00F63CD7">
        <w:rPr>
          <w:rFonts w:ascii="Verdana" w:hAnsi="Verdana"/>
          <w:sz w:val="20"/>
          <w:szCs w:val="20"/>
        </w:rPr>
        <w:t xml:space="preserve"> continuity</w:t>
      </w:r>
      <w:r w:rsidR="000E0D34">
        <w:rPr>
          <w:rFonts w:ascii="Verdana" w:hAnsi="Verdana"/>
          <w:sz w:val="20"/>
          <w:szCs w:val="20"/>
        </w:rPr>
        <w:t>?</w:t>
      </w:r>
      <w:r>
        <w:rPr>
          <w:rFonts w:ascii="Verdana" w:hAnsi="Verdana"/>
          <w:sz w:val="20"/>
          <w:szCs w:val="20"/>
        </w:rPr>
        <w:t xml:space="preserve"> Why or why not?</w:t>
      </w:r>
      <w:r w:rsidR="00095A4F">
        <w:rPr>
          <w:rFonts w:ascii="Verdana" w:hAnsi="Verdana"/>
          <w:sz w:val="20"/>
          <w:szCs w:val="20"/>
        </w:rPr>
        <w:t xml:space="preserve"> Explain in detail.</w:t>
      </w:r>
    </w:p>
    <w:p w14:paraId="60D34B90" w14:textId="0B9E3CF9" w:rsidR="000E0D34" w:rsidRDefault="00FE25CA" w:rsidP="006D2E0D">
      <w:pPr>
        <w:tabs>
          <w:tab w:val="left" w:pos="2880"/>
        </w:tabs>
        <w:spacing w:before="240" w:after="240"/>
        <w:ind w:left="720"/>
        <w:jc w:val="center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5095CA16" wp14:editId="309F4933">
            <wp:extent cx="3867912" cy="13167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912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EFE2" w14:textId="310205A6" w:rsidR="00677AF8" w:rsidRPr="00677AF8" w:rsidRDefault="00677AF8" w:rsidP="001401A4">
      <w:pPr>
        <w:tabs>
          <w:tab w:val="left" w:pos="2880"/>
        </w:tabs>
        <w:spacing w:before="1200"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the </w:t>
      </w:r>
      <w:r w:rsidRPr="00677AF8">
        <w:rPr>
          <w:rFonts w:ascii="Verdana" w:hAnsi="Verdana"/>
          <w:sz w:val="20"/>
          <w:szCs w:val="20"/>
          <w:u w:val="single"/>
        </w:rPr>
        <w:t>best</w:t>
      </w:r>
      <w:r w:rsidRPr="00677AF8">
        <w:rPr>
          <w:rFonts w:ascii="Verdana" w:hAnsi="Verdana"/>
          <w:sz w:val="20"/>
          <w:szCs w:val="20"/>
        </w:rPr>
        <w:t xml:space="preserve"> answer to each multiple-choice question below.</w:t>
      </w:r>
    </w:p>
    <w:p w14:paraId="6A106AF1" w14:textId="0D384BFC" w:rsidR="001332D3" w:rsidRDefault="001332D3" w:rsidP="00673F4B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ind w:left="14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 </w:t>
      </w:r>
      <w:r w:rsidR="00673F4B">
        <w:rPr>
          <w:rFonts w:ascii="Verdana" w:hAnsi="Verdana"/>
          <w:sz w:val="20"/>
          <w:szCs w:val="20"/>
        </w:rPr>
        <w:t>ADD</w:t>
      </w:r>
      <w:r w:rsidR="00F46CA3">
        <w:rPr>
          <w:rFonts w:ascii="Verdana" w:hAnsi="Verdana"/>
          <w:sz w:val="20"/>
          <w:szCs w:val="20"/>
        </w:rPr>
        <w:t xml:space="preserve"> would be used to</w:t>
      </w:r>
      <w:r>
        <w:rPr>
          <w:rFonts w:ascii="Verdana" w:hAnsi="Verdana"/>
          <w:sz w:val="20"/>
          <w:szCs w:val="20"/>
        </w:rPr>
        <w:t>?</w:t>
      </w:r>
    </w:p>
    <w:p w14:paraId="265C060A" w14:textId="734F82C2" w:rsidR="004467D9" w:rsidRDefault="004467D9" w:rsidP="004467D9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sum of two numbers</w:t>
      </w:r>
    </w:p>
    <w:p w14:paraId="3DD12AB0" w14:textId="55F2E86A" w:rsidR="001332D3" w:rsidRDefault="008017A4" w:rsidP="00F63CD7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Set </w:t>
      </w:r>
      <w:r w:rsidR="00673F4B">
        <w:rPr>
          <w:rFonts w:ascii="Verdana" w:hAnsi="Verdana"/>
          <w:sz w:val="20"/>
          <w:szCs w:val="20"/>
        </w:rPr>
        <w:t>a register</w:t>
      </w:r>
      <w:r>
        <w:rPr>
          <w:rFonts w:ascii="Verdana" w:hAnsi="Verdana"/>
          <w:sz w:val="20"/>
          <w:szCs w:val="20"/>
        </w:rPr>
        <w:t xml:space="preserve"> </w:t>
      </w:r>
      <w:r w:rsidR="00673F4B">
        <w:rPr>
          <w:rFonts w:ascii="Verdana" w:hAnsi="Verdana"/>
          <w:sz w:val="20"/>
          <w:szCs w:val="20"/>
        </w:rPr>
        <w:t>based on the product of two numbers</w:t>
      </w:r>
    </w:p>
    <w:p w14:paraId="186C8839" w14:textId="466A2C7D" w:rsidR="004467D9" w:rsidRDefault="004467D9" w:rsidP="004467D9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difference of two numbers</w:t>
      </w:r>
    </w:p>
    <w:p w14:paraId="512103E5" w14:textId="1F7E0AD5" w:rsidR="004467D9" w:rsidRDefault="004467D9" w:rsidP="004467D9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Set a register based on the </w:t>
      </w:r>
      <w:r w:rsidR="00DB6188">
        <w:rPr>
          <w:rFonts w:ascii="Verdana" w:hAnsi="Verdana"/>
          <w:sz w:val="20"/>
          <w:szCs w:val="20"/>
        </w:rPr>
        <w:t>dividend</w:t>
      </w:r>
      <w:r>
        <w:rPr>
          <w:rFonts w:ascii="Verdana" w:hAnsi="Verdana"/>
          <w:sz w:val="20"/>
          <w:szCs w:val="20"/>
        </w:rPr>
        <w:t xml:space="preserve"> of two numbers</w:t>
      </w:r>
    </w:p>
    <w:p w14:paraId="71861E40" w14:textId="4F6ACE01" w:rsidR="001332D3" w:rsidRDefault="00F46CA3" w:rsidP="00673F4B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ind w:left="14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</w:t>
      </w:r>
      <w:r w:rsidR="00673F4B">
        <w:rPr>
          <w:rFonts w:ascii="Verdana" w:hAnsi="Verdana"/>
          <w:sz w:val="20"/>
          <w:szCs w:val="20"/>
        </w:rPr>
        <w:t>SUB</w:t>
      </w:r>
      <w:r>
        <w:rPr>
          <w:rFonts w:ascii="Verdana" w:hAnsi="Verdana"/>
          <w:sz w:val="20"/>
          <w:szCs w:val="20"/>
        </w:rPr>
        <w:t xml:space="preserve"> would be used to</w:t>
      </w:r>
      <w:r w:rsidR="001332D3">
        <w:rPr>
          <w:rFonts w:ascii="Verdana" w:hAnsi="Verdana"/>
          <w:sz w:val="20"/>
          <w:szCs w:val="20"/>
        </w:rPr>
        <w:t>?</w:t>
      </w:r>
    </w:p>
    <w:p w14:paraId="61E18FFF" w14:textId="77777777" w:rsidR="004467D9" w:rsidRDefault="004467D9" w:rsidP="004467D9">
      <w:pPr>
        <w:pStyle w:val="ListParagraph"/>
        <w:numPr>
          <w:ilvl w:val="0"/>
          <w:numId w:val="6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sum of two numbers</w:t>
      </w:r>
    </w:p>
    <w:p w14:paraId="255E21E6" w14:textId="77777777" w:rsidR="004467D9" w:rsidRDefault="004467D9" w:rsidP="004467D9">
      <w:pPr>
        <w:pStyle w:val="ListParagraph"/>
        <w:numPr>
          <w:ilvl w:val="0"/>
          <w:numId w:val="6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product of two numbers</w:t>
      </w:r>
    </w:p>
    <w:p w14:paraId="27473C7D" w14:textId="77777777" w:rsidR="004467D9" w:rsidRDefault="004467D9" w:rsidP="004467D9">
      <w:pPr>
        <w:pStyle w:val="ListParagraph"/>
        <w:numPr>
          <w:ilvl w:val="0"/>
          <w:numId w:val="6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difference of two numbers</w:t>
      </w:r>
    </w:p>
    <w:p w14:paraId="72E84945" w14:textId="622A64F2" w:rsidR="004467D9" w:rsidRDefault="004467D9" w:rsidP="004467D9">
      <w:pPr>
        <w:pStyle w:val="ListParagraph"/>
        <w:numPr>
          <w:ilvl w:val="0"/>
          <w:numId w:val="6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Set a register based on the </w:t>
      </w:r>
      <w:r w:rsidR="00DB6188">
        <w:rPr>
          <w:rFonts w:ascii="Verdana" w:hAnsi="Verdana"/>
          <w:sz w:val="20"/>
          <w:szCs w:val="20"/>
        </w:rPr>
        <w:t>dividend</w:t>
      </w:r>
      <w:r>
        <w:rPr>
          <w:rFonts w:ascii="Verdana" w:hAnsi="Verdana"/>
          <w:sz w:val="20"/>
          <w:szCs w:val="20"/>
        </w:rPr>
        <w:t xml:space="preserve"> of two numbers</w:t>
      </w:r>
    </w:p>
    <w:p w14:paraId="289E8042" w14:textId="20A336F6" w:rsidR="008017A4" w:rsidRDefault="008017A4" w:rsidP="00673F4B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ind w:left="14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</w:t>
      </w:r>
      <w:r w:rsidR="004467D9">
        <w:rPr>
          <w:rFonts w:ascii="Verdana" w:hAnsi="Verdana"/>
          <w:sz w:val="20"/>
          <w:szCs w:val="20"/>
        </w:rPr>
        <w:t>DIV</w:t>
      </w:r>
      <w:r>
        <w:rPr>
          <w:rFonts w:ascii="Verdana" w:hAnsi="Verdana"/>
          <w:sz w:val="20"/>
          <w:szCs w:val="20"/>
        </w:rPr>
        <w:t xml:space="preserve"> would be used to?</w:t>
      </w:r>
    </w:p>
    <w:p w14:paraId="1F2A7DB0" w14:textId="77777777" w:rsidR="004467D9" w:rsidRDefault="004467D9" w:rsidP="004467D9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sum of two numbers</w:t>
      </w:r>
    </w:p>
    <w:p w14:paraId="3C2483E8" w14:textId="77777777" w:rsidR="004467D9" w:rsidRDefault="004467D9" w:rsidP="004467D9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product of two numbers</w:t>
      </w:r>
    </w:p>
    <w:p w14:paraId="5FE5333F" w14:textId="77777777" w:rsidR="004467D9" w:rsidRDefault="004467D9" w:rsidP="004467D9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difference of two numbers</w:t>
      </w:r>
    </w:p>
    <w:p w14:paraId="76EBDB2A" w14:textId="068C476F" w:rsidR="004467D9" w:rsidRDefault="004467D9" w:rsidP="004467D9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Set a register based on the </w:t>
      </w:r>
      <w:r w:rsidR="00DB6188">
        <w:rPr>
          <w:rFonts w:ascii="Verdana" w:hAnsi="Verdana"/>
          <w:sz w:val="20"/>
          <w:szCs w:val="20"/>
        </w:rPr>
        <w:t>dividend</w:t>
      </w:r>
      <w:r>
        <w:rPr>
          <w:rFonts w:ascii="Verdana" w:hAnsi="Verdana"/>
          <w:sz w:val="20"/>
          <w:szCs w:val="20"/>
        </w:rPr>
        <w:t xml:space="preserve"> of two numbers</w:t>
      </w:r>
    </w:p>
    <w:p w14:paraId="01895611" w14:textId="2490B2E4" w:rsidR="008017A4" w:rsidRDefault="008017A4" w:rsidP="00673F4B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ind w:left="14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</w:t>
      </w:r>
      <w:r w:rsidR="004467D9">
        <w:rPr>
          <w:rFonts w:ascii="Verdana" w:hAnsi="Verdana"/>
          <w:sz w:val="20"/>
          <w:szCs w:val="20"/>
        </w:rPr>
        <w:t>MUL</w:t>
      </w:r>
      <w:r>
        <w:rPr>
          <w:rFonts w:ascii="Verdana" w:hAnsi="Verdana"/>
          <w:sz w:val="20"/>
          <w:szCs w:val="20"/>
        </w:rPr>
        <w:t xml:space="preserve"> would be used to?</w:t>
      </w:r>
    </w:p>
    <w:p w14:paraId="6A481EFF" w14:textId="77777777" w:rsidR="004467D9" w:rsidRDefault="004467D9" w:rsidP="004467D9">
      <w:pPr>
        <w:pStyle w:val="ListParagraph"/>
        <w:numPr>
          <w:ilvl w:val="0"/>
          <w:numId w:val="8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sum of two numbers</w:t>
      </w:r>
    </w:p>
    <w:p w14:paraId="6BD9FC18" w14:textId="77777777" w:rsidR="004467D9" w:rsidRDefault="004467D9" w:rsidP="004467D9">
      <w:pPr>
        <w:pStyle w:val="ListParagraph"/>
        <w:numPr>
          <w:ilvl w:val="0"/>
          <w:numId w:val="8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product of two numbers</w:t>
      </w:r>
    </w:p>
    <w:p w14:paraId="24A90E4B" w14:textId="77777777" w:rsidR="004467D9" w:rsidRDefault="004467D9" w:rsidP="004467D9">
      <w:pPr>
        <w:pStyle w:val="ListParagraph"/>
        <w:numPr>
          <w:ilvl w:val="0"/>
          <w:numId w:val="8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a register based on the difference of two numbers</w:t>
      </w:r>
    </w:p>
    <w:p w14:paraId="04962A8B" w14:textId="05BDA9D0" w:rsidR="004467D9" w:rsidRDefault="004467D9" w:rsidP="004467D9">
      <w:pPr>
        <w:pStyle w:val="ListParagraph"/>
        <w:numPr>
          <w:ilvl w:val="0"/>
          <w:numId w:val="8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Set a register based on the </w:t>
      </w:r>
      <w:r w:rsidR="00DB6188">
        <w:rPr>
          <w:rFonts w:ascii="Verdana" w:hAnsi="Verdana"/>
          <w:sz w:val="20"/>
          <w:szCs w:val="20"/>
        </w:rPr>
        <w:t>dividend</w:t>
      </w:r>
      <w:r>
        <w:rPr>
          <w:rFonts w:ascii="Verdana" w:hAnsi="Verdana"/>
          <w:sz w:val="20"/>
          <w:szCs w:val="20"/>
        </w:rPr>
        <w:t xml:space="preserve"> of two numbers</w:t>
      </w:r>
    </w:p>
    <w:p w14:paraId="16122F87" w14:textId="136977BC" w:rsidR="004467D9" w:rsidRDefault="004467D9" w:rsidP="004467D9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ind w:left="14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When a </w:t>
      </w:r>
      <w:r w:rsidRPr="00DB6188">
        <w:rPr>
          <w:rFonts w:ascii="Verdana" w:hAnsi="Verdana"/>
          <w:i/>
          <w:sz w:val="20"/>
          <w:szCs w:val="20"/>
        </w:rPr>
        <w:t xml:space="preserve">motor </w:t>
      </w:r>
      <w:r w:rsidR="00A6051F" w:rsidRPr="00DB6188">
        <w:rPr>
          <w:rFonts w:ascii="Verdana" w:hAnsi="Verdana"/>
          <w:i/>
          <w:sz w:val="20"/>
          <w:szCs w:val="20"/>
        </w:rPr>
        <w:t>timer</w:t>
      </w:r>
      <w:r w:rsidR="00A6051F">
        <w:rPr>
          <w:rFonts w:ascii="Verdana" w:hAnsi="Verdana"/>
          <w:sz w:val="20"/>
          <w:szCs w:val="20"/>
        </w:rPr>
        <w:t xml:space="preserve"> is done</w:t>
      </w:r>
      <w:r>
        <w:rPr>
          <w:rFonts w:ascii="Verdana" w:hAnsi="Verdana"/>
          <w:sz w:val="20"/>
          <w:szCs w:val="20"/>
        </w:rPr>
        <w:t xml:space="preserve">, </w:t>
      </w:r>
      <w:r w:rsidR="00DB6188">
        <w:rPr>
          <w:rFonts w:ascii="Verdana" w:hAnsi="Verdana"/>
          <w:sz w:val="20"/>
          <w:szCs w:val="20"/>
        </w:rPr>
        <w:t xml:space="preserve">half of </w:t>
      </w:r>
      <w:r>
        <w:rPr>
          <w:rFonts w:ascii="Verdana" w:hAnsi="Verdana"/>
          <w:sz w:val="20"/>
          <w:szCs w:val="20"/>
        </w:rPr>
        <w:t xml:space="preserve">the </w:t>
      </w:r>
      <w:r w:rsidR="00A6051F">
        <w:rPr>
          <w:rFonts w:ascii="Verdana" w:hAnsi="Verdana"/>
          <w:sz w:val="20"/>
          <w:szCs w:val="20"/>
        </w:rPr>
        <w:t xml:space="preserve">timer’s accumulative value </w:t>
      </w:r>
      <w:r w:rsidR="00DB6188">
        <w:rPr>
          <w:rFonts w:ascii="Verdana" w:hAnsi="Verdana"/>
          <w:sz w:val="20"/>
          <w:szCs w:val="20"/>
        </w:rPr>
        <w:t>needs to be stored in an integer register</w:t>
      </w:r>
      <w:r>
        <w:rPr>
          <w:rFonts w:ascii="Verdana" w:hAnsi="Verdana"/>
          <w:sz w:val="20"/>
          <w:szCs w:val="20"/>
        </w:rPr>
        <w:t xml:space="preserve">. Explain why the following code is </w:t>
      </w:r>
      <w:r w:rsidRPr="00A6051F">
        <w:rPr>
          <w:rFonts w:ascii="Verdana" w:hAnsi="Verdana"/>
          <w:sz w:val="20"/>
          <w:szCs w:val="20"/>
          <w:u w:val="single"/>
        </w:rPr>
        <w:t>not</w:t>
      </w:r>
      <w:r>
        <w:rPr>
          <w:rFonts w:ascii="Verdana" w:hAnsi="Verdana"/>
          <w:sz w:val="20"/>
          <w:szCs w:val="20"/>
        </w:rPr>
        <w:t xml:space="preserve"> optimal.</w:t>
      </w:r>
    </w:p>
    <w:p w14:paraId="556170DE" w14:textId="5727F4B9" w:rsidR="00A6051F" w:rsidRPr="00A6051F" w:rsidRDefault="00DB6188" w:rsidP="00A6051F">
      <w:pPr>
        <w:tabs>
          <w:tab w:val="left" w:pos="2880"/>
        </w:tabs>
        <w:spacing w:before="120" w:after="0"/>
        <w:ind w:left="72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470B0DBF" wp14:editId="3AF4E70D">
            <wp:extent cx="4288536" cy="104241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536" cy="104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9642" w14:textId="77777777" w:rsidR="008017A4" w:rsidRDefault="008017A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4135C125" w14:textId="77777777" w:rsidR="00095A4F" w:rsidRPr="00095A4F" w:rsidRDefault="00095A4F" w:rsidP="00095A4F">
      <w:pPr>
        <w:tabs>
          <w:tab w:val="left" w:pos="2880"/>
        </w:tabs>
        <w:spacing w:before="360" w:after="120"/>
        <w:ind w:left="1080"/>
        <w:rPr>
          <w:rFonts w:ascii="Verdana" w:hAnsi="Verdana"/>
          <w:sz w:val="20"/>
          <w:szCs w:val="20"/>
        </w:rPr>
      </w:pPr>
      <w:r w:rsidRPr="00095A4F">
        <w:rPr>
          <w:rFonts w:ascii="Verdana" w:hAnsi="Verdana"/>
          <w:sz w:val="20"/>
          <w:szCs w:val="20"/>
        </w:rPr>
        <w:lastRenderedPageBreak/>
        <w:t>Draw the output to the following logic diagrams.</w:t>
      </w:r>
    </w:p>
    <w:p w14:paraId="08747EC0" w14:textId="4C8DE10E" w:rsidR="004D0960" w:rsidRDefault="00C23933" w:rsidP="00F830A1">
      <w:pPr>
        <w:tabs>
          <w:tab w:val="left" w:pos="2880"/>
        </w:tabs>
        <w:spacing w:before="480" w:after="1200"/>
        <w:ind w:left="720"/>
      </w:pPr>
      <w:r w:rsidRPr="00C23933">
        <w:rPr>
          <w:noProof/>
        </w:rPr>
        <w:drawing>
          <wp:inline distT="0" distB="0" distL="0" distR="0" wp14:anchorId="3A164FEB" wp14:editId="19896021">
            <wp:extent cx="4718304" cy="21762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304" cy="217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30C36" w14:textId="65FAA34A" w:rsidR="00CF4259" w:rsidRDefault="00C23933" w:rsidP="00CF4259">
      <w:pPr>
        <w:tabs>
          <w:tab w:val="left" w:pos="2880"/>
        </w:tabs>
        <w:spacing w:before="480" w:after="120"/>
        <w:ind w:left="720"/>
      </w:pPr>
      <w:r w:rsidRPr="00C23933">
        <w:rPr>
          <w:noProof/>
        </w:rPr>
        <w:drawing>
          <wp:inline distT="0" distB="0" distL="0" distR="0" wp14:anchorId="37C08AE4" wp14:editId="6557F53D">
            <wp:extent cx="3840480" cy="1325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745FE" w14:textId="77777777" w:rsidR="00C23933" w:rsidRDefault="00C23933" w:rsidP="00CF4259">
      <w:pPr>
        <w:tabs>
          <w:tab w:val="left" w:pos="2880"/>
        </w:tabs>
        <w:spacing w:before="480" w:after="120"/>
        <w:ind w:left="720"/>
      </w:pPr>
    </w:p>
    <w:p w14:paraId="2E34F6D2" w14:textId="144FD434" w:rsidR="00C23933" w:rsidRDefault="00C23933" w:rsidP="00CF4259">
      <w:pPr>
        <w:tabs>
          <w:tab w:val="left" w:pos="2880"/>
        </w:tabs>
        <w:spacing w:before="480" w:after="120"/>
        <w:ind w:left="720"/>
      </w:pPr>
      <w:r w:rsidRPr="00C23933">
        <w:rPr>
          <w:noProof/>
        </w:rPr>
        <w:drawing>
          <wp:inline distT="0" distB="0" distL="0" distR="0" wp14:anchorId="2EC30094" wp14:editId="75D4D844">
            <wp:extent cx="3968496" cy="21671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496" cy="216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9BC2" w14:textId="04F07B91" w:rsidR="001401A4" w:rsidRDefault="001401A4">
      <w:r>
        <w:br w:type="page"/>
      </w:r>
    </w:p>
    <w:p w14:paraId="635DA085" w14:textId="0EC4B643" w:rsidR="00F830A1" w:rsidRPr="00095A4F" w:rsidRDefault="00F830A1" w:rsidP="00F830A1">
      <w:pPr>
        <w:tabs>
          <w:tab w:val="left" w:pos="2880"/>
        </w:tabs>
        <w:spacing w:before="360" w:after="120"/>
        <w:ind w:left="1080"/>
        <w:rPr>
          <w:rFonts w:ascii="Verdana" w:hAnsi="Verdana"/>
          <w:sz w:val="20"/>
          <w:szCs w:val="20"/>
        </w:rPr>
      </w:pPr>
      <w:r w:rsidRPr="00095A4F">
        <w:rPr>
          <w:rFonts w:ascii="Verdana" w:hAnsi="Verdana"/>
          <w:sz w:val="20"/>
          <w:szCs w:val="20"/>
        </w:rPr>
        <w:lastRenderedPageBreak/>
        <w:t xml:space="preserve">Draw </w:t>
      </w:r>
      <w:r w:rsidR="00295197">
        <w:rPr>
          <w:rFonts w:ascii="Verdana" w:hAnsi="Verdana"/>
          <w:sz w:val="20"/>
          <w:szCs w:val="20"/>
        </w:rPr>
        <w:t xml:space="preserve">a </w:t>
      </w:r>
      <w:r w:rsidR="008B36EB">
        <w:rPr>
          <w:rFonts w:ascii="Verdana" w:hAnsi="Verdana"/>
          <w:sz w:val="20"/>
          <w:szCs w:val="20"/>
        </w:rPr>
        <w:t xml:space="preserve">sealing </w:t>
      </w:r>
      <w:r w:rsidR="00DB6188">
        <w:rPr>
          <w:rFonts w:ascii="Verdana" w:hAnsi="Verdana"/>
          <w:sz w:val="20"/>
          <w:szCs w:val="20"/>
        </w:rPr>
        <w:t xml:space="preserve">start/stop </w:t>
      </w:r>
      <w:r w:rsidR="00295197" w:rsidRPr="00295197">
        <w:rPr>
          <w:rFonts w:ascii="Verdana" w:hAnsi="Verdana"/>
          <w:sz w:val="20"/>
          <w:szCs w:val="20"/>
          <w:u w:val="single"/>
        </w:rPr>
        <w:t>manual motor control</w:t>
      </w:r>
      <w:r w:rsidR="00295197">
        <w:rPr>
          <w:rFonts w:ascii="Verdana" w:hAnsi="Verdana"/>
          <w:sz w:val="20"/>
          <w:szCs w:val="20"/>
        </w:rPr>
        <w:t xml:space="preserve"> circuit using a NC pushbutton, a NO pushbutton, an eight-pin control relay</w:t>
      </w:r>
      <w:r w:rsidR="008B36EB">
        <w:rPr>
          <w:rFonts w:ascii="Verdana" w:hAnsi="Verdana"/>
          <w:sz w:val="20"/>
          <w:szCs w:val="20"/>
        </w:rPr>
        <w:t>, a green pilot light (running) and a red pilot light (stopped)</w:t>
      </w:r>
      <w:r w:rsidRPr="00095A4F">
        <w:rPr>
          <w:rFonts w:ascii="Verdana" w:hAnsi="Verdana"/>
          <w:sz w:val="20"/>
          <w:szCs w:val="20"/>
        </w:rPr>
        <w:t>.</w:t>
      </w:r>
      <w:r w:rsidR="00295197">
        <w:rPr>
          <w:rFonts w:ascii="Verdana" w:hAnsi="Verdana"/>
          <w:sz w:val="20"/>
          <w:szCs w:val="20"/>
        </w:rPr>
        <w:t xml:space="preserve"> Label all rungs, wires and terminals. Ensure to include contact cross-references.</w:t>
      </w:r>
      <w:r w:rsidR="003B45FE">
        <w:rPr>
          <w:rFonts w:ascii="Verdana" w:hAnsi="Verdana"/>
          <w:sz w:val="20"/>
          <w:szCs w:val="20"/>
        </w:rPr>
        <w:t xml:space="preserve"> Control circuit shall be 24VDC and the Motor is 120VAC.</w:t>
      </w: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3527DC" w:rsidRPr="003D272D" w14:paraId="6CC764B4" w14:textId="77777777" w:rsidTr="00AE1949">
        <w:trPr>
          <w:trHeight w:val="360"/>
        </w:trPr>
        <w:tc>
          <w:tcPr>
            <w:tcW w:w="8568" w:type="dxa"/>
            <w:gridSpan w:val="17"/>
          </w:tcPr>
          <w:p w14:paraId="18E38DE6" w14:textId="65EB08C5" w:rsidR="003527DC" w:rsidRPr="003D272D" w:rsidRDefault="003527DC" w:rsidP="003527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DC Schematic</w:t>
            </w:r>
          </w:p>
        </w:tc>
      </w:tr>
      <w:tr w:rsidR="003527DC" w:rsidRPr="003D272D" w14:paraId="35F694AE" w14:textId="77777777" w:rsidTr="00E959C4">
        <w:trPr>
          <w:trHeight w:val="360"/>
        </w:trPr>
        <w:tc>
          <w:tcPr>
            <w:tcW w:w="504" w:type="dxa"/>
          </w:tcPr>
          <w:p w14:paraId="386F376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DB84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2217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4A2D7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BE1AC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15E5C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1D314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F841F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06898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D6C4C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46E93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6ED42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CDB3D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78E02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3BEF9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6443C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85A2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2412B5E6" w14:textId="77777777" w:rsidTr="00E959C4">
        <w:trPr>
          <w:trHeight w:val="360"/>
        </w:trPr>
        <w:tc>
          <w:tcPr>
            <w:tcW w:w="504" w:type="dxa"/>
          </w:tcPr>
          <w:p w14:paraId="4FB2B83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5304F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F2DE9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51EC5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3D8B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FE810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A9F17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A24ED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B715F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D2CE1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84F7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4E959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CD0B7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D664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89F61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B33FC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A18FB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51C93496" w14:textId="77777777" w:rsidTr="00E959C4">
        <w:trPr>
          <w:trHeight w:val="360"/>
        </w:trPr>
        <w:tc>
          <w:tcPr>
            <w:tcW w:w="504" w:type="dxa"/>
          </w:tcPr>
          <w:p w14:paraId="7CD8F35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FD73E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54507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9ECBA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F6AB8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1FB50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71D7D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13EF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89AC5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A4CC2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38285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70725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DF3A3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8215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B3377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644AB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9330F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19B6D061" w14:textId="77777777" w:rsidTr="00E959C4">
        <w:trPr>
          <w:trHeight w:val="360"/>
        </w:trPr>
        <w:tc>
          <w:tcPr>
            <w:tcW w:w="504" w:type="dxa"/>
          </w:tcPr>
          <w:p w14:paraId="2EF350A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B1C8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31F71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E08F2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0EA1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81582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1FF4A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F8DF9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67D8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2B279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9AD3D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BE2B4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8F685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A181E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0167A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F1C7A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846F8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408D7803" w14:textId="77777777" w:rsidTr="00E959C4">
        <w:trPr>
          <w:trHeight w:val="360"/>
        </w:trPr>
        <w:tc>
          <w:tcPr>
            <w:tcW w:w="504" w:type="dxa"/>
          </w:tcPr>
          <w:p w14:paraId="1564E04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FC986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6F590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B6F81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58A46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8150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3A9E6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CD55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F1AD0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8668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2E3C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77FCE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2D7CE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1CE3F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12F0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54F16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BE1DE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1DA60017" w14:textId="77777777" w:rsidTr="00E959C4">
        <w:trPr>
          <w:trHeight w:val="360"/>
        </w:trPr>
        <w:tc>
          <w:tcPr>
            <w:tcW w:w="504" w:type="dxa"/>
          </w:tcPr>
          <w:p w14:paraId="0E41F02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77CB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690D5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1A2A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3A285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2AE14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125AA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2CB96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D133C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BC3C4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61213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45433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31040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735E7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C261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4D396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A045E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3F964FC3" w14:textId="77777777" w:rsidTr="00E959C4">
        <w:trPr>
          <w:trHeight w:val="360"/>
        </w:trPr>
        <w:tc>
          <w:tcPr>
            <w:tcW w:w="504" w:type="dxa"/>
          </w:tcPr>
          <w:p w14:paraId="045E380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98AEA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0058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91820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36534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4E97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1D2FA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BA071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DD22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3AD6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00520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58FD2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F412F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87584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51920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5AE26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ACE33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3537F158" w14:textId="77777777" w:rsidTr="00E959C4">
        <w:trPr>
          <w:trHeight w:val="360"/>
        </w:trPr>
        <w:tc>
          <w:tcPr>
            <w:tcW w:w="504" w:type="dxa"/>
          </w:tcPr>
          <w:p w14:paraId="047EB31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A995F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EAA39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9355B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C103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7EE4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1D8FE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2791C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0F48F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7014B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D84FA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75A8D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A354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3A355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1E0B7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A0C6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A9914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079796F0" w14:textId="77777777" w:rsidTr="00E959C4">
        <w:trPr>
          <w:trHeight w:val="360"/>
        </w:trPr>
        <w:tc>
          <w:tcPr>
            <w:tcW w:w="504" w:type="dxa"/>
          </w:tcPr>
          <w:p w14:paraId="3E32838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ED961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A47A8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C618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3680D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FA6BA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020AC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63D42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CE929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D9999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E5482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0E29B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63C6C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E4E1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97656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1938F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AA555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73ED2F92" w14:textId="77777777" w:rsidTr="00E959C4">
        <w:trPr>
          <w:trHeight w:val="360"/>
        </w:trPr>
        <w:tc>
          <w:tcPr>
            <w:tcW w:w="504" w:type="dxa"/>
          </w:tcPr>
          <w:p w14:paraId="5D86237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C7C5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0B71E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1D38E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1DDB0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6869D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1563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45DA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9D74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5502E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C592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D4870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D064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F70A3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4ED45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33EB1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CE85B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241E4DC0" w14:textId="77777777" w:rsidTr="00E959C4">
        <w:trPr>
          <w:trHeight w:val="360"/>
        </w:trPr>
        <w:tc>
          <w:tcPr>
            <w:tcW w:w="504" w:type="dxa"/>
          </w:tcPr>
          <w:p w14:paraId="6D46EFA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65683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5C9C0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DB081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D2601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BDA80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E4D61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F4E76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5E07C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5C267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C9BA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2BB87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FCD6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878FC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A2C6D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2026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126E4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794DCF1F" w14:textId="77777777" w:rsidTr="00E959C4">
        <w:trPr>
          <w:trHeight w:val="360"/>
        </w:trPr>
        <w:tc>
          <w:tcPr>
            <w:tcW w:w="504" w:type="dxa"/>
          </w:tcPr>
          <w:p w14:paraId="3999873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4C88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EDDFC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F7F8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BB755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927A8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727B4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1547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4195F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223A8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2D4B0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A4258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40B20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FA149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526E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E2F07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2F0E8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18A3053E" w14:textId="77777777" w:rsidTr="00E959C4">
        <w:trPr>
          <w:trHeight w:val="360"/>
        </w:trPr>
        <w:tc>
          <w:tcPr>
            <w:tcW w:w="504" w:type="dxa"/>
          </w:tcPr>
          <w:p w14:paraId="390FD64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9CC2C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EA1E3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62BD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C238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CD9A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859D3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EC91B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9EA0F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92509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2A8C6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9BD5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C2601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EE35B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0818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C516A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2772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1D34896D" w14:textId="77777777" w:rsidTr="00E959C4">
        <w:trPr>
          <w:trHeight w:val="360"/>
        </w:trPr>
        <w:tc>
          <w:tcPr>
            <w:tcW w:w="504" w:type="dxa"/>
          </w:tcPr>
          <w:p w14:paraId="410CD3B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231C8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0A22F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ED036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A74E0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68EEF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4F2D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606C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3E638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7E38A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1579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A456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662CF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D77BF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BC496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5848C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E11F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49DD0410" w14:textId="77777777" w:rsidTr="00E959C4">
        <w:trPr>
          <w:trHeight w:val="360"/>
        </w:trPr>
        <w:tc>
          <w:tcPr>
            <w:tcW w:w="504" w:type="dxa"/>
          </w:tcPr>
          <w:p w14:paraId="0388D9C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16EC6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7E7B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01F99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D16EC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93760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22B03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E51F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2B6ED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47D61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EE169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E5629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41C7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C5B4E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B93B4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23482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4506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4C3F8381" w14:textId="77777777" w:rsidTr="00E959C4">
        <w:trPr>
          <w:trHeight w:val="360"/>
        </w:trPr>
        <w:tc>
          <w:tcPr>
            <w:tcW w:w="504" w:type="dxa"/>
          </w:tcPr>
          <w:p w14:paraId="3EF1BDD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0CCDC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3E272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6FD17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C2953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E375E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2E589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850A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0ABCF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FFE44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E4535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5EEC6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9F933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F8B7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F6DA1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1A114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5B7F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7CA200E2" w14:textId="77777777" w:rsidTr="00E959C4">
        <w:trPr>
          <w:trHeight w:val="360"/>
        </w:trPr>
        <w:tc>
          <w:tcPr>
            <w:tcW w:w="504" w:type="dxa"/>
          </w:tcPr>
          <w:p w14:paraId="3BA4C09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DE4D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C18AA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F06A5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2BED8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45670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8D8C5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4D027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64D04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95D72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6AE97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8AC02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FAC78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C454D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F77FB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A7D2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CFD81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18A61F0F" w14:textId="77777777" w:rsidTr="00E959C4">
        <w:trPr>
          <w:trHeight w:val="360"/>
        </w:trPr>
        <w:tc>
          <w:tcPr>
            <w:tcW w:w="504" w:type="dxa"/>
          </w:tcPr>
          <w:p w14:paraId="6E08DB2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CC6D8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22EA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4A45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F292F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D38B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5B1A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D201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351D0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A8378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669AD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4F2CC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75C61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3DBE4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BA1DD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7656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98C40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140EB1E7" w14:textId="77777777" w:rsidTr="00E959C4">
        <w:trPr>
          <w:trHeight w:val="360"/>
        </w:trPr>
        <w:tc>
          <w:tcPr>
            <w:tcW w:w="504" w:type="dxa"/>
          </w:tcPr>
          <w:p w14:paraId="3802518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FD672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6C14B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63BBD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2A47F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181B0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D2F51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11BA7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2A4C4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BD27B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9953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E18E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9E190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409D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69FF9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EAA6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5B2E5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1E1C841C" w14:textId="77777777" w:rsidTr="00E959C4">
        <w:trPr>
          <w:trHeight w:val="360"/>
        </w:trPr>
        <w:tc>
          <w:tcPr>
            <w:tcW w:w="504" w:type="dxa"/>
          </w:tcPr>
          <w:p w14:paraId="12CBB80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5F6E2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10F1C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1860E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4AFA5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73269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9C24C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CC44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42E90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F1A5F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784C4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2C99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D37A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C83D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BAB33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79EBD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5A87E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16A1865E" w14:textId="77777777" w:rsidTr="00E959C4">
        <w:trPr>
          <w:trHeight w:val="360"/>
        </w:trPr>
        <w:tc>
          <w:tcPr>
            <w:tcW w:w="504" w:type="dxa"/>
          </w:tcPr>
          <w:p w14:paraId="0114E05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EED72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C198F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1602E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7923F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6612C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EB8CD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7C25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385FF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C5C8E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B9988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1DD6A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C17DF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09714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4A70E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DA20C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28BB2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7C1345BF" w14:textId="77777777" w:rsidTr="00E959C4">
        <w:trPr>
          <w:trHeight w:val="360"/>
        </w:trPr>
        <w:tc>
          <w:tcPr>
            <w:tcW w:w="504" w:type="dxa"/>
          </w:tcPr>
          <w:p w14:paraId="75A3119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E768B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8DC4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1707D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5064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1F4BC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AA032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47D96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6CA73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582F5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1C08B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867F7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3BF4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5F087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D3F9F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288E6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EC0F4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07B2B95E" w14:textId="77777777" w:rsidTr="00E959C4">
        <w:trPr>
          <w:trHeight w:val="360"/>
        </w:trPr>
        <w:tc>
          <w:tcPr>
            <w:tcW w:w="504" w:type="dxa"/>
          </w:tcPr>
          <w:p w14:paraId="4F656E0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3A41A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F5985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E1C79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B3324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9DA3E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A4C03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6DB5E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E8F95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B1AFC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B1623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11109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B5AD4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C5100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05905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7F871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6D5DC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69332FFE" w14:textId="77777777" w:rsidTr="003527DC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6E7DEF1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04B0C9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A2DF93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0BE3AB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CDEB3B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6A0CF9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248AD7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933B7B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01C19F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11CBF7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6EA34E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1FCB21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6485E2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151543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8197FF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54F6F2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36873E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1480AAA9" w14:textId="77777777" w:rsidTr="003527DC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C523A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4F490B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5614D7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0E4DD6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70E0A0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0A3EAD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B74FF5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274802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A65200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48A676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CAF04A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153950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E89E7B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8B491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97F1F7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CE6EFA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285725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4ED4AD3F" w14:textId="77777777" w:rsidTr="00B926D2">
        <w:trPr>
          <w:trHeight w:val="360"/>
        </w:trPr>
        <w:tc>
          <w:tcPr>
            <w:tcW w:w="8568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51449353" w14:textId="52A071C9" w:rsidR="003527DC" w:rsidRPr="003D272D" w:rsidRDefault="003527DC" w:rsidP="003527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 Schematic</w:t>
            </w:r>
          </w:p>
        </w:tc>
      </w:tr>
      <w:tr w:rsidR="003527DC" w:rsidRPr="003D272D" w14:paraId="35C0386E" w14:textId="77777777" w:rsidTr="003527DC">
        <w:trPr>
          <w:trHeight w:val="360"/>
        </w:trPr>
        <w:tc>
          <w:tcPr>
            <w:tcW w:w="504" w:type="dxa"/>
            <w:tcBorders>
              <w:top w:val="nil"/>
            </w:tcBorders>
          </w:tcPr>
          <w:p w14:paraId="5007186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B405BC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F0D766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284EF9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0E946D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004F295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77F14E1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7F4D824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5B8BAF6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8D461D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6B9B4F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D60555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3B72D9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55C05A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065148F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7769AE4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C50E07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2834B8C9" w14:textId="77777777" w:rsidTr="00E959C4">
        <w:trPr>
          <w:trHeight w:val="360"/>
        </w:trPr>
        <w:tc>
          <w:tcPr>
            <w:tcW w:w="504" w:type="dxa"/>
          </w:tcPr>
          <w:p w14:paraId="468D796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7AF2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8818C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A81E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C7247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CE81A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50EC4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84A53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C26DB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7FDB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E29F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2C5DD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19DA8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E12E7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C007E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FD35F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0C0BF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20520D33" w14:textId="77777777" w:rsidTr="00E959C4">
        <w:trPr>
          <w:trHeight w:val="360"/>
        </w:trPr>
        <w:tc>
          <w:tcPr>
            <w:tcW w:w="504" w:type="dxa"/>
          </w:tcPr>
          <w:p w14:paraId="09A1C2A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B4322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F55E6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2A95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987E3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E388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3B704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4E45F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DE816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17054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32BC8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7850F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C6716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F9C20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9479A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0CCF7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7FFE7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017C508B" w14:textId="77777777" w:rsidTr="00E959C4">
        <w:trPr>
          <w:trHeight w:val="360"/>
        </w:trPr>
        <w:tc>
          <w:tcPr>
            <w:tcW w:w="504" w:type="dxa"/>
          </w:tcPr>
          <w:p w14:paraId="2A41AFD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02FFA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686E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413E1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F7650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EB764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24D56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1CEF2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0F46E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F7A9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F8E1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EAAC8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EA467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9CE66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40656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7EBB5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E4F44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43C9B6BC" w14:textId="77777777" w:rsidTr="00E959C4">
        <w:trPr>
          <w:trHeight w:val="360"/>
        </w:trPr>
        <w:tc>
          <w:tcPr>
            <w:tcW w:w="504" w:type="dxa"/>
          </w:tcPr>
          <w:p w14:paraId="43DBA91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3DB2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2C7A8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49E4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19B7FA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B3E10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C1F3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61C6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0C87B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BE6DD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889118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33243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00BA9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038C5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2CFDF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7C452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D364A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0FC8F21A" w14:textId="77777777" w:rsidTr="00E959C4">
        <w:trPr>
          <w:trHeight w:val="360"/>
        </w:trPr>
        <w:tc>
          <w:tcPr>
            <w:tcW w:w="504" w:type="dxa"/>
          </w:tcPr>
          <w:p w14:paraId="192A849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2C7EA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029E3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7BD31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5E29A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7158D0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91FA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EFCEF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E495C7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52D34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80186C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35A19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857DE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3B71B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8643C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E43D3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DE2F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27DC" w:rsidRPr="003D272D" w14:paraId="17BA1D2D" w14:textId="77777777" w:rsidTr="00E959C4">
        <w:trPr>
          <w:trHeight w:val="360"/>
        </w:trPr>
        <w:tc>
          <w:tcPr>
            <w:tcW w:w="504" w:type="dxa"/>
          </w:tcPr>
          <w:p w14:paraId="7F40338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5A4DF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92EF5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F44E11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63D93D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1C4C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36513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D7A0A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3AD41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E6B996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6AA3C9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1A05E5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612504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D5E9F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7E592B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2F7A53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4825E" w14:textId="77777777" w:rsidR="003527DC" w:rsidRPr="003D272D" w:rsidRDefault="003527DC" w:rsidP="00E959C4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AFBE5BF" w14:textId="0BB5522B" w:rsidR="00F830A1" w:rsidRPr="004D0960" w:rsidRDefault="00F830A1" w:rsidP="003527DC">
      <w:pPr>
        <w:tabs>
          <w:tab w:val="left" w:pos="2880"/>
        </w:tabs>
        <w:spacing w:after="0"/>
        <w:ind w:left="1440"/>
        <w:rPr>
          <w:rFonts w:ascii="Verdana" w:hAnsi="Verdana"/>
          <w:sz w:val="20"/>
          <w:szCs w:val="20"/>
        </w:rPr>
      </w:pPr>
    </w:p>
    <w:sectPr w:rsidR="00F830A1" w:rsidRPr="004D0960" w:rsidSect="00E013AA">
      <w:headerReference w:type="first" r:id="rId20"/>
      <w:footerReference w:type="first" r:id="rId21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B2596" w14:textId="77777777" w:rsidR="0091774F" w:rsidRDefault="0091774F" w:rsidP="005B3A86">
      <w:pPr>
        <w:spacing w:after="0" w:line="240" w:lineRule="auto"/>
      </w:pPr>
      <w:r>
        <w:separator/>
      </w:r>
    </w:p>
  </w:endnote>
  <w:endnote w:type="continuationSeparator" w:id="0">
    <w:p w14:paraId="25765DCC" w14:textId="77777777" w:rsidR="0091774F" w:rsidRDefault="0091774F" w:rsidP="005B3A86">
      <w:pPr>
        <w:spacing w:after="0" w:line="240" w:lineRule="auto"/>
      </w:pPr>
      <w:r>
        <w:continuationSeparator/>
      </w:r>
    </w:p>
  </w:endnote>
  <w:endnote w:type="continuationNotice" w:id="1">
    <w:p w14:paraId="1B294EB0" w14:textId="77777777" w:rsidR="0091774F" w:rsidRDefault="009177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6BEA9" w14:textId="08F7843A" w:rsidR="00095A4F" w:rsidRPr="007C2507" w:rsidRDefault="00095A4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0C9D115F" w14:textId="77777777" w:rsidR="00095A4F" w:rsidRPr="00B025CF" w:rsidRDefault="00095A4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61C66" w14:textId="35851D51" w:rsidR="00095A4F" w:rsidRPr="007C2507" w:rsidRDefault="00095A4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1B374" w14:textId="2895BB22" w:rsidR="00095A4F" w:rsidRPr="007C2507" w:rsidRDefault="00095A4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B9AB3" w14:textId="038677F1" w:rsidR="00DA6EA4" w:rsidRPr="007C2507" w:rsidRDefault="00DA6EA4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B45FE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588E2" w14:textId="77777777" w:rsidR="0091774F" w:rsidRDefault="0091774F" w:rsidP="005B3A86">
      <w:pPr>
        <w:spacing w:after="0" w:line="240" w:lineRule="auto"/>
      </w:pPr>
      <w:r>
        <w:separator/>
      </w:r>
    </w:p>
  </w:footnote>
  <w:footnote w:type="continuationSeparator" w:id="0">
    <w:p w14:paraId="4517D82C" w14:textId="77777777" w:rsidR="0091774F" w:rsidRDefault="0091774F" w:rsidP="005B3A86">
      <w:pPr>
        <w:spacing w:after="0" w:line="240" w:lineRule="auto"/>
      </w:pPr>
      <w:r>
        <w:continuationSeparator/>
      </w:r>
    </w:p>
  </w:footnote>
  <w:footnote w:type="continuationNotice" w:id="1">
    <w:p w14:paraId="58E7D628" w14:textId="77777777" w:rsidR="0091774F" w:rsidRDefault="009177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642CA" w14:textId="769E2D08" w:rsidR="00095A4F" w:rsidRPr="007C2507" w:rsidRDefault="00095A4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B45FE">
      <w:rPr>
        <w:rFonts w:ascii="BankGothic Lt BT" w:hAnsi="BankGothic Lt BT"/>
        <w:caps/>
        <w:sz w:val="24"/>
        <w:szCs w:val="24"/>
      </w:rPr>
      <w:t>Number Conversion, Math Functions and Logic Diagrams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DAD0CE5" w14:textId="045F6F1F" w:rsidR="00095A4F" w:rsidRPr="000154E9" w:rsidRDefault="00095A4F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B45FE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B45FE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464A6" w14:textId="380E2758" w:rsidR="00095A4F" w:rsidRPr="007C2507" w:rsidRDefault="00095A4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B45FE">
      <w:rPr>
        <w:rFonts w:ascii="BankGothic Lt BT" w:hAnsi="BankGothic Lt BT"/>
        <w:caps/>
        <w:sz w:val="24"/>
        <w:szCs w:val="24"/>
      </w:rPr>
      <w:t>Number Conversion, Math Functions and Logic Diagrams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DB6285F" w14:textId="552BA4E0" w:rsidR="00095A4F" w:rsidRPr="000154E9" w:rsidRDefault="00095A4F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B45FE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B45FE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095A4F" w14:paraId="13DFD350" w14:textId="77777777" w:rsidTr="00E130F3">
      <w:tc>
        <w:tcPr>
          <w:tcW w:w="630" w:type="dxa"/>
        </w:tcPr>
        <w:p w14:paraId="1DCC0F70" w14:textId="77777777" w:rsidR="00095A4F" w:rsidRDefault="00095A4F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FB9D3B3" wp14:editId="76FB7402">
                <wp:extent cx="411480" cy="310896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3878FDED" w14:textId="07A17DD2" w:rsidR="00095A4F" w:rsidRPr="007C2507" w:rsidRDefault="00095A4F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3B45FE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4B23675" w14:textId="77777777" w:rsidR="00095A4F" w:rsidRDefault="00095A4F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79E65D7" wp14:editId="02B5BF5A">
                <wp:extent cx="411480" cy="310896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BA6F5E" w14:textId="77777777" w:rsidR="00095A4F" w:rsidRPr="00B025CF" w:rsidRDefault="00095A4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9B6BC" w14:textId="46ED9109" w:rsidR="00DA6EA4" w:rsidRPr="007C2507" w:rsidRDefault="00DA6EA4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B45FE">
      <w:rPr>
        <w:rFonts w:ascii="BankGothic Lt BT" w:hAnsi="BankGothic Lt BT"/>
        <w:caps/>
        <w:sz w:val="24"/>
        <w:szCs w:val="24"/>
      </w:rPr>
      <w:t>Number Conversion, Math Functions and Logic Diagrams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340D49" w14:textId="6B354B7B" w:rsidR="00DA6EA4" w:rsidRPr="000154E9" w:rsidRDefault="00DA6EA4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B45FE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B45FE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185"/>
    <w:multiLevelType w:val="hybridMultilevel"/>
    <w:tmpl w:val="2C66A7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EF38CE"/>
    <w:multiLevelType w:val="hybridMultilevel"/>
    <w:tmpl w:val="CF86EC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F866E8"/>
    <w:multiLevelType w:val="hybridMultilevel"/>
    <w:tmpl w:val="231EBAF8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01B4147"/>
    <w:multiLevelType w:val="hybridMultilevel"/>
    <w:tmpl w:val="0AB88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A79CD"/>
    <w:multiLevelType w:val="hybridMultilevel"/>
    <w:tmpl w:val="7C322990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92044B3"/>
    <w:multiLevelType w:val="hybridMultilevel"/>
    <w:tmpl w:val="DF905414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1E36F6D"/>
    <w:multiLevelType w:val="hybridMultilevel"/>
    <w:tmpl w:val="F50A2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D7D"/>
    <w:rsid w:val="000154E9"/>
    <w:rsid w:val="00041E52"/>
    <w:rsid w:val="00044D69"/>
    <w:rsid w:val="000524AC"/>
    <w:rsid w:val="000544E1"/>
    <w:rsid w:val="00095A4F"/>
    <w:rsid w:val="000A23B3"/>
    <w:rsid w:val="000B3A1D"/>
    <w:rsid w:val="000B6C3B"/>
    <w:rsid w:val="000C5BF2"/>
    <w:rsid w:val="000C6BC9"/>
    <w:rsid w:val="000C7D62"/>
    <w:rsid w:val="000E0D34"/>
    <w:rsid w:val="000F6B5A"/>
    <w:rsid w:val="00101028"/>
    <w:rsid w:val="001332D3"/>
    <w:rsid w:val="001401A4"/>
    <w:rsid w:val="00141840"/>
    <w:rsid w:val="001E4D94"/>
    <w:rsid w:val="002025E4"/>
    <w:rsid w:val="00222A30"/>
    <w:rsid w:val="00224C5A"/>
    <w:rsid w:val="00261027"/>
    <w:rsid w:val="00272B18"/>
    <w:rsid w:val="00295197"/>
    <w:rsid w:val="002B3DF0"/>
    <w:rsid w:val="002E22BE"/>
    <w:rsid w:val="002F1B91"/>
    <w:rsid w:val="00307505"/>
    <w:rsid w:val="00314A16"/>
    <w:rsid w:val="003527DC"/>
    <w:rsid w:val="003B45FE"/>
    <w:rsid w:val="003F6D63"/>
    <w:rsid w:val="0040125A"/>
    <w:rsid w:val="00422289"/>
    <w:rsid w:val="00431790"/>
    <w:rsid w:val="004332DB"/>
    <w:rsid w:val="004467D9"/>
    <w:rsid w:val="00453071"/>
    <w:rsid w:val="00472F8B"/>
    <w:rsid w:val="004D0960"/>
    <w:rsid w:val="005563BD"/>
    <w:rsid w:val="005840BA"/>
    <w:rsid w:val="005B0B41"/>
    <w:rsid w:val="005B3A86"/>
    <w:rsid w:val="00613E4E"/>
    <w:rsid w:val="0065041B"/>
    <w:rsid w:val="006623B9"/>
    <w:rsid w:val="00673F4B"/>
    <w:rsid w:val="00677AF8"/>
    <w:rsid w:val="006D2E0D"/>
    <w:rsid w:val="006F19A5"/>
    <w:rsid w:val="006F7F1A"/>
    <w:rsid w:val="007140C7"/>
    <w:rsid w:val="00723673"/>
    <w:rsid w:val="007468C6"/>
    <w:rsid w:val="007C2507"/>
    <w:rsid w:val="008017A4"/>
    <w:rsid w:val="008201B9"/>
    <w:rsid w:val="00866D5F"/>
    <w:rsid w:val="00881AE5"/>
    <w:rsid w:val="008975D5"/>
    <w:rsid w:val="008B36EB"/>
    <w:rsid w:val="008F7960"/>
    <w:rsid w:val="0091774F"/>
    <w:rsid w:val="009219E3"/>
    <w:rsid w:val="00931D9F"/>
    <w:rsid w:val="009559C9"/>
    <w:rsid w:val="00971D72"/>
    <w:rsid w:val="009B042B"/>
    <w:rsid w:val="009F2DFA"/>
    <w:rsid w:val="009F4F1D"/>
    <w:rsid w:val="009F76D1"/>
    <w:rsid w:val="00A36F80"/>
    <w:rsid w:val="00A6051F"/>
    <w:rsid w:val="00A7501B"/>
    <w:rsid w:val="00AD55FC"/>
    <w:rsid w:val="00B025CF"/>
    <w:rsid w:val="00B457A7"/>
    <w:rsid w:val="00B52137"/>
    <w:rsid w:val="00B57779"/>
    <w:rsid w:val="00B755C0"/>
    <w:rsid w:val="00B773EA"/>
    <w:rsid w:val="00BB7522"/>
    <w:rsid w:val="00BC1524"/>
    <w:rsid w:val="00C23933"/>
    <w:rsid w:val="00C7166C"/>
    <w:rsid w:val="00C77DD9"/>
    <w:rsid w:val="00C8329D"/>
    <w:rsid w:val="00C834FC"/>
    <w:rsid w:val="00C86D41"/>
    <w:rsid w:val="00CB5A57"/>
    <w:rsid w:val="00CB5F0C"/>
    <w:rsid w:val="00CC3975"/>
    <w:rsid w:val="00CE3BF2"/>
    <w:rsid w:val="00CF4259"/>
    <w:rsid w:val="00CF7AA0"/>
    <w:rsid w:val="00D01AF3"/>
    <w:rsid w:val="00DA380B"/>
    <w:rsid w:val="00DA6EA4"/>
    <w:rsid w:val="00DB6188"/>
    <w:rsid w:val="00DC19D0"/>
    <w:rsid w:val="00DC51B1"/>
    <w:rsid w:val="00DD683F"/>
    <w:rsid w:val="00E013AA"/>
    <w:rsid w:val="00E130F3"/>
    <w:rsid w:val="00E86137"/>
    <w:rsid w:val="00EA0805"/>
    <w:rsid w:val="00F46CA3"/>
    <w:rsid w:val="00F53D7D"/>
    <w:rsid w:val="00F61762"/>
    <w:rsid w:val="00F631A1"/>
    <w:rsid w:val="00F63CD7"/>
    <w:rsid w:val="00F63D40"/>
    <w:rsid w:val="00F830A1"/>
    <w:rsid w:val="00F9426E"/>
    <w:rsid w:val="00FB1E48"/>
    <w:rsid w:val="00FD746F"/>
    <w:rsid w:val="00FE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E4B51"/>
  <w15:chartTrackingRefBased/>
  <w15:docId w15:val="{B6172637-236C-41C5-87D0-CD126F2A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header" Target="header3.xml"/><Relationship Id="rId18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92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9</cp:revision>
  <cp:lastPrinted>2018-04-27T14:52:00Z</cp:lastPrinted>
  <dcterms:created xsi:type="dcterms:W3CDTF">2018-04-26T15:17:00Z</dcterms:created>
  <dcterms:modified xsi:type="dcterms:W3CDTF">2018-12-16T19:13:00Z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Number Conversion, Math Functions and Logic Diagrams</vt:lpwstr>
  </property>
  <property fmtid="{D5CDD505-2E9C-101B-9397-08002B2CF9AE}" pid="4" name="DocNum">
    <vt:i4>6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