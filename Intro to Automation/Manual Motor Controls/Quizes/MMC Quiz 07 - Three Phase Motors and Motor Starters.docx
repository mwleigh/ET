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588C3DDE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F93CB4">
        <w:rPr>
          <w:rFonts w:ascii="Verdana" w:hAnsi="Verdana"/>
          <w:b/>
          <w:sz w:val="24"/>
          <w:szCs w:val="24"/>
        </w:rPr>
        <w:t>Quiz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F44084">
        <w:rPr>
          <w:rFonts w:ascii="Verdana" w:hAnsi="Verdana"/>
          <w:b/>
          <w:sz w:val="24"/>
          <w:szCs w:val="24"/>
        </w:rPr>
        <w:t>7</w:t>
      </w:r>
    </w:p>
    <w:p w14:paraId="2E040FCD" w14:textId="29E2546A" w:rsidR="001A25D9" w:rsidRDefault="001E1581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Three Phase </w:t>
      </w:r>
      <w:r w:rsidR="00882999">
        <w:rPr>
          <w:rFonts w:ascii="Verdana" w:hAnsi="Verdana"/>
          <w:b/>
          <w:sz w:val="24"/>
          <w:szCs w:val="24"/>
        </w:rPr>
        <w:t>Motors</w:t>
      </w:r>
      <w:r w:rsidR="00F93CB4">
        <w:rPr>
          <w:rFonts w:ascii="Verdana" w:hAnsi="Verdana"/>
          <w:b/>
          <w:sz w:val="24"/>
          <w:szCs w:val="24"/>
        </w:rPr>
        <w:t xml:space="preserve"> and Motor Starters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31E67416" w:rsidR="00E013AA" w:rsidRDefault="00E013AA" w:rsidP="00A7398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100335A" w14:textId="3DDC6CA2" w:rsidR="00A7398D" w:rsidRPr="00A7398D" w:rsidRDefault="00F93CB4" w:rsidP="00A7398D">
      <w:p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>Answer each question to the best of your ability</w:t>
      </w:r>
      <w:r w:rsidR="00A7398D">
        <w:rPr>
          <w:rFonts w:ascii="Verdana" w:hAnsi="Verdana"/>
        </w:rPr>
        <w:t>.</w:t>
      </w:r>
    </w:p>
    <w:p w14:paraId="3D8409D2" w14:textId="3E123FB5" w:rsidR="00F44084" w:rsidRDefault="00F44084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article of the NEC covers motor information?</w:t>
      </w:r>
    </w:p>
    <w:p w14:paraId="3DE48F84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6EA86F48" w14:textId="63E0B09E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single-phase system, how many degrees are there between each sine wave?</w:t>
      </w:r>
    </w:p>
    <w:p w14:paraId="0F0CD763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5CA3E61D" w14:textId="4259EE04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split-phase system, how many degrees are there between each sine wave?</w:t>
      </w:r>
    </w:p>
    <w:p w14:paraId="1467447F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309F96E5" w14:textId="1A10DFD2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three-phase system, how many degrees are there between each sine wave?</w:t>
      </w:r>
    </w:p>
    <w:p w14:paraId="22E96646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2B4BE804" w14:textId="0738A39D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List three general types of three-phase motors.</w:t>
      </w:r>
    </w:p>
    <w:p w14:paraId="1363B7F9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7639C6C3" w14:textId="1F4E2164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B805438" w14:textId="0331936D" w:rsidR="00D66B42" w:rsidRDefault="00D66B42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5D202D84" w14:textId="77777777" w:rsidR="00F93CB4" w:rsidRDefault="00F93CB4" w:rsidP="00F93CB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has an enclosure type of ODP, what does that indicate?</w:t>
      </w:r>
    </w:p>
    <w:p w14:paraId="367F1026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439B4A8F" w14:textId="77777777" w:rsidR="00F93CB4" w:rsidRDefault="00F93CB4" w:rsidP="00F93CB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When a motor has an enclosure type of TEFC, that indicates that it is;</w:t>
      </w:r>
    </w:p>
    <w:p w14:paraId="3788381A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7FDD035A" w14:textId="77777777" w:rsidR="00F93CB4" w:rsidRDefault="00F93CB4" w:rsidP="00F93CB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has an enclosure type of TENV, what type of environment would it be used?</w:t>
      </w:r>
    </w:p>
    <w:p w14:paraId="5CD67F97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1FF17432" w14:textId="77777777" w:rsidR="00F93CB4" w:rsidRPr="00D66B42" w:rsidRDefault="00F93CB4" w:rsidP="00D66B42">
      <w:pPr>
        <w:spacing w:after="0"/>
        <w:ind w:left="360"/>
        <w:rPr>
          <w:rFonts w:ascii="Verdana" w:hAnsi="Verdana"/>
        </w:rPr>
      </w:pPr>
    </w:p>
    <w:p w14:paraId="352BC63B" w14:textId="77777777" w:rsidR="00D66B42" w:rsidRPr="00D66B42" w:rsidRDefault="00D66B42" w:rsidP="00D66B42">
      <w:pPr>
        <w:spacing w:after="0"/>
        <w:ind w:left="360"/>
        <w:rPr>
          <w:rFonts w:ascii="Verdana" w:hAnsi="Verdana"/>
        </w:rPr>
        <w:sectPr w:rsidR="00D66B42" w:rsidRPr="00D66B42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4D774AAE" w14:textId="3060428B" w:rsidR="004C3334" w:rsidRDefault="0076148C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What type </w:t>
      </w:r>
      <w:bookmarkStart w:id="0" w:name="_GoBack"/>
      <w:bookmarkEnd w:id="0"/>
      <w:r>
        <w:rPr>
          <w:rFonts w:ascii="Verdana" w:hAnsi="Verdana"/>
        </w:rPr>
        <w:t xml:space="preserve">of </w:t>
      </w:r>
      <w:r w:rsidR="00F93CB4">
        <w:rPr>
          <w:rFonts w:ascii="Verdana" w:hAnsi="Verdana"/>
        </w:rPr>
        <w:t>motor would you use at Laclede G</w:t>
      </w:r>
      <w:r>
        <w:rPr>
          <w:rFonts w:ascii="Verdana" w:hAnsi="Verdana"/>
        </w:rPr>
        <w:t>as to pump natural gas</w:t>
      </w:r>
      <w:r w:rsidR="004C3334">
        <w:rPr>
          <w:rFonts w:ascii="Verdana" w:hAnsi="Verdana"/>
        </w:rPr>
        <w:t>?</w:t>
      </w:r>
    </w:p>
    <w:p w14:paraId="59DF5B04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25A692C4" w14:textId="4006A471" w:rsidR="0076148C" w:rsidRDefault="0076148C" w:rsidP="0076148C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continuous duty cycle motor can operate at its rated HP for at least;</w:t>
      </w:r>
    </w:p>
    <w:p w14:paraId="35BC59C6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335A17DD" w14:textId="7AA20C3C" w:rsidR="00590607" w:rsidRDefault="0076148C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The locked rotor code letter and the NEMA design code letter indicate the same characteristic about a motor</w:t>
      </w:r>
      <w:r w:rsidR="00590607">
        <w:rPr>
          <w:rFonts w:ascii="Verdana" w:hAnsi="Verdana"/>
        </w:rPr>
        <w:t>?</w:t>
      </w:r>
    </w:p>
    <w:p w14:paraId="521CD884" w14:textId="40FA2AAD" w:rsidR="00590607" w:rsidRDefault="0076148C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F34D531" w14:textId="7535BB66" w:rsidR="004C3334" w:rsidRPr="00F93CB4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F93CB4">
        <w:rPr>
          <w:rFonts w:ascii="Verdana" w:hAnsi="Verdana"/>
        </w:rPr>
        <w:t>False</w:t>
      </w:r>
    </w:p>
    <w:p w14:paraId="2F9E3E8E" w14:textId="12F09A3F" w:rsidR="00A7398D" w:rsidRDefault="00A7398D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Why would it be good the select a motor that has a SF &gt; 1?</w:t>
      </w:r>
    </w:p>
    <w:p w14:paraId="67A0E4AD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67D9C363" w14:textId="7AA42308" w:rsid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the effect of operating a motor </w:t>
      </w:r>
      <w:r w:rsidR="00412E81">
        <w:rPr>
          <w:rFonts w:ascii="Verdana" w:hAnsi="Verdana"/>
        </w:rPr>
        <w:t>above its HP but within its SF</w:t>
      </w:r>
      <w:r>
        <w:rPr>
          <w:rFonts w:ascii="Verdana" w:hAnsi="Verdana"/>
        </w:rPr>
        <w:t>?</w:t>
      </w:r>
    </w:p>
    <w:p w14:paraId="29C025D5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59AB0050" w14:textId="610F79CA" w:rsidR="00493D39" w:rsidRPr="00493D39" w:rsidRDefault="001D420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E</w:t>
      </w:r>
      <w:r w:rsidR="00493D39" w:rsidRPr="00493D39">
        <w:rPr>
          <w:rFonts w:ascii="Verdana" w:hAnsi="Verdana"/>
        </w:rPr>
        <w:t>fficiency</w:t>
      </w:r>
      <w:r>
        <w:rPr>
          <w:rFonts w:ascii="Verdana" w:hAnsi="Verdana"/>
        </w:rPr>
        <w:t>?</w:t>
      </w:r>
    </w:p>
    <w:p w14:paraId="6E82D748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6E2E6C64" w14:textId="3AF545C8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is not continuous duty, it is designated as?</w:t>
      </w:r>
    </w:p>
    <w:p w14:paraId="76219726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0D03FE72" w14:textId="69D6F27D" w:rsidR="00493D39" w:rsidRP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  <w:r w:rsidR="001D4209">
        <w:rPr>
          <w:rFonts w:ascii="Verdana" w:hAnsi="Verdana"/>
        </w:rPr>
        <w:t>?</w:t>
      </w:r>
    </w:p>
    <w:p w14:paraId="56CA8281" w14:textId="77777777" w:rsid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756F6E56" w14:textId="2FFEA346" w:rsidR="004C3334" w:rsidRDefault="004C3334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Factor (PF)</w:t>
      </w:r>
      <w:r>
        <w:rPr>
          <w:rFonts w:ascii="Verdana" w:hAnsi="Verdana"/>
        </w:rPr>
        <w:t xml:space="preserve"> is useful to determine</w:t>
      </w:r>
    </w:p>
    <w:p w14:paraId="3D158061" w14:textId="77777777" w:rsidR="00F93CB4" w:rsidRPr="00F93CB4" w:rsidRDefault="00F93CB4" w:rsidP="00F93CB4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6E70F4FF" w14:textId="6AC5B09E" w:rsidR="005E35EA" w:rsidRDefault="005E35EA">
      <w:pPr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br w:type="page"/>
      </w:r>
    </w:p>
    <w:p w14:paraId="2D1C7606" w14:textId="77777777" w:rsidR="005E35EA" w:rsidRPr="00737275" w:rsidRDefault="005E35EA" w:rsidP="005E35EA">
      <w:pPr>
        <w:pStyle w:val="ListParagraph"/>
        <w:tabs>
          <w:tab w:val="left" w:pos="2520"/>
        </w:tabs>
        <w:spacing w:before="240"/>
        <w:ind w:left="1440"/>
        <w:rPr>
          <w:rFonts w:ascii="Verdana" w:hAnsi="Verdana"/>
          <w:highlight w:val="yellow"/>
        </w:rPr>
      </w:pPr>
    </w:p>
    <w:p w14:paraId="3C3003A9" w14:textId="61C185F7" w:rsidR="00313C7F" w:rsidRDefault="005E35EA" w:rsidP="00C70C50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583D3743" wp14:editId="07A9901D">
            <wp:extent cx="4242816" cy="22494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-nameplat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1B2D" w14:textId="197E4974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TEFC 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</w:r>
      <w:r>
        <w:rPr>
          <w:rFonts w:ascii="Verdana" w:hAnsi="Verdana"/>
        </w:rPr>
        <w:t>_______</w:t>
      </w:r>
    </w:p>
    <w:p w14:paraId="4D311678" w14:textId="38979103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How long the motor can run</w:t>
      </w:r>
      <w:r>
        <w:rPr>
          <w:rFonts w:ascii="Verdana" w:hAnsi="Verdana"/>
        </w:rPr>
        <w:tab/>
        <w:t>_______</w:t>
      </w:r>
    </w:p>
    <w:p w14:paraId="527E1CE3" w14:textId="7342B25E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Three-Phase Motor</w:t>
      </w:r>
      <w:r w:rsidR="009E3686">
        <w:rPr>
          <w:rFonts w:ascii="Verdana" w:hAnsi="Verdana"/>
        </w:rPr>
        <w:tab/>
      </w:r>
      <w:r>
        <w:rPr>
          <w:rFonts w:ascii="Verdana" w:hAnsi="Verdana"/>
        </w:rPr>
        <w:t>_______</w:t>
      </w:r>
    </w:p>
    <w:p w14:paraId="72BD7252" w14:textId="50D1203D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Shaft Speed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4A67C2B8" w14:textId="069A0515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Applied Power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  <w:t>_______</w:t>
      </w:r>
    </w:p>
    <w:p w14:paraId="7A17323A" w14:textId="1AE7898A" w:rsidR="009E3686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E3686">
        <w:rPr>
          <w:rFonts w:ascii="Verdana" w:hAnsi="Verdana"/>
        </w:rPr>
        <w:t>145˚C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  <w:t>_______</w:t>
      </w:r>
    </w:p>
    <w:p w14:paraId="7145BD89" w14:textId="5A3EAA72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Service Frequency </w:t>
      </w:r>
      <w:r w:rsidR="009E3686">
        <w:rPr>
          <w:rFonts w:ascii="Verdana" w:hAnsi="Verdana"/>
        </w:rPr>
        <w:tab/>
        <w:t>_______</w:t>
      </w:r>
    </w:p>
    <w:p w14:paraId="6AE9EC3A" w14:textId="7E699E9F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Motor’s Construction</w:t>
      </w:r>
      <w:r>
        <w:rPr>
          <w:rFonts w:ascii="Verdana" w:hAnsi="Verdana"/>
        </w:rPr>
        <w:tab/>
        <w:t>_______</w:t>
      </w:r>
    </w:p>
    <w:p w14:paraId="258A712E" w14:textId="73319709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Output Power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629B6AA6" w14:textId="30288602" w:rsidR="00447C02" w:rsidRPr="00447C02" w:rsidRDefault="00447C0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Draw a schematic </w:t>
      </w:r>
      <w:r w:rsidR="009E3686">
        <w:rPr>
          <w:rFonts w:ascii="Verdana" w:hAnsi="Verdana"/>
        </w:rPr>
        <w:t>for a 480V three-phase motor that is controlled by a motor starter</w:t>
      </w:r>
      <w:r>
        <w:rPr>
          <w:rFonts w:ascii="Verdana" w:hAnsi="Verdana"/>
        </w:rPr>
        <w:t>.</w:t>
      </w:r>
      <w:r w:rsidR="00492DE8">
        <w:rPr>
          <w:rFonts w:ascii="Verdana" w:hAnsi="Verdana"/>
        </w:rPr>
        <w:t xml:space="preserve"> (three-phase portion only)</w:t>
      </w:r>
    </w:p>
    <w:p w14:paraId="04AA76E1" w14:textId="35D794CA" w:rsidR="00492DE8" w:rsidRDefault="00492DE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043F182" w14:textId="77777777" w:rsidR="00492DE8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Construct the truth table, formula and state the type of logic for the control schematic below. </w:t>
      </w:r>
    </w:p>
    <w:p w14:paraId="2994F626" w14:textId="77777777" w:rsidR="00492DE8" w:rsidRDefault="00492DE8" w:rsidP="00492DE8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>
        <w:object w:dxaOrig="10705" w:dyaOrig="1608" w14:anchorId="54371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3.4pt;height:75.6pt" o:ole="">
            <v:imagedata r:id="rId15" o:title=""/>
          </v:shape>
          <o:OLEObject Type="Embed" ProgID="Visio.Drawing.15" ShapeID="_x0000_i1026" DrawAspect="Content" ObjectID="_1580826938" r:id="rId16"/>
        </w:object>
      </w:r>
    </w:p>
    <w:p w14:paraId="67A2459E" w14:textId="77777777" w:rsidR="00D764B6" w:rsidRDefault="00D764B6" w:rsidP="00D764B6">
      <w:pPr>
        <w:pStyle w:val="ListParagraph"/>
        <w:tabs>
          <w:tab w:val="left" w:pos="2520"/>
        </w:tabs>
        <w:spacing w:before="1800"/>
        <w:contextualSpacing w:val="0"/>
        <w:rPr>
          <w:rFonts w:ascii="Verdana" w:hAnsi="Verdana"/>
        </w:rPr>
      </w:pPr>
    </w:p>
    <w:p w14:paraId="28D06636" w14:textId="2DA32A80" w:rsidR="003D312A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>
        <w:rPr>
          <w:rFonts w:ascii="Verdana" w:hAnsi="Verdana"/>
        </w:rPr>
        <w:t>Construct the truth table, formula and state the type of logic for the control schematic below.</w:t>
      </w:r>
    </w:p>
    <w:p w14:paraId="42899737" w14:textId="1F9CE5C3" w:rsidR="00492DE8" w:rsidRDefault="00492DE8" w:rsidP="00492DE8">
      <w:pPr>
        <w:tabs>
          <w:tab w:val="left" w:pos="2520"/>
        </w:tabs>
        <w:spacing w:before="240"/>
        <w:ind w:left="360"/>
      </w:pPr>
      <w:r>
        <w:object w:dxaOrig="10705" w:dyaOrig="3049" w14:anchorId="521AAE08">
          <v:shape id="_x0000_i1027" type="#_x0000_t75" style="width:503.4pt;height:143.4pt" o:ole="">
            <v:imagedata r:id="rId17" o:title=""/>
          </v:shape>
          <o:OLEObject Type="Embed" ProgID="Visio.Drawing.15" ShapeID="_x0000_i1027" DrawAspect="Content" ObjectID="_1580826939" r:id="rId18"/>
        </w:object>
      </w:r>
    </w:p>
    <w:p w14:paraId="75DB4D9D" w14:textId="77777777" w:rsidR="00D764B6" w:rsidRDefault="00D764B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A65C893" w14:textId="5A833028" w:rsidR="00492DE8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Construct the </w:t>
      </w:r>
      <w:r w:rsidR="00D764B6">
        <w:rPr>
          <w:rFonts w:ascii="Verdana" w:hAnsi="Verdana"/>
        </w:rPr>
        <w:t>truth table and</w:t>
      </w:r>
      <w:r>
        <w:rPr>
          <w:rFonts w:ascii="Verdana" w:hAnsi="Verdana"/>
        </w:rPr>
        <w:t xml:space="preserve"> formula for the control schematic below.</w:t>
      </w:r>
    </w:p>
    <w:p w14:paraId="2DCC96F4" w14:textId="0F21A9E9" w:rsidR="00492DE8" w:rsidRPr="00492DE8" w:rsidRDefault="00D764B6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  <w:r w:rsidRPr="00D764B6">
        <w:rPr>
          <w:noProof/>
        </w:rPr>
        <w:drawing>
          <wp:inline distT="0" distB="0" distL="0" distR="0" wp14:anchorId="34098030" wp14:editId="53FA2206">
            <wp:extent cx="6400800" cy="1399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9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C09" w14:textId="77777777" w:rsidR="00492DE8" w:rsidRPr="00492DE8" w:rsidRDefault="00492DE8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</w:p>
    <w:sectPr w:rsidR="00492DE8" w:rsidRPr="00492DE8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9082" w14:textId="4E7CCEDE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DD225B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76599960" w14:textId="77777777" w:rsidR="00D66B42" w:rsidRPr="00B025CF" w:rsidRDefault="00D66B42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2D6E" w14:textId="77777777" w:rsidR="00D66B42" w:rsidRDefault="00DD225B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B608FD6">
        <v:rect id="_x0000_i1025" style="width:0;height:1.5pt" o:hralign="center" o:hrstd="t" o:hr="t" fillcolor="#a0a0a0" stroked="f"/>
      </w:pict>
    </w:r>
  </w:p>
  <w:p w14:paraId="056A9D0C" w14:textId="5FE452F7" w:rsidR="00D66B42" w:rsidRPr="005B3A86" w:rsidRDefault="00D66B42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DD225B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8DAB" w14:textId="242DA752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DD225B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16118B59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7F0C4B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ECBD" w14:textId="74AE8614" w:rsidR="00D66B42" w:rsidRPr="00B025CF" w:rsidRDefault="00F93CB4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quiz</w:t>
    </w:r>
    <w:r w:rsidR="00D764B6">
      <w:rPr>
        <w:rFonts w:ascii="BankGothic Md BT" w:hAnsi="BankGothic Md BT"/>
        <w:sz w:val="24"/>
        <w:szCs w:val="24"/>
      </w:rPr>
      <w:t xml:space="preserve"> 7</w:t>
    </w:r>
    <w:r w:rsidR="00D66B42" w:rsidRPr="00B025CF">
      <w:rPr>
        <w:rFonts w:ascii="BankGothic Md BT" w:hAnsi="BankGothic Md BT"/>
        <w:sz w:val="24"/>
        <w:szCs w:val="24"/>
      </w:rPr>
      <w:tab/>
    </w:r>
    <w:proofErr w:type="spellStart"/>
    <w:r w:rsidR="00D66B42" w:rsidRPr="00B025CF">
      <w:rPr>
        <w:rFonts w:ascii="BankGothic Md BT" w:hAnsi="BankGothic Md BT"/>
        <w:sz w:val="24"/>
        <w:szCs w:val="24"/>
      </w:rPr>
      <w:t>ranken</w:t>
    </w:r>
    <w:proofErr w:type="spellEnd"/>
    <w:r w:rsidR="00D66B42" w:rsidRPr="00B025CF">
      <w:rPr>
        <w:rFonts w:ascii="BankGothic Md BT" w:hAnsi="BankGothic Md BT"/>
        <w:sz w:val="24"/>
        <w:szCs w:val="24"/>
      </w:rPr>
      <w:t xml:space="preserve"> technical college</w:t>
    </w:r>
    <w:r w:rsidR="00D66B42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7E46" w14:textId="28A35124" w:rsidR="00D66B42" w:rsidRPr="00B025CF" w:rsidRDefault="00D66B42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F93CB4">
      <w:rPr>
        <w:rFonts w:ascii="BankGothic Md BT" w:hAnsi="BankGothic Md BT"/>
        <w:sz w:val="24"/>
        <w:szCs w:val="24"/>
      </w:rPr>
      <w:t>quiz</w:t>
    </w:r>
    <w:r w:rsidR="00D764B6">
      <w:rPr>
        <w:rFonts w:ascii="BankGothic Md BT" w:hAnsi="BankGothic Md BT"/>
        <w:sz w:val="24"/>
        <w:szCs w:val="24"/>
      </w:rPr>
      <w:t xml:space="preserve"> 7</w:t>
    </w:r>
  </w:p>
  <w:p w14:paraId="70A112C7" w14:textId="77777777" w:rsidR="00D66B42" w:rsidRPr="0018545B" w:rsidRDefault="00D66B42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D66B42" w14:paraId="0F28641E" w14:textId="77777777" w:rsidTr="001A25D9">
      <w:tc>
        <w:tcPr>
          <w:tcW w:w="1080" w:type="dxa"/>
        </w:tcPr>
        <w:p w14:paraId="2E681CBF" w14:textId="77777777" w:rsidR="00D66B42" w:rsidRDefault="00D66B4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4CB346" wp14:editId="3D867619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B238D8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4DFA1C9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6D65AF" wp14:editId="01E2EB28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958567" w14:textId="77777777" w:rsidR="00D66B42" w:rsidRPr="00B025CF" w:rsidRDefault="00D66B42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5C672AEB" w:rsidR="00C81F28" w:rsidRPr="00B025CF" w:rsidRDefault="00F93CB4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quiz</w:t>
    </w:r>
    <w:r w:rsidR="00C81F28">
      <w:rPr>
        <w:rFonts w:ascii="BankGothic Lt BT" w:hAnsi="BankGothic Lt BT"/>
      </w:rPr>
      <w:t xml:space="preserve"> </w:t>
    </w:r>
    <w:r w:rsidR="00D764B6">
      <w:rPr>
        <w:rFonts w:ascii="BankGothic Lt BT" w:hAnsi="BankGothic Lt BT"/>
      </w:rPr>
      <w:t>7</w:t>
    </w:r>
    <w:r w:rsidR="00C81F28" w:rsidRPr="00B025CF">
      <w:rPr>
        <w:rFonts w:ascii="BankGothic Lt BT" w:hAnsi="BankGothic Lt BT"/>
      </w:rPr>
      <w:tab/>
    </w:r>
    <w:proofErr w:type="spellStart"/>
    <w:r w:rsidR="00C81F28">
      <w:rPr>
        <w:rFonts w:ascii="BankGothic Lt BT" w:hAnsi="BankGothic Lt BT"/>
      </w:rPr>
      <w:t>ranken</w:t>
    </w:r>
    <w:proofErr w:type="spellEnd"/>
    <w:r w:rsidR="00C81F28">
      <w:rPr>
        <w:rFonts w:ascii="BankGothic Lt BT" w:hAnsi="BankGothic Lt BT"/>
      </w:rPr>
      <w:t xml:space="preserve"> technical college</w:t>
    </w:r>
    <w:r w:rsidR="00C81F28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5805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133E"/>
    <w:multiLevelType w:val="hybridMultilevel"/>
    <w:tmpl w:val="D3B2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70549"/>
    <w:multiLevelType w:val="hybridMultilevel"/>
    <w:tmpl w:val="18561ED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718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2DE8"/>
    <w:rsid w:val="00493D39"/>
    <w:rsid w:val="004C3334"/>
    <w:rsid w:val="00535412"/>
    <w:rsid w:val="005577B6"/>
    <w:rsid w:val="00590607"/>
    <w:rsid w:val="005B3A86"/>
    <w:rsid w:val="005C146F"/>
    <w:rsid w:val="005D655F"/>
    <w:rsid w:val="005D7908"/>
    <w:rsid w:val="005E35EA"/>
    <w:rsid w:val="005E461C"/>
    <w:rsid w:val="00605036"/>
    <w:rsid w:val="00675C49"/>
    <w:rsid w:val="006A52BF"/>
    <w:rsid w:val="007140C7"/>
    <w:rsid w:val="00737275"/>
    <w:rsid w:val="0076148C"/>
    <w:rsid w:val="00774550"/>
    <w:rsid w:val="007935EB"/>
    <w:rsid w:val="007C4BAD"/>
    <w:rsid w:val="007F0C4B"/>
    <w:rsid w:val="007F1EB3"/>
    <w:rsid w:val="007F496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3284"/>
    <w:rsid w:val="00914233"/>
    <w:rsid w:val="00930C4C"/>
    <w:rsid w:val="00950A2E"/>
    <w:rsid w:val="0095194A"/>
    <w:rsid w:val="0095693B"/>
    <w:rsid w:val="00961634"/>
    <w:rsid w:val="009D18A7"/>
    <w:rsid w:val="009E3686"/>
    <w:rsid w:val="009F2DFA"/>
    <w:rsid w:val="00A327AF"/>
    <w:rsid w:val="00A411B1"/>
    <w:rsid w:val="00A414D9"/>
    <w:rsid w:val="00A7398D"/>
    <w:rsid w:val="00A9256D"/>
    <w:rsid w:val="00AA515D"/>
    <w:rsid w:val="00AA6A80"/>
    <w:rsid w:val="00AD418A"/>
    <w:rsid w:val="00AF2F32"/>
    <w:rsid w:val="00B025CF"/>
    <w:rsid w:val="00B755C0"/>
    <w:rsid w:val="00BC027D"/>
    <w:rsid w:val="00BD1D03"/>
    <w:rsid w:val="00BE1AF9"/>
    <w:rsid w:val="00C03E39"/>
    <w:rsid w:val="00C21D99"/>
    <w:rsid w:val="00C520CE"/>
    <w:rsid w:val="00C70C50"/>
    <w:rsid w:val="00C81F28"/>
    <w:rsid w:val="00C844E5"/>
    <w:rsid w:val="00C8703A"/>
    <w:rsid w:val="00CB0E86"/>
    <w:rsid w:val="00CE6CB6"/>
    <w:rsid w:val="00D372AD"/>
    <w:rsid w:val="00D56E03"/>
    <w:rsid w:val="00D66B42"/>
    <w:rsid w:val="00D764B6"/>
    <w:rsid w:val="00DA380B"/>
    <w:rsid w:val="00DC19D0"/>
    <w:rsid w:val="00DD225B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171A5"/>
    <w:rsid w:val="00F44084"/>
    <w:rsid w:val="00F443DE"/>
    <w:rsid w:val="00F631A1"/>
    <w:rsid w:val="00F93CB4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8D16-7E9B-4A5F-9709-0E5963CB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2018-02-14T16:52:00Z</cp:lastPrinted>
  <dcterms:created xsi:type="dcterms:W3CDTF">2018-02-22T17:19:00Z</dcterms:created>
  <dcterms:modified xsi:type="dcterms:W3CDTF">2018-02-22T23:49:00Z</dcterms:modified>
</cp:coreProperties>
</file>