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67F" w14:textId="0C8CF6EE" w:rsidR="000154E9" w:rsidRPr="000154E9" w:rsidRDefault="000A23B3" w:rsidP="00C52A6B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41D01">
        <w:rPr>
          <w:rFonts w:ascii="Verdana" w:hAnsi="Verdana"/>
          <w:b/>
          <w:sz w:val="24"/>
          <w:szCs w:val="24"/>
        </w:rPr>
        <w:t>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6A2485B" w14:textId="67A8BC8D" w:rsidR="002C40C1" w:rsidRPr="000154E9" w:rsidRDefault="002C40C1" w:rsidP="002C40C1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fldChar w:fldCharType="end"/>
      </w:r>
    </w:p>
    <w:p w14:paraId="2D549B91" w14:textId="774A0866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0C2096" w:rsidRPr="000C209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0C2096">
        <w:rPr>
          <w:rFonts w:ascii="Verdana" w:hAnsi="Verdana"/>
          <w:sz w:val="20"/>
          <w:szCs w:val="20"/>
        </w:rPr>
        <w:t xml:space="preserve">Grade </w:t>
      </w:r>
      <w:r w:rsidR="000C2096" w:rsidRPr="000C2096">
        <w:rPr>
          <w:rFonts w:ascii="Verdana" w:hAnsi="Verdana"/>
          <w:sz w:val="20"/>
          <w:szCs w:val="20"/>
          <w:highlight w:val="yellow"/>
        </w:rPr>
        <w:t>25pts</w:t>
      </w:r>
      <w:r w:rsidR="006A277E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>Date ______________</w:t>
      </w:r>
    </w:p>
    <w:p w14:paraId="21E0D54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473B5AB" w14:textId="00472849" w:rsidR="000B52D2" w:rsidRDefault="000B52D2" w:rsidP="000B52D2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B5088F">
        <w:rPr>
          <w:rFonts w:ascii="Verdana" w:hAnsi="Verdana"/>
          <w:sz w:val="20"/>
          <w:szCs w:val="20"/>
        </w:rPr>
        <w:t xml:space="preserve">shall </w:t>
      </w:r>
      <w:r>
        <w:rPr>
          <w:rFonts w:ascii="Verdana" w:hAnsi="Verdana"/>
          <w:sz w:val="20"/>
          <w:szCs w:val="20"/>
        </w:rPr>
        <w:t>demonstrate comprehension basic functions of a PLC.</w:t>
      </w:r>
    </w:p>
    <w:p w14:paraId="6B985180" w14:textId="7949C9AC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</w:t>
      </w:r>
      <w:r w:rsidR="00C52A6B">
        <w:rPr>
          <w:rFonts w:ascii="Verdana" w:hAnsi="Verdana"/>
          <w:sz w:val="20"/>
          <w:szCs w:val="20"/>
        </w:rPr>
        <w:t xml:space="preserve"> a PLC program to determine the program’s functionality.</w:t>
      </w:r>
    </w:p>
    <w:p w14:paraId="2CD82603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B3715AE" w14:textId="3C6C9CED" w:rsidR="009219E3" w:rsidRPr="000B52D2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0B52D2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088F">
        <w:rPr>
          <w:rFonts w:ascii="Verdana" w:hAnsi="Verdana"/>
          <w:sz w:val="20"/>
          <w:szCs w:val="20"/>
        </w:rPr>
        <w:fldChar w:fldCharType="begin"/>
      </w:r>
      <w:r w:rsidR="00B5088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088F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B5088F">
        <w:rPr>
          <w:rFonts w:ascii="Verdana" w:hAnsi="Verdana"/>
          <w:sz w:val="20"/>
          <w:szCs w:val="20"/>
        </w:rPr>
        <w:fldChar w:fldCharType="end"/>
      </w:r>
      <w:r w:rsidR="000B52D2">
        <w:rPr>
          <w:rFonts w:ascii="Verdana" w:hAnsi="Verdana"/>
          <w:sz w:val="20"/>
          <w:szCs w:val="20"/>
        </w:rPr>
        <w:t>.</w:t>
      </w:r>
      <w:r w:rsidRPr="000B52D2">
        <w:rPr>
          <w:rFonts w:ascii="Verdana" w:hAnsi="Verdana"/>
          <w:sz w:val="20"/>
          <w:szCs w:val="20"/>
        </w:rPr>
        <w:t xml:space="preserve"> Grading shall be based on the </w:t>
      </w:r>
      <w:r w:rsidR="000B52D2">
        <w:rPr>
          <w:rFonts w:ascii="Verdana" w:hAnsi="Verdana"/>
          <w:sz w:val="20"/>
          <w:szCs w:val="20"/>
        </w:rPr>
        <w:t xml:space="preserve">instructor </w:t>
      </w:r>
      <w:r w:rsidR="000544E1" w:rsidRPr="000B52D2">
        <w:rPr>
          <w:rFonts w:ascii="Verdana" w:hAnsi="Verdana"/>
          <w:sz w:val="20"/>
          <w:szCs w:val="20"/>
        </w:rPr>
        <w:t>answer key</w:t>
      </w:r>
      <w:r w:rsidR="000B52D2">
        <w:rPr>
          <w:rFonts w:ascii="Verdana" w:hAnsi="Verdana"/>
          <w:sz w:val="20"/>
          <w:szCs w:val="20"/>
        </w:rPr>
        <w:t>.</w:t>
      </w:r>
    </w:p>
    <w:p w14:paraId="0B47B730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4B7365" w14:textId="2B81C28B" w:rsidR="00E013AA" w:rsidRDefault="009250BC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for each multiple-choice question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3DADC946" w14:textId="6CE1EA1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1DF3B32" w14:textId="3C0756FA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00A094F5" w14:textId="711614A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72351D7" w14:textId="6E99BEE0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B3C8FF0" w14:textId="5AE64DDC" w:rsidR="009250BC" w:rsidRPr="000C2096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1</w:t>
      </w:r>
    </w:p>
    <w:p w14:paraId="5045DE77" w14:textId="5C2090B9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does the </w:t>
      </w:r>
      <w:r w:rsidR="00452BC6">
        <w:rPr>
          <w:rFonts w:ascii="Verdana" w:hAnsi="Verdana"/>
          <w:sz w:val="20"/>
          <w:szCs w:val="20"/>
        </w:rPr>
        <w:t>three-letter</w:t>
      </w:r>
      <w:r>
        <w:rPr>
          <w:rFonts w:ascii="Verdana" w:hAnsi="Verdana"/>
          <w:sz w:val="20"/>
          <w:szCs w:val="20"/>
        </w:rPr>
        <w:t xml:space="preserve"> acronym, PLC mean?</w:t>
      </w:r>
    </w:p>
    <w:p w14:paraId="441A902A" w14:textId="18087FB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19186F8B" w14:textId="2ABABC64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7DB17BF9" w14:textId="77777777" w:rsidR="009250BC" w:rsidRPr="000C2096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Programmable Logic Controller</w:t>
      </w:r>
    </w:p>
    <w:p w14:paraId="58DA0EFC" w14:textId="5ACF8A16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7FF513B6" w14:textId="30FEB584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</w:t>
      </w:r>
      <w:r w:rsidR="00576421">
        <w:rPr>
          <w:rFonts w:ascii="Verdana" w:hAnsi="Verdana"/>
          <w:sz w:val="20"/>
          <w:szCs w:val="20"/>
        </w:rPr>
        <w:t>what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actually control</w:t>
      </w:r>
      <w:r w:rsidR="00576421">
        <w:rPr>
          <w:rFonts w:ascii="Verdana" w:hAnsi="Verdana"/>
          <w:sz w:val="20"/>
          <w:szCs w:val="20"/>
        </w:rPr>
        <w:t>s</w:t>
      </w:r>
      <w:proofErr w:type="gramEnd"/>
      <w:r w:rsidR="00452BC6">
        <w:rPr>
          <w:rFonts w:ascii="Verdana" w:hAnsi="Verdana"/>
          <w:sz w:val="20"/>
          <w:szCs w:val="20"/>
        </w:rPr>
        <w:t xml:space="preserve"> </w:t>
      </w:r>
      <w:r w:rsidR="00576421">
        <w:rPr>
          <w:rFonts w:ascii="Verdana" w:hAnsi="Verdana"/>
          <w:sz w:val="20"/>
          <w:szCs w:val="20"/>
        </w:rPr>
        <w:t xml:space="preserve">final control </w:t>
      </w:r>
      <w:r w:rsidR="00452BC6">
        <w:rPr>
          <w:rFonts w:ascii="Verdana" w:hAnsi="Verdana"/>
          <w:sz w:val="20"/>
          <w:szCs w:val="20"/>
        </w:rPr>
        <w:t>elements in the field</w:t>
      </w:r>
      <w:r>
        <w:rPr>
          <w:rFonts w:ascii="Verdana" w:hAnsi="Verdana"/>
          <w:sz w:val="20"/>
          <w:szCs w:val="20"/>
        </w:rPr>
        <w:t>?</w:t>
      </w:r>
    </w:p>
    <w:p w14:paraId="3024560B" w14:textId="09503533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4E3D4D27" w14:textId="2ED21031" w:rsidR="009250BC" w:rsidRPr="000C2096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Outputs</w:t>
      </w:r>
    </w:p>
    <w:p w14:paraId="56B103F4" w14:textId="3C0AA3A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578513C0" w14:textId="384B917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B225AD5" w14:textId="5946DB5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</w:t>
      </w:r>
      <w:r w:rsidR="00761EC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a PLC protected?</w:t>
      </w:r>
    </w:p>
    <w:p w14:paraId="22BBDAE2" w14:textId="611B4002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</w:t>
      </w:r>
      <w:r w:rsidR="009250BC">
        <w:rPr>
          <w:rFonts w:ascii="Verdana" w:hAnsi="Verdana"/>
          <w:sz w:val="20"/>
          <w:szCs w:val="20"/>
        </w:rPr>
        <w:t>us</w:t>
      </w:r>
      <w:r>
        <w:rPr>
          <w:rFonts w:ascii="Verdana" w:hAnsi="Verdana"/>
          <w:sz w:val="20"/>
          <w:szCs w:val="20"/>
        </w:rPr>
        <w:t>e</w:t>
      </w:r>
    </w:p>
    <w:p w14:paraId="0445C241" w14:textId="427CED30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</w:t>
      </w:r>
      <w:r w:rsidR="009250BC">
        <w:rPr>
          <w:rFonts w:ascii="Verdana" w:hAnsi="Verdana"/>
          <w:sz w:val="20"/>
          <w:szCs w:val="20"/>
        </w:rPr>
        <w:t>ircuit breaker</w:t>
      </w:r>
    </w:p>
    <w:p w14:paraId="35EC896B" w14:textId="4424CA3C" w:rsidR="009250BC" w:rsidRPr="000C2096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Through an LED and photo transistor</w:t>
      </w:r>
    </w:p>
    <w:p w14:paraId="53A7949D" w14:textId="251F6AE4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66B1073A" w14:textId="54E6EE2F" w:rsidR="009250BC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3A4C663A" w14:textId="6B7DB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0E7F9694" w14:textId="4FD64BF1" w:rsidR="000B40F7" w:rsidRPr="000C2096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A dry contact</w:t>
      </w:r>
    </w:p>
    <w:p w14:paraId="27F8CE9A" w14:textId="7B0916B4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26B8E11E" w14:textId="48ED4BE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DB304AA" w14:textId="5497CA84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5E410C1C" w14:textId="54D1BF1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3038B2CF" w14:textId="0CC83A2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034DE965" w14:textId="77777777" w:rsidR="000B40F7" w:rsidRPr="000C2096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Bits</w:t>
      </w:r>
    </w:p>
    <w:p w14:paraId="0D40786B" w14:textId="59F8E3DA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0B830BA3" w14:textId="05096DDC" w:rsidR="00E541C8" w:rsidRDefault="00BD24B8" w:rsidP="00E541C8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MicroLogix 1100, our classroom PLC, supplies power to the final control elements</w:t>
      </w:r>
      <w:r w:rsidR="00E541C8">
        <w:rPr>
          <w:rFonts w:ascii="Verdana" w:hAnsi="Verdana"/>
          <w:sz w:val="20"/>
          <w:szCs w:val="20"/>
        </w:rPr>
        <w:t>.</w:t>
      </w:r>
    </w:p>
    <w:p w14:paraId="3D62283C" w14:textId="6FC457BB" w:rsidR="00E541C8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9AE4C3A" w14:textId="1A86A02E" w:rsidR="00E541C8" w:rsidRPr="000C2096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False</w:t>
      </w:r>
    </w:p>
    <w:p w14:paraId="22F417D2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</w:pPr>
    </w:p>
    <w:p w14:paraId="09428B90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  <w:sectPr w:rsidR="000B40F7" w:rsidRPr="000B40F7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80B78E" w14:textId="163ED58A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1B2D95">
        <w:rPr>
          <w:rFonts w:ascii="Verdana" w:hAnsi="Verdana"/>
          <w:sz w:val="20"/>
          <w:szCs w:val="20"/>
        </w:rPr>
        <w:t>places</w:t>
      </w:r>
      <w:r>
        <w:rPr>
          <w:rFonts w:ascii="Verdana" w:hAnsi="Verdana"/>
          <w:sz w:val="20"/>
          <w:szCs w:val="20"/>
        </w:rPr>
        <w:t>.</w:t>
      </w:r>
    </w:p>
    <w:p w14:paraId="330CF4EF" w14:textId="57C4B42D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040F871" w14:textId="34AAE5B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1B3C7494" w14:textId="5495878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77E411C" w14:textId="2100D672" w:rsidR="000B40F7" w:rsidRPr="000C2096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16</w:t>
      </w:r>
    </w:p>
    <w:p w14:paraId="56F45FE3" w14:textId="2D8C8959" w:rsidR="00B025CF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037DEDAF" w14:textId="1E588802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56688CC" w14:textId="2FADA1D6" w:rsidR="005C0866" w:rsidRPr="000C209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2</w:t>
      </w:r>
    </w:p>
    <w:p w14:paraId="33266BE2" w14:textId="13D18B1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68D0B702" w14:textId="26087CCE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2EA8B098" w14:textId="30948574" w:rsidR="005C0866" w:rsidRP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65FF97EC" w14:textId="65A842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0314D8BA" w14:textId="4171FF3D" w:rsidR="005C0866" w:rsidRPr="000C209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It has only two states</w:t>
      </w:r>
    </w:p>
    <w:p w14:paraId="4D599B14" w14:textId="64850DC6" w:rsidR="005C0866" w:rsidRDefault="00D400BA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</w:t>
      </w:r>
      <w:r w:rsidR="005C0866">
        <w:rPr>
          <w:rFonts w:ascii="Verdana" w:hAnsi="Verdana"/>
          <w:sz w:val="20"/>
          <w:szCs w:val="20"/>
        </w:rPr>
        <w:t xml:space="preserve"> not used for motor control logic</w:t>
      </w:r>
    </w:p>
    <w:p w14:paraId="5121F994" w14:textId="342C899F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BA868B6" w14:textId="33D80288" w:rsid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00E5DA6D" w14:textId="34EAEB23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334B675F" w14:textId="589AEEA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21F4D0EF" w14:textId="00667FBA" w:rsidR="005C0866" w:rsidRPr="000C209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C2096">
        <w:rPr>
          <w:rFonts w:ascii="Verdana" w:hAnsi="Verdana"/>
          <w:sz w:val="20"/>
          <w:szCs w:val="20"/>
          <w:highlight w:val="yellow"/>
        </w:rPr>
        <w:t>Scan input, evaluate ladders logic, write outputs</w:t>
      </w:r>
    </w:p>
    <w:p w14:paraId="773EAC14" w14:textId="325B425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44FAB3C0" w14:textId="54B39753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Input addresses start with the letter </w:t>
      </w:r>
      <w:r w:rsidR="000C2096" w:rsidRPr="000C2096">
        <w:rPr>
          <w:rFonts w:ascii="Verdana" w:hAnsi="Verdana"/>
          <w:sz w:val="20"/>
          <w:szCs w:val="20"/>
          <w:highlight w:val="yellow"/>
        </w:rPr>
        <w:t>I</w:t>
      </w:r>
    </w:p>
    <w:p w14:paraId="5B26BACB" w14:textId="7636249D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Output addresses start with the letter </w:t>
      </w:r>
      <w:r w:rsidR="000C2096" w:rsidRPr="000C2096">
        <w:rPr>
          <w:rFonts w:ascii="Verdana" w:hAnsi="Verdana"/>
          <w:sz w:val="20"/>
          <w:szCs w:val="20"/>
          <w:highlight w:val="yellow"/>
        </w:rPr>
        <w:t>O</w:t>
      </w:r>
    </w:p>
    <w:p w14:paraId="35DA512F" w14:textId="06255FD0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Internal memory bits start with the letter </w:t>
      </w:r>
      <w:r w:rsidR="000C2096" w:rsidRPr="000C2096">
        <w:rPr>
          <w:rFonts w:ascii="Verdana" w:hAnsi="Verdana"/>
          <w:sz w:val="20"/>
          <w:szCs w:val="20"/>
          <w:highlight w:val="yellow"/>
        </w:rPr>
        <w:t>B</w:t>
      </w:r>
    </w:p>
    <w:p w14:paraId="1F673D88" w14:textId="063237E1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the </w:t>
      </w:r>
      <w:r w:rsidR="00841D01">
        <w:rPr>
          <w:rFonts w:ascii="Verdana" w:hAnsi="Verdana"/>
          <w:sz w:val="20"/>
          <w:szCs w:val="20"/>
        </w:rPr>
        <w:t xml:space="preserve">previous three </w:t>
      </w:r>
      <w:r>
        <w:rPr>
          <w:rFonts w:ascii="Verdana" w:hAnsi="Verdana"/>
          <w:sz w:val="20"/>
          <w:szCs w:val="20"/>
        </w:rPr>
        <w:t>answers. Describe the difference between each address</w:t>
      </w:r>
      <w:r w:rsidR="00203B61">
        <w:rPr>
          <w:rFonts w:ascii="Verdana" w:hAnsi="Verdana"/>
          <w:sz w:val="20"/>
          <w:szCs w:val="20"/>
        </w:rPr>
        <w:t xml:space="preserve"> type</w:t>
      </w:r>
      <w:r>
        <w:rPr>
          <w:rFonts w:ascii="Verdana" w:hAnsi="Verdana"/>
          <w:sz w:val="20"/>
          <w:szCs w:val="20"/>
        </w:rPr>
        <w:t>.</w:t>
      </w:r>
      <w:r w:rsidR="000C2096">
        <w:rPr>
          <w:rFonts w:ascii="Verdana" w:hAnsi="Verdana"/>
          <w:sz w:val="20"/>
          <w:szCs w:val="20"/>
        </w:rPr>
        <w:t xml:space="preserve"> </w:t>
      </w:r>
      <w:r w:rsidR="000C2096" w:rsidRPr="000C2096">
        <w:rPr>
          <w:rFonts w:ascii="Verdana" w:hAnsi="Verdana"/>
          <w:sz w:val="20"/>
          <w:szCs w:val="20"/>
          <w:highlight w:val="yellow"/>
        </w:rPr>
        <w:t>(5pts)</w:t>
      </w:r>
    </w:p>
    <w:p w14:paraId="5636352B" w14:textId="2AAABB2D" w:rsidR="00F4029C" w:rsidRDefault="000C2096" w:rsidP="0083094A">
      <w:pPr>
        <w:pStyle w:val="ListParagraph"/>
        <w:spacing w:before="120" w:after="120"/>
        <w:ind w:left="1080"/>
        <w:contextualSpacing w:val="0"/>
        <w:rPr>
          <w:rFonts w:ascii="Verdana" w:hAnsi="Verdana"/>
          <w:sz w:val="20"/>
          <w:szCs w:val="20"/>
        </w:rPr>
      </w:pPr>
      <w:r w:rsidRPr="000C2096">
        <w:rPr>
          <w:rFonts w:ascii="Verdana" w:hAnsi="Verdana"/>
          <w:sz w:val="20"/>
          <w:szCs w:val="20"/>
          <w:highlight w:val="yellow"/>
        </w:rPr>
        <w:t>Inputs and outputs are tied to physical components in the field. Binary (B) addresses are for internal use only.</w:t>
      </w:r>
    </w:p>
    <w:p w14:paraId="25E2A9DC" w14:textId="77777777" w:rsidR="0083094A" w:rsidRDefault="0083094A" w:rsidP="0083094A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235D45">
        <w:rPr>
          <w:rFonts w:ascii="Verdana" w:hAnsi="Verdana"/>
          <w:sz w:val="20"/>
          <w:szCs w:val="20"/>
        </w:rPr>
        <w:t>Which of the following statements describes the program</w:t>
      </w:r>
      <w:r>
        <w:rPr>
          <w:rFonts w:ascii="Verdana" w:hAnsi="Verdana"/>
          <w:sz w:val="20"/>
          <w:szCs w:val="20"/>
        </w:rPr>
        <w:t>?</w:t>
      </w:r>
    </w:p>
    <w:p w14:paraId="039B2203" w14:textId="77777777" w:rsidR="0083094A" w:rsidRDefault="0083094A" w:rsidP="0083094A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</w:t>
      </w:r>
      <w:r w:rsidRPr="00235D45">
        <w:rPr>
          <w:rFonts w:ascii="Verdana" w:hAnsi="Verdana"/>
          <w:sz w:val="20"/>
          <w:szCs w:val="20"/>
        </w:rPr>
        <w:t>, Green Yellow and Red light illuminate.</w:t>
      </w:r>
    </w:p>
    <w:p w14:paraId="71746C55" w14:textId="77777777" w:rsidR="0083094A" w:rsidRDefault="0083094A" w:rsidP="0083094A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PB3</w:t>
      </w:r>
      <w:r w:rsidRPr="00235D45">
        <w:rPr>
          <w:rFonts w:ascii="Verdana" w:hAnsi="Verdana"/>
          <w:sz w:val="20"/>
          <w:szCs w:val="20"/>
        </w:rPr>
        <w:t>, Green, Yellow and Red lights illuminate.</w:t>
      </w:r>
    </w:p>
    <w:p w14:paraId="1A6CEF45" w14:textId="77777777" w:rsidR="0083094A" w:rsidRDefault="0083094A" w:rsidP="0083094A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</w:t>
      </w:r>
      <w:r w:rsidRPr="00235D45">
        <w:rPr>
          <w:rFonts w:ascii="Verdana" w:hAnsi="Verdana"/>
          <w:sz w:val="20"/>
          <w:szCs w:val="20"/>
        </w:rPr>
        <w:t>, only green light illuminates</w:t>
      </w:r>
      <w:r>
        <w:rPr>
          <w:rFonts w:ascii="Verdana" w:hAnsi="Verdana"/>
          <w:sz w:val="20"/>
          <w:szCs w:val="20"/>
        </w:rPr>
        <w:t>.</w:t>
      </w:r>
    </w:p>
    <w:p w14:paraId="6023DD3E" w14:textId="77777777" w:rsidR="0083094A" w:rsidRPr="0083094A" w:rsidRDefault="0083094A" w:rsidP="0083094A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83094A">
        <w:rPr>
          <w:rFonts w:ascii="Verdana" w:hAnsi="Verdana"/>
          <w:sz w:val="20"/>
          <w:szCs w:val="20"/>
          <w:highlight w:val="yellow"/>
        </w:rPr>
        <w:drawing>
          <wp:anchor distT="0" distB="0" distL="114300" distR="114300" simplePos="0" relativeHeight="251659264" behindDoc="0" locked="0" layoutInCell="1" allowOverlap="1" wp14:anchorId="5AEB6FAF" wp14:editId="15287673">
            <wp:simplePos x="0" y="0"/>
            <wp:positionH relativeFrom="page">
              <wp:align>center</wp:align>
            </wp:positionH>
            <wp:positionV relativeFrom="paragraph">
              <wp:posOffset>274645</wp:posOffset>
            </wp:positionV>
            <wp:extent cx="3995928" cy="3136392"/>
            <wp:effectExtent l="0" t="0" r="508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_OTE_on_Same_Addr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94A">
        <w:rPr>
          <w:rFonts w:ascii="Verdana" w:hAnsi="Verdana"/>
          <w:sz w:val="20"/>
          <w:szCs w:val="20"/>
          <w:highlight w:val="yellow"/>
        </w:rPr>
        <w:t>None of the above</w:t>
      </w:r>
    </w:p>
    <w:p w14:paraId="691DA248" w14:textId="531348F4" w:rsidR="000C2096" w:rsidRPr="0083094A" w:rsidRDefault="000C2096" w:rsidP="0083094A">
      <w:pPr>
        <w:spacing w:after="120"/>
        <w:ind w:left="720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0C2096" w:rsidRPr="0083094A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58D88" w14:textId="77777777" w:rsidR="002B4099" w:rsidRDefault="002B4099" w:rsidP="005B3A86">
      <w:pPr>
        <w:spacing w:after="0" w:line="240" w:lineRule="auto"/>
      </w:pPr>
      <w:r>
        <w:separator/>
      </w:r>
    </w:p>
  </w:endnote>
  <w:endnote w:type="continuationSeparator" w:id="0">
    <w:p w14:paraId="094DEB46" w14:textId="77777777" w:rsidR="002B4099" w:rsidRDefault="002B4099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F290" w14:textId="7111DE38" w:rsidR="000B40F7" w:rsidRPr="007C2507" w:rsidRDefault="000B40F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FF458C1" w14:textId="77777777" w:rsidR="000B40F7" w:rsidRPr="00B025CF" w:rsidRDefault="000B40F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DD9F" w14:textId="59B662BB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C267" w14:textId="6EAD3F77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837E2" w14:textId="152E17C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C0BA1" w14:textId="77777777" w:rsidR="002B4099" w:rsidRDefault="002B4099" w:rsidP="005B3A86">
      <w:pPr>
        <w:spacing w:after="0" w:line="240" w:lineRule="auto"/>
      </w:pPr>
      <w:r>
        <w:separator/>
      </w:r>
    </w:p>
  </w:footnote>
  <w:footnote w:type="continuationSeparator" w:id="0">
    <w:p w14:paraId="51B86E72" w14:textId="77777777" w:rsidR="002B4099" w:rsidRDefault="002B4099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D699" w14:textId="1E0A259F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6589C5" w14:textId="01C35521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0854" w14:textId="0FF0EE41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1B36278" w14:textId="2073C9C3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B40F7" w14:paraId="3B3298BB" w14:textId="77777777" w:rsidTr="00E130F3">
      <w:tc>
        <w:tcPr>
          <w:tcW w:w="630" w:type="dxa"/>
        </w:tcPr>
        <w:p w14:paraId="6BAEB27D" w14:textId="77777777" w:rsidR="000B40F7" w:rsidRDefault="000B40F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68240" wp14:editId="087F8208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8024C5D" w14:textId="3F626A53" w:rsidR="000B40F7" w:rsidRPr="007C2507" w:rsidRDefault="000B40F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41D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385570" w14:textId="77777777" w:rsidR="000B40F7" w:rsidRDefault="000B40F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EAC29E6" wp14:editId="4DD030D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1A1F45" w14:textId="77777777" w:rsidR="000B40F7" w:rsidRPr="00B025CF" w:rsidRDefault="000B40F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C9F9" w14:textId="5658D901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A0B0A0E" w14:textId="69E0EC7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07BE7"/>
    <w:multiLevelType w:val="hybridMultilevel"/>
    <w:tmpl w:val="9A7AC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B0"/>
    <w:rsid w:val="000154E9"/>
    <w:rsid w:val="00041E52"/>
    <w:rsid w:val="000524AC"/>
    <w:rsid w:val="000544E1"/>
    <w:rsid w:val="000831A9"/>
    <w:rsid w:val="000909FF"/>
    <w:rsid w:val="000A23B3"/>
    <w:rsid w:val="000B40F7"/>
    <w:rsid w:val="000B52D2"/>
    <w:rsid w:val="000C2096"/>
    <w:rsid w:val="00101028"/>
    <w:rsid w:val="00141840"/>
    <w:rsid w:val="001B2D95"/>
    <w:rsid w:val="002025E4"/>
    <w:rsid w:val="00203B61"/>
    <w:rsid w:val="00212C94"/>
    <w:rsid w:val="00222A30"/>
    <w:rsid w:val="00224C5A"/>
    <w:rsid w:val="00261027"/>
    <w:rsid w:val="002B4099"/>
    <w:rsid w:val="002C40C1"/>
    <w:rsid w:val="002E22BE"/>
    <w:rsid w:val="00307505"/>
    <w:rsid w:val="00422289"/>
    <w:rsid w:val="00431790"/>
    <w:rsid w:val="004332DB"/>
    <w:rsid w:val="00452BC6"/>
    <w:rsid w:val="00472F8B"/>
    <w:rsid w:val="00576421"/>
    <w:rsid w:val="00590935"/>
    <w:rsid w:val="005B3A86"/>
    <w:rsid w:val="005C0866"/>
    <w:rsid w:val="00613E4E"/>
    <w:rsid w:val="006A277E"/>
    <w:rsid w:val="006F0EDF"/>
    <w:rsid w:val="006F19A5"/>
    <w:rsid w:val="006F7F1A"/>
    <w:rsid w:val="007140C7"/>
    <w:rsid w:val="00723673"/>
    <w:rsid w:val="00761EC0"/>
    <w:rsid w:val="007C2507"/>
    <w:rsid w:val="00827F65"/>
    <w:rsid w:val="0083094A"/>
    <w:rsid w:val="00841D01"/>
    <w:rsid w:val="00866D5F"/>
    <w:rsid w:val="008975D5"/>
    <w:rsid w:val="009219E3"/>
    <w:rsid w:val="009250BC"/>
    <w:rsid w:val="009559C9"/>
    <w:rsid w:val="009B042B"/>
    <w:rsid w:val="009F2DFA"/>
    <w:rsid w:val="009F76D1"/>
    <w:rsid w:val="00B025CF"/>
    <w:rsid w:val="00B457A7"/>
    <w:rsid w:val="00B5088F"/>
    <w:rsid w:val="00B755C0"/>
    <w:rsid w:val="00BD24B8"/>
    <w:rsid w:val="00C52A6B"/>
    <w:rsid w:val="00C714F7"/>
    <w:rsid w:val="00C834FC"/>
    <w:rsid w:val="00C86D41"/>
    <w:rsid w:val="00CB5A57"/>
    <w:rsid w:val="00CB5F0C"/>
    <w:rsid w:val="00CE3BF2"/>
    <w:rsid w:val="00CF7AA0"/>
    <w:rsid w:val="00D400BA"/>
    <w:rsid w:val="00DA380B"/>
    <w:rsid w:val="00DC19D0"/>
    <w:rsid w:val="00DC51B1"/>
    <w:rsid w:val="00E013AA"/>
    <w:rsid w:val="00E130F3"/>
    <w:rsid w:val="00E541C8"/>
    <w:rsid w:val="00E972B0"/>
    <w:rsid w:val="00EA0805"/>
    <w:rsid w:val="00F4029C"/>
    <w:rsid w:val="00F61762"/>
    <w:rsid w:val="00F631A1"/>
    <w:rsid w:val="00F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4C8B3"/>
  <w15:chartTrackingRefBased/>
  <w15:docId w15:val="{D4100053-6AAF-4D7B-8928-8ADB421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2018-10-26T17:16:00Z</cp:lastPrinted>
  <dcterms:created xsi:type="dcterms:W3CDTF">2018-10-29T14:32:00Z</dcterms:created>
  <dcterms:modified xsi:type="dcterms:W3CDTF">2018-12-11T14:35:00Z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PLC Basics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