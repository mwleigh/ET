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F5DB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81AFC">
        <w:rPr>
          <w:rFonts w:ascii="Verdana" w:hAnsi="Verdana"/>
          <w:b/>
          <w:sz w:val="24"/>
          <w:szCs w:val="24"/>
        </w:rPr>
        <w:t>RC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81AFC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81AFC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29066E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81AF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81AF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81AF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37574467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>both R</w:t>
      </w:r>
      <w:r w:rsidR="00181AFC">
        <w:rPr>
          <w:rFonts w:ascii="Verdana" w:hAnsi="Verdana"/>
          <w:sz w:val="20"/>
          <w:szCs w:val="20"/>
        </w:rPr>
        <w:t>C</w:t>
      </w:r>
      <w:r w:rsidR="00513D01">
        <w:rPr>
          <w:rFonts w:ascii="Verdana" w:hAnsi="Verdana"/>
          <w:sz w:val="20"/>
          <w:szCs w:val="20"/>
        </w:rPr>
        <w:t xml:space="preserve"> series circuits and R</w:t>
      </w:r>
      <w:r w:rsidR="00181AFC">
        <w:rPr>
          <w:rFonts w:ascii="Verdana" w:hAnsi="Verdana"/>
          <w:sz w:val="20"/>
          <w:szCs w:val="20"/>
        </w:rPr>
        <w:t>C</w:t>
      </w:r>
      <w:r w:rsidR="00513D01">
        <w:rPr>
          <w:rFonts w:ascii="Verdana" w:hAnsi="Verdana"/>
          <w:sz w:val="20"/>
          <w:szCs w:val="20"/>
        </w:rPr>
        <w:t xml:space="preserve"> parallel circuits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3FC9CE3E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513D01">
        <w:rPr>
          <w:rFonts w:ascii="Verdana" w:hAnsi="Verdana"/>
          <w:sz w:val="20"/>
          <w:szCs w:val="20"/>
        </w:rPr>
        <w:t>inductive reactance, phase angle and power factor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="00513D01">
        <w:rPr>
          <w:rFonts w:ascii="Verdana" w:hAnsi="Verdana"/>
          <w:sz w:val="20"/>
          <w:szCs w:val="20"/>
        </w:rPr>
        <w:t xml:space="preserve"> for both series and parallel R</w:t>
      </w:r>
      <w:r w:rsidR="00181AFC">
        <w:rPr>
          <w:rFonts w:ascii="Verdana" w:hAnsi="Verdana"/>
          <w:sz w:val="20"/>
          <w:szCs w:val="20"/>
        </w:rPr>
        <w:t>C</w:t>
      </w:r>
      <w:r w:rsidR="00513D01">
        <w:rPr>
          <w:rFonts w:ascii="Verdana" w:hAnsi="Verdana"/>
          <w:sz w:val="20"/>
          <w:szCs w:val="20"/>
        </w:rPr>
        <w:t xml:space="preserve"> circuits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19DAF1A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181AFC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1732D768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capacitor resists changes in:</w:t>
      </w:r>
    </w:p>
    <w:p w14:paraId="147E708C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Reactance</w:t>
      </w:r>
    </w:p>
    <w:p w14:paraId="51B07470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</w:t>
      </w:r>
    </w:p>
    <w:p w14:paraId="796FD4C2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4E24AF18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Which of the following effects the reactance of an AC circuit?</w:t>
      </w:r>
    </w:p>
    <w:p w14:paraId="705E1AC3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</w:t>
      </w:r>
    </w:p>
    <w:p w14:paraId="65358C05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52498C48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Frequency</w:t>
      </w:r>
    </w:p>
    <w:p w14:paraId="54C7E0C2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 xml:space="preserve">The total impedance of a RC series circuit is equal </w:t>
      </w:r>
      <w:proofErr w:type="gramStart"/>
      <w:r w:rsidRPr="00181AFC">
        <w:rPr>
          <w:rFonts w:ascii="Verdana" w:hAnsi="Verdana"/>
          <w:sz w:val="20"/>
          <w:szCs w:val="20"/>
        </w:rPr>
        <w:t>to :</w:t>
      </w:r>
      <w:proofErr w:type="gramEnd"/>
    </w:p>
    <w:p w14:paraId="1306651F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Z=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7762064A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VArs x Sin</m:t>
        </m:r>
        <m:r>
          <w:rPr>
            <w:rFonts w:ascii="Cambria Math" w:hAnsi="Cambria Math"/>
            <w:i/>
            <w:sz w:val="20"/>
            <w:szCs w:val="20"/>
          </w:rPr>
          <w:sym w:font="Symbol" w:char="F071"/>
        </m:r>
      </m:oMath>
    </w:p>
    <w:p w14:paraId="06982F49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VA/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</w:p>
    <w:p w14:paraId="0DC3AAF8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If the frequency of a RC parallel circuit is raised, the capacitive reactance will:</w:t>
      </w:r>
    </w:p>
    <w:p w14:paraId="26829A0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</w:t>
      </w:r>
    </w:p>
    <w:p w14:paraId="7B5BBF4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Stay the same</w:t>
      </w:r>
    </w:p>
    <w:p w14:paraId="09C6049A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Decrease</w:t>
      </w:r>
    </w:p>
    <w:p w14:paraId="1FF0F176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parallel RC circuit’s reactive power can be calculated by the following.</w:t>
      </w:r>
    </w:p>
    <w:p w14:paraId="796BF9FB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P/VA</m:t>
        </m:r>
      </m:oMath>
    </w:p>
    <w:p w14:paraId="3E62024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VA x tan </m:t>
        </m:r>
        <m:r>
          <w:rPr>
            <w:rFonts w:ascii="Cambria Math" w:hAnsi="Cambria Math"/>
            <w:i/>
            <w:sz w:val="20"/>
            <w:szCs w:val="20"/>
          </w:rPr>
          <w:sym w:font="Symbol" w:char="F071"/>
        </m:r>
      </m:oMath>
    </w:p>
    <w:p w14:paraId="50FE2D71" w14:textId="77777777" w:rsidR="00181AFC" w:rsidRPr="00181AFC" w:rsidRDefault="003A1859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</w:p>
    <w:p w14:paraId="32F693F1" w14:textId="4A61842A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Impedance is the total opposition to the flow of AC current</w:t>
      </w:r>
      <w:r w:rsidR="00E60C9E">
        <w:rPr>
          <w:rFonts w:ascii="Verdana" w:hAnsi="Verdana"/>
          <w:sz w:val="20"/>
          <w:szCs w:val="20"/>
        </w:rPr>
        <w:t xml:space="preserve"> in a circuit</w:t>
      </w:r>
      <w:r w:rsidRPr="00181AFC">
        <w:rPr>
          <w:rFonts w:ascii="Verdana" w:hAnsi="Verdana"/>
          <w:sz w:val="20"/>
          <w:szCs w:val="20"/>
        </w:rPr>
        <w:t>.</w:t>
      </w:r>
    </w:p>
    <w:p w14:paraId="38964630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True</w:t>
      </w:r>
    </w:p>
    <w:p w14:paraId="780F7DC5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False</w:t>
      </w:r>
    </w:p>
    <w:p w14:paraId="2D6A21D1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If the frequency applied to an RC parallel circuit increases the phase angle will:</w:t>
      </w:r>
    </w:p>
    <w:p w14:paraId="5BA01D86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</w:t>
      </w:r>
    </w:p>
    <w:p w14:paraId="28998C4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Decrease</w:t>
      </w:r>
    </w:p>
    <w:p w14:paraId="25A7372B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Stay the same</w:t>
      </w:r>
    </w:p>
    <w:p w14:paraId="0C0BD01D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One way to increase the power factor of a parallel RC circuit is to:</w:t>
      </w:r>
    </w:p>
    <w:p w14:paraId="3C3B9AAA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Decrease the source voltage</w:t>
      </w:r>
    </w:p>
    <w:p w14:paraId="55A93317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 the value of resistance.</w:t>
      </w:r>
    </w:p>
    <w:p w14:paraId="13F927DB" w14:textId="73F089D8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 the frequency.</w:t>
      </w:r>
    </w:p>
    <w:p w14:paraId="587AAE62" w14:textId="77777777" w:rsidR="00181AFC" w:rsidRPr="00181AFC" w:rsidRDefault="00181AFC" w:rsidP="00181AFC">
      <w:pPr>
        <w:pStyle w:val="ListParagraph"/>
        <w:numPr>
          <w:ilvl w:val="1"/>
          <w:numId w:val="13"/>
        </w:numPr>
        <w:spacing w:before="480"/>
        <w:rPr>
          <w:rFonts w:ascii="Verdana" w:hAnsi="Verdana"/>
          <w:sz w:val="20"/>
          <w:szCs w:val="20"/>
        </w:rPr>
        <w:sectPr w:rsidR="00181AFC" w:rsidRPr="00181A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B10E0E" w14:textId="77777777" w:rsidR="00181AFC" w:rsidRPr="00181AFC" w:rsidRDefault="00181AFC" w:rsidP="00590B20">
      <w:pPr>
        <w:pStyle w:val="ListParagraph"/>
        <w:numPr>
          <w:ilvl w:val="0"/>
          <w:numId w:val="13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lastRenderedPageBreak/>
        <w:t>If the frequency of an RC circuit is reduced, the circuit impedance:</w:t>
      </w:r>
    </w:p>
    <w:p w14:paraId="0874FDEA" w14:textId="77777777" w:rsidR="00181AFC" w:rsidRPr="00181AFC" w:rsidRDefault="00181AFC" w:rsidP="00181AFC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Increase</w:t>
      </w:r>
    </w:p>
    <w:p w14:paraId="0B3DB0C9" w14:textId="77777777" w:rsidR="00181AFC" w:rsidRPr="00181AFC" w:rsidRDefault="00181AFC" w:rsidP="00181AFC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Decreases</w:t>
      </w:r>
    </w:p>
    <w:p w14:paraId="58B3BA07" w14:textId="77777777" w:rsidR="00181AFC" w:rsidRPr="00181AFC" w:rsidRDefault="00181AFC" w:rsidP="00181AFC">
      <w:pPr>
        <w:pStyle w:val="ListParagraph"/>
        <w:numPr>
          <w:ilvl w:val="1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Stay the same</w:t>
      </w:r>
    </w:p>
    <w:p w14:paraId="1C3C47F2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The phase relationship between current and voltage in a capacitive-resistive circuit is?</w:t>
      </w:r>
    </w:p>
    <w:p w14:paraId="4FA0D92B" w14:textId="77777777" w:rsidR="00181AFC" w:rsidRPr="00181AFC" w:rsidRDefault="00181AFC" w:rsidP="00181AFC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 and current will be in phase</w:t>
      </w:r>
    </w:p>
    <w:p w14:paraId="68B837B0" w14:textId="77777777" w:rsidR="00181AFC" w:rsidRPr="00181AFC" w:rsidRDefault="00181AFC" w:rsidP="00181AFC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 will lead the Voltage.</w:t>
      </w:r>
    </w:p>
    <w:p w14:paraId="7E3D3872" w14:textId="77777777" w:rsidR="00181AFC" w:rsidRPr="00181AFC" w:rsidRDefault="00181AFC" w:rsidP="00181AFC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 will lead the current</w:t>
      </w:r>
    </w:p>
    <w:p w14:paraId="02CD2CD7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parallel RC circuit has the following current readings, the resistive branch measures 20 mA, the total current measures 30mA. The capacitive current would be.</w:t>
      </w:r>
    </w:p>
    <w:p w14:paraId="143DF54C" w14:textId="77777777" w:rsidR="00181AFC" w:rsidRPr="00181AFC" w:rsidRDefault="00181AFC" w:rsidP="00181AFC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22.36mA</w:t>
      </w:r>
    </w:p>
    <w:p w14:paraId="27F81923" w14:textId="77777777" w:rsidR="00181AFC" w:rsidRPr="00181AFC" w:rsidRDefault="00181AFC" w:rsidP="00181AFC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27.3mA</w:t>
      </w:r>
    </w:p>
    <w:p w14:paraId="63491F23" w14:textId="77777777" w:rsidR="000A5888" w:rsidRDefault="000A5888" w:rsidP="000A5888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10mA</w:t>
      </w:r>
    </w:p>
    <w:p w14:paraId="073C5F27" w14:textId="77777777" w:rsidR="000A5888" w:rsidRPr="00181AFC" w:rsidRDefault="000A5888" w:rsidP="000A5888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50mA</w:t>
      </w:r>
    </w:p>
    <w:p w14:paraId="3F964374" w14:textId="77777777" w:rsidR="00181AFC" w:rsidRPr="00181AFC" w:rsidRDefault="00181AFC" w:rsidP="00181AFC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parallel RC Circuit has 6W and 3VArs. What is the power factor of the circuit?</w:t>
      </w:r>
    </w:p>
    <w:p w14:paraId="02A687D2" w14:textId="77777777" w:rsidR="00181AFC" w:rsidRPr="00181AFC" w:rsidRDefault="00181AFC" w:rsidP="00181AFC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40.0%</w:t>
      </w:r>
    </w:p>
    <w:p w14:paraId="49B52C20" w14:textId="77777777" w:rsidR="00181AFC" w:rsidRPr="00181AFC" w:rsidRDefault="00181AFC" w:rsidP="00181AFC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67.5%</w:t>
      </w:r>
    </w:p>
    <w:p w14:paraId="466AA13E" w14:textId="77777777" w:rsidR="00181AFC" w:rsidRPr="00181AFC" w:rsidRDefault="00181AFC" w:rsidP="00181AFC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89.4%</w:t>
      </w:r>
    </w:p>
    <w:p w14:paraId="52C7E19A" w14:textId="7F2C95C9" w:rsidR="009A1D64" w:rsidRPr="000423E2" w:rsidRDefault="001B105D" w:rsidP="00181AFC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5926C2FC" w14:textId="0BE27F9B" w:rsidR="009A1D64" w:rsidRPr="00D62F30" w:rsidRDefault="00181AFC" w:rsidP="00181AFC">
      <w:pPr>
        <w:tabs>
          <w:tab w:val="left" w:pos="2026"/>
        </w:tabs>
        <w:spacing w:after="0"/>
        <w:jc w:val="center"/>
        <w:rPr>
          <w:rFonts w:ascii="Verdana" w:hAnsi="Verdana"/>
          <w:sz w:val="20"/>
          <w:szCs w:val="20"/>
        </w:rPr>
      </w:pPr>
      <w:r w:rsidRPr="00181AFC">
        <w:rPr>
          <w:noProof/>
        </w:rPr>
        <w:drawing>
          <wp:inline distT="0" distB="0" distL="0" distR="0" wp14:anchorId="6FE6BF4F" wp14:editId="0B4605EC">
            <wp:extent cx="1764792" cy="108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9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E239" w14:textId="0C5403F4" w:rsidR="001B105D" w:rsidRPr="00207F25" w:rsidRDefault="001B105D" w:rsidP="001B105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=150V, f=60Hz,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=470Ω,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=90μF</m:t>
          </m:r>
        </m:oMath>
      </m:oMathPara>
    </w:p>
    <w:p w14:paraId="241ABFCA" w14:textId="77777777" w:rsidR="00991756" w:rsidRPr="007C430D" w:rsidRDefault="00991756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7C430D">
        <w:rPr>
          <w:rFonts w:ascii="Verdana" w:hAnsi="Verdana"/>
          <w:b/>
        </w:rPr>
        <w:t>Instructions</w:t>
      </w:r>
    </w:p>
    <w:p w14:paraId="313C7DE1" w14:textId="4C8D5A10" w:rsidR="00991756" w:rsidRDefault="001B105D" w:rsidP="007C430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circuit and information above, complete the table below</w:t>
      </w:r>
      <w:r w:rsidR="007C430D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60C9E" w:rsidRPr="00DD3F5F" w14:paraId="12848B57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02BF368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5C7B4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016B2607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69E81A9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E0DCD5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60C9E" w:rsidRPr="00DD3F5F" w14:paraId="7A3C17B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E24668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3B97C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9DFB4CD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280EF7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2E231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60C9E" w:rsidRPr="00DD3F5F" w14:paraId="7DE3B5C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64B685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ACF4E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CAFA5A6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972A1A0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F6C89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60C9E" w:rsidRPr="00DD3F5F" w14:paraId="5850CF7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C2B1B9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8D2DB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C2E14CB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EE085B0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597E4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60C9E" w:rsidRPr="00DD3F5F" w14:paraId="5F6E2685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3490BB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110C1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0C8624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F82FE99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5C6E0F7E" w14:textId="4429F368" w:rsidR="00590B20" w:rsidRPr="00E60C9E" w:rsidRDefault="00590B20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 xml:space="preserve">Is there a phase shift between voltage and current in </w:t>
      </w:r>
      <w:r w:rsidR="00E60C9E" w:rsidRPr="00E60C9E">
        <w:rPr>
          <w:rFonts w:ascii="Verdana" w:hAnsi="Verdana"/>
          <w:color w:val="000000" w:themeColor="text1"/>
          <w:sz w:val="20"/>
          <w:szCs w:val="20"/>
        </w:rPr>
        <w:t>capacitor</w:t>
      </w:r>
      <w:r w:rsidRPr="00E60C9E">
        <w:rPr>
          <w:rFonts w:ascii="Verdana" w:hAnsi="Verdana"/>
          <w:color w:val="000000" w:themeColor="text1"/>
          <w:sz w:val="20"/>
          <w:szCs w:val="20"/>
        </w:rPr>
        <w:t>?</w:t>
      </w:r>
    </w:p>
    <w:p w14:paraId="05553C54" w14:textId="77777777" w:rsidR="00590B20" w:rsidRPr="00E60C9E" w:rsidRDefault="00590B20" w:rsidP="00590B20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Yes</w:t>
      </w:r>
    </w:p>
    <w:p w14:paraId="31F8170B" w14:textId="77777777" w:rsidR="00590B20" w:rsidRPr="00E60C9E" w:rsidRDefault="00590B20" w:rsidP="00590B20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No</w:t>
      </w:r>
    </w:p>
    <w:p w14:paraId="1598C123" w14:textId="6ED1BFED" w:rsidR="00590B20" w:rsidRPr="00E60C9E" w:rsidRDefault="00E60C9E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 a RC</w:t>
      </w:r>
      <w:r w:rsidR="00590B20" w:rsidRPr="00E60C9E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E60C9E">
        <w:rPr>
          <w:rFonts w:ascii="Verdana" w:hAnsi="Verdana"/>
          <w:color w:val="000000" w:themeColor="text1"/>
          <w:sz w:val="20"/>
          <w:szCs w:val="20"/>
        </w:rPr>
        <w:t>series</w:t>
      </w:r>
      <w:r w:rsidR="00590B20" w:rsidRPr="00E60C9E">
        <w:rPr>
          <w:rFonts w:ascii="Verdana" w:hAnsi="Verdana"/>
          <w:color w:val="000000" w:themeColor="text1"/>
          <w:sz w:val="20"/>
          <w:szCs w:val="20"/>
        </w:rPr>
        <w:t xml:space="preserve"> circuit, as frequency increases the 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total </w:t>
      </w:r>
      <w:r w:rsidR="00590B20" w:rsidRPr="00E60C9E">
        <w:rPr>
          <w:rFonts w:ascii="Verdana" w:hAnsi="Verdana"/>
          <w:color w:val="000000" w:themeColor="text1"/>
          <w:sz w:val="20"/>
          <w:szCs w:val="20"/>
        </w:rPr>
        <w:t>current?</w:t>
      </w:r>
    </w:p>
    <w:p w14:paraId="203621C6" w14:textId="77777777" w:rsidR="00590B20" w:rsidRPr="00E60C9E" w:rsidRDefault="00590B20" w:rsidP="00590B2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Increases</w:t>
      </w:r>
    </w:p>
    <w:p w14:paraId="57BA7C66" w14:textId="77777777" w:rsidR="00590B20" w:rsidRPr="00E60C9E" w:rsidRDefault="00590B20" w:rsidP="00590B2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Decreases</w:t>
      </w:r>
    </w:p>
    <w:p w14:paraId="28433C3C" w14:textId="77777777" w:rsidR="00590B20" w:rsidRPr="00E60C9E" w:rsidRDefault="00590B20" w:rsidP="00590B20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366A81D8" w14:textId="551BE4EF" w:rsidR="00590B20" w:rsidRPr="00E60C9E" w:rsidRDefault="00590B20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 a R</w:t>
      </w:r>
      <w:r w:rsidR="00E60C9E" w:rsidRPr="00E60C9E">
        <w:rPr>
          <w:rFonts w:ascii="Verdana" w:hAnsi="Verdana"/>
          <w:color w:val="000000" w:themeColor="text1"/>
          <w:sz w:val="20"/>
          <w:szCs w:val="20"/>
        </w:rPr>
        <w:t>C series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circuit, as the frequency </w:t>
      </w:r>
      <w:r w:rsidR="00E60C9E" w:rsidRPr="00E60C9E">
        <w:rPr>
          <w:rFonts w:ascii="Verdana" w:hAnsi="Verdana"/>
          <w:color w:val="000000" w:themeColor="text1"/>
          <w:sz w:val="20"/>
          <w:szCs w:val="20"/>
        </w:rPr>
        <w:t>decreases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the power factor?</w:t>
      </w:r>
    </w:p>
    <w:p w14:paraId="2F041037" w14:textId="77777777" w:rsidR="00590B20" w:rsidRPr="00E60C9E" w:rsidRDefault="00590B20" w:rsidP="00590B2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Increases</w:t>
      </w:r>
    </w:p>
    <w:p w14:paraId="49EED22A" w14:textId="77777777" w:rsidR="00590B20" w:rsidRPr="00E60C9E" w:rsidRDefault="00590B20" w:rsidP="00590B2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Decreases</w:t>
      </w:r>
    </w:p>
    <w:p w14:paraId="6A017A55" w14:textId="77777777" w:rsidR="00590B20" w:rsidRPr="00E60C9E" w:rsidRDefault="00590B20" w:rsidP="00590B20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4B461F36" w14:textId="14A02BFA" w:rsidR="001B105D" w:rsidRPr="006C5DB4" w:rsidRDefault="001B105D" w:rsidP="005121A7">
      <w:pPr>
        <w:tabs>
          <w:tab w:val="left" w:pos="2026"/>
        </w:tabs>
        <w:spacing w:before="240" w:after="0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lastRenderedPageBreak/>
        <w:t>Circuit</w:t>
      </w:r>
    </w:p>
    <w:p w14:paraId="42ECFA3A" w14:textId="2049AC42" w:rsidR="001B105D" w:rsidRDefault="00590B20" w:rsidP="001B105D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590B20">
        <w:rPr>
          <w:noProof/>
        </w:rPr>
        <w:drawing>
          <wp:inline distT="0" distB="0" distL="0" distR="0" wp14:anchorId="51062B17" wp14:editId="456225BC">
            <wp:extent cx="2267712" cy="7589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AC40" w14:textId="1CEFA631" w:rsidR="001B105D" w:rsidRPr="00207F25" w:rsidRDefault="001B105D" w:rsidP="001B105D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=12V, f=1kHz,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=380Ω,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=0.1μF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60C9E" w:rsidRPr="00DD3F5F" w14:paraId="4745330A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F123FCF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6A232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7292244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147D31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13AFA0" w14:textId="77777777" w:rsidR="00E60C9E" w:rsidRPr="00DD3F5F" w:rsidRDefault="00E60C9E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60C9E" w:rsidRPr="00DD3F5F" w14:paraId="286F5B12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4C3DD06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31994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6F919E7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63BCA3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88DAA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60C9E" w:rsidRPr="00DD3F5F" w14:paraId="1FD57B7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806ECA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6F05B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DFBD02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62C992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BC9B2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60C9E" w:rsidRPr="00DD3F5F" w14:paraId="2BB2D6C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EE8136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CD8E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FDDB1BB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F8110D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2E974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60C9E" w:rsidRPr="00DD3F5F" w14:paraId="5E750619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E6E073" w14:textId="77777777" w:rsidR="00E60C9E" w:rsidRPr="00DD3F5F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D3FD1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C61CED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65508E6E" w14:textId="77777777" w:rsidR="00E60C9E" w:rsidRPr="00CA3B21" w:rsidRDefault="00E60C9E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BDB3258" w14:textId="77777777" w:rsidR="001B105D" w:rsidRPr="00E60C9E" w:rsidRDefault="001B105D" w:rsidP="00590B20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Is there a phase shift between voltage and current in a resistor?</w:t>
      </w:r>
    </w:p>
    <w:p w14:paraId="63272678" w14:textId="77777777" w:rsidR="001B105D" w:rsidRPr="00E60C9E" w:rsidRDefault="001B105D" w:rsidP="00E60C9E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Yes</w:t>
      </w:r>
    </w:p>
    <w:p w14:paraId="6FFBB4E3" w14:textId="77777777" w:rsidR="001B105D" w:rsidRPr="00E60C9E" w:rsidRDefault="001B105D" w:rsidP="00E60C9E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No</w:t>
      </w:r>
    </w:p>
    <w:p w14:paraId="5E7818B9" w14:textId="71D2CA3D" w:rsidR="00E60C9E" w:rsidRPr="00E60C9E" w:rsidRDefault="00E60C9E" w:rsidP="00E60C9E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 a RC parallel circuit, as frequency increases the total current?</w:t>
      </w:r>
    </w:p>
    <w:p w14:paraId="40594E45" w14:textId="77777777" w:rsidR="00E60C9E" w:rsidRPr="00E60C9E" w:rsidRDefault="00E60C9E" w:rsidP="00E60C9E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Increases</w:t>
      </w:r>
    </w:p>
    <w:p w14:paraId="3D1C7779" w14:textId="77777777" w:rsidR="00E60C9E" w:rsidRPr="00E60C9E" w:rsidRDefault="00E60C9E" w:rsidP="00E60C9E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Decreases</w:t>
      </w:r>
    </w:p>
    <w:p w14:paraId="08201E99" w14:textId="77777777" w:rsidR="00E60C9E" w:rsidRPr="00E60C9E" w:rsidRDefault="00E60C9E" w:rsidP="00E60C9E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p w14:paraId="53428B8D" w14:textId="0E96123B" w:rsidR="00E60C9E" w:rsidRPr="00E60C9E" w:rsidRDefault="00E60C9E" w:rsidP="00E60C9E">
      <w:pPr>
        <w:pStyle w:val="ListParagraph"/>
        <w:numPr>
          <w:ilvl w:val="0"/>
          <w:numId w:val="13"/>
        </w:numPr>
        <w:spacing w:before="240" w:after="0"/>
        <w:contextualSpacing w:val="0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 xml:space="preserve">In a RC </w:t>
      </w:r>
      <w:r>
        <w:rPr>
          <w:rFonts w:ascii="Verdana" w:hAnsi="Verdana"/>
          <w:color w:val="000000" w:themeColor="text1"/>
          <w:sz w:val="20"/>
          <w:szCs w:val="20"/>
        </w:rPr>
        <w:t>parallel</w:t>
      </w:r>
      <w:r w:rsidRPr="00E60C9E">
        <w:rPr>
          <w:rFonts w:ascii="Verdana" w:hAnsi="Verdana"/>
          <w:color w:val="000000" w:themeColor="text1"/>
          <w:sz w:val="20"/>
          <w:szCs w:val="20"/>
        </w:rPr>
        <w:t xml:space="preserve"> circuit, as the frequency decreases the power factor?</w:t>
      </w:r>
    </w:p>
    <w:p w14:paraId="3AF0945D" w14:textId="77777777" w:rsidR="00E60C9E" w:rsidRPr="00E60C9E" w:rsidRDefault="00E60C9E" w:rsidP="00E60C9E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Increases</w:t>
      </w:r>
    </w:p>
    <w:p w14:paraId="3A787C17" w14:textId="77777777" w:rsidR="00E60C9E" w:rsidRPr="00E60C9E" w:rsidRDefault="00E60C9E" w:rsidP="00E60C9E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Decreases</w:t>
      </w:r>
    </w:p>
    <w:p w14:paraId="3B3D630F" w14:textId="77777777" w:rsidR="00E60C9E" w:rsidRPr="00E60C9E" w:rsidRDefault="00E60C9E" w:rsidP="00E60C9E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E60C9E">
        <w:rPr>
          <w:rFonts w:ascii="Verdana" w:hAnsi="Verdana"/>
          <w:color w:val="000000" w:themeColor="text1"/>
          <w:sz w:val="20"/>
          <w:szCs w:val="20"/>
        </w:rPr>
        <w:t>Stays the same</w:t>
      </w:r>
    </w:p>
    <w:sectPr w:rsidR="00E60C9E" w:rsidRPr="00E60C9E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00CA" w14:textId="77777777" w:rsidR="00720558" w:rsidRDefault="00720558" w:rsidP="005B3A86">
      <w:pPr>
        <w:spacing w:after="0" w:line="240" w:lineRule="auto"/>
      </w:pPr>
      <w:r>
        <w:separator/>
      </w:r>
    </w:p>
  </w:endnote>
  <w:endnote w:type="continuationSeparator" w:id="0">
    <w:p w14:paraId="454D600B" w14:textId="77777777" w:rsidR="00720558" w:rsidRDefault="00720558" w:rsidP="005B3A86">
      <w:pPr>
        <w:spacing w:after="0" w:line="240" w:lineRule="auto"/>
      </w:pPr>
      <w:r>
        <w:continuationSeparator/>
      </w:r>
    </w:p>
  </w:endnote>
  <w:endnote w:type="continuationNotice" w:id="1">
    <w:p w14:paraId="3E30BA55" w14:textId="77777777" w:rsidR="00720558" w:rsidRDefault="00720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7B069" w14:textId="77777777" w:rsidR="00181AFC" w:rsidRPr="007C2507" w:rsidRDefault="00181AF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11AD" w14:textId="77777777" w:rsidR="00181AFC" w:rsidRPr="007C2507" w:rsidRDefault="00181A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8A57" w14:textId="77777777" w:rsidR="00181AFC" w:rsidRPr="007C2507" w:rsidRDefault="00181A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C38F22F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84E0C6E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2AA2377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81AFC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855C" w14:textId="77777777" w:rsidR="00720558" w:rsidRDefault="00720558" w:rsidP="005B3A86">
      <w:pPr>
        <w:spacing w:after="0" w:line="240" w:lineRule="auto"/>
      </w:pPr>
      <w:r>
        <w:separator/>
      </w:r>
    </w:p>
  </w:footnote>
  <w:footnote w:type="continuationSeparator" w:id="0">
    <w:p w14:paraId="2B94D2F4" w14:textId="77777777" w:rsidR="00720558" w:rsidRDefault="00720558" w:rsidP="005B3A86">
      <w:pPr>
        <w:spacing w:after="0" w:line="240" w:lineRule="auto"/>
      </w:pPr>
      <w:r>
        <w:continuationSeparator/>
      </w:r>
    </w:p>
  </w:footnote>
  <w:footnote w:type="continuationNotice" w:id="1">
    <w:p w14:paraId="11C0DD43" w14:textId="77777777" w:rsidR="00720558" w:rsidRDefault="00720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0DDC9" w14:textId="77777777" w:rsidR="00181AFC" w:rsidRPr="007C2507" w:rsidRDefault="00181AF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BC94F58" w14:textId="77777777" w:rsidR="00181AFC" w:rsidRPr="000154E9" w:rsidRDefault="00181AF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02E1" w14:textId="77777777" w:rsidR="00181AFC" w:rsidRPr="007C2507" w:rsidRDefault="00181AF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4D51329" w14:textId="77777777" w:rsidR="00181AFC" w:rsidRPr="000154E9" w:rsidRDefault="00181AF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181AFC" w14:paraId="6E575D1E" w14:textId="77777777" w:rsidTr="00E130F3">
      <w:tc>
        <w:tcPr>
          <w:tcW w:w="630" w:type="dxa"/>
        </w:tcPr>
        <w:p w14:paraId="1DEA7565" w14:textId="77777777" w:rsidR="00181AFC" w:rsidRDefault="00181AF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F4797E7" wp14:editId="689B3C47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6A674FD" w14:textId="77777777" w:rsidR="00181AFC" w:rsidRPr="007C2507" w:rsidRDefault="00181AF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AE2EAD1" w14:textId="77777777" w:rsidR="00181AFC" w:rsidRDefault="00181AF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66454F3" wp14:editId="721BA9FE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9C3838" w14:textId="77777777" w:rsidR="00181AFC" w:rsidRPr="00B025CF" w:rsidRDefault="00181AF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248CEDA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81AFC"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3792F6B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A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A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BD834AA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81AFC">
      <w:rPr>
        <w:rFonts w:ascii="BankGothic Lt BT" w:hAnsi="BankGothic Lt BT"/>
        <w:caps/>
        <w:sz w:val="24"/>
        <w:szCs w:val="24"/>
      </w:rPr>
      <w:t>RC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EEAE899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A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A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4FFB4E4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81A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C29"/>
    <w:multiLevelType w:val="hybridMultilevel"/>
    <w:tmpl w:val="B628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0EEF"/>
    <w:multiLevelType w:val="hybridMultilevel"/>
    <w:tmpl w:val="DFEABF7A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340C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A1728D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20187881"/>
    <w:multiLevelType w:val="hybridMultilevel"/>
    <w:tmpl w:val="AF7E0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51283"/>
    <w:multiLevelType w:val="hybridMultilevel"/>
    <w:tmpl w:val="4C1E826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1E3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2B0251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438B6BE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4C8142C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4F813D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51BD13FC"/>
    <w:multiLevelType w:val="hybridMultilevel"/>
    <w:tmpl w:val="BDAAB82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A1FAF"/>
    <w:multiLevelType w:val="hybridMultilevel"/>
    <w:tmpl w:val="4C1E826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F2C4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68886EB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69B3454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764631D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7CA9360E"/>
    <w:multiLevelType w:val="hybridMultilevel"/>
    <w:tmpl w:val="D86E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0"/>
  </w:num>
  <w:num w:numId="5">
    <w:abstractNumId w:val="11"/>
  </w:num>
  <w:num w:numId="6">
    <w:abstractNumId w:val="2"/>
  </w:num>
  <w:num w:numId="7">
    <w:abstractNumId w:val="15"/>
  </w:num>
  <w:num w:numId="8">
    <w:abstractNumId w:val="14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  <w:num w:numId="13">
    <w:abstractNumId w:val="19"/>
  </w:num>
  <w:num w:numId="14">
    <w:abstractNumId w:val="0"/>
  </w:num>
  <w:num w:numId="15">
    <w:abstractNumId w:val="13"/>
  </w:num>
  <w:num w:numId="16">
    <w:abstractNumId w:val="5"/>
  </w:num>
  <w:num w:numId="17">
    <w:abstractNumId w:val="12"/>
  </w:num>
  <w:num w:numId="18">
    <w:abstractNumId w:val="17"/>
  </w:num>
  <w:num w:numId="19">
    <w:abstractNumId w:val="3"/>
  </w:num>
  <w:num w:numId="2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74996"/>
    <w:rsid w:val="00097151"/>
    <w:rsid w:val="000A23B3"/>
    <w:rsid w:val="000A55D5"/>
    <w:rsid w:val="000A5888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506EF"/>
    <w:rsid w:val="0015552F"/>
    <w:rsid w:val="00181AFC"/>
    <w:rsid w:val="001A4B6E"/>
    <w:rsid w:val="001B105D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9175B"/>
    <w:rsid w:val="003A1859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121A7"/>
    <w:rsid w:val="00513D01"/>
    <w:rsid w:val="0051608E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B20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0558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A0284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43C4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E5171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C010DE"/>
    <w:rsid w:val="00C02261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0C9E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715B9-F45C-4242-AAE5-6B873D58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2018-08-10T03:05:00Z</cp:lastPrinted>
  <dcterms:created xsi:type="dcterms:W3CDTF">2018-08-10T03:04:00Z</dcterms:created>
  <dcterms:modified xsi:type="dcterms:W3CDTF">2018-08-14T12:22:00Z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RC Circuits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