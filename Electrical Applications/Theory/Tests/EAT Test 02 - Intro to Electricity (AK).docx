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3E0591A4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6F27EF">
        <w:rPr>
          <w:rFonts w:ascii="Verdana" w:hAnsi="Verdana"/>
          <w:b/>
          <w:sz w:val="24"/>
          <w:szCs w:val="24"/>
        </w:rPr>
        <w:t>Intro to Electricity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6F27EF">
        <w:rPr>
          <w:rFonts w:ascii="Verdana" w:hAnsi="Verdana"/>
          <w:sz w:val="20"/>
          <w:szCs w:val="20"/>
        </w:rPr>
        <w:t>Test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357CC7">
        <w:rPr>
          <w:rFonts w:ascii="Verdana" w:hAnsi="Verdana"/>
          <w:sz w:val="20"/>
          <w:szCs w:val="20"/>
        </w:rPr>
        <w:t>2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1ED05613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F27EF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6F27EF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6F27EF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16AEF28D" w:rsidR="004328DF" w:rsidRDefault="004328DF" w:rsidP="006F27EF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FC54CA" w:rsidRPr="00FC54CA">
        <w:rPr>
          <w:rFonts w:ascii="Verdana" w:hAnsi="Verdana"/>
          <w:sz w:val="20"/>
          <w:szCs w:val="20"/>
          <w:highlight w:val="yellow"/>
        </w:rPr>
        <w:t>ANSWER KEY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bookmarkStart w:id="0" w:name="_GoBack"/>
      <w:bookmarkEnd w:id="0"/>
      <w:r w:rsidR="00F00C7F" w:rsidRPr="00F00C7F">
        <w:rPr>
          <w:rFonts w:ascii="Verdana" w:hAnsi="Verdana"/>
          <w:sz w:val="20"/>
          <w:szCs w:val="20"/>
          <w:highlight w:val="yellow"/>
        </w:rPr>
        <w:t>25pts.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C834FC" w:rsidRDefault="00E013AA" w:rsidP="004328DF">
      <w:pPr>
        <w:spacing w:before="120" w:after="120"/>
        <w:rPr>
          <w:rFonts w:ascii="Verdana" w:hAnsi="Verdana"/>
          <w:b/>
        </w:rPr>
      </w:pPr>
      <w:r w:rsidRPr="00C834FC">
        <w:rPr>
          <w:rFonts w:ascii="Verdana" w:hAnsi="Verdana"/>
          <w:b/>
        </w:rPr>
        <w:t>Objectives</w:t>
      </w:r>
    </w:p>
    <w:p w14:paraId="6E0758EE" w14:textId="00B6750E" w:rsidR="009D60D7" w:rsidRDefault="009D60D7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4C66D6">
        <w:rPr>
          <w:rFonts w:ascii="Verdana" w:hAnsi="Verdana"/>
          <w:sz w:val="20"/>
          <w:szCs w:val="20"/>
        </w:rPr>
        <w:t xml:space="preserve">Student shall </w:t>
      </w:r>
      <w:r w:rsidR="0087482B">
        <w:rPr>
          <w:rFonts w:ascii="Verdana" w:hAnsi="Verdana"/>
          <w:sz w:val="20"/>
          <w:szCs w:val="20"/>
        </w:rPr>
        <w:t xml:space="preserve">identify different electrical terms and </w:t>
      </w:r>
      <w:r w:rsidR="002626D9">
        <w:rPr>
          <w:rFonts w:ascii="Verdana" w:hAnsi="Verdana"/>
          <w:sz w:val="20"/>
          <w:szCs w:val="20"/>
        </w:rPr>
        <w:t xml:space="preserve">the </w:t>
      </w:r>
      <w:r w:rsidR="00D4241C">
        <w:rPr>
          <w:rFonts w:ascii="Verdana" w:hAnsi="Verdana"/>
          <w:sz w:val="20"/>
          <w:szCs w:val="20"/>
        </w:rPr>
        <w:t>characteristic</w:t>
      </w:r>
      <w:r w:rsidR="002626D9">
        <w:rPr>
          <w:rFonts w:ascii="Verdana" w:hAnsi="Verdana"/>
          <w:sz w:val="20"/>
          <w:szCs w:val="20"/>
        </w:rPr>
        <w:t>s</w:t>
      </w:r>
      <w:r w:rsidR="0087482B">
        <w:rPr>
          <w:rFonts w:ascii="Verdana" w:hAnsi="Verdana"/>
          <w:sz w:val="20"/>
          <w:szCs w:val="20"/>
        </w:rPr>
        <w:t xml:space="preserve"> they represent</w:t>
      </w:r>
      <w:r>
        <w:rPr>
          <w:rFonts w:ascii="Verdana" w:hAnsi="Verdana"/>
          <w:sz w:val="20"/>
          <w:szCs w:val="20"/>
        </w:rPr>
        <w:t>.</w:t>
      </w:r>
    </w:p>
    <w:p w14:paraId="18107F4F" w14:textId="03D7C9CB" w:rsidR="0087482B" w:rsidRDefault="0087482B" w:rsidP="009D60D7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Student shall calculate </w:t>
      </w:r>
      <w:r w:rsidR="002626D9">
        <w:rPr>
          <w:rFonts w:ascii="Verdana" w:hAnsi="Verdana"/>
          <w:sz w:val="20"/>
          <w:szCs w:val="20"/>
        </w:rPr>
        <w:t>either the engineering or scientific notation for a given decimal number</w:t>
      </w:r>
      <w:r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9219E3" w:rsidRDefault="009219E3" w:rsidP="007C2507">
      <w:pPr>
        <w:spacing w:before="120" w:after="120"/>
        <w:rPr>
          <w:rFonts w:ascii="Verdana" w:hAnsi="Verdana"/>
          <w:b/>
        </w:rPr>
      </w:pPr>
      <w:r w:rsidRPr="009219E3">
        <w:rPr>
          <w:rFonts w:ascii="Verdana" w:hAnsi="Verdana"/>
          <w:b/>
        </w:rPr>
        <w:t>Assessment</w:t>
      </w:r>
    </w:p>
    <w:p w14:paraId="77B6D485" w14:textId="69220257" w:rsidR="009219E3" w:rsidRPr="00B52137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B52137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>
        <w:rPr>
          <w:rFonts w:ascii="Verdana" w:hAnsi="Verdana"/>
          <w:sz w:val="20"/>
          <w:szCs w:val="20"/>
        </w:rPr>
        <w:fldChar w:fldCharType="begin"/>
      </w:r>
      <w:r w:rsidR="00B52137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>
        <w:rPr>
          <w:rFonts w:ascii="Verdana" w:hAnsi="Verdana"/>
          <w:sz w:val="20"/>
          <w:szCs w:val="20"/>
        </w:rPr>
        <w:fldChar w:fldCharType="separate"/>
      </w:r>
      <w:r w:rsidR="006F27EF">
        <w:rPr>
          <w:rFonts w:ascii="Verdana" w:hAnsi="Verdana"/>
          <w:sz w:val="20"/>
          <w:szCs w:val="20"/>
        </w:rPr>
        <w:t>Test</w:t>
      </w:r>
      <w:r w:rsidR="00B52137">
        <w:rPr>
          <w:rFonts w:ascii="Verdana" w:hAnsi="Verdana"/>
          <w:sz w:val="20"/>
          <w:szCs w:val="20"/>
        </w:rPr>
        <w:fldChar w:fldCharType="end"/>
      </w:r>
      <w:r w:rsidRPr="00B52137">
        <w:rPr>
          <w:rFonts w:ascii="Verdana" w:hAnsi="Verdana"/>
          <w:sz w:val="20"/>
          <w:szCs w:val="20"/>
        </w:rPr>
        <w:t xml:space="preserve">. Grading shall be based on </w:t>
      </w:r>
      <w:r w:rsidR="00A42A96">
        <w:rPr>
          <w:rFonts w:ascii="Verdana" w:hAnsi="Verdana"/>
          <w:sz w:val="20"/>
          <w:szCs w:val="20"/>
        </w:rPr>
        <w:t>an answer key</w:t>
      </w:r>
      <w:r w:rsidRPr="00B52137">
        <w:rPr>
          <w:rFonts w:ascii="Verdana" w:hAnsi="Verdana"/>
          <w:sz w:val="20"/>
          <w:szCs w:val="20"/>
        </w:rPr>
        <w:t>.</w:t>
      </w:r>
    </w:p>
    <w:p w14:paraId="6444048E" w14:textId="43AED111" w:rsidR="004328DF" w:rsidRDefault="0087482B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>
        <w:rPr>
          <w:rFonts w:ascii="Verdana" w:hAnsi="Verdana"/>
          <w:b/>
        </w:rPr>
        <w:t>Instructions</w:t>
      </w:r>
    </w:p>
    <w:p w14:paraId="760FA0F2" w14:textId="53BDED7B" w:rsidR="0087482B" w:rsidRDefault="0087482B" w:rsidP="0087482B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Choose whether the following items are True or False.</w:t>
      </w:r>
    </w:p>
    <w:p w14:paraId="35A0A1B8" w14:textId="77777777" w:rsidR="0087482B" w:rsidRPr="0087482B" w:rsidRDefault="0087482B" w:rsidP="00D4241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 xml:space="preserve">The unit of resistance is the ohm. </w:t>
      </w:r>
    </w:p>
    <w:p w14:paraId="6E68D886" w14:textId="77777777" w:rsidR="0087482B" w:rsidRPr="00FC54CA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FC54CA">
        <w:rPr>
          <w:rFonts w:ascii="Verdana" w:hAnsi="Verdana"/>
          <w:sz w:val="20"/>
          <w:szCs w:val="20"/>
          <w:highlight w:val="yellow"/>
        </w:rPr>
        <w:t>True</w:t>
      </w:r>
    </w:p>
    <w:p w14:paraId="47476DDD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False</w:t>
      </w:r>
    </w:p>
    <w:p w14:paraId="50C6A574" w14:textId="16203CE3" w:rsidR="0087482B" w:rsidRPr="0087482B" w:rsidRDefault="0087482B" w:rsidP="00D4241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0.0047 amperes can be expressed in engineering no</w:t>
      </w:r>
      <w:r w:rsidR="009A4572">
        <w:rPr>
          <w:rFonts w:ascii="Verdana" w:hAnsi="Verdana"/>
          <w:sz w:val="20"/>
          <w:szCs w:val="20"/>
        </w:rPr>
        <w:t>tation as 47</w:t>
      </w:r>
      <w:r w:rsidRPr="0087482B">
        <w:rPr>
          <w:rFonts w:ascii="Verdana" w:hAnsi="Verdana"/>
          <w:sz w:val="20"/>
          <w:szCs w:val="20"/>
        </w:rPr>
        <w:t>mA.</w:t>
      </w:r>
    </w:p>
    <w:p w14:paraId="6FC641F5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True</w:t>
      </w:r>
    </w:p>
    <w:p w14:paraId="23DD46A5" w14:textId="77777777" w:rsidR="0087482B" w:rsidRPr="00FC54CA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FC54CA">
        <w:rPr>
          <w:rFonts w:ascii="Verdana" w:hAnsi="Verdana"/>
          <w:sz w:val="20"/>
          <w:szCs w:val="20"/>
          <w:highlight w:val="yellow"/>
        </w:rPr>
        <w:t>False</w:t>
      </w:r>
    </w:p>
    <w:p w14:paraId="4A8EAD05" w14:textId="77777777" w:rsidR="0087482B" w:rsidRPr="0087482B" w:rsidRDefault="0087482B" w:rsidP="00D4241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The symbol µ is an engineering abbreviation for 10</w:t>
      </w:r>
      <w:r w:rsidRPr="00BE4404">
        <w:rPr>
          <w:rFonts w:ascii="Verdana" w:hAnsi="Verdana"/>
          <w:sz w:val="20"/>
          <w:szCs w:val="20"/>
          <w:vertAlign w:val="superscript"/>
        </w:rPr>
        <w:t>-6</w:t>
      </w:r>
      <w:r w:rsidRPr="0087482B">
        <w:rPr>
          <w:rFonts w:ascii="Verdana" w:hAnsi="Verdana"/>
          <w:sz w:val="20"/>
          <w:szCs w:val="20"/>
        </w:rPr>
        <w:t xml:space="preserve"> or micro.</w:t>
      </w:r>
    </w:p>
    <w:p w14:paraId="5E9067DD" w14:textId="77777777" w:rsidR="0087482B" w:rsidRPr="00FC54CA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FC54CA">
        <w:rPr>
          <w:rFonts w:ascii="Verdana" w:hAnsi="Verdana"/>
          <w:sz w:val="20"/>
          <w:szCs w:val="20"/>
          <w:highlight w:val="yellow"/>
        </w:rPr>
        <w:t>True</w:t>
      </w:r>
    </w:p>
    <w:p w14:paraId="64ED7B53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False</w:t>
      </w:r>
    </w:p>
    <w:p w14:paraId="0E1D9BB0" w14:textId="77777777" w:rsidR="0087482B" w:rsidRPr="0087482B" w:rsidRDefault="0087482B" w:rsidP="00D4241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The movement of free electrons through a conductor is called current.</w:t>
      </w:r>
    </w:p>
    <w:p w14:paraId="20EA5CB9" w14:textId="77777777" w:rsidR="0087482B" w:rsidRPr="00FC54CA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FC54CA">
        <w:rPr>
          <w:rFonts w:ascii="Verdana" w:hAnsi="Verdana"/>
          <w:sz w:val="20"/>
          <w:szCs w:val="20"/>
          <w:highlight w:val="yellow"/>
        </w:rPr>
        <w:t>True</w:t>
      </w:r>
    </w:p>
    <w:p w14:paraId="59F3D802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False</w:t>
      </w:r>
    </w:p>
    <w:p w14:paraId="325A2843" w14:textId="77777777" w:rsidR="0087482B" w:rsidRPr="0087482B" w:rsidRDefault="0087482B" w:rsidP="00D4241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Opposites repel each other.</w:t>
      </w:r>
    </w:p>
    <w:p w14:paraId="47C75D31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True</w:t>
      </w:r>
    </w:p>
    <w:p w14:paraId="464F0C3F" w14:textId="77777777" w:rsidR="0087482B" w:rsidRPr="00FC54CA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FC54CA">
        <w:rPr>
          <w:rFonts w:ascii="Verdana" w:hAnsi="Verdana"/>
          <w:sz w:val="20"/>
          <w:szCs w:val="20"/>
          <w:highlight w:val="yellow"/>
        </w:rPr>
        <w:t>False</w:t>
      </w:r>
    </w:p>
    <w:p w14:paraId="47E19FF2" w14:textId="77777777" w:rsidR="0087482B" w:rsidRPr="0087482B" w:rsidRDefault="0087482B" w:rsidP="00D4241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The volt is the basic unit of electromotive force.</w:t>
      </w:r>
    </w:p>
    <w:p w14:paraId="35C1E074" w14:textId="77777777" w:rsidR="0087482B" w:rsidRPr="00FC54CA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FC54CA">
        <w:rPr>
          <w:rFonts w:ascii="Verdana" w:hAnsi="Verdana"/>
          <w:sz w:val="20"/>
          <w:szCs w:val="20"/>
          <w:highlight w:val="yellow"/>
        </w:rPr>
        <w:t>True</w:t>
      </w:r>
    </w:p>
    <w:p w14:paraId="69CC9E4D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False</w:t>
      </w:r>
    </w:p>
    <w:p w14:paraId="186F2690" w14:textId="77777777" w:rsidR="0087482B" w:rsidRPr="0087482B" w:rsidRDefault="0087482B" w:rsidP="00D4241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Resistance is the opposition to the flow of current.</w:t>
      </w:r>
    </w:p>
    <w:p w14:paraId="7B2715C9" w14:textId="77777777" w:rsidR="0087482B" w:rsidRPr="00FC54CA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FC54CA">
        <w:rPr>
          <w:rFonts w:ascii="Verdana" w:hAnsi="Verdana"/>
          <w:sz w:val="20"/>
          <w:szCs w:val="20"/>
          <w:highlight w:val="yellow"/>
        </w:rPr>
        <w:t>True</w:t>
      </w:r>
    </w:p>
    <w:p w14:paraId="257BB80E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False</w:t>
      </w:r>
    </w:p>
    <w:p w14:paraId="347A384A" w14:textId="77777777" w:rsidR="0087482B" w:rsidRPr="0087482B" w:rsidRDefault="0087482B" w:rsidP="00D4241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Electrons have a positive charge.</w:t>
      </w:r>
    </w:p>
    <w:p w14:paraId="4FCE3264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True</w:t>
      </w:r>
    </w:p>
    <w:p w14:paraId="3470196B" w14:textId="77777777" w:rsidR="0087482B" w:rsidRPr="00FC54CA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FC54CA">
        <w:rPr>
          <w:rFonts w:ascii="Verdana" w:hAnsi="Verdana"/>
          <w:sz w:val="20"/>
          <w:szCs w:val="20"/>
          <w:highlight w:val="yellow"/>
        </w:rPr>
        <w:t>False</w:t>
      </w:r>
    </w:p>
    <w:p w14:paraId="53AAD2CA" w14:textId="1667A4BD" w:rsidR="0087482B" w:rsidRPr="0087482B" w:rsidRDefault="0087482B" w:rsidP="00D4241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The ampere is the basic unit of electromotive force and has the symbol E.</w:t>
      </w:r>
    </w:p>
    <w:p w14:paraId="5B6568C5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True</w:t>
      </w:r>
    </w:p>
    <w:p w14:paraId="5C714227" w14:textId="77777777" w:rsidR="0087482B" w:rsidRPr="00FC54CA" w:rsidRDefault="0087482B" w:rsidP="0087482B">
      <w:pPr>
        <w:pStyle w:val="ListParagraph"/>
        <w:numPr>
          <w:ilvl w:val="1"/>
          <w:numId w:val="22"/>
        </w:numPr>
        <w:spacing w:after="0"/>
        <w:contextualSpacing w:val="0"/>
        <w:rPr>
          <w:rFonts w:ascii="Verdana" w:hAnsi="Verdana"/>
          <w:sz w:val="20"/>
          <w:szCs w:val="20"/>
          <w:highlight w:val="yellow"/>
        </w:rPr>
      </w:pPr>
      <w:r w:rsidRPr="00FC54CA">
        <w:rPr>
          <w:rFonts w:ascii="Verdana" w:hAnsi="Verdana"/>
          <w:sz w:val="20"/>
          <w:szCs w:val="20"/>
          <w:highlight w:val="yellow"/>
        </w:rPr>
        <w:t>False</w:t>
      </w:r>
    </w:p>
    <w:p w14:paraId="2B8DF080" w14:textId="6A47EBBC" w:rsidR="0087482B" w:rsidRPr="0087482B" w:rsidRDefault="00BE4404" w:rsidP="00D4241C">
      <w:pPr>
        <w:pStyle w:val="ListParagraph"/>
        <w:numPr>
          <w:ilvl w:val="0"/>
          <w:numId w:val="22"/>
        </w:numPr>
        <w:spacing w:before="120" w:after="0"/>
        <w:ind w:left="720" w:hanging="36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Resistance is symbolized by the letter R and in measured in watts</w:t>
      </w:r>
      <w:r w:rsidR="0087482B" w:rsidRPr="0087482B">
        <w:rPr>
          <w:rFonts w:ascii="Verdana" w:hAnsi="Verdana"/>
          <w:sz w:val="20"/>
          <w:szCs w:val="20"/>
        </w:rPr>
        <w:t>.</w:t>
      </w:r>
    </w:p>
    <w:p w14:paraId="7F501904" w14:textId="77777777" w:rsidR="0087482B" w:rsidRPr="0087482B" w:rsidRDefault="0087482B" w:rsidP="0087482B">
      <w:pPr>
        <w:pStyle w:val="ListParagraph"/>
        <w:numPr>
          <w:ilvl w:val="1"/>
          <w:numId w:val="22"/>
        </w:numPr>
        <w:spacing w:before="48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True</w:t>
      </w:r>
    </w:p>
    <w:p w14:paraId="3C5845D7" w14:textId="59F4D821" w:rsidR="009D60D7" w:rsidRPr="00FC54CA" w:rsidRDefault="0087482B" w:rsidP="0087482B">
      <w:pPr>
        <w:pStyle w:val="ListParagraph"/>
        <w:numPr>
          <w:ilvl w:val="1"/>
          <w:numId w:val="22"/>
        </w:numPr>
        <w:spacing w:before="480"/>
        <w:rPr>
          <w:rFonts w:ascii="Verdana" w:hAnsi="Verdana"/>
          <w:sz w:val="20"/>
          <w:szCs w:val="20"/>
          <w:highlight w:val="yellow"/>
        </w:rPr>
      </w:pPr>
      <w:r w:rsidRPr="00FC54CA">
        <w:rPr>
          <w:rFonts w:ascii="Verdana" w:hAnsi="Verdana"/>
          <w:sz w:val="20"/>
          <w:szCs w:val="20"/>
          <w:highlight w:val="yellow"/>
        </w:rPr>
        <w:t>False</w:t>
      </w:r>
    </w:p>
    <w:p w14:paraId="56D0149F" w14:textId="77777777" w:rsidR="00910FD4" w:rsidRPr="00D4241C" w:rsidRDefault="00910FD4" w:rsidP="00D4241C">
      <w:pPr>
        <w:spacing w:before="480"/>
        <w:rPr>
          <w:rFonts w:ascii="Verdana" w:hAnsi="Verdana"/>
          <w:sz w:val="20"/>
          <w:szCs w:val="20"/>
        </w:rPr>
        <w:sectPr w:rsidR="00910FD4" w:rsidRPr="00D4241C" w:rsidSect="00074728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A720D31" w14:textId="77777777" w:rsidR="0087482B" w:rsidRPr="0087482B" w:rsidRDefault="0087482B" w:rsidP="0087482B">
      <w:pPr>
        <w:tabs>
          <w:tab w:val="left" w:pos="2026"/>
        </w:tabs>
        <w:spacing w:before="120" w:after="120"/>
        <w:ind w:left="360"/>
        <w:rPr>
          <w:rFonts w:ascii="Verdana" w:hAnsi="Verdana"/>
          <w:b/>
        </w:rPr>
      </w:pPr>
      <w:r w:rsidRPr="0087482B">
        <w:rPr>
          <w:rFonts w:ascii="Verdana" w:hAnsi="Verdana"/>
          <w:b/>
        </w:rPr>
        <w:lastRenderedPageBreak/>
        <w:t>Instructions</w:t>
      </w:r>
    </w:p>
    <w:p w14:paraId="4470DEA7" w14:textId="0408869A" w:rsidR="0087482B" w:rsidRPr="0087482B" w:rsidRDefault="0087482B" w:rsidP="0087482B">
      <w:pPr>
        <w:spacing w:before="120" w:after="120"/>
        <w:ind w:left="72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 xml:space="preserve">These items are multiple-choice. Select the </w:t>
      </w:r>
      <w:r w:rsidRPr="009A4572">
        <w:rPr>
          <w:rFonts w:ascii="Verdana" w:hAnsi="Verdana"/>
          <w:sz w:val="20"/>
          <w:szCs w:val="20"/>
          <w:u w:val="single"/>
        </w:rPr>
        <w:t>best</w:t>
      </w:r>
      <w:r w:rsidRPr="0087482B">
        <w:rPr>
          <w:rFonts w:ascii="Verdana" w:hAnsi="Verdana"/>
          <w:sz w:val="20"/>
          <w:szCs w:val="20"/>
        </w:rPr>
        <w:t xml:space="preserve"> possible answer.</w:t>
      </w:r>
    </w:p>
    <w:p w14:paraId="0040CD35" w14:textId="551F2EB1" w:rsidR="0087482B" w:rsidRPr="0087482B" w:rsidRDefault="00BE4404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atom</w:t>
      </w:r>
      <w:r w:rsidR="0087482B" w:rsidRPr="0087482B">
        <w:rPr>
          <w:rFonts w:ascii="Verdana" w:hAnsi="Verdana"/>
          <w:sz w:val="20"/>
          <w:szCs w:val="20"/>
        </w:rPr>
        <w:t xml:space="preserve"> which has 1 to 3 electrons in its valence shell, would be considered a good:</w:t>
      </w:r>
    </w:p>
    <w:p w14:paraId="510D1231" w14:textId="77777777" w:rsidR="0087482B" w:rsidRPr="0087482B" w:rsidRDefault="0087482B" w:rsidP="006F27EF">
      <w:pPr>
        <w:pStyle w:val="ListParagraph"/>
        <w:numPr>
          <w:ilvl w:val="0"/>
          <w:numId w:val="26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Insulator</w:t>
      </w:r>
    </w:p>
    <w:p w14:paraId="7D7FB485" w14:textId="77777777" w:rsidR="0087482B" w:rsidRPr="0087482B" w:rsidRDefault="0087482B" w:rsidP="006F27EF">
      <w:pPr>
        <w:pStyle w:val="ListParagraph"/>
        <w:numPr>
          <w:ilvl w:val="0"/>
          <w:numId w:val="26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Conductance</w:t>
      </w:r>
    </w:p>
    <w:p w14:paraId="273D4EED" w14:textId="77777777" w:rsidR="0087482B" w:rsidRPr="0087482B" w:rsidRDefault="0087482B" w:rsidP="006F27EF">
      <w:pPr>
        <w:pStyle w:val="ListParagraph"/>
        <w:numPr>
          <w:ilvl w:val="0"/>
          <w:numId w:val="26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Ion</w:t>
      </w:r>
    </w:p>
    <w:p w14:paraId="76099045" w14:textId="77777777" w:rsidR="0087482B" w:rsidRPr="00FC54CA" w:rsidRDefault="0087482B" w:rsidP="006F27EF">
      <w:pPr>
        <w:pStyle w:val="ListParagraph"/>
        <w:numPr>
          <w:ilvl w:val="0"/>
          <w:numId w:val="26"/>
        </w:numPr>
        <w:spacing w:after="0"/>
        <w:ind w:left="1800"/>
        <w:contextualSpacing w:val="0"/>
        <w:rPr>
          <w:rFonts w:ascii="Verdana" w:hAnsi="Verdana"/>
          <w:sz w:val="20"/>
          <w:szCs w:val="20"/>
          <w:highlight w:val="yellow"/>
        </w:rPr>
      </w:pPr>
      <w:r w:rsidRPr="00FC54CA">
        <w:rPr>
          <w:rFonts w:ascii="Verdana" w:hAnsi="Verdana"/>
          <w:sz w:val="20"/>
          <w:szCs w:val="20"/>
          <w:highlight w:val="yellow"/>
        </w:rPr>
        <w:t>Conductor</w:t>
      </w:r>
    </w:p>
    <w:p w14:paraId="126E2082" w14:textId="77777777" w:rsidR="0087482B" w:rsidRPr="0087482B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87482B">
        <w:rPr>
          <w:rFonts w:ascii="Verdana" w:hAnsi="Verdana"/>
          <w:sz w:val="20"/>
          <w:szCs w:val="20"/>
        </w:rPr>
        <w:t>Which of the following statements is true?</w:t>
      </w:r>
    </w:p>
    <w:p w14:paraId="25E1DE84" w14:textId="77777777" w:rsidR="0087482B" w:rsidRPr="00FC54CA" w:rsidRDefault="0087482B" w:rsidP="006F27EF">
      <w:pPr>
        <w:pStyle w:val="ListParagraph"/>
        <w:numPr>
          <w:ilvl w:val="0"/>
          <w:numId w:val="27"/>
        </w:numPr>
        <w:spacing w:after="0"/>
        <w:ind w:left="1800"/>
        <w:contextualSpacing w:val="0"/>
        <w:rPr>
          <w:rFonts w:ascii="Verdana" w:hAnsi="Verdana"/>
          <w:sz w:val="20"/>
          <w:szCs w:val="20"/>
          <w:highlight w:val="yellow"/>
        </w:rPr>
      </w:pPr>
      <w:r w:rsidRPr="00FC54CA">
        <w:rPr>
          <w:rFonts w:ascii="Verdana" w:hAnsi="Verdana"/>
          <w:sz w:val="20"/>
          <w:szCs w:val="20"/>
          <w:highlight w:val="yellow"/>
        </w:rPr>
        <w:t>Like charges repel and unlike charges attract.</w:t>
      </w:r>
    </w:p>
    <w:p w14:paraId="652225C6" w14:textId="77777777" w:rsidR="0087482B" w:rsidRPr="000953BB" w:rsidRDefault="0087482B" w:rsidP="006F27EF">
      <w:pPr>
        <w:pStyle w:val="ListParagraph"/>
        <w:numPr>
          <w:ilvl w:val="0"/>
          <w:numId w:val="27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Unlike charges repel and like charges attract.</w:t>
      </w:r>
    </w:p>
    <w:p w14:paraId="6A100321" w14:textId="77777777" w:rsidR="0087482B" w:rsidRPr="000953BB" w:rsidRDefault="0087482B" w:rsidP="006F27EF">
      <w:pPr>
        <w:pStyle w:val="ListParagraph"/>
        <w:numPr>
          <w:ilvl w:val="0"/>
          <w:numId w:val="27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Like charges repel and unlike charges repel.</w:t>
      </w:r>
    </w:p>
    <w:p w14:paraId="64CC1DA0" w14:textId="7BFFF2DC" w:rsidR="006B10D0" w:rsidRPr="006B10D0" w:rsidRDefault="0087482B" w:rsidP="006B10D0">
      <w:pPr>
        <w:pStyle w:val="ListParagraph"/>
        <w:numPr>
          <w:ilvl w:val="0"/>
          <w:numId w:val="27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Like charges attract and unlike charges attract.</w:t>
      </w:r>
    </w:p>
    <w:p w14:paraId="21D5A6E9" w14:textId="72D80887" w:rsidR="0087482B" w:rsidRPr="000953BB" w:rsidRDefault="00BE4404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Electrons moving past a given point in a conductor would be measured in</w:t>
      </w:r>
      <w:r w:rsidR="0087482B" w:rsidRPr="000953BB">
        <w:rPr>
          <w:rFonts w:ascii="Verdana" w:hAnsi="Verdana"/>
          <w:sz w:val="20"/>
          <w:szCs w:val="20"/>
        </w:rPr>
        <w:t>:</w:t>
      </w:r>
    </w:p>
    <w:p w14:paraId="1C70EF6B" w14:textId="58381AF3" w:rsidR="0087482B" w:rsidRPr="000953BB" w:rsidRDefault="00BE4404" w:rsidP="006F27EF">
      <w:pPr>
        <w:pStyle w:val="ListParagraph"/>
        <w:numPr>
          <w:ilvl w:val="0"/>
          <w:numId w:val="28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Watts</w:t>
      </w:r>
    </w:p>
    <w:p w14:paraId="339DAD3F" w14:textId="5962955D" w:rsidR="0087482B" w:rsidRPr="000953BB" w:rsidRDefault="00BE4404" w:rsidP="006F27EF">
      <w:pPr>
        <w:pStyle w:val="ListParagraph"/>
        <w:numPr>
          <w:ilvl w:val="0"/>
          <w:numId w:val="28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Ohms</w:t>
      </w:r>
    </w:p>
    <w:p w14:paraId="430C0767" w14:textId="79DA8238" w:rsidR="0087482B" w:rsidRPr="000953BB" w:rsidRDefault="00BE4404" w:rsidP="006F27EF">
      <w:pPr>
        <w:pStyle w:val="ListParagraph"/>
        <w:numPr>
          <w:ilvl w:val="0"/>
          <w:numId w:val="28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Volts</w:t>
      </w:r>
    </w:p>
    <w:p w14:paraId="3F84D921" w14:textId="52F19D23" w:rsidR="0087482B" w:rsidRPr="00FC54CA" w:rsidRDefault="00BE4404" w:rsidP="006F27EF">
      <w:pPr>
        <w:pStyle w:val="ListParagraph"/>
        <w:numPr>
          <w:ilvl w:val="0"/>
          <w:numId w:val="28"/>
        </w:numPr>
        <w:spacing w:after="0"/>
        <w:ind w:left="1800"/>
        <w:contextualSpacing w:val="0"/>
        <w:rPr>
          <w:rFonts w:ascii="Verdana" w:hAnsi="Verdana"/>
          <w:sz w:val="20"/>
          <w:szCs w:val="20"/>
          <w:highlight w:val="yellow"/>
        </w:rPr>
      </w:pPr>
      <w:r w:rsidRPr="00FC54CA">
        <w:rPr>
          <w:rFonts w:ascii="Verdana" w:hAnsi="Verdana"/>
          <w:sz w:val="20"/>
          <w:szCs w:val="20"/>
          <w:highlight w:val="yellow"/>
        </w:rPr>
        <w:t>Amperes</w:t>
      </w:r>
    </w:p>
    <w:p w14:paraId="6CF2D196" w14:textId="28090CE2" w:rsidR="0087482B" w:rsidRPr="000953BB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 xml:space="preserve">A universally accepted unit of </w:t>
      </w:r>
      <w:r w:rsidR="00FC54CA">
        <w:rPr>
          <w:rFonts w:ascii="Verdana" w:hAnsi="Verdana"/>
          <w:sz w:val="20"/>
          <w:szCs w:val="20"/>
        </w:rPr>
        <w:t>charge</w:t>
      </w:r>
      <w:r w:rsidRPr="000953BB">
        <w:rPr>
          <w:rFonts w:ascii="Verdana" w:hAnsi="Verdana"/>
          <w:sz w:val="20"/>
          <w:szCs w:val="20"/>
        </w:rPr>
        <w:t xml:space="preserve"> is:</w:t>
      </w:r>
    </w:p>
    <w:p w14:paraId="3A5F4E12" w14:textId="08F1610B" w:rsidR="0087482B" w:rsidRPr="000953BB" w:rsidRDefault="00BE4404" w:rsidP="006F27EF">
      <w:pPr>
        <w:pStyle w:val="ListParagraph"/>
        <w:numPr>
          <w:ilvl w:val="0"/>
          <w:numId w:val="29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 watt</w:t>
      </w:r>
    </w:p>
    <w:p w14:paraId="7542D5A3" w14:textId="0F141FAD" w:rsidR="0087482B" w:rsidRPr="00FC54CA" w:rsidRDefault="00BE4404" w:rsidP="006F27EF">
      <w:pPr>
        <w:pStyle w:val="ListParagraph"/>
        <w:numPr>
          <w:ilvl w:val="0"/>
          <w:numId w:val="29"/>
        </w:numPr>
        <w:spacing w:after="0"/>
        <w:ind w:left="1800"/>
        <w:contextualSpacing w:val="0"/>
        <w:rPr>
          <w:rFonts w:ascii="Verdana" w:hAnsi="Verdana"/>
          <w:sz w:val="20"/>
          <w:szCs w:val="20"/>
          <w:highlight w:val="yellow"/>
        </w:rPr>
      </w:pPr>
      <w:r w:rsidRPr="00FC54CA">
        <w:rPr>
          <w:rFonts w:ascii="Verdana" w:hAnsi="Verdana"/>
          <w:sz w:val="20"/>
          <w:szCs w:val="20"/>
          <w:highlight w:val="yellow"/>
        </w:rPr>
        <w:t>A coulomb</w:t>
      </w:r>
    </w:p>
    <w:p w14:paraId="200ACAE6" w14:textId="43137366" w:rsidR="0087482B" w:rsidRPr="000953BB" w:rsidRDefault="0087482B" w:rsidP="006F27EF">
      <w:pPr>
        <w:pStyle w:val="ListParagraph"/>
        <w:numPr>
          <w:ilvl w:val="0"/>
          <w:numId w:val="29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 xml:space="preserve">A </w:t>
      </w:r>
      <w:r w:rsidR="00BE4404">
        <w:rPr>
          <w:rFonts w:ascii="Verdana" w:hAnsi="Verdana"/>
          <w:sz w:val="20"/>
          <w:szCs w:val="20"/>
        </w:rPr>
        <w:t>volt</w:t>
      </w:r>
    </w:p>
    <w:p w14:paraId="5916969F" w14:textId="06D7778A" w:rsidR="0087482B" w:rsidRPr="000953BB" w:rsidRDefault="00BE4404" w:rsidP="006F27EF">
      <w:pPr>
        <w:pStyle w:val="ListParagraph"/>
        <w:numPr>
          <w:ilvl w:val="0"/>
          <w:numId w:val="29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 ampere</w:t>
      </w:r>
    </w:p>
    <w:p w14:paraId="72D52228" w14:textId="2777AA30" w:rsidR="0087482B" w:rsidRPr="000953BB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 xml:space="preserve">Which of the following </w:t>
      </w:r>
      <w:r w:rsidR="00BE4404">
        <w:rPr>
          <w:rFonts w:ascii="Verdana" w:hAnsi="Verdana"/>
          <w:sz w:val="20"/>
          <w:szCs w:val="20"/>
        </w:rPr>
        <w:t>units</w:t>
      </w:r>
      <w:r w:rsidRPr="000953BB">
        <w:rPr>
          <w:rFonts w:ascii="Verdana" w:hAnsi="Verdana"/>
          <w:sz w:val="20"/>
          <w:szCs w:val="20"/>
        </w:rPr>
        <w:t xml:space="preserve"> </w:t>
      </w:r>
      <w:r w:rsidR="00BE4404">
        <w:rPr>
          <w:rFonts w:ascii="Verdana" w:hAnsi="Verdana"/>
          <w:sz w:val="20"/>
          <w:szCs w:val="20"/>
        </w:rPr>
        <w:t>represent</w:t>
      </w:r>
      <w:r w:rsidRPr="000953BB">
        <w:rPr>
          <w:rFonts w:ascii="Verdana" w:hAnsi="Verdana"/>
          <w:sz w:val="20"/>
          <w:szCs w:val="20"/>
        </w:rPr>
        <w:t xml:space="preserve"> "</w:t>
      </w:r>
      <w:r w:rsidR="00BE4404">
        <w:rPr>
          <w:rFonts w:ascii="Verdana" w:hAnsi="Verdana"/>
          <w:sz w:val="20"/>
          <w:szCs w:val="20"/>
        </w:rPr>
        <w:t>electrical pressure</w:t>
      </w:r>
      <w:r w:rsidRPr="000953BB">
        <w:rPr>
          <w:rFonts w:ascii="Verdana" w:hAnsi="Verdana"/>
          <w:sz w:val="20"/>
          <w:szCs w:val="20"/>
        </w:rPr>
        <w:t>"?</w:t>
      </w:r>
    </w:p>
    <w:p w14:paraId="71C14B3B" w14:textId="77777777" w:rsidR="00BE4404" w:rsidRPr="000953BB" w:rsidRDefault="00BE4404" w:rsidP="006F27EF">
      <w:pPr>
        <w:pStyle w:val="ListParagraph"/>
        <w:numPr>
          <w:ilvl w:val="0"/>
          <w:numId w:val="30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Watts</w:t>
      </w:r>
    </w:p>
    <w:p w14:paraId="23E75976" w14:textId="3C03B810" w:rsidR="0087482B" w:rsidRPr="000953BB" w:rsidRDefault="00BE4404" w:rsidP="006F27EF">
      <w:pPr>
        <w:pStyle w:val="ListParagraph"/>
        <w:numPr>
          <w:ilvl w:val="0"/>
          <w:numId w:val="30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Ohms</w:t>
      </w:r>
    </w:p>
    <w:p w14:paraId="7D5FD982" w14:textId="720638AE" w:rsidR="0087482B" w:rsidRPr="00FC54CA" w:rsidRDefault="00BE4404" w:rsidP="006F27EF">
      <w:pPr>
        <w:pStyle w:val="ListParagraph"/>
        <w:numPr>
          <w:ilvl w:val="0"/>
          <w:numId w:val="30"/>
        </w:numPr>
        <w:spacing w:after="0"/>
        <w:ind w:left="1800"/>
        <w:contextualSpacing w:val="0"/>
        <w:rPr>
          <w:rFonts w:ascii="Verdana" w:hAnsi="Verdana"/>
          <w:sz w:val="20"/>
          <w:szCs w:val="20"/>
          <w:highlight w:val="yellow"/>
        </w:rPr>
      </w:pPr>
      <w:r w:rsidRPr="00FC54CA">
        <w:rPr>
          <w:rFonts w:ascii="Verdana" w:hAnsi="Verdana"/>
          <w:sz w:val="20"/>
          <w:szCs w:val="20"/>
          <w:highlight w:val="yellow"/>
        </w:rPr>
        <w:t>Volts</w:t>
      </w:r>
    </w:p>
    <w:p w14:paraId="612841AB" w14:textId="6635CE15" w:rsidR="0087482B" w:rsidRPr="000953BB" w:rsidRDefault="00BE4404" w:rsidP="006F27EF">
      <w:pPr>
        <w:pStyle w:val="ListParagraph"/>
        <w:numPr>
          <w:ilvl w:val="0"/>
          <w:numId w:val="30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Amperes</w:t>
      </w:r>
    </w:p>
    <w:p w14:paraId="2DC52C86" w14:textId="77777777" w:rsidR="0087482B" w:rsidRPr="00D4241C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The unit abbreviation for current is:</w:t>
      </w:r>
    </w:p>
    <w:p w14:paraId="0049D997" w14:textId="77777777" w:rsidR="0087482B" w:rsidRPr="00FC54CA" w:rsidRDefault="0087482B" w:rsidP="006F27EF">
      <w:pPr>
        <w:pStyle w:val="ListParagraph"/>
        <w:numPr>
          <w:ilvl w:val="0"/>
          <w:numId w:val="31"/>
        </w:numPr>
        <w:spacing w:after="0"/>
        <w:ind w:left="1800"/>
        <w:contextualSpacing w:val="0"/>
        <w:rPr>
          <w:rFonts w:ascii="Verdana" w:hAnsi="Verdana"/>
          <w:sz w:val="20"/>
          <w:szCs w:val="20"/>
          <w:highlight w:val="yellow"/>
        </w:rPr>
      </w:pPr>
      <w:r w:rsidRPr="00FC54CA">
        <w:rPr>
          <w:rFonts w:ascii="Verdana" w:hAnsi="Verdana"/>
          <w:sz w:val="20"/>
          <w:szCs w:val="20"/>
          <w:highlight w:val="yellow"/>
        </w:rPr>
        <w:t>A</w:t>
      </w:r>
    </w:p>
    <w:p w14:paraId="2C2D1F38" w14:textId="77777777" w:rsidR="0087482B" w:rsidRPr="000953BB" w:rsidRDefault="0087482B" w:rsidP="006F27EF">
      <w:pPr>
        <w:pStyle w:val="ListParagraph"/>
        <w:numPr>
          <w:ilvl w:val="0"/>
          <w:numId w:val="31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V</w:t>
      </w:r>
    </w:p>
    <w:p w14:paraId="5A136503" w14:textId="77777777" w:rsidR="0087482B" w:rsidRPr="000953BB" w:rsidRDefault="0087482B" w:rsidP="006F27EF">
      <w:pPr>
        <w:pStyle w:val="ListParagraph"/>
        <w:numPr>
          <w:ilvl w:val="0"/>
          <w:numId w:val="31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C</w:t>
      </w:r>
    </w:p>
    <w:p w14:paraId="3516F8C3" w14:textId="77777777" w:rsidR="0087482B" w:rsidRPr="000953BB" w:rsidRDefault="0087482B" w:rsidP="006F27EF">
      <w:pPr>
        <w:pStyle w:val="ListParagraph"/>
        <w:numPr>
          <w:ilvl w:val="0"/>
          <w:numId w:val="31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sym w:font="Symbol" w:char="F057"/>
      </w:r>
    </w:p>
    <w:p w14:paraId="5FF21849" w14:textId="77777777" w:rsidR="0087482B" w:rsidRPr="00D4241C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 xml:space="preserve">When measuring a battery that is </w:t>
      </w:r>
      <w:r w:rsidRPr="00BE4404">
        <w:rPr>
          <w:rFonts w:ascii="Verdana" w:hAnsi="Verdana"/>
          <w:sz w:val="20"/>
          <w:szCs w:val="20"/>
          <w:u w:val="single"/>
        </w:rPr>
        <w:t>not</w:t>
      </w:r>
      <w:r w:rsidRPr="00D4241C">
        <w:rPr>
          <w:rFonts w:ascii="Verdana" w:hAnsi="Verdana"/>
          <w:sz w:val="20"/>
          <w:szCs w:val="20"/>
        </w:rPr>
        <w:t xml:space="preserve"> in a circuit, you would measure:</w:t>
      </w:r>
    </w:p>
    <w:p w14:paraId="659A8341" w14:textId="77777777" w:rsidR="0087482B" w:rsidRPr="000953BB" w:rsidRDefault="0087482B" w:rsidP="006F27EF">
      <w:pPr>
        <w:pStyle w:val="ListParagraph"/>
        <w:numPr>
          <w:ilvl w:val="0"/>
          <w:numId w:val="32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Amps</w:t>
      </w:r>
    </w:p>
    <w:p w14:paraId="73AA538A" w14:textId="77777777" w:rsidR="0087482B" w:rsidRPr="000953BB" w:rsidRDefault="0087482B" w:rsidP="006F27EF">
      <w:pPr>
        <w:pStyle w:val="ListParagraph"/>
        <w:numPr>
          <w:ilvl w:val="0"/>
          <w:numId w:val="32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Watts</w:t>
      </w:r>
    </w:p>
    <w:p w14:paraId="6853C9CB" w14:textId="77777777" w:rsidR="0087482B" w:rsidRPr="00FC54CA" w:rsidRDefault="0087482B" w:rsidP="006F27EF">
      <w:pPr>
        <w:pStyle w:val="ListParagraph"/>
        <w:numPr>
          <w:ilvl w:val="0"/>
          <w:numId w:val="32"/>
        </w:numPr>
        <w:spacing w:after="0"/>
        <w:ind w:left="1800"/>
        <w:contextualSpacing w:val="0"/>
        <w:rPr>
          <w:rFonts w:ascii="Verdana" w:hAnsi="Verdana"/>
          <w:sz w:val="20"/>
          <w:szCs w:val="20"/>
          <w:highlight w:val="yellow"/>
        </w:rPr>
      </w:pPr>
      <w:r w:rsidRPr="00FC54CA">
        <w:rPr>
          <w:rFonts w:ascii="Verdana" w:hAnsi="Verdana"/>
          <w:sz w:val="20"/>
          <w:szCs w:val="20"/>
          <w:highlight w:val="yellow"/>
        </w:rPr>
        <w:t>Volts</w:t>
      </w:r>
    </w:p>
    <w:p w14:paraId="717169E7" w14:textId="77777777" w:rsidR="0087482B" w:rsidRPr="000953BB" w:rsidRDefault="0087482B" w:rsidP="006F27EF">
      <w:pPr>
        <w:pStyle w:val="ListParagraph"/>
        <w:numPr>
          <w:ilvl w:val="0"/>
          <w:numId w:val="32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Ohms</w:t>
      </w:r>
    </w:p>
    <w:p w14:paraId="2EBBC0F2" w14:textId="24FE10D5" w:rsidR="0087482B" w:rsidRPr="00D4241C" w:rsidRDefault="00D4241C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87482B" w:rsidRPr="00D4241C">
        <w:rPr>
          <w:rFonts w:ascii="Verdana" w:hAnsi="Verdana"/>
          <w:sz w:val="20"/>
          <w:szCs w:val="20"/>
        </w:rPr>
        <w:t>n electrical circuit diagram using symbols is called a:</w:t>
      </w:r>
    </w:p>
    <w:p w14:paraId="73E5D549" w14:textId="7A72369F" w:rsidR="0087482B" w:rsidRPr="00FC54CA" w:rsidRDefault="0087482B" w:rsidP="006F27EF">
      <w:pPr>
        <w:pStyle w:val="ListParagraph"/>
        <w:numPr>
          <w:ilvl w:val="0"/>
          <w:numId w:val="33"/>
        </w:numPr>
        <w:spacing w:after="0"/>
        <w:ind w:left="1800"/>
        <w:contextualSpacing w:val="0"/>
        <w:rPr>
          <w:rFonts w:ascii="Verdana" w:hAnsi="Verdana"/>
          <w:sz w:val="20"/>
          <w:szCs w:val="20"/>
          <w:highlight w:val="yellow"/>
        </w:rPr>
      </w:pPr>
      <w:r w:rsidRPr="00FC54CA">
        <w:rPr>
          <w:rFonts w:ascii="Verdana" w:hAnsi="Verdana"/>
          <w:sz w:val="20"/>
          <w:szCs w:val="20"/>
          <w:highlight w:val="yellow"/>
        </w:rPr>
        <w:t>Schematic</w:t>
      </w:r>
    </w:p>
    <w:p w14:paraId="53343566" w14:textId="03131127" w:rsidR="0087482B" w:rsidRPr="000953BB" w:rsidRDefault="0087482B" w:rsidP="006F27EF">
      <w:pPr>
        <w:pStyle w:val="ListParagraph"/>
        <w:numPr>
          <w:ilvl w:val="0"/>
          <w:numId w:val="33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Pictorial</w:t>
      </w:r>
    </w:p>
    <w:p w14:paraId="14F168D8" w14:textId="0D67D278" w:rsidR="0087482B" w:rsidRPr="000953BB" w:rsidRDefault="0087482B" w:rsidP="006F27EF">
      <w:pPr>
        <w:pStyle w:val="ListParagraph"/>
        <w:numPr>
          <w:ilvl w:val="0"/>
          <w:numId w:val="33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Drawing</w:t>
      </w:r>
    </w:p>
    <w:p w14:paraId="6D1E5975" w14:textId="77777777" w:rsidR="0087482B" w:rsidRPr="00D4241C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The unit symbol for resistance is:</w:t>
      </w:r>
    </w:p>
    <w:p w14:paraId="405AC475" w14:textId="77777777" w:rsidR="0087482B" w:rsidRPr="000953BB" w:rsidRDefault="0087482B" w:rsidP="006F27EF">
      <w:pPr>
        <w:pStyle w:val="ListParagraph"/>
        <w:numPr>
          <w:ilvl w:val="0"/>
          <w:numId w:val="34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A</w:t>
      </w:r>
    </w:p>
    <w:p w14:paraId="752F8628" w14:textId="77777777" w:rsidR="0087482B" w:rsidRPr="000953BB" w:rsidRDefault="0087482B" w:rsidP="006F27EF">
      <w:pPr>
        <w:pStyle w:val="ListParagraph"/>
        <w:numPr>
          <w:ilvl w:val="0"/>
          <w:numId w:val="34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V</w:t>
      </w:r>
    </w:p>
    <w:p w14:paraId="3B3A9B93" w14:textId="6ACC218B" w:rsidR="0087482B" w:rsidRDefault="0087482B" w:rsidP="006F27EF">
      <w:pPr>
        <w:pStyle w:val="ListParagraph"/>
        <w:numPr>
          <w:ilvl w:val="0"/>
          <w:numId w:val="34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0953BB">
        <w:rPr>
          <w:rFonts w:ascii="Verdana" w:hAnsi="Verdana"/>
          <w:sz w:val="20"/>
          <w:szCs w:val="20"/>
        </w:rPr>
        <w:t>C</w:t>
      </w:r>
    </w:p>
    <w:p w14:paraId="526F37BC" w14:textId="77777777" w:rsidR="0087482B" w:rsidRPr="00FC54CA" w:rsidRDefault="0087482B" w:rsidP="006F27EF">
      <w:pPr>
        <w:pStyle w:val="ListParagraph"/>
        <w:numPr>
          <w:ilvl w:val="0"/>
          <w:numId w:val="34"/>
        </w:numPr>
        <w:spacing w:after="0"/>
        <w:ind w:left="1800"/>
        <w:contextualSpacing w:val="0"/>
        <w:rPr>
          <w:rFonts w:ascii="Verdana" w:hAnsi="Verdana"/>
          <w:sz w:val="20"/>
          <w:szCs w:val="20"/>
          <w:highlight w:val="yellow"/>
        </w:rPr>
      </w:pPr>
      <w:r w:rsidRPr="00FC54CA">
        <w:rPr>
          <w:rFonts w:ascii="Verdana" w:hAnsi="Verdana"/>
          <w:sz w:val="20"/>
          <w:szCs w:val="20"/>
          <w:highlight w:val="yellow"/>
        </w:rPr>
        <w:sym w:font="Symbol" w:char="F057"/>
      </w:r>
    </w:p>
    <w:p w14:paraId="0C845C4F" w14:textId="77777777" w:rsidR="00D4241C" w:rsidRDefault="00D4241C" w:rsidP="006F27EF">
      <w:pPr>
        <w:ind w:left="360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D82909E" w14:textId="28A63D24" w:rsidR="0087482B" w:rsidRPr="00D4241C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lastRenderedPageBreak/>
        <w:t>Voltage is the:</w:t>
      </w:r>
    </w:p>
    <w:p w14:paraId="44F2F116" w14:textId="77777777" w:rsidR="0087482B" w:rsidRPr="00D4241C" w:rsidRDefault="0087482B" w:rsidP="006F27EF">
      <w:pPr>
        <w:pStyle w:val="ListParagraph"/>
        <w:numPr>
          <w:ilvl w:val="0"/>
          <w:numId w:val="36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The opposition to the flow of current.</w:t>
      </w:r>
    </w:p>
    <w:p w14:paraId="3717C437" w14:textId="77777777" w:rsidR="0087482B" w:rsidRPr="00D4241C" w:rsidRDefault="0087482B" w:rsidP="006F27EF">
      <w:pPr>
        <w:pStyle w:val="ListParagraph"/>
        <w:numPr>
          <w:ilvl w:val="0"/>
          <w:numId w:val="36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The movement of free electrons.</w:t>
      </w:r>
    </w:p>
    <w:p w14:paraId="25CF490D" w14:textId="77777777" w:rsidR="0087482B" w:rsidRPr="00CC5F16" w:rsidRDefault="0087482B" w:rsidP="006F27EF">
      <w:pPr>
        <w:pStyle w:val="ListParagraph"/>
        <w:numPr>
          <w:ilvl w:val="0"/>
          <w:numId w:val="36"/>
        </w:numPr>
        <w:spacing w:after="0"/>
        <w:ind w:left="1800"/>
        <w:contextualSpacing w:val="0"/>
        <w:rPr>
          <w:rFonts w:ascii="Verdana" w:hAnsi="Verdana"/>
          <w:sz w:val="20"/>
          <w:szCs w:val="20"/>
          <w:highlight w:val="yellow"/>
        </w:rPr>
      </w:pPr>
      <w:r w:rsidRPr="00CC5F16">
        <w:rPr>
          <w:rFonts w:ascii="Verdana" w:hAnsi="Verdana"/>
          <w:sz w:val="20"/>
          <w:szCs w:val="20"/>
          <w:highlight w:val="yellow"/>
        </w:rPr>
        <w:t>The force that exists between charged particles.</w:t>
      </w:r>
    </w:p>
    <w:p w14:paraId="1C322DC0" w14:textId="77777777" w:rsidR="0087482B" w:rsidRPr="00D4241C" w:rsidRDefault="0087482B" w:rsidP="006F27EF">
      <w:pPr>
        <w:pStyle w:val="ListParagraph"/>
        <w:numPr>
          <w:ilvl w:val="0"/>
          <w:numId w:val="36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The force that causes water to flow.</w:t>
      </w:r>
    </w:p>
    <w:p w14:paraId="62842F33" w14:textId="6F695584" w:rsidR="0087482B" w:rsidRPr="00D4241C" w:rsidRDefault="00BE4404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How would the decimal number 2654.13 be represented in scientific notation</w:t>
      </w:r>
      <w:r w:rsidR="0087482B" w:rsidRPr="00D4241C">
        <w:rPr>
          <w:rFonts w:ascii="Verdana" w:hAnsi="Verdana"/>
          <w:sz w:val="20"/>
          <w:szCs w:val="20"/>
        </w:rPr>
        <w:t>?</w:t>
      </w:r>
    </w:p>
    <w:p w14:paraId="0413927F" w14:textId="79C92DAA" w:rsidR="0087482B" w:rsidRPr="00D4241C" w:rsidRDefault="006F27EF" w:rsidP="006F27EF">
      <w:pPr>
        <w:pStyle w:val="ListParagraph"/>
        <w:numPr>
          <w:ilvl w:val="0"/>
          <w:numId w:val="37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2.654k</w:t>
      </w:r>
    </w:p>
    <w:p w14:paraId="7DE7B2E0" w14:textId="5C1EE7F0" w:rsidR="0087482B" w:rsidRPr="00D4241C" w:rsidRDefault="006F27EF" w:rsidP="006F27EF">
      <w:pPr>
        <w:pStyle w:val="ListParagraph"/>
        <w:numPr>
          <w:ilvl w:val="0"/>
          <w:numId w:val="37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265413 x 10</w:t>
      </w:r>
      <w:r w:rsidRPr="006F27EF">
        <w:rPr>
          <w:rFonts w:ascii="Verdana" w:hAnsi="Verdana"/>
          <w:sz w:val="20"/>
          <w:szCs w:val="20"/>
          <w:vertAlign w:val="superscript"/>
        </w:rPr>
        <w:t>-2</w:t>
      </w:r>
    </w:p>
    <w:p w14:paraId="3CC64A0A" w14:textId="184180FF" w:rsidR="0087482B" w:rsidRPr="00D4241C" w:rsidRDefault="006F27EF" w:rsidP="006F27EF">
      <w:pPr>
        <w:pStyle w:val="ListParagraph"/>
        <w:numPr>
          <w:ilvl w:val="0"/>
          <w:numId w:val="37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2654</w:t>
      </w:r>
    </w:p>
    <w:p w14:paraId="1E13357B" w14:textId="062AA950" w:rsidR="0087482B" w:rsidRPr="00CC5F16" w:rsidRDefault="006F27EF" w:rsidP="006F27EF">
      <w:pPr>
        <w:pStyle w:val="ListParagraph"/>
        <w:numPr>
          <w:ilvl w:val="0"/>
          <w:numId w:val="37"/>
        </w:numPr>
        <w:spacing w:after="0"/>
        <w:ind w:left="1800"/>
        <w:contextualSpacing w:val="0"/>
        <w:rPr>
          <w:rFonts w:ascii="Verdana" w:hAnsi="Verdana"/>
          <w:sz w:val="20"/>
          <w:szCs w:val="20"/>
          <w:highlight w:val="yellow"/>
        </w:rPr>
      </w:pPr>
      <w:r w:rsidRPr="00CC5F16">
        <w:rPr>
          <w:rFonts w:ascii="Verdana" w:hAnsi="Verdana"/>
          <w:sz w:val="20"/>
          <w:szCs w:val="20"/>
          <w:highlight w:val="yellow"/>
        </w:rPr>
        <w:t>2.654 x 10</w:t>
      </w:r>
      <w:r w:rsidRPr="00CC5F16">
        <w:rPr>
          <w:rFonts w:ascii="Verdana" w:hAnsi="Verdana"/>
          <w:sz w:val="20"/>
          <w:szCs w:val="20"/>
          <w:highlight w:val="yellow"/>
          <w:vertAlign w:val="superscript"/>
        </w:rPr>
        <w:t>3</w:t>
      </w:r>
    </w:p>
    <w:p w14:paraId="61F76CF9" w14:textId="77777777" w:rsidR="0087482B" w:rsidRPr="00A41052" w:rsidRDefault="0087482B" w:rsidP="006F27EF">
      <w:pPr>
        <w:pStyle w:val="ListParagraph"/>
        <w:ind w:left="1800"/>
        <w:rPr>
          <w:rFonts w:ascii="Verdana" w:hAnsi="Verdana"/>
          <w:snapToGrid w:val="0"/>
          <w:sz w:val="16"/>
          <w:szCs w:val="16"/>
        </w:rPr>
      </w:pPr>
    </w:p>
    <w:p w14:paraId="6C1C7C9F" w14:textId="77777777" w:rsidR="0087482B" w:rsidRPr="00D4241C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The correct engineering expression for 8.54x10</w:t>
      </w:r>
      <w:r w:rsidRPr="00BE4404">
        <w:rPr>
          <w:rFonts w:ascii="Verdana" w:hAnsi="Verdana"/>
          <w:sz w:val="20"/>
          <w:szCs w:val="20"/>
          <w:vertAlign w:val="superscript"/>
        </w:rPr>
        <w:t>-5</w:t>
      </w:r>
      <w:r w:rsidRPr="00D4241C">
        <w:rPr>
          <w:rFonts w:ascii="Verdana" w:hAnsi="Verdana"/>
          <w:sz w:val="20"/>
          <w:szCs w:val="20"/>
        </w:rPr>
        <w:t xml:space="preserve"> is:</w:t>
      </w:r>
    </w:p>
    <w:p w14:paraId="1BE5DCBF" w14:textId="77777777" w:rsidR="0087482B" w:rsidRPr="00D4241C" w:rsidRDefault="0087482B" w:rsidP="006F27EF">
      <w:pPr>
        <w:pStyle w:val="ListParagraph"/>
        <w:numPr>
          <w:ilvl w:val="0"/>
          <w:numId w:val="38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854p</w:t>
      </w:r>
    </w:p>
    <w:p w14:paraId="5C523DF6" w14:textId="77777777" w:rsidR="0087482B" w:rsidRPr="00D4241C" w:rsidRDefault="0087482B" w:rsidP="006F27EF">
      <w:pPr>
        <w:pStyle w:val="ListParagraph"/>
        <w:numPr>
          <w:ilvl w:val="0"/>
          <w:numId w:val="38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85.4m</w:t>
      </w:r>
    </w:p>
    <w:p w14:paraId="5A1FF782" w14:textId="77777777" w:rsidR="0087482B" w:rsidRPr="00CC5F16" w:rsidRDefault="0087482B" w:rsidP="006F27EF">
      <w:pPr>
        <w:pStyle w:val="ListParagraph"/>
        <w:numPr>
          <w:ilvl w:val="0"/>
          <w:numId w:val="38"/>
        </w:numPr>
        <w:spacing w:after="0"/>
        <w:ind w:left="1800"/>
        <w:contextualSpacing w:val="0"/>
        <w:rPr>
          <w:rFonts w:ascii="Verdana" w:hAnsi="Verdana"/>
          <w:sz w:val="20"/>
          <w:szCs w:val="20"/>
          <w:highlight w:val="yellow"/>
        </w:rPr>
      </w:pPr>
      <w:r w:rsidRPr="00CC5F16">
        <w:rPr>
          <w:rFonts w:ascii="Verdana" w:hAnsi="Verdana"/>
          <w:sz w:val="20"/>
          <w:szCs w:val="20"/>
          <w:highlight w:val="yellow"/>
        </w:rPr>
        <w:t>85.4</w:t>
      </w:r>
      <w:r w:rsidRPr="00CC5F16">
        <w:rPr>
          <w:rFonts w:ascii="Verdana" w:hAnsi="Verdana"/>
          <w:sz w:val="20"/>
          <w:szCs w:val="20"/>
          <w:highlight w:val="yellow"/>
        </w:rPr>
        <w:sym w:font="Symbol" w:char="F06D"/>
      </w:r>
    </w:p>
    <w:p w14:paraId="17671AB5" w14:textId="77777777" w:rsidR="0087482B" w:rsidRPr="00D4241C" w:rsidRDefault="0087482B" w:rsidP="006F27EF">
      <w:pPr>
        <w:pStyle w:val="ListParagraph"/>
        <w:numPr>
          <w:ilvl w:val="0"/>
          <w:numId w:val="38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85.4k</w:t>
      </w:r>
    </w:p>
    <w:p w14:paraId="69785B7B" w14:textId="77777777" w:rsidR="0087482B" w:rsidRPr="00A41052" w:rsidRDefault="0087482B" w:rsidP="006F27EF">
      <w:pPr>
        <w:pStyle w:val="ListParagraph"/>
        <w:ind w:left="1800"/>
        <w:rPr>
          <w:rFonts w:ascii="Verdana" w:hAnsi="Verdana"/>
          <w:snapToGrid w:val="0"/>
          <w:sz w:val="16"/>
          <w:szCs w:val="16"/>
        </w:rPr>
      </w:pPr>
    </w:p>
    <w:p w14:paraId="495A73B2" w14:textId="77777777" w:rsidR="0087482B" w:rsidRPr="00D4241C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 xml:space="preserve">The electrical symbol for voltage is: </w:t>
      </w:r>
    </w:p>
    <w:p w14:paraId="2E1550BA" w14:textId="77777777" w:rsidR="0087482B" w:rsidRPr="00D4241C" w:rsidRDefault="0087482B" w:rsidP="006F27EF">
      <w:pPr>
        <w:pStyle w:val="ListParagraph"/>
        <w:numPr>
          <w:ilvl w:val="0"/>
          <w:numId w:val="39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I</w:t>
      </w:r>
    </w:p>
    <w:p w14:paraId="02C6B9FA" w14:textId="77777777" w:rsidR="0087482B" w:rsidRPr="00CC5F16" w:rsidRDefault="0087482B" w:rsidP="006F27EF">
      <w:pPr>
        <w:pStyle w:val="ListParagraph"/>
        <w:numPr>
          <w:ilvl w:val="0"/>
          <w:numId w:val="39"/>
        </w:numPr>
        <w:spacing w:after="0"/>
        <w:ind w:left="1800"/>
        <w:contextualSpacing w:val="0"/>
        <w:rPr>
          <w:rFonts w:ascii="Verdana" w:hAnsi="Verdana"/>
          <w:sz w:val="20"/>
          <w:szCs w:val="20"/>
          <w:highlight w:val="yellow"/>
        </w:rPr>
      </w:pPr>
      <w:r w:rsidRPr="00CC5F16">
        <w:rPr>
          <w:rFonts w:ascii="Verdana" w:hAnsi="Verdana"/>
          <w:sz w:val="20"/>
          <w:szCs w:val="20"/>
          <w:highlight w:val="yellow"/>
        </w:rPr>
        <w:t>E</w:t>
      </w:r>
    </w:p>
    <w:p w14:paraId="1CD96D76" w14:textId="5F867354" w:rsidR="0087482B" w:rsidRPr="00D4241C" w:rsidRDefault="009A4572" w:rsidP="006F27EF">
      <w:pPr>
        <w:pStyle w:val="ListParagraph"/>
        <w:numPr>
          <w:ilvl w:val="0"/>
          <w:numId w:val="39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V</w:t>
      </w:r>
    </w:p>
    <w:p w14:paraId="5C48FFD7" w14:textId="77777777" w:rsidR="0087482B" w:rsidRPr="00D4241C" w:rsidRDefault="0087482B" w:rsidP="006F27EF">
      <w:pPr>
        <w:pStyle w:val="ListParagraph"/>
        <w:numPr>
          <w:ilvl w:val="0"/>
          <w:numId w:val="39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R</w:t>
      </w:r>
    </w:p>
    <w:p w14:paraId="778BBFE2" w14:textId="77777777" w:rsidR="0087482B" w:rsidRPr="00A41052" w:rsidRDefault="0087482B" w:rsidP="006F27EF">
      <w:pPr>
        <w:pStyle w:val="ListParagraph"/>
        <w:ind w:left="1800"/>
        <w:rPr>
          <w:rFonts w:ascii="Verdana" w:hAnsi="Verdana"/>
          <w:snapToGrid w:val="0"/>
          <w:sz w:val="16"/>
          <w:szCs w:val="16"/>
        </w:rPr>
      </w:pPr>
    </w:p>
    <w:p w14:paraId="474D26B4" w14:textId="77777777" w:rsidR="0087482B" w:rsidRPr="00D4241C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Which component is used to resist the flow of current in a circuit?</w:t>
      </w:r>
    </w:p>
    <w:p w14:paraId="75D2ACEA" w14:textId="77777777" w:rsidR="0087482B" w:rsidRPr="00CC5F16" w:rsidRDefault="0087482B" w:rsidP="006F27EF">
      <w:pPr>
        <w:pStyle w:val="ListParagraph"/>
        <w:numPr>
          <w:ilvl w:val="0"/>
          <w:numId w:val="40"/>
        </w:numPr>
        <w:spacing w:after="0"/>
        <w:ind w:left="1800"/>
        <w:contextualSpacing w:val="0"/>
        <w:rPr>
          <w:rFonts w:ascii="Verdana" w:hAnsi="Verdana"/>
          <w:sz w:val="20"/>
          <w:szCs w:val="20"/>
          <w:highlight w:val="yellow"/>
        </w:rPr>
      </w:pPr>
      <w:r w:rsidRPr="00CC5F16">
        <w:rPr>
          <w:rFonts w:ascii="Verdana" w:hAnsi="Verdana"/>
          <w:sz w:val="20"/>
          <w:szCs w:val="20"/>
          <w:highlight w:val="yellow"/>
        </w:rPr>
        <w:t>Resistor</w:t>
      </w:r>
    </w:p>
    <w:p w14:paraId="2E4091EF" w14:textId="77777777" w:rsidR="0087482B" w:rsidRPr="00D4241C" w:rsidRDefault="0087482B" w:rsidP="006F27EF">
      <w:pPr>
        <w:pStyle w:val="ListParagraph"/>
        <w:numPr>
          <w:ilvl w:val="0"/>
          <w:numId w:val="40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Capacitor</w:t>
      </w:r>
    </w:p>
    <w:p w14:paraId="7E2B3A4A" w14:textId="77777777" w:rsidR="0087482B" w:rsidRPr="00D4241C" w:rsidRDefault="0087482B" w:rsidP="006F27EF">
      <w:pPr>
        <w:pStyle w:val="ListParagraph"/>
        <w:numPr>
          <w:ilvl w:val="0"/>
          <w:numId w:val="40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Battery</w:t>
      </w:r>
    </w:p>
    <w:p w14:paraId="5B681920" w14:textId="77777777" w:rsidR="0087482B" w:rsidRPr="00D4241C" w:rsidRDefault="0087482B" w:rsidP="006F27EF">
      <w:pPr>
        <w:pStyle w:val="ListParagraph"/>
        <w:numPr>
          <w:ilvl w:val="0"/>
          <w:numId w:val="40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Inductor</w:t>
      </w:r>
    </w:p>
    <w:p w14:paraId="4398BE5C" w14:textId="77777777" w:rsidR="0087482B" w:rsidRPr="00A41052" w:rsidRDefault="0087482B" w:rsidP="006F27EF">
      <w:pPr>
        <w:pStyle w:val="ListParagraph"/>
        <w:ind w:left="1800"/>
        <w:rPr>
          <w:rFonts w:ascii="Verdana" w:hAnsi="Verdana"/>
          <w:snapToGrid w:val="0"/>
          <w:sz w:val="16"/>
          <w:szCs w:val="16"/>
        </w:rPr>
      </w:pPr>
    </w:p>
    <w:p w14:paraId="55CBB22D" w14:textId="77777777" w:rsidR="0087482B" w:rsidRPr="00D4241C" w:rsidRDefault="0087482B" w:rsidP="006F27EF">
      <w:pPr>
        <w:pStyle w:val="ListParagraph"/>
        <w:numPr>
          <w:ilvl w:val="0"/>
          <w:numId w:val="23"/>
        </w:numPr>
        <w:spacing w:before="120" w:after="0" w:line="240" w:lineRule="auto"/>
        <w:ind w:left="108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 xml:space="preserve">What </w:t>
      </w:r>
      <w:proofErr w:type="gramStart"/>
      <w:r w:rsidRPr="00D4241C">
        <w:rPr>
          <w:rFonts w:ascii="Verdana" w:hAnsi="Verdana"/>
          <w:sz w:val="20"/>
          <w:szCs w:val="20"/>
        </w:rPr>
        <w:t>actually moves</w:t>
      </w:r>
      <w:proofErr w:type="gramEnd"/>
      <w:r w:rsidRPr="00D4241C">
        <w:rPr>
          <w:rFonts w:ascii="Verdana" w:hAnsi="Verdana"/>
          <w:sz w:val="20"/>
          <w:szCs w:val="20"/>
        </w:rPr>
        <w:t xml:space="preserve"> in an electrical circuit?</w:t>
      </w:r>
    </w:p>
    <w:p w14:paraId="027F51A0" w14:textId="77777777" w:rsidR="0087482B" w:rsidRPr="00D4241C" w:rsidRDefault="0087482B" w:rsidP="006F27EF">
      <w:pPr>
        <w:pStyle w:val="ListParagraph"/>
        <w:numPr>
          <w:ilvl w:val="0"/>
          <w:numId w:val="41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Ohms</w:t>
      </w:r>
    </w:p>
    <w:p w14:paraId="696B2277" w14:textId="77777777" w:rsidR="0087482B" w:rsidRPr="00D4241C" w:rsidRDefault="0087482B" w:rsidP="006F27EF">
      <w:pPr>
        <w:pStyle w:val="ListParagraph"/>
        <w:numPr>
          <w:ilvl w:val="0"/>
          <w:numId w:val="41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Atoms</w:t>
      </w:r>
    </w:p>
    <w:p w14:paraId="4E162A0A" w14:textId="77777777" w:rsidR="0087482B" w:rsidRPr="00CC5F16" w:rsidRDefault="0087482B" w:rsidP="006F27EF">
      <w:pPr>
        <w:pStyle w:val="ListParagraph"/>
        <w:numPr>
          <w:ilvl w:val="0"/>
          <w:numId w:val="41"/>
        </w:numPr>
        <w:spacing w:after="0"/>
        <w:ind w:left="1800"/>
        <w:contextualSpacing w:val="0"/>
        <w:rPr>
          <w:rFonts w:ascii="Verdana" w:hAnsi="Verdana"/>
          <w:sz w:val="20"/>
          <w:szCs w:val="20"/>
          <w:highlight w:val="yellow"/>
        </w:rPr>
      </w:pPr>
      <w:r w:rsidRPr="00CC5F16">
        <w:rPr>
          <w:rFonts w:ascii="Verdana" w:hAnsi="Verdana"/>
          <w:sz w:val="20"/>
          <w:szCs w:val="20"/>
          <w:highlight w:val="yellow"/>
        </w:rPr>
        <w:t>Electrons</w:t>
      </w:r>
    </w:p>
    <w:p w14:paraId="4357A750" w14:textId="603BC1C8" w:rsidR="0087482B" w:rsidRDefault="0087482B" w:rsidP="006F27EF">
      <w:pPr>
        <w:pStyle w:val="ListParagraph"/>
        <w:numPr>
          <w:ilvl w:val="0"/>
          <w:numId w:val="41"/>
        </w:numPr>
        <w:spacing w:after="0"/>
        <w:ind w:left="1800"/>
        <w:contextualSpacing w:val="0"/>
        <w:rPr>
          <w:rFonts w:ascii="Verdana" w:hAnsi="Verdana"/>
          <w:sz w:val="20"/>
          <w:szCs w:val="20"/>
        </w:rPr>
      </w:pPr>
      <w:r w:rsidRPr="00D4241C">
        <w:rPr>
          <w:rFonts w:ascii="Verdana" w:hAnsi="Verdana"/>
          <w:sz w:val="20"/>
          <w:szCs w:val="20"/>
        </w:rPr>
        <w:t>Copper</w:t>
      </w:r>
    </w:p>
    <w:p w14:paraId="6F85FCAE" w14:textId="1197818A" w:rsidR="00A17F8C" w:rsidRDefault="00A17F8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7C514F04" w14:textId="03C7ADFA" w:rsidR="00A17F8C" w:rsidRPr="00A17F8C" w:rsidRDefault="00A17F8C" w:rsidP="00A17F8C">
      <w:pPr>
        <w:spacing w:after="0"/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intentionally almost blank</w:t>
      </w:r>
    </w:p>
    <w:sectPr w:rsidR="00A17F8C" w:rsidRPr="00A17F8C" w:rsidSect="007140C7">
      <w:pgSz w:w="12240" w:h="15840" w:code="1"/>
      <w:pgMar w:top="1440" w:right="720" w:bottom="720" w:left="144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0C9984" w14:textId="77777777" w:rsidR="00B1005A" w:rsidRDefault="00B1005A" w:rsidP="005B3A86">
      <w:pPr>
        <w:spacing w:after="0" w:line="240" w:lineRule="auto"/>
      </w:pPr>
      <w:r>
        <w:separator/>
      </w:r>
    </w:p>
  </w:endnote>
  <w:endnote w:type="continuationSeparator" w:id="0">
    <w:p w14:paraId="76341CE5" w14:textId="77777777" w:rsidR="00B1005A" w:rsidRDefault="00B1005A" w:rsidP="005B3A86">
      <w:pPr>
        <w:spacing w:after="0" w:line="240" w:lineRule="auto"/>
      </w:pPr>
      <w:r>
        <w:continuationSeparator/>
      </w:r>
    </w:p>
  </w:endnote>
  <w:endnote w:type="continuationNotice" w:id="1">
    <w:p w14:paraId="7EF5A1EA" w14:textId="77777777" w:rsidR="00442DED" w:rsidRDefault="00442DED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2E63676E" w:rsidR="009D60D7" w:rsidRPr="007C2507" w:rsidRDefault="009D60D7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0C7F"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4828D1E8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 w:rsidR="005A787E">
      <w:rPr>
        <w:rFonts w:ascii="BankGothic Lt BT" w:hAnsi="BankGothic Lt BT"/>
        <w:caps/>
        <w:sz w:val="16"/>
        <w:szCs w:val="18"/>
      </w:rPr>
      <w:fldChar w:fldCharType="begin"/>
    </w:r>
    <w:r w:rsidR="005A787E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="005A787E"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2</w:t>
    </w:r>
    <w:r w:rsidR="005A787E">
      <w:rPr>
        <w:rFonts w:ascii="BankGothic Lt BT" w:hAnsi="BankGothic Lt BT"/>
        <w:caps/>
        <w:sz w:val="16"/>
        <w:szCs w:val="18"/>
      </w:rPr>
      <w:fldChar w:fldCharType="end"/>
    </w:r>
    <w:r w:rsidR="005A787E"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0C7F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03CF7077" w:rsidR="009D60D7" w:rsidRPr="007C2507" w:rsidRDefault="009D60D7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Test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A17F8C">
      <w:rPr>
        <w:rFonts w:ascii="BankGothic Lt BT" w:hAnsi="BankGothic Lt BT"/>
        <w:caps/>
        <w:sz w:val="16"/>
        <w:szCs w:val="18"/>
      </w:rPr>
      <w:t>2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F00C7F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384897" w14:textId="77777777" w:rsidR="00B1005A" w:rsidRDefault="00B1005A" w:rsidP="005B3A86">
      <w:pPr>
        <w:spacing w:after="0" w:line="240" w:lineRule="auto"/>
      </w:pPr>
      <w:r>
        <w:separator/>
      </w:r>
    </w:p>
  </w:footnote>
  <w:footnote w:type="continuationSeparator" w:id="0">
    <w:p w14:paraId="5A4B43A4" w14:textId="77777777" w:rsidR="00B1005A" w:rsidRDefault="00B1005A" w:rsidP="005B3A86">
      <w:pPr>
        <w:spacing w:after="0" w:line="240" w:lineRule="auto"/>
      </w:pPr>
      <w:r>
        <w:continuationSeparator/>
      </w:r>
    </w:p>
  </w:footnote>
  <w:footnote w:type="continuationNotice" w:id="1">
    <w:p w14:paraId="72615C7D" w14:textId="77777777" w:rsidR="00442DED" w:rsidRDefault="00442DED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590AFB73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17F8C">
      <w:rPr>
        <w:rFonts w:ascii="BankGothic Lt BT" w:hAnsi="BankGothic Lt BT"/>
        <w:caps/>
        <w:sz w:val="24"/>
        <w:szCs w:val="24"/>
      </w:rPr>
      <w:t>Intro to Electricity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7ED4086A" w:rsidR="009D60D7" w:rsidRPr="000154E9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17F8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17F8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5657C57C" w:rsidR="009D60D7" w:rsidRPr="007C2507" w:rsidRDefault="009D60D7" w:rsidP="00F71863">
    <w:pPr>
      <w:pStyle w:val="Footer"/>
      <w:pBdr>
        <w:bottom w:val="single" w:sz="4" w:space="1" w:color="auto"/>
      </w:pBdr>
      <w:tabs>
        <w:tab w:val="clear" w:pos="4680"/>
        <w:tab w:val="clear" w:pos="9360"/>
        <w:tab w:val="center" w:pos="5040"/>
        <w:tab w:val="right" w:pos="1008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A17F8C">
      <w:rPr>
        <w:rFonts w:ascii="BankGothic Lt BT" w:hAnsi="BankGothic Lt BT"/>
        <w:caps/>
        <w:sz w:val="24"/>
        <w:szCs w:val="24"/>
      </w:rPr>
      <w:t>Intro to Electricity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33375E32" w:rsidR="009D60D7" w:rsidRPr="000154E9" w:rsidRDefault="009D60D7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17F8C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A17F8C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9D60D7" w14:paraId="146D1832" w14:textId="77777777" w:rsidTr="00E130F3">
      <w:tc>
        <w:tcPr>
          <w:tcW w:w="630" w:type="dxa"/>
        </w:tcPr>
        <w:p w14:paraId="2D1B9CE5" w14:textId="77777777" w:rsidR="009D60D7" w:rsidRDefault="009D60D7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6B5B3918" w:rsidR="009D60D7" w:rsidRPr="007C2507" w:rsidRDefault="009D60D7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A17F8C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9D60D7" w:rsidRDefault="009D60D7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9D60D7" w:rsidRPr="00B025CF" w:rsidRDefault="009D60D7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461227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682FA3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2037F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E0650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8236500"/>
    <w:multiLevelType w:val="hybridMultilevel"/>
    <w:tmpl w:val="B95A6654"/>
    <w:lvl w:ilvl="0" w:tplc="03A64A38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850476D2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A7344E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681057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22397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2A3B491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AF3F5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A914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564176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D66EEB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EE0A3F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00B0AB2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0273FE6"/>
    <w:multiLevelType w:val="hybridMultilevel"/>
    <w:tmpl w:val="5B10D026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B7027C8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4" w15:restartNumberingAfterBreak="0">
    <w:nsid w:val="70AC3576"/>
    <w:multiLevelType w:val="hybridMultilevel"/>
    <w:tmpl w:val="1DA22330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D862D760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3B83154"/>
    <w:multiLevelType w:val="hybridMultilevel"/>
    <w:tmpl w:val="7ECE016E"/>
    <w:lvl w:ilvl="0" w:tplc="D862D760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FC2BFD"/>
    <w:multiLevelType w:val="hybridMultilevel"/>
    <w:tmpl w:val="725EFA42"/>
    <w:lvl w:ilvl="0" w:tplc="44B40E4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E4F068F4">
      <w:start w:val="1"/>
      <w:numFmt w:val="upp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13"/>
  </w:num>
  <w:num w:numId="3">
    <w:abstractNumId w:val="6"/>
  </w:num>
  <w:num w:numId="4">
    <w:abstractNumId w:val="33"/>
  </w:num>
  <w:num w:numId="5">
    <w:abstractNumId w:val="7"/>
  </w:num>
  <w:num w:numId="6">
    <w:abstractNumId w:val="32"/>
  </w:num>
  <w:num w:numId="7">
    <w:abstractNumId w:val="37"/>
  </w:num>
  <w:num w:numId="8">
    <w:abstractNumId w:val="17"/>
  </w:num>
  <w:num w:numId="9">
    <w:abstractNumId w:val="30"/>
  </w:num>
  <w:num w:numId="10">
    <w:abstractNumId w:val="25"/>
  </w:num>
  <w:num w:numId="11">
    <w:abstractNumId w:val="31"/>
  </w:num>
  <w:num w:numId="12">
    <w:abstractNumId w:val="24"/>
  </w:num>
  <w:num w:numId="13">
    <w:abstractNumId w:val="20"/>
  </w:num>
  <w:num w:numId="14">
    <w:abstractNumId w:val="18"/>
  </w:num>
  <w:num w:numId="15">
    <w:abstractNumId w:val="26"/>
  </w:num>
  <w:num w:numId="16">
    <w:abstractNumId w:val="15"/>
  </w:num>
  <w:num w:numId="17">
    <w:abstractNumId w:val="14"/>
  </w:num>
  <w:num w:numId="18">
    <w:abstractNumId w:val="35"/>
  </w:num>
  <w:num w:numId="19">
    <w:abstractNumId w:val="36"/>
  </w:num>
  <w:num w:numId="20">
    <w:abstractNumId w:val="40"/>
  </w:num>
  <w:num w:numId="21">
    <w:abstractNumId w:val="19"/>
  </w:num>
  <w:num w:numId="22">
    <w:abstractNumId w:val="34"/>
  </w:num>
  <w:num w:numId="23">
    <w:abstractNumId w:val="4"/>
  </w:num>
  <w:num w:numId="24">
    <w:abstractNumId w:val="39"/>
  </w:num>
  <w:num w:numId="25">
    <w:abstractNumId w:val="28"/>
  </w:num>
  <w:num w:numId="26">
    <w:abstractNumId w:val="5"/>
  </w:num>
  <w:num w:numId="27">
    <w:abstractNumId w:val="12"/>
  </w:num>
  <w:num w:numId="28">
    <w:abstractNumId w:val="1"/>
  </w:num>
  <w:num w:numId="29">
    <w:abstractNumId w:val="38"/>
  </w:num>
  <w:num w:numId="30">
    <w:abstractNumId w:val="2"/>
  </w:num>
  <w:num w:numId="31">
    <w:abstractNumId w:val="21"/>
  </w:num>
  <w:num w:numId="32">
    <w:abstractNumId w:val="8"/>
  </w:num>
  <w:num w:numId="33">
    <w:abstractNumId w:val="11"/>
  </w:num>
  <w:num w:numId="34">
    <w:abstractNumId w:val="9"/>
  </w:num>
  <w:num w:numId="35">
    <w:abstractNumId w:val="22"/>
  </w:num>
  <w:num w:numId="36">
    <w:abstractNumId w:val="23"/>
  </w:num>
  <w:num w:numId="37">
    <w:abstractNumId w:val="27"/>
  </w:num>
  <w:num w:numId="38">
    <w:abstractNumId w:val="29"/>
  </w:num>
  <w:num w:numId="39">
    <w:abstractNumId w:val="0"/>
  </w:num>
  <w:num w:numId="40">
    <w:abstractNumId w:val="3"/>
  </w:num>
  <w:num w:numId="4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4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57345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3E4"/>
    <w:rsid w:val="000154E9"/>
    <w:rsid w:val="000178E1"/>
    <w:rsid w:val="0004185D"/>
    <w:rsid w:val="00041E52"/>
    <w:rsid w:val="000524AC"/>
    <w:rsid w:val="000544E1"/>
    <w:rsid w:val="00074728"/>
    <w:rsid w:val="000953BB"/>
    <w:rsid w:val="000A23B3"/>
    <w:rsid w:val="000A55D5"/>
    <w:rsid w:val="00101028"/>
    <w:rsid w:val="00106D14"/>
    <w:rsid w:val="0012231D"/>
    <w:rsid w:val="00127902"/>
    <w:rsid w:val="00133B76"/>
    <w:rsid w:val="00141840"/>
    <w:rsid w:val="001C2E27"/>
    <w:rsid w:val="001F0D3C"/>
    <w:rsid w:val="002025E4"/>
    <w:rsid w:val="00222A30"/>
    <w:rsid w:val="00224C5A"/>
    <w:rsid w:val="00253320"/>
    <w:rsid w:val="00255DAC"/>
    <w:rsid w:val="00261027"/>
    <w:rsid w:val="002626D9"/>
    <w:rsid w:val="00295358"/>
    <w:rsid w:val="002E22BE"/>
    <w:rsid w:val="00307505"/>
    <w:rsid w:val="00310134"/>
    <w:rsid w:val="003123C1"/>
    <w:rsid w:val="0035749A"/>
    <w:rsid w:val="00357CC7"/>
    <w:rsid w:val="0037367C"/>
    <w:rsid w:val="003A7095"/>
    <w:rsid w:val="003D74E1"/>
    <w:rsid w:val="003F2E8B"/>
    <w:rsid w:val="003F6D63"/>
    <w:rsid w:val="00422289"/>
    <w:rsid w:val="004258DA"/>
    <w:rsid w:val="00431790"/>
    <w:rsid w:val="004328DF"/>
    <w:rsid w:val="004332DB"/>
    <w:rsid w:val="00442DED"/>
    <w:rsid w:val="00467565"/>
    <w:rsid w:val="00472F8B"/>
    <w:rsid w:val="004927C6"/>
    <w:rsid w:val="004C66D6"/>
    <w:rsid w:val="004D3BAE"/>
    <w:rsid w:val="004E73F1"/>
    <w:rsid w:val="0052299E"/>
    <w:rsid w:val="005277BE"/>
    <w:rsid w:val="00561F05"/>
    <w:rsid w:val="005A2856"/>
    <w:rsid w:val="005A787E"/>
    <w:rsid w:val="005B290A"/>
    <w:rsid w:val="005B3A86"/>
    <w:rsid w:val="005C46B9"/>
    <w:rsid w:val="006068F8"/>
    <w:rsid w:val="00610740"/>
    <w:rsid w:val="00613CEA"/>
    <w:rsid w:val="00613E4E"/>
    <w:rsid w:val="0063102B"/>
    <w:rsid w:val="00637099"/>
    <w:rsid w:val="00652C9A"/>
    <w:rsid w:val="00661207"/>
    <w:rsid w:val="00662E44"/>
    <w:rsid w:val="00663773"/>
    <w:rsid w:val="00693201"/>
    <w:rsid w:val="00697F15"/>
    <w:rsid w:val="006B10D0"/>
    <w:rsid w:val="006B670F"/>
    <w:rsid w:val="006D1647"/>
    <w:rsid w:val="006D716C"/>
    <w:rsid w:val="006F19A5"/>
    <w:rsid w:val="006F27EF"/>
    <w:rsid w:val="006F7F1A"/>
    <w:rsid w:val="007140C7"/>
    <w:rsid w:val="00723673"/>
    <w:rsid w:val="00745276"/>
    <w:rsid w:val="0075695D"/>
    <w:rsid w:val="00761B84"/>
    <w:rsid w:val="0077606A"/>
    <w:rsid w:val="007801EC"/>
    <w:rsid w:val="00784EF5"/>
    <w:rsid w:val="007940C2"/>
    <w:rsid w:val="007C2507"/>
    <w:rsid w:val="0081458F"/>
    <w:rsid w:val="008159E2"/>
    <w:rsid w:val="008201D6"/>
    <w:rsid w:val="00825608"/>
    <w:rsid w:val="008669EB"/>
    <w:rsid w:val="00866D5F"/>
    <w:rsid w:val="00873F1B"/>
    <w:rsid w:val="0087482B"/>
    <w:rsid w:val="00885346"/>
    <w:rsid w:val="008975D5"/>
    <w:rsid w:val="008B456A"/>
    <w:rsid w:val="008B6FC5"/>
    <w:rsid w:val="008F702A"/>
    <w:rsid w:val="009055E4"/>
    <w:rsid w:val="00910FD4"/>
    <w:rsid w:val="009219E3"/>
    <w:rsid w:val="009559C9"/>
    <w:rsid w:val="00980EBB"/>
    <w:rsid w:val="009A14CD"/>
    <w:rsid w:val="009A4572"/>
    <w:rsid w:val="009B042B"/>
    <w:rsid w:val="009B551B"/>
    <w:rsid w:val="009B6084"/>
    <w:rsid w:val="009D60D7"/>
    <w:rsid w:val="009D677B"/>
    <w:rsid w:val="009E273C"/>
    <w:rsid w:val="009E6B6C"/>
    <w:rsid w:val="009F2DFA"/>
    <w:rsid w:val="009F76D1"/>
    <w:rsid w:val="00A17F8C"/>
    <w:rsid w:val="00A42A96"/>
    <w:rsid w:val="00A51B95"/>
    <w:rsid w:val="00A662F0"/>
    <w:rsid w:val="00A66693"/>
    <w:rsid w:val="00AD5961"/>
    <w:rsid w:val="00AD771F"/>
    <w:rsid w:val="00AF69EE"/>
    <w:rsid w:val="00B025CF"/>
    <w:rsid w:val="00B1005A"/>
    <w:rsid w:val="00B23B2E"/>
    <w:rsid w:val="00B457A7"/>
    <w:rsid w:val="00B52137"/>
    <w:rsid w:val="00B72CF8"/>
    <w:rsid w:val="00B755C0"/>
    <w:rsid w:val="00B83C86"/>
    <w:rsid w:val="00B93A8B"/>
    <w:rsid w:val="00BA7E0B"/>
    <w:rsid w:val="00BB7522"/>
    <w:rsid w:val="00BD6870"/>
    <w:rsid w:val="00BE4404"/>
    <w:rsid w:val="00C602F1"/>
    <w:rsid w:val="00C6093C"/>
    <w:rsid w:val="00C834FC"/>
    <w:rsid w:val="00C86D41"/>
    <w:rsid w:val="00CB5A57"/>
    <w:rsid w:val="00CB5F0C"/>
    <w:rsid w:val="00CC5F16"/>
    <w:rsid w:val="00CE3BF2"/>
    <w:rsid w:val="00CF7AA0"/>
    <w:rsid w:val="00D4241C"/>
    <w:rsid w:val="00D54ACB"/>
    <w:rsid w:val="00D64CC6"/>
    <w:rsid w:val="00D919EF"/>
    <w:rsid w:val="00DA380B"/>
    <w:rsid w:val="00DB02B9"/>
    <w:rsid w:val="00DC19D0"/>
    <w:rsid w:val="00DC51B1"/>
    <w:rsid w:val="00DE32D8"/>
    <w:rsid w:val="00DE355E"/>
    <w:rsid w:val="00DE44D8"/>
    <w:rsid w:val="00DF4DAE"/>
    <w:rsid w:val="00E013AA"/>
    <w:rsid w:val="00E10E08"/>
    <w:rsid w:val="00E130F3"/>
    <w:rsid w:val="00E133E4"/>
    <w:rsid w:val="00E173D4"/>
    <w:rsid w:val="00E74B0F"/>
    <w:rsid w:val="00E97D8E"/>
    <w:rsid w:val="00EA0805"/>
    <w:rsid w:val="00F00182"/>
    <w:rsid w:val="00F00C7F"/>
    <w:rsid w:val="00F540C8"/>
    <w:rsid w:val="00F61762"/>
    <w:rsid w:val="00F631A1"/>
    <w:rsid w:val="00F71863"/>
    <w:rsid w:val="00F918B0"/>
    <w:rsid w:val="00FA66B6"/>
    <w:rsid w:val="00FB7385"/>
    <w:rsid w:val="00FC54CA"/>
    <w:rsid w:val="00FD746F"/>
    <w:rsid w:val="00FE4E57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7345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8</TotalTime>
  <Pages>4</Pages>
  <Words>470</Words>
  <Characters>2682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2018-05-29T15:38:00Z</cp:lastPrinted>
  <dcterms:created xsi:type="dcterms:W3CDTF">2018-06-08T12:46:00Z</dcterms:created>
  <dcterms:modified xsi:type="dcterms:W3CDTF">2018-06-21T18:25:00Z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Test</vt:lpwstr>
  </property>
  <property fmtid="{D5CDD505-2E9C-101B-9397-08002B2CF9AE}" pid="3" name="DocTitle">
    <vt:lpwstr>Intro to Electricity</vt:lpwstr>
  </property>
  <property fmtid="{D5CDD505-2E9C-101B-9397-08002B2CF9AE}" pid="4" name="DocNum">
    <vt:i4>2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