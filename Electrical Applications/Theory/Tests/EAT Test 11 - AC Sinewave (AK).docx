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4A25B0A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404AD">
        <w:rPr>
          <w:rFonts w:ascii="Verdana" w:hAnsi="Verdana"/>
          <w:b/>
          <w:sz w:val="24"/>
          <w:szCs w:val="24"/>
        </w:rPr>
        <w:t>AC Sinewave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404AD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404AD">
        <w:rPr>
          <w:rFonts w:ascii="Verdana" w:hAnsi="Verdana"/>
          <w:sz w:val="20"/>
          <w:szCs w:val="20"/>
        </w:rPr>
        <w:t>11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7D578D5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404AD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404AD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404AD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1BA8F2FB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CC0EE0" w:rsidRPr="00CC0EE0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A4416B" w:rsidRPr="00A4416B">
        <w:rPr>
          <w:rFonts w:ascii="Verdana" w:hAnsi="Verdana"/>
          <w:sz w:val="20"/>
          <w:szCs w:val="20"/>
          <w:highlight w:val="yellow"/>
        </w:rPr>
        <w:t>56pts.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1634B1C2" w14:textId="63977FF3" w:rsidR="00766322" w:rsidRPr="00AA1AE0" w:rsidRDefault="00766322" w:rsidP="00766322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 xml:space="preserve">identify specific characteristics of </w:t>
      </w:r>
      <w:r w:rsidR="000126DB">
        <w:rPr>
          <w:rFonts w:ascii="Verdana" w:hAnsi="Verdana"/>
          <w:sz w:val="20"/>
          <w:szCs w:val="20"/>
        </w:rPr>
        <w:t>an AC sinewave</w:t>
      </w:r>
      <w:r w:rsidRPr="00AA1AE0">
        <w:rPr>
          <w:rFonts w:ascii="Verdana" w:hAnsi="Verdana"/>
          <w:sz w:val="20"/>
          <w:szCs w:val="20"/>
        </w:rPr>
        <w:t>.</w:t>
      </w:r>
      <w:bookmarkStart w:id="0" w:name="_GoBack"/>
      <w:bookmarkEnd w:id="0"/>
    </w:p>
    <w:p w14:paraId="78E94A60" w14:textId="7925E897" w:rsidR="00241DCB" w:rsidRPr="00AA1AE0" w:rsidRDefault="00241DCB" w:rsidP="00241DCB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 w:rsidR="00766322">
        <w:rPr>
          <w:rFonts w:ascii="Verdana" w:hAnsi="Verdana"/>
          <w:sz w:val="20"/>
          <w:szCs w:val="20"/>
        </w:rPr>
        <w:t>calculate</w:t>
      </w:r>
      <w:r w:rsidR="00816BC7">
        <w:rPr>
          <w:rFonts w:ascii="Verdana" w:hAnsi="Verdana"/>
          <w:sz w:val="20"/>
          <w:szCs w:val="20"/>
        </w:rPr>
        <w:t xml:space="preserve"> </w:t>
      </w:r>
      <w:r w:rsidR="00766322">
        <w:rPr>
          <w:rFonts w:ascii="Verdana" w:hAnsi="Verdana"/>
          <w:sz w:val="20"/>
          <w:szCs w:val="20"/>
        </w:rPr>
        <w:t>various voltage and current quantities based on given information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3EE2BE31" w:rsidR="009219E3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9404AD">
        <w:rPr>
          <w:rFonts w:ascii="Verdana" w:hAnsi="Verdana"/>
          <w:sz w:val="20"/>
          <w:szCs w:val="20"/>
        </w:rPr>
        <w:t>Test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67006267" w14:textId="77777777" w:rsidR="00766322" w:rsidRPr="00AA1AE0" w:rsidRDefault="00766322" w:rsidP="00766322">
      <w:pPr>
        <w:tabs>
          <w:tab w:val="left" w:pos="2026"/>
        </w:tabs>
        <w:spacing w:before="120" w:after="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Instructions</w:t>
      </w:r>
    </w:p>
    <w:p w14:paraId="14CBED3A" w14:textId="0DFA0491" w:rsidR="00766322" w:rsidRDefault="00766322" w:rsidP="00766322">
      <w:pPr>
        <w:tabs>
          <w:tab w:val="left" w:pos="2026"/>
        </w:tabs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Select the best answer to each multiple-choice question below.</w:t>
      </w:r>
    </w:p>
    <w:p w14:paraId="74511B38" w14:textId="77777777" w:rsidR="00BE6D09" w:rsidRPr="009613F9" w:rsidRDefault="00BE6D09" w:rsidP="00BE6D09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 xml:space="preserve">What is the </w:t>
      </w:r>
      <w:r>
        <w:rPr>
          <w:rFonts w:ascii="Verdana" w:hAnsi="Verdana"/>
          <w:sz w:val="20"/>
          <w:szCs w:val="20"/>
        </w:rPr>
        <w:t>E</w:t>
      </w:r>
      <w:r w:rsidRPr="00BE6D09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 if the given voltage is 15</w:t>
      </w:r>
      <w:r w:rsidRPr="009613F9">
        <w:rPr>
          <w:rFonts w:ascii="Verdana" w:hAnsi="Verdana"/>
          <w:sz w:val="20"/>
          <w:szCs w:val="20"/>
        </w:rPr>
        <w:t>V</w:t>
      </w:r>
      <w:r w:rsidRPr="009613F9">
        <w:rPr>
          <w:rFonts w:ascii="Verdana" w:hAnsi="Verdana"/>
          <w:sz w:val="20"/>
          <w:szCs w:val="20"/>
          <w:vertAlign w:val="subscript"/>
        </w:rPr>
        <w:t>PP</w:t>
      </w:r>
      <w:r w:rsidRPr="009613F9">
        <w:rPr>
          <w:rFonts w:ascii="Verdana" w:hAnsi="Verdana"/>
          <w:sz w:val="20"/>
          <w:szCs w:val="20"/>
        </w:rPr>
        <w:t>?</w:t>
      </w:r>
    </w:p>
    <w:p w14:paraId="668E1B1E" w14:textId="7FFB11E8" w:rsidR="00BE6D09" w:rsidRPr="009613F9" w:rsidRDefault="00BE6D09" w:rsidP="00BE6D0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7.5V</w:t>
      </w:r>
    </w:p>
    <w:p w14:paraId="74B33DC3" w14:textId="1076DBF0" w:rsidR="00BE6D09" w:rsidRPr="009613F9" w:rsidRDefault="00BE6D09" w:rsidP="00BE6D0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10.606V</w:t>
      </w:r>
    </w:p>
    <w:p w14:paraId="1B556950" w14:textId="01EAF959" w:rsidR="00BE6D09" w:rsidRPr="00CC0EE0" w:rsidRDefault="00BE6D09" w:rsidP="00BE6D0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  <w:highlight w:val="yellow"/>
        </w:rPr>
      </w:pPr>
      <w:r w:rsidRPr="00CC0EE0">
        <w:rPr>
          <w:rFonts w:ascii="Verdana" w:hAnsi="Verdana"/>
          <w:sz w:val="20"/>
          <w:szCs w:val="20"/>
          <w:highlight w:val="yellow"/>
        </w:rPr>
        <w:t>5.303V</w:t>
      </w:r>
    </w:p>
    <w:p w14:paraId="36B5E520" w14:textId="45526BE5" w:rsidR="00BE6D09" w:rsidRPr="009613F9" w:rsidRDefault="00BE6D09" w:rsidP="00BE6D0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42.426V</w:t>
      </w:r>
    </w:p>
    <w:p w14:paraId="7B23C5E7" w14:textId="4104F54A" w:rsidR="00BE6D09" w:rsidRPr="009613F9" w:rsidRDefault="00BE6D09" w:rsidP="00BE6D09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 xml:space="preserve">What is the </w:t>
      </w:r>
      <w:r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 xml:space="preserve"> if the source voltage is 25</w:t>
      </w:r>
      <w:r w:rsidRPr="009613F9">
        <w:rPr>
          <w:rFonts w:ascii="Verdana" w:hAnsi="Verdana"/>
          <w:sz w:val="20"/>
          <w:szCs w:val="20"/>
        </w:rPr>
        <w:t>V</w:t>
      </w:r>
      <w:r w:rsidRPr="009613F9">
        <w:rPr>
          <w:rFonts w:ascii="Verdana" w:hAnsi="Verdana"/>
          <w:sz w:val="20"/>
          <w:szCs w:val="20"/>
          <w:vertAlign w:val="subscript"/>
        </w:rPr>
        <w:t>PP</w:t>
      </w:r>
      <w:r>
        <w:rPr>
          <w:rFonts w:ascii="Verdana" w:hAnsi="Verdana"/>
          <w:sz w:val="20"/>
          <w:szCs w:val="20"/>
          <w:vertAlign w:val="subscript"/>
        </w:rPr>
        <w:t xml:space="preserve"> </w:t>
      </w:r>
      <w:r>
        <w:rPr>
          <w:rFonts w:ascii="Verdana" w:hAnsi="Verdana"/>
          <w:sz w:val="20"/>
          <w:szCs w:val="20"/>
        </w:rPr>
        <w:t>with a resistive load of 1.2kΩ</w:t>
      </w:r>
      <w:r w:rsidRPr="009613F9">
        <w:rPr>
          <w:rFonts w:ascii="Verdana" w:hAnsi="Verdana"/>
          <w:sz w:val="20"/>
          <w:szCs w:val="20"/>
        </w:rPr>
        <w:t>?</w:t>
      </w:r>
    </w:p>
    <w:p w14:paraId="266C217C" w14:textId="730D1018" w:rsidR="00BE6D09" w:rsidRPr="009613F9" w:rsidRDefault="00BE6D09" w:rsidP="00BE6D0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20.833mA</w:t>
      </w:r>
    </w:p>
    <w:p w14:paraId="1D4D618C" w14:textId="4E1D79A4" w:rsidR="00BE6D09" w:rsidRPr="00CC0EE0" w:rsidRDefault="00BE6D09" w:rsidP="00BE6D0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  <w:highlight w:val="yellow"/>
        </w:rPr>
      </w:pPr>
      <w:r w:rsidRPr="00CC0EE0">
        <w:rPr>
          <w:rFonts w:ascii="Verdana" w:hAnsi="Verdana"/>
          <w:sz w:val="20"/>
          <w:szCs w:val="20"/>
          <w:highlight w:val="yellow"/>
        </w:rPr>
        <w:t>10</w:t>
      </w:r>
      <w:r w:rsidR="00560B08" w:rsidRPr="00CC0EE0">
        <w:rPr>
          <w:rFonts w:ascii="Verdana" w:hAnsi="Verdana"/>
          <w:sz w:val="20"/>
          <w:szCs w:val="20"/>
          <w:highlight w:val="yellow"/>
        </w:rPr>
        <w:t>.417mA</w:t>
      </w:r>
    </w:p>
    <w:p w14:paraId="3CA406FC" w14:textId="508AC4D4" w:rsidR="00BE6D09" w:rsidRPr="009613F9" w:rsidRDefault="00560B08" w:rsidP="00BE6D0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8.839mA</w:t>
      </w:r>
    </w:p>
    <w:p w14:paraId="1FC838BE" w14:textId="33DC191D" w:rsidR="00CC0EE0" w:rsidRPr="009613F9" w:rsidRDefault="00CC0EE0" w:rsidP="00BE6D0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7.366mA</w:t>
      </w:r>
    </w:p>
    <w:p w14:paraId="05EDA935" w14:textId="77777777" w:rsidR="007328E4" w:rsidRPr="009613F9" w:rsidRDefault="007328E4" w:rsidP="007328E4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 xml:space="preserve">What is the </w:t>
      </w:r>
      <w:r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  <w:vertAlign w:val="subscript"/>
        </w:rPr>
        <w:t>PP</w:t>
      </w:r>
      <w:r>
        <w:rPr>
          <w:rFonts w:ascii="Verdana" w:hAnsi="Verdana"/>
          <w:sz w:val="20"/>
          <w:szCs w:val="20"/>
        </w:rPr>
        <w:t xml:space="preserve"> if the given voltage is 120</w:t>
      </w:r>
      <w:r w:rsidRPr="009613F9">
        <w:rPr>
          <w:rFonts w:ascii="Verdana" w:hAnsi="Verdana"/>
          <w:sz w:val="20"/>
          <w:szCs w:val="20"/>
        </w:rPr>
        <w:t>V</w:t>
      </w:r>
      <w:r>
        <w:rPr>
          <w:rFonts w:ascii="Verdana" w:hAnsi="Verdana"/>
          <w:sz w:val="20"/>
          <w:szCs w:val="20"/>
          <w:vertAlign w:val="subscript"/>
        </w:rPr>
        <w:t>RMS</w:t>
      </w:r>
      <w:r w:rsidRPr="009613F9">
        <w:rPr>
          <w:rFonts w:ascii="Verdana" w:hAnsi="Verdana"/>
          <w:sz w:val="20"/>
          <w:szCs w:val="20"/>
        </w:rPr>
        <w:t>?</w:t>
      </w:r>
    </w:p>
    <w:p w14:paraId="0980F713" w14:textId="77777777" w:rsidR="007328E4" w:rsidRPr="009613F9" w:rsidRDefault="007328E4" w:rsidP="007328E4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169.706</w:t>
      </w:r>
      <w:r w:rsidRPr="009613F9">
        <w:rPr>
          <w:rFonts w:ascii="Verdana" w:hAnsi="Verdana"/>
          <w:sz w:val="20"/>
          <w:szCs w:val="20"/>
        </w:rPr>
        <w:t>V</w:t>
      </w:r>
      <w:r w:rsidRPr="00560B08">
        <w:rPr>
          <w:rFonts w:ascii="Verdana" w:hAnsi="Verdana"/>
          <w:sz w:val="20"/>
          <w:szCs w:val="20"/>
          <w:vertAlign w:val="subscript"/>
        </w:rPr>
        <w:t>PP</w:t>
      </w:r>
    </w:p>
    <w:p w14:paraId="33935CCF" w14:textId="77777777" w:rsidR="007328E4" w:rsidRPr="000A0146" w:rsidRDefault="007328E4" w:rsidP="007328E4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  <w:highlight w:val="yellow"/>
        </w:rPr>
      </w:pPr>
      <w:r w:rsidRPr="000A0146">
        <w:rPr>
          <w:rFonts w:ascii="Verdana" w:hAnsi="Verdana"/>
          <w:sz w:val="20"/>
          <w:szCs w:val="20"/>
          <w:highlight w:val="yellow"/>
        </w:rPr>
        <w:t>339.411V</w:t>
      </w:r>
      <w:r w:rsidRPr="000A0146">
        <w:rPr>
          <w:rFonts w:ascii="Verdana" w:hAnsi="Verdana"/>
          <w:sz w:val="20"/>
          <w:szCs w:val="20"/>
          <w:highlight w:val="yellow"/>
          <w:vertAlign w:val="subscript"/>
        </w:rPr>
        <w:t>PP</w:t>
      </w:r>
    </w:p>
    <w:p w14:paraId="375C40EC" w14:textId="77777777" w:rsidR="007328E4" w:rsidRPr="009613F9" w:rsidRDefault="007328E4" w:rsidP="007328E4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84.853</w:t>
      </w:r>
      <w:r w:rsidRPr="009613F9">
        <w:rPr>
          <w:rFonts w:ascii="Verdana" w:hAnsi="Verdana"/>
          <w:sz w:val="20"/>
          <w:szCs w:val="20"/>
        </w:rPr>
        <w:t>V</w:t>
      </w:r>
      <w:r w:rsidRPr="00560B08">
        <w:rPr>
          <w:rFonts w:ascii="Verdana" w:hAnsi="Verdana"/>
          <w:sz w:val="20"/>
          <w:szCs w:val="20"/>
          <w:vertAlign w:val="subscript"/>
        </w:rPr>
        <w:t>PP</w:t>
      </w:r>
    </w:p>
    <w:p w14:paraId="693381C3" w14:textId="77777777" w:rsidR="007328E4" w:rsidRPr="009613F9" w:rsidRDefault="007328E4" w:rsidP="007328E4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120V</w:t>
      </w:r>
      <w:r w:rsidRPr="00560B08">
        <w:rPr>
          <w:rFonts w:ascii="Verdana" w:hAnsi="Verdana"/>
          <w:sz w:val="20"/>
          <w:szCs w:val="20"/>
          <w:vertAlign w:val="subscript"/>
        </w:rPr>
        <w:t>PP</w:t>
      </w:r>
    </w:p>
    <w:p w14:paraId="0B559144" w14:textId="45E6106B" w:rsidR="007328E4" w:rsidRPr="009613F9" w:rsidRDefault="007328E4" w:rsidP="007328E4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 xml:space="preserve">What is the </w:t>
      </w:r>
      <w:r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  <w:vertAlign w:val="subscript"/>
        </w:rPr>
        <w:t>P</w:t>
      </w:r>
      <w:r>
        <w:rPr>
          <w:rFonts w:ascii="Verdana" w:hAnsi="Verdana"/>
          <w:sz w:val="20"/>
          <w:szCs w:val="20"/>
        </w:rPr>
        <w:t xml:space="preserve"> if the given voltage is </w:t>
      </w:r>
      <w:r w:rsidR="00F001EC">
        <w:rPr>
          <w:rFonts w:ascii="Verdana" w:hAnsi="Verdana"/>
          <w:sz w:val="20"/>
          <w:szCs w:val="20"/>
        </w:rPr>
        <w:t>66.666</w:t>
      </w:r>
      <w:r w:rsidRPr="009613F9">
        <w:rPr>
          <w:rFonts w:ascii="Verdana" w:hAnsi="Verdana"/>
          <w:sz w:val="20"/>
          <w:szCs w:val="20"/>
        </w:rPr>
        <w:t>V</w:t>
      </w:r>
      <w:r w:rsidR="00F001EC">
        <w:rPr>
          <w:rFonts w:ascii="Verdana" w:hAnsi="Verdana"/>
          <w:sz w:val="20"/>
          <w:szCs w:val="20"/>
          <w:vertAlign w:val="subscript"/>
        </w:rPr>
        <w:t>PP</w:t>
      </w:r>
      <w:r w:rsidRPr="009613F9">
        <w:rPr>
          <w:rFonts w:ascii="Verdana" w:hAnsi="Verdana"/>
          <w:sz w:val="20"/>
          <w:szCs w:val="20"/>
        </w:rPr>
        <w:t>?</w:t>
      </w:r>
    </w:p>
    <w:p w14:paraId="6CB28ACF" w14:textId="7490869D" w:rsidR="007328E4" w:rsidRPr="009613F9" w:rsidRDefault="00F001EC" w:rsidP="007328E4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47.14</w:t>
      </w:r>
      <w:r w:rsidR="007328E4" w:rsidRPr="009613F9">
        <w:rPr>
          <w:rFonts w:ascii="Verdana" w:hAnsi="Verdana"/>
          <w:sz w:val="20"/>
          <w:szCs w:val="20"/>
        </w:rPr>
        <w:t>V</w:t>
      </w:r>
      <w:r w:rsidR="007328E4" w:rsidRPr="00560B08">
        <w:rPr>
          <w:rFonts w:ascii="Verdana" w:hAnsi="Verdana"/>
          <w:sz w:val="20"/>
          <w:szCs w:val="20"/>
          <w:vertAlign w:val="subscript"/>
        </w:rPr>
        <w:t>P</w:t>
      </w:r>
    </w:p>
    <w:p w14:paraId="18840E61" w14:textId="1DB28CEF" w:rsidR="007328E4" w:rsidRPr="0087128B" w:rsidRDefault="007328E4" w:rsidP="007328E4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  <w:highlight w:val="yellow"/>
        </w:rPr>
      </w:pPr>
      <w:r w:rsidRPr="0087128B">
        <w:rPr>
          <w:rFonts w:ascii="Verdana" w:hAnsi="Verdana"/>
          <w:sz w:val="20"/>
          <w:szCs w:val="20"/>
          <w:highlight w:val="yellow"/>
        </w:rPr>
        <w:t>33</w:t>
      </w:r>
      <w:r w:rsidR="00F001EC" w:rsidRPr="0087128B">
        <w:rPr>
          <w:rFonts w:ascii="Verdana" w:hAnsi="Verdana"/>
          <w:sz w:val="20"/>
          <w:szCs w:val="20"/>
          <w:highlight w:val="yellow"/>
        </w:rPr>
        <w:t>.333</w:t>
      </w:r>
      <w:r w:rsidRPr="0087128B">
        <w:rPr>
          <w:rFonts w:ascii="Verdana" w:hAnsi="Verdana"/>
          <w:sz w:val="20"/>
          <w:szCs w:val="20"/>
          <w:highlight w:val="yellow"/>
        </w:rPr>
        <w:t>V</w:t>
      </w:r>
      <w:r w:rsidRPr="0087128B">
        <w:rPr>
          <w:rFonts w:ascii="Verdana" w:hAnsi="Verdana"/>
          <w:sz w:val="20"/>
          <w:szCs w:val="20"/>
          <w:highlight w:val="yellow"/>
          <w:vertAlign w:val="subscript"/>
        </w:rPr>
        <w:t>P</w:t>
      </w:r>
    </w:p>
    <w:p w14:paraId="1D28575D" w14:textId="06527634" w:rsidR="007328E4" w:rsidRPr="009613F9" w:rsidRDefault="00F001EC" w:rsidP="007328E4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23.57</w:t>
      </w:r>
      <w:r w:rsidR="007328E4" w:rsidRPr="009613F9">
        <w:rPr>
          <w:rFonts w:ascii="Verdana" w:hAnsi="Verdana"/>
          <w:sz w:val="20"/>
          <w:szCs w:val="20"/>
        </w:rPr>
        <w:t>V</w:t>
      </w:r>
      <w:r w:rsidR="007328E4" w:rsidRPr="00560B08">
        <w:rPr>
          <w:rFonts w:ascii="Verdana" w:hAnsi="Verdana"/>
          <w:sz w:val="20"/>
          <w:szCs w:val="20"/>
          <w:vertAlign w:val="subscript"/>
        </w:rPr>
        <w:t>P</w:t>
      </w:r>
    </w:p>
    <w:p w14:paraId="2FAC4023" w14:textId="0812E31D" w:rsidR="007328E4" w:rsidRPr="009613F9" w:rsidRDefault="00F001EC" w:rsidP="007328E4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>35</w:t>
      </w:r>
      <w:r w:rsidR="007328E4">
        <w:rPr>
          <w:rFonts w:ascii="Verdana" w:hAnsi="Verdana"/>
          <w:sz w:val="20"/>
          <w:szCs w:val="20"/>
        </w:rPr>
        <w:t>V</w:t>
      </w:r>
      <w:r w:rsidR="007328E4" w:rsidRPr="00560B08">
        <w:rPr>
          <w:rFonts w:ascii="Verdana" w:hAnsi="Verdana"/>
          <w:sz w:val="20"/>
          <w:szCs w:val="20"/>
          <w:vertAlign w:val="subscript"/>
        </w:rPr>
        <w:t>P</w:t>
      </w:r>
    </w:p>
    <w:p w14:paraId="7B0F7D18" w14:textId="727FF7D1" w:rsidR="009613F9" w:rsidRPr="009613F9" w:rsidRDefault="009613F9" w:rsidP="009613F9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 xml:space="preserve">What is the </w:t>
      </w:r>
      <w:r w:rsidR="00BE6D09">
        <w:rPr>
          <w:rFonts w:ascii="Verdana" w:hAnsi="Verdana"/>
          <w:sz w:val="20"/>
          <w:szCs w:val="20"/>
        </w:rPr>
        <w:t>E</w:t>
      </w:r>
      <w:r w:rsidR="00BE6D09" w:rsidRPr="00BE6D09">
        <w:rPr>
          <w:rFonts w:ascii="Verdana" w:hAnsi="Verdana"/>
          <w:sz w:val="20"/>
          <w:szCs w:val="20"/>
          <w:vertAlign w:val="subscript"/>
        </w:rPr>
        <w:t>I</w:t>
      </w:r>
      <w:r w:rsidR="00BE6D09">
        <w:rPr>
          <w:rFonts w:ascii="Verdana" w:hAnsi="Verdana"/>
          <w:sz w:val="20"/>
          <w:szCs w:val="20"/>
        </w:rPr>
        <w:t>@</w:t>
      </w:r>
      <w:r w:rsidRPr="009613F9">
        <w:rPr>
          <w:rFonts w:ascii="Verdana" w:hAnsi="Verdana"/>
          <w:sz w:val="20"/>
          <w:szCs w:val="20"/>
        </w:rPr>
        <w:t>197</w:t>
      </w:r>
      <w:r>
        <w:rPr>
          <w:rFonts w:ascii="Verdana" w:hAnsi="Verdana"/>
          <w:sz w:val="20"/>
          <w:szCs w:val="20"/>
        </w:rPr>
        <w:t>˚ when the voltage is 20</w:t>
      </w:r>
      <w:r w:rsidRPr="009613F9">
        <w:rPr>
          <w:rFonts w:ascii="Verdana" w:hAnsi="Verdana"/>
          <w:sz w:val="20"/>
          <w:szCs w:val="20"/>
        </w:rPr>
        <w:t>V</w:t>
      </w:r>
      <w:r w:rsidRPr="009613F9">
        <w:rPr>
          <w:rFonts w:ascii="Verdana" w:hAnsi="Verdana"/>
          <w:sz w:val="20"/>
          <w:szCs w:val="20"/>
          <w:vertAlign w:val="subscript"/>
        </w:rPr>
        <w:t>PP</w:t>
      </w:r>
      <w:r w:rsidRPr="009613F9">
        <w:rPr>
          <w:rFonts w:ascii="Verdana" w:hAnsi="Verdana"/>
          <w:sz w:val="20"/>
          <w:szCs w:val="20"/>
        </w:rPr>
        <w:t>?</w:t>
      </w:r>
    </w:p>
    <w:p w14:paraId="1C3EF064" w14:textId="77777777" w:rsidR="009613F9" w:rsidRPr="009613F9" w:rsidRDefault="009613F9" w:rsidP="009613F9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–5.847 Vi</w:t>
      </w:r>
    </w:p>
    <w:p w14:paraId="3598EABF" w14:textId="20F4CDB9" w:rsidR="009613F9" w:rsidRPr="0087128B" w:rsidRDefault="009613F9" w:rsidP="009613F9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  <w:highlight w:val="yellow"/>
        </w:rPr>
      </w:pPr>
      <w:r w:rsidRPr="0087128B">
        <w:rPr>
          <w:rFonts w:ascii="Verdana" w:hAnsi="Verdana"/>
          <w:sz w:val="20"/>
          <w:szCs w:val="20"/>
          <w:highlight w:val="yellow"/>
        </w:rPr>
        <w:t>–2.92</w:t>
      </w:r>
      <w:r w:rsidR="0087128B" w:rsidRPr="0087128B">
        <w:rPr>
          <w:rFonts w:ascii="Verdana" w:hAnsi="Verdana"/>
          <w:sz w:val="20"/>
          <w:szCs w:val="20"/>
          <w:highlight w:val="yellow"/>
        </w:rPr>
        <w:t>4</w:t>
      </w:r>
      <w:r w:rsidRPr="0087128B">
        <w:rPr>
          <w:rFonts w:ascii="Verdana" w:hAnsi="Verdana"/>
          <w:sz w:val="20"/>
          <w:szCs w:val="20"/>
          <w:highlight w:val="yellow"/>
        </w:rPr>
        <w:t xml:space="preserve"> Vi</w:t>
      </w:r>
    </w:p>
    <w:p w14:paraId="467260A0" w14:textId="77777777" w:rsidR="009613F9" w:rsidRPr="009613F9" w:rsidRDefault="009613F9" w:rsidP="009613F9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–68.406 Vi</w:t>
      </w:r>
    </w:p>
    <w:p w14:paraId="2CF1BFA8" w14:textId="77777777" w:rsidR="009613F9" w:rsidRPr="009613F9" w:rsidRDefault="009613F9" w:rsidP="009613F9">
      <w:pPr>
        <w:pStyle w:val="ListParagraph"/>
        <w:numPr>
          <w:ilvl w:val="1"/>
          <w:numId w:val="34"/>
        </w:numPr>
        <w:spacing w:after="0" w:line="240" w:lineRule="auto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–340203 Vi</w:t>
      </w:r>
    </w:p>
    <w:p w14:paraId="5CA9BBC0" w14:textId="7781E2F4" w:rsidR="009613F9" w:rsidRPr="009613F9" w:rsidRDefault="009613F9" w:rsidP="009613F9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What is the</w:t>
      </w:r>
      <w:r>
        <w:rPr>
          <w:rFonts w:ascii="Verdana" w:hAnsi="Verdana"/>
          <w:sz w:val="20"/>
          <w:szCs w:val="20"/>
        </w:rPr>
        <w:t xml:space="preserve"> </w:t>
      </w:r>
      <w:r w:rsidR="00BE6D09">
        <w:rPr>
          <w:rFonts w:ascii="Verdana" w:hAnsi="Verdana"/>
          <w:sz w:val="20"/>
          <w:szCs w:val="20"/>
        </w:rPr>
        <w:t>E</w:t>
      </w:r>
      <w:r w:rsidR="00BE6D09" w:rsidRPr="00BE6D09">
        <w:rPr>
          <w:rFonts w:ascii="Verdana" w:hAnsi="Verdana"/>
          <w:sz w:val="20"/>
          <w:szCs w:val="20"/>
          <w:vertAlign w:val="subscript"/>
        </w:rPr>
        <w:t>I</w:t>
      </w:r>
      <w:r w:rsidR="00BE6D09">
        <w:rPr>
          <w:rFonts w:ascii="Verdana" w:hAnsi="Verdana"/>
          <w:sz w:val="20"/>
          <w:szCs w:val="20"/>
        </w:rPr>
        <w:t>@</w:t>
      </w:r>
      <w:r>
        <w:rPr>
          <w:rFonts w:ascii="Verdana" w:hAnsi="Verdana"/>
          <w:sz w:val="20"/>
          <w:szCs w:val="20"/>
        </w:rPr>
        <w:t>83˚ if the voltage given is 20</w:t>
      </w:r>
      <w:r w:rsidRPr="009613F9">
        <w:rPr>
          <w:rFonts w:ascii="Verdana" w:hAnsi="Verdana"/>
          <w:sz w:val="20"/>
          <w:szCs w:val="20"/>
        </w:rPr>
        <w:t>V</w:t>
      </w:r>
      <w:r w:rsidRPr="009613F9">
        <w:rPr>
          <w:rFonts w:ascii="Verdana" w:hAnsi="Verdana"/>
          <w:sz w:val="20"/>
          <w:szCs w:val="20"/>
          <w:vertAlign w:val="subscript"/>
        </w:rPr>
        <w:t>RMS</w:t>
      </w:r>
      <w:r w:rsidRPr="009613F9">
        <w:rPr>
          <w:rFonts w:ascii="Verdana" w:hAnsi="Verdana"/>
          <w:sz w:val="20"/>
          <w:szCs w:val="20"/>
        </w:rPr>
        <w:t>?</w:t>
      </w:r>
    </w:p>
    <w:p w14:paraId="7694970E" w14:textId="77777777" w:rsidR="009613F9" w:rsidRPr="009613F9" w:rsidRDefault="009613F9" w:rsidP="009613F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28.284 Vi</w:t>
      </w:r>
    </w:p>
    <w:p w14:paraId="3D73D9EA" w14:textId="77777777" w:rsidR="009613F9" w:rsidRPr="009613F9" w:rsidRDefault="009613F9" w:rsidP="009613F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20.150 Vi</w:t>
      </w:r>
    </w:p>
    <w:p w14:paraId="207BBA28" w14:textId="77777777" w:rsidR="009613F9" w:rsidRPr="009613F9" w:rsidRDefault="009613F9" w:rsidP="009613F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19.815 Vi</w:t>
      </w:r>
    </w:p>
    <w:p w14:paraId="45A14355" w14:textId="77777777" w:rsidR="009613F9" w:rsidRPr="0087128B" w:rsidRDefault="009613F9" w:rsidP="009613F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  <w:highlight w:val="yellow"/>
        </w:rPr>
      </w:pPr>
      <w:r w:rsidRPr="0087128B">
        <w:rPr>
          <w:rFonts w:ascii="Verdana" w:hAnsi="Verdana"/>
          <w:sz w:val="20"/>
          <w:szCs w:val="20"/>
          <w:highlight w:val="yellow"/>
        </w:rPr>
        <w:t>28.073 Vi</w:t>
      </w:r>
    </w:p>
    <w:p w14:paraId="57E9DCBD" w14:textId="20694075" w:rsidR="009613F9" w:rsidRPr="009613F9" w:rsidRDefault="009613F9" w:rsidP="009613F9">
      <w:pPr>
        <w:pStyle w:val="ListParagraph"/>
        <w:numPr>
          <w:ilvl w:val="0"/>
          <w:numId w:val="34"/>
        </w:numPr>
        <w:spacing w:before="120" w:after="0" w:line="240" w:lineRule="auto"/>
        <w:ind w:left="734" w:hanging="374"/>
        <w:contextualSpacing w:val="0"/>
        <w:rPr>
          <w:rFonts w:ascii="Verdana" w:hAnsi="Verdana"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What is the V</w:t>
      </w:r>
      <w:r w:rsidRPr="009613F9">
        <w:rPr>
          <w:rFonts w:ascii="Verdana" w:hAnsi="Verdana"/>
          <w:sz w:val="20"/>
          <w:szCs w:val="20"/>
          <w:vertAlign w:val="subscript"/>
        </w:rPr>
        <w:t>RMS</w:t>
      </w:r>
      <w:r>
        <w:rPr>
          <w:rFonts w:ascii="Verdana" w:hAnsi="Verdana"/>
          <w:sz w:val="20"/>
          <w:szCs w:val="20"/>
        </w:rPr>
        <w:t xml:space="preserve"> if the given voltage is 30</w:t>
      </w:r>
      <w:r w:rsidRPr="009613F9">
        <w:rPr>
          <w:rFonts w:ascii="Verdana" w:hAnsi="Verdana"/>
          <w:sz w:val="20"/>
          <w:szCs w:val="20"/>
        </w:rPr>
        <w:t>V@</w:t>
      </w:r>
      <w:r>
        <w:rPr>
          <w:rFonts w:ascii="Verdana" w:hAnsi="Verdana"/>
          <w:sz w:val="20"/>
          <w:szCs w:val="20"/>
        </w:rPr>
        <w:t>75˚</w:t>
      </w:r>
      <w:r w:rsidRPr="009613F9">
        <w:rPr>
          <w:rFonts w:ascii="Verdana" w:hAnsi="Verdana"/>
          <w:sz w:val="20"/>
          <w:szCs w:val="20"/>
        </w:rPr>
        <w:t>?</w:t>
      </w:r>
    </w:p>
    <w:p w14:paraId="41C6362C" w14:textId="77777777" w:rsidR="009613F9" w:rsidRPr="009613F9" w:rsidRDefault="009613F9" w:rsidP="009613F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42.426 V</w:t>
      </w:r>
    </w:p>
    <w:p w14:paraId="6C1904F5" w14:textId="77777777" w:rsidR="009613F9" w:rsidRPr="009613F9" w:rsidRDefault="009613F9" w:rsidP="009613F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31.058 V</w:t>
      </w:r>
    </w:p>
    <w:p w14:paraId="16E01614" w14:textId="77777777" w:rsidR="009613F9" w:rsidRPr="00E45BBD" w:rsidRDefault="009613F9" w:rsidP="009613F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  <w:highlight w:val="yellow"/>
        </w:rPr>
      </w:pPr>
      <w:r w:rsidRPr="00E45BBD">
        <w:rPr>
          <w:rFonts w:ascii="Verdana" w:hAnsi="Verdana"/>
          <w:sz w:val="20"/>
          <w:szCs w:val="20"/>
          <w:highlight w:val="yellow"/>
        </w:rPr>
        <w:t>21.962 V</w:t>
      </w:r>
    </w:p>
    <w:p w14:paraId="2DBBC679" w14:textId="77777777" w:rsidR="009613F9" w:rsidRPr="009613F9" w:rsidRDefault="009613F9" w:rsidP="009613F9">
      <w:pPr>
        <w:pStyle w:val="BodyText"/>
        <w:numPr>
          <w:ilvl w:val="1"/>
          <w:numId w:val="34"/>
        </w:numPr>
        <w:spacing w:after="0" w:line="240" w:lineRule="auto"/>
        <w:rPr>
          <w:rFonts w:ascii="Verdana" w:hAnsi="Verdana"/>
          <w:b/>
          <w:sz w:val="20"/>
          <w:szCs w:val="20"/>
        </w:rPr>
      </w:pPr>
      <w:r w:rsidRPr="009613F9">
        <w:rPr>
          <w:rFonts w:ascii="Verdana" w:hAnsi="Verdana"/>
          <w:sz w:val="20"/>
          <w:szCs w:val="20"/>
        </w:rPr>
        <w:t>28.978 V</w:t>
      </w:r>
    </w:p>
    <w:p w14:paraId="1C2481F9" w14:textId="77777777" w:rsidR="009613F9" w:rsidRPr="009613F9" w:rsidRDefault="009613F9" w:rsidP="0091248D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color w:val="000000" w:themeColor="text1"/>
          <w:sz w:val="20"/>
          <w:szCs w:val="20"/>
        </w:rPr>
      </w:pPr>
    </w:p>
    <w:p w14:paraId="540070DD" w14:textId="77777777" w:rsidR="0091248D" w:rsidRPr="009613F9" w:rsidRDefault="0091248D" w:rsidP="0091248D">
      <w:pPr>
        <w:tabs>
          <w:tab w:val="right" w:pos="10080"/>
        </w:tabs>
        <w:spacing w:after="0"/>
        <w:ind w:left="270"/>
        <w:rPr>
          <w:rFonts w:ascii="Verdana" w:hAnsi="Verdana"/>
          <w:color w:val="000000" w:themeColor="text1"/>
          <w:sz w:val="20"/>
          <w:szCs w:val="20"/>
        </w:rPr>
        <w:sectPr w:rsidR="0091248D" w:rsidRPr="009613F9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B1ECC21" w14:textId="7C4855C3" w:rsidR="00F660D4" w:rsidRPr="002F53AD" w:rsidRDefault="00F660D4" w:rsidP="00F660D4">
      <w:pPr>
        <w:tabs>
          <w:tab w:val="left" w:pos="2026"/>
        </w:tabs>
        <w:spacing w:before="120" w:after="0"/>
        <w:rPr>
          <w:rFonts w:ascii="Verdana" w:hAnsi="Verdana"/>
          <w:b/>
          <w:color w:val="000000" w:themeColor="text1"/>
        </w:rPr>
      </w:pPr>
      <w:r w:rsidRPr="002F53AD">
        <w:rPr>
          <w:rFonts w:ascii="Verdana" w:hAnsi="Verdana"/>
          <w:b/>
          <w:color w:val="000000" w:themeColor="text1"/>
        </w:rPr>
        <w:lastRenderedPageBreak/>
        <w:t>Instructions</w:t>
      </w:r>
    </w:p>
    <w:p w14:paraId="678A0E30" w14:textId="54BBFF9D" w:rsidR="00F660D4" w:rsidRDefault="00A309AC" w:rsidP="00A309AC">
      <w:pPr>
        <w:tabs>
          <w:tab w:val="left" w:pos="2026"/>
        </w:tabs>
        <w:spacing w:before="120" w:after="120"/>
        <w:ind w:left="360"/>
        <w:rPr>
          <w:rFonts w:ascii="Verdana" w:hAnsi="Verdana"/>
          <w:color w:val="000000" w:themeColor="text1"/>
          <w:sz w:val="20"/>
          <w:szCs w:val="20"/>
        </w:rPr>
      </w:pPr>
      <w:r>
        <w:rPr>
          <w:rFonts w:ascii="Verdana" w:hAnsi="Verdana"/>
          <w:color w:val="000000" w:themeColor="text1"/>
          <w:sz w:val="20"/>
          <w:szCs w:val="20"/>
        </w:rPr>
        <w:t>Using the graphic above, identify each component of a sine wave</w:t>
      </w:r>
      <w:r w:rsidR="00F660D4" w:rsidRPr="002F53AD">
        <w:rPr>
          <w:rFonts w:ascii="Verdana" w:hAnsi="Verdana"/>
          <w:color w:val="000000" w:themeColor="text1"/>
          <w:sz w:val="20"/>
          <w:szCs w:val="20"/>
        </w:rPr>
        <w:t>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892"/>
      </w:tblGrid>
      <w:tr w:rsidR="00BE6D09" w14:paraId="3AFCC1BD" w14:textId="77777777" w:rsidTr="000B09E1">
        <w:tc>
          <w:tcPr>
            <w:tcW w:w="3828" w:type="dxa"/>
          </w:tcPr>
          <w:p w14:paraId="33415B4B" w14:textId="77CB7B4E" w:rsidR="00BE6D09" w:rsidRDefault="00BE6D09" w:rsidP="00BE6D09">
            <w:pPr>
              <w:pStyle w:val="ListParagraph"/>
              <w:numPr>
                <w:ilvl w:val="0"/>
                <w:numId w:val="34"/>
              </w:numPr>
              <w:tabs>
                <w:tab w:val="left" w:pos="3060"/>
              </w:tabs>
              <w:spacing w:before="360"/>
              <w:ind w:left="734" w:hanging="37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Negative alteration 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E45BBD" w:rsidRPr="00E45BBD">
              <w:rPr>
                <w:rFonts w:ascii="Verdana" w:hAnsi="Verdana"/>
                <w:sz w:val="20"/>
                <w:szCs w:val="20"/>
                <w:highlight w:val="yellow"/>
              </w:rPr>
              <w:t>G</w:t>
            </w:r>
          </w:p>
          <w:p w14:paraId="6D581CF1" w14:textId="597A348B" w:rsidR="00BE6D09" w:rsidRPr="009613F9" w:rsidRDefault="00BE6D09" w:rsidP="00BE6D09">
            <w:pPr>
              <w:pStyle w:val="ListParagraph"/>
              <w:numPr>
                <w:ilvl w:val="0"/>
                <w:numId w:val="34"/>
              </w:numPr>
              <w:tabs>
                <w:tab w:val="left" w:pos="3060"/>
              </w:tabs>
              <w:spacing w:before="360"/>
              <w:ind w:left="734" w:hanging="37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Half-cycle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E45BBD" w:rsidRPr="00E45BBD">
              <w:rPr>
                <w:rFonts w:ascii="Verdana" w:hAnsi="Verdana"/>
                <w:sz w:val="20"/>
                <w:szCs w:val="20"/>
                <w:highlight w:val="yellow"/>
              </w:rPr>
              <w:t>F</w:t>
            </w:r>
          </w:p>
          <w:p w14:paraId="685B3B71" w14:textId="2D530DF4" w:rsidR="00BE6D09" w:rsidRDefault="00BE6D09" w:rsidP="00BE6D09">
            <w:pPr>
              <w:pStyle w:val="ListParagraph"/>
              <w:numPr>
                <w:ilvl w:val="0"/>
                <w:numId w:val="34"/>
              </w:numPr>
              <w:tabs>
                <w:tab w:val="left" w:pos="3060"/>
              </w:tabs>
              <w:spacing w:before="360"/>
              <w:ind w:left="734" w:hanging="37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Peak-to-peak voltage 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E45BBD" w:rsidRPr="00E45BBD">
              <w:rPr>
                <w:rFonts w:ascii="Verdana" w:hAnsi="Verdana"/>
                <w:sz w:val="20"/>
                <w:szCs w:val="20"/>
                <w:highlight w:val="yellow"/>
              </w:rPr>
              <w:t>B</w:t>
            </w:r>
          </w:p>
          <w:p w14:paraId="0F043B7D" w14:textId="12CA5BDE" w:rsidR="00BE6D09" w:rsidRDefault="00BE6D09" w:rsidP="00E45BBD">
            <w:pPr>
              <w:pStyle w:val="ListParagraph"/>
              <w:numPr>
                <w:ilvl w:val="0"/>
                <w:numId w:val="34"/>
              </w:numPr>
              <w:tabs>
                <w:tab w:val="left" w:pos="2862"/>
              </w:tabs>
              <w:spacing w:before="360"/>
              <w:ind w:left="734" w:hanging="37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One cycle 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E45BBD" w:rsidRPr="00E45BBD">
              <w:rPr>
                <w:rFonts w:ascii="Verdana" w:hAnsi="Verdana"/>
                <w:sz w:val="20"/>
                <w:szCs w:val="20"/>
                <w:highlight w:val="yellow"/>
              </w:rPr>
              <w:t>C or E</w:t>
            </w:r>
          </w:p>
          <w:p w14:paraId="306AF14B" w14:textId="2B3DFCC3" w:rsidR="00BE6D09" w:rsidRDefault="00BE6D09" w:rsidP="00BE6D09">
            <w:pPr>
              <w:pStyle w:val="ListParagraph"/>
              <w:numPr>
                <w:ilvl w:val="0"/>
                <w:numId w:val="34"/>
              </w:numPr>
              <w:tabs>
                <w:tab w:val="left" w:pos="3060"/>
              </w:tabs>
              <w:spacing w:before="360"/>
              <w:ind w:left="734" w:hanging="37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Peak voltage 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E45BBD" w:rsidRPr="00E45BBD">
              <w:rPr>
                <w:rFonts w:ascii="Verdana" w:hAnsi="Verdana"/>
                <w:sz w:val="20"/>
                <w:szCs w:val="20"/>
                <w:highlight w:val="yellow"/>
              </w:rPr>
              <w:t>A</w:t>
            </w:r>
          </w:p>
          <w:p w14:paraId="11B79DA5" w14:textId="0641D2B5" w:rsidR="00BE6D09" w:rsidRDefault="00BE6D09" w:rsidP="00E45BBD">
            <w:pPr>
              <w:pStyle w:val="ListParagraph"/>
              <w:numPr>
                <w:ilvl w:val="0"/>
                <w:numId w:val="34"/>
              </w:numPr>
              <w:tabs>
                <w:tab w:val="left" w:pos="2862"/>
              </w:tabs>
              <w:spacing w:before="360"/>
              <w:ind w:left="734" w:hanging="37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Time 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E45BBD" w:rsidRPr="00E45BBD">
              <w:rPr>
                <w:rFonts w:ascii="Verdana" w:hAnsi="Verdana"/>
                <w:sz w:val="20"/>
                <w:szCs w:val="20"/>
                <w:highlight w:val="yellow"/>
              </w:rPr>
              <w:t>C or E</w:t>
            </w:r>
          </w:p>
          <w:p w14:paraId="4C277CC9" w14:textId="33C31E37" w:rsidR="00BE6D09" w:rsidRDefault="00BE6D09" w:rsidP="00BE6D09">
            <w:pPr>
              <w:pStyle w:val="ListParagraph"/>
              <w:numPr>
                <w:ilvl w:val="0"/>
                <w:numId w:val="34"/>
              </w:numPr>
              <w:tabs>
                <w:tab w:val="left" w:pos="3060"/>
              </w:tabs>
              <w:spacing w:before="360"/>
              <w:ind w:left="734" w:hanging="374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RMS voltage </w:t>
            </w:r>
            <w:r>
              <w:rPr>
                <w:rFonts w:ascii="Verdana" w:hAnsi="Verdana"/>
                <w:sz w:val="20"/>
                <w:szCs w:val="20"/>
              </w:rPr>
              <w:tab/>
            </w:r>
            <w:r w:rsidR="00E45BBD" w:rsidRPr="00E45BBD">
              <w:rPr>
                <w:rFonts w:ascii="Verdana" w:hAnsi="Verdana"/>
                <w:sz w:val="20"/>
                <w:szCs w:val="20"/>
                <w:highlight w:val="yellow"/>
              </w:rPr>
              <w:t>D</w:t>
            </w:r>
          </w:p>
          <w:p w14:paraId="5259C0A6" w14:textId="77777777" w:rsidR="00BE6D09" w:rsidRDefault="00BE6D09" w:rsidP="00A309AC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</w:p>
        </w:tc>
        <w:tc>
          <w:tcPr>
            <w:tcW w:w="5892" w:type="dxa"/>
            <w:vAlign w:val="center"/>
          </w:tcPr>
          <w:p w14:paraId="58406F5A" w14:textId="70D2E388" w:rsidR="00BE6D09" w:rsidRDefault="00BE6D09" w:rsidP="00A309AC">
            <w:pPr>
              <w:tabs>
                <w:tab w:val="left" w:pos="2026"/>
              </w:tabs>
              <w:spacing w:before="120" w:after="120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A309AC">
              <w:rPr>
                <w:noProof/>
              </w:rPr>
              <w:drawing>
                <wp:inline distT="0" distB="0" distL="0" distR="0" wp14:anchorId="656FD29D" wp14:editId="6856E051">
                  <wp:extent cx="3604651" cy="23017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1024" cy="23249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E8F67" w14:textId="396569F9" w:rsidR="000B09E1" w:rsidRPr="002F53AD" w:rsidRDefault="00633EB9" w:rsidP="000B09E1">
      <w:pPr>
        <w:tabs>
          <w:tab w:val="left" w:pos="2026"/>
        </w:tabs>
        <w:spacing w:before="120" w:after="0"/>
        <w:rPr>
          <w:rFonts w:ascii="Verdana" w:hAnsi="Verdana"/>
          <w:b/>
          <w:color w:val="000000" w:themeColor="text1"/>
        </w:rPr>
      </w:pPr>
      <w:r>
        <w:rPr>
          <w:rFonts w:ascii="Verdana" w:hAnsi="Verdana"/>
          <w:b/>
          <w:color w:val="000000" w:themeColor="text1"/>
        </w:rPr>
        <w:t>Circuit</w:t>
      </w:r>
      <w:r w:rsidR="004D046B">
        <w:rPr>
          <w:rFonts w:ascii="Verdana" w:hAnsi="Verdana"/>
          <w:b/>
          <w:color w:val="000000" w:themeColor="text1"/>
        </w:rPr>
        <w:t>s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212"/>
      </w:tblGrid>
      <w:tr w:rsidR="004D046B" w14:paraId="703BF5EC" w14:textId="77777777" w:rsidTr="00097151">
        <w:tc>
          <w:tcPr>
            <w:tcW w:w="5035" w:type="dxa"/>
            <w:vAlign w:val="center"/>
          </w:tcPr>
          <w:p w14:paraId="1435FD75" w14:textId="0C5B5548" w:rsidR="004D046B" w:rsidRDefault="004D046B" w:rsidP="004D046B">
            <w:pPr>
              <w:tabs>
                <w:tab w:val="left" w:pos="2026"/>
              </w:tabs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633EB9">
              <w:rPr>
                <w:noProof/>
              </w:rPr>
              <w:drawing>
                <wp:inline distT="0" distB="0" distL="0" distR="0" wp14:anchorId="26E364C7" wp14:editId="198E624D">
                  <wp:extent cx="1536192" cy="14630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6192" cy="146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35" w:type="dxa"/>
            <w:vAlign w:val="center"/>
          </w:tcPr>
          <w:p w14:paraId="76492C78" w14:textId="626F4A29" w:rsidR="004D046B" w:rsidRDefault="004D046B" w:rsidP="004D046B">
            <w:pPr>
              <w:tabs>
                <w:tab w:val="left" w:pos="2026"/>
              </w:tabs>
              <w:jc w:val="center"/>
              <w:rPr>
                <w:rFonts w:ascii="Verdana" w:hAnsi="Verdana"/>
                <w:color w:val="000000" w:themeColor="text1"/>
                <w:sz w:val="20"/>
                <w:szCs w:val="20"/>
              </w:rPr>
            </w:pPr>
            <w:r w:rsidRPr="004D046B"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2D93CF83" wp14:editId="0A0409F6">
                  <wp:extent cx="3172968" cy="71323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2968" cy="713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046B" w14:paraId="7DA24238" w14:textId="77777777" w:rsidTr="00097151">
        <w:tc>
          <w:tcPr>
            <w:tcW w:w="5035" w:type="dxa"/>
            <w:vAlign w:val="center"/>
          </w:tcPr>
          <w:p w14:paraId="518ECEF4" w14:textId="21BF7A15" w:rsidR="004D046B" w:rsidRPr="00633EB9" w:rsidRDefault="004D046B" w:rsidP="004D046B">
            <w:pPr>
              <w:tabs>
                <w:tab w:val="left" w:pos="2026"/>
              </w:tabs>
              <w:spacing w:before="120" w:after="12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Where;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=-3.294V@195˚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</m:sSub>
              </m:oMath>
            </m:oMathPara>
          </w:p>
        </w:tc>
        <w:tc>
          <w:tcPr>
            <w:tcW w:w="5035" w:type="dxa"/>
            <w:vAlign w:val="center"/>
          </w:tcPr>
          <w:p w14:paraId="6EA651EF" w14:textId="022068F7" w:rsidR="004D046B" w:rsidRPr="004D046B" w:rsidRDefault="00654C8F" w:rsidP="004D046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color w:val="000000" w:themeColor="text1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 xml:space="preserve">Where;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PP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=254.558V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</m:t>
                    </m:r>
                  </m:sub>
                </m:sSub>
              </m:oMath>
            </m:oMathPara>
          </w:p>
        </w:tc>
      </w:tr>
    </w:tbl>
    <w:p w14:paraId="28C6F03D" w14:textId="7A6EB8B3" w:rsidR="00633EB9" w:rsidRPr="008A4F74" w:rsidRDefault="004D046B" w:rsidP="00097151">
      <w:pPr>
        <w:spacing w:before="240" w:after="6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Series Circuit Table</w:t>
      </w:r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719"/>
        <w:gridCol w:w="1392"/>
        <w:gridCol w:w="1382"/>
        <w:gridCol w:w="1398"/>
        <w:gridCol w:w="1438"/>
        <w:gridCol w:w="1438"/>
        <w:gridCol w:w="1438"/>
      </w:tblGrid>
      <w:tr w:rsidR="004E41E2" w:rsidRPr="008A4F74" w14:paraId="0DAD6CFB" w14:textId="77777777" w:rsidTr="004E41E2">
        <w:tc>
          <w:tcPr>
            <w:tcW w:w="719" w:type="dxa"/>
            <w:tcBorders>
              <w:top w:val="nil"/>
              <w:left w:val="nil"/>
            </w:tcBorders>
          </w:tcPr>
          <w:p w14:paraId="72FB16EB" w14:textId="77777777" w:rsidR="004E41E2" w:rsidRPr="008A4F74" w:rsidRDefault="004E41E2" w:rsidP="004E41E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5AB2F82" w14:textId="77777777" w:rsidR="004E41E2" w:rsidRPr="008A4F74" w:rsidRDefault="004E41E2" w:rsidP="004E41E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2" w:type="dxa"/>
            <w:shd w:val="clear" w:color="auto" w:fill="D9D9D9" w:themeFill="background1" w:themeFillShade="D9"/>
          </w:tcPr>
          <w:p w14:paraId="334A44B3" w14:textId="77777777" w:rsidR="004E41E2" w:rsidRPr="008A4F74" w:rsidRDefault="004E41E2" w:rsidP="004E41E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433A62E4" w14:textId="77777777" w:rsidR="004E41E2" w:rsidRPr="008A4F74" w:rsidRDefault="004E41E2" w:rsidP="004E41E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B22FCD8" w14:textId="7F00081E" w:rsidR="004E41E2" w:rsidRPr="008A4F74" w:rsidRDefault="004E41E2" w:rsidP="004E41E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F4E964B" w14:textId="5D1FB719" w:rsidR="004E41E2" w:rsidRPr="008A4F74" w:rsidRDefault="004E41E2" w:rsidP="004E41E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31F092D4" w14:textId="01186104" w:rsidR="004E41E2" w:rsidRPr="008A4F74" w:rsidRDefault="004E41E2" w:rsidP="004E41E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4E41E2" w:rsidRPr="008A4F74" w14:paraId="45A3D89B" w14:textId="77777777" w:rsidTr="004E41E2">
        <w:tc>
          <w:tcPr>
            <w:tcW w:w="719" w:type="dxa"/>
            <w:tcBorders>
              <w:right w:val="single" w:sz="4" w:space="0" w:color="auto"/>
            </w:tcBorders>
          </w:tcPr>
          <w:p w14:paraId="513A98DF" w14:textId="77777777" w:rsidR="004E41E2" w:rsidRPr="008A4F74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078BFC" w14:textId="47935FD5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81mA</w:t>
            </w: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4C922EBE" w14:textId="66DE6D36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18mA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1F1813F4" w14:textId="41683271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250Ω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2C3ACD12" w14:textId="3F447590" w:rsidR="004E41E2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E45BBD">
              <w:rPr>
                <w:rFonts w:ascii="Verdana" w:hAnsi="Verdana"/>
                <w:noProof/>
                <w:sz w:val="20"/>
                <w:szCs w:val="20"/>
              </w:rPr>
              <w:t>4.5V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294FA1B" w14:textId="24C010ED" w:rsidR="004E41E2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6.364V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9C244D0" w14:textId="478ACADA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12.728V</w:t>
            </w:r>
          </w:p>
        </w:tc>
      </w:tr>
      <w:tr w:rsidR="004E41E2" w:rsidRPr="008A4F74" w14:paraId="4CE852E0" w14:textId="77777777" w:rsidTr="004E41E2">
        <w:tc>
          <w:tcPr>
            <w:tcW w:w="719" w:type="dxa"/>
            <w:tcBorders>
              <w:right w:val="single" w:sz="4" w:space="0" w:color="auto"/>
            </w:tcBorders>
          </w:tcPr>
          <w:p w14:paraId="39B98DA6" w14:textId="77777777" w:rsidR="004E41E2" w:rsidRPr="008A4F74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BDCE4" w14:textId="033E053D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162mA</w:t>
            </w: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10D5EA87" w14:textId="49024BB0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18mA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7992EC65" w14:textId="77F87B5E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E45BBD">
              <w:rPr>
                <w:rFonts w:ascii="Verdana" w:hAnsi="Verdana"/>
                <w:noProof/>
                <w:sz w:val="20"/>
                <w:szCs w:val="20"/>
              </w:rPr>
              <w:t>500Ω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183A0DF" w14:textId="405EE928" w:rsidR="004E41E2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7B97F5A" w14:textId="77561B94" w:rsidR="004E41E2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12.727V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483D71B" w14:textId="503A4D6F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25.454V</w:t>
            </w:r>
          </w:p>
        </w:tc>
      </w:tr>
      <w:tr w:rsidR="004E41E2" w:rsidRPr="008A4F74" w14:paraId="35D2B833" w14:textId="77777777" w:rsidTr="004E41E2">
        <w:tc>
          <w:tcPr>
            <w:tcW w:w="719" w:type="dxa"/>
            <w:tcBorders>
              <w:right w:val="single" w:sz="4" w:space="0" w:color="auto"/>
            </w:tcBorders>
          </w:tcPr>
          <w:p w14:paraId="07C03C7C" w14:textId="77777777" w:rsidR="004E41E2" w:rsidRPr="008A4F74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DD241B" w14:textId="677EED16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81mA</w:t>
            </w: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62BF0F73" w14:textId="781E6C7C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18mA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56C0A17E" w14:textId="63FE07AE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250Ω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2377189" w14:textId="14238730" w:rsidR="004E41E2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4.5V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C93462C" w14:textId="3D6CE18B" w:rsidR="004E41E2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6.364V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37003C23" w14:textId="0A7DF100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12.728V</w:t>
            </w:r>
          </w:p>
        </w:tc>
      </w:tr>
      <w:tr w:rsidR="004E41E2" w:rsidRPr="008A4F74" w14:paraId="336AC9DC" w14:textId="77777777" w:rsidTr="004E41E2">
        <w:tc>
          <w:tcPr>
            <w:tcW w:w="719" w:type="dxa"/>
            <w:tcBorders>
              <w:right w:val="single" w:sz="4" w:space="0" w:color="auto"/>
            </w:tcBorders>
          </w:tcPr>
          <w:p w14:paraId="6FF13C37" w14:textId="77777777" w:rsidR="004E41E2" w:rsidRPr="008A4F74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9FF2F5" w14:textId="6B13647E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324mA</w:t>
            </w:r>
          </w:p>
        </w:tc>
        <w:tc>
          <w:tcPr>
            <w:tcW w:w="1382" w:type="dxa"/>
            <w:tcBorders>
              <w:left w:val="single" w:sz="4" w:space="0" w:color="auto"/>
            </w:tcBorders>
          </w:tcPr>
          <w:p w14:paraId="573866E9" w14:textId="4234D12D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18mA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29D0E48B" w14:textId="335238A3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1kΩ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82947E3" w14:textId="3206063E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18V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77CF857" w14:textId="1515772D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25.456V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DDC718D" w14:textId="46A29D65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E45BBD">
              <w:rPr>
                <w:rFonts w:ascii="Verdana" w:hAnsi="Verdana"/>
                <w:noProof/>
                <w:sz w:val="20"/>
                <w:szCs w:val="20"/>
              </w:rPr>
              <w:t>50.912V</w:t>
            </w:r>
          </w:p>
        </w:tc>
      </w:tr>
    </w:tbl>
    <w:p w14:paraId="217C6B57" w14:textId="74BB0089" w:rsidR="004D046B" w:rsidRPr="008A4F74" w:rsidRDefault="004D046B" w:rsidP="00097151">
      <w:pPr>
        <w:spacing w:before="240" w:after="6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Parallel Circuit Table</w:t>
      </w:r>
    </w:p>
    <w:tbl>
      <w:tblPr>
        <w:tblStyle w:val="TableGrid"/>
        <w:tblW w:w="9205" w:type="dxa"/>
        <w:tblInd w:w="720" w:type="dxa"/>
        <w:tblLook w:val="04A0" w:firstRow="1" w:lastRow="0" w:firstColumn="1" w:lastColumn="0" w:noHBand="0" w:noVBand="1"/>
      </w:tblPr>
      <w:tblGrid>
        <w:gridCol w:w="718"/>
        <w:gridCol w:w="1392"/>
        <w:gridCol w:w="1383"/>
        <w:gridCol w:w="1398"/>
        <w:gridCol w:w="1438"/>
        <w:gridCol w:w="1438"/>
        <w:gridCol w:w="1438"/>
      </w:tblGrid>
      <w:tr w:rsidR="004E41E2" w:rsidRPr="008A4F74" w14:paraId="102CE009" w14:textId="77777777" w:rsidTr="004E41E2">
        <w:tc>
          <w:tcPr>
            <w:tcW w:w="718" w:type="dxa"/>
            <w:tcBorders>
              <w:top w:val="nil"/>
              <w:left w:val="nil"/>
            </w:tcBorders>
          </w:tcPr>
          <w:p w14:paraId="3D2EBB40" w14:textId="77777777" w:rsidR="004E41E2" w:rsidRPr="008A4F74" w:rsidRDefault="004E41E2" w:rsidP="004E41E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3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4D26D80" w14:textId="77777777" w:rsidR="004E41E2" w:rsidRPr="008A4F74" w:rsidRDefault="004E41E2" w:rsidP="004E41E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383" w:type="dxa"/>
            <w:shd w:val="clear" w:color="auto" w:fill="D9D9D9" w:themeFill="background1" w:themeFillShade="D9"/>
          </w:tcPr>
          <w:p w14:paraId="57BFACE0" w14:textId="77777777" w:rsidR="004E41E2" w:rsidRPr="008A4F74" w:rsidRDefault="004E41E2" w:rsidP="004E41E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14:paraId="6F58045C" w14:textId="77777777" w:rsidR="004E41E2" w:rsidRPr="008A4F74" w:rsidRDefault="004E41E2" w:rsidP="004E41E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5459D00" w14:textId="697EC737" w:rsidR="004E41E2" w:rsidRPr="008A4F74" w:rsidRDefault="004E41E2" w:rsidP="004E41E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RMS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DFB45A9" w14:textId="73C26655" w:rsidR="004E41E2" w:rsidRPr="008A4F74" w:rsidRDefault="004E41E2" w:rsidP="004E41E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1438" w:type="dxa"/>
            <w:shd w:val="clear" w:color="auto" w:fill="D9D9D9" w:themeFill="background1" w:themeFillShade="D9"/>
          </w:tcPr>
          <w:p w14:paraId="1EAC2859" w14:textId="29A79B3D" w:rsidR="004E41E2" w:rsidRPr="008A4F74" w:rsidRDefault="004E41E2" w:rsidP="004E41E2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E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PP</w:t>
            </w:r>
          </w:p>
        </w:tc>
      </w:tr>
      <w:tr w:rsidR="004E41E2" w:rsidRPr="008A4F74" w14:paraId="3B006D1E" w14:textId="77777777" w:rsidTr="004E41E2">
        <w:tc>
          <w:tcPr>
            <w:tcW w:w="718" w:type="dxa"/>
            <w:tcBorders>
              <w:right w:val="single" w:sz="4" w:space="0" w:color="auto"/>
            </w:tcBorders>
          </w:tcPr>
          <w:p w14:paraId="249B61BC" w14:textId="77777777" w:rsidR="004E41E2" w:rsidRPr="008A4F74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012011" w14:textId="621D1F9E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2.455W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5E3823E9" w14:textId="3F8E9A33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27.273mA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2AC685AD" w14:textId="21C03D36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E45BBD">
              <w:rPr>
                <w:rFonts w:ascii="Verdana" w:hAnsi="Verdana"/>
                <w:noProof/>
                <w:sz w:val="20"/>
                <w:szCs w:val="20"/>
              </w:rPr>
              <w:t>3.3kΩ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CF6A824" w14:textId="3FAD710E" w:rsidR="004E41E2" w:rsidRPr="000F5E69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90V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CE6B989" w14:textId="03DCD0C8" w:rsidR="004E41E2" w:rsidRPr="000F5E69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127.279V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D030422" w14:textId="740708BA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F5E69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254.558V</w:t>
            </w:r>
          </w:p>
        </w:tc>
      </w:tr>
      <w:tr w:rsidR="004E41E2" w:rsidRPr="008A4F74" w14:paraId="24B207DB" w14:textId="77777777" w:rsidTr="004E41E2">
        <w:tc>
          <w:tcPr>
            <w:tcW w:w="718" w:type="dxa"/>
            <w:tcBorders>
              <w:right w:val="single" w:sz="4" w:space="0" w:color="auto"/>
            </w:tcBorders>
          </w:tcPr>
          <w:p w14:paraId="1A66E214" w14:textId="77777777" w:rsidR="004E41E2" w:rsidRPr="008A4F74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FBEC5C" w14:textId="204AB0EA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16.875W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16A7701F" w14:textId="627DD674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E45BBD">
              <w:rPr>
                <w:rFonts w:ascii="Verdana" w:hAnsi="Verdana"/>
                <w:noProof/>
                <w:sz w:val="20"/>
                <w:szCs w:val="20"/>
              </w:rPr>
              <w:t>187.5mA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308521EA" w14:textId="4E6A8423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480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2939D82F" w14:textId="7BD70B63" w:rsidR="004E41E2" w:rsidRPr="000F5E69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90V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6CA8971" w14:textId="49422C8C" w:rsidR="004E41E2" w:rsidRPr="000F5E69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127.279V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7E72E0E0" w14:textId="0E96B5D6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F5E69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254.558V</w:t>
            </w:r>
          </w:p>
        </w:tc>
      </w:tr>
      <w:tr w:rsidR="004E41E2" w:rsidRPr="008A4F74" w14:paraId="310DE2AF" w14:textId="77777777" w:rsidTr="004E41E2">
        <w:tc>
          <w:tcPr>
            <w:tcW w:w="718" w:type="dxa"/>
            <w:tcBorders>
              <w:right w:val="single" w:sz="4" w:space="0" w:color="auto"/>
            </w:tcBorders>
          </w:tcPr>
          <w:p w14:paraId="5CE4126E" w14:textId="77777777" w:rsidR="004E41E2" w:rsidRPr="008A4F74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8A4F74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A3F6CE" w14:textId="683D6BF4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E45BBD">
              <w:rPr>
                <w:rFonts w:ascii="Verdana" w:hAnsi="Verdana"/>
                <w:noProof/>
                <w:sz w:val="20"/>
                <w:szCs w:val="20"/>
              </w:rPr>
              <w:t>6.75W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11400572" w14:textId="7FAD2D16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75mA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601D9A43" w14:textId="66953BC6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1.2k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129A8780" w14:textId="03DCC4FD" w:rsidR="004E41E2" w:rsidRPr="000F5E69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90V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27B09749" w14:textId="0AB3D0ED" w:rsidR="004E41E2" w:rsidRPr="000F5E69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127.279V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6AB3F0DA" w14:textId="3EF7136A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F5E69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254.558V</w:t>
            </w:r>
          </w:p>
        </w:tc>
      </w:tr>
      <w:tr w:rsidR="004E41E2" w:rsidRPr="008A4F74" w14:paraId="6A2856A6" w14:textId="77777777" w:rsidTr="004E41E2">
        <w:tc>
          <w:tcPr>
            <w:tcW w:w="718" w:type="dxa"/>
            <w:tcBorders>
              <w:right w:val="single" w:sz="4" w:space="0" w:color="auto"/>
            </w:tcBorders>
          </w:tcPr>
          <w:p w14:paraId="7CBE2B9D" w14:textId="77777777" w:rsidR="004E41E2" w:rsidRPr="008A4F74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8A4F74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9C1049" w14:textId="0C9636D0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26.08W</w:t>
            </w:r>
          </w:p>
        </w:tc>
        <w:tc>
          <w:tcPr>
            <w:tcW w:w="1383" w:type="dxa"/>
            <w:tcBorders>
              <w:left w:val="single" w:sz="4" w:space="0" w:color="auto"/>
            </w:tcBorders>
          </w:tcPr>
          <w:p w14:paraId="4C2989E0" w14:textId="6E7D49A0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289.773mA</w:t>
            </w:r>
          </w:p>
        </w:tc>
        <w:tc>
          <w:tcPr>
            <w:tcW w:w="1398" w:type="dxa"/>
            <w:tcBorders>
              <w:right w:val="single" w:sz="4" w:space="0" w:color="auto"/>
            </w:tcBorders>
          </w:tcPr>
          <w:p w14:paraId="709B298B" w14:textId="245B6967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310.588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4A3B40C7" w14:textId="477DC04D" w:rsidR="004E41E2" w:rsidRPr="000F5E69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90V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5DBB06F3" w14:textId="2F62D450" w:rsidR="004E41E2" w:rsidRPr="000F5E69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  <w:highlight w:val="yellow"/>
              </w:rPr>
              <w:t>127.279V</w:t>
            </w:r>
          </w:p>
        </w:tc>
        <w:tc>
          <w:tcPr>
            <w:tcW w:w="1438" w:type="dxa"/>
            <w:tcBorders>
              <w:tl2br w:val="nil"/>
              <w:tr2bl w:val="nil"/>
            </w:tcBorders>
          </w:tcPr>
          <w:p w14:paraId="0B95AB2A" w14:textId="579A83B1" w:rsidR="004E41E2" w:rsidRPr="00E45BBD" w:rsidRDefault="004E41E2" w:rsidP="004E41E2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0F5E69">
              <w:rPr>
                <w:rFonts w:ascii="Verdana" w:hAnsi="Verdana"/>
                <w:noProof/>
                <w:sz w:val="20"/>
                <w:szCs w:val="20"/>
                <w:highlight w:val="yellow"/>
              </w:rPr>
              <w:t>254.558V</w:t>
            </w:r>
          </w:p>
        </w:tc>
      </w:tr>
    </w:tbl>
    <w:p w14:paraId="0484DCE7" w14:textId="77777777" w:rsidR="00633EB9" w:rsidRPr="002F53AD" w:rsidRDefault="00633EB9" w:rsidP="004D046B">
      <w:pPr>
        <w:tabs>
          <w:tab w:val="left" w:pos="2026"/>
        </w:tabs>
        <w:spacing w:after="0"/>
        <w:ind w:left="360"/>
        <w:rPr>
          <w:rFonts w:ascii="Verdana" w:hAnsi="Verdana"/>
          <w:color w:val="000000" w:themeColor="text1"/>
          <w:sz w:val="20"/>
          <w:szCs w:val="20"/>
        </w:rPr>
      </w:pPr>
    </w:p>
    <w:sectPr w:rsidR="00633EB9" w:rsidRPr="002F53AD" w:rsidSect="005B290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304A8C" w:rsidRDefault="00304A8C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304A8C" w:rsidRDefault="00304A8C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304A8C" w:rsidRDefault="00304A8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A9D264" w14:textId="5472317B" w:rsidR="0091248D" w:rsidRPr="007C2507" w:rsidRDefault="0091248D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AD7DB" w14:textId="11869831" w:rsidR="0091248D" w:rsidRPr="007C2507" w:rsidRDefault="0091248D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19216" w14:textId="15C42C55" w:rsidR="0091248D" w:rsidRPr="007C2507" w:rsidRDefault="0091248D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6D8FC0A1" w:rsidR="00304A8C" w:rsidRPr="007C2507" w:rsidRDefault="00304A8C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30846FBB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290192A7" w:rsidR="00304A8C" w:rsidRPr="007C2507" w:rsidRDefault="00304A8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11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sz w:val="16"/>
        <w:szCs w:val="18"/>
      </w:rPr>
      <w:t>11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404AD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304A8C" w:rsidRDefault="00304A8C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304A8C" w:rsidRDefault="00304A8C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304A8C" w:rsidRDefault="00304A8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A7AD" w14:textId="77B522BC" w:rsidR="0091248D" w:rsidRPr="007C2507" w:rsidRDefault="0091248D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404AD">
      <w:rPr>
        <w:rFonts w:ascii="BankGothic Lt BT" w:hAnsi="BankGothic Lt BT"/>
        <w:caps/>
        <w:sz w:val="24"/>
        <w:szCs w:val="24"/>
      </w:rPr>
      <w:t>AC Sinewave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48B6613" w14:textId="13E10715" w:rsidR="0091248D" w:rsidRPr="000154E9" w:rsidRDefault="0091248D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04A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04A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DA301" w14:textId="40CB3284" w:rsidR="0091248D" w:rsidRPr="007C2507" w:rsidRDefault="0091248D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404AD">
      <w:rPr>
        <w:rFonts w:ascii="BankGothic Lt BT" w:hAnsi="BankGothic Lt BT"/>
        <w:caps/>
        <w:sz w:val="24"/>
        <w:szCs w:val="24"/>
      </w:rPr>
      <w:t>AC Sinewave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293649B" w14:textId="20495ED4" w:rsidR="0091248D" w:rsidRPr="000154E9" w:rsidRDefault="0091248D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04A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04A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1248D" w14:paraId="28BDC3E3" w14:textId="77777777" w:rsidTr="00E130F3">
      <w:tc>
        <w:tcPr>
          <w:tcW w:w="630" w:type="dxa"/>
        </w:tcPr>
        <w:p w14:paraId="4137A433" w14:textId="77777777" w:rsidR="0091248D" w:rsidRDefault="0091248D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B25D01F" wp14:editId="24AE203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0EA31B23" w14:textId="742049E0" w:rsidR="0091248D" w:rsidRPr="007C2507" w:rsidRDefault="0091248D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404A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254C2B1" w14:textId="77777777" w:rsidR="0091248D" w:rsidRDefault="0091248D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7158CB5" wp14:editId="20C3C93B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10AF2A" w14:textId="77777777" w:rsidR="0091248D" w:rsidRPr="00B025CF" w:rsidRDefault="0091248D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2E3AC25E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404AD">
      <w:rPr>
        <w:rFonts w:ascii="BankGothic Lt BT" w:hAnsi="BankGothic Lt BT"/>
        <w:caps/>
        <w:sz w:val="24"/>
        <w:szCs w:val="24"/>
      </w:rPr>
      <w:t>AC Sinewave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20F51454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04A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04A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71774EC9" w:rsidR="00304A8C" w:rsidRPr="007C2507" w:rsidRDefault="00304A8C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404AD">
      <w:rPr>
        <w:rFonts w:ascii="BankGothic Lt BT" w:hAnsi="BankGothic Lt BT"/>
        <w:caps/>
        <w:sz w:val="24"/>
        <w:szCs w:val="24"/>
      </w:rPr>
      <w:t>AC Sinewave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0EC1EC41" w:rsidR="00304A8C" w:rsidRPr="000154E9" w:rsidRDefault="00304A8C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04AD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404AD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304A8C" w14:paraId="146D1832" w14:textId="77777777" w:rsidTr="00E130F3">
      <w:tc>
        <w:tcPr>
          <w:tcW w:w="630" w:type="dxa"/>
        </w:tcPr>
        <w:p w14:paraId="2D1B9CE5" w14:textId="77777777" w:rsidR="00304A8C" w:rsidRDefault="00304A8C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363D07EF" w:rsidR="00304A8C" w:rsidRPr="007C2507" w:rsidRDefault="00304A8C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404AD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304A8C" w:rsidRDefault="00304A8C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304A8C" w:rsidRPr="00B025CF" w:rsidRDefault="00304A8C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A22EE8"/>
    <w:multiLevelType w:val="hybridMultilevel"/>
    <w:tmpl w:val="FEC08FBA"/>
    <w:lvl w:ilvl="0" w:tplc="3C1A207E">
      <w:start w:val="1"/>
      <w:numFmt w:val="decimal"/>
      <w:lvlText w:val="%1."/>
      <w:lvlJc w:val="left"/>
      <w:pPr>
        <w:ind w:left="735" w:hanging="375"/>
      </w:pPr>
      <w:rPr>
        <w:rFonts w:hint="default"/>
        <w:b w:val="0"/>
      </w:rPr>
    </w:lvl>
    <w:lvl w:ilvl="1" w:tplc="407C1F3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F33ADA"/>
    <w:multiLevelType w:val="hybridMultilevel"/>
    <w:tmpl w:val="0298D9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6C3702E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2A68FD"/>
    <w:multiLevelType w:val="hybridMultilevel"/>
    <w:tmpl w:val="3974A6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9B0FE5"/>
    <w:multiLevelType w:val="hybridMultilevel"/>
    <w:tmpl w:val="EB40B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213A2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FD10379"/>
    <w:multiLevelType w:val="hybridMultilevel"/>
    <w:tmpl w:val="D584B85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29"/>
  </w:num>
  <w:num w:numId="5">
    <w:abstractNumId w:val="2"/>
  </w:num>
  <w:num w:numId="6">
    <w:abstractNumId w:val="27"/>
  </w:num>
  <w:num w:numId="7">
    <w:abstractNumId w:val="33"/>
  </w:num>
  <w:num w:numId="8">
    <w:abstractNumId w:val="10"/>
  </w:num>
  <w:num w:numId="9">
    <w:abstractNumId w:val="25"/>
  </w:num>
  <w:num w:numId="10">
    <w:abstractNumId w:val="18"/>
  </w:num>
  <w:num w:numId="11">
    <w:abstractNumId w:val="26"/>
  </w:num>
  <w:num w:numId="12">
    <w:abstractNumId w:val="15"/>
  </w:num>
  <w:num w:numId="13">
    <w:abstractNumId w:val="14"/>
  </w:num>
  <w:num w:numId="14">
    <w:abstractNumId w:val="12"/>
  </w:num>
  <w:num w:numId="15">
    <w:abstractNumId w:val="20"/>
  </w:num>
  <w:num w:numId="16">
    <w:abstractNumId w:val="9"/>
  </w:num>
  <w:num w:numId="17">
    <w:abstractNumId w:val="8"/>
  </w:num>
  <w:num w:numId="18">
    <w:abstractNumId w:val="30"/>
  </w:num>
  <w:num w:numId="19">
    <w:abstractNumId w:val="32"/>
  </w:num>
  <w:num w:numId="20">
    <w:abstractNumId w:val="35"/>
  </w:num>
  <w:num w:numId="21">
    <w:abstractNumId w:val="13"/>
  </w:num>
  <w:num w:numId="22">
    <w:abstractNumId w:val="17"/>
  </w:num>
  <w:num w:numId="23">
    <w:abstractNumId w:val="34"/>
  </w:num>
  <w:num w:numId="24">
    <w:abstractNumId w:val="19"/>
  </w:num>
  <w:num w:numId="25">
    <w:abstractNumId w:val="6"/>
  </w:num>
  <w:num w:numId="26">
    <w:abstractNumId w:val="5"/>
  </w:num>
  <w:num w:numId="27">
    <w:abstractNumId w:val="1"/>
  </w:num>
  <w:num w:numId="28">
    <w:abstractNumId w:val="21"/>
  </w:num>
  <w:num w:numId="29">
    <w:abstractNumId w:val="31"/>
  </w:num>
  <w:num w:numId="30">
    <w:abstractNumId w:val="22"/>
  </w:num>
  <w:num w:numId="31">
    <w:abstractNumId w:val="16"/>
  </w:num>
  <w:num w:numId="32">
    <w:abstractNumId w:val="28"/>
  </w:num>
  <w:num w:numId="33">
    <w:abstractNumId w:val="24"/>
  </w:num>
  <w:num w:numId="34">
    <w:abstractNumId w:val="3"/>
  </w:num>
  <w:num w:numId="35">
    <w:abstractNumId w:val="23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806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04784"/>
    <w:rsid w:val="00012361"/>
    <w:rsid w:val="000126DB"/>
    <w:rsid w:val="000154E9"/>
    <w:rsid w:val="000178E1"/>
    <w:rsid w:val="0004185D"/>
    <w:rsid w:val="00041E52"/>
    <w:rsid w:val="000423C4"/>
    <w:rsid w:val="000524AC"/>
    <w:rsid w:val="000544E1"/>
    <w:rsid w:val="000552DE"/>
    <w:rsid w:val="0006603B"/>
    <w:rsid w:val="00074728"/>
    <w:rsid w:val="00097151"/>
    <w:rsid w:val="000A0146"/>
    <w:rsid w:val="000A23B3"/>
    <w:rsid w:val="000A55D5"/>
    <w:rsid w:val="000B09E1"/>
    <w:rsid w:val="000B3877"/>
    <w:rsid w:val="000C05F6"/>
    <w:rsid w:val="000E03EB"/>
    <w:rsid w:val="000F5E69"/>
    <w:rsid w:val="00101028"/>
    <w:rsid w:val="00106D14"/>
    <w:rsid w:val="0012231D"/>
    <w:rsid w:val="00127902"/>
    <w:rsid w:val="00133B76"/>
    <w:rsid w:val="00141840"/>
    <w:rsid w:val="001506EF"/>
    <w:rsid w:val="0015552F"/>
    <w:rsid w:val="001A4B6E"/>
    <w:rsid w:val="001C2E27"/>
    <w:rsid w:val="001D06E7"/>
    <w:rsid w:val="001D5152"/>
    <w:rsid w:val="001E41D9"/>
    <w:rsid w:val="001F0D3C"/>
    <w:rsid w:val="001F2D7C"/>
    <w:rsid w:val="002020E3"/>
    <w:rsid w:val="002025E4"/>
    <w:rsid w:val="00203555"/>
    <w:rsid w:val="00222A30"/>
    <w:rsid w:val="00224C5A"/>
    <w:rsid w:val="002323AE"/>
    <w:rsid w:val="00241DCB"/>
    <w:rsid w:val="00252CE5"/>
    <w:rsid w:val="00253320"/>
    <w:rsid w:val="00255DAC"/>
    <w:rsid w:val="0025739C"/>
    <w:rsid w:val="00261027"/>
    <w:rsid w:val="00265CA7"/>
    <w:rsid w:val="00295358"/>
    <w:rsid w:val="002E22BE"/>
    <w:rsid w:val="002E5C63"/>
    <w:rsid w:val="002E6695"/>
    <w:rsid w:val="002E7E59"/>
    <w:rsid w:val="002F53AD"/>
    <w:rsid w:val="00304A8C"/>
    <w:rsid w:val="00307505"/>
    <w:rsid w:val="00310134"/>
    <w:rsid w:val="003123C1"/>
    <w:rsid w:val="0035749A"/>
    <w:rsid w:val="00357A70"/>
    <w:rsid w:val="003671CB"/>
    <w:rsid w:val="0037367C"/>
    <w:rsid w:val="003A4DD9"/>
    <w:rsid w:val="003A7095"/>
    <w:rsid w:val="003D74E1"/>
    <w:rsid w:val="003E3EFE"/>
    <w:rsid w:val="003F2E8B"/>
    <w:rsid w:val="003F522D"/>
    <w:rsid w:val="003F6D63"/>
    <w:rsid w:val="00401F2D"/>
    <w:rsid w:val="00402068"/>
    <w:rsid w:val="00413DA9"/>
    <w:rsid w:val="00422289"/>
    <w:rsid w:val="004258DA"/>
    <w:rsid w:val="00430375"/>
    <w:rsid w:val="00431790"/>
    <w:rsid w:val="004328DF"/>
    <w:rsid w:val="004332DB"/>
    <w:rsid w:val="00442DED"/>
    <w:rsid w:val="00465721"/>
    <w:rsid w:val="00467565"/>
    <w:rsid w:val="00472F8B"/>
    <w:rsid w:val="00481880"/>
    <w:rsid w:val="00482D5A"/>
    <w:rsid w:val="004927C6"/>
    <w:rsid w:val="004A2884"/>
    <w:rsid w:val="004A3F48"/>
    <w:rsid w:val="004C0D25"/>
    <w:rsid w:val="004C66D6"/>
    <w:rsid w:val="004D046B"/>
    <w:rsid w:val="004D1067"/>
    <w:rsid w:val="004D3BAE"/>
    <w:rsid w:val="004E1F50"/>
    <w:rsid w:val="004E41E2"/>
    <w:rsid w:val="0052299E"/>
    <w:rsid w:val="005250B4"/>
    <w:rsid w:val="00525E62"/>
    <w:rsid w:val="005277BE"/>
    <w:rsid w:val="0054489E"/>
    <w:rsid w:val="00554A33"/>
    <w:rsid w:val="00560B08"/>
    <w:rsid w:val="00561F05"/>
    <w:rsid w:val="00590F88"/>
    <w:rsid w:val="005A2856"/>
    <w:rsid w:val="005A787E"/>
    <w:rsid w:val="005B290A"/>
    <w:rsid w:val="005B3A86"/>
    <w:rsid w:val="005C46B9"/>
    <w:rsid w:val="006055DF"/>
    <w:rsid w:val="006068F8"/>
    <w:rsid w:val="00610740"/>
    <w:rsid w:val="00613CEA"/>
    <w:rsid w:val="00613E4E"/>
    <w:rsid w:val="00615879"/>
    <w:rsid w:val="006202A1"/>
    <w:rsid w:val="0063102B"/>
    <w:rsid w:val="00633EB9"/>
    <w:rsid w:val="00652C9A"/>
    <w:rsid w:val="00654C8F"/>
    <w:rsid w:val="00661207"/>
    <w:rsid w:val="00662E44"/>
    <w:rsid w:val="00663773"/>
    <w:rsid w:val="00693201"/>
    <w:rsid w:val="006979FA"/>
    <w:rsid w:val="00697F15"/>
    <w:rsid w:val="006A2DAE"/>
    <w:rsid w:val="006D1647"/>
    <w:rsid w:val="006D716C"/>
    <w:rsid w:val="006F19A5"/>
    <w:rsid w:val="006F7F1A"/>
    <w:rsid w:val="007140C7"/>
    <w:rsid w:val="00723673"/>
    <w:rsid w:val="007328E4"/>
    <w:rsid w:val="00745276"/>
    <w:rsid w:val="0074787B"/>
    <w:rsid w:val="0075695D"/>
    <w:rsid w:val="00761B84"/>
    <w:rsid w:val="00766322"/>
    <w:rsid w:val="0077606A"/>
    <w:rsid w:val="007801EC"/>
    <w:rsid w:val="00784EF5"/>
    <w:rsid w:val="007940C2"/>
    <w:rsid w:val="007C2507"/>
    <w:rsid w:val="007C2A09"/>
    <w:rsid w:val="007E5038"/>
    <w:rsid w:val="007E5FFA"/>
    <w:rsid w:val="0080040A"/>
    <w:rsid w:val="0081458F"/>
    <w:rsid w:val="00816BC7"/>
    <w:rsid w:val="008201D6"/>
    <w:rsid w:val="00825608"/>
    <w:rsid w:val="008478C4"/>
    <w:rsid w:val="008669EB"/>
    <w:rsid w:val="00866D5F"/>
    <w:rsid w:val="0087128B"/>
    <w:rsid w:val="00873F1B"/>
    <w:rsid w:val="00885346"/>
    <w:rsid w:val="00894CB5"/>
    <w:rsid w:val="008975D5"/>
    <w:rsid w:val="008B456A"/>
    <w:rsid w:val="008B6FC5"/>
    <w:rsid w:val="008D762D"/>
    <w:rsid w:val="008E375B"/>
    <w:rsid w:val="008F702A"/>
    <w:rsid w:val="009055E4"/>
    <w:rsid w:val="00910519"/>
    <w:rsid w:val="00910FD4"/>
    <w:rsid w:val="00911D6A"/>
    <w:rsid w:val="0091248D"/>
    <w:rsid w:val="009219E3"/>
    <w:rsid w:val="009404AD"/>
    <w:rsid w:val="0094143E"/>
    <w:rsid w:val="00946748"/>
    <w:rsid w:val="009559C9"/>
    <w:rsid w:val="009613F9"/>
    <w:rsid w:val="0096192D"/>
    <w:rsid w:val="0097385F"/>
    <w:rsid w:val="00975665"/>
    <w:rsid w:val="00980EBB"/>
    <w:rsid w:val="00992FF7"/>
    <w:rsid w:val="009A14CD"/>
    <w:rsid w:val="009A705C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309AC"/>
    <w:rsid w:val="00A42A96"/>
    <w:rsid w:val="00A4416B"/>
    <w:rsid w:val="00A51B95"/>
    <w:rsid w:val="00A531A0"/>
    <w:rsid w:val="00A60174"/>
    <w:rsid w:val="00A655AD"/>
    <w:rsid w:val="00A662F0"/>
    <w:rsid w:val="00A66693"/>
    <w:rsid w:val="00A91B05"/>
    <w:rsid w:val="00AA1AE0"/>
    <w:rsid w:val="00AD5961"/>
    <w:rsid w:val="00AD771F"/>
    <w:rsid w:val="00AF679A"/>
    <w:rsid w:val="00AF69EE"/>
    <w:rsid w:val="00B025CF"/>
    <w:rsid w:val="00B1005A"/>
    <w:rsid w:val="00B23B2E"/>
    <w:rsid w:val="00B44801"/>
    <w:rsid w:val="00B457A7"/>
    <w:rsid w:val="00B52137"/>
    <w:rsid w:val="00B72CF8"/>
    <w:rsid w:val="00B755C0"/>
    <w:rsid w:val="00B83C86"/>
    <w:rsid w:val="00B93A8B"/>
    <w:rsid w:val="00BA20BF"/>
    <w:rsid w:val="00BA7E0B"/>
    <w:rsid w:val="00BB5C3E"/>
    <w:rsid w:val="00BB7522"/>
    <w:rsid w:val="00BC2C30"/>
    <w:rsid w:val="00BC39B1"/>
    <w:rsid w:val="00BE571F"/>
    <w:rsid w:val="00BE6D09"/>
    <w:rsid w:val="00C010DE"/>
    <w:rsid w:val="00C14CD4"/>
    <w:rsid w:val="00C30C1B"/>
    <w:rsid w:val="00C401BE"/>
    <w:rsid w:val="00C602F1"/>
    <w:rsid w:val="00C6093C"/>
    <w:rsid w:val="00C72587"/>
    <w:rsid w:val="00C834FC"/>
    <w:rsid w:val="00C86D41"/>
    <w:rsid w:val="00C86D63"/>
    <w:rsid w:val="00C94E38"/>
    <w:rsid w:val="00CA1C79"/>
    <w:rsid w:val="00CB5A57"/>
    <w:rsid w:val="00CB5F0C"/>
    <w:rsid w:val="00CC0EE0"/>
    <w:rsid w:val="00CD4E3A"/>
    <w:rsid w:val="00CE1258"/>
    <w:rsid w:val="00CE3BF2"/>
    <w:rsid w:val="00CF7AA0"/>
    <w:rsid w:val="00D05136"/>
    <w:rsid w:val="00D23372"/>
    <w:rsid w:val="00D54ACB"/>
    <w:rsid w:val="00D64CC6"/>
    <w:rsid w:val="00D801F1"/>
    <w:rsid w:val="00D85A5C"/>
    <w:rsid w:val="00D919EF"/>
    <w:rsid w:val="00DA1176"/>
    <w:rsid w:val="00DA380B"/>
    <w:rsid w:val="00DB02B9"/>
    <w:rsid w:val="00DC19D0"/>
    <w:rsid w:val="00DC51B1"/>
    <w:rsid w:val="00DC615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45BBD"/>
    <w:rsid w:val="00E460A6"/>
    <w:rsid w:val="00E510D3"/>
    <w:rsid w:val="00E6528A"/>
    <w:rsid w:val="00E74B0F"/>
    <w:rsid w:val="00E97D8E"/>
    <w:rsid w:val="00EA0805"/>
    <w:rsid w:val="00ED1FAE"/>
    <w:rsid w:val="00F00182"/>
    <w:rsid w:val="00F001EC"/>
    <w:rsid w:val="00F25B89"/>
    <w:rsid w:val="00F54931"/>
    <w:rsid w:val="00F61484"/>
    <w:rsid w:val="00F61762"/>
    <w:rsid w:val="00F631A1"/>
    <w:rsid w:val="00F660D4"/>
    <w:rsid w:val="00F90D38"/>
    <w:rsid w:val="00F918B0"/>
    <w:rsid w:val="00F92B66"/>
    <w:rsid w:val="00FA66B6"/>
    <w:rsid w:val="00FB7385"/>
    <w:rsid w:val="00FC37C7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  <w:style w:type="paragraph" w:styleId="BodyText">
    <w:name w:val="Body Text"/>
    <w:basedOn w:val="Normal"/>
    <w:link w:val="BodyTextChar"/>
    <w:uiPriority w:val="99"/>
    <w:semiHidden/>
    <w:unhideWhenUsed/>
    <w:rsid w:val="009613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6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footer" Target="foot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03D0E-ECF5-46EF-AD85-DFAEA43D3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60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10</cp:revision>
  <cp:lastPrinted>2018-07-19T19:17:00Z</cp:lastPrinted>
  <dcterms:created xsi:type="dcterms:W3CDTF">2018-07-16T14:20:00Z</dcterms:created>
  <dcterms:modified xsi:type="dcterms:W3CDTF">2018-07-19T19:17:00Z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AC Sinewave</vt:lpwstr>
  </property>
  <property fmtid="{D5CDD505-2E9C-101B-9397-08002B2CF9AE}" pid="4" name="DocNum">
    <vt:i4>11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