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482D8D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11B70">
        <w:rPr>
          <w:rFonts w:ascii="Verdana" w:hAnsi="Verdana"/>
          <w:b/>
          <w:sz w:val="24"/>
          <w:szCs w:val="24"/>
        </w:rPr>
        <w:t>Electromagnetism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20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26A4FA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4AC0705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411B70">
        <w:rPr>
          <w:rFonts w:ascii="Verdana" w:hAnsi="Verdana"/>
          <w:sz w:val="20"/>
          <w:szCs w:val="20"/>
        </w:rPr>
        <w:t>magnetic rotation given the direction of current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4117358F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analyze that value of a Wheatstone bridge in appropriate field applications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4B51D471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40500AEB" w:rsidR="00DA1176" w:rsidRPr="00AA1AE0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11A33F3A" w14:textId="2014946E" w:rsidR="00CE1258" w:rsidRDefault="00411B70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right-hand grip rule (1) states that if you point your thumb in the direction of </w:t>
      </w:r>
      <w:r w:rsidRPr="00411B70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>, the remaining fingers of the right hand will wrap around the conductor in the direction of the magnetic rotating field</w:t>
      </w:r>
      <w:r w:rsidR="00F54931">
        <w:rPr>
          <w:rFonts w:ascii="Verdana" w:hAnsi="Verdana"/>
          <w:sz w:val="20"/>
          <w:szCs w:val="20"/>
        </w:rPr>
        <w:t>.</w:t>
      </w:r>
    </w:p>
    <w:p w14:paraId="428CA316" w14:textId="2F79A0CF" w:rsidR="00F54931" w:rsidRPr="00AA1AE0" w:rsidRDefault="00411B70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81AF119" wp14:editId="55187148">
            <wp:extent cx="1292355" cy="12466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_hand_rule_si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355" cy="12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86C" w14:textId="09A947A6" w:rsidR="00615879" w:rsidRPr="00AA1AE0" w:rsidRDefault="00411B70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right-hand grip rule (2) states that if you point your fingers in the direction of </w:t>
      </w:r>
      <w:r w:rsidRPr="00411B70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 xml:space="preserve"> of a coil, the thumb of the right hand will point in the direction of the </w:t>
      </w:r>
      <w:r w:rsidRPr="00411B70">
        <w:rPr>
          <w:rFonts w:ascii="Verdana" w:hAnsi="Verdana"/>
          <w:i/>
          <w:sz w:val="20"/>
          <w:szCs w:val="20"/>
        </w:rPr>
        <w:t>lines of force</w:t>
      </w:r>
      <w:r w:rsidR="001E41D9">
        <w:rPr>
          <w:rFonts w:ascii="Verdana" w:hAnsi="Verdana"/>
          <w:sz w:val="20"/>
          <w:szCs w:val="20"/>
        </w:rPr>
        <w:t xml:space="preserve">. </w:t>
      </w:r>
      <w:r w:rsidR="00F1376A">
        <w:rPr>
          <w:rFonts w:ascii="Verdana" w:hAnsi="Verdana"/>
          <w:sz w:val="20"/>
          <w:szCs w:val="20"/>
        </w:rPr>
        <w:t>If the core is straight then the thumb will point towards the north pole. (lines of force exit the north pole)</w:t>
      </w:r>
    </w:p>
    <w:p w14:paraId="169BF4DA" w14:textId="31E6D3A8" w:rsidR="00BA20BF" w:rsidRPr="00DD0380" w:rsidRDefault="00F6720C" w:rsidP="00C94E38">
      <w:pPr>
        <w:spacing w:after="60"/>
        <w:ind w:left="720"/>
        <w:jc w:val="center"/>
        <w:rPr>
          <w:rFonts w:ascii="Verdana" w:eastAsiaTheme="minorEastAsia" w:hAnsi="Verdana"/>
        </w:rPr>
      </w:pPr>
      <w:r w:rsidRPr="00F6720C">
        <w:rPr>
          <w:noProof/>
        </w:rPr>
        <w:drawing>
          <wp:inline distT="0" distB="0" distL="0" distR="0" wp14:anchorId="5D0B5EBE" wp14:editId="4AC3F3C0">
            <wp:extent cx="2395728" cy="13990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8F85" w14:textId="053406AA" w:rsidR="00F1376A" w:rsidRPr="00AA1AE0" w:rsidRDefault="00F1376A" w:rsidP="00F1376A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599EEACB" w14:textId="4A58E057" w:rsidR="0097385F" w:rsidRDefault="00F1376A" w:rsidP="00F1376A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graphics provided.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F1376A" w14:paraId="6DFC2F8C" w14:textId="77777777" w:rsidTr="000846EA">
        <w:trPr>
          <w:trHeight w:val="1286"/>
          <w:jc w:val="center"/>
        </w:trPr>
        <w:tc>
          <w:tcPr>
            <w:tcW w:w="2427" w:type="dxa"/>
            <w:vAlign w:val="center"/>
          </w:tcPr>
          <w:p w14:paraId="7B3BDF77" w14:textId="41EAAD4F" w:rsidR="00F1376A" w:rsidRPr="000846EA" w:rsidRDefault="00F1376A" w:rsidP="000846EA">
            <w:pPr>
              <w:pStyle w:val="ListParagraph"/>
              <w:numPr>
                <w:ilvl w:val="0"/>
                <w:numId w:val="29"/>
              </w:numPr>
              <w:tabs>
                <w:tab w:val="left" w:pos="245"/>
              </w:tabs>
              <w:spacing w:before="120" w:after="120"/>
              <w:ind w:left="0" w:hanging="29"/>
              <w:jc w:val="center"/>
              <w:rPr>
                <w:rFonts w:ascii="Verdana" w:hAnsi="Verdana"/>
                <w:sz w:val="20"/>
                <w:szCs w:val="20"/>
              </w:rPr>
            </w:pPr>
            <w:r w:rsidRPr="00F1376A">
              <w:rPr>
                <w:noProof/>
              </w:rPr>
              <w:drawing>
                <wp:inline distT="0" distB="0" distL="0" distR="0" wp14:anchorId="09063C3B" wp14:editId="77AD0CA0">
                  <wp:extent cx="795528" cy="576072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57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vAlign w:val="center"/>
          </w:tcPr>
          <w:p w14:paraId="42F8E3C0" w14:textId="78AA33E9" w:rsidR="00F1376A" w:rsidRPr="000846EA" w:rsidRDefault="00F1376A" w:rsidP="000846EA">
            <w:pPr>
              <w:pStyle w:val="ListParagraph"/>
              <w:numPr>
                <w:ilvl w:val="0"/>
                <w:numId w:val="29"/>
              </w:numPr>
              <w:tabs>
                <w:tab w:val="left" w:pos="245"/>
              </w:tabs>
              <w:spacing w:before="120" w:after="120"/>
              <w:ind w:left="0" w:hanging="29"/>
              <w:jc w:val="center"/>
              <w:rPr>
                <w:noProof/>
              </w:rPr>
            </w:pPr>
            <w:r w:rsidRPr="00F1376A">
              <w:rPr>
                <w:noProof/>
              </w:rPr>
              <w:drawing>
                <wp:inline distT="0" distB="0" distL="0" distR="0" wp14:anchorId="7E08244F" wp14:editId="4938ECE4">
                  <wp:extent cx="795528" cy="576072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57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Align w:val="center"/>
          </w:tcPr>
          <w:p w14:paraId="61460401" w14:textId="13EBB4CE" w:rsidR="00F1376A" w:rsidRPr="000846EA" w:rsidRDefault="00F1376A" w:rsidP="000846EA">
            <w:pPr>
              <w:pStyle w:val="ListParagraph"/>
              <w:numPr>
                <w:ilvl w:val="0"/>
                <w:numId w:val="29"/>
              </w:numPr>
              <w:tabs>
                <w:tab w:val="left" w:pos="245"/>
              </w:tabs>
              <w:spacing w:before="120" w:after="120"/>
              <w:ind w:left="0" w:hanging="29"/>
              <w:jc w:val="center"/>
              <w:rPr>
                <w:noProof/>
              </w:rPr>
            </w:pPr>
            <w:r w:rsidRPr="00F1376A">
              <w:rPr>
                <w:noProof/>
              </w:rPr>
              <w:drawing>
                <wp:inline distT="0" distB="0" distL="0" distR="0" wp14:anchorId="6A775D6C" wp14:editId="5FC0FCD7">
                  <wp:extent cx="795528" cy="576072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57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Align w:val="center"/>
          </w:tcPr>
          <w:p w14:paraId="56149099" w14:textId="1AA50A2C" w:rsidR="00F1376A" w:rsidRPr="000846EA" w:rsidRDefault="00F1376A" w:rsidP="000846EA">
            <w:pPr>
              <w:pStyle w:val="ListParagraph"/>
              <w:numPr>
                <w:ilvl w:val="0"/>
                <w:numId w:val="29"/>
              </w:numPr>
              <w:tabs>
                <w:tab w:val="left" w:pos="245"/>
              </w:tabs>
              <w:spacing w:before="120" w:after="120"/>
              <w:ind w:left="0" w:hanging="29"/>
              <w:jc w:val="center"/>
              <w:rPr>
                <w:noProof/>
              </w:rPr>
            </w:pPr>
            <w:r w:rsidRPr="00F1376A">
              <w:rPr>
                <w:noProof/>
              </w:rPr>
              <w:drawing>
                <wp:inline distT="0" distB="0" distL="0" distR="0" wp14:anchorId="18F69A04" wp14:editId="603B7749">
                  <wp:extent cx="795528" cy="576072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57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EA" w14:paraId="1D1C0CE9" w14:textId="77777777" w:rsidTr="00E47341">
        <w:trPr>
          <w:trHeight w:val="621"/>
          <w:jc w:val="center"/>
        </w:trPr>
        <w:tc>
          <w:tcPr>
            <w:tcW w:w="2427" w:type="dxa"/>
            <w:vAlign w:val="center"/>
          </w:tcPr>
          <w:p w14:paraId="0A5904D6" w14:textId="77777777" w:rsidR="000846EA" w:rsidRDefault="000846EA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Correct</w:t>
            </w:r>
          </w:p>
          <w:p w14:paraId="316377FE" w14:textId="43E4B20C" w:rsidR="000846EA" w:rsidRPr="00F1376A" w:rsidRDefault="000846EA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Incorrect</w:t>
            </w:r>
          </w:p>
        </w:tc>
        <w:tc>
          <w:tcPr>
            <w:tcW w:w="2427" w:type="dxa"/>
            <w:vAlign w:val="center"/>
          </w:tcPr>
          <w:p w14:paraId="29500212" w14:textId="77777777" w:rsidR="00E47341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Correct</w:t>
            </w:r>
          </w:p>
          <w:p w14:paraId="4FFF1347" w14:textId="7D6C4660" w:rsidR="000846EA" w:rsidRPr="00F1376A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Incorrect</w:t>
            </w:r>
          </w:p>
        </w:tc>
        <w:tc>
          <w:tcPr>
            <w:tcW w:w="2428" w:type="dxa"/>
            <w:vAlign w:val="center"/>
          </w:tcPr>
          <w:p w14:paraId="7BCEF948" w14:textId="77777777" w:rsidR="00E47341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Correct</w:t>
            </w:r>
          </w:p>
          <w:p w14:paraId="079379FE" w14:textId="4E3E4654" w:rsidR="000846EA" w:rsidRPr="00F1376A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Incorrect</w:t>
            </w:r>
          </w:p>
        </w:tc>
        <w:tc>
          <w:tcPr>
            <w:tcW w:w="2428" w:type="dxa"/>
            <w:vAlign w:val="center"/>
          </w:tcPr>
          <w:p w14:paraId="3D327B7A" w14:textId="77777777" w:rsidR="00E47341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Correct</w:t>
            </w:r>
          </w:p>
          <w:p w14:paraId="3FBBA7AA" w14:textId="54B7C698" w:rsidR="000846EA" w:rsidRPr="00F1376A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Incorrect</w:t>
            </w:r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4C4576CF" w:rsidR="006C5DB4" w:rsidRDefault="00166598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166598">
        <w:rPr>
          <w:rFonts w:ascii="Verdana" w:hAnsi="Verdana"/>
          <w:sz w:val="20"/>
          <w:szCs w:val="20"/>
        </w:rPr>
        <w:t>Label the following figures with the correct north and south poles</w:t>
      </w:r>
      <w:r w:rsidR="006C5DB4" w:rsidRPr="006C5DB4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FD389A" w14:paraId="46105CB4" w14:textId="77777777" w:rsidTr="00FD389A">
        <w:tc>
          <w:tcPr>
            <w:tcW w:w="3356" w:type="dxa"/>
            <w:vAlign w:val="center"/>
          </w:tcPr>
          <w:p w14:paraId="0E385E2A" w14:textId="47211DEF" w:rsidR="00FD389A" w:rsidRDefault="00FD389A" w:rsidP="00FD38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166598">
              <w:rPr>
                <w:noProof/>
              </w:rPr>
              <w:drawing>
                <wp:inline distT="0" distB="0" distL="0" distR="0" wp14:anchorId="5C86256D" wp14:editId="2156AB01">
                  <wp:extent cx="1207008" cy="96926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008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23812496" w14:textId="76691C25" w:rsidR="00FD389A" w:rsidRDefault="00FD389A" w:rsidP="00FD38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166598">
              <w:rPr>
                <w:noProof/>
              </w:rPr>
              <w:drawing>
                <wp:inline distT="0" distB="0" distL="0" distR="0" wp14:anchorId="3969AFDA" wp14:editId="268C1424">
                  <wp:extent cx="1197864" cy="96012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2C65523B" w14:textId="18CE7364" w:rsidR="00FD389A" w:rsidRDefault="00FD389A" w:rsidP="00FD38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C09C1">
              <w:rPr>
                <w:noProof/>
              </w:rPr>
              <w:drawing>
                <wp:inline distT="0" distB="0" distL="0" distR="0" wp14:anchorId="432D7A8D" wp14:editId="42C3480B">
                  <wp:extent cx="1197864" cy="96012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70559" w14:textId="77777777" w:rsidR="009C09C1" w:rsidRPr="006C5DB4" w:rsidRDefault="009C09C1" w:rsidP="009C09C1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1C4DAF4" w14:textId="74B94F75" w:rsidR="009C09C1" w:rsidRDefault="009C09C1" w:rsidP="0096316E">
      <w:pPr>
        <w:spacing w:before="120" w:after="360"/>
        <w:ind w:left="360"/>
        <w:rPr>
          <w:rFonts w:ascii="Verdana" w:hAnsi="Verdana"/>
          <w:sz w:val="20"/>
          <w:szCs w:val="20"/>
        </w:rPr>
      </w:pPr>
      <w:r w:rsidRPr="00166598">
        <w:rPr>
          <w:rFonts w:ascii="Verdana" w:hAnsi="Verdana"/>
          <w:sz w:val="20"/>
          <w:szCs w:val="20"/>
        </w:rPr>
        <w:t xml:space="preserve">Label the following figures with the correct </w:t>
      </w:r>
      <w:r w:rsidR="00F71C21">
        <w:rPr>
          <w:rFonts w:ascii="Verdana" w:hAnsi="Verdana"/>
          <w:sz w:val="20"/>
          <w:szCs w:val="20"/>
        </w:rPr>
        <w:t>positive and negative connections base on the poles given</w:t>
      </w:r>
      <w:r w:rsidRPr="006C5DB4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3232"/>
        <w:gridCol w:w="3247"/>
      </w:tblGrid>
      <w:tr w:rsidR="00FD389A" w14:paraId="720A7A26" w14:textId="77777777" w:rsidTr="00FD389A">
        <w:tc>
          <w:tcPr>
            <w:tcW w:w="3241" w:type="dxa"/>
            <w:vAlign w:val="center"/>
          </w:tcPr>
          <w:p w14:paraId="36328AA8" w14:textId="18A816FB" w:rsidR="00FD389A" w:rsidRDefault="00FD389A" w:rsidP="00FD389A">
            <w:pPr>
              <w:spacing w:before="120" w:after="360"/>
              <w:jc w:val="center"/>
              <w:rPr>
                <w:rFonts w:ascii="Verdana" w:hAnsi="Verdana"/>
                <w:sz w:val="20"/>
                <w:szCs w:val="20"/>
              </w:rPr>
            </w:pPr>
            <w:r w:rsidRPr="00F71C2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3865448" wp14:editId="535C115E">
                  <wp:extent cx="1435608" cy="71323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608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  <w:vAlign w:val="center"/>
          </w:tcPr>
          <w:p w14:paraId="4BFE2C2B" w14:textId="07E86C5F" w:rsidR="00FD389A" w:rsidRDefault="00FD389A" w:rsidP="00FD389A">
            <w:pPr>
              <w:spacing w:before="120" w:after="360"/>
              <w:jc w:val="center"/>
              <w:rPr>
                <w:rFonts w:ascii="Verdana" w:hAnsi="Verdana"/>
                <w:sz w:val="20"/>
                <w:szCs w:val="20"/>
              </w:rPr>
            </w:pPr>
            <w:r w:rsidRPr="00F71C2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A923ABF" wp14:editId="56E4A11B">
                  <wp:extent cx="1380744" cy="71323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  <w:vAlign w:val="center"/>
          </w:tcPr>
          <w:p w14:paraId="70F13EFE" w14:textId="6B65D182" w:rsidR="00FD389A" w:rsidRDefault="00FD389A" w:rsidP="00FD389A">
            <w:pPr>
              <w:spacing w:before="120" w:after="360"/>
              <w:jc w:val="center"/>
              <w:rPr>
                <w:rFonts w:ascii="Verdana" w:hAnsi="Verdana"/>
                <w:sz w:val="20"/>
                <w:szCs w:val="20"/>
              </w:rPr>
            </w:pPr>
            <w:r w:rsidRPr="0096316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C234656" wp14:editId="304E307A">
                  <wp:extent cx="1453896" cy="71323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896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795C8" w14:textId="5275C85F" w:rsidR="00FD389A" w:rsidRPr="006C5DB4" w:rsidRDefault="00FD389A" w:rsidP="00FD389A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Evaluation</w:t>
      </w:r>
    </w:p>
    <w:p w14:paraId="5409C929" w14:textId="3E567858" w:rsidR="00FD389A" w:rsidRDefault="00FD389A" w:rsidP="00FD389A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 w:rsidRPr="00FD389A">
        <w:rPr>
          <w:rFonts w:ascii="Verdana" w:hAnsi="Verdana"/>
          <w:sz w:val="20"/>
          <w:szCs w:val="20"/>
        </w:rPr>
        <w:t>The direction in which the electromagnet is wound has no bearing on the induced north and south poles.</w:t>
      </w:r>
    </w:p>
    <w:p w14:paraId="1653A5C8" w14:textId="237808B9" w:rsidR="00FD389A" w:rsidRDefault="00FD389A" w:rsidP="00FD389A">
      <w:pPr>
        <w:pStyle w:val="ListParagraph"/>
        <w:numPr>
          <w:ilvl w:val="1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00235B5" w14:textId="5C33796E" w:rsidR="00FD389A" w:rsidRDefault="00FD389A" w:rsidP="00FD389A">
      <w:pPr>
        <w:pStyle w:val="ListParagraph"/>
        <w:numPr>
          <w:ilvl w:val="1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B2981B5" w14:textId="20202B33" w:rsidR="00FD389A" w:rsidRDefault="00FD389A" w:rsidP="00FD389A">
      <w:pPr>
        <w:pStyle w:val="ListParagraph"/>
        <w:numPr>
          <w:ilvl w:val="0"/>
          <w:numId w:val="3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direction of the rotating magnetic field around the winding wire determines the north and south poles on an electromagnet.</w:t>
      </w:r>
    </w:p>
    <w:p w14:paraId="0D2612CE" w14:textId="502CC04C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41C6C0F" w14:textId="48E9054B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67715EF" w14:textId="770AB5A5" w:rsidR="00FD389A" w:rsidRDefault="00FD389A" w:rsidP="00FD389A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ultimately determines the poles on an electromagnet?</w:t>
      </w:r>
    </w:p>
    <w:p w14:paraId="70E76154" w14:textId="4F984442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direction the wire is wound</w:t>
      </w:r>
    </w:p>
    <w:p w14:paraId="1F7F67B4" w14:textId="7867A1B7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polarity of the source voltage</w:t>
      </w:r>
    </w:p>
    <w:p w14:paraId="3AB3E112" w14:textId="40FDC883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the core is rotated</w:t>
      </w:r>
    </w:p>
    <w:p w14:paraId="63021B7C" w14:textId="1D74E62A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4426EAA8" w14:textId="701FBA80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C42B2FE" w14:textId="726D5E6B" w:rsidR="00FD389A" w:rsidRDefault="00FD389A" w:rsidP="00FD389A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electromagnet is a permanent magnet.</w:t>
      </w:r>
    </w:p>
    <w:p w14:paraId="35E50FAD" w14:textId="7ADCF620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049EF832" w14:textId="7D6087C4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8A9CCE2" w14:textId="7C0D1B99" w:rsidR="00FD389A" w:rsidRDefault="00FD389A" w:rsidP="00FD389A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electromagnet should not be energized too long since the copper in the winding wire could become magnetized.</w:t>
      </w:r>
    </w:p>
    <w:p w14:paraId="1DE8A7CF" w14:textId="3D00A678" w:rsidR="00FD389A" w:rsidRDefault="00FD389A" w:rsidP="00BA7991">
      <w:pPr>
        <w:pStyle w:val="ListParagraph"/>
        <w:numPr>
          <w:ilvl w:val="1"/>
          <w:numId w:val="32"/>
        </w:numPr>
        <w:spacing w:before="120" w:afterLines="120" w:after="28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CFF1798" w14:textId="15924BDF" w:rsidR="00FD389A" w:rsidRDefault="00FD389A" w:rsidP="00BA7991">
      <w:pPr>
        <w:pStyle w:val="ListParagraph"/>
        <w:numPr>
          <w:ilvl w:val="1"/>
          <w:numId w:val="32"/>
        </w:numPr>
        <w:spacing w:before="120" w:afterLines="120" w:after="28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B11C53F" w14:textId="77777777" w:rsidR="00BA7991" w:rsidRPr="00BA7991" w:rsidRDefault="00BA7991" w:rsidP="00BA7991">
      <w:pPr>
        <w:pStyle w:val="ListParagraph"/>
        <w:numPr>
          <w:ilvl w:val="0"/>
          <w:numId w:val="3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Magnetic lines of force weaken as they extend out from the magnet.</w:t>
      </w:r>
    </w:p>
    <w:p w14:paraId="33C8DD00" w14:textId="77777777" w:rsidR="00BA7991" w:rsidRPr="00BA7991" w:rsidRDefault="00BA7991" w:rsidP="00BA7991">
      <w:pPr>
        <w:pStyle w:val="ListParagraph"/>
        <w:numPr>
          <w:ilvl w:val="1"/>
          <w:numId w:val="32"/>
        </w:numPr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True</w:t>
      </w:r>
    </w:p>
    <w:p w14:paraId="3BD31E0B" w14:textId="77777777" w:rsidR="00BA7991" w:rsidRPr="00BA7991" w:rsidRDefault="00BA7991" w:rsidP="00BA7991">
      <w:pPr>
        <w:pStyle w:val="ListParagraph"/>
        <w:numPr>
          <w:ilvl w:val="1"/>
          <w:numId w:val="32"/>
        </w:numPr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False</w:t>
      </w:r>
    </w:p>
    <w:p w14:paraId="3D770320" w14:textId="77777777" w:rsidR="00BA7991" w:rsidRPr="00BA7991" w:rsidRDefault="00BA7991" w:rsidP="00BA7991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The two basic laws of magnetism are unlike poles attract and like poles repel.</w:t>
      </w:r>
    </w:p>
    <w:p w14:paraId="19BFB87F" w14:textId="77777777" w:rsidR="00BA7991" w:rsidRPr="00BA7991" w:rsidRDefault="00BA7991" w:rsidP="00BA7991">
      <w:pPr>
        <w:pStyle w:val="ListParagraph"/>
        <w:numPr>
          <w:ilvl w:val="1"/>
          <w:numId w:val="32"/>
        </w:numPr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True</w:t>
      </w:r>
    </w:p>
    <w:p w14:paraId="6B1599C1" w14:textId="77777777" w:rsidR="00BA7991" w:rsidRPr="00BA7991" w:rsidRDefault="00BA7991" w:rsidP="00BA7991">
      <w:pPr>
        <w:pStyle w:val="ListParagraph"/>
        <w:numPr>
          <w:ilvl w:val="1"/>
          <w:numId w:val="32"/>
        </w:numPr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False</w:t>
      </w:r>
      <w:bookmarkStart w:id="0" w:name="_GoBack"/>
      <w:bookmarkEnd w:id="0"/>
    </w:p>
    <w:sectPr w:rsidR="00BA7991" w:rsidRPr="00BA7991" w:rsidSect="005B29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846EA" w:rsidRDefault="000846E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846EA" w:rsidRDefault="000846E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846EA" w:rsidRDefault="00084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47A6AFB6" w:rsidR="0096316E" w:rsidRPr="007C2507" w:rsidRDefault="0096316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720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77777777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71A53B49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A799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D32490A" w:rsidR="000846EA" w:rsidRPr="007C2507" w:rsidRDefault="000846E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A799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E771DED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720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00FA64C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846EA" w:rsidRDefault="000846E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846EA" w:rsidRDefault="000846E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846EA" w:rsidRDefault="00084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77777777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77777777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7777777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77777777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6316E" w14:paraId="2031192C" w14:textId="77777777" w:rsidTr="00E130F3">
      <w:tc>
        <w:tcPr>
          <w:tcW w:w="630" w:type="dxa"/>
        </w:tcPr>
        <w:p w14:paraId="0F816002" w14:textId="77777777" w:rsidR="0096316E" w:rsidRDefault="0096316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77777777" w:rsidR="0096316E" w:rsidRPr="007C2507" w:rsidRDefault="0096316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96316E" w:rsidRDefault="0096316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96316E" w:rsidRPr="00B025CF" w:rsidRDefault="0096316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BCCAD79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2C271CB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2AECE00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81F7CC5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846EA" w14:paraId="146D1832" w14:textId="77777777" w:rsidTr="00E130F3">
      <w:tc>
        <w:tcPr>
          <w:tcW w:w="630" w:type="dxa"/>
        </w:tcPr>
        <w:p w14:paraId="2D1B9CE5" w14:textId="77777777" w:rsidR="000846EA" w:rsidRDefault="000846E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0812473" w:rsidR="000846EA" w:rsidRPr="007C2507" w:rsidRDefault="000846E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846EA" w:rsidRDefault="000846E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846EA" w:rsidRPr="00B025CF" w:rsidRDefault="000846EA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A6A76"/>
    <w:multiLevelType w:val="hybridMultilevel"/>
    <w:tmpl w:val="E5CC7B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6"/>
  </w:num>
  <w:num w:numId="5">
    <w:abstractNumId w:val="3"/>
  </w:num>
  <w:num w:numId="6">
    <w:abstractNumId w:val="25"/>
  </w:num>
  <w:num w:numId="7">
    <w:abstractNumId w:val="29"/>
  </w:num>
  <w:num w:numId="8">
    <w:abstractNumId w:val="12"/>
  </w:num>
  <w:num w:numId="9">
    <w:abstractNumId w:val="23"/>
  </w:num>
  <w:num w:numId="10">
    <w:abstractNumId w:val="19"/>
  </w:num>
  <w:num w:numId="11">
    <w:abstractNumId w:val="24"/>
  </w:num>
  <w:num w:numId="12">
    <w:abstractNumId w:val="16"/>
  </w:num>
  <w:num w:numId="13">
    <w:abstractNumId w:val="15"/>
  </w:num>
  <w:num w:numId="14">
    <w:abstractNumId w:val="13"/>
  </w:num>
  <w:num w:numId="15">
    <w:abstractNumId w:val="21"/>
  </w:num>
  <w:num w:numId="16">
    <w:abstractNumId w:val="10"/>
  </w:num>
  <w:num w:numId="17">
    <w:abstractNumId w:val="9"/>
  </w:num>
  <w:num w:numId="18">
    <w:abstractNumId w:val="27"/>
  </w:num>
  <w:num w:numId="19">
    <w:abstractNumId w:val="28"/>
  </w:num>
  <w:num w:numId="20">
    <w:abstractNumId w:val="31"/>
  </w:num>
  <w:num w:numId="21">
    <w:abstractNumId w:val="14"/>
  </w:num>
  <w:num w:numId="22">
    <w:abstractNumId w:val="18"/>
  </w:num>
  <w:num w:numId="23">
    <w:abstractNumId w:val="30"/>
  </w:num>
  <w:num w:numId="24">
    <w:abstractNumId w:val="20"/>
  </w:num>
  <w:num w:numId="25">
    <w:abstractNumId w:val="7"/>
  </w:num>
  <w:num w:numId="26">
    <w:abstractNumId w:val="6"/>
  </w:num>
  <w:num w:numId="27">
    <w:abstractNumId w:val="2"/>
  </w:num>
  <w:num w:numId="28">
    <w:abstractNumId w:val="22"/>
  </w:num>
  <w:num w:numId="29">
    <w:abstractNumId w:val="17"/>
  </w:num>
  <w:num w:numId="30">
    <w:abstractNumId w:val="1"/>
  </w:num>
  <w:num w:numId="31">
    <w:abstractNumId w:val="11"/>
  </w:num>
  <w:num w:numId="32">
    <w:abstractNumId w:val="3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66598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C5DB4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D6501"/>
    <w:rsid w:val="008D762D"/>
    <w:rsid w:val="008E375B"/>
    <w:rsid w:val="008F702A"/>
    <w:rsid w:val="009055E4"/>
    <w:rsid w:val="00910FD4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A20BF"/>
    <w:rsid w:val="00BA7991"/>
    <w:rsid w:val="00BA7E0B"/>
    <w:rsid w:val="00BB5C3E"/>
    <w:rsid w:val="00BB7522"/>
    <w:rsid w:val="00BC2C30"/>
    <w:rsid w:val="00BC39B1"/>
    <w:rsid w:val="00BE571F"/>
    <w:rsid w:val="00C010DE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D1FAE"/>
    <w:rsid w:val="00F00182"/>
    <w:rsid w:val="00F1376A"/>
    <w:rsid w:val="00F25B89"/>
    <w:rsid w:val="00F54931"/>
    <w:rsid w:val="00F61762"/>
    <w:rsid w:val="00F631A1"/>
    <w:rsid w:val="00F6720C"/>
    <w:rsid w:val="00F71C21"/>
    <w:rsid w:val="00F90D38"/>
    <w:rsid w:val="00F918B0"/>
    <w:rsid w:val="00F92B66"/>
    <w:rsid w:val="00FA66B6"/>
    <w:rsid w:val="00FB7385"/>
    <w:rsid w:val="00FC37C7"/>
    <w:rsid w:val="00FD389A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5" Type="http://schemas.openxmlformats.org/officeDocument/2006/relationships/image" Target="media/image13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emf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1.emf"/><Relationship Id="rId28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Relationship Id="rId22" Type="http://schemas.openxmlformats.org/officeDocument/2006/relationships/image" Target="media/image10.emf"/><Relationship Id="rId27" Type="http://schemas.openxmlformats.org/officeDocument/2006/relationships/header" Target="header5.xml"/><Relationship Id="rId30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87286-483D-4D3B-8237-09D51534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2018-07-12T13:22:00Z</cp:lastPrinted>
  <dcterms:created xsi:type="dcterms:W3CDTF">2018-07-12T13:54:00Z</dcterms:created>
  <dcterms:modified xsi:type="dcterms:W3CDTF">2018-07-15T17:03:00Z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Electromagnetism</vt:lpwstr>
  </property>
  <property fmtid="{D5CDD505-2E9C-101B-9397-08002B2CF9AE}" pid="4" name="DocNum">
    <vt:i4>20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