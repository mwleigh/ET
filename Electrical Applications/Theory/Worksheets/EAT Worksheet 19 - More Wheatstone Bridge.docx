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301DE03E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B44801">
        <w:rPr>
          <w:rFonts w:ascii="Verdana" w:hAnsi="Verdana"/>
          <w:b/>
          <w:sz w:val="24"/>
          <w:szCs w:val="24"/>
        </w:rPr>
        <w:t>More Wheatstone Bridge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B44801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B44801">
        <w:rPr>
          <w:rFonts w:ascii="Verdana" w:hAnsi="Verdana"/>
          <w:sz w:val="20"/>
          <w:szCs w:val="20"/>
        </w:rPr>
        <w:t>19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1B390DE1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B44801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B44801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B44801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228E10A" w:rsidR="004328DF" w:rsidRDefault="004328DF" w:rsidP="000B387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1F2D7C">
        <w:rPr>
          <w:rFonts w:ascii="Verdana" w:hAnsi="Verdana"/>
          <w:sz w:val="20"/>
          <w:szCs w:val="20"/>
        </w:rPr>
        <w:t>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1F2D7C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AA1AE0" w:rsidRDefault="00E013AA" w:rsidP="004328DF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Objectives</w:t>
      </w:r>
    </w:p>
    <w:p w14:paraId="78E94A60" w14:textId="56EDD069" w:rsidR="00241DCB" w:rsidRPr="00AA1AE0" w:rsidRDefault="00241DCB" w:rsidP="00241DC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 w:rsidR="00F54931">
        <w:rPr>
          <w:rFonts w:ascii="Verdana" w:hAnsi="Verdana"/>
          <w:sz w:val="20"/>
          <w:szCs w:val="20"/>
        </w:rPr>
        <w:t>determine</w:t>
      </w:r>
      <w:r w:rsidR="00816BC7">
        <w:rPr>
          <w:rFonts w:ascii="Verdana" w:hAnsi="Verdana"/>
          <w:sz w:val="20"/>
          <w:szCs w:val="20"/>
        </w:rPr>
        <w:t xml:space="preserve"> the </w:t>
      </w:r>
      <w:r w:rsidR="00F54931">
        <w:rPr>
          <w:rFonts w:ascii="Verdana" w:hAnsi="Verdana"/>
          <w:sz w:val="20"/>
          <w:szCs w:val="20"/>
        </w:rPr>
        <w:t>value of an unknown resistance given a Wheatstone bridge</w:t>
      </w:r>
      <w:r w:rsidRPr="00AA1AE0">
        <w:rPr>
          <w:rFonts w:ascii="Verdana" w:hAnsi="Verdana"/>
          <w:sz w:val="20"/>
          <w:szCs w:val="20"/>
        </w:rPr>
        <w:t>.</w:t>
      </w:r>
    </w:p>
    <w:p w14:paraId="4FD14F65" w14:textId="4117358F" w:rsidR="00106D14" w:rsidRPr="00AA1AE0" w:rsidRDefault="00106D14" w:rsidP="00106D1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 w:rsidR="00F54931">
        <w:rPr>
          <w:rFonts w:ascii="Verdana" w:hAnsi="Verdana"/>
          <w:sz w:val="20"/>
          <w:szCs w:val="20"/>
        </w:rPr>
        <w:t>analyze that value of a Wheatstone bridge in appropriate field applications</w:t>
      </w:r>
      <w:r w:rsidR="00911D6A" w:rsidRPr="00AA1AE0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AA1AE0" w:rsidRDefault="009219E3" w:rsidP="007C2507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Assessment</w:t>
      </w:r>
    </w:p>
    <w:p w14:paraId="77B6D485" w14:textId="1468536B" w:rsidR="009219E3" w:rsidRPr="00AA1AE0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AA1AE0">
        <w:rPr>
          <w:rFonts w:ascii="Verdana" w:hAnsi="Verdana"/>
          <w:sz w:val="20"/>
          <w:szCs w:val="20"/>
        </w:rPr>
        <w:fldChar w:fldCharType="begin"/>
      </w:r>
      <w:r w:rsidR="00B52137" w:rsidRPr="00AA1AE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AA1AE0">
        <w:rPr>
          <w:rFonts w:ascii="Verdana" w:hAnsi="Verdana"/>
          <w:sz w:val="20"/>
          <w:szCs w:val="20"/>
        </w:rPr>
        <w:fldChar w:fldCharType="separate"/>
      </w:r>
      <w:r w:rsidR="00B44801">
        <w:rPr>
          <w:rFonts w:ascii="Verdana" w:hAnsi="Verdana"/>
          <w:sz w:val="20"/>
          <w:szCs w:val="20"/>
        </w:rPr>
        <w:t>Worksheet</w:t>
      </w:r>
      <w:r w:rsidR="00B52137" w:rsidRPr="00AA1AE0">
        <w:rPr>
          <w:rFonts w:ascii="Verdana" w:hAnsi="Verdana"/>
          <w:sz w:val="20"/>
          <w:szCs w:val="20"/>
        </w:rPr>
        <w:fldChar w:fldCharType="end"/>
      </w:r>
      <w:r w:rsidRPr="00AA1AE0">
        <w:rPr>
          <w:rFonts w:ascii="Verdana" w:hAnsi="Verdana"/>
          <w:sz w:val="20"/>
          <w:szCs w:val="20"/>
        </w:rPr>
        <w:t xml:space="preserve">. Grading shall be based on </w:t>
      </w:r>
      <w:r w:rsidR="00A42A96" w:rsidRPr="00AA1AE0">
        <w:rPr>
          <w:rFonts w:ascii="Verdana" w:hAnsi="Verdana"/>
          <w:sz w:val="20"/>
          <w:szCs w:val="20"/>
        </w:rPr>
        <w:t>an answer key</w:t>
      </w:r>
      <w:r w:rsidRPr="00AA1AE0">
        <w:rPr>
          <w:rFonts w:ascii="Verdana" w:hAnsi="Verdana"/>
          <w:sz w:val="20"/>
          <w:szCs w:val="20"/>
        </w:rPr>
        <w:t>.</w:t>
      </w:r>
    </w:p>
    <w:p w14:paraId="50C2608C" w14:textId="40500AEB" w:rsidR="00DA1176" w:rsidRPr="00AA1AE0" w:rsidRDefault="00DA1176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Theory</w:t>
      </w:r>
    </w:p>
    <w:p w14:paraId="11A33F3A" w14:textId="30478380" w:rsidR="00CE1258" w:rsidRDefault="00F54931" w:rsidP="006202A1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 w:rsidRPr="00F54931">
        <w:rPr>
          <w:rFonts w:ascii="Verdana" w:hAnsi="Verdana"/>
          <w:sz w:val="20"/>
          <w:szCs w:val="20"/>
        </w:rPr>
        <w:t xml:space="preserve">A Wheatstone bridge is an electrical circuit used to measure an unknown electrical resistance by balancing two legs of a bridge circuit, one leg </w:t>
      </w:r>
      <w:r>
        <w:rPr>
          <w:rFonts w:ascii="Verdana" w:hAnsi="Verdana"/>
          <w:sz w:val="20"/>
          <w:szCs w:val="20"/>
        </w:rPr>
        <w:t>is composed of two known resistance values while the other leg typically includes an adjustable resistor and an</w:t>
      </w:r>
      <w:r w:rsidRPr="00F54931">
        <w:rPr>
          <w:rFonts w:ascii="Verdana" w:hAnsi="Verdana"/>
          <w:sz w:val="20"/>
          <w:szCs w:val="20"/>
        </w:rPr>
        <w:t xml:space="preserve"> unknown </w:t>
      </w:r>
      <w:r>
        <w:rPr>
          <w:rFonts w:ascii="Verdana" w:hAnsi="Verdana"/>
          <w:sz w:val="20"/>
          <w:szCs w:val="20"/>
        </w:rPr>
        <w:t>resistance</w:t>
      </w:r>
      <w:r w:rsidRPr="00F54931">
        <w:rPr>
          <w:rFonts w:ascii="Verdana" w:hAnsi="Verdana"/>
          <w:sz w:val="20"/>
          <w:szCs w:val="20"/>
        </w:rPr>
        <w:t>. The primary benefit of the circuit is its ability to provide extremely</w:t>
      </w:r>
      <w:r>
        <w:rPr>
          <w:rFonts w:ascii="Verdana" w:hAnsi="Verdana"/>
          <w:sz w:val="20"/>
          <w:szCs w:val="20"/>
        </w:rPr>
        <w:t xml:space="preserve"> accurate measurements.</w:t>
      </w:r>
    </w:p>
    <w:p w14:paraId="428CA316" w14:textId="16848FDB" w:rsidR="00F54931" w:rsidRPr="00AA1AE0" w:rsidRDefault="001E41D9" w:rsidP="00F54931">
      <w:pPr>
        <w:tabs>
          <w:tab w:val="left" w:pos="2026"/>
        </w:tabs>
        <w:spacing w:before="120" w:after="120"/>
        <w:ind w:left="360"/>
        <w:jc w:val="center"/>
        <w:rPr>
          <w:rFonts w:ascii="Verdana" w:hAnsi="Verdana"/>
          <w:sz w:val="20"/>
          <w:szCs w:val="20"/>
        </w:rPr>
      </w:pPr>
      <w:r w:rsidRPr="001E41D9">
        <w:rPr>
          <w:noProof/>
        </w:rPr>
        <w:drawing>
          <wp:inline distT="0" distB="0" distL="0" distR="0" wp14:anchorId="768F8C30" wp14:editId="7C020026">
            <wp:extent cx="371475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486C" w14:textId="43622967" w:rsidR="00615879" w:rsidRPr="00AA1AE0" w:rsidRDefault="001E41D9" w:rsidP="00F90D38">
      <w:pPr>
        <w:tabs>
          <w:tab w:val="left" w:pos="2026"/>
        </w:tabs>
        <w:spacing w:before="120" w:after="24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 determine the value of the unknown resistance, a voltage measurement circuit is placed across the bridge</w:t>
      </w:r>
      <w:r w:rsidR="006055DF" w:rsidRPr="00AA1AE0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If a voltage is present, the bridge is said to be “unbalanced”. The value of R</w:t>
      </w:r>
      <w:r w:rsidRPr="001E41D9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is adjusted until no potential difference exists across the bridge. Once no voltage is detected between points E and F, the circuit is said to be balanced. It is the</w:t>
      </w:r>
      <w:r w:rsidR="009A705C">
        <w:rPr>
          <w:rFonts w:ascii="Verdana" w:hAnsi="Verdana"/>
          <w:sz w:val="20"/>
          <w:szCs w:val="20"/>
        </w:rPr>
        <w:t>n</w:t>
      </w:r>
      <w:r>
        <w:rPr>
          <w:rFonts w:ascii="Verdana" w:hAnsi="Verdana"/>
          <w:sz w:val="20"/>
          <w:szCs w:val="20"/>
        </w:rPr>
        <w:t xml:space="preserve"> possible to determine the value of the unknown resistance.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2688"/>
        <w:gridCol w:w="2225"/>
        <w:gridCol w:w="2218"/>
      </w:tblGrid>
      <w:tr w:rsidR="00F25B89" w14:paraId="49F3B9F2" w14:textId="7D04C4E7" w:rsidTr="00CD4E3A">
        <w:trPr>
          <w:jc w:val="center"/>
        </w:trPr>
        <w:tc>
          <w:tcPr>
            <w:tcW w:w="2949" w:type="dxa"/>
            <w:vAlign w:val="center"/>
          </w:tcPr>
          <w:p w14:paraId="4654F0CB" w14:textId="71014CA6" w:rsidR="00F25B89" w:rsidRDefault="001F2D7C" w:rsidP="000C05F6">
            <w:pPr>
              <w:spacing w:before="240" w:after="240"/>
              <w:rPr>
                <w:rFonts w:ascii="Verdana" w:eastAsiaTheme="minorEastAsia" w:hAnsi="Verdan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688" w:type="dxa"/>
            <w:vAlign w:val="center"/>
          </w:tcPr>
          <w:p w14:paraId="43A67091" w14:textId="2E20CAF9" w:rsidR="00F25B89" w:rsidRDefault="001F2D7C" w:rsidP="000C05F6">
            <w:pPr>
              <w:spacing w:before="240" w:after="240"/>
              <w:rPr>
                <w:rFonts w:ascii="Verdana" w:eastAsiaTheme="minorEastAsia" w:hAnsi="Verdan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225" w:type="dxa"/>
            <w:vAlign w:val="center"/>
          </w:tcPr>
          <w:p w14:paraId="24D2E6FA" w14:textId="2068B735" w:rsidR="00F25B89" w:rsidRDefault="001F2D7C" w:rsidP="000C05F6">
            <w:pPr>
              <w:spacing w:before="240" w:after="240"/>
              <w:rPr>
                <w:rFonts w:ascii="Verdana" w:eastAsiaTheme="minorEastAsia" w:hAnsi="Verdan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EF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218" w:type="dxa"/>
            <w:vAlign w:val="center"/>
          </w:tcPr>
          <w:p w14:paraId="3B02C5FC" w14:textId="44B043AE" w:rsidR="00F25B89" w:rsidRPr="008364C4" w:rsidRDefault="001F2D7C" w:rsidP="000C05F6">
            <w:pPr>
              <w:spacing w:before="240" w:after="240"/>
              <w:jc w:val="center"/>
              <w:rPr>
                <w:rFonts w:ascii="Verdana" w:eastAsia="Calibri" w:hAnsi="Verdan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</w:rPr>
                  <m:t xml:space="preserve">x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</w:tr>
      <w:tr w:rsidR="000C05F6" w14:paraId="0B3AA3B3" w14:textId="77777777" w:rsidTr="00CD4E3A">
        <w:trPr>
          <w:jc w:val="center"/>
        </w:trPr>
        <w:tc>
          <w:tcPr>
            <w:tcW w:w="2949" w:type="dxa"/>
            <w:vAlign w:val="center"/>
          </w:tcPr>
          <w:p w14:paraId="038047A0" w14:textId="40D81A8F" w:rsidR="000C05F6" w:rsidRDefault="001F2D7C" w:rsidP="000C05F6">
            <w:pPr>
              <w:spacing w:before="240" w:after="240"/>
              <w:rPr>
                <w:rFonts w:ascii="Verdana" w:eastAsia="Calibri" w:hAnsi="Verdan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4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EF</m:t>
                    </m:r>
                  </m:sub>
                </m:sSub>
              </m:oMath>
            </m:oMathPara>
          </w:p>
        </w:tc>
        <w:tc>
          <w:tcPr>
            <w:tcW w:w="2688" w:type="dxa"/>
            <w:vAlign w:val="center"/>
          </w:tcPr>
          <w:p w14:paraId="6B48894F" w14:textId="7C8283DB" w:rsidR="000C05F6" w:rsidRDefault="001F2D7C" w:rsidP="000C05F6">
            <w:pPr>
              <w:spacing w:before="240" w:after="240"/>
              <w:rPr>
                <w:rFonts w:ascii="Verdana" w:eastAsia="Times New Roman" w:hAnsi="Verdan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225" w:type="dxa"/>
            <w:vAlign w:val="center"/>
          </w:tcPr>
          <w:p w14:paraId="58C880C7" w14:textId="77777777" w:rsidR="000C05F6" w:rsidRDefault="000C05F6" w:rsidP="000C05F6">
            <w:pPr>
              <w:spacing w:before="240" w:after="240"/>
              <w:rPr>
                <w:rFonts w:ascii="Verdana" w:eastAsia="Times New Roman" w:hAnsi="Verdana" w:cs="Times New Roman"/>
              </w:rPr>
            </w:pPr>
          </w:p>
        </w:tc>
        <w:tc>
          <w:tcPr>
            <w:tcW w:w="2218" w:type="dxa"/>
            <w:vAlign w:val="center"/>
          </w:tcPr>
          <w:p w14:paraId="1F012D7C" w14:textId="77777777" w:rsidR="000C05F6" w:rsidRDefault="000C05F6" w:rsidP="000C05F6">
            <w:pPr>
              <w:spacing w:before="240" w:after="240"/>
              <w:jc w:val="center"/>
              <w:rPr>
                <w:rFonts w:ascii="Verdana" w:eastAsia="Times New Roman" w:hAnsi="Verdana" w:cs="Times New Roman"/>
              </w:rPr>
            </w:pPr>
          </w:p>
        </w:tc>
      </w:tr>
    </w:tbl>
    <w:p w14:paraId="169BF4DA" w14:textId="05FEF011" w:rsidR="00BA20BF" w:rsidRPr="00DD0380" w:rsidRDefault="00BA20BF" w:rsidP="00C94E38">
      <w:pPr>
        <w:spacing w:after="60"/>
        <w:ind w:left="720"/>
        <w:jc w:val="center"/>
        <w:rPr>
          <w:rFonts w:ascii="Verdana" w:eastAsiaTheme="minorEastAsia" w:hAnsi="Verdana"/>
        </w:rPr>
      </w:pPr>
    </w:p>
    <w:p w14:paraId="599EEACB" w14:textId="77777777" w:rsidR="0097385F" w:rsidRPr="00AA1AE0" w:rsidRDefault="0097385F" w:rsidP="0097385F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sz w:val="20"/>
          <w:szCs w:val="20"/>
        </w:rPr>
      </w:pPr>
    </w:p>
    <w:p w14:paraId="40A24A48" w14:textId="77777777" w:rsidR="0097385F" w:rsidRPr="00AA1AE0" w:rsidRDefault="0097385F" w:rsidP="0097385F">
      <w:pPr>
        <w:tabs>
          <w:tab w:val="right" w:pos="10080"/>
        </w:tabs>
        <w:spacing w:after="0"/>
        <w:ind w:left="270"/>
        <w:rPr>
          <w:rFonts w:ascii="Verdana" w:hAnsi="Verdana"/>
          <w:sz w:val="20"/>
          <w:szCs w:val="20"/>
        </w:rPr>
        <w:sectPr w:rsidR="0097385F" w:rsidRPr="00AA1AE0" w:rsidSect="000747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56B50811" w14:textId="7E65E452" w:rsidR="001D06E7" w:rsidRDefault="00BC39B1" w:rsidP="001D06E7">
      <w:pPr>
        <w:tabs>
          <w:tab w:val="left" w:pos="2026"/>
        </w:tabs>
        <w:spacing w:before="120" w:after="240"/>
        <w:ind w:left="360"/>
        <w:jc w:val="center"/>
        <w:rPr>
          <w:rFonts w:ascii="Verdana" w:hAnsi="Verdana"/>
          <w:sz w:val="20"/>
          <w:szCs w:val="20"/>
        </w:rPr>
      </w:pPr>
      <w:r w:rsidRPr="001E41D9">
        <w:rPr>
          <w:noProof/>
        </w:rPr>
        <w:lastRenderedPageBreak/>
        <w:drawing>
          <wp:inline distT="0" distB="0" distL="0" distR="0" wp14:anchorId="73C97BFD" wp14:editId="112D8EFC">
            <wp:extent cx="2788920" cy="19476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194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2A48" w14:textId="5FC6F088" w:rsidR="00BC39B1" w:rsidRPr="0006603B" w:rsidRDefault="00BC39B1" w:rsidP="0006603B">
      <w:pPr>
        <w:tabs>
          <w:tab w:val="left" w:pos="2026"/>
        </w:tabs>
        <w:spacing w:before="120" w:after="120"/>
        <w:ind w:left="720"/>
        <w:rPr>
          <w:rFonts w:ascii="Cambria Math" w:hAnsi="Cambria Math"/>
          <w:i/>
          <w:iCs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=22V, 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=3.3kΩ, 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=2.7kΩ,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=288Ω, 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EF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=5.213V</m:t>
          </m:r>
        </m:oMath>
      </m:oMathPara>
    </w:p>
    <w:p w14:paraId="779D8CE3" w14:textId="2BC311AA" w:rsidR="001D06E7" w:rsidRPr="00AA1AE0" w:rsidRDefault="001D06E7" w:rsidP="001D06E7">
      <w:pPr>
        <w:tabs>
          <w:tab w:val="left" w:pos="2026"/>
        </w:tabs>
        <w:spacing w:before="120" w:after="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Instructions</w:t>
      </w:r>
    </w:p>
    <w:p w14:paraId="1247E960" w14:textId="56C522B5" w:rsidR="00481880" w:rsidRDefault="005250B4" w:rsidP="005250B4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Using </w:t>
      </w:r>
      <w:r w:rsidR="00A60174">
        <w:rPr>
          <w:rFonts w:ascii="Verdana" w:hAnsi="Verdana"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formulas on the previous page and the given values </w:t>
      </w:r>
      <w:r w:rsidR="00A60174">
        <w:rPr>
          <w:rFonts w:ascii="Verdana" w:hAnsi="Verdana"/>
          <w:sz w:val="20"/>
          <w:szCs w:val="20"/>
        </w:rPr>
        <w:t>above</w:t>
      </w:r>
      <w:r>
        <w:rPr>
          <w:rFonts w:ascii="Verdana" w:hAnsi="Verdana"/>
          <w:sz w:val="20"/>
          <w:szCs w:val="20"/>
        </w:rPr>
        <w:t xml:space="preserve">, </w:t>
      </w:r>
      <w:r w:rsidR="007C2A09">
        <w:rPr>
          <w:rFonts w:ascii="Verdana" w:hAnsi="Verdana"/>
          <w:sz w:val="20"/>
          <w:szCs w:val="20"/>
        </w:rPr>
        <w:t xml:space="preserve">complete </w:t>
      </w:r>
      <w:r w:rsidR="00F90D38" w:rsidRPr="00AA1AE0">
        <w:rPr>
          <w:rFonts w:ascii="Verdana" w:hAnsi="Verdana"/>
          <w:sz w:val="20"/>
          <w:szCs w:val="20"/>
        </w:rPr>
        <w:t xml:space="preserve">the </w:t>
      </w:r>
      <w:r w:rsidR="002E6695">
        <w:rPr>
          <w:rFonts w:ascii="Verdana" w:hAnsi="Verdana"/>
          <w:sz w:val="20"/>
          <w:szCs w:val="20"/>
        </w:rPr>
        <w:t xml:space="preserve">following </w:t>
      </w:r>
      <w:r w:rsidR="007C2A09">
        <w:rPr>
          <w:rFonts w:ascii="Verdana" w:hAnsi="Verdana"/>
          <w:sz w:val="20"/>
          <w:szCs w:val="20"/>
        </w:rPr>
        <w:t>table</w:t>
      </w:r>
      <w:r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9A705C" w:rsidRPr="00F570D1" w14:paraId="323234F0" w14:textId="77777777" w:rsidTr="007C2A09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7B1685CB" w14:textId="77777777" w:rsidR="009A705C" w:rsidRPr="00F570D1" w:rsidRDefault="009A705C" w:rsidP="00FD5A2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A17B0BD" w14:textId="77777777" w:rsidR="009A705C" w:rsidRPr="00F570D1" w:rsidRDefault="009A705C" w:rsidP="00FD5A2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69E3FD07" w14:textId="77777777" w:rsidR="009A705C" w:rsidRPr="00F570D1" w:rsidRDefault="009A705C" w:rsidP="00FD5A2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6A6EE27D" w14:textId="77777777" w:rsidR="009A705C" w:rsidRPr="00F570D1" w:rsidRDefault="009A705C" w:rsidP="00FD5A2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AF3B34C" w14:textId="77777777" w:rsidR="009A705C" w:rsidRPr="00F570D1" w:rsidRDefault="009A705C" w:rsidP="00FD5A2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7C2A09" w:rsidRPr="00F570D1" w14:paraId="1BC33FCE" w14:textId="77777777" w:rsidTr="007C2A09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B25BC38" w14:textId="77777777" w:rsidR="007C2A09" w:rsidRPr="00F570D1" w:rsidRDefault="007C2A09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570D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01B292CE" w14:textId="77777777" w:rsidR="007C2A09" w:rsidRPr="00F570D1" w:rsidRDefault="007C2A09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  <w:tcBorders>
              <w:left w:val="single" w:sz="4" w:space="0" w:color="auto"/>
            </w:tcBorders>
            <w:vAlign w:val="center"/>
          </w:tcPr>
          <w:p w14:paraId="3AB68FE0" w14:textId="7B2D1FE9" w:rsidR="00992FF7" w:rsidRPr="001F2D7C" w:rsidRDefault="00992FF7" w:rsidP="00992FF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8BA5035" w14:textId="52BB94D7" w:rsidR="007C2A09" w:rsidRPr="001F2D7C" w:rsidRDefault="007C2A09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A3C4D6" w14:textId="6FE8D836" w:rsidR="007C2A09" w:rsidRPr="001F2D7C" w:rsidRDefault="007C2A09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7C2A09" w:rsidRPr="00F570D1" w14:paraId="2658CF22" w14:textId="77777777" w:rsidTr="007C2A09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0767708" w14:textId="55C25034" w:rsidR="007C2A09" w:rsidRPr="00F570D1" w:rsidRDefault="007C2A09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6BC13DED" w14:textId="77777777" w:rsidR="007C2A09" w:rsidRPr="00F570D1" w:rsidRDefault="007C2A09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</w:tcBorders>
          </w:tcPr>
          <w:p w14:paraId="6F71ACFF" w14:textId="77777777" w:rsidR="007C2A09" w:rsidRPr="001F2D7C" w:rsidRDefault="007C2A09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706B53C" w14:textId="7011834B" w:rsidR="007C2A09" w:rsidRPr="001F2D7C" w:rsidRDefault="007C2A09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63AFB6" w14:textId="0A8A209B" w:rsidR="007C2A09" w:rsidRPr="001F2D7C" w:rsidRDefault="007C2A09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7C2A09" w:rsidRPr="00F570D1" w14:paraId="40C5FAA2" w14:textId="77777777" w:rsidTr="007C2A09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E9DD2A5" w14:textId="37382D1F" w:rsidR="007C2A09" w:rsidRPr="00F570D1" w:rsidRDefault="007C2A09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77A6CC3E" w14:textId="77777777" w:rsidR="007C2A09" w:rsidRPr="00F570D1" w:rsidRDefault="007C2A09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  <w:tcBorders>
              <w:left w:val="single" w:sz="4" w:space="0" w:color="auto"/>
            </w:tcBorders>
            <w:vAlign w:val="center"/>
          </w:tcPr>
          <w:p w14:paraId="54F67197" w14:textId="57731A5D" w:rsidR="007C2A09" w:rsidRPr="001F2D7C" w:rsidRDefault="007C2A09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D708C7E" w14:textId="3278982F" w:rsidR="007C2A09" w:rsidRPr="001F2D7C" w:rsidRDefault="007C2A09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CA810F" w14:textId="6AE6C74C" w:rsidR="007C2A09" w:rsidRPr="001F2D7C" w:rsidRDefault="007C2A09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7C2A09" w:rsidRPr="00F570D1" w14:paraId="1534331F" w14:textId="77777777" w:rsidTr="007C2A09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C737144" w14:textId="2B704D2F" w:rsidR="007C2A09" w:rsidRPr="00F570D1" w:rsidRDefault="007C2A09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63CD16B7" w14:textId="77777777" w:rsidR="007C2A09" w:rsidRPr="00F570D1" w:rsidRDefault="007C2A09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4DED6297" w14:textId="77777777" w:rsidR="007C2A09" w:rsidRPr="001F2D7C" w:rsidRDefault="007C2A09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bottom w:val="single" w:sz="4" w:space="0" w:color="auto"/>
              <w:right w:val="single" w:sz="4" w:space="0" w:color="auto"/>
            </w:tcBorders>
          </w:tcPr>
          <w:p w14:paraId="26EC1B37" w14:textId="7ACAF251" w:rsidR="007C2A09" w:rsidRPr="001F2D7C" w:rsidRDefault="007C2A09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DCD716" w14:textId="75C75313" w:rsidR="007C2A09" w:rsidRPr="001F2D7C" w:rsidRDefault="007C2A09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9A705C" w:rsidRPr="00F570D1" w14:paraId="5B185180" w14:textId="77777777" w:rsidTr="007C2A09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6869CF4" w14:textId="77777777" w:rsidR="009A705C" w:rsidRPr="00F570D1" w:rsidRDefault="009A705C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453FFD61" w14:textId="77777777" w:rsidR="009A705C" w:rsidRPr="00F570D1" w:rsidRDefault="009A705C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42E849AE" w14:textId="77777777" w:rsidR="009A705C" w:rsidRPr="001F2D7C" w:rsidRDefault="009A705C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645F7113" w14:textId="77777777" w:rsidR="009A705C" w:rsidRPr="001F2D7C" w:rsidRDefault="009A705C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81D014" w14:textId="56BEF55A" w:rsidR="009A705C" w:rsidRPr="001F2D7C" w:rsidRDefault="009A705C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400A050B" w14:textId="0F89DB57" w:rsidR="005250B4" w:rsidRDefault="00CD4E3A" w:rsidP="0006603B">
      <w:pPr>
        <w:tabs>
          <w:tab w:val="left" w:pos="2026"/>
        </w:tabs>
        <w:spacing w:before="36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Calculate the value that R</w:t>
      </w:r>
      <w:r w:rsidRPr="00CD4E3A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would need to be adjusted to obtain a balanced bridge circuit</w:t>
      </w:r>
      <w:r w:rsidR="005250B4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CD4E3A" w:rsidRPr="00F570D1" w14:paraId="058703BA" w14:textId="77777777" w:rsidTr="00FD5A2C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044D28AA" w14:textId="77777777" w:rsidR="00CD4E3A" w:rsidRPr="00F570D1" w:rsidRDefault="00CD4E3A" w:rsidP="00FD5A2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F1DC139" w14:textId="77777777" w:rsidR="00CD4E3A" w:rsidRPr="00F570D1" w:rsidRDefault="00CD4E3A" w:rsidP="00FD5A2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538A7BC7" w14:textId="77777777" w:rsidR="00CD4E3A" w:rsidRPr="00F570D1" w:rsidRDefault="00CD4E3A" w:rsidP="00FD5A2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02BB537E" w14:textId="77777777" w:rsidR="00CD4E3A" w:rsidRPr="00F570D1" w:rsidRDefault="00CD4E3A" w:rsidP="00FD5A2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77EC636" w14:textId="77777777" w:rsidR="00CD4E3A" w:rsidRPr="00F570D1" w:rsidRDefault="00CD4E3A" w:rsidP="00FD5A2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CD4E3A" w:rsidRPr="00F570D1" w14:paraId="253A3173" w14:textId="77777777" w:rsidTr="00FD5A2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7A6B596" w14:textId="77777777" w:rsidR="00CD4E3A" w:rsidRPr="00F570D1" w:rsidRDefault="00CD4E3A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570D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41910C1E" w14:textId="77777777" w:rsidR="00CD4E3A" w:rsidRPr="00F570D1" w:rsidRDefault="00CD4E3A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  <w:tcBorders>
              <w:left w:val="single" w:sz="4" w:space="0" w:color="auto"/>
            </w:tcBorders>
            <w:vAlign w:val="center"/>
          </w:tcPr>
          <w:p w14:paraId="748A9F74" w14:textId="60A46F51" w:rsidR="00CD4E3A" w:rsidRPr="001F2D7C" w:rsidRDefault="00CD4E3A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5142D11" w14:textId="58AC2F6E" w:rsidR="00CD4E3A" w:rsidRPr="001F2D7C" w:rsidRDefault="00CD4E3A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118578" w14:textId="2133BB7B" w:rsidR="00CD4E3A" w:rsidRPr="001F2D7C" w:rsidRDefault="00CD4E3A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CD4E3A" w:rsidRPr="00F570D1" w14:paraId="371CD59B" w14:textId="77777777" w:rsidTr="00FD5A2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487CF23" w14:textId="77777777" w:rsidR="00CD4E3A" w:rsidRPr="00F570D1" w:rsidRDefault="00CD4E3A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29223AB2" w14:textId="77777777" w:rsidR="00CD4E3A" w:rsidRPr="00F570D1" w:rsidRDefault="00CD4E3A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</w:tcBorders>
          </w:tcPr>
          <w:p w14:paraId="2132955C" w14:textId="77777777" w:rsidR="00CD4E3A" w:rsidRPr="001F2D7C" w:rsidRDefault="00CD4E3A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C98A3F8" w14:textId="442B2B52" w:rsidR="00CD4E3A" w:rsidRPr="001F2D7C" w:rsidRDefault="00CD4E3A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D727C0" w14:textId="1F4F66E5" w:rsidR="00CD4E3A" w:rsidRPr="001F2D7C" w:rsidRDefault="00CD4E3A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CD4E3A" w:rsidRPr="00F570D1" w14:paraId="44675D83" w14:textId="77777777" w:rsidTr="00FD5A2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83B61AA" w14:textId="77777777" w:rsidR="00CD4E3A" w:rsidRPr="00F570D1" w:rsidRDefault="00CD4E3A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491EA61A" w14:textId="77777777" w:rsidR="00CD4E3A" w:rsidRPr="00F570D1" w:rsidRDefault="00CD4E3A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  <w:tcBorders>
              <w:left w:val="single" w:sz="4" w:space="0" w:color="auto"/>
            </w:tcBorders>
            <w:vAlign w:val="center"/>
          </w:tcPr>
          <w:p w14:paraId="37D70A23" w14:textId="759E43A6" w:rsidR="00CD4E3A" w:rsidRPr="001F2D7C" w:rsidRDefault="00CD4E3A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FACC09F" w14:textId="25818A2A" w:rsidR="00CD4E3A" w:rsidRPr="001F2D7C" w:rsidRDefault="00CD4E3A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6680C9" w14:textId="4729B13F" w:rsidR="00CD4E3A" w:rsidRPr="001F2D7C" w:rsidRDefault="00CD4E3A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CD4E3A" w:rsidRPr="00F570D1" w14:paraId="09D69D5B" w14:textId="77777777" w:rsidTr="00FD5A2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C7B30CC" w14:textId="77777777" w:rsidR="00CD4E3A" w:rsidRPr="00F570D1" w:rsidRDefault="00CD4E3A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2D0BE385" w14:textId="77777777" w:rsidR="00CD4E3A" w:rsidRPr="00F570D1" w:rsidRDefault="00CD4E3A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C241DE3" w14:textId="77777777" w:rsidR="00CD4E3A" w:rsidRPr="001F2D7C" w:rsidRDefault="00CD4E3A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bottom w:val="single" w:sz="4" w:space="0" w:color="auto"/>
              <w:right w:val="single" w:sz="4" w:space="0" w:color="auto"/>
            </w:tcBorders>
          </w:tcPr>
          <w:p w14:paraId="509B6CA0" w14:textId="4197CD88" w:rsidR="00CD4E3A" w:rsidRPr="001F2D7C" w:rsidRDefault="00CD4E3A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A303D3" w14:textId="539621B4" w:rsidR="00CD4E3A" w:rsidRPr="001F2D7C" w:rsidRDefault="00CD4E3A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CD4E3A" w:rsidRPr="00F570D1" w14:paraId="5CD24820" w14:textId="77777777" w:rsidTr="00FD5A2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95F6E86" w14:textId="77777777" w:rsidR="00CD4E3A" w:rsidRPr="00F570D1" w:rsidRDefault="00CD4E3A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2D1FC294" w14:textId="77777777" w:rsidR="00CD4E3A" w:rsidRPr="00F570D1" w:rsidRDefault="00CD4E3A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36786E93" w14:textId="77777777" w:rsidR="00CD4E3A" w:rsidRPr="001F2D7C" w:rsidRDefault="00CD4E3A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4536C9D4" w14:textId="77777777" w:rsidR="00CD4E3A" w:rsidRPr="001F2D7C" w:rsidRDefault="00CD4E3A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E9AE58" w14:textId="77B4BDC2" w:rsidR="00CD4E3A" w:rsidRPr="001F2D7C" w:rsidRDefault="00CD4E3A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465C7654" w14:textId="77777777" w:rsidR="00CD4E3A" w:rsidRDefault="00CD4E3A" w:rsidP="00A531A0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</w:p>
    <w:p w14:paraId="6EC10BAF" w14:textId="3459BAF7" w:rsidR="00A60174" w:rsidRPr="00A531A0" w:rsidRDefault="00A60174" w:rsidP="00A60174">
      <w:pPr>
        <w:tabs>
          <w:tab w:val="left" w:pos="2026"/>
        </w:tabs>
        <w:spacing w:before="120" w:after="120"/>
        <w:ind w:left="720"/>
        <w:rPr>
          <w:rFonts w:ascii="Verdana" w:eastAsiaTheme="minorEastAsia" w:hAnsi="Verdan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=54V,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=100kΩ,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=220kΩ,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=720Ω, 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EF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=-2.71V</m:t>
          </m:r>
        </m:oMath>
      </m:oMathPara>
    </w:p>
    <w:p w14:paraId="7E9AB69C" w14:textId="77777777" w:rsidR="00A531A0" w:rsidRDefault="00A531A0" w:rsidP="00A531A0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Using the formulas on the previous page and the given values above, complete </w:t>
      </w:r>
      <w:r w:rsidRPr="00AA1AE0">
        <w:rPr>
          <w:rFonts w:ascii="Verdana" w:hAnsi="Verdana"/>
          <w:sz w:val="20"/>
          <w:szCs w:val="20"/>
        </w:rPr>
        <w:t xml:space="preserve">the </w:t>
      </w:r>
      <w:r>
        <w:rPr>
          <w:rFonts w:ascii="Verdana" w:hAnsi="Verdana"/>
          <w:sz w:val="20"/>
          <w:szCs w:val="20"/>
        </w:rPr>
        <w:t>following table.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A531A0" w:rsidRPr="00F570D1" w14:paraId="6931ED1C" w14:textId="77777777" w:rsidTr="00FD5A2C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105C894B" w14:textId="77777777" w:rsidR="00A531A0" w:rsidRPr="00F570D1" w:rsidRDefault="00A531A0" w:rsidP="00FD5A2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90BB738" w14:textId="77777777" w:rsidR="00A531A0" w:rsidRPr="00F570D1" w:rsidRDefault="00A531A0" w:rsidP="00FD5A2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6180C94A" w14:textId="77777777" w:rsidR="00A531A0" w:rsidRPr="00F570D1" w:rsidRDefault="00A531A0" w:rsidP="00FD5A2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24B715F1" w14:textId="77777777" w:rsidR="00A531A0" w:rsidRPr="00F570D1" w:rsidRDefault="00A531A0" w:rsidP="00FD5A2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ED19445" w14:textId="77777777" w:rsidR="00A531A0" w:rsidRPr="00F570D1" w:rsidRDefault="00A531A0" w:rsidP="00FD5A2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A531A0" w:rsidRPr="00F570D1" w14:paraId="24CA62D7" w14:textId="77777777" w:rsidTr="00FD5A2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B624767" w14:textId="77777777" w:rsidR="00A531A0" w:rsidRPr="00F570D1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570D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445A1A67" w14:textId="77777777" w:rsidR="00A531A0" w:rsidRPr="00F570D1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  <w:tcBorders>
              <w:left w:val="single" w:sz="4" w:space="0" w:color="auto"/>
            </w:tcBorders>
            <w:vAlign w:val="center"/>
          </w:tcPr>
          <w:p w14:paraId="4FB3AF0B" w14:textId="33D83241" w:rsidR="00A531A0" w:rsidRPr="001F2D7C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B4F19BB" w14:textId="20DF5BF9" w:rsidR="00A531A0" w:rsidRPr="001F2D7C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9AE184" w14:textId="4225028B" w:rsidR="00A531A0" w:rsidRPr="001F2D7C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A531A0" w:rsidRPr="00F570D1" w14:paraId="68E3BED8" w14:textId="77777777" w:rsidTr="00FD5A2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33E9C70" w14:textId="77777777" w:rsidR="00A531A0" w:rsidRPr="00F570D1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14042F5C" w14:textId="77777777" w:rsidR="00A531A0" w:rsidRPr="00F570D1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</w:tcBorders>
          </w:tcPr>
          <w:p w14:paraId="7F999883" w14:textId="77777777" w:rsidR="00A531A0" w:rsidRPr="001F2D7C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27CE45B" w14:textId="6ABFC3D2" w:rsidR="00A531A0" w:rsidRPr="001F2D7C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51602F" w14:textId="080CB671" w:rsidR="00A531A0" w:rsidRPr="001F2D7C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A531A0" w:rsidRPr="00F570D1" w14:paraId="3C57007A" w14:textId="77777777" w:rsidTr="00FD5A2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41D4129" w14:textId="77777777" w:rsidR="00A531A0" w:rsidRPr="00F570D1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71596974" w14:textId="77777777" w:rsidR="00A531A0" w:rsidRPr="00F570D1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  <w:tcBorders>
              <w:left w:val="single" w:sz="4" w:space="0" w:color="auto"/>
            </w:tcBorders>
            <w:vAlign w:val="center"/>
          </w:tcPr>
          <w:p w14:paraId="0E2F83C0" w14:textId="4EB83F28" w:rsidR="00A531A0" w:rsidRPr="001F2D7C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FDE12EC" w14:textId="7359950E" w:rsidR="00A531A0" w:rsidRPr="001F2D7C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88CE17" w14:textId="59C84706" w:rsidR="00A531A0" w:rsidRPr="001F2D7C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A531A0" w:rsidRPr="00F570D1" w14:paraId="20EA89D4" w14:textId="77777777" w:rsidTr="00FD5A2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0BA2408" w14:textId="77777777" w:rsidR="00A531A0" w:rsidRPr="00F570D1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30052D56" w14:textId="77777777" w:rsidR="00A531A0" w:rsidRPr="00F570D1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51A8FB68" w14:textId="77777777" w:rsidR="00A531A0" w:rsidRPr="001F2D7C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bottom w:val="single" w:sz="4" w:space="0" w:color="auto"/>
              <w:right w:val="single" w:sz="4" w:space="0" w:color="auto"/>
            </w:tcBorders>
          </w:tcPr>
          <w:p w14:paraId="5AC1A357" w14:textId="1699D5DF" w:rsidR="00A531A0" w:rsidRPr="001F2D7C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A42349" w14:textId="0D5BD227" w:rsidR="00A531A0" w:rsidRPr="001F2D7C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A531A0" w:rsidRPr="00F570D1" w14:paraId="44C93BAF" w14:textId="77777777" w:rsidTr="00FD5A2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0B6497A" w14:textId="77777777" w:rsidR="00A531A0" w:rsidRPr="00F570D1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4C2DC7C1" w14:textId="77777777" w:rsidR="00A531A0" w:rsidRPr="00F570D1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13550950" w14:textId="77777777" w:rsidR="00A531A0" w:rsidRPr="001F2D7C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4052FF81" w14:textId="77777777" w:rsidR="00A531A0" w:rsidRPr="001F2D7C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20CF9B" w14:textId="26AE8C3A" w:rsidR="00A531A0" w:rsidRPr="001F2D7C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77038243" w14:textId="77777777" w:rsidR="00A531A0" w:rsidRDefault="00A531A0" w:rsidP="00A531A0">
      <w:pPr>
        <w:tabs>
          <w:tab w:val="left" w:pos="2026"/>
        </w:tabs>
        <w:spacing w:before="36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Calculate the value that R</w:t>
      </w:r>
      <w:r w:rsidRPr="00CD4E3A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would need to be adjusted to obtain a balanced bridge circuit.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A531A0" w:rsidRPr="00F570D1" w14:paraId="68096449" w14:textId="77777777" w:rsidTr="00FD5A2C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5CA92E70" w14:textId="77777777" w:rsidR="00A531A0" w:rsidRPr="00F570D1" w:rsidRDefault="00A531A0" w:rsidP="00FD5A2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1676051" w14:textId="77777777" w:rsidR="00A531A0" w:rsidRPr="00F570D1" w:rsidRDefault="00A531A0" w:rsidP="00FD5A2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55E6F744" w14:textId="77777777" w:rsidR="00A531A0" w:rsidRPr="00F570D1" w:rsidRDefault="00A531A0" w:rsidP="00FD5A2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18A8BE80" w14:textId="77777777" w:rsidR="00A531A0" w:rsidRPr="00F570D1" w:rsidRDefault="00A531A0" w:rsidP="00FD5A2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CA10354" w14:textId="77777777" w:rsidR="00A531A0" w:rsidRPr="00F570D1" w:rsidRDefault="00A531A0" w:rsidP="00FD5A2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465721" w:rsidRPr="00F570D1" w14:paraId="6712E7D8" w14:textId="77777777" w:rsidTr="00FD5A2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B593C41" w14:textId="77777777" w:rsidR="00465721" w:rsidRPr="00F570D1" w:rsidRDefault="00465721" w:rsidP="004657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570D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39696D7E" w14:textId="77777777" w:rsidR="00465721" w:rsidRPr="00F570D1" w:rsidRDefault="00465721" w:rsidP="004657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  <w:tcBorders>
              <w:left w:val="single" w:sz="4" w:space="0" w:color="auto"/>
            </w:tcBorders>
            <w:vAlign w:val="center"/>
          </w:tcPr>
          <w:p w14:paraId="1C9A597C" w14:textId="7E6DD1B8" w:rsidR="00465721" w:rsidRPr="001F2D7C" w:rsidRDefault="00465721" w:rsidP="004657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867B44C" w14:textId="63423811" w:rsidR="00465721" w:rsidRPr="001F2D7C" w:rsidRDefault="00465721" w:rsidP="004657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7CC809" w14:textId="65575AC6" w:rsidR="00465721" w:rsidRPr="001F2D7C" w:rsidRDefault="00465721" w:rsidP="004657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465721" w:rsidRPr="00F570D1" w14:paraId="26B17509" w14:textId="77777777" w:rsidTr="00FD5A2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B553CEF" w14:textId="77777777" w:rsidR="00465721" w:rsidRPr="00F570D1" w:rsidRDefault="00465721" w:rsidP="004657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700F7324" w14:textId="77777777" w:rsidR="00465721" w:rsidRPr="00F570D1" w:rsidRDefault="00465721" w:rsidP="004657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</w:tcBorders>
          </w:tcPr>
          <w:p w14:paraId="1BC10F83" w14:textId="77777777" w:rsidR="00465721" w:rsidRPr="001F2D7C" w:rsidRDefault="00465721" w:rsidP="004657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87CC990" w14:textId="429A7B55" w:rsidR="00465721" w:rsidRPr="001F2D7C" w:rsidRDefault="00465721" w:rsidP="004657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4D8343" w14:textId="56136F1C" w:rsidR="00465721" w:rsidRPr="001F2D7C" w:rsidRDefault="00465721" w:rsidP="004657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465721" w:rsidRPr="00F570D1" w14:paraId="49932C58" w14:textId="77777777" w:rsidTr="00FD5A2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0E3AFFE" w14:textId="77777777" w:rsidR="00465721" w:rsidRPr="00F570D1" w:rsidRDefault="00465721" w:rsidP="004657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39E34EF5" w14:textId="77777777" w:rsidR="00465721" w:rsidRPr="00F570D1" w:rsidRDefault="00465721" w:rsidP="004657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  <w:tcBorders>
              <w:left w:val="single" w:sz="4" w:space="0" w:color="auto"/>
            </w:tcBorders>
            <w:vAlign w:val="center"/>
          </w:tcPr>
          <w:p w14:paraId="6058E2DF" w14:textId="0F92DB4F" w:rsidR="00465721" w:rsidRPr="001F2D7C" w:rsidRDefault="00465721" w:rsidP="004657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D047075" w14:textId="5F63B7E6" w:rsidR="00465721" w:rsidRPr="001F2D7C" w:rsidRDefault="00465721" w:rsidP="004657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5B247A" w14:textId="3B7A56E1" w:rsidR="00465721" w:rsidRPr="001F2D7C" w:rsidRDefault="00465721" w:rsidP="004657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465721" w:rsidRPr="00F570D1" w14:paraId="4AE34E04" w14:textId="77777777" w:rsidTr="00FD5A2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E190582" w14:textId="77777777" w:rsidR="00465721" w:rsidRPr="00F570D1" w:rsidRDefault="00465721" w:rsidP="004657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10F52864" w14:textId="77777777" w:rsidR="00465721" w:rsidRPr="00F570D1" w:rsidRDefault="00465721" w:rsidP="004657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281B47D7" w14:textId="77777777" w:rsidR="00465721" w:rsidRPr="001F2D7C" w:rsidRDefault="00465721" w:rsidP="004657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bottom w:val="single" w:sz="4" w:space="0" w:color="auto"/>
              <w:right w:val="single" w:sz="4" w:space="0" w:color="auto"/>
            </w:tcBorders>
          </w:tcPr>
          <w:p w14:paraId="399FCFD5" w14:textId="2214E96B" w:rsidR="00465721" w:rsidRPr="001F2D7C" w:rsidRDefault="00465721" w:rsidP="004657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F4F838" w14:textId="0FF416A1" w:rsidR="00465721" w:rsidRPr="001F2D7C" w:rsidRDefault="00465721" w:rsidP="004657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465721" w:rsidRPr="00F570D1" w14:paraId="04A1D201" w14:textId="77777777" w:rsidTr="00FD5A2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D34C8D9" w14:textId="77777777" w:rsidR="00465721" w:rsidRPr="00F570D1" w:rsidRDefault="00465721" w:rsidP="004657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3D09D4B2" w14:textId="77777777" w:rsidR="00465721" w:rsidRPr="00F570D1" w:rsidRDefault="00465721" w:rsidP="004657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3D317C6B" w14:textId="77777777" w:rsidR="00465721" w:rsidRPr="001F2D7C" w:rsidRDefault="00465721" w:rsidP="004657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2E7EE0DA" w14:textId="77777777" w:rsidR="00465721" w:rsidRPr="001F2D7C" w:rsidRDefault="00465721" w:rsidP="004657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84C5B7" w14:textId="174B79ED" w:rsidR="00465721" w:rsidRPr="001F2D7C" w:rsidRDefault="00465721" w:rsidP="004657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4F021FA4" w14:textId="77777777" w:rsidR="00A531A0" w:rsidRDefault="00A531A0" w:rsidP="00A531A0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</w:p>
    <w:p w14:paraId="1F84C806" w14:textId="400CE19A" w:rsidR="00A531A0" w:rsidRPr="00A60174" w:rsidRDefault="00A531A0" w:rsidP="00A531A0">
      <w:pPr>
        <w:tabs>
          <w:tab w:val="left" w:pos="2026"/>
        </w:tabs>
        <w:spacing w:before="120" w:after="120"/>
        <w:ind w:left="720"/>
        <w:rPr>
          <w:rFonts w:ascii="Verdana" w:hAnsi="Verdan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16</m:t>
          </m:r>
          <m:r>
            <w:rPr>
              <w:rFonts w:ascii="Cambria Math" w:hAnsi="Cambria Math"/>
              <w:sz w:val="20"/>
              <w:szCs w:val="20"/>
            </w:rPr>
            <m:t xml:space="preserve">V,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</m:t>
          </m:r>
          <m:r>
            <w:rPr>
              <w:rFonts w:ascii="Cambria Math" w:hAnsi="Cambria Math"/>
              <w:sz w:val="20"/>
              <w:szCs w:val="20"/>
            </w:rPr>
            <m:t>.8</m:t>
          </m:r>
          <m:r>
            <w:rPr>
              <w:rFonts w:ascii="Cambria Math" w:hAnsi="Cambria Math"/>
              <w:sz w:val="20"/>
              <w:szCs w:val="20"/>
            </w:rPr>
            <m:t xml:space="preserve">kΩ,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1.1</m:t>
          </m:r>
          <m:r>
            <w:rPr>
              <w:rFonts w:ascii="Cambria Math" w:hAnsi="Cambria Math"/>
              <w:sz w:val="20"/>
              <w:szCs w:val="20"/>
            </w:rPr>
            <m:t>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820</m:t>
          </m:r>
          <m:r>
            <w:rPr>
              <w:rFonts w:ascii="Cambria Math" w:hAnsi="Cambria Math"/>
              <w:sz w:val="20"/>
              <w:szCs w:val="20"/>
            </w:rPr>
            <m:t>Ω</m:t>
          </m:r>
          <m:r>
            <w:rPr>
              <w:rFonts w:ascii="Cambria Math" w:hAnsi="Cambria Math"/>
              <w:sz w:val="20"/>
              <w:szCs w:val="20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EF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</m:t>
          </m:r>
          <m:r>
            <w:rPr>
              <w:rFonts w:ascii="Cambria Math" w:hAnsi="Cambria Math"/>
              <w:sz w:val="20"/>
              <w:szCs w:val="20"/>
            </w:rPr>
            <m:t>.</m:t>
          </m:r>
          <m:r>
            <w:rPr>
              <w:rFonts w:ascii="Cambria Math" w:hAnsi="Cambria Math"/>
              <w:sz w:val="20"/>
              <w:szCs w:val="20"/>
            </w:rPr>
            <m:t>1</m:t>
          </m:r>
          <m:r>
            <w:rPr>
              <w:rFonts w:ascii="Cambria Math" w:hAnsi="Cambria Math"/>
              <w:sz w:val="20"/>
              <w:szCs w:val="20"/>
            </w:rPr>
            <m:t>1V</m:t>
          </m:r>
        </m:oMath>
      </m:oMathPara>
    </w:p>
    <w:p w14:paraId="422E0167" w14:textId="77777777" w:rsidR="00A531A0" w:rsidRDefault="00A531A0" w:rsidP="00A531A0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Using the formulas on the previous page and the given values above, complete </w:t>
      </w:r>
      <w:r w:rsidRPr="00AA1AE0">
        <w:rPr>
          <w:rFonts w:ascii="Verdana" w:hAnsi="Verdana"/>
          <w:sz w:val="20"/>
          <w:szCs w:val="20"/>
        </w:rPr>
        <w:t xml:space="preserve">the </w:t>
      </w:r>
      <w:r>
        <w:rPr>
          <w:rFonts w:ascii="Verdana" w:hAnsi="Verdana"/>
          <w:sz w:val="20"/>
          <w:szCs w:val="20"/>
        </w:rPr>
        <w:t>following table.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A531A0" w:rsidRPr="00F570D1" w14:paraId="1B922B1E" w14:textId="77777777" w:rsidTr="00FD5A2C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79F8AB46" w14:textId="77777777" w:rsidR="00A531A0" w:rsidRPr="00F570D1" w:rsidRDefault="00A531A0" w:rsidP="00FD5A2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3CF9AFC" w14:textId="77777777" w:rsidR="00A531A0" w:rsidRPr="00F570D1" w:rsidRDefault="00A531A0" w:rsidP="00FD5A2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5E798771" w14:textId="77777777" w:rsidR="00A531A0" w:rsidRPr="00F570D1" w:rsidRDefault="00A531A0" w:rsidP="00FD5A2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74DE858" w14:textId="77777777" w:rsidR="00A531A0" w:rsidRPr="00F570D1" w:rsidRDefault="00A531A0" w:rsidP="00FD5A2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2D76033" w14:textId="77777777" w:rsidR="00A531A0" w:rsidRPr="00F570D1" w:rsidRDefault="00A531A0" w:rsidP="00FD5A2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A531A0" w:rsidRPr="00F570D1" w14:paraId="50117C0F" w14:textId="77777777" w:rsidTr="00FD5A2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18CE648" w14:textId="77777777" w:rsidR="00A531A0" w:rsidRPr="00F570D1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570D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256B3478" w14:textId="77777777" w:rsidR="00A531A0" w:rsidRPr="00F570D1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  <w:tcBorders>
              <w:left w:val="single" w:sz="4" w:space="0" w:color="auto"/>
            </w:tcBorders>
            <w:vAlign w:val="center"/>
          </w:tcPr>
          <w:p w14:paraId="1CC8B10B" w14:textId="1FBF2F7D" w:rsidR="00A531A0" w:rsidRPr="001F2D7C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A3CB77B" w14:textId="631B0C99" w:rsidR="00A531A0" w:rsidRPr="001F2D7C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57C445" w14:textId="502629B6" w:rsidR="00A531A0" w:rsidRPr="001F2D7C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A531A0" w:rsidRPr="00F570D1" w14:paraId="6A5CBC84" w14:textId="77777777" w:rsidTr="00FD5A2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9D121FE" w14:textId="77777777" w:rsidR="00A531A0" w:rsidRPr="00F570D1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7711DF3E" w14:textId="77777777" w:rsidR="00A531A0" w:rsidRPr="00F570D1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</w:tcBorders>
          </w:tcPr>
          <w:p w14:paraId="03AE42CA" w14:textId="77777777" w:rsidR="00A531A0" w:rsidRPr="001F2D7C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F44FD33" w14:textId="43EAB111" w:rsidR="00A531A0" w:rsidRPr="001F2D7C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B261C0" w14:textId="048D8317" w:rsidR="00A531A0" w:rsidRPr="001F2D7C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A531A0" w:rsidRPr="00F570D1" w14:paraId="6851FD51" w14:textId="77777777" w:rsidTr="00FD5A2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2B915E2" w14:textId="77777777" w:rsidR="00A531A0" w:rsidRPr="00F570D1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1189313B" w14:textId="77777777" w:rsidR="00A531A0" w:rsidRPr="00F570D1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  <w:tcBorders>
              <w:left w:val="single" w:sz="4" w:space="0" w:color="auto"/>
            </w:tcBorders>
            <w:vAlign w:val="center"/>
          </w:tcPr>
          <w:p w14:paraId="57326BC4" w14:textId="270B23EE" w:rsidR="00A531A0" w:rsidRPr="001F2D7C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45D2C0C" w14:textId="61482047" w:rsidR="00A531A0" w:rsidRPr="001F2D7C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6FAD23" w14:textId="1D97BD5B" w:rsidR="00A531A0" w:rsidRPr="001F2D7C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A531A0" w:rsidRPr="00F570D1" w14:paraId="1296D75E" w14:textId="77777777" w:rsidTr="00FD5A2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C6FF1F5" w14:textId="77777777" w:rsidR="00A531A0" w:rsidRPr="00F570D1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5DA1FC33" w14:textId="77777777" w:rsidR="00A531A0" w:rsidRPr="00F570D1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2A551336" w14:textId="77777777" w:rsidR="00A531A0" w:rsidRPr="001F2D7C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bottom w:val="single" w:sz="4" w:space="0" w:color="auto"/>
              <w:right w:val="single" w:sz="4" w:space="0" w:color="auto"/>
            </w:tcBorders>
          </w:tcPr>
          <w:p w14:paraId="1CCEBA90" w14:textId="276829E3" w:rsidR="00A531A0" w:rsidRPr="001F2D7C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D7E5C7" w14:textId="716E16A8" w:rsidR="00A531A0" w:rsidRPr="001F2D7C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A531A0" w:rsidRPr="00F570D1" w14:paraId="05AC346B" w14:textId="77777777" w:rsidTr="00FD5A2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FD0DCFB" w14:textId="77777777" w:rsidR="00A531A0" w:rsidRPr="00F570D1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4ABA6CFD" w14:textId="77777777" w:rsidR="00A531A0" w:rsidRPr="00F570D1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6CF3FDA6" w14:textId="77777777" w:rsidR="00A531A0" w:rsidRPr="001F2D7C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6756BE0A" w14:textId="77777777" w:rsidR="00A531A0" w:rsidRPr="001F2D7C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C585D7" w14:textId="621BB0DF" w:rsidR="00A531A0" w:rsidRPr="001F2D7C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3A639FE6" w14:textId="77777777" w:rsidR="00A531A0" w:rsidRDefault="00A531A0" w:rsidP="00A531A0">
      <w:pPr>
        <w:tabs>
          <w:tab w:val="left" w:pos="2026"/>
        </w:tabs>
        <w:spacing w:before="36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Calculate the value that R</w:t>
      </w:r>
      <w:r w:rsidRPr="00CD4E3A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would need to be adjusted to obtain a balanced bridge circuit.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A531A0" w:rsidRPr="00F570D1" w14:paraId="29968003" w14:textId="77777777" w:rsidTr="00FD5A2C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1AFA08C8" w14:textId="77777777" w:rsidR="00A531A0" w:rsidRPr="00F570D1" w:rsidRDefault="00A531A0" w:rsidP="00FD5A2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52FAC6A" w14:textId="77777777" w:rsidR="00A531A0" w:rsidRPr="00F570D1" w:rsidRDefault="00A531A0" w:rsidP="00FD5A2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10F60420" w14:textId="77777777" w:rsidR="00A531A0" w:rsidRPr="00F570D1" w:rsidRDefault="00A531A0" w:rsidP="00FD5A2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4908FA25" w14:textId="77777777" w:rsidR="00A531A0" w:rsidRPr="00F570D1" w:rsidRDefault="00A531A0" w:rsidP="00FD5A2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87131F5" w14:textId="77777777" w:rsidR="00A531A0" w:rsidRPr="00F570D1" w:rsidRDefault="00A531A0" w:rsidP="00FD5A2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946748" w:rsidRPr="00F570D1" w14:paraId="4E563BAD" w14:textId="77777777" w:rsidTr="00FD5A2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DB9BE3F" w14:textId="77777777" w:rsidR="00946748" w:rsidRPr="00F570D1" w:rsidRDefault="00946748" w:rsidP="0094674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570D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29C4317B" w14:textId="77777777" w:rsidR="00946748" w:rsidRPr="00F570D1" w:rsidRDefault="00946748" w:rsidP="0094674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  <w:tcBorders>
              <w:left w:val="single" w:sz="4" w:space="0" w:color="auto"/>
            </w:tcBorders>
            <w:vAlign w:val="center"/>
          </w:tcPr>
          <w:p w14:paraId="66AB172B" w14:textId="7B6C19B8" w:rsidR="00946748" w:rsidRPr="001F2D7C" w:rsidRDefault="00946748" w:rsidP="0094674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CA4C482" w14:textId="28CDD4DE" w:rsidR="00946748" w:rsidRPr="001F2D7C" w:rsidRDefault="00946748" w:rsidP="0094674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137AAD" w14:textId="0F3CC13C" w:rsidR="00946748" w:rsidRPr="001F2D7C" w:rsidRDefault="00946748" w:rsidP="0094674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946748" w:rsidRPr="00F570D1" w14:paraId="4EDB6374" w14:textId="77777777" w:rsidTr="00FD5A2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D3C4D36" w14:textId="77777777" w:rsidR="00946748" w:rsidRPr="00F570D1" w:rsidRDefault="00946748" w:rsidP="0094674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6D6B0A00" w14:textId="77777777" w:rsidR="00946748" w:rsidRPr="00F570D1" w:rsidRDefault="00946748" w:rsidP="0094674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</w:tcBorders>
          </w:tcPr>
          <w:p w14:paraId="3E6B85BB" w14:textId="77777777" w:rsidR="00946748" w:rsidRPr="001F2D7C" w:rsidRDefault="00946748" w:rsidP="0094674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DF627C8" w14:textId="594684E2" w:rsidR="00946748" w:rsidRPr="001F2D7C" w:rsidRDefault="00946748" w:rsidP="0094674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60FD1F" w14:textId="7D239636" w:rsidR="00946748" w:rsidRPr="001F2D7C" w:rsidRDefault="00946748" w:rsidP="0094674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946748" w:rsidRPr="00F570D1" w14:paraId="2250E037" w14:textId="77777777" w:rsidTr="00FD5A2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1834722" w14:textId="77777777" w:rsidR="00946748" w:rsidRPr="00F570D1" w:rsidRDefault="00946748" w:rsidP="0094674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344CD611" w14:textId="77777777" w:rsidR="00946748" w:rsidRPr="00F570D1" w:rsidRDefault="00946748" w:rsidP="0094674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  <w:tcBorders>
              <w:left w:val="single" w:sz="4" w:space="0" w:color="auto"/>
            </w:tcBorders>
            <w:vAlign w:val="center"/>
          </w:tcPr>
          <w:p w14:paraId="02BD278A" w14:textId="1297D4C5" w:rsidR="00946748" w:rsidRPr="001F2D7C" w:rsidRDefault="00946748" w:rsidP="0094674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DA2990C" w14:textId="12639D57" w:rsidR="00946748" w:rsidRPr="001F2D7C" w:rsidRDefault="00946748" w:rsidP="0094674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D638E1" w14:textId="0164C845" w:rsidR="00946748" w:rsidRPr="001F2D7C" w:rsidRDefault="00946748" w:rsidP="0094674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946748" w:rsidRPr="00F570D1" w14:paraId="74444464" w14:textId="77777777" w:rsidTr="00FD5A2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3B6549B" w14:textId="77777777" w:rsidR="00946748" w:rsidRPr="00F570D1" w:rsidRDefault="00946748" w:rsidP="0094674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54D881BE" w14:textId="77777777" w:rsidR="00946748" w:rsidRPr="00F570D1" w:rsidRDefault="00946748" w:rsidP="0094674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10F64226" w14:textId="77777777" w:rsidR="00946748" w:rsidRPr="001F2D7C" w:rsidRDefault="00946748" w:rsidP="0094674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bottom w:val="single" w:sz="4" w:space="0" w:color="auto"/>
              <w:right w:val="single" w:sz="4" w:space="0" w:color="auto"/>
            </w:tcBorders>
          </w:tcPr>
          <w:p w14:paraId="52546367" w14:textId="1E89E315" w:rsidR="00946748" w:rsidRPr="001F2D7C" w:rsidRDefault="00946748" w:rsidP="0094674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7637B8" w14:textId="65CA5774" w:rsidR="00946748" w:rsidRPr="001F2D7C" w:rsidRDefault="00946748" w:rsidP="0094674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946748" w:rsidRPr="00F570D1" w14:paraId="06DC6F75" w14:textId="77777777" w:rsidTr="00FD5A2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A009328" w14:textId="77777777" w:rsidR="00946748" w:rsidRPr="00F570D1" w:rsidRDefault="00946748" w:rsidP="0094674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031A55DA" w14:textId="77777777" w:rsidR="00946748" w:rsidRPr="00F570D1" w:rsidRDefault="00946748" w:rsidP="0094674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245C4A76" w14:textId="77777777" w:rsidR="00946748" w:rsidRPr="001F2D7C" w:rsidRDefault="00946748" w:rsidP="0094674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03A1688A" w14:textId="77777777" w:rsidR="00946748" w:rsidRPr="001F2D7C" w:rsidRDefault="00946748" w:rsidP="0094674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342E2D" w14:textId="2AD96802" w:rsidR="00946748" w:rsidRPr="001F2D7C" w:rsidRDefault="00946748" w:rsidP="0094674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06A3A051" w14:textId="77777777" w:rsidR="00A531A0" w:rsidRPr="00A60174" w:rsidRDefault="00A531A0" w:rsidP="00946748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</w:p>
    <w:sectPr w:rsidR="00A531A0" w:rsidRPr="00A60174" w:rsidSect="005B290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167B0" w14:textId="35CCD4F7" w:rsidR="0097385F" w:rsidRPr="007C2507" w:rsidRDefault="0097385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B44801">
      <w:rPr>
        <w:rFonts w:ascii="BankGothic Lt BT" w:hAnsi="BankGothic Lt BT"/>
        <w:caps/>
        <w:sz w:val="16"/>
        <w:szCs w:val="18"/>
      </w:rPr>
      <w:t>19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44801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4480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44801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44801">
      <w:rPr>
        <w:rFonts w:ascii="BankGothic Lt BT" w:hAnsi="BankGothic Lt BT"/>
        <w:caps/>
        <w:sz w:val="16"/>
        <w:szCs w:val="18"/>
      </w:rPr>
      <w:t>19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FBA70" w14:textId="149BF711" w:rsidR="0097385F" w:rsidRPr="007C2507" w:rsidRDefault="0097385F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44801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44801">
      <w:rPr>
        <w:rFonts w:ascii="BankGothic Lt BT" w:hAnsi="BankGothic Lt BT"/>
        <w:caps/>
        <w:sz w:val="16"/>
        <w:szCs w:val="18"/>
      </w:rPr>
      <w:t>19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4480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B44801">
      <w:rPr>
        <w:rFonts w:ascii="BankGothic Lt BT" w:hAnsi="BankGothic Lt BT"/>
        <w:caps/>
        <w:sz w:val="16"/>
        <w:szCs w:val="18"/>
      </w:rPr>
      <w:t>19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44801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ECF86" w14:textId="2A62C3C2" w:rsidR="0097385F" w:rsidRPr="007C2507" w:rsidRDefault="0097385F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44801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44801">
      <w:rPr>
        <w:rFonts w:ascii="BankGothic Lt BT" w:hAnsi="BankGothic Lt BT"/>
        <w:caps/>
        <w:sz w:val="16"/>
        <w:szCs w:val="18"/>
      </w:rPr>
      <w:t>19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4480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B44801">
      <w:rPr>
        <w:rFonts w:ascii="BankGothic Lt BT" w:hAnsi="BankGothic Lt BT"/>
        <w:caps/>
        <w:sz w:val="16"/>
        <w:szCs w:val="18"/>
      </w:rPr>
      <w:t>19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F2D7C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52FB406E" w:rsidR="009D60D7" w:rsidRPr="007C2507" w:rsidRDefault="009D60D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B44801">
      <w:rPr>
        <w:rFonts w:ascii="BankGothic Lt BT" w:hAnsi="BankGothic Lt BT"/>
        <w:caps/>
        <w:sz w:val="16"/>
        <w:szCs w:val="18"/>
      </w:rPr>
      <w:t>19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F2D7C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4480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44801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44801">
      <w:rPr>
        <w:rFonts w:ascii="BankGothic Lt BT" w:hAnsi="BankGothic Lt BT"/>
        <w:caps/>
        <w:sz w:val="16"/>
        <w:szCs w:val="18"/>
      </w:rPr>
      <w:t>19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1F7B5432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44801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44801">
      <w:rPr>
        <w:rFonts w:ascii="BankGothic Lt BT" w:hAnsi="BankGothic Lt BT"/>
        <w:caps/>
        <w:sz w:val="16"/>
        <w:szCs w:val="18"/>
      </w:rPr>
      <w:t>19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4480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5A787E">
      <w:rPr>
        <w:rFonts w:ascii="BankGothic Lt BT" w:hAnsi="BankGothic Lt BT"/>
        <w:caps/>
        <w:sz w:val="16"/>
        <w:szCs w:val="18"/>
      </w:rPr>
      <w:fldChar w:fldCharType="begin"/>
    </w:r>
    <w:r w:rsidR="005A787E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5A787E">
      <w:rPr>
        <w:rFonts w:ascii="BankGothic Lt BT" w:hAnsi="BankGothic Lt BT"/>
        <w:caps/>
        <w:sz w:val="16"/>
        <w:szCs w:val="18"/>
      </w:rPr>
      <w:fldChar w:fldCharType="separate"/>
    </w:r>
    <w:r w:rsidR="00B44801">
      <w:rPr>
        <w:rFonts w:ascii="BankGothic Lt BT" w:hAnsi="BankGothic Lt BT"/>
        <w:caps/>
        <w:sz w:val="16"/>
        <w:szCs w:val="18"/>
      </w:rPr>
      <w:t>19</w:t>
    </w:r>
    <w:r w:rsidR="005A787E">
      <w:rPr>
        <w:rFonts w:ascii="BankGothic Lt BT" w:hAnsi="BankGothic Lt BT"/>
        <w:caps/>
        <w:sz w:val="16"/>
        <w:szCs w:val="18"/>
      </w:rPr>
      <w:fldChar w:fldCharType="end"/>
    </w:r>
    <w:r w:rsidR="005A787E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F2D7C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0DA92607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44801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44801">
      <w:rPr>
        <w:rFonts w:ascii="BankGothic Lt BT" w:hAnsi="BankGothic Lt BT"/>
        <w:caps/>
        <w:sz w:val="16"/>
        <w:szCs w:val="18"/>
      </w:rPr>
      <w:t>19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4480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B44801">
      <w:rPr>
        <w:rFonts w:ascii="BankGothic Lt BT" w:hAnsi="BankGothic Lt BT"/>
        <w:caps/>
        <w:sz w:val="16"/>
        <w:szCs w:val="18"/>
      </w:rPr>
      <w:t>19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44801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89283" w14:textId="50772E7A" w:rsidR="0097385F" w:rsidRPr="007C2507" w:rsidRDefault="0097385F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B44801">
      <w:rPr>
        <w:rFonts w:ascii="BankGothic Lt BT" w:hAnsi="BankGothic Lt BT"/>
        <w:caps/>
        <w:sz w:val="24"/>
        <w:szCs w:val="24"/>
      </w:rPr>
      <w:t>More Wheatstone Bridge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CE963B6" w14:textId="53271E77" w:rsidR="0097385F" w:rsidRPr="000154E9" w:rsidRDefault="0097385F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44801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44801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C6371" w14:textId="1142173F" w:rsidR="0097385F" w:rsidRPr="007C2507" w:rsidRDefault="0097385F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B44801">
      <w:rPr>
        <w:rFonts w:ascii="BankGothic Lt BT" w:hAnsi="BankGothic Lt BT"/>
        <w:caps/>
        <w:sz w:val="24"/>
        <w:szCs w:val="24"/>
      </w:rPr>
      <w:t>More Wheatstone Bridge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C7FCB81" w14:textId="19E76891" w:rsidR="0097385F" w:rsidRPr="000154E9" w:rsidRDefault="0097385F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44801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44801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7385F" w14:paraId="3709004A" w14:textId="77777777" w:rsidTr="00E130F3">
      <w:tc>
        <w:tcPr>
          <w:tcW w:w="630" w:type="dxa"/>
        </w:tcPr>
        <w:p w14:paraId="6806E343" w14:textId="77777777" w:rsidR="0097385F" w:rsidRDefault="0097385F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1DDDF30" wp14:editId="27C80729">
                <wp:extent cx="411480" cy="31089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6B497A7F" w14:textId="50ED9DEC" w:rsidR="0097385F" w:rsidRPr="007C2507" w:rsidRDefault="0097385F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B44801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7CED4F52" w14:textId="77777777" w:rsidR="0097385F" w:rsidRDefault="0097385F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FC777C0" wp14:editId="6249E201">
                <wp:extent cx="411480" cy="31089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F5CE854" w14:textId="77777777" w:rsidR="0097385F" w:rsidRPr="00B025CF" w:rsidRDefault="0097385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23170987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B44801">
      <w:rPr>
        <w:rFonts w:ascii="BankGothic Lt BT" w:hAnsi="BankGothic Lt BT"/>
        <w:caps/>
        <w:sz w:val="24"/>
        <w:szCs w:val="24"/>
      </w:rPr>
      <w:t>More Wheatstone Bridge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6EA6DB8E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44801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44801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019503D3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B44801">
      <w:rPr>
        <w:rFonts w:ascii="BankGothic Lt BT" w:hAnsi="BankGothic Lt BT"/>
        <w:caps/>
        <w:sz w:val="24"/>
        <w:szCs w:val="24"/>
      </w:rPr>
      <w:t>More Wheatstone Bridge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7F2E1888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44801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44801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D60D7" w14:paraId="146D1832" w14:textId="77777777" w:rsidTr="00E130F3">
      <w:tc>
        <w:tcPr>
          <w:tcW w:w="630" w:type="dxa"/>
        </w:tcPr>
        <w:p w14:paraId="2D1B9CE5" w14:textId="77777777" w:rsidR="009D60D7" w:rsidRDefault="009D60D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0E2F2DAE" w:rsidR="009D60D7" w:rsidRPr="007C2507" w:rsidRDefault="009D60D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B44801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9D60D7" w:rsidRDefault="009D60D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9D60D7" w:rsidRPr="00B025CF" w:rsidRDefault="009D60D7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 w15:restartNumberingAfterBreak="0">
    <w:nsid w:val="140650EE"/>
    <w:multiLevelType w:val="hybridMultilevel"/>
    <w:tmpl w:val="F6769D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6C01B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F16773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EE62C6"/>
    <w:multiLevelType w:val="hybridMultilevel"/>
    <w:tmpl w:val="71428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D94AC5"/>
    <w:multiLevelType w:val="hybridMultilevel"/>
    <w:tmpl w:val="363E6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E37C9D"/>
    <w:multiLevelType w:val="hybridMultilevel"/>
    <w:tmpl w:val="D520C8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5790501"/>
    <w:multiLevelType w:val="hybridMultilevel"/>
    <w:tmpl w:val="39EA56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2"/>
  </w:num>
  <w:num w:numId="5">
    <w:abstractNumId w:val="2"/>
  </w:num>
  <w:num w:numId="6">
    <w:abstractNumId w:val="21"/>
  </w:num>
  <w:num w:numId="7">
    <w:abstractNumId w:val="25"/>
  </w:num>
  <w:num w:numId="8">
    <w:abstractNumId w:val="9"/>
  </w:num>
  <w:num w:numId="9">
    <w:abstractNumId w:val="19"/>
  </w:num>
  <w:num w:numId="10">
    <w:abstractNumId w:val="15"/>
  </w:num>
  <w:num w:numId="11">
    <w:abstractNumId w:val="20"/>
  </w:num>
  <w:num w:numId="12">
    <w:abstractNumId w:val="13"/>
  </w:num>
  <w:num w:numId="13">
    <w:abstractNumId w:val="12"/>
  </w:num>
  <w:num w:numId="14">
    <w:abstractNumId w:val="10"/>
  </w:num>
  <w:num w:numId="15">
    <w:abstractNumId w:val="17"/>
  </w:num>
  <w:num w:numId="16">
    <w:abstractNumId w:val="8"/>
  </w:num>
  <w:num w:numId="17">
    <w:abstractNumId w:val="7"/>
  </w:num>
  <w:num w:numId="18">
    <w:abstractNumId w:val="23"/>
  </w:num>
  <w:num w:numId="19">
    <w:abstractNumId w:val="24"/>
  </w:num>
  <w:num w:numId="20">
    <w:abstractNumId w:val="27"/>
  </w:num>
  <w:num w:numId="21">
    <w:abstractNumId w:val="11"/>
  </w:num>
  <w:num w:numId="22">
    <w:abstractNumId w:val="14"/>
  </w:num>
  <w:num w:numId="23">
    <w:abstractNumId w:val="26"/>
  </w:num>
  <w:num w:numId="24">
    <w:abstractNumId w:val="16"/>
  </w:num>
  <w:num w:numId="25">
    <w:abstractNumId w:val="5"/>
  </w:num>
  <w:num w:numId="26">
    <w:abstractNumId w:val="4"/>
  </w:num>
  <w:num w:numId="27">
    <w:abstractNumId w:val="1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7168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04784"/>
    <w:rsid w:val="00012361"/>
    <w:rsid w:val="000154E9"/>
    <w:rsid w:val="000178E1"/>
    <w:rsid w:val="0004185D"/>
    <w:rsid w:val="00041E52"/>
    <w:rsid w:val="000423C4"/>
    <w:rsid w:val="000524AC"/>
    <w:rsid w:val="000544E1"/>
    <w:rsid w:val="0006603B"/>
    <w:rsid w:val="00074728"/>
    <w:rsid w:val="000A23B3"/>
    <w:rsid w:val="000A55D5"/>
    <w:rsid w:val="000B3877"/>
    <w:rsid w:val="000C05F6"/>
    <w:rsid w:val="00101028"/>
    <w:rsid w:val="00106D14"/>
    <w:rsid w:val="0012231D"/>
    <w:rsid w:val="00127902"/>
    <w:rsid w:val="00133B76"/>
    <w:rsid w:val="00141840"/>
    <w:rsid w:val="001506EF"/>
    <w:rsid w:val="0015552F"/>
    <w:rsid w:val="001A4B6E"/>
    <w:rsid w:val="001C2E27"/>
    <w:rsid w:val="001D06E7"/>
    <w:rsid w:val="001D5152"/>
    <w:rsid w:val="001E41D9"/>
    <w:rsid w:val="001F0D3C"/>
    <w:rsid w:val="001F2D7C"/>
    <w:rsid w:val="002025E4"/>
    <w:rsid w:val="00203555"/>
    <w:rsid w:val="00222A30"/>
    <w:rsid w:val="00224C5A"/>
    <w:rsid w:val="002323AE"/>
    <w:rsid w:val="00241DCB"/>
    <w:rsid w:val="00253320"/>
    <w:rsid w:val="00255DAC"/>
    <w:rsid w:val="00261027"/>
    <w:rsid w:val="00265CA7"/>
    <w:rsid w:val="00295358"/>
    <w:rsid w:val="002E22BE"/>
    <w:rsid w:val="002E5C63"/>
    <w:rsid w:val="002E6695"/>
    <w:rsid w:val="002E7E59"/>
    <w:rsid w:val="00307505"/>
    <w:rsid w:val="00310134"/>
    <w:rsid w:val="003123C1"/>
    <w:rsid w:val="0035749A"/>
    <w:rsid w:val="00357A70"/>
    <w:rsid w:val="0037367C"/>
    <w:rsid w:val="003A4DD9"/>
    <w:rsid w:val="003A7095"/>
    <w:rsid w:val="003D74E1"/>
    <w:rsid w:val="003F2E8B"/>
    <w:rsid w:val="003F522D"/>
    <w:rsid w:val="003F6D63"/>
    <w:rsid w:val="00401F2D"/>
    <w:rsid w:val="00402068"/>
    <w:rsid w:val="00413DA9"/>
    <w:rsid w:val="00422289"/>
    <w:rsid w:val="004258DA"/>
    <w:rsid w:val="00430375"/>
    <w:rsid w:val="00431790"/>
    <w:rsid w:val="004328DF"/>
    <w:rsid w:val="004332DB"/>
    <w:rsid w:val="00442DED"/>
    <w:rsid w:val="00465721"/>
    <w:rsid w:val="00467565"/>
    <w:rsid w:val="00472F8B"/>
    <w:rsid w:val="00481880"/>
    <w:rsid w:val="00482D5A"/>
    <w:rsid w:val="004927C6"/>
    <w:rsid w:val="004A2884"/>
    <w:rsid w:val="004A3F48"/>
    <w:rsid w:val="004C0D25"/>
    <w:rsid w:val="004C66D6"/>
    <w:rsid w:val="004D1067"/>
    <w:rsid w:val="004D3BAE"/>
    <w:rsid w:val="004E1F50"/>
    <w:rsid w:val="0052299E"/>
    <w:rsid w:val="005250B4"/>
    <w:rsid w:val="00525E62"/>
    <w:rsid w:val="005277BE"/>
    <w:rsid w:val="0054489E"/>
    <w:rsid w:val="00554A33"/>
    <w:rsid w:val="00561F05"/>
    <w:rsid w:val="005A2856"/>
    <w:rsid w:val="005A787E"/>
    <w:rsid w:val="005B290A"/>
    <w:rsid w:val="005B3A86"/>
    <w:rsid w:val="005C46B9"/>
    <w:rsid w:val="006055DF"/>
    <w:rsid w:val="006068F8"/>
    <w:rsid w:val="00610740"/>
    <w:rsid w:val="00613CEA"/>
    <w:rsid w:val="00613E4E"/>
    <w:rsid w:val="00615879"/>
    <w:rsid w:val="006202A1"/>
    <w:rsid w:val="0063102B"/>
    <w:rsid w:val="00652C9A"/>
    <w:rsid w:val="00661207"/>
    <w:rsid w:val="00662E44"/>
    <w:rsid w:val="00663773"/>
    <w:rsid w:val="00693201"/>
    <w:rsid w:val="006979FA"/>
    <w:rsid w:val="00697F15"/>
    <w:rsid w:val="006D1647"/>
    <w:rsid w:val="006D716C"/>
    <w:rsid w:val="006F19A5"/>
    <w:rsid w:val="006F7F1A"/>
    <w:rsid w:val="007140C7"/>
    <w:rsid w:val="00723673"/>
    <w:rsid w:val="00745276"/>
    <w:rsid w:val="0074787B"/>
    <w:rsid w:val="0075695D"/>
    <w:rsid w:val="00761B84"/>
    <w:rsid w:val="0077606A"/>
    <w:rsid w:val="007801EC"/>
    <w:rsid w:val="00784EF5"/>
    <w:rsid w:val="007940C2"/>
    <w:rsid w:val="007C2507"/>
    <w:rsid w:val="007C2A09"/>
    <w:rsid w:val="007E5038"/>
    <w:rsid w:val="007E5FFA"/>
    <w:rsid w:val="0080040A"/>
    <w:rsid w:val="0081458F"/>
    <w:rsid w:val="00816BC7"/>
    <w:rsid w:val="008201D6"/>
    <w:rsid w:val="00825608"/>
    <w:rsid w:val="008669EB"/>
    <w:rsid w:val="00866D5F"/>
    <w:rsid w:val="00873F1B"/>
    <w:rsid w:val="00885346"/>
    <w:rsid w:val="00894CB5"/>
    <w:rsid w:val="008975D5"/>
    <w:rsid w:val="008B456A"/>
    <w:rsid w:val="008B6FC5"/>
    <w:rsid w:val="008D762D"/>
    <w:rsid w:val="008E375B"/>
    <w:rsid w:val="008F702A"/>
    <w:rsid w:val="009055E4"/>
    <w:rsid w:val="00910FD4"/>
    <w:rsid w:val="00911D6A"/>
    <w:rsid w:val="009219E3"/>
    <w:rsid w:val="0094143E"/>
    <w:rsid w:val="00946748"/>
    <w:rsid w:val="009559C9"/>
    <w:rsid w:val="0097385F"/>
    <w:rsid w:val="00975665"/>
    <w:rsid w:val="00980EBB"/>
    <w:rsid w:val="00992FF7"/>
    <w:rsid w:val="009A14CD"/>
    <w:rsid w:val="009A705C"/>
    <w:rsid w:val="009B042B"/>
    <w:rsid w:val="009B551B"/>
    <w:rsid w:val="009B6084"/>
    <w:rsid w:val="009D60D7"/>
    <w:rsid w:val="009D677B"/>
    <w:rsid w:val="009E273C"/>
    <w:rsid w:val="009E6B6C"/>
    <w:rsid w:val="009F2DFA"/>
    <w:rsid w:val="009F76D1"/>
    <w:rsid w:val="00A42A96"/>
    <w:rsid w:val="00A51B95"/>
    <w:rsid w:val="00A531A0"/>
    <w:rsid w:val="00A60174"/>
    <w:rsid w:val="00A662F0"/>
    <w:rsid w:val="00A66693"/>
    <w:rsid w:val="00A91B05"/>
    <w:rsid w:val="00AA1AE0"/>
    <w:rsid w:val="00AD5961"/>
    <w:rsid w:val="00AD771F"/>
    <w:rsid w:val="00AF679A"/>
    <w:rsid w:val="00AF69EE"/>
    <w:rsid w:val="00B025CF"/>
    <w:rsid w:val="00B1005A"/>
    <w:rsid w:val="00B23B2E"/>
    <w:rsid w:val="00B44801"/>
    <w:rsid w:val="00B457A7"/>
    <w:rsid w:val="00B52137"/>
    <w:rsid w:val="00B72CF8"/>
    <w:rsid w:val="00B755C0"/>
    <w:rsid w:val="00B83C86"/>
    <w:rsid w:val="00B93A8B"/>
    <w:rsid w:val="00BA20BF"/>
    <w:rsid w:val="00BA7E0B"/>
    <w:rsid w:val="00BB5C3E"/>
    <w:rsid w:val="00BB7522"/>
    <w:rsid w:val="00BC2C30"/>
    <w:rsid w:val="00BC39B1"/>
    <w:rsid w:val="00BE571F"/>
    <w:rsid w:val="00C010DE"/>
    <w:rsid w:val="00C14CD4"/>
    <w:rsid w:val="00C602F1"/>
    <w:rsid w:val="00C6093C"/>
    <w:rsid w:val="00C72587"/>
    <w:rsid w:val="00C834FC"/>
    <w:rsid w:val="00C86D41"/>
    <w:rsid w:val="00C86D63"/>
    <w:rsid w:val="00C94E38"/>
    <w:rsid w:val="00CA1C79"/>
    <w:rsid w:val="00CB5A57"/>
    <w:rsid w:val="00CB5F0C"/>
    <w:rsid w:val="00CD4E3A"/>
    <w:rsid w:val="00CE1258"/>
    <w:rsid w:val="00CE3BF2"/>
    <w:rsid w:val="00CF7AA0"/>
    <w:rsid w:val="00D05136"/>
    <w:rsid w:val="00D23372"/>
    <w:rsid w:val="00D54ACB"/>
    <w:rsid w:val="00D64CC6"/>
    <w:rsid w:val="00D801F1"/>
    <w:rsid w:val="00D85A5C"/>
    <w:rsid w:val="00D919EF"/>
    <w:rsid w:val="00DA1176"/>
    <w:rsid w:val="00DA380B"/>
    <w:rsid w:val="00DB02B9"/>
    <w:rsid w:val="00DC19D0"/>
    <w:rsid w:val="00DC51B1"/>
    <w:rsid w:val="00DD0380"/>
    <w:rsid w:val="00DE32D8"/>
    <w:rsid w:val="00DE355E"/>
    <w:rsid w:val="00DE44D8"/>
    <w:rsid w:val="00DE4AF4"/>
    <w:rsid w:val="00DF4DAE"/>
    <w:rsid w:val="00E013AA"/>
    <w:rsid w:val="00E10E08"/>
    <w:rsid w:val="00E130F3"/>
    <w:rsid w:val="00E133E4"/>
    <w:rsid w:val="00E173D4"/>
    <w:rsid w:val="00E510D3"/>
    <w:rsid w:val="00E6528A"/>
    <w:rsid w:val="00E74B0F"/>
    <w:rsid w:val="00E97D8E"/>
    <w:rsid w:val="00EA0805"/>
    <w:rsid w:val="00ED1FAE"/>
    <w:rsid w:val="00F00182"/>
    <w:rsid w:val="00F25B89"/>
    <w:rsid w:val="00F54931"/>
    <w:rsid w:val="00F61762"/>
    <w:rsid w:val="00F631A1"/>
    <w:rsid w:val="00F90D38"/>
    <w:rsid w:val="00F918B0"/>
    <w:rsid w:val="00F92B66"/>
    <w:rsid w:val="00FA66B6"/>
    <w:rsid w:val="00FB7385"/>
    <w:rsid w:val="00FC37C7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FE1D0-4197-438A-BC5A-EE647C738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3</TotalTime>
  <Pages>3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2018-07-05T16:44:00Z</cp:lastPrinted>
  <dcterms:created xsi:type="dcterms:W3CDTF">2018-07-08T17:05:00Z</dcterms:created>
  <dcterms:modified xsi:type="dcterms:W3CDTF">2018-07-08T17:07:00Z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More Wheatstone Bridge</vt:lpwstr>
  </property>
  <property fmtid="{D5CDD505-2E9C-101B-9397-08002B2CF9AE}" pid="4" name="DocNum">
    <vt:i4>19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