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18CA06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40F01">
        <w:rPr>
          <w:rFonts w:ascii="Verdana" w:hAnsi="Verdana"/>
          <w:b/>
          <w:sz w:val="24"/>
          <w:szCs w:val="24"/>
        </w:rPr>
        <w:t>AC Voltage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81B4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09D0A321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640F01">
        <w:rPr>
          <w:rFonts w:ascii="Verdana" w:hAnsi="Verdana"/>
          <w:sz w:val="20"/>
          <w:szCs w:val="20"/>
        </w:rPr>
        <w:t>alternating current voltage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</w:t>
      </w:r>
      <w:r w:rsidR="00640F01">
        <w:rPr>
          <w:rFonts w:ascii="Verdana" w:hAnsi="Verdana"/>
          <w:sz w:val="20"/>
          <w:szCs w:val="20"/>
        </w:rPr>
        <w:t>sinusoidal waveform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6467AE53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119B9">
        <w:rPr>
          <w:rFonts w:ascii="Verdana" w:hAnsi="Verdana"/>
          <w:sz w:val="20"/>
          <w:szCs w:val="20"/>
        </w:rPr>
        <w:t xml:space="preserve">series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B70550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68EBEB6C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DC </w:t>
            </w:r>
            <w:r w:rsidR="004861DB"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2D48DCFF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Generator</w:t>
            </w: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5E704C88" w:rsidR="004861DB" w:rsidRPr="005915F6" w:rsidRDefault="00EB2D50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B2D50"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19909D6" w14:textId="1AE3FEDD" w:rsidR="00154F4A" w:rsidRPr="00154F4A" w:rsidRDefault="00154F4A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154F4A">
        <w:rPr>
          <w:rFonts w:ascii="Verdana" w:hAnsi="Verdana"/>
          <w:sz w:val="20"/>
          <w:szCs w:val="20"/>
        </w:rPr>
        <w:t>Alternating current (AC) is an electric current which periodically reverses direction</w:t>
      </w:r>
      <w:r>
        <w:rPr>
          <w:rFonts w:ascii="Verdana" w:hAnsi="Verdana"/>
          <w:sz w:val="20"/>
          <w:szCs w:val="20"/>
        </w:rPr>
        <w:t xml:space="preserve">. This power source is </w:t>
      </w:r>
      <w:r w:rsidR="00A154CC">
        <w:rPr>
          <w:rFonts w:ascii="Verdana" w:hAnsi="Verdana"/>
          <w:sz w:val="20"/>
          <w:szCs w:val="20"/>
        </w:rPr>
        <w:t>a binary differentiation</w:t>
      </w:r>
      <w:r>
        <w:rPr>
          <w:rFonts w:ascii="Verdana" w:hAnsi="Verdana"/>
          <w:sz w:val="20"/>
          <w:szCs w:val="20"/>
        </w:rPr>
        <w:t xml:space="preserve"> to </w:t>
      </w:r>
      <w:r w:rsidRPr="00154F4A">
        <w:rPr>
          <w:rFonts w:ascii="Verdana" w:hAnsi="Verdana"/>
          <w:sz w:val="20"/>
          <w:szCs w:val="20"/>
        </w:rPr>
        <w:t xml:space="preserve">direct current (DC) which flows </w:t>
      </w:r>
      <w:r w:rsidR="003F10FF">
        <w:rPr>
          <w:rFonts w:ascii="Verdana" w:hAnsi="Verdana"/>
          <w:sz w:val="20"/>
          <w:szCs w:val="20"/>
        </w:rPr>
        <w:t>continuously</w:t>
      </w:r>
      <w:r w:rsidR="00A154CC">
        <w:rPr>
          <w:rFonts w:ascii="Verdana" w:hAnsi="Verdana"/>
          <w:sz w:val="20"/>
          <w:szCs w:val="20"/>
        </w:rPr>
        <w:t xml:space="preserve"> </w:t>
      </w:r>
      <w:r w:rsidRPr="00154F4A">
        <w:rPr>
          <w:rFonts w:ascii="Verdana" w:hAnsi="Verdana"/>
          <w:sz w:val="20"/>
          <w:szCs w:val="20"/>
        </w:rPr>
        <w:t xml:space="preserve">only in one direction. Alternating current is the form in which electric power is delivered to </w:t>
      </w:r>
      <w:r>
        <w:rPr>
          <w:rFonts w:ascii="Verdana" w:hAnsi="Verdana"/>
          <w:sz w:val="20"/>
          <w:szCs w:val="20"/>
        </w:rPr>
        <w:t>a</w:t>
      </w:r>
      <w:r w:rsidRPr="00154F4A">
        <w:rPr>
          <w:rFonts w:ascii="Verdana" w:hAnsi="Verdana"/>
          <w:sz w:val="20"/>
          <w:szCs w:val="20"/>
        </w:rPr>
        <w:t xml:space="preserve"> resident</w:t>
      </w:r>
      <w:r>
        <w:rPr>
          <w:rFonts w:ascii="Verdana" w:hAnsi="Verdana"/>
          <w:sz w:val="20"/>
          <w:szCs w:val="20"/>
        </w:rPr>
        <w:t>ial outlet most commonly at 120V</w:t>
      </w:r>
      <w:r w:rsidRPr="00154F4A">
        <w:rPr>
          <w:rFonts w:ascii="Verdana" w:hAnsi="Verdana"/>
          <w:sz w:val="20"/>
          <w:szCs w:val="20"/>
        </w:rPr>
        <w:t>.</w:t>
      </w:r>
    </w:p>
    <w:p w14:paraId="6E4CFCDE" w14:textId="5A406B00" w:rsidR="00820CD5" w:rsidRPr="005915F6" w:rsidRDefault="00154F4A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154F4A">
        <w:rPr>
          <w:rFonts w:ascii="Verdana" w:hAnsi="Verdana"/>
          <w:sz w:val="20"/>
          <w:szCs w:val="20"/>
        </w:rPr>
        <w:t xml:space="preserve">The usual waveform of alternating current in most electric power </w:t>
      </w:r>
      <w:r w:rsidR="00EB2D50">
        <w:rPr>
          <w:rFonts w:ascii="Verdana" w:hAnsi="Verdana"/>
          <w:sz w:val="20"/>
          <w:szCs w:val="20"/>
        </w:rPr>
        <w:t>systems</w:t>
      </w:r>
      <w:r w:rsidRPr="00154F4A">
        <w:rPr>
          <w:rFonts w:ascii="Verdana" w:hAnsi="Verdana"/>
          <w:sz w:val="20"/>
          <w:szCs w:val="20"/>
        </w:rPr>
        <w:t xml:space="preserve"> is a </w:t>
      </w:r>
      <w:r w:rsidRPr="00EB2D50">
        <w:rPr>
          <w:rFonts w:ascii="Verdana" w:hAnsi="Verdana"/>
          <w:i/>
          <w:sz w:val="20"/>
          <w:szCs w:val="20"/>
        </w:rPr>
        <w:t>sine wave</w:t>
      </w:r>
      <w:r w:rsidRPr="00154F4A">
        <w:rPr>
          <w:rFonts w:ascii="Verdana" w:hAnsi="Verdana"/>
          <w:sz w:val="20"/>
          <w:szCs w:val="20"/>
        </w:rPr>
        <w:t>. The sine function is commonly used to model periodic phenomena such as sound, sunlight</w:t>
      </w:r>
      <w:r w:rsidR="00A154CC">
        <w:rPr>
          <w:rFonts w:ascii="Verdana" w:hAnsi="Verdana"/>
          <w:sz w:val="20"/>
          <w:szCs w:val="20"/>
        </w:rPr>
        <w:t>,</w:t>
      </w:r>
      <w:r w:rsidRPr="00154F4A">
        <w:rPr>
          <w:rFonts w:ascii="Verdana" w:hAnsi="Verdana"/>
          <w:sz w:val="20"/>
          <w:szCs w:val="20"/>
        </w:rPr>
        <w:t xml:space="preserve"> day length, and average temperature</w:t>
      </w:r>
      <w:r w:rsidR="00A154CC">
        <w:rPr>
          <w:rFonts w:ascii="Verdana" w:hAnsi="Verdana"/>
          <w:sz w:val="20"/>
          <w:szCs w:val="20"/>
        </w:rPr>
        <w:t xml:space="preserve"> variations throughout the year</w:t>
      </w:r>
      <w:r w:rsidR="00C24E92" w:rsidRPr="00C24E92">
        <w:rPr>
          <w:rFonts w:ascii="Verdana" w:hAnsi="Verdana"/>
          <w:sz w:val="20"/>
          <w:szCs w:val="20"/>
        </w:rPr>
        <w:t>.</w:t>
      </w:r>
    </w:p>
    <w:p w14:paraId="164DE1B8" w14:textId="18A417F0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p w14:paraId="6A3706B6" w14:textId="30203BF2" w:rsidR="00824E30" w:rsidRDefault="00824E30" w:rsidP="00585D29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824E30">
        <w:rPr>
          <w:noProof/>
        </w:rPr>
        <w:drawing>
          <wp:inline distT="0" distB="0" distL="0" distR="0" wp14:anchorId="7C243E1A" wp14:editId="54C1E438">
            <wp:extent cx="3758184" cy="2203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BDC2" w14:textId="2B009961" w:rsidR="00585D29" w:rsidRDefault="00585D29" w:rsidP="00DA1BD8">
      <w:pPr>
        <w:tabs>
          <w:tab w:val="left" w:pos="2026"/>
        </w:tabs>
        <w:spacing w:before="60" w:after="6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  <w:szCs w:val="20"/>
          </w:rPr>
          <w:br/>
        </m:r>
      </m:oMath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5582EEA2" w14:textId="63E4A36E" w:rsidR="00585D29" w:rsidRDefault="00585D29" w:rsidP="00DA1BD8">
      <w:pPr>
        <w:tabs>
          <w:tab w:val="left" w:pos="2026"/>
        </w:tabs>
        <w:spacing w:before="60" w:after="6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366"/>
        <w:gridCol w:w="1440"/>
        <w:gridCol w:w="1980"/>
        <w:gridCol w:w="1530"/>
      </w:tblGrid>
      <w:tr w:rsidR="00DA1BD8" w14:paraId="07625809" w14:textId="706B35E2" w:rsidTr="00DA1BD8">
        <w:tc>
          <w:tcPr>
            <w:tcW w:w="1509" w:type="dxa"/>
            <w:vAlign w:val="center"/>
          </w:tcPr>
          <w:bookmarkStart w:id="0" w:name="_Hlk519753746"/>
          <w:p w14:paraId="050209B4" w14:textId="18174FB3" w:rsidR="00DA1BD8" w:rsidRDefault="00282982" w:rsidP="00AC4F5A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3A3B04C0" w14:textId="044A50CF" w:rsidR="00DA1BD8" w:rsidRDefault="00282982" w:rsidP="00AC4F5A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053202BC" w14:textId="57C714F7" w:rsidR="00DA1BD8" w:rsidRDefault="00282982" w:rsidP="00AC4F5A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51D6C25C" w14:textId="05376C34" w:rsidR="00DA1BD8" w:rsidRDefault="00DA1BD8" w:rsidP="00AC4F5A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time=div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div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5BFF1AE2" w14:textId="6A43FCC2" w:rsidR="00DA1BD8" w:rsidRDefault="00DA1BD8" w:rsidP="00AC4F5A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  <w:bookmarkEnd w:id="0"/>
    </w:tbl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E0BAC" w14:textId="64D1A772" w:rsid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73F2502" w14:textId="43AE9E80" w:rsidR="00EB2D50" w:rsidRPr="00C46D59" w:rsidRDefault="00C46D59" w:rsidP="00824E30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C46D59">
        <w:rPr>
          <w:noProof/>
        </w:rPr>
        <w:drawing>
          <wp:inline distT="0" distB="0" distL="0" distR="0" wp14:anchorId="47675CE9" wp14:editId="20785702">
            <wp:extent cx="1732280" cy="231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8465" w14:textId="77777777" w:rsidR="00824E30" w:rsidRDefault="00824E30" w:rsidP="00824E30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</w:p>
    <w:p w14:paraId="70F2FF3A" w14:textId="3657BE19" w:rsidR="00EB2D50" w:rsidRDefault="00EB2D50" w:rsidP="00824E30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</w:t>
      </w:r>
    </w:p>
    <w:bookmarkStart w:id="1" w:name="_Hlk519753773"/>
    <w:p w14:paraId="332A8923" w14:textId="3B7F2222" w:rsidR="00EB2D50" w:rsidRPr="00EB2D50" w:rsidRDefault="00282982" w:rsidP="00EB2D50">
      <w:pPr>
        <w:tabs>
          <w:tab w:val="left" w:pos="2026"/>
        </w:tabs>
        <w:spacing w:after="120"/>
        <w:ind w:left="5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=5.7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f=@60Hz,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=560Ω,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=470Ω,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=560Ω</m:t>
          </m:r>
        </m:oMath>
      </m:oMathPara>
    </w:p>
    <w:bookmarkEnd w:id="1"/>
    <w:p w14:paraId="441759FD" w14:textId="77777777" w:rsidR="00EB2D50" w:rsidRP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84E37C6" w:rsidR="00090B4A" w:rsidRPr="00E56A41" w:rsidRDefault="00090B4A" w:rsidP="00E56A4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 xml:space="preserve">Compute the following values based on the </w:t>
      </w:r>
      <w:r w:rsidR="00E56A41" w:rsidRPr="00E56A41">
        <w:rPr>
          <w:rFonts w:ascii="Verdana" w:hAnsi="Verdana"/>
          <w:sz w:val="20"/>
          <w:szCs w:val="20"/>
        </w:rPr>
        <w:t>formula from the previous page and</w:t>
      </w:r>
      <w:r w:rsidRPr="00E56A41">
        <w:rPr>
          <w:rFonts w:ascii="Verdana" w:hAnsi="Verdana"/>
          <w:sz w:val="20"/>
          <w:szCs w:val="20"/>
        </w:rPr>
        <w:t xml:space="preserve"> </w:t>
      </w:r>
      <w:r w:rsidR="00E56A41" w:rsidRPr="00E56A41">
        <w:rPr>
          <w:rFonts w:ascii="Verdana" w:hAnsi="Verdana"/>
          <w:sz w:val="20"/>
          <w:szCs w:val="20"/>
        </w:rPr>
        <w:t xml:space="preserve">the </w:t>
      </w:r>
      <w:r w:rsidRPr="00E56A41">
        <w:rPr>
          <w:rFonts w:ascii="Verdana" w:hAnsi="Verdana"/>
          <w:sz w:val="20"/>
          <w:szCs w:val="20"/>
        </w:rPr>
        <w:t xml:space="preserve">information given </w:t>
      </w:r>
      <w:r w:rsidR="00E56A41" w:rsidRPr="00E56A41">
        <w:rPr>
          <w:rFonts w:ascii="Verdana" w:hAnsi="Verdana"/>
          <w:sz w:val="20"/>
          <w:szCs w:val="20"/>
        </w:rPr>
        <w:t>above</w:t>
      </w:r>
      <w:r w:rsidRPr="00E56A4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360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556"/>
        <w:gridCol w:w="1475"/>
      </w:tblGrid>
      <w:tr w:rsidR="003F10FF" w:rsidRPr="00F570D1" w14:paraId="75A344A6" w14:textId="77777777" w:rsidTr="003F10FF">
        <w:tc>
          <w:tcPr>
            <w:tcW w:w="719" w:type="dxa"/>
            <w:tcBorders>
              <w:top w:val="nil"/>
              <w:left w:val="nil"/>
            </w:tcBorders>
          </w:tcPr>
          <w:p w14:paraId="3FD9C5A5" w14:textId="77777777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05D4F53" w14:textId="77777777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46B91139" w14:textId="77777777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6735EFD" w14:textId="43CA5766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428D8A6" w14:textId="4EB37115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2EAA365B" w:rsidR="00C46D59" w:rsidRPr="00F570D1" w:rsidRDefault="00C46D59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</w:tr>
      <w:tr w:rsidR="003F10FF" w:rsidRPr="00F570D1" w14:paraId="37D111E0" w14:textId="77777777" w:rsidTr="003F10FF">
        <w:tc>
          <w:tcPr>
            <w:tcW w:w="719" w:type="dxa"/>
            <w:tcBorders>
              <w:right w:val="single" w:sz="4" w:space="0" w:color="auto"/>
            </w:tcBorders>
          </w:tcPr>
          <w:p w14:paraId="138D9D34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058AFC23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FF7738D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6D3A13A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25EE3447" w14:textId="73F92A10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1DECF135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10FF" w:rsidRPr="00F570D1" w14:paraId="45AC01F3" w14:textId="77777777" w:rsidTr="003F10FF">
        <w:tc>
          <w:tcPr>
            <w:tcW w:w="719" w:type="dxa"/>
            <w:tcBorders>
              <w:right w:val="single" w:sz="4" w:space="0" w:color="auto"/>
            </w:tcBorders>
          </w:tcPr>
          <w:p w14:paraId="6AA77DC3" w14:textId="14C38D63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F10F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3BCA7A7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7789519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7708E03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6C09BFE9" w14:textId="4CA23FA5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5BF1F325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10FF" w:rsidRPr="00F570D1" w14:paraId="4D4ACDF9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7148772E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101DF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B8179B1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1263F2F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352DDA4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5D0DC82C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539E4" w14:textId="77777777" w:rsidR="003F10FF" w:rsidRPr="00F570D1" w:rsidRDefault="003F10FF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10FF" w:rsidRPr="00F570D1" w14:paraId="5F6D894D" w14:textId="77777777" w:rsidTr="003F10FF">
        <w:tc>
          <w:tcPr>
            <w:tcW w:w="719" w:type="dxa"/>
            <w:tcBorders>
              <w:right w:val="single" w:sz="4" w:space="0" w:color="auto"/>
            </w:tcBorders>
          </w:tcPr>
          <w:p w14:paraId="37C0C37E" w14:textId="67FA368A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F10F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DF70BA2" w14:textId="77777777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98608C3" w14:textId="5B9DC1F6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6B48C5D" w14:textId="77777777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6E275827" w14:textId="1D6CEC5E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4067EE22" w:rsidR="00C46D59" w:rsidRPr="00F570D1" w:rsidRDefault="00C46D5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10FF" w:rsidRPr="00F570D1" w14:paraId="6CE69000" w14:textId="77777777" w:rsidTr="003F10FF">
        <w:tc>
          <w:tcPr>
            <w:tcW w:w="719" w:type="dxa"/>
            <w:tcBorders>
              <w:right w:val="single" w:sz="4" w:space="0" w:color="auto"/>
            </w:tcBorders>
          </w:tcPr>
          <w:p w14:paraId="7D6CB75F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3CAEC0E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ACEAC27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047D89" w14:textId="77777777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159AECAF" w14:textId="7BCD09F9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30F0813E" w:rsidR="00C46D59" w:rsidRPr="00F570D1" w:rsidRDefault="00C46D5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383EC12B" w:rsidR="00090B4A" w:rsidRPr="00E56A41" w:rsidRDefault="00090B4A" w:rsidP="00E56A4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 xml:space="preserve">Construct the circuit </w:t>
      </w:r>
      <w:r w:rsidR="00E56A41" w:rsidRPr="00E56A41">
        <w:rPr>
          <w:rFonts w:ascii="Verdana" w:hAnsi="Verdana"/>
          <w:sz w:val="20"/>
          <w:szCs w:val="20"/>
        </w:rPr>
        <w:t>shown above</w:t>
      </w:r>
      <w:r w:rsidRPr="00E56A41">
        <w:rPr>
          <w:rFonts w:ascii="Verdana" w:hAnsi="Verdana"/>
          <w:sz w:val="20"/>
          <w:szCs w:val="20"/>
        </w:rPr>
        <w:t xml:space="preserve">. </w:t>
      </w:r>
      <w:r w:rsidR="00364796" w:rsidRPr="00E56A41">
        <w:rPr>
          <w:rFonts w:ascii="Verdana" w:hAnsi="Verdana"/>
          <w:sz w:val="20"/>
          <w:szCs w:val="20"/>
        </w:rPr>
        <w:t>Take measurements and c</w:t>
      </w:r>
      <w:r w:rsidRPr="00E56A4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9360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556"/>
        <w:gridCol w:w="1475"/>
      </w:tblGrid>
      <w:tr w:rsidR="00E56A41" w:rsidRPr="00F570D1" w14:paraId="111278A3" w14:textId="77777777" w:rsidTr="009C625D">
        <w:tc>
          <w:tcPr>
            <w:tcW w:w="719" w:type="dxa"/>
            <w:tcBorders>
              <w:top w:val="nil"/>
              <w:left w:val="nil"/>
            </w:tcBorders>
          </w:tcPr>
          <w:p w14:paraId="58F61AD7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70A283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201777D3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3F5C936C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D9071CC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096A779A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7B1647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</w:tr>
      <w:tr w:rsidR="00E56A41" w:rsidRPr="00F570D1" w14:paraId="6A562153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0CAACCB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BAD72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6B9ADA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C47C532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864EDBA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7300B509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E0A82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42347104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05494FF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E406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44A732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731A6E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6DC6A5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40E892E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96996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581D8481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70E071E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EA7B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EF63BE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764EDF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60965BC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2190AAB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160DB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1DB72D15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7F71259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D400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14DD204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17EA0E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1EF48E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43CDC73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FC93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3EE6B625" w14:textId="77777777" w:rsidTr="009C625D">
        <w:tc>
          <w:tcPr>
            <w:tcW w:w="719" w:type="dxa"/>
            <w:tcBorders>
              <w:right w:val="single" w:sz="4" w:space="0" w:color="auto"/>
            </w:tcBorders>
          </w:tcPr>
          <w:p w14:paraId="174939E6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EFA0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E0AD7B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101E34A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07971F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6E16C429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03D2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A8566CF" w14:textId="42FAAE39" w:rsidR="00E56A41" w:rsidRDefault="00E56A41" w:rsidP="00E56A41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25FA960D" w14:textId="77777777" w:rsidR="00E56A41" w:rsidRDefault="00E56A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7057008" w14:textId="2A7778A6" w:rsidR="00E56A41" w:rsidRDefault="00E56A41" w:rsidP="00845FE3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3D406D43" w14:textId="77777777" w:rsidR="00E56A41" w:rsidRPr="00F570D1" w:rsidRDefault="00E56A41" w:rsidP="00845FE3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6BAC892A" w14:textId="1F929F7C" w:rsidR="00E56A41" w:rsidRDefault="00E56A41" w:rsidP="00E56A41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the signal generator with a DC power supply set to the E</w:t>
      </w:r>
      <w:r w:rsidRPr="000C5181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voltage measured in the previous step.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56A41" w:rsidRPr="00F570D1" w14:paraId="69EBEBA8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FEC86A5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F62CCE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2218B8A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F30986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C10BBB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56A41" w:rsidRPr="00F570D1" w14:paraId="5FABC42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BC8D5C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7C98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4B285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78BD0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B8E3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357992B0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90BC7F" w14:textId="1D78B2D3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C518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C340B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85770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33B94E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8D1E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C5181" w:rsidRPr="00F570D1" w14:paraId="1BEA9C73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D91CE9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6F2CF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0DB2B6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8DBCD7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2844E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1E4C07C4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FD48E0" w14:textId="7746C56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C518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1722B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1E5CFA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5D545A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9CA21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0876737D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D2B162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BEBDE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C499B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4AA55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4DC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6FD1E54" w14:textId="7C764DBA" w:rsidR="00E56A41" w:rsidRPr="00CA19D8" w:rsidRDefault="00CA19D8" w:rsidP="003B6AB1">
      <w:pPr>
        <w:pStyle w:val="ListParagraph"/>
        <w:numPr>
          <w:ilvl w:val="0"/>
          <w:numId w:val="16"/>
        </w:numPr>
        <w:spacing w:before="120" w:after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the answers in this table comparable to those from when the signal generator was supplying the circuit? Why or why not.</w:t>
      </w:r>
    </w:p>
    <w:p w14:paraId="4C64FFCF" w14:textId="77777777" w:rsidR="003B6AB1" w:rsidRDefault="003B6AB1" w:rsidP="003B6AB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59B69059" w14:textId="11EF9F0C" w:rsidR="003B6AB1" w:rsidRPr="00C46D59" w:rsidRDefault="003B6AB1" w:rsidP="003B6AB1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3B6AB1">
        <w:rPr>
          <w:noProof/>
        </w:rPr>
        <w:drawing>
          <wp:inline distT="0" distB="0" distL="0" distR="0" wp14:anchorId="3FEFC05E" wp14:editId="0319DAE8">
            <wp:extent cx="3697605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09D9" w14:textId="77777777" w:rsidR="003B6AB1" w:rsidRDefault="003B6AB1" w:rsidP="003B6AB1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</w:t>
      </w:r>
    </w:p>
    <w:bookmarkStart w:id="2" w:name="_Hlk519753793"/>
    <w:p w14:paraId="48836C86" w14:textId="61B0D779" w:rsidR="003B6AB1" w:rsidRPr="00EB2D50" w:rsidRDefault="00282982" w:rsidP="003B6AB1">
      <w:pPr>
        <w:tabs>
          <w:tab w:val="left" w:pos="2026"/>
        </w:tabs>
        <w:spacing w:after="120"/>
        <w:ind w:left="5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.4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f=1kHz,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=2.7kΩ,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=1.8kΩ</m:t>
          </m:r>
        </m:oMath>
      </m:oMathPara>
    </w:p>
    <w:bookmarkEnd w:id="2"/>
    <w:p w14:paraId="74E72E57" w14:textId="77777777" w:rsidR="003B6AB1" w:rsidRPr="00EB2D50" w:rsidRDefault="003B6AB1" w:rsidP="003B6AB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  <w:bookmarkStart w:id="3" w:name="_GoBack"/>
      <w:bookmarkEnd w:id="3"/>
    </w:p>
    <w:p w14:paraId="63E9B265" w14:textId="77777777" w:rsidR="003B6AB1" w:rsidRPr="00F570D1" w:rsidRDefault="003B6AB1" w:rsidP="003B6AB1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176DB106" w14:textId="77777777" w:rsidR="003B6AB1" w:rsidRPr="00E56A41" w:rsidRDefault="003B6AB1" w:rsidP="003B6AB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>Compute the following values based on the formula from the previous page and the information given above.</w:t>
      </w:r>
    </w:p>
    <w:tbl>
      <w:tblPr>
        <w:tblStyle w:val="TableGrid"/>
        <w:tblW w:w="9360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556"/>
        <w:gridCol w:w="1475"/>
      </w:tblGrid>
      <w:tr w:rsidR="003B6AB1" w:rsidRPr="00F570D1" w14:paraId="5E98EBA6" w14:textId="77777777" w:rsidTr="00BC4CA1">
        <w:tc>
          <w:tcPr>
            <w:tcW w:w="719" w:type="dxa"/>
            <w:tcBorders>
              <w:top w:val="nil"/>
              <w:left w:val="nil"/>
            </w:tcBorders>
          </w:tcPr>
          <w:p w14:paraId="662CEEF8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D89E59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653F98A4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53CFC363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648797D0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D7E127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E55FCC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</w:tr>
      <w:tr w:rsidR="003B6AB1" w:rsidRPr="00F570D1" w14:paraId="48ABA417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2B9537A4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45D7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F02F56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F8E23D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B02202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4B98A70D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D75C4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31713227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7BC2CF8F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18C8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F99AA67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52B1FA3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269918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47017FD3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1A4EF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0DA2B51B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5E9DC707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92E9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DADF30F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5525EDD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40E2B03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3E94ED0E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6F931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05F8C881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76C90E4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360AB2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6451207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2D15555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C37FF5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2E10D14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9E451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4309E82" w14:textId="77777777" w:rsidR="003B6AB1" w:rsidRPr="00F570D1" w:rsidRDefault="003B6AB1" w:rsidP="003B6AB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483DAA0F" w14:textId="77777777" w:rsidR="003B6AB1" w:rsidRPr="00E56A41" w:rsidRDefault="003B6AB1" w:rsidP="003B6AB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>Construct the circuit shown above. Take measurements and complete the table below.</w:t>
      </w:r>
    </w:p>
    <w:tbl>
      <w:tblPr>
        <w:tblStyle w:val="TableGrid"/>
        <w:tblW w:w="9360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556"/>
        <w:gridCol w:w="1475"/>
      </w:tblGrid>
      <w:tr w:rsidR="003B6AB1" w:rsidRPr="00F570D1" w14:paraId="665DB577" w14:textId="77777777" w:rsidTr="00BC4CA1">
        <w:tc>
          <w:tcPr>
            <w:tcW w:w="719" w:type="dxa"/>
            <w:tcBorders>
              <w:top w:val="nil"/>
              <w:left w:val="nil"/>
            </w:tcBorders>
          </w:tcPr>
          <w:p w14:paraId="00B1CA35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A7150B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7DF0CE9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2FEF148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97B1831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25C031D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F05E47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</w:tr>
      <w:tr w:rsidR="003B6AB1" w:rsidRPr="00F570D1" w14:paraId="4DC9C6D1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340770D2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FF2E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396F7E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01B19DF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606753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10CC4A7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20656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6E0BDE7B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50DD14E5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76E48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CCE98E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CCB7F4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5DD84BA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7E39C28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9025A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0BF7A1F3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5862FFD4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D5EA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B240E91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14FC6D7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C8BEABE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5EB93D2F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D1CD4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6279FAED" w14:textId="77777777" w:rsidTr="00BC4CA1">
        <w:tc>
          <w:tcPr>
            <w:tcW w:w="719" w:type="dxa"/>
            <w:tcBorders>
              <w:right w:val="single" w:sz="4" w:space="0" w:color="auto"/>
            </w:tcBorders>
          </w:tcPr>
          <w:p w14:paraId="38B3B7ED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3DA82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6029E24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0D79C105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2EE8C8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6" w:type="dxa"/>
            <w:tcBorders>
              <w:right w:val="single" w:sz="4" w:space="0" w:color="auto"/>
              <w:tl2br w:val="nil"/>
              <w:tr2bl w:val="nil"/>
            </w:tcBorders>
          </w:tcPr>
          <w:p w14:paraId="6492A562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F883A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F73A605" w14:textId="77777777" w:rsidR="00D93F61" w:rsidRDefault="00D93F6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B4587DA" w14:textId="6AEF754B" w:rsidR="003B6AB1" w:rsidRDefault="003B6AB1" w:rsidP="003B6AB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05796268" w14:textId="77777777" w:rsidR="003B6AB1" w:rsidRPr="00F570D1" w:rsidRDefault="003B6AB1" w:rsidP="003B6AB1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1CC0E9B4" w14:textId="77777777" w:rsidR="003B6AB1" w:rsidRDefault="003B6AB1" w:rsidP="003B6AB1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the signal generator with a DC power supply set to the E</w:t>
      </w:r>
      <w:r w:rsidRPr="000C5181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voltage measured in the previous step.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B6AB1" w:rsidRPr="00F570D1" w14:paraId="359166FA" w14:textId="77777777" w:rsidTr="00BC4CA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FD26187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F4484B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862D54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885BF51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094B10" w14:textId="77777777" w:rsidR="003B6AB1" w:rsidRPr="00F570D1" w:rsidRDefault="003B6AB1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B6AB1" w:rsidRPr="00F570D1" w14:paraId="1115E5C0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6284735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0938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692CCA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E80D7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8432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616E2A61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01BA67C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E8B36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BF57E2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9B349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D8D9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5DCF6C32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A5CB88F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1205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BE17926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F189B6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3CDBF6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B6AB1" w:rsidRPr="00F570D1" w14:paraId="43D5C469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591F1D0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F69EEB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3B557E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4B9E7D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BE179" w14:textId="77777777" w:rsidR="003B6AB1" w:rsidRPr="00F570D1" w:rsidRDefault="003B6AB1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ADCC7BC" w14:textId="77777777" w:rsidR="003B6AB1" w:rsidRPr="00CA19D8" w:rsidRDefault="003B6AB1" w:rsidP="003B6AB1">
      <w:pPr>
        <w:pStyle w:val="ListParagraph"/>
        <w:numPr>
          <w:ilvl w:val="0"/>
          <w:numId w:val="21"/>
        </w:numPr>
        <w:spacing w:before="120" w:after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the answers in this table comparable to those from when the signal generator was supplying the circuit? Why or why not.</w:t>
      </w:r>
    </w:p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6C82A2C4" w14:textId="77777777" w:rsidR="003B6AB1" w:rsidRPr="00F570D1" w:rsidRDefault="003B6AB1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the </w:t>
      </w:r>
      <w:r>
        <w:rPr>
          <w:rFonts w:ascii="Verdana" w:hAnsi="Verdana"/>
          <w:sz w:val="20"/>
          <w:szCs w:val="20"/>
        </w:rPr>
        <w:t>frequency on I</w:t>
      </w:r>
      <w:r w:rsidRPr="00CA19D8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 w:rsidRPr="003B6AB1">
        <w:rPr>
          <w:rFonts w:ascii="Verdana" w:hAnsi="Verdana"/>
          <w:sz w:val="20"/>
          <w:szCs w:val="20"/>
        </w:rPr>
        <w:t>in the series circuit example</w:t>
      </w:r>
      <w:r w:rsidRPr="00F570D1">
        <w:rPr>
          <w:rFonts w:ascii="Verdana" w:hAnsi="Verdana"/>
          <w:sz w:val="20"/>
          <w:szCs w:val="20"/>
        </w:rPr>
        <w:t>?</w:t>
      </w:r>
    </w:p>
    <w:p w14:paraId="6AAB222D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424B049F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2FD0D4B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7C3B0FF" w14:textId="71A80517" w:rsidR="003B6AB1" w:rsidRPr="00F570D1" w:rsidRDefault="003B6AB1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</w:t>
      </w:r>
      <w:r>
        <w:rPr>
          <w:rFonts w:ascii="Verdana" w:hAnsi="Verdana"/>
          <w:sz w:val="20"/>
          <w:szCs w:val="20"/>
        </w:rPr>
        <w:t>I</w:t>
      </w:r>
      <w:r w:rsidRPr="00CA19D8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 w:rsidRPr="003B6AB1">
        <w:rPr>
          <w:rFonts w:ascii="Verdana" w:hAnsi="Verdana"/>
          <w:sz w:val="20"/>
          <w:szCs w:val="20"/>
        </w:rPr>
        <w:t xml:space="preserve">in the </w:t>
      </w:r>
      <w:r>
        <w:rPr>
          <w:rFonts w:ascii="Verdana" w:hAnsi="Verdana"/>
          <w:sz w:val="20"/>
          <w:szCs w:val="20"/>
        </w:rPr>
        <w:t>parallel</w:t>
      </w:r>
      <w:r w:rsidRPr="003B6AB1">
        <w:rPr>
          <w:rFonts w:ascii="Verdana" w:hAnsi="Verdana"/>
          <w:sz w:val="20"/>
          <w:szCs w:val="20"/>
        </w:rPr>
        <w:t xml:space="preserve"> circuit example</w:t>
      </w:r>
      <w:r>
        <w:rPr>
          <w:rFonts w:ascii="Verdana" w:hAnsi="Verdana"/>
          <w:sz w:val="20"/>
          <w:szCs w:val="20"/>
        </w:rPr>
        <w:t xml:space="preserve"> if a 10V AC source was replaced by a 10V DC source</w:t>
      </w:r>
      <w:r w:rsidRPr="00F570D1">
        <w:rPr>
          <w:rFonts w:ascii="Verdana" w:hAnsi="Verdana"/>
          <w:sz w:val="20"/>
          <w:szCs w:val="20"/>
        </w:rPr>
        <w:t>?</w:t>
      </w:r>
    </w:p>
    <w:p w14:paraId="696A07F7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23C08D10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2CF05BBB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13AAEF3D" w:rsidR="00F570D1" w:rsidRPr="00F570D1" w:rsidRDefault="00CA19D8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 an AC signal has the same amount of positive voltage as negative voltage, the total voltage is 0V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52175730" w14:textId="75F9E9F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478A2AE" w14:textId="35A7F06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7397C2C" w14:textId="3154FB0A" w:rsidR="00F570D1" w:rsidRPr="00F570D1" w:rsidRDefault="00CA19D8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connected two separate power sources, </w:t>
      </w:r>
      <w:r w:rsidR="003B6AB1">
        <w:rPr>
          <w:rFonts w:ascii="Verdana" w:hAnsi="Verdana"/>
          <w:sz w:val="20"/>
          <w:szCs w:val="20"/>
        </w:rPr>
        <w:t xml:space="preserve">first a 120V DC and next a 120V </w:t>
      </w:r>
      <w:r>
        <w:rPr>
          <w:rFonts w:ascii="Verdana" w:hAnsi="Verdana"/>
          <w:sz w:val="20"/>
          <w:szCs w:val="20"/>
        </w:rPr>
        <w:t xml:space="preserve">AC to this circuit, </w:t>
      </w:r>
      <w:r w:rsidR="00845FE3">
        <w:rPr>
          <w:rFonts w:ascii="Verdana" w:hAnsi="Verdana"/>
          <w:sz w:val="20"/>
          <w:szCs w:val="20"/>
        </w:rPr>
        <w:t>the result would be</w:t>
      </w:r>
      <w:r>
        <w:rPr>
          <w:rFonts w:ascii="Verdana" w:hAnsi="Verdana"/>
          <w:sz w:val="20"/>
          <w:szCs w:val="20"/>
        </w:rPr>
        <w:t xml:space="preserve"> different voltage drops across this circuit</w:t>
      </w:r>
      <w:r w:rsidR="00845FE3">
        <w:rPr>
          <w:rFonts w:ascii="Verdana" w:hAnsi="Verdana"/>
          <w:sz w:val="20"/>
          <w:szCs w:val="20"/>
        </w:rPr>
        <w:t xml:space="preserve"> for each source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335D6F10" w14:textId="799F286C" w:rsidR="00F570D1" w:rsidRPr="00F570D1" w:rsidRDefault="00845FE3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27A92CE" w14:textId="2140E6F9" w:rsidR="00F570D1" w:rsidRDefault="00845FE3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F570D1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02FC2AB6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98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7E72100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845FE3">
      <w:rPr>
        <w:rFonts w:ascii="BankGothic Lt BT" w:hAnsi="BankGothic Lt BT"/>
        <w:caps/>
        <w:sz w:val="16"/>
        <w:szCs w:val="18"/>
      </w:rPr>
      <w:t>22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98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58978A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93F6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21DEC1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93F6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CF3C47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22A99F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51B7698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BC74CCA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27434212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40F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C28D76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AF86A0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8"/>
  </w:num>
  <w:num w:numId="5">
    <w:abstractNumId w:val="3"/>
  </w:num>
  <w:num w:numId="6">
    <w:abstractNumId w:val="17"/>
  </w:num>
  <w:num w:numId="7">
    <w:abstractNumId w:val="20"/>
  </w:num>
  <w:num w:numId="8">
    <w:abstractNumId w:val="9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10"/>
  </w:num>
  <w:num w:numId="16">
    <w:abstractNumId w:val="19"/>
  </w:num>
  <w:num w:numId="17">
    <w:abstractNumId w:val="0"/>
  </w:num>
  <w:num w:numId="18">
    <w:abstractNumId w:val="7"/>
  </w:num>
  <w:num w:numId="19">
    <w:abstractNumId w:val="13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19B9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82982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5A8E"/>
    <w:rsid w:val="003E131E"/>
    <w:rsid w:val="003E6534"/>
    <w:rsid w:val="003F10FF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40F01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2B1A"/>
    <w:rsid w:val="00A51B95"/>
    <w:rsid w:val="00A66693"/>
    <w:rsid w:val="00A90D05"/>
    <w:rsid w:val="00AC4F5A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3F61"/>
    <w:rsid w:val="00D955C4"/>
    <w:rsid w:val="00DA1BD8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205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2018-07-10T16:12:00Z</cp:lastPrinted>
  <dcterms:created xsi:type="dcterms:W3CDTF">2018-07-10T16:11:00Z</dcterms:created>
  <dcterms:modified xsi:type="dcterms:W3CDTF">2018-07-19T16:37:00Z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AC Voltage</vt:lpwstr>
  </property>
  <property fmtid="{D5CDD505-2E9C-101B-9397-08002B2CF9AE}" pid="4" name="DocNum">
    <vt:i4>22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