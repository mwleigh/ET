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1A86735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6342F">
        <w:rPr>
          <w:rFonts w:ascii="Verdana" w:hAnsi="Verdana"/>
          <w:b/>
          <w:sz w:val="24"/>
          <w:szCs w:val="24"/>
        </w:rPr>
        <w:t>Binary, Octal and Hexadecimal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6342F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6342F">
        <w:rPr>
          <w:rFonts w:ascii="Verdana" w:hAnsi="Verdana"/>
          <w:sz w:val="20"/>
          <w:szCs w:val="20"/>
        </w:rPr>
        <w:t>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335FC57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6342F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6342F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6342F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7C1A763C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DC5F75" w:rsidRPr="00DC5F75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ACD0395" w14:textId="77777777" w:rsidR="00F6342F" w:rsidRDefault="00F6342F" w:rsidP="00F6342F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hexadecimal value to decimal and vise-versa.</w:t>
      </w:r>
    </w:p>
    <w:p w14:paraId="460F1FA8" w14:textId="18DD6977" w:rsidR="00F6342F" w:rsidRDefault="00F6342F" w:rsidP="00F6342F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hexadecimal value to binary and vise-versa.</w:t>
      </w:r>
    </w:p>
    <w:p w14:paraId="16DFDE65" w14:textId="7631BD2F" w:rsidR="00F6342F" w:rsidRDefault="00F6342F" w:rsidP="00F6342F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an octal value to decimal and vise-versa.</w:t>
      </w:r>
    </w:p>
    <w:p w14:paraId="256386A9" w14:textId="74207ADC" w:rsidR="00F6342F" w:rsidRDefault="00F6342F" w:rsidP="00F6342F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an octal value to binary and vise-versa.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1D9D54B4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6342F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2E2544B" w14:textId="77777777" w:rsidR="009C500F" w:rsidRDefault="009C500F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  <w:sectPr w:rsidR="009C500F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52C06AA" w14:textId="77777777" w:rsidR="00D136B5" w:rsidRPr="00D136B5" w:rsidRDefault="00D136B5" w:rsidP="00D136B5">
      <w:pPr>
        <w:spacing w:before="120" w:after="120"/>
        <w:rPr>
          <w:rFonts w:ascii="Verdana" w:hAnsi="Verdana"/>
          <w:b/>
        </w:rPr>
      </w:pPr>
      <w:r w:rsidRPr="00D136B5">
        <w:rPr>
          <w:rFonts w:ascii="Verdana" w:hAnsi="Verdana"/>
          <w:b/>
        </w:rPr>
        <w:t>Instructions</w:t>
      </w:r>
    </w:p>
    <w:p w14:paraId="050858C4" w14:textId="77777777" w:rsidR="00D136B5" w:rsidRPr="00D136B5" w:rsidRDefault="00D136B5" w:rsidP="00D136B5">
      <w:pPr>
        <w:spacing w:after="480"/>
        <w:ind w:left="720"/>
        <w:rPr>
          <w:rFonts w:ascii="Verdana" w:hAnsi="Verdana"/>
          <w:sz w:val="20"/>
          <w:szCs w:val="20"/>
        </w:rPr>
      </w:pPr>
      <w:r w:rsidRPr="00D136B5">
        <w:rPr>
          <w:rFonts w:ascii="Verdana" w:hAnsi="Verdana"/>
          <w:sz w:val="20"/>
          <w:szCs w:val="20"/>
        </w:rPr>
        <w:t>Convert the following hexadecimal numbers to their decimal equivalents.</w:t>
      </w:r>
    </w:p>
    <w:p w14:paraId="1C65FB8A" w14:textId="7E7D83E2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F6342F">
        <w:rPr>
          <w:rFonts w:ascii="Verdana" w:hAnsi="Verdana"/>
          <w:sz w:val="20"/>
          <w:szCs w:val="20"/>
        </w:rPr>
        <w:t>1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C43566">
        <w:rPr>
          <w:rFonts w:ascii="Verdana" w:hAnsi="Verdana"/>
          <w:sz w:val="20"/>
          <w:szCs w:val="20"/>
          <w:highlight w:val="yellow"/>
        </w:rPr>
        <w:t>49</w:t>
      </w:r>
      <w:r w:rsidR="00043A98" w:rsidRPr="00DC5F75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7FF9FFDF" w14:textId="5CE43EF1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F6342F">
        <w:rPr>
          <w:rFonts w:ascii="Verdana" w:hAnsi="Verdana"/>
          <w:sz w:val="20"/>
          <w:szCs w:val="20"/>
        </w:rPr>
        <w:t>0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DC5F75" w:rsidRPr="00DC5F75">
        <w:rPr>
          <w:rFonts w:ascii="Verdana" w:hAnsi="Verdana"/>
          <w:sz w:val="20"/>
          <w:szCs w:val="20"/>
          <w:highlight w:val="yellow"/>
        </w:rPr>
        <w:t>16</w:t>
      </w:r>
      <w:r w:rsidR="00043A98" w:rsidRPr="00DC5F75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6D1DAF89" w14:textId="782BDEC3" w:rsidR="00DF7A20" w:rsidRDefault="00F6342F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4B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DC5F75" w:rsidRPr="00DC5F75">
        <w:rPr>
          <w:rFonts w:ascii="Verdana" w:hAnsi="Verdana"/>
          <w:sz w:val="20"/>
          <w:szCs w:val="20"/>
          <w:highlight w:val="yellow"/>
        </w:rPr>
        <w:t>75</w:t>
      </w:r>
      <w:r w:rsidR="00043A98" w:rsidRPr="00DC5F75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4E0D6269" w14:textId="25096E88" w:rsidR="00DF7A20" w:rsidRDefault="00F6342F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1E2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DC5F75" w:rsidRPr="00DC5F75">
        <w:rPr>
          <w:rFonts w:ascii="Verdana" w:hAnsi="Verdana"/>
          <w:sz w:val="20"/>
          <w:szCs w:val="20"/>
          <w:highlight w:val="yellow"/>
        </w:rPr>
        <w:t>482</w:t>
      </w:r>
      <w:r w:rsidR="00043A98" w:rsidRPr="00DC5F75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5DFBCA05" w14:textId="27C2FE55" w:rsid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F6342F">
        <w:rPr>
          <w:rFonts w:ascii="Verdana" w:hAnsi="Verdana"/>
          <w:sz w:val="20"/>
          <w:szCs w:val="20"/>
        </w:rPr>
        <w:t>4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DC5F75" w:rsidRPr="00DC5F75">
        <w:rPr>
          <w:rFonts w:ascii="Verdana" w:hAnsi="Verdana"/>
          <w:sz w:val="20"/>
          <w:szCs w:val="20"/>
          <w:highlight w:val="yellow"/>
        </w:rPr>
        <w:t>212</w:t>
      </w:r>
      <w:r w:rsidRPr="00DC5F75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12557589" w14:textId="5CD6D827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F6342F">
        <w:rPr>
          <w:rFonts w:ascii="Verdana" w:hAnsi="Verdana"/>
          <w:sz w:val="20"/>
          <w:szCs w:val="20"/>
        </w:rPr>
        <w:t>11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DC5F75" w:rsidRPr="00DC5F75">
        <w:rPr>
          <w:rFonts w:ascii="Verdana" w:hAnsi="Verdana"/>
          <w:sz w:val="20"/>
          <w:szCs w:val="20"/>
          <w:highlight w:val="yellow"/>
        </w:rPr>
        <w:t>273</w:t>
      </w:r>
      <w:r w:rsidR="00043A98" w:rsidRPr="00DC5F75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16E95933" w14:textId="61D5BB9D" w:rsidR="00DF7A20" w:rsidRDefault="00F6342F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DC5F75" w:rsidRPr="00DC5F75">
        <w:rPr>
          <w:rFonts w:ascii="Verdana" w:hAnsi="Verdana"/>
          <w:sz w:val="20"/>
          <w:szCs w:val="20"/>
          <w:highlight w:val="yellow"/>
        </w:rPr>
        <w:t>9</w:t>
      </w:r>
      <w:r w:rsidR="00043A98" w:rsidRPr="00DC5F75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1A8A41A0" w14:textId="303B88FC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F6342F">
        <w:rPr>
          <w:rFonts w:ascii="Verdana" w:hAnsi="Verdana"/>
          <w:sz w:val="20"/>
          <w:szCs w:val="20"/>
        </w:rPr>
        <w:t>C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DC5F75" w:rsidRPr="00DC5F75">
        <w:rPr>
          <w:rFonts w:ascii="Verdana" w:hAnsi="Verdana"/>
          <w:sz w:val="20"/>
          <w:szCs w:val="20"/>
          <w:highlight w:val="yellow"/>
        </w:rPr>
        <w:t>28</w:t>
      </w:r>
      <w:r w:rsidR="00043A98" w:rsidRPr="00DC5F75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3BDD26CE" w14:textId="0E4AD5F2" w:rsidR="00DF7A20" w:rsidRDefault="00F6342F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DF7A20">
        <w:rPr>
          <w:rFonts w:ascii="Verdana" w:hAnsi="Verdana"/>
          <w:sz w:val="20"/>
          <w:szCs w:val="20"/>
        </w:rPr>
        <w:t>1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DC5F75" w:rsidRPr="00DC5F75">
        <w:rPr>
          <w:rFonts w:ascii="Verdana" w:hAnsi="Verdana"/>
          <w:sz w:val="20"/>
          <w:szCs w:val="20"/>
          <w:highlight w:val="yellow"/>
        </w:rPr>
        <w:t>177</w:t>
      </w:r>
      <w:r w:rsidR="00043A98" w:rsidRPr="00DC5F75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5B8DA6B9" w14:textId="4B759B1E" w:rsidR="00DF7A20" w:rsidRP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F6342F">
        <w:rPr>
          <w:rFonts w:ascii="Verdana" w:hAnsi="Verdana"/>
          <w:sz w:val="20"/>
          <w:szCs w:val="20"/>
        </w:rPr>
        <w:t>F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DC5F75" w:rsidRPr="00DC5F75">
        <w:rPr>
          <w:rFonts w:ascii="Verdana" w:hAnsi="Verdana"/>
          <w:sz w:val="20"/>
          <w:szCs w:val="20"/>
          <w:highlight w:val="yellow"/>
        </w:rPr>
        <w:t>47</w:t>
      </w:r>
      <w:r w:rsidRPr="00DC5F75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4BC0C172" w14:textId="77777777" w:rsidR="009C500F" w:rsidRPr="00C834FC" w:rsidRDefault="009C500F" w:rsidP="009C500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3CCA22BB" w14:textId="77777777" w:rsidR="009C500F" w:rsidRPr="00BE7AE1" w:rsidRDefault="009C500F" w:rsidP="009C500F">
      <w:pPr>
        <w:spacing w:before="240" w:after="240"/>
        <w:ind w:left="720"/>
        <w:rPr>
          <w:rFonts w:ascii="Verdana" w:hAnsi="Verdana"/>
          <w:sz w:val="20"/>
          <w:szCs w:val="20"/>
        </w:rPr>
      </w:pPr>
      <w:r w:rsidRPr="00BE7AE1">
        <w:rPr>
          <w:rFonts w:ascii="Verdana" w:hAnsi="Verdana"/>
          <w:sz w:val="20"/>
          <w:szCs w:val="20"/>
        </w:rPr>
        <w:t xml:space="preserve">Convert the following decimal numbers to their </w:t>
      </w:r>
      <w:r>
        <w:rPr>
          <w:rFonts w:ascii="Verdana" w:hAnsi="Verdana"/>
          <w:sz w:val="20"/>
          <w:szCs w:val="20"/>
        </w:rPr>
        <w:t>hexa</w:t>
      </w:r>
      <w:r w:rsidRPr="00BE7AE1">
        <w:rPr>
          <w:rFonts w:ascii="Verdana" w:hAnsi="Verdana"/>
          <w:sz w:val="20"/>
          <w:szCs w:val="20"/>
        </w:rPr>
        <w:t>decimal equivalents.</w:t>
      </w:r>
    </w:p>
    <w:p w14:paraId="31A3447D" w14:textId="74530669" w:rsidR="009C500F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DC5F75" w:rsidRPr="00DC5F75">
        <w:rPr>
          <w:rFonts w:ascii="Verdana" w:hAnsi="Verdana"/>
          <w:sz w:val="20"/>
          <w:szCs w:val="20"/>
          <w:highlight w:val="yellow"/>
        </w:rPr>
        <w:t>1F</w:t>
      </w:r>
      <w:r w:rsidRPr="00DC5F75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5F87401B" w14:textId="53706C2C" w:rsidR="009C500F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DC5F75" w:rsidRPr="00DC5F75">
        <w:rPr>
          <w:rFonts w:ascii="Verdana" w:hAnsi="Verdana"/>
          <w:sz w:val="20"/>
          <w:szCs w:val="20"/>
          <w:highlight w:val="yellow"/>
        </w:rPr>
        <w:t>A</w:t>
      </w:r>
      <w:r w:rsidRPr="00DC5F75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62B33DB3" w14:textId="63550414" w:rsidR="009C500F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59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DC5F75" w:rsidRPr="00DC5F75">
        <w:rPr>
          <w:rFonts w:ascii="Verdana" w:hAnsi="Verdana"/>
          <w:sz w:val="20"/>
          <w:szCs w:val="20"/>
          <w:highlight w:val="yellow"/>
        </w:rPr>
        <w:t>3B</w:t>
      </w:r>
      <w:r w:rsidRPr="00DC5F75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1152D977" w14:textId="0B93EA41" w:rsidR="009C500F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DC5F75" w:rsidRPr="00DC5F75">
        <w:rPr>
          <w:rFonts w:ascii="Verdana" w:hAnsi="Verdana"/>
          <w:sz w:val="20"/>
          <w:szCs w:val="20"/>
          <w:highlight w:val="yellow"/>
        </w:rPr>
        <w:t>5</w:t>
      </w:r>
      <w:r w:rsidRPr="00DC5F75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326D711D" w14:textId="2C6AD24A" w:rsidR="009C500F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114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C43566">
        <w:rPr>
          <w:rFonts w:ascii="Verdana" w:hAnsi="Verdana"/>
          <w:sz w:val="20"/>
          <w:szCs w:val="20"/>
          <w:highlight w:val="yellow"/>
        </w:rPr>
        <w:t>72</w:t>
      </w:r>
      <w:r w:rsidRPr="00DC5F75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2B9938EF" w14:textId="3584D953" w:rsidR="009C500F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DC5F75" w:rsidRPr="00DC5F75">
        <w:rPr>
          <w:rFonts w:ascii="Verdana" w:hAnsi="Verdana"/>
          <w:sz w:val="20"/>
          <w:szCs w:val="20"/>
          <w:highlight w:val="yellow"/>
        </w:rPr>
        <w:t>10</w:t>
      </w:r>
      <w:r w:rsidRPr="00DC5F75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3029E2AC" w14:textId="372E7403" w:rsidR="009C500F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DC5F75" w:rsidRPr="00DC5F75">
        <w:rPr>
          <w:rFonts w:ascii="Verdana" w:hAnsi="Verdana"/>
          <w:sz w:val="20"/>
          <w:szCs w:val="20"/>
          <w:highlight w:val="yellow"/>
        </w:rPr>
        <w:t>47</w:t>
      </w:r>
      <w:r w:rsidRPr="00DC5F75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51E99CA7" w14:textId="32316349" w:rsidR="009C500F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DC5F75" w:rsidRPr="00DC5F75">
        <w:rPr>
          <w:rFonts w:ascii="Verdana" w:hAnsi="Verdana"/>
          <w:sz w:val="20"/>
          <w:szCs w:val="20"/>
          <w:highlight w:val="yellow"/>
        </w:rPr>
        <w:t>13</w:t>
      </w:r>
      <w:r w:rsidRPr="00DC5F75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0A2B870A" w14:textId="472840CC" w:rsidR="009C500F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99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DC5F75" w:rsidRPr="00DC5F75">
        <w:rPr>
          <w:rFonts w:ascii="Verdana" w:hAnsi="Verdana"/>
          <w:sz w:val="20"/>
          <w:szCs w:val="20"/>
          <w:highlight w:val="yellow"/>
        </w:rPr>
        <w:t>63</w:t>
      </w:r>
      <w:r w:rsidRPr="00DC5F75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42E85257" w14:textId="37F28BF4" w:rsidR="009C500F" w:rsidRPr="00DF7A20" w:rsidRDefault="009C500F" w:rsidP="009C500F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256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DC5F75" w:rsidRPr="00DC5F75">
        <w:rPr>
          <w:rFonts w:ascii="Verdana" w:hAnsi="Verdana"/>
          <w:sz w:val="20"/>
          <w:szCs w:val="20"/>
          <w:highlight w:val="yellow"/>
        </w:rPr>
        <w:t>100</w:t>
      </w:r>
      <w:r w:rsidRPr="00DC5F75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798619FF" w14:textId="77777777" w:rsidR="009C500F" w:rsidRDefault="009C500F" w:rsidP="00C834FC">
      <w:pPr>
        <w:spacing w:after="0"/>
        <w:rPr>
          <w:rFonts w:ascii="Verdana" w:hAnsi="Verdana"/>
          <w:sz w:val="20"/>
          <w:szCs w:val="20"/>
        </w:rPr>
      </w:pPr>
    </w:p>
    <w:p w14:paraId="6E542844" w14:textId="2D999F6E" w:rsidR="009C500F" w:rsidRDefault="009C500F" w:rsidP="00C834FC">
      <w:pPr>
        <w:spacing w:after="0"/>
        <w:rPr>
          <w:rFonts w:ascii="Verdana" w:hAnsi="Verdana"/>
          <w:sz w:val="20"/>
          <w:szCs w:val="20"/>
        </w:rPr>
        <w:sectPr w:rsidR="009C500F" w:rsidSect="009C500F">
          <w:type w:val="continuous"/>
          <w:pgSz w:w="12240" w:h="15840" w:code="1"/>
          <w:pgMar w:top="1080" w:right="720" w:bottom="720" w:left="1440" w:header="360" w:footer="360" w:gutter="0"/>
          <w:cols w:num="2" w:space="720"/>
          <w:titlePg/>
          <w:docGrid w:linePitch="360"/>
        </w:sectPr>
      </w:pPr>
    </w:p>
    <w:p w14:paraId="2EFDE5B5" w14:textId="1FC89DA3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9C500F">
          <w:type w:val="continuous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F6467B4" w14:textId="77777777" w:rsidR="00BC7F95" w:rsidRPr="00C834FC" w:rsidRDefault="00BC7F95" w:rsidP="00BC7F95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492059D3" w14:textId="024E2473" w:rsidR="00661D8C" w:rsidRDefault="00661D8C" w:rsidP="00D136B5">
      <w:pPr>
        <w:spacing w:before="120"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binary numbers to their hexadecimal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7922D68E" w14:textId="246A0120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F6342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11001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BB1FAC" w:rsidRPr="00D36017">
        <w:rPr>
          <w:rFonts w:ascii="Verdana" w:hAnsi="Verdana"/>
          <w:sz w:val="20"/>
          <w:szCs w:val="20"/>
          <w:highlight w:val="yellow"/>
        </w:rPr>
        <w:t>B9</w:t>
      </w:r>
      <w:r w:rsidRPr="00D36017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488DFCCC" w14:textId="31A78F4A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F6342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011011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BB1FAC" w:rsidRPr="00D36017">
        <w:rPr>
          <w:rFonts w:ascii="Verdana" w:hAnsi="Verdana"/>
          <w:sz w:val="20"/>
          <w:szCs w:val="20"/>
          <w:highlight w:val="yellow"/>
        </w:rPr>
        <w:t>5B</w:t>
      </w:r>
      <w:r w:rsidRPr="00D36017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0A27F7A7" w14:textId="5E03C8CF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</w:t>
      </w:r>
      <w:r w:rsidR="00F6342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1101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C43566">
        <w:rPr>
          <w:rFonts w:ascii="Verdana" w:hAnsi="Verdana"/>
          <w:sz w:val="20"/>
          <w:szCs w:val="20"/>
          <w:highlight w:val="yellow"/>
        </w:rPr>
        <w:t>9</w:t>
      </w:r>
      <w:bookmarkStart w:id="0" w:name="_GoBack"/>
      <w:bookmarkEnd w:id="0"/>
      <w:r w:rsidR="00BB1FAC" w:rsidRPr="00D36017">
        <w:rPr>
          <w:rFonts w:ascii="Verdana" w:hAnsi="Verdana"/>
          <w:sz w:val="20"/>
          <w:szCs w:val="20"/>
          <w:highlight w:val="yellow"/>
        </w:rPr>
        <w:t>D</w:t>
      </w:r>
      <w:r w:rsidRPr="00D36017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3A547778" w14:textId="10B100BA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="00F6342F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11001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BB1FAC" w:rsidRPr="00D36017">
        <w:rPr>
          <w:rFonts w:ascii="Verdana" w:hAnsi="Verdana"/>
          <w:sz w:val="20"/>
          <w:szCs w:val="20"/>
          <w:highlight w:val="yellow"/>
        </w:rPr>
        <w:t>D9</w:t>
      </w:r>
      <w:r w:rsidRPr="00D36017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5577FA1A" w14:textId="2CED18C2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1111111</w:t>
      </w:r>
      <w:r w:rsidR="00F6342F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BB1FAC" w:rsidRPr="00D36017">
        <w:rPr>
          <w:rFonts w:ascii="Verdana" w:hAnsi="Verdana"/>
          <w:sz w:val="20"/>
          <w:szCs w:val="20"/>
          <w:highlight w:val="yellow"/>
        </w:rPr>
        <w:t>FE</w:t>
      </w:r>
      <w:r w:rsidRPr="00D36017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76C2AA88" w14:textId="4922A931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</w:t>
      </w:r>
      <w:r w:rsidR="00F6342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0001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BB1FAC" w:rsidRPr="00BB1FAC">
        <w:rPr>
          <w:rFonts w:ascii="Verdana" w:hAnsi="Verdana"/>
          <w:sz w:val="20"/>
          <w:szCs w:val="20"/>
          <w:highlight w:val="yellow"/>
        </w:rPr>
        <w:t>91</w:t>
      </w:r>
      <w:r w:rsidRPr="00BB1FAC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2515239C" w14:textId="699C6545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1010101</w:t>
      </w:r>
      <w:r w:rsidR="00F6342F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BB1FAC" w:rsidRPr="00BB1FAC">
        <w:rPr>
          <w:rFonts w:ascii="Verdana" w:hAnsi="Verdana"/>
          <w:sz w:val="20"/>
          <w:szCs w:val="20"/>
          <w:highlight w:val="yellow"/>
        </w:rPr>
        <w:t>AA</w:t>
      </w:r>
      <w:r w:rsidRPr="00BB1FAC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3703E96B" w14:textId="42C8C31D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F6342F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01</w:t>
      </w:r>
      <w:r w:rsidR="00F6342F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BB1FAC" w:rsidRPr="00BB1FAC">
        <w:rPr>
          <w:rFonts w:ascii="Verdana" w:hAnsi="Verdana"/>
          <w:sz w:val="20"/>
          <w:szCs w:val="20"/>
          <w:highlight w:val="yellow"/>
        </w:rPr>
        <w:t>CC</w:t>
      </w:r>
      <w:r w:rsidRPr="00BB1FAC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2C1E8E3B" w14:textId="67DFAF99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</w:t>
      </w:r>
      <w:r w:rsidR="00F6342F">
        <w:rPr>
          <w:rFonts w:ascii="Verdana" w:hAnsi="Verdana"/>
          <w:sz w:val="20"/>
          <w:szCs w:val="20"/>
        </w:rPr>
        <w:t>00</w:t>
      </w:r>
      <w:r>
        <w:rPr>
          <w:rFonts w:ascii="Verdana" w:hAnsi="Verdana"/>
          <w:sz w:val="20"/>
          <w:szCs w:val="20"/>
        </w:rPr>
        <w:t>101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BB1FAC" w:rsidRPr="00BB1FAC">
        <w:rPr>
          <w:rFonts w:ascii="Verdana" w:hAnsi="Verdana"/>
          <w:sz w:val="20"/>
          <w:szCs w:val="20"/>
          <w:highlight w:val="yellow"/>
        </w:rPr>
        <w:t>A5</w:t>
      </w:r>
      <w:r w:rsidRPr="00BB1FAC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2B43378A" w14:textId="1CA8E25B" w:rsidR="00661D8C" w:rsidRPr="00DF7A20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1101</w:t>
      </w:r>
      <w:r w:rsidR="00F6342F">
        <w:rPr>
          <w:rFonts w:ascii="Verdana" w:hAnsi="Verdana"/>
          <w:sz w:val="20"/>
          <w:szCs w:val="20"/>
        </w:rPr>
        <w:t>11</w:t>
      </w:r>
      <w:r>
        <w:rPr>
          <w:rFonts w:ascii="Verdana" w:hAnsi="Verdana"/>
          <w:sz w:val="20"/>
          <w:szCs w:val="20"/>
        </w:rPr>
        <w:t>0</w:t>
      </w:r>
      <w:r w:rsidR="00F6342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BB1FAC" w:rsidRPr="00BB1FAC">
        <w:rPr>
          <w:rFonts w:ascii="Verdana" w:hAnsi="Verdana"/>
          <w:sz w:val="20"/>
          <w:szCs w:val="20"/>
          <w:highlight w:val="yellow"/>
        </w:rPr>
        <w:t>DD</w:t>
      </w:r>
      <w:r w:rsidRPr="00BB1FAC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29EB4C18" w14:textId="77777777" w:rsidR="00BC7F95" w:rsidRPr="00C834FC" w:rsidRDefault="00BC7F95" w:rsidP="00BC7F95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7B16B7E" w14:textId="643F9CA3" w:rsidR="00661D8C" w:rsidRDefault="00661D8C" w:rsidP="00D136B5">
      <w:pPr>
        <w:spacing w:before="120"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hexadecimal numbers to their binary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22D08D5D" w14:textId="7ECF19CA" w:rsidR="00661D8C" w:rsidRDefault="00F6342F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4E26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  <w:r w:rsidR="00661D8C">
        <w:rPr>
          <w:rFonts w:ascii="Verdana" w:hAnsi="Verdana"/>
          <w:sz w:val="20"/>
          <w:szCs w:val="20"/>
        </w:rPr>
        <w:tab/>
      </w:r>
      <w:r w:rsidR="00F71E22" w:rsidRPr="00F71E22">
        <w:rPr>
          <w:rFonts w:ascii="Verdana" w:hAnsi="Verdana"/>
          <w:sz w:val="20"/>
          <w:szCs w:val="20"/>
          <w:highlight w:val="yellow"/>
        </w:rPr>
        <w:t>0100 1110 0010 0110</w:t>
      </w:r>
      <w:r w:rsidR="00661D8C" w:rsidRPr="00F71E22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35CBE2DB" w14:textId="6003FD70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F6342F">
        <w:rPr>
          <w:rFonts w:ascii="Verdana" w:hAnsi="Verdana"/>
          <w:sz w:val="20"/>
          <w:szCs w:val="20"/>
        </w:rPr>
        <w:t>CD</w:t>
      </w:r>
      <w:r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</w:r>
      <w:r w:rsidR="00F71E22" w:rsidRPr="00F71E22">
        <w:rPr>
          <w:rFonts w:ascii="Verdana" w:hAnsi="Verdana"/>
          <w:sz w:val="20"/>
          <w:szCs w:val="20"/>
          <w:highlight w:val="yellow"/>
        </w:rPr>
        <w:t>0001 1100 1101 0010</w:t>
      </w:r>
      <w:r w:rsidRPr="00F71E22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69CABCA1" w14:textId="692B84AD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F6342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</w:t>
      </w:r>
      <w:r w:rsidR="00F6342F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</w:r>
      <w:r w:rsidR="00F71E22" w:rsidRPr="00F71E22">
        <w:rPr>
          <w:rFonts w:ascii="Verdana" w:hAnsi="Verdana"/>
          <w:sz w:val="20"/>
          <w:szCs w:val="20"/>
          <w:highlight w:val="yellow"/>
        </w:rPr>
        <w:t>0101 0001 0001 1011</w:t>
      </w:r>
      <w:r w:rsidRPr="00F71E22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21B35ADC" w14:textId="62F0D220" w:rsidR="00661D8C" w:rsidRDefault="00F6342F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661D8C">
        <w:rPr>
          <w:rFonts w:ascii="Verdana" w:hAnsi="Verdana"/>
          <w:sz w:val="20"/>
          <w:szCs w:val="20"/>
        </w:rPr>
        <w:t>AF</w:t>
      </w:r>
      <w:r>
        <w:rPr>
          <w:rFonts w:ascii="Verdana" w:hAnsi="Verdana"/>
          <w:sz w:val="20"/>
          <w:szCs w:val="20"/>
        </w:rPr>
        <w:t>4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  <w:r w:rsidR="00661D8C">
        <w:rPr>
          <w:rFonts w:ascii="Verdana" w:hAnsi="Verdana"/>
          <w:sz w:val="20"/>
          <w:szCs w:val="20"/>
        </w:rPr>
        <w:tab/>
      </w:r>
      <w:r w:rsidR="00F71E22" w:rsidRPr="00F71E22">
        <w:rPr>
          <w:rFonts w:ascii="Verdana" w:hAnsi="Verdana"/>
          <w:sz w:val="20"/>
          <w:szCs w:val="20"/>
          <w:highlight w:val="yellow"/>
        </w:rPr>
        <w:t>1010 1010 1111 0100</w:t>
      </w:r>
      <w:r w:rsidR="00661D8C" w:rsidRPr="00F71E22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78B172C0" w14:textId="78BB400C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D0</w:t>
      </w:r>
      <w:r w:rsidR="00F6342F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</w:r>
      <w:r w:rsidR="00F71E22" w:rsidRPr="00F71E22">
        <w:rPr>
          <w:rFonts w:ascii="Verdana" w:hAnsi="Verdana"/>
          <w:sz w:val="20"/>
          <w:szCs w:val="20"/>
          <w:highlight w:val="yellow"/>
        </w:rPr>
        <w:t>1101 0000 1101 0000</w:t>
      </w:r>
      <w:r w:rsidRPr="00F71E22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4A8C1EDE" w14:textId="4C8DB78C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</w:t>
      </w:r>
      <w:r w:rsidR="00E4472A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</w:r>
      <w:r w:rsidR="00F71E22" w:rsidRPr="00F71E22">
        <w:rPr>
          <w:rFonts w:ascii="Verdana" w:hAnsi="Verdana"/>
          <w:sz w:val="20"/>
          <w:szCs w:val="20"/>
          <w:highlight w:val="yellow"/>
        </w:rPr>
        <w:t>0001 0000 0000 0001</w:t>
      </w:r>
      <w:r w:rsidRPr="00F71E22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7C8912DF" w14:textId="2EAB24D8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</w:t>
      </w:r>
      <w:r w:rsidR="00E4472A">
        <w:rPr>
          <w:rFonts w:ascii="Verdana" w:hAnsi="Verdana"/>
          <w:sz w:val="20"/>
          <w:szCs w:val="20"/>
        </w:rPr>
        <w:t>ADE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</w:r>
      <w:r w:rsidR="00F71E22" w:rsidRPr="00F71E22">
        <w:rPr>
          <w:rFonts w:ascii="Verdana" w:hAnsi="Verdana"/>
          <w:sz w:val="20"/>
          <w:szCs w:val="20"/>
          <w:highlight w:val="yellow"/>
        </w:rPr>
        <w:t>1111 1010 1101 1110</w:t>
      </w:r>
      <w:r w:rsidRPr="00F71E22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31A5E841" w14:textId="4FD43DDE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4472A"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>1</w:t>
      </w:r>
      <w:r w:rsidR="00E4472A"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</w:r>
      <w:r w:rsidR="00F71E22" w:rsidRPr="00F71E22">
        <w:rPr>
          <w:rFonts w:ascii="Verdana" w:hAnsi="Verdana"/>
          <w:sz w:val="20"/>
          <w:szCs w:val="20"/>
          <w:highlight w:val="yellow"/>
        </w:rPr>
        <w:t>0001 1111 0001 1111</w:t>
      </w:r>
      <w:r w:rsidRPr="00F71E22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44CBC72D" w14:textId="76718BC8" w:rsidR="00661D8C" w:rsidRDefault="00E4472A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5678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  <w:r w:rsidR="00661D8C">
        <w:rPr>
          <w:rFonts w:ascii="Verdana" w:hAnsi="Verdana"/>
          <w:sz w:val="20"/>
          <w:szCs w:val="20"/>
        </w:rPr>
        <w:tab/>
      </w:r>
      <w:r w:rsidR="00F71E22" w:rsidRPr="00F71E22">
        <w:rPr>
          <w:rFonts w:ascii="Verdana" w:hAnsi="Verdana"/>
          <w:sz w:val="20"/>
          <w:szCs w:val="20"/>
          <w:highlight w:val="yellow"/>
        </w:rPr>
        <w:t>0101 0110 0111 1000</w:t>
      </w:r>
      <w:r w:rsidR="00661D8C" w:rsidRPr="00F71E22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58A4E0B6" w14:textId="7DD6ADFF" w:rsidR="00661D8C" w:rsidRPr="00E4472A" w:rsidRDefault="00E4472A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CDEF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  <w:r w:rsidR="00661D8C">
        <w:rPr>
          <w:rFonts w:ascii="Verdana" w:hAnsi="Verdana"/>
          <w:sz w:val="20"/>
          <w:szCs w:val="20"/>
        </w:rPr>
        <w:tab/>
      </w:r>
      <w:r w:rsidR="00F71E22" w:rsidRPr="00F71E22">
        <w:rPr>
          <w:rFonts w:ascii="Verdana" w:hAnsi="Verdana"/>
          <w:sz w:val="20"/>
          <w:szCs w:val="20"/>
          <w:highlight w:val="yellow"/>
        </w:rPr>
        <w:t>1100 1101 1110 1111</w:t>
      </w:r>
      <w:r w:rsidR="00661D8C" w:rsidRPr="00F71E22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0B0C6FD9" w14:textId="77777777" w:rsidR="00E4472A" w:rsidRPr="00C834FC" w:rsidRDefault="00E4472A" w:rsidP="00E4472A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772B8D07" w14:textId="77777777" w:rsidR="00E4472A" w:rsidRDefault="00E4472A" w:rsidP="009C500F">
      <w:pPr>
        <w:spacing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octal numbers to their decimal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5CCE4465" w14:textId="1977965D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E2657" w:rsidRPr="007E2657">
        <w:rPr>
          <w:rFonts w:ascii="Verdana" w:hAnsi="Verdana"/>
          <w:sz w:val="20"/>
          <w:szCs w:val="20"/>
          <w:highlight w:val="yellow"/>
        </w:rPr>
        <w:t>25</w:t>
      </w:r>
      <w:r w:rsidRPr="007E265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7022C475" w14:textId="1BDACA88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E2657" w:rsidRPr="007E2657">
        <w:rPr>
          <w:rFonts w:ascii="Verdana" w:hAnsi="Verdana"/>
          <w:sz w:val="20"/>
          <w:szCs w:val="20"/>
          <w:highlight w:val="yellow"/>
        </w:rPr>
        <w:t>8</w:t>
      </w:r>
      <w:r w:rsidRPr="007E265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00D7C0AE" w14:textId="0ADFA4BA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53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E2657" w:rsidRPr="007E2657">
        <w:rPr>
          <w:rFonts w:ascii="Verdana" w:hAnsi="Verdana"/>
          <w:sz w:val="20"/>
          <w:szCs w:val="20"/>
          <w:highlight w:val="yellow"/>
        </w:rPr>
        <w:t>43</w:t>
      </w:r>
      <w:r w:rsidRPr="007E265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70079692" w14:textId="0312A8F6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E2657" w:rsidRPr="007E2657">
        <w:rPr>
          <w:rFonts w:ascii="Verdana" w:hAnsi="Verdana"/>
          <w:sz w:val="20"/>
          <w:szCs w:val="20"/>
          <w:highlight w:val="yellow"/>
        </w:rPr>
        <w:t>7</w:t>
      </w:r>
      <w:r w:rsidRPr="007E265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6E284431" w14:textId="5869BE15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E2657" w:rsidRPr="007E2657">
        <w:rPr>
          <w:rFonts w:ascii="Verdana" w:hAnsi="Verdana"/>
          <w:sz w:val="20"/>
          <w:szCs w:val="20"/>
          <w:highlight w:val="yellow"/>
        </w:rPr>
        <w:t>87</w:t>
      </w:r>
      <w:r w:rsidRPr="007E265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19CCF96C" w14:textId="47AB18D9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E2657" w:rsidRPr="007E2657">
        <w:rPr>
          <w:rFonts w:ascii="Verdana" w:hAnsi="Verdana"/>
          <w:sz w:val="20"/>
          <w:szCs w:val="20"/>
          <w:highlight w:val="yellow"/>
        </w:rPr>
        <w:t>15</w:t>
      </w:r>
      <w:r w:rsidRPr="007E265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6789742E" w14:textId="323C6C0F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66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E2657" w:rsidRPr="007E2657">
        <w:rPr>
          <w:rFonts w:ascii="Verdana" w:hAnsi="Verdana"/>
          <w:sz w:val="20"/>
          <w:szCs w:val="20"/>
          <w:highlight w:val="yellow"/>
        </w:rPr>
        <w:t>54</w:t>
      </w:r>
      <w:r w:rsidRPr="007E265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1F3B01A6" w14:textId="4C3DA329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E2657" w:rsidRPr="007E2657">
        <w:rPr>
          <w:rFonts w:ascii="Verdana" w:hAnsi="Verdana"/>
          <w:sz w:val="20"/>
          <w:szCs w:val="20"/>
          <w:highlight w:val="yellow"/>
        </w:rPr>
        <w:t>9</w:t>
      </w:r>
      <w:r w:rsidRPr="007E265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35BAF73A" w14:textId="31EE2334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E2657" w:rsidRPr="007E2657">
        <w:rPr>
          <w:rFonts w:ascii="Verdana" w:hAnsi="Verdana"/>
          <w:sz w:val="20"/>
          <w:szCs w:val="20"/>
          <w:highlight w:val="yellow"/>
        </w:rPr>
        <w:t>73</w:t>
      </w:r>
      <w:r w:rsidRPr="007E265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60AB2F34" w14:textId="5193E41B" w:rsidR="00E4472A" w:rsidRPr="00DF7A20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E2657" w:rsidRPr="007E2657">
        <w:rPr>
          <w:rFonts w:ascii="Verdana" w:hAnsi="Verdana"/>
          <w:sz w:val="20"/>
          <w:szCs w:val="20"/>
          <w:highlight w:val="yellow"/>
        </w:rPr>
        <w:t>81</w:t>
      </w:r>
      <w:r w:rsidRPr="007E265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3D61CD41" w14:textId="77777777" w:rsidR="00E4472A" w:rsidRPr="00C834FC" w:rsidRDefault="00E4472A" w:rsidP="00E4472A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6C0C0835" w14:textId="77777777" w:rsidR="00E4472A" w:rsidRDefault="00E4472A" w:rsidP="009C500F">
      <w:pPr>
        <w:spacing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decimal numbers to their octal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24A3D20A" w14:textId="712903A8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3B24A4" w:rsidRPr="007C3CAD">
        <w:rPr>
          <w:rFonts w:ascii="Verdana" w:hAnsi="Verdana"/>
          <w:sz w:val="20"/>
          <w:szCs w:val="20"/>
          <w:highlight w:val="yellow"/>
        </w:rPr>
        <w:t>37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3BBD9BFB" w14:textId="1AC4AFF3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3B24A4" w:rsidRPr="007C3CAD">
        <w:rPr>
          <w:rFonts w:ascii="Verdana" w:hAnsi="Verdana"/>
          <w:sz w:val="20"/>
          <w:szCs w:val="20"/>
          <w:highlight w:val="yellow"/>
        </w:rPr>
        <w:t>12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7415B78F" w14:textId="0B36B0D9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53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3B24A4" w:rsidRPr="007C3CAD">
        <w:rPr>
          <w:rFonts w:ascii="Verdana" w:hAnsi="Verdana"/>
          <w:sz w:val="20"/>
          <w:szCs w:val="20"/>
          <w:highlight w:val="yellow"/>
        </w:rPr>
        <w:t>65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002FDED1" w14:textId="2EE70E2D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3B24A4" w:rsidRPr="007C3CAD">
        <w:rPr>
          <w:rFonts w:ascii="Verdana" w:hAnsi="Verdana"/>
          <w:sz w:val="20"/>
          <w:szCs w:val="20"/>
          <w:highlight w:val="yellow"/>
        </w:rPr>
        <w:t>7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4783A0C3" w14:textId="56699B6C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115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3B24A4" w:rsidRPr="007C3CAD">
        <w:rPr>
          <w:rFonts w:ascii="Verdana" w:hAnsi="Verdana"/>
          <w:sz w:val="20"/>
          <w:szCs w:val="20"/>
          <w:highlight w:val="yellow"/>
        </w:rPr>
        <w:t>163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1FBB3275" w14:textId="7874E009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17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3B24A4" w:rsidRPr="007C3CAD">
        <w:rPr>
          <w:rFonts w:ascii="Verdana" w:hAnsi="Verdana"/>
          <w:sz w:val="20"/>
          <w:szCs w:val="20"/>
          <w:highlight w:val="yellow"/>
        </w:rPr>
        <w:t>21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6B8B7DA8" w14:textId="5D820AB0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99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3B24A4" w:rsidRPr="007C3CAD">
        <w:rPr>
          <w:rFonts w:ascii="Verdana" w:hAnsi="Verdana"/>
          <w:sz w:val="20"/>
          <w:szCs w:val="20"/>
          <w:highlight w:val="yellow"/>
        </w:rPr>
        <w:t>143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616076FD" w14:textId="57C12809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7C3CAD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C3CAD" w:rsidRPr="007C3CAD">
        <w:rPr>
          <w:rFonts w:ascii="Verdana" w:hAnsi="Verdana"/>
          <w:sz w:val="20"/>
          <w:szCs w:val="20"/>
          <w:highlight w:val="yellow"/>
        </w:rPr>
        <w:t>15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4CC1A38C" w14:textId="4B24B3C1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202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C3CAD" w:rsidRPr="007C3CAD">
        <w:rPr>
          <w:rFonts w:ascii="Verdana" w:hAnsi="Verdana"/>
          <w:sz w:val="20"/>
          <w:szCs w:val="20"/>
          <w:highlight w:val="yellow"/>
        </w:rPr>
        <w:t>312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3BAC1152" w14:textId="71493178" w:rsidR="00E4472A" w:rsidRPr="00DF7A20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C3CAD" w:rsidRPr="007C3CAD">
        <w:rPr>
          <w:rFonts w:ascii="Verdana" w:hAnsi="Verdana"/>
          <w:sz w:val="20"/>
          <w:szCs w:val="20"/>
          <w:highlight w:val="yellow"/>
        </w:rPr>
        <w:t>157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2DE08DA2" w14:textId="77777777" w:rsidR="00E4472A" w:rsidRPr="00C834FC" w:rsidRDefault="00E4472A" w:rsidP="00E4472A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1AA63D5F" w14:textId="77777777" w:rsidR="00E4472A" w:rsidRDefault="00E4472A" w:rsidP="009C500F">
      <w:pPr>
        <w:spacing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binary numbers to their octal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768D1DDB" w14:textId="1457A072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BC7F95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11001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7C3CAD" w:rsidRPr="007C3CAD">
        <w:rPr>
          <w:rFonts w:ascii="Verdana" w:hAnsi="Verdana"/>
          <w:sz w:val="20"/>
          <w:szCs w:val="20"/>
          <w:highlight w:val="yellow"/>
        </w:rPr>
        <w:t>271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1EBF4B2E" w14:textId="1BCAF893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BC7F95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011011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7C3CAD" w:rsidRPr="007C3CAD">
        <w:rPr>
          <w:rFonts w:ascii="Verdana" w:hAnsi="Verdana"/>
          <w:sz w:val="20"/>
          <w:szCs w:val="20"/>
          <w:highlight w:val="yellow"/>
        </w:rPr>
        <w:t>133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2BB3D77D" w14:textId="7502FA4E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BC7F95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01101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7C3CAD" w:rsidRPr="007C3CAD">
        <w:rPr>
          <w:rFonts w:ascii="Verdana" w:hAnsi="Verdana"/>
          <w:sz w:val="20"/>
          <w:szCs w:val="20"/>
          <w:highlight w:val="yellow"/>
        </w:rPr>
        <w:t>255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2D5E9D98" w14:textId="3E5D9AB6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</w:t>
      </w:r>
      <w:r w:rsidR="00BC7F95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1001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7C3CAD" w:rsidRPr="007C3CAD">
        <w:rPr>
          <w:rFonts w:ascii="Verdana" w:hAnsi="Verdana"/>
          <w:sz w:val="20"/>
          <w:szCs w:val="20"/>
          <w:highlight w:val="yellow"/>
        </w:rPr>
        <w:t>351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21D09920" w14:textId="6F2636E0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BC7F95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111111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7C3CAD" w:rsidRPr="007C3CAD">
        <w:rPr>
          <w:rFonts w:ascii="Verdana" w:hAnsi="Verdana"/>
          <w:sz w:val="20"/>
          <w:szCs w:val="20"/>
          <w:highlight w:val="yellow"/>
        </w:rPr>
        <w:t>277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5A8F3059" w14:textId="5E99470A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</w:t>
      </w:r>
      <w:r w:rsidR="00BC7F95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0001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7C3CAD" w:rsidRPr="007C3CAD">
        <w:rPr>
          <w:rFonts w:ascii="Verdana" w:hAnsi="Verdana"/>
          <w:sz w:val="20"/>
          <w:szCs w:val="20"/>
          <w:highlight w:val="yellow"/>
        </w:rPr>
        <w:t>221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423EAA5D" w14:textId="2DB448B2" w:rsidR="00E4472A" w:rsidRDefault="00BC7F95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4472A">
        <w:rPr>
          <w:rFonts w:ascii="Verdana" w:hAnsi="Verdana"/>
          <w:sz w:val="20"/>
          <w:szCs w:val="20"/>
        </w:rPr>
        <w:t>1010101</w:t>
      </w:r>
      <w:r w:rsidR="00E4472A">
        <w:rPr>
          <w:rFonts w:ascii="Verdana" w:hAnsi="Verdana"/>
          <w:sz w:val="20"/>
          <w:szCs w:val="20"/>
          <w:vertAlign w:val="subscript"/>
        </w:rPr>
        <w:t>2</w:t>
      </w:r>
      <w:r w:rsidR="00E4472A">
        <w:rPr>
          <w:rFonts w:ascii="Verdana" w:hAnsi="Verdana"/>
          <w:sz w:val="20"/>
          <w:szCs w:val="20"/>
        </w:rPr>
        <w:tab/>
      </w:r>
      <w:r w:rsidR="007C3CAD" w:rsidRPr="007C3CAD">
        <w:rPr>
          <w:rFonts w:ascii="Verdana" w:hAnsi="Verdana"/>
          <w:sz w:val="20"/>
          <w:szCs w:val="20"/>
          <w:highlight w:val="yellow"/>
        </w:rPr>
        <w:t>325</w:t>
      </w:r>
      <w:r w:rsidR="00E4472A"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791A7811" w14:textId="1E5E567B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1010101</w:t>
      </w:r>
      <w:r w:rsidR="00BC7F95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7C3CAD" w:rsidRPr="007C3CAD">
        <w:rPr>
          <w:rFonts w:ascii="Verdana" w:hAnsi="Verdana"/>
          <w:sz w:val="20"/>
          <w:szCs w:val="20"/>
          <w:highlight w:val="yellow"/>
        </w:rPr>
        <w:t>253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077D0C8E" w14:textId="1D63991F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1011</w:t>
      </w:r>
      <w:r w:rsidR="00BC7F95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101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7C3CAD" w:rsidRPr="007C3CAD">
        <w:rPr>
          <w:rFonts w:ascii="Verdana" w:hAnsi="Verdana"/>
          <w:sz w:val="20"/>
          <w:szCs w:val="20"/>
          <w:highlight w:val="yellow"/>
        </w:rPr>
        <w:t>265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6357581C" w14:textId="285857C7" w:rsidR="00E4472A" w:rsidRPr="00DF7A20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11010</w:t>
      </w:r>
      <w:r w:rsidR="00BC7F95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00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7C3CAD" w:rsidRPr="007C3CAD">
        <w:rPr>
          <w:rFonts w:ascii="Verdana" w:hAnsi="Verdana"/>
          <w:sz w:val="20"/>
          <w:szCs w:val="20"/>
          <w:highlight w:val="yellow"/>
        </w:rPr>
        <w:t>324</w:t>
      </w:r>
      <w:r w:rsidRPr="007C3CAD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257599EE" w14:textId="77777777" w:rsidR="00E4472A" w:rsidRPr="00C834FC" w:rsidRDefault="00E4472A" w:rsidP="00E4472A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ECC8401" w14:textId="1D7882E8" w:rsidR="00E4472A" w:rsidRDefault="00E4472A" w:rsidP="009C500F">
      <w:pPr>
        <w:spacing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octal numbers to their binary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06F11074" w14:textId="35F42FD0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D23E14" w:rsidRPr="0066269D">
        <w:rPr>
          <w:rFonts w:ascii="Verdana" w:hAnsi="Verdana"/>
          <w:sz w:val="20"/>
          <w:szCs w:val="20"/>
          <w:highlight w:val="yellow"/>
        </w:rPr>
        <w:t>0001 1001</w:t>
      </w:r>
      <w:r w:rsidRPr="0066269D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6910EFCE" w14:textId="595FBC44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D23E14" w:rsidRPr="0066269D">
        <w:rPr>
          <w:rFonts w:ascii="Verdana" w:hAnsi="Verdana"/>
          <w:sz w:val="20"/>
          <w:szCs w:val="20"/>
          <w:highlight w:val="yellow"/>
        </w:rPr>
        <w:t>0000 1000</w:t>
      </w:r>
      <w:r w:rsidRPr="0066269D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49CC9E7B" w14:textId="21D73259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53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D23E14" w:rsidRPr="0066269D">
        <w:rPr>
          <w:rFonts w:ascii="Verdana" w:hAnsi="Verdana"/>
          <w:sz w:val="20"/>
          <w:szCs w:val="20"/>
          <w:highlight w:val="yellow"/>
        </w:rPr>
        <w:t>0010 1011</w:t>
      </w:r>
      <w:r w:rsidRPr="0066269D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49E8BD0F" w14:textId="453423B8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D23E14" w:rsidRPr="0066269D">
        <w:rPr>
          <w:rFonts w:ascii="Verdana" w:hAnsi="Verdana"/>
          <w:sz w:val="20"/>
          <w:szCs w:val="20"/>
          <w:highlight w:val="yellow"/>
        </w:rPr>
        <w:t>0000 0111</w:t>
      </w:r>
      <w:r w:rsidRPr="0066269D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00A9C344" w14:textId="6B88F6A5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BC7F95">
        <w:rPr>
          <w:rFonts w:ascii="Verdana" w:hAnsi="Verdana"/>
          <w:sz w:val="20"/>
          <w:szCs w:val="20"/>
        </w:rPr>
        <w:t>14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D23E14" w:rsidRPr="0066269D">
        <w:rPr>
          <w:rFonts w:ascii="Verdana" w:hAnsi="Verdana"/>
          <w:sz w:val="20"/>
          <w:szCs w:val="20"/>
          <w:highlight w:val="yellow"/>
        </w:rPr>
        <w:t>0100 1100</w:t>
      </w:r>
      <w:r w:rsidRPr="0066269D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0BB4C0E0" w14:textId="682F17F1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BC7F95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D23E14" w:rsidRPr="0066269D">
        <w:rPr>
          <w:rFonts w:ascii="Verdana" w:hAnsi="Verdana"/>
          <w:sz w:val="20"/>
          <w:szCs w:val="20"/>
          <w:highlight w:val="yellow"/>
        </w:rPr>
        <w:t>0000 1111</w:t>
      </w:r>
      <w:r w:rsidRPr="0066269D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30581B8E" w14:textId="41C403D8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BC7F95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D23E14" w:rsidRPr="0066269D">
        <w:rPr>
          <w:rFonts w:ascii="Verdana" w:hAnsi="Verdana"/>
          <w:sz w:val="20"/>
          <w:szCs w:val="20"/>
          <w:highlight w:val="yellow"/>
        </w:rPr>
        <w:t>0011 1010</w:t>
      </w:r>
      <w:r w:rsidRPr="0066269D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3F25F52F" w14:textId="4CB2D68A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BC7F95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D23E14" w:rsidRPr="0066269D">
        <w:rPr>
          <w:rFonts w:ascii="Verdana" w:hAnsi="Verdana"/>
          <w:sz w:val="20"/>
          <w:szCs w:val="20"/>
          <w:highlight w:val="yellow"/>
        </w:rPr>
        <w:t>0000 1001</w:t>
      </w:r>
      <w:r w:rsidRPr="0066269D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2E3BDF0F" w14:textId="341CB03A" w:rsidR="00E4472A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BC7F95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D23E14" w:rsidRPr="0066269D">
        <w:rPr>
          <w:rFonts w:ascii="Verdana" w:hAnsi="Verdana"/>
          <w:sz w:val="20"/>
          <w:szCs w:val="20"/>
          <w:highlight w:val="yellow"/>
        </w:rPr>
        <w:t>0100 1001</w:t>
      </w:r>
      <w:r w:rsidRPr="0066269D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49E90F7A" w14:textId="6E2434BE" w:rsidR="00E4472A" w:rsidRPr="00DF7A20" w:rsidRDefault="00E4472A" w:rsidP="00E4472A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BC7F95">
        <w:rPr>
          <w:rFonts w:ascii="Verdana" w:hAnsi="Verdana"/>
          <w:sz w:val="20"/>
          <w:szCs w:val="20"/>
        </w:rPr>
        <w:t>22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66269D" w:rsidRPr="0066269D">
        <w:rPr>
          <w:rFonts w:ascii="Verdana" w:hAnsi="Verdana"/>
          <w:sz w:val="20"/>
          <w:szCs w:val="20"/>
          <w:highlight w:val="yellow"/>
        </w:rPr>
        <w:t>1001 0010</w:t>
      </w:r>
      <w:r w:rsidRPr="0066269D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sectPr w:rsidR="00E4472A" w:rsidRPr="00DF7A20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93BE8" w14:textId="77777777" w:rsidR="0008440F" w:rsidRDefault="0008440F" w:rsidP="005B3A86">
      <w:pPr>
        <w:spacing w:after="0" w:line="240" w:lineRule="auto"/>
      </w:pPr>
      <w:r>
        <w:separator/>
      </w:r>
    </w:p>
  </w:endnote>
  <w:endnote w:type="continuationSeparator" w:id="0">
    <w:p w14:paraId="5002428E" w14:textId="77777777" w:rsidR="0008440F" w:rsidRDefault="0008440F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0CFCA3CB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8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41F51E6E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4ED8F6F7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3669BD3A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9C500F">
      <w:rPr>
        <w:rFonts w:ascii="BankGothic Lt BT" w:hAnsi="BankGothic Lt BT"/>
        <w:caps/>
        <w:sz w:val="16"/>
        <w:szCs w:val="18"/>
      </w:rPr>
      <w:t>8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07D53" w14:textId="77777777" w:rsidR="0008440F" w:rsidRDefault="0008440F" w:rsidP="005B3A86">
      <w:pPr>
        <w:spacing w:after="0" w:line="240" w:lineRule="auto"/>
      </w:pPr>
      <w:r>
        <w:separator/>
      </w:r>
    </w:p>
  </w:footnote>
  <w:footnote w:type="continuationSeparator" w:id="0">
    <w:p w14:paraId="1B46255A" w14:textId="77777777" w:rsidR="0008440F" w:rsidRDefault="0008440F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56D9D9DD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C500F">
      <w:rPr>
        <w:rFonts w:ascii="BankGothic Lt BT" w:hAnsi="BankGothic Lt BT"/>
        <w:caps/>
        <w:sz w:val="24"/>
        <w:szCs w:val="24"/>
      </w:rPr>
      <w:t>Binary, Octal and Hexadecimal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39CE293E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C500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C500F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6B337459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C500F">
      <w:rPr>
        <w:rFonts w:ascii="BankGothic Lt BT" w:hAnsi="BankGothic Lt BT"/>
        <w:caps/>
        <w:sz w:val="24"/>
        <w:szCs w:val="24"/>
      </w:rPr>
      <w:t>Binary, Octal and Hexadecimal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016AECE6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C500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C500F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6F209AC4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C500F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03CB78CB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C500F">
      <w:rPr>
        <w:rFonts w:ascii="BankGothic Lt BT" w:hAnsi="BankGothic Lt BT"/>
        <w:caps/>
        <w:sz w:val="24"/>
        <w:szCs w:val="24"/>
      </w:rPr>
      <w:t>Binary, Octal and Hexadecimal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2465ABEB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C500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C500F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41E52"/>
    <w:rsid w:val="00043A98"/>
    <w:rsid w:val="000524AC"/>
    <w:rsid w:val="000544E1"/>
    <w:rsid w:val="0008038B"/>
    <w:rsid w:val="0008440F"/>
    <w:rsid w:val="000A23B3"/>
    <w:rsid w:val="00101028"/>
    <w:rsid w:val="00141840"/>
    <w:rsid w:val="002025E4"/>
    <w:rsid w:val="00222A30"/>
    <w:rsid w:val="00224C5A"/>
    <w:rsid w:val="00261027"/>
    <w:rsid w:val="002E22BE"/>
    <w:rsid w:val="00307505"/>
    <w:rsid w:val="003B24A4"/>
    <w:rsid w:val="003E4914"/>
    <w:rsid w:val="003F6D63"/>
    <w:rsid w:val="00422289"/>
    <w:rsid w:val="00431573"/>
    <w:rsid w:val="00431790"/>
    <w:rsid w:val="004332DB"/>
    <w:rsid w:val="00472F8B"/>
    <w:rsid w:val="004C71F2"/>
    <w:rsid w:val="00535E21"/>
    <w:rsid w:val="005B3A86"/>
    <w:rsid w:val="00613E4E"/>
    <w:rsid w:val="00661D8C"/>
    <w:rsid w:val="0066269D"/>
    <w:rsid w:val="006F19A5"/>
    <w:rsid w:val="006F7F1A"/>
    <w:rsid w:val="00700EB7"/>
    <w:rsid w:val="007140C7"/>
    <w:rsid w:val="00723673"/>
    <w:rsid w:val="00740ED7"/>
    <w:rsid w:val="00781627"/>
    <w:rsid w:val="007C2507"/>
    <w:rsid w:val="007C3CAD"/>
    <w:rsid w:val="007E2657"/>
    <w:rsid w:val="00866D5F"/>
    <w:rsid w:val="008975D5"/>
    <w:rsid w:val="008D373D"/>
    <w:rsid w:val="009219E3"/>
    <w:rsid w:val="009559C9"/>
    <w:rsid w:val="00957CEC"/>
    <w:rsid w:val="009B042B"/>
    <w:rsid w:val="009C500F"/>
    <w:rsid w:val="009F2DFA"/>
    <w:rsid w:val="009F76D1"/>
    <w:rsid w:val="00B025CF"/>
    <w:rsid w:val="00B457A7"/>
    <w:rsid w:val="00B52137"/>
    <w:rsid w:val="00B755C0"/>
    <w:rsid w:val="00BB1FAC"/>
    <w:rsid w:val="00BB7522"/>
    <w:rsid w:val="00BC7F95"/>
    <w:rsid w:val="00BE7AE1"/>
    <w:rsid w:val="00C43566"/>
    <w:rsid w:val="00C834FC"/>
    <w:rsid w:val="00C86D41"/>
    <w:rsid w:val="00CB5A57"/>
    <w:rsid w:val="00CB5F0C"/>
    <w:rsid w:val="00CE3BF2"/>
    <w:rsid w:val="00CF7AA0"/>
    <w:rsid w:val="00D136B5"/>
    <w:rsid w:val="00D23E14"/>
    <w:rsid w:val="00D36017"/>
    <w:rsid w:val="00D81BE0"/>
    <w:rsid w:val="00DA380B"/>
    <w:rsid w:val="00DC19D0"/>
    <w:rsid w:val="00DC51B1"/>
    <w:rsid w:val="00DC5F75"/>
    <w:rsid w:val="00DF7A20"/>
    <w:rsid w:val="00E013AA"/>
    <w:rsid w:val="00E130F3"/>
    <w:rsid w:val="00E4472A"/>
    <w:rsid w:val="00E70505"/>
    <w:rsid w:val="00E775BB"/>
    <w:rsid w:val="00EA0805"/>
    <w:rsid w:val="00EE254B"/>
    <w:rsid w:val="00F6118C"/>
    <w:rsid w:val="00F61762"/>
    <w:rsid w:val="00F62B9A"/>
    <w:rsid w:val="00F631A1"/>
    <w:rsid w:val="00F6342F"/>
    <w:rsid w:val="00F71E22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34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2018-11-27T16:07:00Z</cp:lastPrinted>
  <dcterms:created xsi:type="dcterms:W3CDTF">2018-11-27T17:04:00Z</dcterms:created>
  <dcterms:modified xsi:type="dcterms:W3CDTF">2018-11-30T22:39:00Z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Binary, Octal and Hexadecimal Conversion</vt:lpwstr>
  </property>
  <property fmtid="{D5CDD505-2E9C-101B-9397-08002B2CF9AE}" pid="4" name="DocNum">
    <vt:i4>8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