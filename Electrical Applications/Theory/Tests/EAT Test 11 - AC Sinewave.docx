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DD89866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B702A">
        <w:rPr>
          <w:rFonts w:ascii="Verdana" w:hAnsi="Verdana"/>
          <w:b/>
          <w:sz w:val="24"/>
          <w:szCs w:val="24"/>
        </w:rPr>
        <w:t>AC Sinewave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B702A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B702A">
        <w:rPr>
          <w:rFonts w:ascii="Verdana" w:hAnsi="Verdana"/>
          <w:sz w:val="20"/>
          <w:szCs w:val="20"/>
        </w:rPr>
        <w:t>11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144C84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B702A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B702A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B702A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228E10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F2D7C">
        <w:rPr>
          <w:rFonts w:ascii="Verdana" w:hAnsi="Verdana"/>
          <w:sz w:val="20"/>
          <w:szCs w:val="20"/>
        </w:rPr>
        <w:t>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1F2D7C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1634B1C2" w14:textId="63977FF3" w:rsidR="00766322" w:rsidRPr="00AA1AE0" w:rsidRDefault="00766322" w:rsidP="0076632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specific characteristics of </w:t>
      </w:r>
      <w:r w:rsidR="000126DB">
        <w:rPr>
          <w:rFonts w:ascii="Verdana" w:hAnsi="Verdana"/>
          <w:sz w:val="20"/>
          <w:szCs w:val="20"/>
        </w:rPr>
        <w:t>an AC sinewave</w:t>
      </w:r>
      <w:r w:rsidRPr="00AA1AE0">
        <w:rPr>
          <w:rFonts w:ascii="Verdana" w:hAnsi="Verdana"/>
          <w:sz w:val="20"/>
          <w:szCs w:val="20"/>
        </w:rPr>
        <w:t>.</w:t>
      </w:r>
    </w:p>
    <w:p w14:paraId="78E94A60" w14:textId="7925E897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766322">
        <w:rPr>
          <w:rFonts w:ascii="Verdana" w:hAnsi="Verdana"/>
          <w:sz w:val="20"/>
          <w:szCs w:val="20"/>
        </w:rPr>
        <w:t>calculate</w:t>
      </w:r>
      <w:r w:rsidR="00816BC7">
        <w:rPr>
          <w:rFonts w:ascii="Verdana" w:hAnsi="Verdana"/>
          <w:sz w:val="20"/>
          <w:szCs w:val="20"/>
        </w:rPr>
        <w:t xml:space="preserve"> </w:t>
      </w:r>
      <w:r w:rsidR="00766322">
        <w:rPr>
          <w:rFonts w:ascii="Verdana" w:hAnsi="Verdana"/>
          <w:sz w:val="20"/>
          <w:szCs w:val="20"/>
        </w:rPr>
        <w:t>various voltage and current quantities based on given information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1686DE5D" w:rsidR="009219E3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1B702A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67006267" w14:textId="77777777" w:rsidR="00766322" w:rsidRPr="00AA1AE0" w:rsidRDefault="00766322" w:rsidP="00766322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4CBED3A" w14:textId="0DFA0491" w:rsidR="00766322" w:rsidRDefault="00766322" w:rsidP="0076632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to each multiple-choice question below.</w:t>
      </w:r>
    </w:p>
    <w:p w14:paraId="74511B38" w14:textId="77777777" w:rsidR="00BE6D09" w:rsidRPr="009613F9" w:rsidRDefault="00BE6D09" w:rsidP="00BE6D09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 xml:space="preserve">What is the </w:t>
      </w:r>
      <w:r>
        <w:rPr>
          <w:rFonts w:ascii="Verdana" w:hAnsi="Verdana"/>
          <w:sz w:val="20"/>
          <w:szCs w:val="20"/>
        </w:rPr>
        <w:t>E</w:t>
      </w:r>
      <w:r w:rsidRPr="00BE6D09">
        <w:rPr>
          <w:rFonts w:ascii="Verdana" w:hAnsi="Verdana"/>
          <w:sz w:val="20"/>
          <w:szCs w:val="20"/>
          <w:vertAlign w:val="subscript"/>
        </w:rPr>
        <w:t>RMS</w:t>
      </w:r>
      <w:r>
        <w:rPr>
          <w:rFonts w:ascii="Verdana" w:hAnsi="Verdana"/>
          <w:sz w:val="20"/>
          <w:szCs w:val="20"/>
        </w:rPr>
        <w:t xml:space="preserve"> if the given voltage is 15</w:t>
      </w:r>
      <w:r w:rsidRPr="009613F9">
        <w:rPr>
          <w:rFonts w:ascii="Verdana" w:hAnsi="Verdana"/>
          <w:sz w:val="20"/>
          <w:szCs w:val="20"/>
        </w:rPr>
        <w:t>V</w:t>
      </w:r>
      <w:r w:rsidRPr="009613F9">
        <w:rPr>
          <w:rFonts w:ascii="Verdana" w:hAnsi="Verdana"/>
          <w:sz w:val="20"/>
          <w:szCs w:val="20"/>
          <w:vertAlign w:val="subscript"/>
        </w:rPr>
        <w:t>PP</w:t>
      </w:r>
      <w:r w:rsidRPr="009613F9">
        <w:rPr>
          <w:rFonts w:ascii="Verdana" w:hAnsi="Verdana"/>
          <w:sz w:val="20"/>
          <w:szCs w:val="20"/>
        </w:rPr>
        <w:t>?</w:t>
      </w:r>
    </w:p>
    <w:p w14:paraId="668E1B1E" w14:textId="7FFB11E8" w:rsidR="00BE6D09" w:rsidRPr="009613F9" w:rsidRDefault="00BE6D09" w:rsidP="00BE6D0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7.5V</w:t>
      </w:r>
    </w:p>
    <w:p w14:paraId="74B33DC3" w14:textId="1076DBF0" w:rsidR="00BE6D09" w:rsidRPr="009613F9" w:rsidRDefault="00BE6D09" w:rsidP="00BE6D0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10.606V</w:t>
      </w:r>
    </w:p>
    <w:p w14:paraId="1B556950" w14:textId="01EAF959" w:rsidR="00BE6D09" w:rsidRPr="009613F9" w:rsidRDefault="00BE6D09" w:rsidP="00BE6D0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5.303V</w:t>
      </w:r>
    </w:p>
    <w:p w14:paraId="36B5E520" w14:textId="45526BE5" w:rsidR="00BE6D09" w:rsidRPr="009613F9" w:rsidRDefault="00BE6D09" w:rsidP="00BE6D0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42.426V</w:t>
      </w:r>
    </w:p>
    <w:p w14:paraId="7B23C5E7" w14:textId="4104F54A" w:rsidR="00BE6D09" w:rsidRPr="009613F9" w:rsidRDefault="00BE6D09" w:rsidP="00BE6D09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 xml:space="preserve">What is the </w:t>
      </w:r>
      <w:r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  <w:vertAlign w:val="subscript"/>
        </w:rPr>
        <w:t>P</w:t>
      </w:r>
      <w:r>
        <w:rPr>
          <w:rFonts w:ascii="Verdana" w:hAnsi="Verdana"/>
          <w:sz w:val="20"/>
          <w:szCs w:val="20"/>
        </w:rPr>
        <w:t xml:space="preserve"> if the source voltage is 25</w:t>
      </w:r>
      <w:r w:rsidRPr="009613F9">
        <w:rPr>
          <w:rFonts w:ascii="Verdana" w:hAnsi="Verdana"/>
          <w:sz w:val="20"/>
          <w:szCs w:val="20"/>
        </w:rPr>
        <w:t>V</w:t>
      </w:r>
      <w:r w:rsidRPr="009613F9">
        <w:rPr>
          <w:rFonts w:ascii="Verdana" w:hAnsi="Verdana"/>
          <w:sz w:val="20"/>
          <w:szCs w:val="20"/>
          <w:vertAlign w:val="subscript"/>
        </w:rPr>
        <w:t>PP</w:t>
      </w:r>
      <w:r>
        <w:rPr>
          <w:rFonts w:ascii="Verdana" w:hAnsi="Verdana"/>
          <w:sz w:val="20"/>
          <w:szCs w:val="20"/>
          <w:vertAlign w:val="subscript"/>
        </w:rPr>
        <w:t xml:space="preserve"> </w:t>
      </w:r>
      <w:r>
        <w:rPr>
          <w:rFonts w:ascii="Verdana" w:hAnsi="Verdana"/>
          <w:sz w:val="20"/>
          <w:szCs w:val="20"/>
        </w:rPr>
        <w:t>with a resistive load of 1.2kΩ</w:t>
      </w:r>
      <w:r w:rsidRPr="009613F9">
        <w:rPr>
          <w:rFonts w:ascii="Verdana" w:hAnsi="Verdana"/>
          <w:sz w:val="20"/>
          <w:szCs w:val="20"/>
        </w:rPr>
        <w:t>?</w:t>
      </w:r>
    </w:p>
    <w:p w14:paraId="266C217C" w14:textId="730D1018" w:rsidR="00BE6D09" w:rsidRPr="009613F9" w:rsidRDefault="00BE6D09" w:rsidP="00BE6D0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20.833mA</w:t>
      </w:r>
    </w:p>
    <w:p w14:paraId="1D4D618C" w14:textId="4E1D79A4" w:rsidR="00BE6D09" w:rsidRPr="009613F9" w:rsidRDefault="00BE6D09" w:rsidP="00BE6D0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10</w:t>
      </w:r>
      <w:r w:rsidR="00560B08">
        <w:rPr>
          <w:rFonts w:ascii="Verdana" w:hAnsi="Verdana"/>
          <w:sz w:val="20"/>
          <w:szCs w:val="20"/>
        </w:rPr>
        <w:t>.417mA</w:t>
      </w:r>
    </w:p>
    <w:p w14:paraId="3CA406FC" w14:textId="508AC4D4" w:rsidR="00BE6D09" w:rsidRPr="009613F9" w:rsidRDefault="00560B08" w:rsidP="00BE6D0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8.839mA</w:t>
      </w:r>
    </w:p>
    <w:p w14:paraId="7BACC431" w14:textId="550CEBD8" w:rsidR="00BE6D09" w:rsidRPr="009613F9" w:rsidRDefault="00560B08" w:rsidP="00BE6D0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12.5mA</w:t>
      </w:r>
    </w:p>
    <w:p w14:paraId="05EDA935" w14:textId="77777777" w:rsidR="007328E4" w:rsidRPr="009613F9" w:rsidRDefault="007328E4" w:rsidP="007328E4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 xml:space="preserve">What is the </w:t>
      </w:r>
      <w:r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  <w:vertAlign w:val="subscript"/>
        </w:rPr>
        <w:t>PP</w:t>
      </w:r>
      <w:r>
        <w:rPr>
          <w:rFonts w:ascii="Verdana" w:hAnsi="Verdana"/>
          <w:sz w:val="20"/>
          <w:szCs w:val="20"/>
        </w:rPr>
        <w:t xml:space="preserve"> if the given voltage is 120</w:t>
      </w:r>
      <w:r w:rsidRPr="009613F9">
        <w:rPr>
          <w:rFonts w:ascii="Verdana" w:hAnsi="Verdana"/>
          <w:sz w:val="20"/>
          <w:szCs w:val="20"/>
        </w:rPr>
        <w:t>V</w:t>
      </w:r>
      <w:r>
        <w:rPr>
          <w:rFonts w:ascii="Verdana" w:hAnsi="Verdana"/>
          <w:sz w:val="20"/>
          <w:szCs w:val="20"/>
          <w:vertAlign w:val="subscript"/>
        </w:rPr>
        <w:t>RMS</w:t>
      </w:r>
      <w:r w:rsidRPr="009613F9">
        <w:rPr>
          <w:rFonts w:ascii="Verdana" w:hAnsi="Verdana"/>
          <w:sz w:val="20"/>
          <w:szCs w:val="20"/>
        </w:rPr>
        <w:t>?</w:t>
      </w:r>
    </w:p>
    <w:p w14:paraId="0980F713" w14:textId="77777777" w:rsidR="007328E4" w:rsidRPr="009613F9" w:rsidRDefault="007328E4" w:rsidP="007328E4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169.706</w:t>
      </w:r>
      <w:r w:rsidRPr="009613F9">
        <w:rPr>
          <w:rFonts w:ascii="Verdana" w:hAnsi="Verdana"/>
          <w:sz w:val="20"/>
          <w:szCs w:val="20"/>
        </w:rPr>
        <w:t>V</w:t>
      </w:r>
      <w:r w:rsidRPr="00560B08">
        <w:rPr>
          <w:rFonts w:ascii="Verdana" w:hAnsi="Verdana"/>
          <w:sz w:val="20"/>
          <w:szCs w:val="20"/>
          <w:vertAlign w:val="subscript"/>
        </w:rPr>
        <w:t>PP</w:t>
      </w:r>
    </w:p>
    <w:p w14:paraId="33935CCF" w14:textId="77777777" w:rsidR="007328E4" w:rsidRPr="009613F9" w:rsidRDefault="007328E4" w:rsidP="007328E4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339.411</w:t>
      </w:r>
      <w:r w:rsidRPr="009613F9">
        <w:rPr>
          <w:rFonts w:ascii="Verdana" w:hAnsi="Verdana"/>
          <w:sz w:val="20"/>
          <w:szCs w:val="20"/>
        </w:rPr>
        <w:t>V</w:t>
      </w:r>
      <w:r w:rsidRPr="00560B08">
        <w:rPr>
          <w:rFonts w:ascii="Verdana" w:hAnsi="Verdana"/>
          <w:sz w:val="20"/>
          <w:szCs w:val="20"/>
          <w:vertAlign w:val="subscript"/>
        </w:rPr>
        <w:t>PP</w:t>
      </w:r>
    </w:p>
    <w:p w14:paraId="375C40EC" w14:textId="77777777" w:rsidR="007328E4" w:rsidRPr="009613F9" w:rsidRDefault="007328E4" w:rsidP="007328E4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84.853</w:t>
      </w:r>
      <w:r w:rsidRPr="009613F9">
        <w:rPr>
          <w:rFonts w:ascii="Verdana" w:hAnsi="Verdana"/>
          <w:sz w:val="20"/>
          <w:szCs w:val="20"/>
        </w:rPr>
        <w:t>V</w:t>
      </w:r>
      <w:r w:rsidRPr="00560B08">
        <w:rPr>
          <w:rFonts w:ascii="Verdana" w:hAnsi="Verdana"/>
          <w:sz w:val="20"/>
          <w:szCs w:val="20"/>
          <w:vertAlign w:val="subscript"/>
        </w:rPr>
        <w:t>PP</w:t>
      </w:r>
    </w:p>
    <w:p w14:paraId="693381C3" w14:textId="77777777" w:rsidR="007328E4" w:rsidRPr="009613F9" w:rsidRDefault="007328E4" w:rsidP="007328E4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120V</w:t>
      </w:r>
      <w:r w:rsidRPr="00560B08">
        <w:rPr>
          <w:rFonts w:ascii="Verdana" w:hAnsi="Verdana"/>
          <w:sz w:val="20"/>
          <w:szCs w:val="20"/>
          <w:vertAlign w:val="subscript"/>
        </w:rPr>
        <w:t>PP</w:t>
      </w:r>
    </w:p>
    <w:p w14:paraId="0B559144" w14:textId="45E6106B" w:rsidR="007328E4" w:rsidRPr="009613F9" w:rsidRDefault="007328E4" w:rsidP="007328E4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 xml:space="preserve">What is the </w:t>
      </w:r>
      <w:r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  <w:vertAlign w:val="subscript"/>
        </w:rPr>
        <w:t>P</w:t>
      </w:r>
      <w:r>
        <w:rPr>
          <w:rFonts w:ascii="Verdana" w:hAnsi="Verdana"/>
          <w:sz w:val="20"/>
          <w:szCs w:val="20"/>
        </w:rPr>
        <w:t xml:space="preserve"> if the given voltage is </w:t>
      </w:r>
      <w:r w:rsidR="00F001EC">
        <w:rPr>
          <w:rFonts w:ascii="Verdana" w:hAnsi="Verdana"/>
          <w:sz w:val="20"/>
          <w:szCs w:val="20"/>
        </w:rPr>
        <w:t>66.666</w:t>
      </w:r>
      <w:r w:rsidRPr="009613F9">
        <w:rPr>
          <w:rFonts w:ascii="Verdana" w:hAnsi="Verdana"/>
          <w:sz w:val="20"/>
          <w:szCs w:val="20"/>
        </w:rPr>
        <w:t>V</w:t>
      </w:r>
      <w:r w:rsidR="00F001EC">
        <w:rPr>
          <w:rFonts w:ascii="Verdana" w:hAnsi="Verdana"/>
          <w:sz w:val="20"/>
          <w:szCs w:val="20"/>
          <w:vertAlign w:val="subscript"/>
        </w:rPr>
        <w:t>PP</w:t>
      </w:r>
      <w:r w:rsidRPr="009613F9">
        <w:rPr>
          <w:rFonts w:ascii="Verdana" w:hAnsi="Verdana"/>
          <w:sz w:val="20"/>
          <w:szCs w:val="20"/>
        </w:rPr>
        <w:t>?</w:t>
      </w:r>
    </w:p>
    <w:p w14:paraId="6CB28ACF" w14:textId="7490869D" w:rsidR="007328E4" w:rsidRPr="009613F9" w:rsidRDefault="00F001EC" w:rsidP="007328E4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47.14</w:t>
      </w:r>
      <w:r w:rsidR="007328E4" w:rsidRPr="009613F9">
        <w:rPr>
          <w:rFonts w:ascii="Verdana" w:hAnsi="Verdana"/>
          <w:sz w:val="20"/>
          <w:szCs w:val="20"/>
        </w:rPr>
        <w:t>V</w:t>
      </w:r>
      <w:r w:rsidR="007328E4" w:rsidRPr="00560B08">
        <w:rPr>
          <w:rFonts w:ascii="Verdana" w:hAnsi="Verdana"/>
          <w:sz w:val="20"/>
          <w:szCs w:val="20"/>
          <w:vertAlign w:val="subscript"/>
        </w:rPr>
        <w:t>P</w:t>
      </w:r>
    </w:p>
    <w:p w14:paraId="18840E61" w14:textId="1DB28CEF" w:rsidR="007328E4" w:rsidRPr="009613F9" w:rsidRDefault="007328E4" w:rsidP="007328E4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33</w:t>
      </w:r>
      <w:r w:rsidR="00F001EC">
        <w:rPr>
          <w:rFonts w:ascii="Verdana" w:hAnsi="Verdana"/>
          <w:sz w:val="20"/>
          <w:szCs w:val="20"/>
        </w:rPr>
        <w:t>.333</w:t>
      </w:r>
      <w:r w:rsidRPr="009613F9">
        <w:rPr>
          <w:rFonts w:ascii="Verdana" w:hAnsi="Verdana"/>
          <w:sz w:val="20"/>
          <w:szCs w:val="20"/>
        </w:rPr>
        <w:t>V</w:t>
      </w:r>
      <w:r w:rsidRPr="00560B08">
        <w:rPr>
          <w:rFonts w:ascii="Verdana" w:hAnsi="Verdana"/>
          <w:sz w:val="20"/>
          <w:szCs w:val="20"/>
          <w:vertAlign w:val="subscript"/>
        </w:rPr>
        <w:t>P</w:t>
      </w:r>
    </w:p>
    <w:p w14:paraId="1D28575D" w14:textId="06527634" w:rsidR="007328E4" w:rsidRPr="009613F9" w:rsidRDefault="00F001EC" w:rsidP="007328E4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23.57</w:t>
      </w:r>
      <w:r w:rsidR="007328E4" w:rsidRPr="009613F9">
        <w:rPr>
          <w:rFonts w:ascii="Verdana" w:hAnsi="Verdana"/>
          <w:sz w:val="20"/>
          <w:szCs w:val="20"/>
        </w:rPr>
        <w:t>V</w:t>
      </w:r>
      <w:r w:rsidR="007328E4" w:rsidRPr="00560B08">
        <w:rPr>
          <w:rFonts w:ascii="Verdana" w:hAnsi="Verdana"/>
          <w:sz w:val="20"/>
          <w:szCs w:val="20"/>
          <w:vertAlign w:val="subscript"/>
        </w:rPr>
        <w:t>P</w:t>
      </w:r>
    </w:p>
    <w:p w14:paraId="2FAC4023" w14:textId="0812E31D" w:rsidR="007328E4" w:rsidRPr="009613F9" w:rsidRDefault="00F001EC" w:rsidP="007328E4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35</w:t>
      </w:r>
      <w:r w:rsidR="007328E4">
        <w:rPr>
          <w:rFonts w:ascii="Verdana" w:hAnsi="Verdana"/>
          <w:sz w:val="20"/>
          <w:szCs w:val="20"/>
        </w:rPr>
        <w:t>V</w:t>
      </w:r>
      <w:r w:rsidR="007328E4" w:rsidRPr="00560B08">
        <w:rPr>
          <w:rFonts w:ascii="Verdana" w:hAnsi="Verdana"/>
          <w:sz w:val="20"/>
          <w:szCs w:val="20"/>
          <w:vertAlign w:val="subscript"/>
        </w:rPr>
        <w:t>P</w:t>
      </w:r>
    </w:p>
    <w:p w14:paraId="7B0F7D18" w14:textId="727FF7D1" w:rsidR="009613F9" w:rsidRPr="009613F9" w:rsidRDefault="009613F9" w:rsidP="009613F9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 xml:space="preserve">What is the </w:t>
      </w:r>
      <w:r w:rsidR="00BE6D09">
        <w:rPr>
          <w:rFonts w:ascii="Verdana" w:hAnsi="Verdana"/>
          <w:sz w:val="20"/>
          <w:szCs w:val="20"/>
        </w:rPr>
        <w:t>E</w:t>
      </w:r>
      <w:r w:rsidR="00BE6D09" w:rsidRPr="00BE6D09">
        <w:rPr>
          <w:rFonts w:ascii="Verdana" w:hAnsi="Verdana"/>
          <w:sz w:val="20"/>
          <w:szCs w:val="20"/>
          <w:vertAlign w:val="subscript"/>
        </w:rPr>
        <w:t>I</w:t>
      </w:r>
      <w:r w:rsidR="00BE6D09">
        <w:rPr>
          <w:rFonts w:ascii="Verdana" w:hAnsi="Verdana"/>
          <w:sz w:val="20"/>
          <w:szCs w:val="20"/>
        </w:rPr>
        <w:t>@</w:t>
      </w:r>
      <w:r w:rsidRPr="009613F9">
        <w:rPr>
          <w:rFonts w:ascii="Verdana" w:hAnsi="Verdana"/>
          <w:sz w:val="20"/>
          <w:szCs w:val="20"/>
        </w:rPr>
        <w:t>197</w:t>
      </w:r>
      <w:r>
        <w:rPr>
          <w:rFonts w:ascii="Verdana" w:hAnsi="Verdana"/>
          <w:sz w:val="20"/>
          <w:szCs w:val="20"/>
        </w:rPr>
        <w:t>˚ when the voltage is 20</w:t>
      </w:r>
      <w:r w:rsidRPr="009613F9">
        <w:rPr>
          <w:rFonts w:ascii="Verdana" w:hAnsi="Verdana"/>
          <w:sz w:val="20"/>
          <w:szCs w:val="20"/>
        </w:rPr>
        <w:t>V</w:t>
      </w:r>
      <w:r w:rsidRPr="009613F9">
        <w:rPr>
          <w:rFonts w:ascii="Verdana" w:hAnsi="Verdana"/>
          <w:sz w:val="20"/>
          <w:szCs w:val="20"/>
          <w:vertAlign w:val="subscript"/>
        </w:rPr>
        <w:t>PP</w:t>
      </w:r>
      <w:r w:rsidRPr="009613F9">
        <w:rPr>
          <w:rFonts w:ascii="Verdana" w:hAnsi="Verdana"/>
          <w:sz w:val="20"/>
          <w:szCs w:val="20"/>
        </w:rPr>
        <w:t>?</w:t>
      </w:r>
    </w:p>
    <w:p w14:paraId="1C3EF064" w14:textId="77777777" w:rsidR="009613F9" w:rsidRPr="009613F9" w:rsidRDefault="009613F9" w:rsidP="009613F9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–5.847 Vi</w:t>
      </w:r>
    </w:p>
    <w:p w14:paraId="3598EABF" w14:textId="34F84356" w:rsidR="009613F9" w:rsidRPr="009613F9" w:rsidRDefault="009613F9" w:rsidP="009613F9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–2.92</w:t>
      </w:r>
      <w:r w:rsidR="00B7002D">
        <w:rPr>
          <w:rFonts w:ascii="Verdana" w:hAnsi="Verdana"/>
          <w:sz w:val="20"/>
          <w:szCs w:val="20"/>
        </w:rPr>
        <w:t>4</w:t>
      </w:r>
      <w:r w:rsidRPr="009613F9">
        <w:rPr>
          <w:rFonts w:ascii="Verdana" w:hAnsi="Verdana"/>
          <w:sz w:val="20"/>
          <w:szCs w:val="20"/>
        </w:rPr>
        <w:t xml:space="preserve"> Vi</w:t>
      </w:r>
    </w:p>
    <w:p w14:paraId="467260A0" w14:textId="77777777" w:rsidR="009613F9" w:rsidRPr="009613F9" w:rsidRDefault="009613F9" w:rsidP="009613F9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–68.406 Vi</w:t>
      </w:r>
    </w:p>
    <w:p w14:paraId="2CF1BFA8" w14:textId="77777777" w:rsidR="009613F9" w:rsidRPr="009613F9" w:rsidRDefault="009613F9" w:rsidP="009613F9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–340203 Vi</w:t>
      </w:r>
    </w:p>
    <w:p w14:paraId="5CA9BBC0" w14:textId="7781E2F4" w:rsidR="009613F9" w:rsidRPr="009613F9" w:rsidRDefault="009613F9" w:rsidP="009613F9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What is the</w:t>
      </w:r>
      <w:r>
        <w:rPr>
          <w:rFonts w:ascii="Verdana" w:hAnsi="Verdana"/>
          <w:sz w:val="20"/>
          <w:szCs w:val="20"/>
        </w:rPr>
        <w:t xml:space="preserve"> </w:t>
      </w:r>
      <w:r w:rsidR="00BE6D09">
        <w:rPr>
          <w:rFonts w:ascii="Verdana" w:hAnsi="Verdana"/>
          <w:sz w:val="20"/>
          <w:szCs w:val="20"/>
        </w:rPr>
        <w:t>E</w:t>
      </w:r>
      <w:r w:rsidR="00BE6D09" w:rsidRPr="00BE6D09">
        <w:rPr>
          <w:rFonts w:ascii="Verdana" w:hAnsi="Verdana"/>
          <w:sz w:val="20"/>
          <w:szCs w:val="20"/>
          <w:vertAlign w:val="subscript"/>
        </w:rPr>
        <w:t>I</w:t>
      </w:r>
      <w:r w:rsidR="00BE6D09">
        <w:rPr>
          <w:rFonts w:ascii="Verdana" w:hAnsi="Verdana"/>
          <w:sz w:val="20"/>
          <w:szCs w:val="20"/>
        </w:rPr>
        <w:t>@</w:t>
      </w:r>
      <w:r>
        <w:rPr>
          <w:rFonts w:ascii="Verdana" w:hAnsi="Verdana"/>
          <w:sz w:val="20"/>
          <w:szCs w:val="20"/>
        </w:rPr>
        <w:t>83˚ if the voltage given is 20</w:t>
      </w:r>
      <w:r w:rsidRPr="009613F9">
        <w:rPr>
          <w:rFonts w:ascii="Verdana" w:hAnsi="Verdana"/>
          <w:sz w:val="20"/>
          <w:szCs w:val="20"/>
        </w:rPr>
        <w:t>V</w:t>
      </w:r>
      <w:r w:rsidRPr="009613F9">
        <w:rPr>
          <w:rFonts w:ascii="Verdana" w:hAnsi="Verdana"/>
          <w:sz w:val="20"/>
          <w:szCs w:val="20"/>
          <w:vertAlign w:val="subscript"/>
        </w:rPr>
        <w:t>RMS</w:t>
      </w:r>
      <w:r w:rsidRPr="009613F9">
        <w:rPr>
          <w:rFonts w:ascii="Verdana" w:hAnsi="Verdana"/>
          <w:sz w:val="20"/>
          <w:szCs w:val="20"/>
        </w:rPr>
        <w:t>?</w:t>
      </w:r>
    </w:p>
    <w:p w14:paraId="7694970E" w14:textId="77777777" w:rsidR="009613F9" w:rsidRPr="009613F9" w:rsidRDefault="009613F9" w:rsidP="009613F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28.284 Vi</w:t>
      </w:r>
    </w:p>
    <w:p w14:paraId="3D73D9EA" w14:textId="77777777" w:rsidR="009613F9" w:rsidRPr="009613F9" w:rsidRDefault="009613F9" w:rsidP="009613F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20.150 Vi</w:t>
      </w:r>
    </w:p>
    <w:p w14:paraId="207BBA28" w14:textId="77777777" w:rsidR="009613F9" w:rsidRPr="009613F9" w:rsidRDefault="009613F9" w:rsidP="009613F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19.815 Vi</w:t>
      </w:r>
    </w:p>
    <w:p w14:paraId="45A14355" w14:textId="77777777" w:rsidR="009613F9" w:rsidRPr="009613F9" w:rsidRDefault="009613F9" w:rsidP="009613F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28.073 Vi</w:t>
      </w:r>
    </w:p>
    <w:p w14:paraId="57E9DCBD" w14:textId="20694075" w:rsidR="009613F9" w:rsidRPr="009613F9" w:rsidRDefault="009613F9" w:rsidP="009613F9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What is the V</w:t>
      </w:r>
      <w:r w:rsidRPr="009613F9">
        <w:rPr>
          <w:rFonts w:ascii="Verdana" w:hAnsi="Verdana"/>
          <w:sz w:val="20"/>
          <w:szCs w:val="20"/>
          <w:vertAlign w:val="subscript"/>
        </w:rPr>
        <w:t>RMS</w:t>
      </w:r>
      <w:r>
        <w:rPr>
          <w:rFonts w:ascii="Verdana" w:hAnsi="Verdana"/>
          <w:sz w:val="20"/>
          <w:szCs w:val="20"/>
        </w:rPr>
        <w:t xml:space="preserve"> if the given voltage is 30</w:t>
      </w:r>
      <w:r w:rsidRPr="009613F9">
        <w:rPr>
          <w:rFonts w:ascii="Verdana" w:hAnsi="Verdana"/>
          <w:sz w:val="20"/>
          <w:szCs w:val="20"/>
        </w:rPr>
        <w:t>V@</w:t>
      </w:r>
      <w:r>
        <w:rPr>
          <w:rFonts w:ascii="Verdana" w:hAnsi="Verdana"/>
          <w:sz w:val="20"/>
          <w:szCs w:val="20"/>
        </w:rPr>
        <w:t>75˚</w:t>
      </w:r>
      <w:r w:rsidRPr="009613F9">
        <w:rPr>
          <w:rFonts w:ascii="Verdana" w:hAnsi="Verdana"/>
          <w:sz w:val="20"/>
          <w:szCs w:val="20"/>
        </w:rPr>
        <w:t>?</w:t>
      </w:r>
    </w:p>
    <w:p w14:paraId="41C6362C" w14:textId="77777777" w:rsidR="009613F9" w:rsidRPr="009613F9" w:rsidRDefault="009613F9" w:rsidP="009613F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42.426 V</w:t>
      </w:r>
    </w:p>
    <w:p w14:paraId="6C1904F5" w14:textId="77777777" w:rsidR="009613F9" w:rsidRPr="009613F9" w:rsidRDefault="009613F9" w:rsidP="009613F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31.058 V</w:t>
      </w:r>
    </w:p>
    <w:p w14:paraId="16E01614" w14:textId="77777777" w:rsidR="009613F9" w:rsidRPr="009613F9" w:rsidRDefault="009613F9" w:rsidP="009613F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21.962 V</w:t>
      </w:r>
    </w:p>
    <w:p w14:paraId="2DBBC679" w14:textId="77777777" w:rsidR="009613F9" w:rsidRPr="009613F9" w:rsidRDefault="009613F9" w:rsidP="009613F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28.978 V</w:t>
      </w:r>
    </w:p>
    <w:p w14:paraId="1C2481F9" w14:textId="77777777" w:rsidR="009613F9" w:rsidRPr="009613F9" w:rsidRDefault="009613F9" w:rsidP="0091248D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 w:themeColor="text1"/>
          <w:sz w:val="20"/>
          <w:szCs w:val="20"/>
        </w:rPr>
      </w:pPr>
    </w:p>
    <w:p w14:paraId="540070DD" w14:textId="77777777" w:rsidR="0091248D" w:rsidRPr="009613F9" w:rsidRDefault="0091248D" w:rsidP="0091248D">
      <w:pPr>
        <w:tabs>
          <w:tab w:val="right" w:pos="10080"/>
        </w:tabs>
        <w:spacing w:after="0"/>
        <w:ind w:left="270"/>
        <w:rPr>
          <w:rFonts w:ascii="Verdana" w:hAnsi="Verdana"/>
          <w:color w:val="000000" w:themeColor="text1"/>
          <w:sz w:val="20"/>
          <w:szCs w:val="20"/>
        </w:rPr>
        <w:sectPr w:rsidR="0091248D" w:rsidRPr="009613F9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B1ECC21" w14:textId="7C4855C3" w:rsidR="00F660D4" w:rsidRPr="002F53AD" w:rsidRDefault="00F660D4" w:rsidP="00F660D4">
      <w:pPr>
        <w:tabs>
          <w:tab w:val="left" w:pos="2026"/>
        </w:tabs>
        <w:spacing w:before="120" w:after="0"/>
        <w:rPr>
          <w:rFonts w:ascii="Verdana" w:hAnsi="Verdana"/>
          <w:b/>
          <w:color w:val="000000" w:themeColor="text1"/>
        </w:rPr>
      </w:pPr>
      <w:r w:rsidRPr="002F53AD">
        <w:rPr>
          <w:rFonts w:ascii="Verdana" w:hAnsi="Verdana"/>
          <w:b/>
          <w:color w:val="000000" w:themeColor="text1"/>
        </w:rPr>
        <w:lastRenderedPageBreak/>
        <w:t>Instructions</w:t>
      </w:r>
    </w:p>
    <w:p w14:paraId="678A0E30" w14:textId="54BBFF9D" w:rsidR="00F660D4" w:rsidRDefault="00A309AC" w:rsidP="00A309AC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Using the graphic above, identify each component of a sine wave</w:t>
      </w:r>
      <w:r w:rsidR="00F660D4" w:rsidRPr="002F53AD">
        <w:rPr>
          <w:rFonts w:ascii="Verdana" w:hAnsi="Verdana"/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892"/>
      </w:tblGrid>
      <w:tr w:rsidR="00BE6D09" w14:paraId="3AFCC1BD" w14:textId="77777777" w:rsidTr="000B09E1">
        <w:tc>
          <w:tcPr>
            <w:tcW w:w="3828" w:type="dxa"/>
          </w:tcPr>
          <w:p w14:paraId="33415B4B" w14:textId="5F74EC95" w:rsidR="00BE6D09" w:rsidRDefault="00BE6D09" w:rsidP="00BE6D09">
            <w:pPr>
              <w:pStyle w:val="ListParagraph"/>
              <w:numPr>
                <w:ilvl w:val="0"/>
                <w:numId w:val="34"/>
              </w:numPr>
              <w:tabs>
                <w:tab w:val="left" w:pos="3060"/>
              </w:tabs>
              <w:spacing w:before="360"/>
              <w:ind w:left="734" w:hanging="37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Negative alteration </w:t>
            </w:r>
            <w:r>
              <w:rPr>
                <w:rFonts w:ascii="Verdana" w:hAnsi="Verdana"/>
                <w:sz w:val="20"/>
                <w:szCs w:val="20"/>
              </w:rPr>
              <w:tab/>
              <w:t>____</w:t>
            </w:r>
          </w:p>
          <w:p w14:paraId="6D581CF1" w14:textId="303A2F48" w:rsidR="00BE6D09" w:rsidRPr="009613F9" w:rsidRDefault="00BE6D09" w:rsidP="00BE6D09">
            <w:pPr>
              <w:pStyle w:val="ListParagraph"/>
              <w:numPr>
                <w:ilvl w:val="0"/>
                <w:numId w:val="34"/>
              </w:numPr>
              <w:tabs>
                <w:tab w:val="left" w:pos="3060"/>
              </w:tabs>
              <w:spacing w:before="360"/>
              <w:ind w:left="734" w:hanging="37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Half-cycle</w:t>
            </w:r>
            <w:r>
              <w:rPr>
                <w:rFonts w:ascii="Verdana" w:hAnsi="Verdana"/>
                <w:sz w:val="20"/>
                <w:szCs w:val="20"/>
              </w:rPr>
              <w:tab/>
              <w:t>____</w:t>
            </w:r>
          </w:p>
          <w:p w14:paraId="685B3B71" w14:textId="24A87A07" w:rsidR="00BE6D09" w:rsidRDefault="00BE6D09" w:rsidP="00BE6D09">
            <w:pPr>
              <w:pStyle w:val="ListParagraph"/>
              <w:numPr>
                <w:ilvl w:val="0"/>
                <w:numId w:val="34"/>
              </w:numPr>
              <w:tabs>
                <w:tab w:val="left" w:pos="3060"/>
              </w:tabs>
              <w:spacing w:before="360"/>
              <w:ind w:left="734" w:hanging="37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Peak-to-peak voltage </w:t>
            </w:r>
            <w:r>
              <w:rPr>
                <w:rFonts w:ascii="Verdana" w:hAnsi="Verdana"/>
                <w:sz w:val="20"/>
                <w:szCs w:val="20"/>
              </w:rPr>
              <w:tab/>
              <w:t>____</w:t>
            </w:r>
          </w:p>
          <w:p w14:paraId="0F043B7D" w14:textId="43C57FCF" w:rsidR="00BE6D09" w:rsidRDefault="00BE6D09" w:rsidP="00BE6D09">
            <w:pPr>
              <w:pStyle w:val="ListParagraph"/>
              <w:numPr>
                <w:ilvl w:val="0"/>
                <w:numId w:val="34"/>
              </w:numPr>
              <w:tabs>
                <w:tab w:val="left" w:pos="3060"/>
              </w:tabs>
              <w:spacing w:before="360"/>
              <w:ind w:left="734" w:hanging="37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One cycle </w:t>
            </w:r>
            <w:r>
              <w:rPr>
                <w:rFonts w:ascii="Verdana" w:hAnsi="Verdana"/>
                <w:sz w:val="20"/>
                <w:szCs w:val="20"/>
              </w:rPr>
              <w:tab/>
              <w:t>____</w:t>
            </w:r>
          </w:p>
          <w:p w14:paraId="306AF14B" w14:textId="3424880A" w:rsidR="00BE6D09" w:rsidRDefault="00BE6D09" w:rsidP="00BE6D09">
            <w:pPr>
              <w:pStyle w:val="ListParagraph"/>
              <w:numPr>
                <w:ilvl w:val="0"/>
                <w:numId w:val="34"/>
              </w:numPr>
              <w:tabs>
                <w:tab w:val="left" w:pos="3060"/>
              </w:tabs>
              <w:spacing w:before="360"/>
              <w:ind w:left="734" w:hanging="37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Peak voltage </w:t>
            </w:r>
            <w:r>
              <w:rPr>
                <w:rFonts w:ascii="Verdana" w:hAnsi="Verdana"/>
                <w:sz w:val="20"/>
                <w:szCs w:val="20"/>
              </w:rPr>
              <w:tab/>
              <w:t>____</w:t>
            </w:r>
          </w:p>
          <w:p w14:paraId="11B79DA5" w14:textId="4C5B6CD0" w:rsidR="00BE6D09" w:rsidRDefault="00BE6D09" w:rsidP="00BE6D09">
            <w:pPr>
              <w:pStyle w:val="ListParagraph"/>
              <w:numPr>
                <w:ilvl w:val="0"/>
                <w:numId w:val="34"/>
              </w:numPr>
              <w:tabs>
                <w:tab w:val="left" w:pos="3060"/>
              </w:tabs>
              <w:spacing w:before="360"/>
              <w:ind w:left="734" w:hanging="37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Time </w:t>
            </w:r>
            <w:r>
              <w:rPr>
                <w:rFonts w:ascii="Verdana" w:hAnsi="Verdana"/>
                <w:sz w:val="20"/>
                <w:szCs w:val="20"/>
              </w:rPr>
              <w:tab/>
              <w:t>____</w:t>
            </w:r>
          </w:p>
          <w:p w14:paraId="4C277CC9" w14:textId="2878544E" w:rsidR="00BE6D09" w:rsidRDefault="00BE6D09" w:rsidP="00BE6D09">
            <w:pPr>
              <w:pStyle w:val="ListParagraph"/>
              <w:numPr>
                <w:ilvl w:val="0"/>
                <w:numId w:val="34"/>
              </w:numPr>
              <w:tabs>
                <w:tab w:val="left" w:pos="3060"/>
              </w:tabs>
              <w:spacing w:before="360"/>
              <w:ind w:left="734" w:hanging="37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RMS voltage </w:t>
            </w:r>
            <w:r>
              <w:rPr>
                <w:rFonts w:ascii="Verdana" w:hAnsi="Verdana"/>
                <w:sz w:val="20"/>
                <w:szCs w:val="20"/>
              </w:rPr>
              <w:tab/>
              <w:t>____</w:t>
            </w:r>
          </w:p>
          <w:p w14:paraId="5259C0A6" w14:textId="77777777" w:rsidR="00BE6D09" w:rsidRDefault="00BE6D09" w:rsidP="00A309AC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5892" w:type="dxa"/>
            <w:vAlign w:val="center"/>
          </w:tcPr>
          <w:p w14:paraId="58406F5A" w14:textId="70D2E388" w:rsidR="00BE6D09" w:rsidRDefault="00BE6D09" w:rsidP="00A309AC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A309AC">
              <w:rPr>
                <w:noProof/>
              </w:rPr>
              <w:drawing>
                <wp:inline distT="0" distB="0" distL="0" distR="0" wp14:anchorId="656FD29D" wp14:editId="6856E051">
                  <wp:extent cx="3604651" cy="23017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024" cy="2324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E8F67" w14:textId="396569F9" w:rsidR="000B09E1" w:rsidRPr="002F53AD" w:rsidRDefault="00633EB9" w:rsidP="000B09E1">
      <w:pPr>
        <w:tabs>
          <w:tab w:val="left" w:pos="2026"/>
        </w:tabs>
        <w:spacing w:before="120" w:after="0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Circuit</w:t>
      </w:r>
      <w:r w:rsidR="004D046B">
        <w:rPr>
          <w:rFonts w:ascii="Verdana" w:hAnsi="Verdana"/>
          <w:b/>
          <w:color w:val="000000" w:themeColor="text1"/>
        </w:rPr>
        <w:t>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12"/>
      </w:tblGrid>
      <w:tr w:rsidR="004D046B" w14:paraId="703BF5EC" w14:textId="77777777" w:rsidTr="00097151">
        <w:tc>
          <w:tcPr>
            <w:tcW w:w="5035" w:type="dxa"/>
            <w:vAlign w:val="center"/>
          </w:tcPr>
          <w:p w14:paraId="1435FD75" w14:textId="0C5B5548" w:rsidR="004D046B" w:rsidRDefault="004D046B" w:rsidP="004D046B">
            <w:pPr>
              <w:tabs>
                <w:tab w:val="left" w:pos="2026"/>
              </w:tabs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633EB9">
              <w:rPr>
                <w:noProof/>
              </w:rPr>
              <w:drawing>
                <wp:inline distT="0" distB="0" distL="0" distR="0" wp14:anchorId="26E364C7" wp14:editId="198E624D">
                  <wp:extent cx="1536192" cy="14630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192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76492C78" w14:textId="626F4A29" w:rsidR="004D046B" w:rsidRDefault="004D046B" w:rsidP="004D046B">
            <w:pPr>
              <w:tabs>
                <w:tab w:val="left" w:pos="2026"/>
              </w:tabs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D046B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D93CF83" wp14:editId="0A0409F6">
                  <wp:extent cx="3172968" cy="71323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968" cy="71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46B" w14:paraId="7DA24238" w14:textId="77777777" w:rsidTr="00097151">
        <w:tc>
          <w:tcPr>
            <w:tcW w:w="5035" w:type="dxa"/>
            <w:vAlign w:val="center"/>
          </w:tcPr>
          <w:p w14:paraId="518ECEF4" w14:textId="21BF7A15" w:rsidR="004D046B" w:rsidRPr="00633EB9" w:rsidRDefault="004D046B" w:rsidP="004D046B">
            <w:pPr>
              <w:tabs>
                <w:tab w:val="left" w:pos="2026"/>
              </w:tabs>
              <w:spacing w:before="120" w:after="12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Where;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=-3.294V@195˚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5035" w:type="dxa"/>
            <w:vAlign w:val="center"/>
          </w:tcPr>
          <w:p w14:paraId="6EA651EF" w14:textId="022068F7" w:rsidR="004D046B" w:rsidRPr="004D046B" w:rsidRDefault="00654C8F" w:rsidP="004D046B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Where;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=254.558V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</m:sSub>
              </m:oMath>
            </m:oMathPara>
          </w:p>
        </w:tc>
      </w:tr>
    </w:tbl>
    <w:p w14:paraId="28C6F03D" w14:textId="7A6EB8B3" w:rsidR="00633EB9" w:rsidRPr="008A4F74" w:rsidRDefault="004D046B" w:rsidP="00097151">
      <w:pPr>
        <w:spacing w:before="240" w:after="6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Series Circuit Table</w:t>
      </w:r>
    </w:p>
    <w:tbl>
      <w:tblPr>
        <w:tblStyle w:val="TableGrid"/>
        <w:tblW w:w="9205" w:type="dxa"/>
        <w:tblInd w:w="720" w:type="dxa"/>
        <w:tblLook w:val="04A0" w:firstRow="1" w:lastRow="0" w:firstColumn="1" w:lastColumn="0" w:noHBand="0" w:noVBand="1"/>
      </w:tblPr>
      <w:tblGrid>
        <w:gridCol w:w="719"/>
        <w:gridCol w:w="1392"/>
        <w:gridCol w:w="1382"/>
        <w:gridCol w:w="1398"/>
        <w:gridCol w:w="1438"/>
        <w:gridCol w:w="1438"/>
        <w:gridCol w:w="1438"/>
      </w:tblGrid>
      <w:tr w:rsidR="001B702A" w:rsidRPr="008A4F74" w14:paraId="0DAD6CFB" w14:textId="77777777" w:rsidTr="001B702A">
        <w:tc>
          <w:tcPr>
            <w:tcW w:w="719" w:type="dxa"/>
            <w:tcBorders>
              <w:top w:val="nil"/>
              <w:left w:val="nil"/>
            </w:tcBorders>
          </w:tcPr>
          <w:p w14:paraId="72FB16EB" w14:textId="77777777" w:rsidR="001B702A" w:rsidRPr="008A4F74" w:rsidRDefault="001B702A" w:rsidP="001B702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AB2F82" w14:textId="77777777" w:rsidR="001B702A" w:rsidRPr="008A4F74" w:rsidRDefault="001B702A" w:rsidP="001B702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334A44B3" w14:textId="77777777" w:rsidR="001B702A" w:rsidRPr="008A4F74" w:rsidRDefault="001B702A" w:rsidP="001B702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433A62E4" w14:textId="77777777" w:rsidR="001B702A" w:rsidRPr="008A4F74" w:rsidRDefault="001B702A" w:rsidP="001B702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371BDCF" w14:textId="5B18E6B4" w:rsidR="001B702A" w:rsidRPr="008A4F74" w:rsidRDefault="001B702A" w:rsidP="001B702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3DF4DF06" w14:textId="57518E0E" w:rsidR="001B702A" w:rsidRPr="008A4F74" w:rsidRDefault="001B702A" w:rsidP="001B702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31F092D4" w14:textId="7629D59D" w:rsidR="001B702A" w:rsidRPr="008A4F74" w:rsidRDefault="001B702A" w:rsidP="001B702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1B702A" w:rsidRPr="008A4F74" w14:paraId="45A3D89B" w14:textId="77777777" w:rsidTr="001B702A">
        <w:tc>
          <w:tcPr>
            <w:tcW w:w="719" w:type="dxa"/>
            <w:tcBorders>
              <w:right w:val="single" w:sz="4" w:space="0" w:color="auto"/>
            </w:tcBorders>
          </w:tcPr>
          <w:p w14:paraId="513A98DF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078BFC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4C922EBE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1F1813F4" w14:textId="61718455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39CCA6F" w14:textId="655765A6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4.5V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D94B8DA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9C244D0" w14:textId="1201E401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B702A" w:rsidRPr="008A4F74" w14:paraId="4CE852E0" w14:textId="77777777" w:rsidTr="001B702A">
        <w:tc>
          <w:tcPr>
            <w:tcW w:w="719" w:type="dxa"/>
            <w:tcBorders>
              <w:right w:val="single" w:sz="4" w:space="0" w:color="auto"/>
            </w:tcBorders>
          </w:tcPr>
          <w:p w14:paraId="39B98DA6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BDCE4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10D5EA87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7992EC65" w14:textId="77F87B5E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500Ω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53DFAB6A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3ACB13A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483D71B" w14:textId="62EE868D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B702A" w:rsidRPr="008A4F74" w14:paraId="35D2B833" w14:textId="77777777" w:rsidTr="001B702A">
        <w:tc>
          <w:tcPr>
            <w:tcW w:w="719" w:type="dxa"/>
            <w:tcBorders>
              <w:right w:val="single" w:sz="4" w:space="0" w:color="auto"/>
            </w:tcBorders>
          </w:tcPr>
          <w:p w14:paraId="07C03C7C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D241B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62BF0F73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56C0A17E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4B91950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311E1DE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37003C23" w14:textId="7C520EE2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B702A" w:rsidRPr="008A4F74" w14:paraId="336AC9DC" w14:textId="77777777" w:rsidTr="001B702A">
        <w:tc>
          <w:tcPr>
            <w:tcW w:w="719" w:type="dxa"/>
            <w:tcBorders>
              <w:right w:val="single" w:sz="4" w:space="0" w:color="auto"/>
            </w:tcBorders>
          </w:tcPr>
          <w:p w14:paraId="6FF13C37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9FF2F5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573866E9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29D0E48B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DC8DDCA" w14:textId="77777777" w:rsidR="001B702A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5F0BE9B2" w14:textId="77777777" w:rsidR="001B702A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DDC718D" w14:textId="63A22901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50.912V</w:t>
            </w:r>
          </w:p>
        </w:tc>
      </w:tr>
    </w:tbl>
    <w:p w14:paraId="217C6B57" w14:textId="74BB0089" w:rsidR="004D046B" w:rsidRPr="008A4F74" w:rsidRDefault="004D046B" w:rsidP="00097151">
      <w:pPr>
        <w:spacing w:before="240" w:after="6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Parallel Circuit Table</w:t>
      </w:r>
    </w:p>
    <w:tbl>
      <w:tblPr>
        <w:tblStyle w:val="TableGrid"/>
        <w:tblW w:w="9205" w:type="dxa"/>
        <w:tblInd w:w="720" w:type="dxa"/>
        <w:tblLook w:val="04A0" w:firstRow="1" w:lastRow="0" w:firstColumn="1" w:lastColumn="0" w:noHBand="0" w:noVBand="1"/>
      </w:tblPr>
      <w:tblGrid>
        <w:gridCol w:w="719"/>
        <w:gridCol w:w="1392"/>
        <w:gridCol w:w="1382"/>
        <w:gridCol w:w="1398"/>
        <w:gridCol w:w="1438"/>
        <w:gridCol w:w="1438"/>
        <w:gridCol w:w="1438"/>
      </w:tblGrid>
      <w:tr w:rsidR="001B702A" w:rsidRPr="008A4F74" w14:paraId="102CE009" w14:textId="77777777" w:rsidTr="001B702A">
        <w:tc>
          <w:tcPr>
            <w:tcW w:w="719" w:type="dxa"/>
            <w:tcBorders>
              <w:top w:val="nil"/>
              <w:left w:val="nil"/>
            </w:tcBorders>
          </w:tcPr>
          <w:p w14:paraId="3D2EBB40" w14:textId="77777777" w:rsidR="001B702A" w:rsidRPr="008A4F74" w:rsidRDefault="001B702A" w:rsidP="001B702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D26D80" w14:textId="77777777" w:rsidR="001B702A" w:rsidRPr="008A4F74" w:rsidRDefault="001B702A" w:rsidP="001B702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57BFACE0" w14:textId="77777777" w:rsidR="001B702A" w:rsidRPr="008A4F74" w:rsidRDefault="001B702A" w:rsidP="001B702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6F58045C" w14:textId="77777777" w:rsidR="001B702A" w:rsidRPr="008A4F74" w:rsidRDefault="001B702A" w:rsidP="001B702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636BFFF0" w14:textId="4281531C" w:rsidR="001B702A" w:rsidRPr="008A4F74" w:rsidRDefault="001B702A" w:rsidP="001B702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4F7D594" w14:textId="43DBB10A" w:rsidR="001B702A" w:rsidRPr="008A4F74" w:rsidRDefault="001B702A" w:rsidP="001B702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bookmarkStart w:id="0" w:name="_GoBack"/>
            <w:bookmarkEnd w:id="0"/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EAC2859" w14:textId="23D8F33B" w:rsidR="001B702A" w:rsidRPr="008A4F74" w:rsidRDefault="001B702A" w:rsidP="001B702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1B702A" w:rsidRPr="008A4F74" w14:paraId="3B006D1E" w14:textId="77777777" w:rsidTr="001B702A">
        <w:tc>
          <w:tcPr>
            <w:tcW w:w="719" w:type="dxa"/>
            <w:tcBorders>
              <w:right w:val="single" w:sz="4" w:space="0" w:color="auto"/>
            </w:tcBorders>
          </w:tcPr>
          <w:p w14:paraId="249B61BC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012011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5E3823E9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2AC685AD" w14:textId="21C03D36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3.3kΩ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6796C74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284A601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D030422" w14:textId="2BA8B71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B702A" w:rsidRPr="008A4F74" w14:paraId="24B207DB" w14:textId="77777777" w:rsidTr="001B702A">
        <w:tc>
          <w:tcPr>
            <w:tcW w:w="719" w:type="dxa"/>
            <w:tcBorders>
              <w:right w:val="single" w:sz="4" w:space="0" w:color="auto"/>
            </w:tcBorders>
          </w:tcPr>
          <w:p w14:paraId="1A66E214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FBEC5C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16A7701F" w14:textId="627DD674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187.5mA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308521EA" w14:textId="4545CF18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3F37E4E1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553DD459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E72E0E0" w14:textId="6F8B7CC0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B702A" w:rsidRPr="008A4F74" w14:paraId="310DE2AF" w14:textId="77777777" w:rsidTr="001B702A">
        <w:tc>
          <w:tcPr>
            <w:tcW w:w="719" w:type="dxa"/>
            <w:tcBorders>
              <w:right w:val="single" w:sz="4" w:space="0" w:color="auto"/>
            </w:tcBorders>
          </w:tcPr>
          <w:p w14:paraId="5CE4126E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3F6CE" w14:textId="683D6BF4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6.75W</w:t>
            </w: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11400572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601D9A43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5000403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72D1EEA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AB3F0DA" w14:textId="205565BF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B702A" w:rsidRPr="008A4F74" w14:paraId="6A2856A6" w14:textId="77777777" w:rsidTr="001B702A">
        <w:tc>
          <w:tcPr>
            <w:tcW w:w="719" w:type="dxa"/>
            <w:tcBorders>
              <w:right w:val="single" w:sz="4" w:space="0" w:color="auto"/>
            </w:tcBorders>
          </w:tcPr>
          <w:p w14:paraId="7CBE2B9D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9C1049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4C2989E0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709B298B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0A17219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3921556" w14:textId="77777777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B95AB2A" w14:textId="56D7101D" w:rsidR="001B702A" w:rsidRPr="008A4F74" w:rsidRDefault="001B702A" w:rsidP="001B702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0484DCE7" w14:textId="77777777" w:rsidR="00633EB9" w:rsidRPr="002F53AD" w:rsidRDefault="00633EB9" w:rsidP="004D046B">
      <w:pPr>
        <w:tabs>
          <w:tab w:val="left" w:pos="2026"/>
        </w:tabs>
        <w:spacing w:after="0"/>
        <w:ind w:left="360"/>
        <w:rPr>
          <w:rFonts w:ascii="Verdana" w:hAnsi="Verdana"/>
          <w:color w:val="000000" w:themeColor="text1"/>
          <w:sz w:val="20"/>
          <w:szCs w:val="20"/>
        </w:rPr>
      </w:pPr>
    </w:p>
    <w:sectPr w:rsidR="00633EB9" w:rsidRPr="002F53AD" w:rsidSect="005B290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304A8C" w:rsidRDefault="00304A8C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304A8C" w:rsidRDefault="00304A8C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304A8C" w:rsidRDefault="00304A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9D264" w14:textId="1BECFCA6" w:rsidR="0091248D" w:rsidRPr="007C2507" w:rsidRDefault="0091248D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AD7DB" w14:textId="6104D0DA" w:rsidR="0091248D" w:rsidRPr="007C2507" w:rsidRDefault="0091248D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19216" w14:textId="05F15B11" w:rsidR="0091248D" w:rsidRPr="007C2507" w:rsidRDefault="0091248D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3DCB219C" w:rsidR="00304A8C" w:rsidRPr="007C2507" w:rsidRDefault="00304A8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1CAC6E4F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04BCD9AD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702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304A8C" w:rsidRDefault="00304A8C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304A8C" w:rsidRDefault="00304A8C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304A8C" w:rsidRDefault="00304A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A7AD" w14:textId="7DE75762" w:rsidR="0091248D" w:rsidRPr="007C2507" w:rsidRDefault="0091248D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B702A">
      <w:rPr>
        <w:rFonts w:ascii="BankGothic Lt BT" w:hAnsi="BankGothic Lt BT"/>
        <w:caps/>
        <w:sz w:val="24"/>
        <w:szCs w:val="24"/>
      </w:rPr>
      <w:t>AC Sinewave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48B6613" w14:textId="6AAD4DFB" w:rsidR="0091248D" w:rsidRPr="000154E9" w:rsidRDefault="0091248D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B702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B702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DA301" w14:textId="26EDC32E" w:rsidR="0091248D" w:rsidRPr="007C2507" w:rsidRDefault="0091248D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B702A">
      <w:rPr>
        <w:rFonts w:ascii="BankGothic Lt BT" w:hAnsi="BankGothic Lt BT"/>
        <w:caps/>
        <w:sz w:val="24"/>
        <w:szCs w:val="24"/>
      </w:rPr>
      <w:t>AC Sinewave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293649B" w14:textId="6D29DA07" w:rsidR="0091248D" w:rsidRPr="000154E9" w:rsidRDefault="0091248D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B702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B702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1248D" w14:paraId="28BDC3E3" w14:textId="77777777" w:rsidTr="00E130F3">
      <w:tc>
        <w:tcPr>
          <w:tcW w:w="630" w:type="dxa"/>
        </w:tcPr>
        <w:p w14:paraId="4137A433" w14:textId="77777777" w:rsidR="0091248D" w:rsidRDefault="0091248D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B25D01F" wp14:editId="24AE203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0EA31B23" w14:textId="27D1FEC0" w:rsidR="0091248D" w:rsidRPr="007C2507" w:rsidRDefault="0091248D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B702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254C2B1" w14:textId="77777777" w:rsidR="0091248D" w:rsidRDefault="0091248D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7158CB5" wp14:editId="20C3C93B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10AF2A" w14:textId="77777777" w:rsidR="0091248D" w:rsidRPr="00B025CF" w:rsidRDefault="0091248D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69232F20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B702A">
      <w:rPr>
        <w:rFonts w:ascii="BankGothic Lt BT" w:hAnsi="BankGothic Lt BT"/>
        <w:caps/>
        <w:sz w:val="24"/>
        <w:szCs w:val="24"/>
      </w:rPr>
      <w:t>AC Sinewave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436A7E6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B702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B702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606738CE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B702A">
      <w:rPr>
        <w:rFonts w:ascii="BankGothic Lt BT" w:hAnsi="BankGothic Lt BT"/>
        <w:caps/>
        <w:sz w:val="24"/>
        <w:szCs w:val="24"/>
      </w:rPr>
      <w:t>AC Sinewave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00204511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B702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B702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04A8C" w14:paraId="146D1832" w14:textId="77777777" w:rsidTr="00E130F3">
      <w:tc>
        <w:tcPr>
          <w:tcW w:w="630" w:type="dxa"/>
        </w:tcPr>
        <w:p w14:paraId="2D1B9CE5" w14:textId="77777777" w:rsidR="00304A8C" w:rsidRDefault="00304A8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7B98FE6E" w:rsidR="00304A8C" w:rsidRPr="007C2507" w:rsidRDefault="00304A8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B702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304A8C" w:rsidRDefault="00304A8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304A8C" w:rsidRPr="00B025CF" w:rsidRDefault="00304A8C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22EE8"/>
    <w:multiLevelType w:val="hybridMultilevel"/>
    <w:tmpl w:val="FEC08FBA"/>
    <w:lvl w:ilvl="0" w:tplc="3C1A207E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407C1F3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33ADA"/>
    <w:multiLevelType w:val="hybridMultilevel"/>
    <w:tmpl w:val="0298D9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C3702E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2A68FD"/>
    <w:multiLevelType w:val="hybridMultilevel"/>
    <w:tmpl w:val="3974A6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9B0FE5"/>
    <w:multiLevelType w:val="hybridMultilevel"/>
    <w:tmpl w:val="EB40B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213A2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D10379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9"/>
  </w:num>
  <w:num w:numId="5">
    <w:abstractNumId w:val="2"/>
  </w:num>
  <w:num w:numId="6">
    <w:abstractNumId w:val="27"/>
  </w:num>
  <w:num w:numId="7">
    <w:abstractNumId w:val="33"/>
  </w:num>
  <w:num w:numId="8">
    <w:abstractNumId w:val="10"/>
  </w:num>
  <w:num w:numId="9">
    <w:abstractNumId w:val="25"/>
  </w:num>
  <w:num w:numId="10">
    <w:abstractNumId w:val="18"/>
  </w:num>
  <w:num w:numId="11">
    <w:abstractNumId w:val="26"/>
  </w:num>
  <w:num w:numId="12">
    <w:abstractNumId w:val="15"/>
  </w:num>
  <w:num w:numId="13">
    <w:abstractNumId w:val="14"/>
  </w:num>
  <w:num w:numId="14">
    <w:abstractNumId w:val="12"/>
  </w:num>
  <w:num w:numId="15">
    <w:abstractNumId w:val="20"/>
  </w:num>
  <w:num w:numId="16">
    <w:abstractNumId w:val="9"/>
  </w:num>
  <w:num w:numId="17">
    <w:abstractNumId w:val="8"/>
  </w:num>
  <w:num w:numId="18">
    <w:abstractNumId w:val="30"/>
  </w:num>
  <w:num w:numId="19">
    <w:abstractNumId w:val="32"/>
  </w:num>
  <w:num w:numId="20">
    <w:abstractNumId w:val="35"/>
  </w:num>
  <w:num w:numId="21">
    <w:abstractNumId w:val="13"/>
  </w:num>
  <w:num w:numId="22">
    <w:abstractNumId w:val="17"/>
  </w:num>
  <w:num w:numId="23">
    <w:abstractNumId w:val="34"/>
  </w:num>
  <w:num w:numId="24">
    <w:abstractNumId w:val="19"/>
  </w:num>
  <w:num w:numId="25">
    <w:abstractNumId w:val="6"/>
  </w:num>
  <w:num w:numId="26">
    <w:abstractNumId w:val="5"/>
  </w:num>
  <w:num w:numId="27">
    <w:abstractNumId w:val="1"/>
  </w:num>
  <w:num w:numId="28">
    <w:abstractNumId w:val="21"/>
  </w:num>
  <w:num w:numId="29">
    <w:abstractNumId w:val="31"/>
  </w:num>
  <w:num w:numId="30">
    <w:abstractNumId w:val="22"/>
  </w:num>
  <w:num w:numId="31">
    <w:abstractNumId w:val="16"/>
  </w:num>
  <w:num w:numId="32">
    <w:abstractNumId w:val="28"/>
  </w:num>
  <w:num w:numId="33">
    <w:abstractNumId w:val="24"/>
  </w:num>
  <w:num w:numId="34">
    <w:abstractNumId w:val="3"/>
  </w:num>
  <w:num w:numId="35">
    <w:abstractNumId w:val="23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80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26DB"/>
    <w:rsid w:val="000154E9"/>
    <w:rsid w:val="000178E1"/>
    <w:rsid w:val="0004185D"/>
    <w:rsid w:val="00041E52"/>
    <w:rsid w:val="000423C4"/>
    <w:rsid w:val="000524AC"/>
    <w:rsid w:val="000544E1"/>
    <w:rsid w:val="000552DE"/>
    <w:rsid w:val="0006603B"/>
    <w:rsid w:val="00074728"/>
    <w:rsid w:val="00097151"/>
    <w:rsid w:val="000A23B3"/>
    <w:rsid w:val="000A55D5"/>
    <w:rsid w:val="000B09E1"/>
    <w:rsid w:val="000B3877"/>
    <w:rsid w:val="000C05F6"/>
    <w:rsid w:val="00101028"/>
    <w:rsid w:val="00106D14"/>
    <w:rsid w:val="0012231D"/>
    <w:rsid w:val="00127902"/>
    <w:rsid w:val="00133B76"/>
    <w:rsid w:val="00141840"/>
    <w:rsid w:val="001506EF"/>
    <w:rsid w:val="0015552F"/>
    <w:rsid w:val="001A4B6E"/>
    <w:rsid w:val="001B702A"/>
    <w:rsid w:val="001C2E27"/>
    <w:rsid w:val="001D06E7"/>
    <w:rsid w:val="001D5152"/>
    <w:rsid w:val="001E41D9"/>
    <w:rsid w:val="001F0D3C"/>
    <w:rsid w:val="001F2D7C"/>
    <w:rsid w:val="002020E3"/>
    <w:rsid w:val="002025E4"/>
    <w:rsid w:val="00203555"/>
    <w:rsid w:val="00222A30"/>
    <w:rsid w:val="00224C5A"/>
    <w:rsid w:val="002323AE"/>
    <w:rsid w:val="00241DCB"/>
    <w:rsid w:val="00253320"/>
    <w:rsid w:val="00255DAC"/>
    <w:rsid w:val="0025739C"/>
    <w:rsid w:val="00261027"/>
    <w:rsid w:val="00265CA7"/>
    <w:rsid w:val="00295358"/>
    <w:rsid w:val="002E22BE"/>
    <w:rsid w:val="002E5C63"/>
    <w:rsid w:val="002E6695"/>
    <w:rsid w:val="002E7E59"/>
    <w:rsid w:val="002F53AD"/>
    <w:rsid w:val="00304A8C"/>
    <w:rsid w:val="00307505"/>
    <w:rsid w:val="00310134"/>
    <w:rsid w:val="003123C1"/>
    <w:rsid w:val="0035749A"/>
    <w:rsid w:val="00357A70"/>
    <w:rsid w:val="003671CB"/>
    <w:rsid w:val="0037367C"/>
    <w:rsid w:val="003A4DD9"/>
    <w:rsid w:val="003A7095"/>
    <w:rsid w:val="003D74E1"/>
    <w:rsid w:val="003F2E8B"/>
    <w:rsid w:val="003F522D"/>
    <w:rsid w:val="003F6D63"/>
    <w:rsid w:val="00401F2D"/>
    <w:rsid w:val="00402068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046B"/>
    <w:rsid w:val="004D1067"/>
    <w:rsid w:val="004D3BAE"/>
    <w:rsid w:val="004E1F50"/>
    <w:rsid w:val="0052299E"/>
    <w:rsid w:val="005250B4"/>
    <w:rsid w:val="00525E62"/>
    <w:rsid w:val="005277BE"/>
    <w:rsid w:val="0054489E"/>
    <w:rsid w:val="00554A33"/>
    <w:rsid w:val="00560B08"/>
    <w:rsid w:val="00561F05"/>
    <w:rsid w:val="00590F88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202A1"/>
    <w:rsid w:val="00627C15"/>
    <w:rsid w:val="0063102B"/>
    <w:rsid w:val="00633EB9"/>
    <w:rsid w:val="00652C9A"/>
    <w:rsid w:val="00654C8F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3673"/>
    <w:rsid w:val="007328E4"/>
    <w:rsid w:val="00745276"/>
    <w:rsid w:val="0074787B"/>
    <w:rsid w:val="0075695D"/>
    <w:rsid w:val="00761B84"/>
    <w:rsid w:val="00766322"/>
    <w:rsid w:val="0077606A"/>
    <w:rsid w:val="007801EC"/>
    <w:rsid w:val="00784EF5"/>
    <w:rsid w:val="007940C2"/>
    <w:rsid w:val="007C2507"/>
    <w:rsid w:val="007C2A09"/>
    <w:rsid w:val="007E5038"/>
    <w:rsid w:val="007E5FFA"/>
    <w:rsid w:val="0080040A"/>
    <w:rsid w:val="0081458F"/>
    <w:rsid w:val="00816BC7"/>
    <w:rsid w:val="008201D6"/>
    <w:rsid w:val="00825608"/>
    <w:rsid w:val="008478C4"/>
    <w:rsid w:val="008669EB"/>
    <w:rsid w:val="00866D5F"/>
    <w:rsid w:val="00873F1B"/>
    <w:rsid w:val="00885346"/>
    <w:rsid w:val="00894CB5"/>
    <w:rsid w:val="008975D5"/>
    <w:rsid w:val="008B456A"/>
    <w:rsid w:val="008B6FC5"/>
    <w:rsid w:val="008D762D"/>
    <w:rsid w:val="008E375B"/>
    <w:rsid w:val="008F702A"/>
    <w:rsid w:val="009055E4"/>
    <w:rsid w:val="00910FD4"/>
    <w:rsid w:val="00911D6A"/>
    <w:rsid w:val="0091248D"/>
    <w:rsid w:val="009219E3"/>
    <w:rsid w:val="0094143E"/>
    <w:rsid w:val="00946748"/>
    <w:rsid w:val="009559C9"/>
    <w:rsid w:val="009613F9"/>
    <w:rsid w:val="0096192D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309AC"/>
    <w:rsid w:val="00A42A96"/>
    <w:rsid w:val="00A51B95"/>
    <w:rsid w:val="00A531A0"/>
    <w:rsid w:val="00A60174"/>
    <w:rsid w:val="00A655AD"/>
    <w:rsid w:val="00A662F0"/>
    <w:rsid w:val="00A66693"/>
    <w:rsid w:val="00A91B05"/>
    <w:rsid w:val="00AA1AE0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002D"/>
    <w:rsid w:val="00B72CF8"/>
    <w:rsid w:val="00B755C0"/>
    <w:rsid w:val="00B83C86"/>
    <w:rsid w:val="00B93A8B"/>
    <w:rsid w:val="00BA20BF"/>
    <w:rsid w:val="00BA7E0B"/>
    <w:rsid w:val="00BB5C3E"/>
    <w:rsid w:val="00BB7522"/>
    <w:rsid w:val="00BC2C30"/>
    <w:rsid w:val="00BC39B1"/>
    <w:rsid w:val="00BE571F"/>
    <w:rsid w:val="00BE6D09"/>
    <w:rsid w:val="00C010DE"/>
    <w:rsid w:val="00C14CD4"/>
    <w:rsid w:val="00C30C1B"/>
    <w:rsid w:val="00C401BE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54ACB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C615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60A6"/>
    <w:rsid w:val="00E510D3"/>
    <w:rsid w:val="00E6528A"/>
    <w:rsid w:val="00E74B0F"/>
    <w:rsid w:val="00E97D8E"/>
    <w:rsid w:val="00EA0805"/>
    <w:rsid w:val="00ED1FAE"/>
    <w:rsid w:val="00F00182"/>
    <w:rsid w:val="00F001EC"/>
    <w:rsid w:val="00F25B89"/>
    <w:rsid w:val="00F54931"/>
    <w:rsid w:val="00F61484"/>
    <w:rsid w:val="00F61762"/>
    <w:rsid w:val="00F631A1"/>
    <w:rsid w:val="00F660D4"/>
    <w:rsid w:val="00F90D38"/>
    <w:rsid w:val="00F918B0"/>
    <w:rsid w:val="00F92B66"/>
    <w:rsid w:val="00FA66B6"/>
    <w:rsid w:val="00FB7385"/>
    <w:rsid w:val="00FC37C7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13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footer" Target="foot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49309-EEA7-4B7B-AD43-C8A8B18B2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97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14</cp:revision>
  <cp:lastPrinted>2018-07-19T19:15:00Z</cp:lastPrinted>
  <dcterms:created xsi:type="dcterms:W3CDTF">2018-07-16T00:05:00Z</dcterms:created>
  <dcterms:modified xsi:type="dcterms:W3CDTF">2018-07-19T19:15:00Z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AC Sinewave</vt:lpwstr>
  </property>
  <property fmtid="{D5CDD505-2E9C-101B-9397-08002B2CF9AE}" pid="4" name="DocNum">
    <vt:i4>11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