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2366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C7192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EB3557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C7627FE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735D7" w:rsidRPr="001735D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67492" w:rsidRPr="00567492">
        <w:rPr>
          <w:rFonts w:ascii="Verdana" w:hAnsi="Verdana"/>
          <w:sz w:val="20"/>
          <w:szCs w:val="20"/>
          <w:highlight w:val="yellow"/>
        </w:rPr>
        <w:t>25 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5C7522AA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6D1D9223" w14:textId="143129CC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</w:t>
      </w:r>
      <w:r w:rsidR="009A7A1C">
        <w:rPr>
          <w:rFonts w:ascii="Verdana" w:hAnsi="Verdana"/>
          <w:sz w:val="20"/>
          <w:szCs w:val="20"/>
        </w:rPr>
        <w:t>based on Ohm’s,</w:t>
      </w:r>
      <w:r>
        <w:rPr>
          <w:rFonts w:ascii="Verdana" w:hAnsi="Verdana"/>
          <w:sz w:val="20"/>
          <w:szCs w:val="20"/>
        </w:rPr>
        <w:t xml:space="preserve"> Watt’s Laws</w:t>
      </w:r>
      <w:r w:rsidR="009A7A1C">
        <w:rPr>
          <w:rFonts w:ascii="Verdana" w:hAnsi="Verdana"/>
          <w:sz w:val="20"/>
          <w:szCs w:val="20"/>
        </w:rPr>
        <w:t xml:space="preserve"> and the conductance method</w:t>
      </w:r>
      <w:r>
        <w:rPr>
          <w:rFonts w:ascii="Verdana" w:hAnsi="Verdana"/>
          <w:sz w:val="20"/>
          <w:szCs w:val="20"/>
        </w:rPr>
        <w:t>.</w:t>
      </w:r>
    </w:p>
    <w:p w14:paraId="540BDB24" w14:textId="233155AB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draw a schematic of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A5A0E90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6B15E002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="00E85CBF" w:rsidRPr="00E85CBF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 to the following multiple-choice questions.</w:t>
      </w:r>
    </w:p>
    <w:p w14:paraId="6F43EB38" w14:textId="59D441C6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can also be thought of as a;</w:t>
      </w:r>
    </w:p>
    <w:p w14:paraId="1BA3C798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752CDC9F" w14:textId="77777777" w:rsidR="004E03AF" w:rsidRPr="001735D7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Current Divider</w:t>
      </w:r>
    </w:p>
    <w:p w14:paraId="5518A7C3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2DE8C22D" w14:textId="666760C2" w:rsidR="004E03AF" w:rsidRPr="0087482B" w:rsidRDefault="00E85CB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2208C0D" w14:textId="43D9A956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common 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circuit;</w:t>
      </w:r>
    </w:p>
    <w:p w14:paraId="55A9A3C4" w14:textId="77777777" w:rsidR="004E03AF" w:rsidRPr="001735D7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Voltage</w:t>
      </w:r>
    </w:p>
    <w:p w14:paraId="67FC7642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5B51BCE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69C9F96F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3E66D474" w14:textId="132F7BEE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open </w:t>
      </w:r>
      <w:r w:rsidR="00E85CBF">
        <w:rPr>
          <w:rFonts w:ascii="Verdana" w:hAnsi="Verdana"/>
          <w:sz w:val="20"/>
          <w:szCs w:val="20"/>
        </w:rPr>
        <w:t>branch in a parallel circuit</w:t>
      </w:r>
      <w:r>
        <w:rPr>
          <w:rFonts w:ascii="Verdana" w:hAnsi="Verdana"/>
          <w:sz w:val="20"/>
          <w:szCs w:val="20"/>
        </w:rPr>
        <w:t xml:space="preserve"> can be defined as;</w:t>
      </w:r>
    </w:p>
    <w:p w14:paraId="09F14082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current</w:t>
      </w:r>
    </w:p>
    <w:p w14:paraId="074470F4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voltage</w:t>
      </w:r>
    </w:p>
    <w:p w14:paraId="67ADFD2E" w14:textId="77777777" w:rsidR="00E069E7" w:rsidRPr="001735D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Has no current</w:t>
      </w:r>
    </w:p>
    <w:p w14:paraId="18D6C4ED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voltage</w:t>
      </w:r>
    </w:p>
    <w:p w14:paraId="57533069" w14:textId="61E63F83" w:rsidR="00E069E7" w:rsidRPr="0087482B" w:rsidRDefault="00F72DF1" w:rsidP="00E85CB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0" w:name="_Hlk515367112"/>
      <w:r>
        <w:rPr>
          <w:rFonts w:ascii="Verdana" w:hAnsi="Verdana"/>
          <w:sz w:val="20"/>
          <w:szCs w:val="20"/>
        </w:rPr>
        <w:t>A shorted parallel component affects the circuit by;</w:t>
      </w:r>
      <w:bookmarkEnd w:id="0"/>
    </w:p>
    <w:p w14:paraId="508F55ED" w14:textId="77777777" w:rsidR="00F72DF1" w:rsidRPr="001735D7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Causing the total circuit current to increase</w:t>
      </w:r>
    </w:p>
    <w:p w14:paraId="25E0442F" w14:textId="77777777" w:rsidR="00F72DF1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current to decrease</w:t>
      </w:r>
    </w:p>
    <w:p w14:paraId="27A485CF" w14:textId="77777777" w:rsidR="00F72DF1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increase</w:t>
      </w:r>
    </w:p>
    <w:p w14:paraId="6DAE1BA8" w14:textId="77777777" w:rsidR="00F72DF1" w:rsidRPr="0087482B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decrease</w:t>
      </w:r>
    </w:p>
    <w:p w14:paraId="7BA9C424" w14:textId="206842D0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can be defined as;</w:t>
      </w:r>
    </w:p>
    <w:p w14:paraId="3AD68DF8" w14:textId="77777777" w:rsidR="000236B1" w:rsidRPr="001735D7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1735D7">
        <w:rPr>
          <w:rFonts w:ascii="Verdana" w:hAnsi="Verdana"/>
          <w:sz w:val="20"/>
          <w:szCs w:val="20"/>
        </w:rPr>
        <w:t>The sum of the individual currents equals the total current</w:t>
      </w:r>
    </w:p>
    <w:p w14:paraId="5411245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Current has only one path for current flow</w:t>
      </w:r>
    </w:p>
    <w:p w14:paraId="30AC98EB" w14:textId="77777777" w:rsidR="000236B1" w:rsidRPr="001735D7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1735D7">
        <w:rPr>
          <w:rFonts w:ascii="Verdana" w:hAnsi="Verdana"/>
          <w:sz w:val="20"/>
          <w:szCs w:val="20"/>
        </w:rPr>
        <w:t>The voltage drop across each component is the same</w:t>
      </w:r>
    </w:p>
    <w:p w14:paraId="68732B63" w14:textId="02FC7806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sum of the individual </w:t>
      </w:r>
      <w:r w:rsidR="001735D7">
        <w:rPr>
          <w:rFonts w:ascii="Verdana" w:hAnsi="Verdana"/>
          <w:sz w:val="20"/>
          <w:szCs w:val="20"/>
        </w:rPr>
        <w:t>voltages</w:t>
      </w:r>
      <w:r w:rsidRPr="00E069E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equals the source </w:t>
      </w:r>
      <w:r w:rsidR="001735D7">
        <w:rPr>
          <w:rFonts w:ascii="Verdana" w:hAnsi="Verdana"/>
          <w:sz w:val="20"/>
          <w:szCs w:val="20"/>
        </w:rPr>
        <w:t>voltage</w:t>
      </w:r>
    </w:p>
    <w:p w14:paraId="2A9541B1" w14:textId="5F1BE94B" w:rsidR="001735D7" w:rsidRPr="001735D7" w:rsidRDefault="001735D7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A and C</w:t>
      </w:r>
    </w:p>
    <w:p w14:paraId="4CD1BC89" w14:textId="05DC26DB" w:rsidR="001735D7" w:rsidRPr="0087482B" w:rsidRDefault="001735D7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D</w:t>
      </w:r>
    </w:p>
    <w:p w14:paraId="23925F3C" w14:textId="1B678E69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a resistor is added in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the </w:t>
      </w:r>
      <w:r w:rsidR="001735D7"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circuit current shall;</w:t>
      </w:r>
    </w:p>
    <w:p w14:paraId="415C510C" w14:textId="55ECD4FC" w:rsidR="000236B1" w:rsidRPr="001735D7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Increase</w:t>
      </w:r>
    </w:p>
    <w:p w14:paraId="0D9E0172" w14:textId="09591896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1AA1BDB" w14:textId="1DBC836D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C5845D7" w14:textId="0BADF257" w:rsidR="009D60D7" w:rsidRPr="001735D7" w:rsidRDefault="000236B1" w:rsidP="00441D72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1735D7">
        <w:rPr>
          <w:rFonts w:ascii="Verdana" w:hAnsi="Verdana"/>
          <w:sz w:val="20"/>
          <w:szCs w:val="20"/>
        </w:rPr>
        <w:t>Go to 0</w:t>
      </w: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9EAAF6" w14:textId="520D4091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an individual resistor’s resistance is decreased, the total circuit current shall;</w:t>
      </w:r>
    </w:p>
    <w:p w14:paraId="10115B3D" w14:textId="77777777" w:rsidR="000236B1" w:rsidRPr="001735D7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Increase</w:t>
      </w:r>
    </w:p>
    <w:p w14:paraId="04E5EBA9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38E643A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8A7B08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27EA07BB" w14:textId="0E804FEB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the source voltage is increased, the total circuit current shall;</w:t>
      </w:r>
    </w:p>
    <w:p w14:paraId="583758B7" w14:textId="77777777" w:rsidR="000236B1" w:rsidRPr="001735D7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Increase</w:t>
      </w:r>
    </w:p>
    <w:p w14:paraId="5E533EC4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A9BE0B0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907809B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0BA10ED5" w14:textId="7C551924" w:rsidR="00B526CB" w:rsidRPr="00B526CB" w:rsidRDefault="00730B3B" w:rsidP="00441D72">
      <w:pPr>
        <w:spacing w:before="480" w:after="480"/>
        <w:ind w:left="360"/>
        <w:jc w:val="center"/>
        <w:rPr>
          <w:rFonts w:ascii="Verdana" w:hAnsi="Verdana"/>
          <w:sz w:val="20"/>
          <w:szCs w:val="20"/>
        </w:rPr>
      </w:pPr>
      <w:r w:rsidRPr="00730B3B">
        <w:rPr>
          <w:noProof/>
        </w:rPr>
        <w:drawing>
          <wp:inline distT="0" distB="0" distL="0" distR="0" wp14:anchorId="587D385F" wp14:editId="621936B8">
            <wp:extent cx="318516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7B81" w14:textId="5F415083" w:rsidR="00B526CB" w:rsidRPr="0087482B" w:rsidRDefault="00B526CB" w:rsidP="00B526C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</w:t>
      </w:r>
      <w:r w:rsidR="00730B3B">
        <w:rPr>
          <w:rFonts w:ascii="Verdana" w:hAnsi="Verdana"/>
          <w:sz w:val="20"/>
          <w:szCs w:val="20"/>
        </w:rPr>
        <w:t xml:space="preserve"> (R</w:t>
      </w:r>
      <w:r w:rsidR="00730B3B" w:rsidRPr="00730B3B">
        <w:rPr>
          <w:rFonts w:ascii="Verdana" w:hAnsi="Verdana"/>
          <w:sz w:val="20"/>
          <w:szCs w:val="20"/>
          <w:vertAlign w:val="subscript"/>
        </w:rPr>
        <w:t>2</w:t>
      </w:r>
      <w:r w:rsidR="00730B3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. For the circuit in this state, the </w:t>
      </w:r>
      <w:r w:rsidR="00730B3B"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current shall;</w:t>
      </w:r>
    </w:p>
    <w:p w14:paraId="70500809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9512AFE" w14:textId="77777777" w:rsidR="00B526CB" w:rsidRPr="001735D7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Decrease</w:t>
      </w:r>
    </w:p>
    <w:p w14:paraId="49EB3780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FBD128C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1396AF91" w14:textId="77777777" w:rsidR="00FD32AF" w:rsidRPr="0087482B" w:rsidRDefault="00FD32AF" w:rsidP="00FD32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the blown fuse would read;</w:t>
      </w:r>
    </w:p>
    <w:p w14:paraId="16DA13A9" w14:textId="77777777" w:rsidR="00FD32AF" w:rsidRPr="001735D7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Source Voltage</w:t>
      </w:r>
    </w:p>
    <w:p w14:paraId="473106E5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3EE26A7D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0F1C1B73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F4F1E17" w14:textId="5934E18F" w:rsidR="00FD32AF" w:rsidRPr="0087482B" w:rsidRDefault="00FD32AF" w:rsidP="00FD32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R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would read;</w:t>
      </w:r>
    </w:p>
    <w:p w14:paraId="79423603" w14:textId="77777777" w:rsidR="00FD32AF" w:rsidRPr="001735D7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1735D7">
        <w:rPr>
          <w:rFonts w:ascii="Verdana" w:hAnsi="Verdana"/>
          <w:sz w:val="20"/>
          <w:szCs w:val="20"/>
          <w:highlight w:val="yellow"/>
        </w:rPr>
        <w:t>Source Voltage</w:t>
      </w:r>
    </w:p>
    <w:p w14:paraId="7C1F133D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4F31F8A1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4B1C20DD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32A380" w14:textId="77777777" w:rsidR="0050752F" w:rsidRDefault="0050752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C92F90B" w14:textId="631C2E8C" w:rsidR="00B54881" w:rsidRPr="00B54881" w:rsidRDefault="00B54881" w:rsidP="00B54881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7D68C2EE" w14:textId="7EA5D70C" w:rsidR="00B54881" w:rsidRDefault="0050752F" w:rsidP="00B54881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</w:t>
      </w:r>
      <w:r w:rsidR="00215202">
        <w:rPr>
          <w:rFonts w:ascii="Verdana" w:hAnsi="Verdana"/>
          <w:sz w:val="20"/>
          <w:szCs w:val="20"/>
        </w:rPr>
        <w:t>schematic</w:t>
      </w:r>
      <w:r>
        <w:rPr>
          <w:rFonts w:ascii="Verdana" w:hAnsi="Verdana"/>
          <w:sz w:val="20"/>
          <w:szCs w:val="20"/>
        </w:rPr>
        <w:t xml:space="preserve"> below to complete the following questions</w:t>
      </w:r>
      <w:r w:rsidR="00B54881" w:rsidRPr="00B54881">
        <w:rPr>
          <w:rFonts w:ascii="Verdana" w:hAnsi="Verdana"/>
          <w:sz w:val="20"/>
          <w:szCs w:val="20"/>
        </w:rPr>
        <w:t>.</w:t>
      </w:r>
    </w:p>
    <w:p w14:paraId="3A885865" w14:textId="46E4BFCE" w:rsidR="00B54881" w:rsidRPr="00B54881" w:rsidRDefault="004E689F" w:rsidP="004E689F">
      <w:pPr>
        <w:spacing w:before="600" w:after="600"/>
        <w:jc w:val="center"/>
        <w:rPr>
          <w:rFonts w:ascii="Verdana" w:hAnsi="Verdana"/>
          <w:sz w:val="20"/>
          <w:szCs w:val="20"/>
        </w:rPr>
      </w:pPr>
      <w:r w:rsidRPr="004E689F">
        <w:rPr>
          <w:noProof/>
        </w:rPr>
        <w:drawing>
          <wp:inline distT="0" distB="0" distL="0" distR="0" wp14:anchorId="1132149A" wp14:editId="23747CCE">
            <wp:extent cx="3246120" cy="131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3B74" w14:textId="77777777" w:rsidR="009F0D9B" w:rsidRDefault="009F0D9B" w:rsidP="009F0D9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9F0D9B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10A7A523" w14:textId="77777777" w:rsidR="009F0D9B" w:rsidRPr="009F0D9B" w:rsidRDefault="000121A5" w:rsidP="009F0D9B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=500mW-45mW-125mW=330mW</m:t>
          </m:r>
        </m:oMath>
      </m:oMathPara>
    </w:p>
    <w:p w14:paraId="2B175718" w14:textId="7333A3AE" w:rsidR="00215202" w:rsidRDefault="00215202" w:rsidP="009F0D9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resistance of branch 3 (R</w:t>
      </w:r>
      <w:r w:rsidR="0038256F" w:rsidRPr="009F0D9B">
        <w:rPr>
          <w:rFonts w:ascii="Verdana" w:hAnsi="Verdana"/>
          <w:sz w:val="20"/>
          <w:szCs w:val="20"/>
          <w:vertAlign w:val="subscript"/>
        </w:rPr>
        <w:t>3</w:t>
      </w:r>
      <w:r w:rsidR="0038256F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14:paraId="3E0DF930" w14:textId="7C1D44E4" w:rsidR="002502A4" w:rsidRPr="002502A4" w:rsidRDefault="000121A5" w:rsidP="002502A4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330mW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7.5mA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=5.867kΩ</m:t>
          </m:r>
        </m:oMath>
      </m:oMathPara>
    </w:p>
    <w:p w14:paraId="57CE0B6E" w14:textId="13C60D4E" w:rsidR="00215202" w:rsidRDefault="00215202" w:rsidP="009F0D9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source voltage for this circuit</w:t>
      </w:r>
      <w:r>
        <w:rPr>
          <w:rFonts w:ascii="Verdana" w:hAnsi="Verdana"/>
          <w:sz w:val="20"/>
          <w:szCs w:val="20"/>
        </w:rPr>
        <w:t>.</w:t>
      </w:r>
    </w:p>
    <w:p w14:paraId="2FF91DC9" w14:textId="06A86B43" w:rsidR="001F4BAE" w:rsidRPr="001F4BAE" w:rsidRDefault="000121A5" w:rsidP="001F4BAE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330mW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7.5mA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=44V</m:t>
          </m:r>
        </m:oMath>
      </m:oMathPara>
    </w:p>
    <w:p w14:paraId="27C98E09" w14:textId="623D4980" w:rsidR="0050752F" w:rsidRDefault="0050752F" w:rsidP="009F0D9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resistance of R</w:t>
      </w:r>
      <w:r w:rsidRPr="009F0D9B">
        <w:rPr>
          <w:rFonts w:ascii="Verdana" w:hAnsi="Verdana"/>
          <w:sz w:val="20"/>
          <w:szCs w:val="20"/>
          <w:vertAlign w:val="subscript"/>
        </w:rPr>
        <w:t>2</w:t>
      </w:r>
      <w:r w:rsidR="0038256F">
        <w:rPr>
          <w:rFonts w:ascii="Verdana" w:hAnsi="Verdana"/>
          <w:sz w:val="20"/>
          <w:szCs w:val="20"/>
        </w:rPr>
        <w:t xml:space="preserve"> or the second branch.</w:t>
      </w:r>
    </w:p>
    <w:p w14:paraId="64399BB9" w14:textId="4FE221EF" w:rsidR="001F4BAE" w:rsidRPr="001F4BAE" w:rsidRDefault="000121A5" w:rsidP="001F4BAE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44V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125mW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=15.488kΩ</m:t>
          </m:r>
        </m:oMath>
      </m:oMathPara>
    </w:p>
    <w:p w14:paraId="02C473F1" w14:textId="467942BE" w:rsidR="00215202" w:rsidRDefault="00215202" w:rsidP="009F0D9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total </w:t>
      </w:r>
      <w:r w:rsidR="0038256F">
        <w:rPr>
          <w:rFonts w:ascii="Verdana" w:hAnsi="Verdana"/>
          <w:sz w:val="20"/>
          <w:szCs w:val="20"/>
        </w:rPr>
        <w:t>current flowing through</w:t>
      </w:r>
      <w:r>
        <w:rPr>
          <w:rFonts w:ascii="Verdana" w:hAnsi="Verdana"/>
          <w:sz w:val="20"/>
          <w:szCs w:val="20"/>
        </w:rPr>
        <w:t xml:space="preserve"> the circuit.</w:t>
      </w:r>
    </w:p>
    <w:p w14:paraId="35025A20" w14:textId="7FF01F16" w:rsidR="00567492" w:rsidRPr="00567492" w:rsidRDefault="000121A5" w:rsidP="00567492">
      <w:pPr>
        <w:spacing w:before="120" w:after="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500mW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44V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=11.364mA</m:t>
          </m:r>
        </m:oMath>
      </m:oMathPara>
    </w:p>
    <w:p w14:paraId="189FBF83" w14:textId="0D989ACA" w:rsidR="00215202" w:rsidRDefault="002152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86F1B2" w14:textId="77777777" w:rsidR="00215202" w:rsidRPr="00B54881" w:rsidRDefault="00215202" w:rsidP="00215202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66F2FF92" w14:textId="29D7B7AC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15202"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circuit contains the following values:</w:t>
      </w:r>
    </w:p>
    <w:p w14:paraId="1F536C83" w14:textId="029D83A6" w:rsidR="00215202" w:rsidRDefault="00215202" w:rsidP="00215202">
      <w:p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15202">
        <w:rPr>
          <w:rFonts w:ascii="Verdana" w:hAnsi="Verdana"/>
          <w:sz w:val="20"/>
          <w:szCs w:val="20"/>
          <w:vertAlign w:val="subscript"/>
        </w:rPr>
        <w:t>S</w:t>
      </w:r>
      <w:r w:rsidR="0038256F">
        <w:rPr>
          <w:rFonts w:ascii="Verdana" w:hAnsi="Verdana"/>
          <w:sz w:val="20"/>
          <w:szCs w:val="20"/>
        </w:rPr>
        <w:t xml:space="preserve"> = 29</w:t>
      </w:r>
      <w:r w:rsidRPr="00215202">
        <w:rPr>
          <w:rFonts w:ascii="Verdana" w:hAnsi="Verdana"/>
          <w:sz w:val="20"/>
          <w:szCs w:val="20"/>
        </w:rPr>
        <w:t>V,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R</w:t>
      </w:r>
      <w:r w:rsidRPr="00215202">
        <w:rPr>
          <w:rFonts w:ascii="Verdana" w:hAnsi="Verdana"/>
          <w:sz w:val="20"/>
          <w:szCs w:val="20"/>
          <w:vertAlign w:val="subscript"/>
        </w:rPr>
        <w:t>1</w:t>
      </w:r>
      <w:r w:rsidRPr="00215202">
        <w:rPr>
          <w:rFonts w:ascii="Verdana" w:hAnsi="Verdana"/>
          <w:sz w:val="20"/>
          <w:szCs w:val="20"/>
        </w:rPr>
        <w:t xml:space="preserve"> = 1.2k</w:t>
      </w:r>
      <w:r>
        <w:rPr>
          <w:rFonts w:ascii="Verdana" w:hAnsi="Verdana"/>
          <w:sz w:val="20"/>
          <w:szCs w:val="20"/>
        </w:rPr>
        <w:t>Ω</w:t>
      </w:r>
      <w:r w:rsidRPr="00215202">
        <w:rPr>
          <w:rFonts w:ascii="Verdana" w:hAnsi="Verdana"/>
          <w:sz w:val="20"/>
          <w:szCs w:val="20"/>
        </w:rPr>
        <w:t>, R</w:t>
      </w:r>
      <w:r w:rsidRPr="00215202">
        <w:rPr>
          <w:rFonts w:ascii="Verdana" w:hAnsi="Verdana"/>
          <w:sz w:val="20"/>
          <w:szCs w:val="20"/>
          <w:vertAlign w:val="subscript"/>
        </w:rPr>
        <w:t>2</w:t>
      </w:r>
      <w:r w:rsidRPr="00215202">
        <w:rPr>
          <w:rFonts w:ascii="Verdana" w:hAnsi="Verdana"/>
          <w:sz w:val="20"/>
          <w:szCs w:val="20"/>
        </w:rPr>
        <w:t xml:space="preserve"> = 3.9k</w:t>
      </w:r>
      <w:r>
        <w:rPr>
          <w:rFonts w:ascii="Verdana" w:hAnsi="Verdana"/>
          <w:sz w:val="20"/>
          <w:szCs w:val="20"/>
        </w:rPr>
        <w:t>Ω,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800Ω </w:t>
      </w:r>
      <w:r w:rsidRPr="0021520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nd R</w:t>
      </w:r>
      <w:r w:rsidRPr="00215202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1.7kΩ</w:t>
      </w:r>
    </w:p>
    <w:p w14:paraId="0A8A4790" w14:textId="28347068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of the circuit below and solve the following problems.</w:t>
      </w:r>
      <w:r w:rsidR="0038256F">
        <w:rPr>
          <w:rFonts w:ascii="Verdana" w:hAnsi="Verdana"/>
          <w:sz w:val="20"/>
          <w:szCs w:val="20"/>
        </w:rPr>
        <w:t xml:space="preserve"> (Drawing 1</w:t>
      </w:r>
      <w:r w:rsidR="00441D72">
        <w:rPr>
          <w:rFonts w:ascii="Verdana" w:hAnsi="Verdana"/>
          <w:sz w:val="20"/>
          <w:szCs w:val="20"/>
        </w:rPr>
        <w:t>pt.)</w:t>
      </w:r>
    </w:p>
    <w:p w14:paraId="13436FF0" w14:textId="23AC2A72" w:rsidR="00215202" w:rsidRPr="00B54881" w:rsidRDefault="001B2631" w:rsidP="001B2631">
      <w:pPr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 w:rsidRPr="001B2631">
        <w:rPr>
          <w:noProof/>
        </w:rPr>
        <w:drawing>
          <wp:inline distT="0" distB="0" distL="0" distR="0" wp14:anchorId="219771BC" wp14:editId="39CA5F06">
            <wp:extent cx="3872230" cy="831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B264" w14:textId="0EDF37EF" w:rsidR="00441D72" w:rsidRDefault="00441D72" w:rsidP="003747EE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resistance.</w:t>
      </w:r>
    </w:p>
    <w:p w14:paraId="24718898" w14:textId="2348B064" w:rsidR="003747EE" w:rsidRPr="003747EE" w:rsidRDefault="000121A5" w:rsidP="003747EE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1.2kΩ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3.9</m:t>
                  </m:r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kΩ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800Ω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1.7kΩ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=3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41.533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Ω</m:t>
          </m:r>
        </m:oMath>
      </m:oMathPara>
    </w:p>
    <w:p w14:paraId="72310F2E" w14:textId="54A97F5A" w:rsidR="00215202" w:rsidRDefault="00215202" w:rsidP="00B427BC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bookmarkStart w:id="1" w:name="_GoBack"/>
    <w:bookmarkEnd w:id="1"/>
    <w:p w14:paraId="0587939D" w14:textId="28F656AB" w:rsidR="00B427BC" w:rsidRPr="00B427BC" w:rsidRDefault="000121A5" w:rsidP="00B427BC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29V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341.533</m:t>
              </m:r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84.911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mA</m:t>
          </m:r>
        </m:oMath>
      </m:oMathPara>
    </w:p>
    <w:p w14:paraId="77243A64" w14:textId="337B6F0B" w:rsidR="00215202" w:rsidRDefault="00215202" w:rsidP="00B427BC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215FB744" w14:textId="2E767A16" w:rsidR="00B427BC" w:rsidRPr="00B427BC" w:rsidRDefault="000121A5" w:rsidP="00B427BC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29V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800Ω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=1.051W</m:t>
          </m:r>
        </m:oMath>
      </m:oMathPara>
    </w:p>
    <w:p w14:paraId="43E0F6A1" w14:textId="52DA683A" w:rsidR="00215202" w:rsidRDefault="00215202" w:rsidP="00B427BC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441D72">
        <w:rPr>
          <w:rFonts w:ascii="Verdana" w:hAnsi="Verdana"/>
          <w:sz w:val="20"/>
          <w:szCs w:val="20"/>
        </w:rPr>
        <w:t>voltage drop across R</w:t>
      </w:r>
      <w:r w:rsidR="00441D72" w:rsidRPr="00441D7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1FDD6AF7" w14:textId="643C68C9" w:rsidR="00B427BC" w:rsidRPr="00B427BC" w:rsidRDefault="000121A5" w:rsidP="00B427BC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=29V</m:t>
          </m:r>
        </m:oMath>
      </m:oMathPara>
    </w:p>
    <w:p w14:paraId="7642A544" w14:textId="4A7809DC" w:rsidR="00441D72" w:rsidRDefault="00441D72" w:rsidP="00B427BC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current flow through R</w:t>
      </w:r>
      <w:r w:rsidRPr="00441D7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7A1F0AFE" w14:textId="51A3EF94" w:rsidR="00B427BC" w:rsidRPr="00B427BC" w:rsidRDefault="000121A5" w:rsidP="00B427BC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29V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1.2kΩ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=24.167mA</m:t>
          </m:r>
        </m:oMath>
      </m:oMathPara>
    </w:p>
    <w:p w14:paraId="153E178A" w14:textId="2A56454F" w:rsidR="00441D72" w:rsidRDefault="00441D72" w:rsidP="003537EF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4AADA66A" w14:textId="1ADC55D6" w:rsidR="003537EF" w:rsidRPr="003537EF" w:rsidRDefault="000121A5" w:rsidP="003537EF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84.911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mA x 29V=2.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462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W</m:t>
          </m:r>
        </m:oMath>
      </m:oMathPara>
    </w:p>
    <w:p w14:paraId="58A99EF0" w14:textId="655E3E12" w:rsidR="00441D72" w:rsidRDefault="00441D72" w:rsidP="003537EF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power dissipated in branch 1</w:t>
      </w:r>
      <w:r>
        <w:rPr>
          <w:rFonts w:ascii="Verdana" w:hAnsi="Verdana"/>
          <w:sz w:val="20"/>
          <w:szCs w:val="20"/>
        </w:rPr>
        <w:t>.</w:t>
      </w:r>
    </w:p>
    <w:p w14:paraId="6B802EEC" w14:textId="28CED530" w:rsidR="003537EF" w:rsidRPr="003537EF" w:rsidRDefault="000121A5" w:rsidP="003537EF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29V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1.2kΩ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=700.833mW</m:t>
          </m:r>
        </m:oMath>
      </m:oMathPara>
    </w:p>
    <w:p w14:paraId="098ECCFE" w14:textId="5DD64188" w:rsidR="00441D72" w:rsidRDefault="00441D72" w:rsidP="003537EF">
      <w:pPr>
        <w:pStyle w:val="ListParagraph"/>
        <w:numPr>
          <w:ilvl w:val="0"/>
          <w:numId w:val="22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current through</w:t>
      </w:r>
      <w:r>
        <w:rPr>
          <w:rFonts w:ascii="Verdana" w:hAnsi="Verdana"/>
          <w:sz w:val="20"/>
          <w:szCs w:val="20"/>
        </w:rPr>
        <w:t xml:space="preserve"> R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7F9CDC4A" w14:textId="04D38CEB" w:rsidR="003537EF" w:rsidRPr="003537EF" w:rsidRDefault="000121A5" w:rsidP="003537EF">
      <w:pPr>
        <w:spacing w:before="120" w:after="120"/>
        <w:ind w:left="360"/>
        <w:rPr>
          <w:rFonts w:ascii="Verdana" w:hAnsi="Verdan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29V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3.9kΩ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=7.436mA</m:t>
          </m:r>
        </m:oMath>
      </m:oMathPara>
    </w:p>
    <w:sectPr w:rsidR="003537EF" w:rsidRPr="003537EF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CF17A32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21A5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9101C3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21A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48989D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21A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07585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C7192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4C7A14A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FADFF8D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C7192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624E15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C6DD67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C719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A70EE0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AC3576"/>
    <w:multiLevelType w:val="hybridMultilevel"/>
    <w:tmpl w:val="B35C6A0A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4"/>
  </w:num>
  <w:num w:numId="5">
    <w:abstractNumId w:val="7"/>
  </w:num>
  <w:num w:numId="6">
    <w:abstractNumId w:val="33"/>
  </w:num>
  <w:num w:numId="7">
    <w:abstractNumId w:val="38"/>
  </w:num>
  <w:num w:numId="8">
    <w:abstractNumId w:val="17"/>
  </w:num>
  <w:num w:numId="9">
    <w:abstractNumId w:val="31"/>
  </w:num>
  <w:num w:numId="10">
    <w:abstractNumId w:val="25"/>
  </w:num>
  <w:num w:numId="11">
    <w:abstractNumId w:val="32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6"/>
  </w:num>
  <w:num w:numId="19">
    <w:abstractNumId w:val="37"/>
  </w:num>
  <w:num w:numId="20">
    <w:abstractNumId w:val="41"/>
  </w:num>
  <w:num w:numId="21">
    <w:abstractNumId w:val="19"/>
  </w:num>
  <w:num w:numId="22">
    <w:abstractNumId w:val="35"/>
  </w:num>
  <w:num w:numId="23">
    <w:abstractNumId w:val="4"/>
  </w:num>
  <w:num w:numId="24">
    <w:abstractNumId w:val="40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9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30"/>
  </w:num>
  <w:num w:numId="39">
    <w:abstractNumId w:val="0"/>
  </w:num>
  <w:num w:numId="40">
    <w:abstractNumId w:val="3"/>
  </w:num>
  <w:num w:numId="41">
    <w:abstractNumId w:val="16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21A5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39D6"/>
    <w:rsid w:val="000953BB"/>
    <w:rsid w:val="000A23B3"/>
    <w:rsid w:val="000A55D5"/>
    <w:rsid w:val="000B2E3B"/>
    <w:rsid w:val="00101028"/>
    <w:rsid w:val="00106D14"/>
    <w:rsid w:val="0012231D"/>
    <w:rsid w:val="00127902"/>
    <w:rsid w:val="00133B76"/>
    <w:rsid w:val="00141840"/>
    <w:rsid w:val="001735D7"/>
    <w:rsid w:val="001B2631"/>
    <w:rsid w:val="001C2E27"/>
    <w:rsid w:val="001F0D3C"/>
    <w:rsid w:val="001F4BAE"/>
    <w:rsid w:val="002025E4"/>
    <w:rsid w:val="00203457"/>
    <w:rsid w:val="00215202"/>
    <w:rsid w:val="00222A30"/>
    <w:rsid w:val="00224C5A"/>
    <w:rsid w:val="002502A4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537EF"/>
    <w:rsid w:val="0035749A"/>
    <w:rsid w:val="0037367C"/>
    <w:rsid w:val="003747EE"/>
    <w:rsid w:val="0038256F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67492"/>
    <w:rsid w:val="005A2856"/>
    <w:rsid w:val="005A787E"/>
    <w:rsid w:val="005B290A"/>
    <w:rsid w:val="005B3A86"/>
    <w:rsid w:val="005C46B9"/>
    <w:rsid w:val="005E1E9A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320A2"/>
    <w:rsid w:val="00945BFF"/>
    <w:rsid w:val="009559C9"/>
    <w:rsid w:val="00980EBB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0D9B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27BC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17F1E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67348"/>
    <w:rsid w:val="00F71863"/>
    <w:rsid w:val="00F72DF1"/>
    <w:rsid w:val="00F918B0"/>
    <w:rsid w:val="00F92E8B"/>
    <w:rsid w:val="00FA66B6"/>
    <w:rsid w:val="00FB7385"/>
    <w:rsid w:val="00FC7192"/>
    <w:rsid w:val="00FD32AF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2018-05-29T19:13:00Z</cp:lastPrinted>
  <dcterms:created xsi:type="dcterms:W3CDTF">2018-06-20T13:18:00Z</dcterms:created>
  <dcterms:modified xsi:type="dcterms:W3CDTF">2018-06-22T14:09:00Z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Parallel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