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CAC2E4E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05710">
        <w:rPr>
          <w:rFonts w:ascii="Verdana" w:hAnsi="Verdana"/>
          <w:b/>
          <w:sz w:val="24"/>
          <w:szCs w:val="24"/>
        </w:rPr>
        <w:t>Parallel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05710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05710">
        <w:rPr>
          <w:rFonts w:ascii="Verdana" w:hAnsi="Verdana"/>
          <w:sz w:val="20"/>
          <w:szCs w:val="20"/>
        </w:rPr>
        <w:t>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E89278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05710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05710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05710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E73F1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542271D5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 xml:space="preserve">voltage </w:t>
      </w:r>
      <w:r w:rsidR="00106D14">
        <w:rPr>
          <w:rFonts w:ascii="Verdana" w:hAnsi="Verdana"/>
          <w:sz w:val="20"/>
          <w:szCs w:val="20"/>
        </w:rPr>
        <w:t>for each resistor in a series circuit</w:t>
      </w:r>
      <w:r>
        <w:rPr>
          <w:rFonts w:ascii="Verdana" w:hAnsi="Verdana"/>
          <w:sz w:val="20"/>
          <w:szCs w:val="20"/>
        </w:rPr>
        <w:t>.</w:t>
      </w:r>
    </w:p>
    <w:p w14:paraId="4FD14F65" w14:textId="77777777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distinguish the principle that a series circuit only contains one current.</w:t>
      </w:r>
    </w:p>
    <w:p w14:paraId="0955C22A" w14:textId="0C85EF0F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formulate that a series circuit is a voltage divider.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EEE4917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05710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35AC77C4" w14:textId="77777777" w:rsidR="000662D0" w:rsidRDefault="000662D0" w:rsidP="000662D0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347B6043" w14:textId="77777777" w:rsidR="000662D0" w:rsidRDefault="000662D0" w:rsidP="000662D0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Resistance is </w:t>
      </w:r>
      <w:r w:rsidRPr="00DA7219">
        <w:rPr>
          <w:rFonts w:ascii="Verdana" w:hAnsi="Verdana"/>
          <w:sz w:val="20"/>
          <w:szCs w:val="20"/>
        </w:rPr>
        <w:t xml:space="preserve">the degree to which a </w:t>
      </w:r>
      <w:r>
        <w:rPr>
          <w:rFonts w:ascii="Verdana" w:hAnsi="Verdana"/>
          <w:sz w:val="20"/>
          <w:szCs w:val="20"/>
        </w:rPr>
        <w:t>component</w:t>
      </w:r>
      <w:r w:rsidRPr="00DA7219">
        <w:rPr>
          <w:rFonts w:ascii="Verdana" w:hAnsi="Verdana"/>
          <w:sz w:val="20"/>
          <w:szCs w:val="20"/>
        </w:rPr>
        <w:t xml:space="preserve"> opposes the electric</w:t>
      </w:r>
      <w:r>
        <w:rPr>
          <w:rFonts w:ascii="Verdana" w:hAnsi="Verdana"/>
          <w:sz w:val="20"/>
          <w:szCs w:val="20"/>
        </w:rPr>
        <w:t>al</w:t>
      </w:r>
      <w:r w:rsidRPr="00DA7219">
        <w:rPr>
          <w:rFonts w:ascii="Verdana" w:hAnsi="Verdana"/>
          <w:sz w:val="20"/>
          <w:szCs w:val="20"/>
        </w:rPr>
        <w:t xml:space="preserve"> current</w:t>
      </w:r>
      <w:r>
        <w:rPr>
          <w:rFonts w:ascii="Verdana" w:hAnsi="Verdana"/>
          <w:sz w:val="20"/>
          <w:szCs w:val="20"/>
        </w:rPr>
        <w:t>. Conductance is the degree to which a component</w:t>
      </w:r>
      <w:r w:rsidRPr="00DA7219">
        <w:rPr>
          <w:rFonts w:ascii="Verdana" w:hAnsi="Verdana"/>
          <w:sz w:val="20"/>
          <w:szCs w:val="20"/>
        </w:rPr>
        <w:t xml:space="preserve"> conducts electricity</w:t>
      </w:r>
      <w:r>
        <w:rPr>
          <w:rFonts w:ascii="Verdana" w:hAnsi="Verdana"/>
          <w:sz w:val="20"/>
          <w:szCs w:val="20"/>
        </w:rPr>
        <w:t xml:space="preserve">. Conductance is the inverse of resistance and is represented by the letter “G”. </w:t>
      </w:r>
      <w:r w:rsidRPr="00E477A4">
        <w:rPr>
          <w:rFonts w:ascii="Verdana" w:hAnsi="Verdana"/>
          <w:sz w:val="20"/>
          <w:szCs w:val="20"/>
        </w:rPr>
        <w:t xml:space="preserve">The unit </w:t>
      </w:r>
      <w:r>
        <w:rPr>
          <w:rFonts w:ascii="Verdana" w:hAnsi="Verdana"/>
          <w:sz w:val="20"/>
          <w:szCs w:val="20"/>
        </w:rPr>
        <w:t>for</w:t>
      </w:r>
      <w:r w:rsidRPr="00E477A4">
        <w:rPr>
          <w:rFonts w:ascii="Verdana" w:hAnsi="Verdana"/>
          <w:sz w:val="20"/>
          <w:szCs w:val="20"/>
        </w:rPr>
        <w:t xml:space="preserve"> electrical conductance is siemens (S).</w:t>
      </w:r>
      <w:r>
        <w:rPr>
          <w:rFonts w:ascii="Verdana" w:hAnsi="Verdana"/>
          <w:sz w:val="20"/>
          <w:szCs w:val="20"/>
        </w:rPr>
        <w:br/>
        <w:t>The formula is as follows;</w:t>
      </w:r>
    </w:p>
    <w:p w14:paraId="7C28BDCE" w14:textId="77777777" w:rsidR="000662D0" w:rsidRPr="00DA7219" w:rsidRDefault="000662D0" w:rsidP="000662D0">
      <w:pPr>
        <w:tabs>
          <w:tab w:val="left" w:pos="2026"/>
        </w:tabs>
        <w:spacing w:before="120" w:after="120"/>
        <w:ind w:left="117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G=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</m:oMath>
      </m:oMathPara>
    </w:p>
    <w:p w14:paraId="42069560" w14:textId="77777777" w:rsidR="000662D0" w:rsidRDefault="000662D0" w:rsidP="000662D0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conductance method is used to calculate a parallel circuit’s total current. The conductance method is derived as follows;</w:t>
      </w:r>
    </w:p>
    <w:tbl>
      <w:tblPr>
        <w:tblStyle w:val="TableGrid"/>
        <w:tblW w:w="0" w:type="auto"/>
        <w:tblInd w:w="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800"/>
        <w:gridCol w:w="3330"/>
      </w:tblGrid>
      <w:tr w:rsidR="000662D0" w14:paraId="3DC774BF" w14:textId="77777777" w:rsidTr="0010018F">
        <w:tc>
          <w:tcPr>
            <w:tcW w:w="2790" w:type="dxa"/>
            <w:vAlign w:val="center"/>
          </w:tcPr>
          <w:p w14:paraId="119D625D" w14:textId="29509287" w:rsidR="000662D0" w:rsidRDefault="000662D0" w:rsidP="0010018F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14:paraId="5DD33F22" w14:textId="77777777" w:rsidR="000662D0" w:rsidRDefault="000662D0" w:rsidP="0010018F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14:paraId="0C29E1C8" w14:textId="3FA02487" w:rsidR="000662D0" w:rsidRDefault="000662D0" w:rsidP="0010018F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</w:tbl>
    <w:p w14:paraId="6444048E" w14:textId="7DD02259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="00106D14">
        <w:rPr>
          <w:rFonts w:ascii="Verdana" w:hAnsi="Verdana"/>
          <w:b/>
        </w:rPr>
        <w:t>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06D14" w14:paraId="2D60323C" w14:textId="77777777" w:rsidTr="00761B84">
        <w:tc>
          <w:tcPr>
            <w:tcW w:w="5035" w:type="dxa"/>
            <w:vAlign w:val="center"/>
          </w:tcPr>
          <w:p w14:paraId="3574D0C6" w14:textId="3BE88A34" w:rsidR="00106D14" w:rsidRDefault="00903398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BC5CAC" wp14:editId="6D5B917D">
                      <wp:simplePos x="0" y="0"/>
                      <wp:positionH relativeFrom="column">
                        <wp:posOffset>2346325</wp:posOffset>
                      </wp:positionH>
                      <wp:positionV relativeFrom="paragraph">
                        <wp:posOffset>-459105</wp:posOffset>
                      </wp:positionV>
                      <wp:extent cx="760730" cy="353695"/>
                      <wp:effectExtent l="0" t="0" r="20320" b="236855"/>
                      <wp:wrapNone/>
                      <wp:docPr id="10" name="Speech Bubble: Rectangle with Corners Rounde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0730" cy="353695"/>
                              </a:xfrm>
                              <a:prstGeom prst="wedgeRoundRectCallout">
                                <a:avLst>
                                  <a:gd name="adj1" fmla="val -41054"/>
                                  <a:gd name="adj2" fmla="val 102849"/>
                                  <a:gd name="adj3" fmla="val 16667"/>
                                </a:avLst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329A57" w14:textId="49B45D50" w:rsidR="00903398" w:rsidRPr="00903398" w:rsidRDefault="00903398" w:rsidP="0090339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03398">
                                    <w:rPr>
                                      <w:color w:val="000000" w:themeColor="text1"/>
                                    </w:rPr>
                                    <w:t>Branch</w:t>
                                  </w:r>
                                  <w:r w:rsidRPr="00903398">
                                    <w:rPr>
                                      <w:color w:val="000000" w:themeColor="text1"/>
                                    </w:rPr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BC5CAC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Speech Bubble: Rectangle with Corners Rounded 10" o:spid="_x0000_s1026" type="#_x0000_t62" style="position:absolute;left:0;text-align:left;margin-left:184.75pt;margin-top:-36.15pt;width:59.9pt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" adj="1932,33015" fillcolor="#ffe599 [1303]" strokecolor="#1f4d78 [1604]" strokeweight="1pt">
                      <v:textbox>
                        <w:txbxContent>
                          <w:p w14:paraId="26329A57" w14:textId="49B45D50" w:rsidR="00903398" w:rsidRPr="00903398" w:rsidRDefault="00903398" w:rsidP="009033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3398">
                              <w:rPr>
                                <w:color w:val="000000" w:themeColor="text1"/>
                              </w:rPr>
                              <w:t>Branch</w:t>
                            </w:r>
                            <w:r w:rsidRPr="00903398"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 w:cs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C31A46" wp14:editId="6CE954E7">
                      <wp:simplePos x="0" y="0"/>
                      <wp:positionH relativeFrom="column">
                        <wp:posOffset>998855</wp:posOffset>
                      </wp:positionH>
                      <wp:positionV relativeFrom="paragraph">
                        <wp:posOffset>-464185</wp:posOffset>
                      </wp:positionV>
                      <wp:extent cx="760095" cy="353695"/>
                      <wp:effectExtent l="0" t="0" r="20955" b="236855"/>
                      <wp:wrapNone/>
                      <wp:docPr id="8" name="Speech Bubble: Rectangle with Corners Round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0095" cy="353695"/>
                              </a:xfrm>
                              <a:prstGeom prst="wedgeRoundRectCallout">
                                <a:avLst>
                                  <a:gd name="adj1" fmla="val 40311"/>
                                  <a:gd name="adj2" fmla="val 99860"/>
                                  <a:gd name="adj3" fmla="val 16667"/>
                                </a:avLst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73D219" w14:textId="3CBC94D1" w:rsidR="00753714" w:rsidRPr="00903398" w:rsidRDefault="00903398" w:rsidP="0075371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03398">
                                    <w:rPr>
                                      <w:color w:val="000000" w:themeColor="text1"/>
                                    </w:rPr>
                                    <w:t>Branch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31A46" id="Speech Bubble: Rectangle with Corners Rounded 8" o:spid="_x0000_s1027" type="#_x0000_t62" style="position:absolute;left:0;text-align:left;margin-left:78.65pt;margin-top:-36.55pt;width:59.85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" adj="19507,32370" fillcolor="#ffe599 [1303]" strokecolor="#1f4d78 [1604]" strokeweight="1pt">
                      <v:textbox>
                        <w:txbxContent>
                          <w:p w14:paraId="4973D219" w14:textId="3CBC94D1" w:rsidR="00753714" w:rsidRPr="00903398" w:rsidRDefault="00903398" w:rsidP="007537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3398">
                              <w:rPr>
                                <w:color w:val="000000" w:themeColor="text1"/>
                              </w:rPr>
                              <w:t>Branch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7099" w:rsidRPr="00637099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5E7C73D6" wp14:editId="108CF40A">
                  <wp:extent cx="2499360" cy="8305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D7A06B5" w14:textId="55BD1D67" w:rsidR="00106D14" w:rsidRDefault="00761B84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761B84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B16F052" wp14:editId="0A4D3972">
                  <wp:extent cx="2057400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90346" w14:textId="77777777" w:rsidR="000662D0" w:rsidRDefault="000662D0" w:rsidP="000662D0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7D4F5E15" w14:textId="19B873AA" w:rsidR="000662D0" w:rsidRPr="00CC14BC" w:rsidRDefault="000662D0" w:rsidP="000662D0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220</m:t>
          </m:r>
          <m:r>
            <w:rPr>
              <w:rFonts w:ascii="Cambria Math" w:hAnsi="Cambria Math"/>
            </w:rPr>
            <m:t>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330</m:t>
          </m:r>
          <m:r>
            <w:rPr>
              <w:rFonts w:ascii="Cambria Math" w:hAnsi="Cambria Math"/>
            </w:rPr>
            <m:t>Ω</m:t>
          </m:r>
        </m:oMath>
      </m:oMathPara>
    </w:p>
    <w:p w14:paraId="060420F9" w14:textId="77777777" w:rsidR="000662D0" w:rsidRDefault="000662D0" w:rsidP="000662D0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6771976B" w14:textId="77777777" w:rsidR="000662D0" w:rsidRPr="00910FD4" w:rsidRDefault="000662D0" w:rsidP="000662D0">
      <w:pPr>
        <w:tabs>
          <w:tab w:val="right" w:pos="10080"/>
        </w:tabs>
        <w:spacing w:after="120"/>
        <w:ind w:left="720"/>
        <w:rPr>
          <w:rFonts w:ascii="Verdana" w:hAnsi="Verdana"/>
          <w:sz w:val="20"/>
          <w:szCs w:val="20"/>
        </w:rPr>
        <w:sectPr w:rsidR="000662D0" w:rsidRPr="00910FD4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2564C63D" w14:textId="0100D960" w:rsidR="00A662F0" w:rsidRDefault="006D716C" w:rsidP="0075371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/>
          <w:sz w:val="20"/>
          <w:szCs w:val="20"/>
        </w:rPr>
      </w:pPr>
      <w:r w:rsidRPr="006D716C">
        <w:rPr>
          <w:rFonts w:ascii="Verdana" w:hAnsi="Verdana" w:cs="Verdana"/>
          <w:sz w:val="20"/>
          <w:szCs w:val="20"/>
        </w:rPr>
        <w:t>Using the Ohms Wheel, solv</w:t>
      </w:r>
      <w:r w:rsidR="00106D14">
        <w:rPr>
          <w:rFonts w:ascii="Verdana" w:hAnsi="Verdana" w:cs="Verdana"/>
          <w:sz w:val="20"/>
          <w:szCs w:val="20"/>
        </w:rPr>
        <w:t>e</w:t>
      </w:r>
      <w:r w:rsidR="00310134">
        <w:rPr>
          <w:rFonts w:ascii="Verdana" w:hAnsi="Verdana" w:cs="Verdana"/>
          <w:sz w:val="20"/>
          <w:szCs w:val="20"/>
        </w:rPr>
        <w:t xml:space="preserve"> for </w:t>
      </w:r>
      <w:r w:rsidR="00753714">
        <w:rPr>
          <w:rFonts w:ascii="Verdana" w:hAnsi="Verdana" w:cs="Verdana"/>
          <w:sz w:val="20"/>
          <w:szCs w:val="20"/>
        </w:rPr>
        <w:t>branch</w:t>
      </w:r>
      <w:r w:rsidR="00310134">
        <w:rPr>
          <w:rFonts w:ascii="Verdana" w:hAnsi="Verdana" w:cs="Verdana"/>
          <w:sz w:val="20"/>
          <w:szCs w:val="20"/>
        </w:rPr>
        <w:t xml:space="preserve"> </w:t>
      </w:r>
      <w:r w:rsidRPr="006D716C">
        <w:rPr>
          <w:rFonts w:ascii="Verdana" w:hAnsi="Verdana" w:cs="Verdana"/>
          <w:sz w:val="20"/>
          <w:szCs w:val="20"/>
        </w:rPr>
        <w:t>current</w:t>
      </w:r>
      <w:r w:rsidR="00753714">
        <w:rPr>
          <w:rFonts w:ascii="Verdana" w:hAnsi="Verdana" w:cs="Verdana"/>
          <w:sz w:val="20"/>
          <w:szCs w:val="20"/>
        </w:rPr>
        <w:t xml:space="preserve">s and </w:t>
      </w:r>
      <w:r w:rsidR="00310134">
        <w:rPr>
          <w:rFonts w:ascii="Verdana" w:hAnsi="Verdana" w:cs="Verdana"/>
          <w:sz w:val="20"/>
          <w:szCs w:val="20"/>
        </w:rPr>
        <w:t>power dissipated by each resistor</w:t>
      </w:r>
      <w:r w:rsidRPr="006D716C">
        <w:rPr>
          <w:rFonts w:ascii="Verdana" w:hAnsi="Verdana" w:cs="Verdana"/>
          <w:sz w:val="20"/>
          <w:szCs w:val="20"/>
        </w:rPr>
        <w:t>.</w:t>
      </w:r>
      <w:r w:rsidR="00753714">
        <w:rPr>
          <w:rFonts w:ascii="Verdana" w:hAnsi="Verdana" w:cs="Verdana"/>
          <w:sz w:val="20"/>
          <w:szCs w:val="20"/>
        </w:rPr>
        <w:t xml:space="preserve"> Use the conductance method to determine total resistance</w:t>
      </w:r>
      <w:r w:rsidR="00A662F0" w:rsidRPr="00693201">
        <w:rPr>
          <w:rFonts w:ascii="Verdana" w:hAnsi="Verdana"/>
          <w:sz w:val="20"/>
          <w:szCs w:val="20"/>
        </w:rPr>
        <w:t>.</w:t>
      </w:r>
      <w:r w:rsidR="00753714">
        <w:rPr>
          <w:rFonts w:ascii="Verdana" w:hAnsi="Verdana"/>
          <w:sz w:val="20"/>
          <w:szCs w:val="20"/>
        </w:rPr>
        <w:t xml:space="preserve"> Total current is the sum of all branch currents. You may check your conductance method answer by comparing it to the source voltage divided by the total current.</w:t>
      </w:r>
    </w:p>
    <w:p w14:paraId="189FDBB2" w14:textId="4D06F851" w:rsidR="00753714" w:rsidRDefault="00753714" w:rsidP="0075371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240" w:after="240" w:line="240" w:lineRule="auto"/>
        <w:ind w:left="360"/>
        <w:rPr>
          <w:rFonts w:ascii="Verdan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662D0" w:rsidRPr="00DD3F5F" w14:paraId="69E7B0B0" w14:textId="77777777" w:rsidTr="000662D0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06E65CB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44020D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A0F7660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E3D2FEB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642B8E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662D0" w:rsidRPr="00DD3F5F" w14:paraId="30BAD266" w14:textId="77777777" w:rsidTr="000662D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872426D" w14:textId="77777777" w:rsidR="000662D0" w:rsidRPr="00DD3F5F" w:rsidRDefault="000662D0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6B3E6A" w14:textId="77777777" w:rsidR="000662D0" w:rsidRPr="00DD3F5F" w:rsidRDefault="000662D0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7465B38" w14:textId="77777777" w:rsidR="000662D0" w:rsidRPr="00DD3F5F" w:rsidRDefault="000662D0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1267711" w14:textId="77777777" w:rsidR="000662D0" w:rsidRPr="00DD3F5F" w:rsidRDefault="000662D0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B2AD9B" w14:textId="77777777" w:rsidR="000662D0" w:rsidRPr="00DD3F5F" w:rsidRDefault="000662D0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662D0" w:rsidRPr="00DD3F5F" w14:paraId="15DA6394" w14:textId="77777777" w:rsidTr="000662D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A266AA6" w14:textId="77777777" w:rsidR="000662D0" w:rsidRPr="00DD3F5F" w:rsidRDefault="000662D0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D622BD" w14:textId="77777777" w:rsidR="000662D0" w:rsidRPr="00DD3F5F" w:rsidRDefault="000662D0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7FFB4F4" w14:textId="77777777" w:rsidR="000662D0" w:rsidRPr="00DD3F5F" w:rsidRDefault="000662D0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7CDDE11" w14:textId="77777777" w:rsidR="000662D0" w:rsidRPr="00DD3F5F" w:rsidRDefault="000662D0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CCFB88" w14:textId="77777777" w:rsidR="000662D0" w:rsidRPr="00DD3F5F" w:rsidRDefault="000662D0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662D0" w:rsidRPr="00DD3F5F" w14:paraId="08D17A83" w14:textId="77777777" w:rsidTr="000662D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226DD0F" w14:textId="77777777" w:rsidR="000662D0" w:rsidRPr="00DD3F5F" w:rsidRDefault="000662D0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FB4A9D" w14:textId="77777777" w:rsidR="000662D0" w:rsidRPr="00DD3F5F" w:rsidRDefault="000662D0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E6A2B6D" w14:textId="77777777" w:rsidR="000662D0" w:rsidRPr="00DD3F5F" w:rsidRDefault="000662D0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A10A586" w14:textId="77777777" w:rsidR="000662D0" w:rsidRPr="00DD3F5F" w:rsidRDefault="000662D0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AAF6F9" w14:textId="77777777" w:rsidR="000662D0" w:rsidRPr="00DD3F5F" w:rsidRDefault="000662D0" w:rsidP="0090339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038EE64C" w14:textId="77777777" w:rsidR="00310134" w:rsidRDefault="00310134" w:rsidP="00903398">
      <w:pPr>
        <w:tabs>
          <w:tab w:val="left" w:pos="2026"/>
        </w:tabs>
        <w:spacing w:before="36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2"/>
        <w:gridCol w:w="4848"/>
      </w:tblGrid>
      <w:tr w:rsidR="00310134" w14:paraId="55954D36" w14:textId="77777777" w:rsidTr="00FE4E57">
        <w:tc>
          <w:tcPr>
            <w:tcW w:w="5035" w:type="dxa"/>
            <w:vAlign w:val="center"/>
          </w:tcPr>
          <w:p w14:paraId="1C25A7C9" w14:textId="7370CA83" w:rsidR="00310134" w:rsidRDefault="00637099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37099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258B12DD" wp14:editId="41444751">
                  <wp:extent cx="3185160" cy="8305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6BA28A02" w14:textId="67BAC982" w:rsidR="00310134" w:rsidRDefault="00FE4E57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1CAB77B0" wp14:editId="3A7C30E0">
                  <wp:extent cx="2048256" cy="2048256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FEC67" w14:textId="6E90BAFC" w:rsidR="00310134" w:rsidRDefault="00310134" w:rsidP="00310134">
      <w:pPr>
        <w:tabs>
          <w:tab w:val="left" w:pos="2026"/>
        </w:tabs>
        <w:spacing w:before="12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756D07EB" w14:textId="7B7890C4" w:rsidR="00903398" w:rsidRPr="00CC14BC" w:rsidRDefault="00903398" w:rsidP="00903398">
      <w:pPr>
        <w:spacing w:after="60"/>
        <w:ind w:left="108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58</m:t>
          </m:r>
          <m:r>
            <w:rPr>
              <w:rFonts w:ascii="Cambria Math" w:hAnsi="Cambria Math"/>
            </w:rPr>
            <m:t>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1.1k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860</m:t>
          </m:r>
          <m:r>
            <w:rPr>
              <w:rFonts w:ascii="Cambria Math" w:hAnsi="Cambria Math"/>
            </w:rPr>
            <m:t>Ω</m:t>
          </m:r>
        </m:oMath>
      </m:oMathPara>
    </w:p>
    <w:p w14:paraId="1F9E46C7" w14:textId="7010C2F5" w:rsidR="00310134" w:rsidRPr="003123C1" w:rsidRDefault="003123C1" w:rsidP="003123C1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 listed above.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662D0" w:rsidRPr="00903398" w14:paraId="4DD31326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30A352B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A68424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4284AE4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8CE09A8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556367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662D0" w:rsidRPr="00DD3F5F" w14:paraId="752811B4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5928381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CBB884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27272D3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BABDE71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1946E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662D0" w:rsidRPr="00DD3F5F" w14:paraId="160EA0B0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5248490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FE7170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052A974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E3BCA31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C887CD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662D0" w:rsidRPr="00DD3F5F" w14:paraId="15B89B32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D3C2D1D" w14:textId="50472C15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B7BCA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FE8CE72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144D1FD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38CA60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662D0" w:rsidRPr="00DD3F5F" w14:paraId="6A595ABF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6268A3B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91D4B2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89993A5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6C1F8D5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73DFB1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4A8B309D" w14:textId="77777777" w:rsidR="00903398" w:rsidRDefault="00903398" w:rsidP="000662D0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</w:p>
    <w:p w14:paraId="75052E13" w14:textId="77777777" w:rsidR="00903398" w:rsidRDefault="0090339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p w14:paraId="30DC3D3F" w14:textId="77777777" w:rsidR="00903398" w:rsidRDefault="00903398" w:rsidP="00903398">
      <w:pPr>
        <w:tabs>
          <w:tab w:val="left" w:pos="2026"/>
        </w:tabs>
        <w:spacing w:before="36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2"/>
        <w:gridCol w:w="4848"/>
      </w:tblGrid>
      <w:tr w:rsidR="00903398" w14:paraId="0422145B" w14:textId="77777777" w:rsidTr="0010018F">
        <w:tc>
          <w:tcPr>
            <w:tcW w:w="5035" w:type="dxa"/>
            <w:vAlign w:val="center"/>
          </w:tcPr>
          <w:p w14:paraId="0C26736E" w14:textId="77777777" w:rsidR="00903398" w:rsidRDefault="00903398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37099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1AC4A494" wp14:editId="04EA74CC">
                  <wp:extent cx="3185160" cy="83058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3A26F8C3" w14:textId="77777777" w:rsidR="00903398" w:rsidRDefault="00903398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318F5DF9" wp14:editId="6414E535">
                  <wp:extent cx="2048256" cy="2048256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738D6C" w14:textId="77777777" w:rsidR="00903398" w:rsidRDefault="00903398" w:rsidP="00903398">
      <w:pPr>
        <w:tabs>
          <w:tab w:val="left" w:pos="2026"/>
        </w:tabs>
        <w:spacing w:before="12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2E054213" w14:textId="57A8B5D8" w:rsidR="00903398" w:rsidRPr="00CC14BC" w:rsidRDefault="00903398" w:rsidP="00903398">
      <w:pPr>
        <w:spacing w:after="60"/>
        <w:ind w:left="108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 xml:space="preserve">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720</m:t>
          </m:r>
          <m:r>
            <w:rPr>
              <w:rFonts w:ascii="Cambria Math" w:hAnsi="Cambria Math"/>
            </w:rPr>
            <m:t>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2.8</m:t>
          </m:r>
          <m:r>
            <w:rPr>
              <w:rFonts w:ascii="Cambria Math" w:hAnsi="Cambria Math"/>
            </w:rPr>
            <m:t xml:space="preserve">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0Ω</m:t>
          </m:r>
        </m:oMath>
      </m:oMathPara>
    </w:p>
    <w:p w14:paraId="28ABBA8A" w14:textId="65F516C6" w:rsidR="003123C1" w:rsidRPr="003123C1" w:rsidRDefault="003123C1" w:rsidP="003123C1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 listed above.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662D0" w:rsidRPr="00903398" w14:paraId="71C886AD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2CE39D3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8D2F96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F6788D3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1F8DFE4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B2147B" w14:textId="77777777" w:rsidR="000662D0" w:rsidRPr="00DD3F5F" w:rsidRDefault="000662D0" w:rsidP="00903398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662D0" w:rsidRPr="00DD3F5F" w14:paraId="03E1154A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4E38C71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8F8C9E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6123A67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4575351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24125B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662D0" w:rsidRPr="00DD3F5F" w14:paraId="5E7495AC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CFA5E78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071056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60A9F11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0851144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F4191E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662D0" w:rsidRPr="00DD3F5F" w14:paraId="5FC06207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99ED867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0B6FF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0D9045E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08958AD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BA61D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662D0" w:rsidRPr="00DD3F5F" w14:paraId="67F99323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27D88EC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FAB288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09FDB5B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FAF04A0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174C5" w14:textId="77777777" w:rsidR="000662D0" w:rsidRPr="00DD3F5F" w:rsidRDefault="000662D0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44E273D9" w14:textId="77777777" w:rsidR="00344272" w:rsidRDefault="00344272" w:rsidP="00352979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720" w:after="120" w:line="240" w:lineRule="auto"/>
        <w:ind w:left="720"/>
        <w:rPr>
          <w:rFonts w:ascii="Verdana" w:hAnsi="Verdana" w:cs="Verdana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9"/>
        <w:gridCol w:w="3771"/>
      </w:tblGrid>
      <w:tr w:rsidR="00344272" w14:paraId="39647D4F" w14:textId="77777777" w:rsidTr="0010018F">
        <w:tc>
          <w:tcPr>
            <w:tcW w:w="5035" w:type="dxa"/>
            <w:vAlign w:val="center"/>
          </w:tcPr>
          <w:p w14:paraId="21AD1717" w14:textId="15C369CD" w:rsidR="00344272" w:rsidRDefault="00352979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352979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546781FF" wp14:editId="09E79ECA">
                  <wp:extent cx="3869055" cy="829945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905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085B80AF" w14:textId="2B7516CC" w:rsidR="00344272" w:rsidRDefault="00344272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1039A0B5" w14:textId="77777777" w:rsidR="00903398" w:rsidRDefault="00903398" w:rsidP="00903398">
      <w:pPr>
        <w:tabs>
          <w:tab w:val="left" w:pos="2026"/>
        </w:tabs>
        <w:spacing w:before="12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0DD6F8A1" w14:textId="130E6421" w:rsidR="00903398" w:rsidRPr="00CC14BC" w:rsidRDefault="00903398" w:rsidP="00903398">
      <w:pPr>
        <w:spacing w:after="60"/>
        <w:ind w:left="108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=5</m:t>
          </m:r>
          <m:r>
            <w:rPr>
              <w:rFonts w:ascii="Cambria Math" w:hAnsi="Cambria Math"/>
            </w:rPr>
            <m:t xml:space="preserve">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44</m:t>
          </m:r>
          <m:r>
            <w:rPr>
              <w:rFonts w:ascii="Cambria Math" w:hAnsi="Cambria Math"/>
            </w:rPr>
            <m:t>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120</m:t>
          </m:r>
          <m:r>
            <w:rPr>
              <w:rFonts w:ascii="Cambria Math" w:hAnsi="Cambria Math"/>
            </w:rPr>
            <m:t xml:space="preserve">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kΩ</m:t>
          </m:r>
        </m:oMath>
      </m:oMathPara>
    </w:p>
    <w:p w14:paraId="0B0CE6CC" w14:textId="77777777" w:rsidR="00903398" w:rsidRPr="003123C1" w:rsidRDefault="00903398" w:rsidP="0090339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 listed above.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903398" w:rsidRPr="00903398" w14:paraId="7E89F8B5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8FEDD54" w14:textId="77777777" w:rsidR="00903398" w:rsidRPr="00DD3F5F" w:rsidRDefault="00903398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7DA25A" w14:textId="77777777" w:rsidR="00903398" w:rsidRPr="00DD3F5F" w:rsidRDefault="00903398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2CA316F" w14:textId="77777777" w:rsidR="00903398" w:rsidRPr="00DD3F5F" w:rsidRDefault="00903398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1D747E4" w14:textId="77777777" w:rsidR="00903398" w:rsidRPr="00DD3F5F" w:rsidRDefault="00903398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EDC421" w14:textId="77777777" w:rsidR="00903398" w:rsidRPr="00DD3F5F" w:rsidRDefault="00903398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903398" w:rsidRPr="00DD3F5F" w14:paraId="5A3ACCA5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E1725FA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18A2CA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129F75A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202F49D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EF85D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03398" w:rsidRPr="00DD3F5F" w14:paraId="6C55C57E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CC9AD03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F021C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500EAF3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425301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772866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44272" w:rsidRPr="00DD3F5F" w14:paraId="1D71C7A1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6DC5294" w14:textId="77777777" w:rsidR="00344272" w:rsidRPr="00DD3F5F" w:rsidRDefault="00344272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58EA07" w14:textId="77777777" w:rsidR="00344272" w:rsidRPr="00DD3F5F" w:rsidRDefault="00344272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7170EE5" w14:textId="77777777" w:rsidR="00344272" w:rsidRPr="00DD3F5F" w:rsidRDefault="00344272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AA346E0" w14:textId="77777777" w:rsidR="00344272" w:rsidRPr="00DD3F5F" w:rsidRDefault="00344272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2D77D" w14:textId="77777777" w:rsidR="00344272" w:rsidRPr="00DD3F5F" w:rsidRDefault="00344272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03398" w:rsidRPr="00DD3F5F" w14:paraId="65379C9F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186571B" w14:textId="5292979B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344272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C862AE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77E65B4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710A8F1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E1DBC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03398" w:rsidRPr="00DD3F5F" w14:paraId="7E528E76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1806C1C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03AAC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797C3C9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43EADB2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9A3790" w14:textId="77777777" w:rsidR="00903398" w:rsidRPr="00DD3F5F" w:rsidRDefault="00903398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2D9F014" w14:textId="0D89BAA9" w:rsidR="00344272" w:rsidRDefault="00344272" w:rsidP="003123C1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</w:p>
    <w:p w14:paraId="77CA90A0" w14:textId="77777777" w:rsidR="00344272" w:rsidRDefault="0034427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p w14:paraId="775CC358" w14:textId="77777777" w:rsidR="00344272" w:rsidRDefault="00344272" w:rsidP="00344272">
      <w:pPr>
        <w:tabs>
          <w:tab w:val="left" w:pos="2026"/>
        </w:tabs>
        <w:spacing w:before="36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2"/>
        <w:gridCol w:w="4848"/>
      </w:tblGrid>
      <w:tr w:rsidR="00344272" w14:paraId="3848D665" w14:textId="77777777" w:rsidTr="0010018F">
        <w:tc>
          <w:tcPr>
            <w:tcW w:w="5035" w:type="dxa"/>
            <w:vAlign w:val="center"/>
          </w:tcPr>
          <w:p w14:paraId="3CBF02E7" w14:textId="77777777" w:rsidR="00344272" w:rsidRDefault="00344272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637099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5D55B7AF" wp14:editId="3C7489FE">
                  <wp:extent cx="3185160" cy="83058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06DF1C2E" w14:textId="77777777" w:rsidR="00344272" w:rsidRDefault="00344272" w:rsidP="0010018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5DDEB1CF" wp14:editId="4358388D">
                  <wp:extent cx="2048256" cy="2048256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36BEE" w14:textId="260B716B" w:rsidR="00344272" w:rsidRPr="006D25A2" w:rsidRDefault="00344272" w:rsidP="00344272">
      <w:pPr>
        <w:pStyle w:val="ListParagraph"/>
        <w:numPr>
          <w:ilvl w:val="0"/>
          <w:numId w:val="22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 xml:space="preserve">List the characteristics of a </w:t>
      </w:r>
      <w:r>
        <w:rPr>
          <w:rFonts w:ascii="Verdana" w:hAnsi="Verdana"/>
          <w:sz w:val="20"/>
          <w:szCs w:val="20"/>
        </w:rPr>
        <w:t>parallel</w:t>
      </w:r>
      <w:r w:rsidRPr="006D25A2">
        <w:rPr>
          <w:rFonts w:ascii="Verdana" w:hAnsi="Verdana"/>
          <w:sz w:val="20"/>
          <w:szCs w:val="20"/>
        </w:rPr>
        <w:t xml:space="preserve"> circuit.</w:t>
      </w:r>
    </w:p>
    <w:p w14:paraId="2F1692DB" w14:textId="77777777" w:rsidR="00344272" w:rsidRPr="006D25A2" w:rsidRDefault="00344272" w:rsidP="00344272">
      <w:pPr>
        <w:spacing w:before="720" w:after="0"/>
        <w:ind w:left="36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Referring to the schematic above, if R</w:t>
      </w:r>
      <w:r w:rsidRPr="006D25A2">
        <w:rPr>
          <w:rFonts w:ascii="Verdana" w:hAnsi="Verdana"/>
          <w:sz w:val="20"/>
          <w:szCs w:val="20"/>
          <w:vertAlign w:val="subscript"/>
        </w:rPr>
        <w:t>1</w:t>
      </w:r>
      <w:r w:rsidRPr="006D25A2">
        <w:rPr>
          <w:rFonts w:ascii="Verdana" w:hAnsi="Verdana"/>
          <w:sz w:val="20"/>
          <w:szCs w:val="20"/>
        </w:rPr>
        <w:t xml:space="preserve"> was increased, what would happen to the following items within the circuit:</w:t>
      </w:r>
    </w:p>
    <w:p w14:paraId="100CB254" w14:textId="77777777" w:rsidR="00344272" w:rsidRDefault="00344272" w:rsidP="00344272">
      <w:pPr>
        <w:pStyle w:val="ListParagraph"/>
        <w:numPr>
          <w:ilvl w:val="0"/>
          <w:numId w:val="22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circuit current?</w:t>
      </w:r>
    </w:p>
    <w:p w14:paraId="52220107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Go up</w:t>
      </w:r>
    </w:p>
    <w:p w14:paraId="7D8E5270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57FD9E47" w14:textId="77777777" w:rsidR="00344272" w:rsidRPr="006D25A2" w:rsidRDefault="00344272" w:rsidP="0034427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37ADF2EB" w14:textId="77777777" w:rsidR="00344272" w:rsidRDefault="00344272" w:rsidP="00344272">
      <w:pPr>
        <w:pStyle w:val="ListParagraph"/>
        <w:numPr>
          <w:ilvl w:val="0"/>
          <w:numId w:val="22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Total circuit resistance?</w:t>
      </w:r>
    </w:p>
    <w:p w14:paraId="274CF525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Go up</w:t>
      </w:r>
    </w:p>
    <w:p w14:paraId="4E6542C4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1DBF2722" w14:textId="77777777" w:rsidR="00344272" w:rsidRPr="006D25A2" w:rsidRDefault="00344272" w:rsidP="0034427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494CF33B" w14:textId="72AAA8B8" w:rsidR="00344272" w:rsidRPr="006D25A2" w:rsidRDefault="00344272" w:rsidP="00344272">
      <w:pPr>
        <w:pStyle w:val="ListParagraph"/>
        <w:numPr>
          <w:ilvl w:val="0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through</w:t>
      </w:r>
      <w:r w:rsidRPr="006D25A2">
        <w:rPr>
          <w:rFonts w:ascii="Verdana" w:hAnsi="Verdana"/>
          <w:sz w:val="20"/>
          <w:szCs w:val="20"/>
        </w:rPr>
        <w:t xml:space="preserve"> R</w:t>
      </w:r>
      <w:r w:rsidRPr="006D25A2">
        <w:rPr>
          <w:rFonts w:ascii="Verdana" w:hAnsi="Verdana"/>
          <w:sz w:val="20"/>
          <w:szCs w:val="20"/>
          <w:vertAlign w:val="subscript"/>
        </w:rPr>
        <w:t>2</w:t>
      </w:r>
      <w:r w:rsidRPr="006D25A2">
        <w:rPr>
          <w:rFonts w:ascii="Verdana" w:hAnsi="Verdana"/>
          <w:sz w:val="20"/>
          <w:szCs w:val="20"/>
        </w:rPr>
        <w:t>?</w:t>
      </w:r>
    </w:p>
    <w:p w14:paraId="281BFAE6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Go up</w:t>
      </w:r>
    </w:p>
    <w:p w14:paraId="54750293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27F0A403" w14:textId="77777777" w:rsidR="00344272" w:rsidRPr="006D25A2" w:rsidRDefault="00344272" w:rsidP="0034427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55D0BC10" w14:textId="77777777" w:rsidR="00344272" w:rsidRPr="006D25A2" w:rsidRDefault="00344272" w:rsidP="00344272">
      <w:pPr>
        <w:spacing w:before="240" w:after="0"/>
        <w:ind w:left="36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Referring to the schematic above, if the value of R</w:t>
      </w:r>
      <w:r w:rsidRPr="006D25A2">
        <w:rPr>
          <w:rFonts w:ascii="Verdana" w:hAnsi="Verdana"/>
          <w:sz w:val="20"/>
          <w:szCs w:val="20"/>
          <w:vertAlign w:val="subscript"/>
        </w:rPr>
        <w:t>3</w:t>
      </w:r>
      <w:r w:rsidRPr="006D25A2">
        <w:rPr>
          <w:rFonts w:ascii="Verdana" w:hAnsi="Verdana"/>
          <w:sz w:val="20"/>
          <w:szCs w:val="20"/>
        </w:rPr>
        <w:t xml:space="preserve"> was decreased, what would happen to the following items within the circuit:</w:t>
      </w:r>
    </w:p>
    <w:p w14:paraId="43CB9BC3" w14:textId="77777777" w:rsidR="00344272" w:rsidRDefault="00344272" w:rsidP="00344272">
      <w:pPr>
        <w:pStyle w:val="ListParagraph"/>
        <w:numPr>
          <w:ilvl w:val="0"/>
          <w:numId w:val="22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circuit current?</w:t>
      </w:r>
    </w:p>
    <w:p w14:paraId="75235B88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Go up</w:t>
      </w:r>
    </w:p>
    <w:p w14:paraId="687B6C7C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61FDC974" w14:textId="77777777" w:rsidR="00344272" w:rsidRPr="006D25A2" w:rsidRDefault="00344272" w:rsidP="0034427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6026635F" w14:textId="77777777" w:rsidR="00344272" w:rsidRDefault="00344272" w:rsidP="00344272">
      <w:pPr>
        <w:pStyle w:val="ListParagraph"/>
        <w:numPr>
          <w:ilvl w:val="0"/>
          <w:numId w:val="22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Pr="006D25A2">
        <w:rPr>
          <w:rFonts w:ascii="Verdana" w:hAnsi="Verdana"/>
          <w:sz w:val="20"/>
          <w:szCs w:val="20"/>
        </w:rPr>
        <w:t>oltage drop across R</w:t>
      </w:r>
      <w:r w:rsidRPr="006D25A2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>?</w:t>
      </w:r>
    </w:p>
    <w:p w14:paraId="3BBF137F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Go up</w:t>
      </w:r>
    </w:p>
    <w:p w14:paraId="2C5BBCC4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56656592" w14:textId="77777777" w:rsidR="00344272" w:rsidRPr="006D25A2" w:rsidRDefault="00344272" w:rsidP="0034427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3E8F5528" w14:textId="0AFD8B45" w:rsidR="00344272" w:rsidRPr="006D25A2" w:rsidRDefault="00344272" w:rsidP="00344272">
      <w:pPr>
        <w:pStyle w:val="ListParagraph"/>
        <w:numPr>
          <w:ilvl w:val="0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through</w:t>
      </w:r>
      <w:r w:rsidRPr="006D25A2">
        <w:rPr>
          <w:rFonts w:ascii="Verdana" w:hAnsi="Verdana"/>
          <w:sz w:val="20"/>
          <w:szCs w:val="20"/>
        </w:rPr>
        <w:t xml:space="preserve"> R</w:t>
      </w:r>
      <w:r>
        <w:rPr>
          <w:rFonts w:ascii="Verdana" w:hAnsi="Verdana"/>
          <w:sz w:val="20"/>
          <w:szCs w:val="20"/>
          <w:vertAlign w:val="subscript"/>
        </w:rPr>
        <w:t>3</w:t>
      </w:r>
      <w:r w:rsidRPr="006D25A2">
        <w:rPr>
          <w:rFonts w:ascii="Verdana" w:hAnsi="Verdana"/>
          <w:sz w:val="20"/>
          <w:szCs w:val="20"/>
        </w:rPr>
        <w:t>?</w:t>
      </w:r>
    </w:p>
    <w:p w14:paraId="1BC2B9E6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 w:rsidRPr="006D25A2">
        <w:rPr>
          <w:rFonts w:ascii="Verdana" w:hAnsi="Verdana"/>
          <w:sz w:val="20"/>
          <w:szCs w:val="20"/>
        </w:rPr>
        <w:t>Go up</w:t>
      </w:r>
    </w:p>
    <w:p w14:paraId="18626248" w14:textId="77777777" w:rsidR="00344272" w:rsidRDefault="00344272" w:rsidP="00344272">
      <w:pPr>
        <w:pStyle w:val="ListParagraph"/>
        <w:numPr>
          <w:ilvl w:val="1"/>
          <w:numId w:val="22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116120B4" w14:textId="77777777" w:rsidR="00344272" w:rsidRPr="006D25A2" w:rsidRDefault="00344272" w:rsidP="00344272">
      <w:pPr>
        <w:pStyle w:val="ListParagraph"/>
        <w:numPr>
          <w:ilvl w:val="1"/>
          <w:numId w:val="22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674FA83E" w14:textId="77777777" w:rsidR="00344272" w:rsidRPr="00AD771F" w:rsidRDefault="00344272" w:rsidP="00344272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</w:p>
    <w:sectPr w:rsidR="00344272" w:rsidRPr="00AD771F" w:rsidSect="005B290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BE322" w14:textId="77777777" w:rsidR="000662D0" w:rsidRPr="007C2507" w:rsidRDefault="000662D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091C8" w14:textId="77777777" w:rsidR="000662D0" w:rsidRPr="007C2507" w:rsidRDefault="000662D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F52FA" w14:textId="6FFA3E23" w:rsidR="000662D0" w:rsidRPr="007C2507" w:rsidRDefault="000662D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2979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0F430B5E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2979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5A458741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8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2979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3ECBAEAE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05710"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62D0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ACF19" w14:textId="77777777" w:rsidR="000662D0" w:rsidRPr="007C2507" w:rsidRDefault="000662D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E77A2C8" w14:textId="77777777" w:rsidR="000662D0" w:rsidRPr="000154E9" w:rsidRDefault="000662D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3CF45" w14:textId="77777777" w:rsidR="000662D0" w:rsidRPr="007C2507" w:rsidRDefault="000662D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6B377C2" w14:textId="77777777" w:rsidR="000662D0" w:rsidRPr="000154E9" w:rsidRDefault="000662D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662D0" w14:paraId="78370B61" w14:textId="77777777" w:rsidTr="00E130F3">
      <w:tc>
        <w:tcPr>
          <w:tcW w:w="630" w:type="dxa"/>
        </w:tcPr>
        <w:p w14:paraId="3B2AEA13" w14:textId="77777777" w:rsidR="000662D0" w:rsidRDefault="000662D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D48691" wp14:editId="603B5D90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862A4DA" w14:textId="77777777" w:rsidR="000662D0" w:rsidRPr="007C2507" w:rsidRDefault="000662D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B5B4A1C" w14:textId="77777777" w:rsidR="000662D0" w:rsidRDefault="000662D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0815067" wp14:editId="5BF65941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BC8823" w14:textId="77777777" w:rsidR="000662D0" w:rsidRPr="00B025CF" w:rsidRDefault="000662D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5CE783DA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05710"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217AEA6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0571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05710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68C30FD0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05710"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632A54FC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0571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05710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134218F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05710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F63C6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7"/>
  </w:num>
  <w:num w:numId="5">
    <w:abstractNumId w:val="1"/>
  </w:num>
  <w:num w:numId="6">
    <w:abstractNumId w:val="16"/>
  </w:num>
  <w:num w:numId="7">
    <w:abstractNumId w:val="20"/>
  </w:num>
  <w:num w:numId="8">
    <w:abstractNumId w:val="6"/>
  </w:num>
  <w:num w:numId="9">
    <w:abstractNumId w:val="14"/>
  </w:num>
  <w:num w:numId="10">
    <w:abstractNumId w:val="12"/>
  </w:num>
  <w:num w:numId="11">
    <w:abstractNumId w:val="15"/>
  </w:num>
  <w:num w:numId="12">
    <w:abstractNumId w:val="11"/>
  </w:num>
  <w:num w:numId="13">
    <w:abstractNumId w:val="9"/>
  </w:num>
  <w:num w:numId="14">
    <w:abstractNumId w:val="7"/>
  </w:num>
  <w:num w:numId="15">
    <w:abstractNumId w:val="13"/>
  </w:num>
  <w:num w:numId="16">
    <w:abstractNumId w:val="5"/>
  </w:num>
  <w:num w:numId="17">
    <w:abstractNumId w:val="4"/>
  </w:num>
  <w:num w:numId="18">
    <w:abstractNumId w:val="18"/>
  </w:num>
  <w:num w:numId="19">
    <w:abstractNumId w:val="19"/>
  </w:num>
  <w:num w:numId="20">
    <w:abstractNumId w:val="21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662D0"/>
    <w:rsid w:val="00074728"/>
    <w:rsid w:val="000A23B3"/>
    <w:rsid w:val="000A55D5"/>
    <w:rsid w:val="00101028"/>
    <w:rsid w:val="00106D14"/>
    <w:rsid w:val="0012231D"/>
    <w:rsid w:val="00127902"/>
    <w:rsid w:val="00133B76"/>
    <w:rsid w:val="00141840"/>
    <w:rsid w:val="001C2E27"/>
    <w:rsid w:val="001F0D3C"/>
    <w:rsid w:val="002025E4"/>
    <w:rsid w:val="00222A30"/>
    <w:rsid w:val="00224C5A"/>
    <w:rsid w:val="00253320"/>
    <w:rsid w:val="00255DAC"/>
    <w:rsid w:val="00261027"/>
    <w:rsid w:val="00295358"/>
    <w:rsid w:val="002E22BE"/>
    <w:rsid w:val="00307505"/>
    <w:rsid w:val="00310134"/>
    <w:rsid w:val="003123C1"/>
    <w:rsid w:val="00344272"/>
    <w:rsid w:val="00352979"/>
    <w:rsid w:val="0035749A"/>
    <w:rsid w:val="0037367C"/>
    <w:rsid w:val="003A7095"/>
    <w:rsid w:val="003D74E1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4E73F1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37099"/>
    <w:rsid w:val="00652C9A"/>
    <w:rsid w:val="00661207"/>
    <w:rsid w:val="00662E44"/>
    <w:rsid w:val="00663773"/>
    <w:rsid w:val="00693201"/>
    <w:rsid w:val="00697F15"/>
    <w:rsid w:val="006D1647"/>
    <w:rsid w:val="006D716C"/>
    <w:rsid w:val="006F19A5"/>
    <w:rsid w:val="006F7F1A"/>
    <w:rsid w:val="007140C7"/>
    <w:rsid w:val="00723673"/>
    <w:rsid w:val="00745276"/>
    <w:rsid w:val="00753714"/>
    <w:rsid w:val="0075695D"/>
    <w:rsid w:val="00761B84"/>
    <w:rsid w:val="0077606A"/>
    <w:rsid w:val="007801EC"/>
    <w:rsid w:val="00784EF5"/>
    <w:rsid w:val="007940C2"/>
    <w:rsid w:val="007C2507"/>
    <w:rsid w:val="0081458F"/>
    <w:rsid w:val="008201D6"/>
    <w:rsid w:val="00825608"/>
    <w:rsid w:val="008669EB"/>
    <w:rsid w:val="00866D5F"/>
    <w:rsid w:val="00873F1B"/>
    <w:rsid w:val="00885346"/>
    <w:rsid w:val="0088711E"/>
    <w:rsid w:val="008975D5"/>
    <w:rsid w:val="008B456A"/>
    <w:rsid w:val="008B6FC5"/>
    <w:rsid w:val="008F702A"/>
    <w:rsid w:val="00903398"/>
    <w:rsid w:val="009055E4"/>
    <w:rsid w:val="00910FD4"/>
    <w:rsid w:val="009219E3"/>
    <w:rsid w:val="009559C9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BD6870"/>
    <w:rsid w:val="00C602F1"/>
    <w:rsid w:val="00C6093C"/>
    <w:rsid w:val="00C834FC"/>
    <w:rsid w:val="00C86D41"/>
    <w:rsid w:val="00CB5A57"/>
    <w:rsid w:val="00CB5F0C"/>
    <w:rsid w:val="00CE3BF2"/>
    <w:rsid w:val="00CF7AA0"/>
    <w:rsid w:val="00D54ACB"/>
    <w:rsid w:val="00D64CC6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05710"/>
    <w:rsid w:val="00F61762"/>
    <w:rsid w:val="00F631A1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48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2018-06-02T04:01:00Z</cp:lastPrinted>
  <dcterms:created xsi:type="dcterms:W3CDTF">2018-05-29T01:52:00Z</dcterms:created>
  <dcterms:modified xsi:type="dcterms:W3CDTF">2018-06-02T04:45:00Z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Parallel Circuits</vt:lpwstr>
  </property>
  <property fmtid="{D5CDD505-2E9C-101B-9397-08002B2CF9AE}" pid="4" name="DocNum">
    <vt:i4>8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