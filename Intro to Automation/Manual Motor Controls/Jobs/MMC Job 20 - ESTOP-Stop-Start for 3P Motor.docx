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E5DEBA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566FC">
        <w:rPr>
          <w:rFonts w:ascii="Verdana" w:hAnsi="Verdana"/>
          <w:b/>
          <w:sz w:val="24"/>
          <w:szCs w:val="24"/>
        </w:rPr>
        <w:t>ESTOP-Stop-Start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20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364674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35537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45C4A03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3A1CDD9C" w14:textId="604BC382" w:rsidR="00304EAC" w:rsidRPr="00304EAC" w:rsidRDefault="00304EAC" w:rsidP="00304EA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</w:t>
      </w:r>
      <w:r w:rsidRPr="00304EAC">
        <w:rPr>
          <w:rFonts w:ascii="Verdana" w:hAnsi="Verdana"/>
          <w:sz w:val="20"/>
          <w:szCs w:val="20"/>
        </w:rPr>
        <w:t>stablish the use of a motor contactor for controlling a three-phase motor.</w:t>
      </w:r>
    </w:p>
    <w:p w14:paraId="006E7282" w14:textId="4D794940" w:rsidR="00304EAC" w:rsidRPr="00304EAC" w:rsidRDefault="00304EAC" w:rsidP="00304EA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304EAC">
        <w:rPr>
          <w:rFonts w:ascii="Verdana" w:hAnsi="Verdana"/>
          <w:sz w:val="20"/>
          <w:szCs w:val="20"/>
        </w:rPr>
        <w:t>efine the connections to a motor contactor and their terminal numbers.</w:t>
      </w:r>
    </w:p>
    <w:p w14:paraId="282B879F" w14:textId="2101C784" w:rsidR="00304EAC" w:rsidRPr="00304EAC" w:rsidRDefault="00304EAC" w:rsidP="00304EAC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304EAC">
        <w:rPr>
          <w:rFonts w:ascii="Verdana" w:hAnsi="Verdana"/>
          <w:sz w:val="20"/>
          <w:szCs w:val="20"/>
        </w:rPr>
        <w:t>ifferentiate between using a clapper relay for single-phase motor control verses using a motor contactor for three-phase motor control.</w:t>
      </w:r>
    </w:p>
    <w:p w14:paraId="4761383A" w14:textId="4DED2A53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BA91C81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6566FC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F6B2FA1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942DA" w:rsidRPr="0015262A" w14:paraId="196C459E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C6FB" w14:textId="2BEA1928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Mushroom-head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6193" w14:textId="2706D1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2ECD" w14:textId="057EC457" w:rsidR="001942DA" w:rsidRPr="0015262A" w:rsidRDefault="00304EAC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CC7B1F" w:rsidRPr="0015262A" w14:paraId="07769A27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A370" w14:textId="494D95C9" w:rsidR="00CC7B1F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="00CC7B1F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D748" w14:textId="02FE3B94" w:rsidR="00CC7B1F" w:rsidRPr="0015262A" w:rsidRDefault="00CC7B1F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  <w:r w:rsidR="00304E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A599" w14:textId="2932ADC8" w:rsidR="00CC7B1F" w:rsidRPr="0015262A" w:rsidRDefault="001942DA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2C1EC18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15262A" w:rsidRPr="0015262A" w14:paraId="00F07107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15262A" w:rsidRPr="0015262A" w14:paraId="1A54EF60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BABD" w14:textId="1C5DA355" w:rsidR="0015262A" w:rsidRPr="0015262A" w:rsidRDefault="007C0EE8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-Pin </w:t>
            </w:r>
            <w:r w:rsidR="00304EA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AA0C" w14:textId="7465DD3F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Light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54FA" w14:textId="10C9B7DC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946A15" w:rsidRPr="0015262A" w14:paraId="21AC9021" w14:textId="77777777" w:rsidTr="00C55B4E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3FAAC" w14:textId="17A7CBBF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Contactor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5E65" w14:textId="4D3F679E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Contactor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0E3A" w14:textId="1B401E14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  <w:tr w:rsidR="0015262A" w:rsidRPr="0015262A" w14:paraId="7F67FED1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15262A" w:rsidRPr="0015262A" w:rsidRDefault="00304EA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Three-phase</w:t>
            </w:r>
            <w:r w:rsidR="00B744D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AC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083F54C2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3544B6D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A1B0F67" w14:textId="5E1E722F" w:rsidR="0025551C" w:rsidRPr="00627614" w:rsidRDefault="00304EAC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304EAC">
        <w:rPr>
          <w:rFonts w:ascii="Verdana" w:hAnsi="Verdana"/>
          <w:sz w:val="20"/>
          <w:szCs w:val="20"/>
        </w:rPr>
        <w:t xml:space="preserve">Design a stop/start motor control circuit using </w:t>
      </w:r>
      <w:r>
        <w:rPr>
          <w:rFonts w:ascii="Verdana" w:hAnsi="Verdana"/>
          <w:sz w:val="20"/>
          <w:szCs w:val="20"/>
        </w:rPr>
        <w:t>the devices listed above</w:t>
      </w:r>
      <w:r w:rsidRPr="00304EAC">
        <w:rPr>
          <w:rFonts w:ascii="Verdana" w:hAnsi="Verdana"/>
          <w:sz w:val="20"/>
          <w:szCs w:val="20"/>
        </w:rPr>
        <w:t xml:space="preserve">. The circuit will also </w:t>
      </w:r>
      <w:r>
        <w:rPr>
          <w:rFonts w:ascii="Verdana" w:hAnsi="Verdana"/>
          <w:sz w:val="20"/>
          <w:szCs w:val="20"/>
        </w:rPr>
        <w:t>by an emergency stop</w:t>
      </w:r>
      <w:r w:rsidRPr="00304EAC">
        <w:rPr>
          <w:rFonts w:ascii="Verdana" w:hAnsi="Verdana"/>
          <w:sz w:val="20"/>
          <w:szCs w:val="20"/>
        </w:rPr>
        <w:t xml:space="preserve">. Whenever the motor is running, the green light shall </w:t>
      </w:r>
      <w:r w:rsidR="00AD643C">
        <w:rPr>
          <w:rFonts w:ascii="Verdana" w:hAnsi="Verdana"/>
          <w:sz w:val="20"/>
          <w:szCs w:val="20"/>
        </w:rPr>
        <w:t>illuminate,</w:t>
      </w:r>
      <w:r w:rsidRPr="00304EAC">
        <w:rPr>
          <w:rFonts w:ascii="Verdana" w:hAnsi="Verdana"/>
          <w:sz w:val="20"/>
          <w:szCs w:val="20"/>
        </w:rPr>
        <w:t xml:space="preserve"> a</w:t>
      </w:r>
      <w:r>
        <w:rPr>
          <w:rFonts w:ascii="Verdana" w:hAnsi="Verdana"/>
          <w:sz w:val="20"/>
          <w:szCs w:val="20"/>
        </w:rPr>
        <w:t xml:space="preserve">nd the red light shall be off. </w:t>
      </w:r>
      <w:r w:rsidRPr="00304EAC">
        <w:rPr>
          <w:rFonts w:ascii="Verdana" w:hAnsi="Verdana"/>
          <w:sz w:val="20"/>
          <w:szCs w:val="20"/>
        </w:rPr>
        <w:t xml:space="preserve">When the motor is not running, the green light shall be </w:t>
      </w:r>
      <w:r w:rsidR="00AD643C" w:rsidRPr="00304EAC">
        <w:rPr>
          <w:rFonts w:ascii="Verdana" w:hAnsi="Verdana"/>
          <w:sz w:val="20"/>
          <w:szCs w:val="20"/>
        </w:rPr>
        <w:t>off,</w:t>
      </w:r>
      <w:r w:rsidRPr="00304EAC">
        <w:rPr>
          <w:rFonts w:ascii="Verdana" w:hAnsi="Verdana"/>
          <w:sz w:val="20"/>
          <w:szCs w:val="20"/>
        </w:rPr>
        <w:t xml:space="preserve"> and the red light shall </w:t>
      </w:r>
      <w:r>
        <w:rPr>
          <w:rFonts w:ascii="Verdana" w:hAnsi="Verdana"/>
          <w:sz w:val="20"/>
          <w:szCs w:val="20"/>
        </w:rPr>
        <w:t>illuminate</w:t>
      </w:r>
      <w:r w:rsidRPr="00304EAC">
        <w:rPr>
          <w:rFonts w:ascii="Verdana" w:hAnsi="Verdana"/>
          <w:sz w:val="20"/>
          <w:szCs w:val="20"/>
        </w:rPr>
        <w:t xml:space="preserve">. If the ESTOP is pressed, the motor, if running, shall stop, the green light shall go out and the red light shall </w:t>
      </w:r>
      <w:r>
        <w:rPr>
          <w:rFonts w:ascii="Verdana" w:hAnsi="Verdana"/>
          <w:sz w:val="20"/>
          <w:szCs w:val="20"/>
        </w:rPr>
        <w:t>illuminate</w:t>
      </w:r>
      <w:r w:rsidRPr="00304EAC">
        <w:rPr>
          <w:rFonts w:ascii="Verdana" w:hAnsi="Verdana"/>
          <w:sz w:val="20"/>
          <w:szCs w:val="20"/>
        </w:rPr>
        <w:t xml:space="preserve">. HINT: You shall need </w:t>
      </w:r>
      <w:r>
        <w:rPr>
          <w:rFonts w:ascii="Verdana" w:hAnsi="Verdana"/>
          <w:sz w:val="20"/>
          <w:szCs w:val="20"/>
        </w:rPr>
        <w:t>the</w:t>
      </w:r>
      <w:r w:rsidRPr="00304EAC">
        <w:rPr>
          <w:rFonts w:ascii="Verdana" w:hAnsi="Verdana"/>
          <w:sz w:val="20"/>
          <w:szCs w:val="20"/>
        </w:rPr>
        <w:t xml:space="preserve"> control relay </w:t>
      </w:r>
      <w:r>
        <w:rPr>
          <w:rFonts w:ascii="Verdana" w:hAnsi="Verdana"/>
          <w:sz w:val="20"/>
          <w:szCs w:val="20"/>
        </w:rPr>
        <w:t>for the light functionality</w:t>
      </w:r>
      <w:r w:rsidRPr="00304EAC">
        <w:rPr>
          <w:rFonts w:ascii="Verdana" w:hAnsi="Verdana"/>
          <w:sz w:val="20"/>
          <w:szCs w:val="20"/>
        </w:rPr>
        <w:t>.</w:t>
      </w:r>
      <w:r w:rsidR="00776411">
        <w:rPr>
          <w:rFonts w:ascii="Verdana" w:hAnsi="Verdana"/>
          <w:sz w:val="20"/>
          <w:szCs w:val="20"/>
        </w:rPr>
        <w:t xml:space="preserve"> 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Use the space on the opposite side of this page to design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circuit. Once complete,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6566FC"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6566FC">
        <w:rPr>
          <w:rFonts w:ascii="Verdana" w:hAnsi="Verdana"/>
          <w:i/>
          <w:color w:val="000000" w:themeColor="text1"/>
          <w:sz w:val="20"/>
          <w:szCs w:val="20"/>
        </w:rPr>
        <w:t>20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1C63C976" w14:textId="5F9A47A6" w:rsidR="00946A15" w:rsidRPr="00627614" w:rsidRDefault="004C0F5C" w:rsidP="00A33336">
      <w:pPr>
        <w:tabs>
          <w:tab w:val="left" w:pos="2026"/>
        </w:tabs>
        <w:spacing w:after="0" w:line="240" w:lineRule="auto"/>
        <w:ind w:left="360"/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C0F5C">
        <w:drawing>
          <wp:inline distT="0" distB="0" distL="0" distR="0" wp14:anchorId="04F507B8" wp14:editId="2A3BD02C">
            <wp:extent cx="3182112" cy="18013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12" cy="180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49D6" w14:textId="77777777" w:rsidR="00D71C66" w:rsidRP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6B31" w14:textId="77777777" w:rsidR="008428CE" w:rsidRDefault="008428CE" w:rsidP="005B3A86">
      <w:pPr>
        <w:spacing w:after="0" w:line="240" w:lineRule="auto"/>
      </w:pPr>
      <w:r>
        <w:separator/>
      </w:r>
    </w:p>
  </w:endnote>
  <w:endnote w:type="continuationSeparator" w:id="0">
    <w:p w14:paraId="6296D3B6" w14:textId="77777777" w:rsidR="008428CE" w:rsidRDefault="008428CE" w:rsidP="005B3A86">
      <w:pPr>
        <w:spacing w:after="0" w:line="240" w:lineRule="auto"/>
      </w:pPr>
      <w:r>
        <w:continuationSeparator/>
      </w:r>
    </w:p>
  </w:endnote>
  <w:endnote w:type="continuationNotice" w:id="1">
    <w:p w14:paraId="21965CDF" w14:textId="77777777" w:rsidR="008428CE" w:rsidRDefault="008428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1656246A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27A3DCED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08FD7800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  <w:p w14:paraId="15D850DD" w14:textId="6D5F00FF" w:rsidR="00946A15" w:rsidRPr="007C2507" w:rsidRDefault="00946A15" w:rsidP="00946A1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5C9A190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6566FC">
      <w:rPr>
        <w:rFonts w:ascii="BankGothic Lt BT" w:hAnsi="BankGothic Lt BT"/>
        <w:caps/>
        <w:sz w:val="16"/>
        <w:szCs w:val="18"/>
      </w:rPr>
      <w:t>20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  <w:p w14:paraId="3903C99E" w14:textId="77777777" w:rsidR="006566FC" w:rsidRPr="007C2507" w:rsidRDefault="006566FC" w:rsidP="006566FC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>
      <w:rPr>
        <w:rFonts w:ascii="BankGothic Lt BT" w:hAnsi="BankGothic Lt BT"/>
        <w:caps/>
        <w:noProof/>
        <w:sz w:val="16"/>
        <w:szCs w:val="18"/>
      </w:rPr>
      <w:tab/>
      <w:t>author: matthew leigh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547FA" w14:textId="77777777" w:rsidR="008428CE" w:rsidRDefault="008428CE" w:rsidP="005B3A86">
      <w:pPr>
        <w:spacing w:after="0" w:line="240" w:lineRule="auto"/>
      </w:pPr>
      <w:r>
        <w:separator/>
      </w:r>
    </w:p>
  </w:footnote>
  <w:footnote w:type="continuationSeparator" w:id="0">
    <w:p w14:paraId="471F63DC" w14:textId="77777777" w:rsidR="008428CE" w:rsidRDefault="008428CE" w:rsidP="005B3A86">
      <w:pPr>
        <w:spacing w:after="0" w:line="240" w:lineRule="auto"/>
      </w:pPr>
      <w:r>
        <w:continuationSeparator/>
      </w:r>
    </w:p>
  </w:footnote>
  <w:footnote w:type="continuationNotice" w:id="1">
    <w:p w14:paraId="2A1A80CC" w14:textId="77777777" w:rsidR="008428CE" w:rsidRDefault="008428C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723A3FF0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566FC">
      <w:rPr>
        <w:rFonts w:ascii="BankGothic Lt BT" w:hAnsi="BankGothic Lt BT"/>
        <w:caps/>
        <w:sz w:val="24"/>
        <w:szCs w:val="24"/>
      </w:rPr>
      <w:t>ESTOP-Stop-Start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65C44D93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6C26E26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566FC">
      <w:rPr>
        <w:rFonts w:ascii="BankGothic Lt BT" w:hAnsi="BankGothic Lt BT"/>
        <w:caps/>
        <w:sz w:val="24"/>
        <w:szCs w:val="24"/>
      </w:rPr>
      <w:t>ESTOP-Stop-Start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1C4950E4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6570BBB2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566F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076575F7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6566FC">
      <w:rPr>
        <w:rFonts w:ascii="BankGothic Lt BT" w:hAnsi="BankGothic Lt BT"/>
        <w:caps/>
        <w:sz w:val="24"/>
        <w:szCs w:val="24"/>
      </w:rPr>
      <w:t>ESTOP-Stop-Start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A368251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566FC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27B4"/>
    <w:rsid w:val="001942DA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0F5C"/>
    <w:rsid w:val="004C66D6"/>
    <w:rsid w:val="004D2056"/>
    <w:rsid w:val="004D3BAE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594A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28CE"/>
    <w:rsid w:val="008431B7"/>
    <w:rsid w:val="00845FE3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714A"/>
    <w:rsid w:val="00A405F4"/>
    <w:rsid w:val="00A42B1A"/>
    <w:rsid w:val="00A51B95"/>
    <w:rsid w:val="00A52776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48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2018-09-24T17:58:00Z</cp:lastPrinted>
  <dcterms:created xsi:type="dcterms:W3CDTF">2018-09-24T17:11:00Z</dcterms:created>
  <dcterms:modified xsi:type="dcterms:W3CDTF">2018-09-24T18:00:00Z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ESTOP-Stop-Start for 3P Motor</vt:lpwstr>
  </property>
  <property fmtid="{D5CDD505-2E9C-101B-9397-08002B2CF9AE}" pid="4" name="DocNum">
    <vt:i4>20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