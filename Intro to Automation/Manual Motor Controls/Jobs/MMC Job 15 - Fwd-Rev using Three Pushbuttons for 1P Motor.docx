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DA8DB" w14:textId="1AE0711A" w:rsidR="00201075" w:rsidRPr="007E5AF1" w:rsidRDefault="00201075" w:rsidP="00201075">
      <w:pPr>
        <w:tabs>
          <w:tab w:val="left" w:pos="2160"/>
          <w:tab w:val="right" w:pos="9720"/>
        </w:tabs>
        <w:rPr>
          <w:rFonts w:ascii="Verdana" w:hAnsi="Verdana"/>
          <w:b/>
          <w:sz w:val="24"/>
          <w:szCs w:val="24"/>
        </w:rPr>
      </w:pPr>
      <w:r w:rsidRPr="007E5AF1">
        <w:rPr>
          <w:rFonts w:ascii="Verdana" w:hAnsi="Verdana"/>
          <w:b/>
          <w:sz w:val="24"/>
          <w:szCs w:val="24"/>
        </w:rPr>
        <w:fldChar w:fldCharType="begin"/>
      </w:r>
      <w:r w:rsidRPr="007E5AF1">
        <w:rPr>
          <w:rFonts w:ascii="Verdana" w:hAnsi="Verdana"/>
          <w:b/>
          <w:sz w:val="24"/>
          <w:szCs w:val="24"/>
        </w:rPr>
        <w:instrText xml:space="preserve"> DOCVARIABLE  JobNum  \* MERGEFORMAT </w:instrText>
      </w:r>
      <w:r w:rsidRPr="007E5AF1">
        <w:rPr>
          <w:rFonts w:ascii="Verdana" w:hAnsi="Verdana"/>
          <w:b/>
          <w:sz w:val="24"/>
          <w:szCs w:val="24"/>
        </w:rPr>
        <w:fldChar w:fldCharType="end"/>
      </w:r>
      <w:r w:rsidRPr="007E5AF1">
        <w:rPr>
          <w:rFonts w:ascii="Verdana" w:hAnsi="Verdana"/>
          <w:b/>
          <w:sz w:val="24"/>
          <w:szCs w:val="24"/>
        </w:rPr>
        <w:t>Unit: Manual Motor Controls</w:t>
      </w:r>
      <w:r w:rsidRPr="007E5AF1">
        <w:rPr>
          <w:rFonts w:ascii="Verdana" w:hAnsi="Verdana"/>
          <w:b/>
          <w:sz w:val="24"/>
          <w:szCs w:val="24"/>
        </w:rPr>
        <w:tab/>
        <w:t xml:space="preserve">Job: </w:t>
      </w:r>
      <w:r w:rsidR="00946FDB">
        <w:rPr>
          <w:rFonts w:ascii="Verdana" w:hAnsi="Verdana"/>
          <w:b/>
          <w:sz w:val="24"/>
          <w:szCs w:val="24"/>
        </w:rPr>
        <w:t>1</w:t>
      </w:r>
      <w:r w:rsidR="0000212B">
        <w:rPr>
          <w:rFonts w:ascii="Verdana" w:hAnsi="Verdana"/>
          <w:b/>
          <w:sz w:val="24"/>
          <w:szCs w:val="24"/>
        </w:rPr>
        <w:t>5</w:t>
      </w:r>
    </w:p>
    <w:p w14:paraId="79BDA8DC" w14:textId="3D5B476A" w:rsidR="00201075" w:rsidRPr="007E5AF1" w:rsidRDefault="00201075" w:rsidP="00201075">
      <w:pPr>
        <w:tabs>
          <w:tab w:val="right" w:pos="9720"/>
        </w:tabs>
        <w:rPr>
          <w:rFonts w:ascii="Verdana" w:hAnsi="Verdana"/>
          <w:b/>
        </w:rPr>
      </w:pPr>
      <w:r w:rsidRPr="007E5AF1">
        <w:rPr>
          <w:rFonts w:ascii="Verdana" w:hAnsi="Verdana"/>
          <w:b/>
        </w:rPr>
        <w:fldChar w:fldCharType="begin"/>
      </w:r>
      <w:r w:rsidRPr="007E5AF1">
        <w:rPr>
          <w:rFonts w:ascii="Verdana" w:hAnsi="Verdana"/>
          <w:b/>
        </w:rPr>
        <w:instrText xml:space="preserve"> DOCVARIABLE  JobNum  \* MERGEFORMAT </w:instrText>
      </w:r>
      <w:r w:rsidRPr="007E5AF1">
        <w:rPr>
          <w:rFonts w:ascii="Verdana" w:hAnsi="Verdana"/>
          <w:b/>
        </w:rPr>
        <w:fldChar w:fldCharType="end"/>
      </w:r>
      <w:r w:rsidRPr="007E5AF1">
        <w:rPr>
          <w:rFonts w:ascii="Verdana" w:hAnsi="Verdana"/>
          <w:b/>
        </w:rPr>
        <w:t>Title:</w:t>
      </w:r>
      <w:r w:rsidR="000736A4" w:rsidRPr="007E5AF1">
        <w:rPr>
          <w:rFonts w:ascii="Verdana" w:hAnsi="Verdana"/>
          <w:b/>
        </w:rPr>
        <w:t xml:space="preserve"> </w:t>
      </w:r>
      <w:r w:rsidR="0040524C">
        <w:rPr>
          <w:rFonts w:ascii="Verdana" w:hAnsi="Verdana"/>
          <w:b/>
        </w:rPr>
        <w:t>Forward</w:t>
      </w:r>
      <w:r w:rsidR="00D310C1">
        <w:rPr>
          <w:rFonts w:ascii="Verdana" w:hAnsi="Verdana"/>
          <w:b/>
        </w:rPr>
        <w:t>/</w:t>
      </w:r>
      <w:r w:rsidR="0040524C">
        <w:rPr>
          <w:rFonts w:ascii="Verdana" w:hAnsi="Verdana"/>
          <w:b/>
        </w:rPr>
        <w:t>Reverse</w:t>
      </w:r>
      <w:r w:rsidR="00AA6BBA">
        <w:rPr>
          <w:rFonts w:ascii="Verdana" w:hAnsi="Verdana"/>
          <w:b/>
        </w:rPr>
        <w:t xml:space="preserve"> of a 1P</w:t>
      </w:r>
      <w:r w:rsidR="0040524C">
        <w:rPr>
          <w:rFonts w:ascii="Verdana" w:hAnsi="Verdana"/>
          <w:b/>
        </w:rPr>
        <w:t xml:space="preserve"> Motor</w:t>
      </w:r>
      <w:r w:rsidR="00AA6BBA">
        <w:rPr>
          <w:rFonts w:ascii="Verdana" w:hAnsi="Verdana"/>
          <w:b/>
        </w:rPr>
        <w:t xml:space="preserve"> using </w:t>
      </w:r>
      <w:r w:rsidR="0000212B">
        <w:rPr>
          <w:rFonts w:ascii="Verdana" w:hAnsi="Verdana"/>
          <w:b/>
        </w:rPr>
        <w:t>Three Pushbuttons</w:t>
      </w:r>
      <w:r w:rsidRPr="007E5AF1">
        <w:rPr>
          <w:rFonts w:ascii="Verdana" w:hAnsi="Verdana"/>
          <w:b/>
        </w:rPr>
        <w:tab/>
        <w:t>CLO#</w:t>
      </w:r>
      <w:r w:rsidR="00266900" w:rsidRPr="007E5AF1">
        <w:rPr>
          <w:rFonts w:ascii="Verdana" w:hAnsi="Verdana"/>
          <w:b/>
        </w:rPr>
        <w:t xml:space="preserve"> 2</w:t>
      </w:r>
    </w:p>
    <w:p w14:paraId="79BDA8DD" w14:textId="77777777" w:rsidR="005B3A86" w:rsidRPr="007E5AF1" w:rsidRDefault="005B3A86" w:rsidP="00890899">
      <w:pPr>
        <w:tabs>
          <w:tab w:val="left" w:pos="5040"/>
          <w:tab w:val="right" w:pos="9720"/>
        </w:tabs>
        <w:spacing w:before="480"/>
        <w:rPr>
          <w:rFonts w:ascii="Verdana" w:hAnsi="Verdana"/>
        </w:rPr>
      </w:pPr>
      <w:r w:rsidRPr="007E5AF1">
        <w:rPr>
          <w:rFonts w:ascii="Verdana" w:hAnsi="Verdana"/>
        </w:rPr>
        <w:t xml:space="preserve">Name </w:t>
      </w:r>
      <w:r w:rsidR="00890899" w:rsidRPr="007E5AF1">
        <w:rPr>
          <w:rFonts w:ascii="Verdana" w:hAnsi="Verdana"/>
        </w:rPr>
        <w:t>_______________________</w:t>
      </w:r>
      <w:r w:rsidR="00BB3C48" w:rsidRPr="007E5AF1">
        <w:rPr>
          <w:rFonts w:ascii="Verdana" w:hAnsi="Verdana"/>
        </w:rPr>
        <w:t>__</w:t>
      </w:r>
      <w:r w:rsidR="00890899" w:rsidRPr="007E5AF1">
        <w:rPr>
          <w:rFonts w:ascii="Verdana" w:hAnsi="Verdana"/>
        </w:rPr>
        <w:t>___</w:t>
      </w:r>
      <w:r w:rsidR="00890899" w:rsidRPr="007E5AF1">
        <w:rPr>
          <w:rFonts w:ascii="Verdana" w:hAnsi="Verdana"/>
        </w:rPr>
        <w:tab/>
        <w:t>Station _</w:t>
      </w:r>
      <w:r w:rsidR="00BB3C48" w:rsidRPr="007E5AF1">
        <w:rPr>
          <w:rFonts w:ascii="Verdana" w:hAnsi="Verdana"/>
        </w:rPr>
        <w:t>_</w:t>
      </w:r>
      <w:r w:rsidR="00890899" w:rsidRPr="007E5AF1">
        <w:rPr>
          <w:rFonts w:ascii="Verdana" w:hAnsi="Verdana"/>
        </w:rPr>
        <w:t>_____</w:t>
      </w:r>
      <w:r w:rsidRPr="007E5AF1">
        <w:rPr>
          <w:rFonts w:ascii="Verdana" w:hAnsi="Verdana"/>
        </w:rPr>
        <w:tab/>
        <w:t>Date ______________</w:t>
      </w:r>
    </w:p>
    <w:p w14:paraId="79BDA8DE" w14:textId="77777777" w:rsidR="007140C7" w:rsidRPr="007E5AF1" w:rsidRDefault="00BB3C48" w:rsidP="00394B61">
      <w:pPr>
        <w:spacing w:before="120" w:after="120"/>
        <w:rPr>
          <w:rFonts w:ascii="Verdana" w:hAnsi="Verdana"/>
          <w:b/>
        </w:rPr>
      </w:pPr>
      <w:r w:rsidRPr="007E5AF1">
        <w:rPr>
          <w:rFonts w:ascii="Verdana" w:hAnsi="Verdana"/>
          <w:b/>
        </w:rPr>
        <w:t>Objective</w:t>
      </w:r>
      <w:r w:rsidR="000736A4" w:rsidRPr="007E5AF1">
        <w:rPr>
          <w:rFonts w:ascii="Verdana" w:hAnsi="Verdana"/>
          <w:b/>
        </w:rPr>
        <w:t>s</w:t>
      </w:r>
    </w:p>
    <w:p w14:paraId="634AF9FF" w14:textId="0F0B6A4C" w:rsidR="005745D3" w:rsidRPr="007E5AF1" w:rsidRDefault="005745D3" w:rsidP="005745D3">
      <w:pPr>
        <w:pStyle w:val="ListParagraph"/>
        <w:numPr>
          <w:ilvl w:val="0"/>
          <w:numId w:val="1"/>
        </w:numPr>
        <w:spacing w:after="120"/>
        <w:rPr>
          <w:rFonts w:ascii="Verdana" w:hAnsi="Verdana"/>
        </w:rPr>
      </w:pPr>
      <w:r>
        <w:rPr>
          <w:rFonts w:ascii="Verdana" w:hAnsi="Verdana"/>
        </w:rPr>
        <w:t>Recognize</w:t>
      </w:r>
      <w:r w:rsidRPr="007E5AF1">
        <w:rPr>
          <w:rFonts w:ascii="Verdana" w:hAnsi="Verdana"/>
        </w:rPr>
        <w:t xml:space="preserve"> </w:t>
      </w:r>
      <w:r>
        <w:rPr>
          <w:rFonts w:ascii="Verdana" w:hAnsi="Verdana"/>
        </w:rPr>
        <w:t>how to change directional rotation of a single-phase motor.</w:t>
      </w:r>
    </w:p>
    <w:p w14:paraId="4B2BEF0F" w14:textId="153FBB5F" w:rsidR="005745D3" w:rsidRDefault="005745D3" w:rsidP="005745D3">
      <w:pPr>
        <w:pStyle w:val="ListParagraph"/>
        <w:numPr>
          <w:ilvl w:val="0"/>
          <w:numId w:val="1"/>
        </w:numPr>
        <w:spacing w:after="120"/>
        <w:rPr>
          <w:rFonts w:ascii="Verdana" w:hAnsi="Verdana"/>
        </w:rPr>
      </w:pPr>
      <w:r>
        <w:rPr>
          <w:rFonts w:ascii="Verdana" w:hAnsi="Verdana"/>
        </w:rPr>
        <w:t>Translate reversing logic when given a different set of inputs.</w:t>
      </w:r>
    </w:p>
    <w:p w14:paraId="4E65A77E" w14:textId="35885B86" w:rsidR="005745D3" w:rsidRPr="007E5AF1" w:rsidRDefault="005745D3" w:rsidP="005745D3">
      <w:pPr>
        <w:pStyle w:val="ListParagraph"/>
        <w:numPr>
          <w:ilvl w:val="0"/>
          <w:numId w:val="1"/>
        </w:numPr>
        <w:spacing w:after="120"/>
        <w:rPr>
          <w:rFonts w:ascii="Verdana" w:hAnsi="Verdana"/>
        </w:rPr>
      </w:pPr>
      <w:r>
        <w:rPr>
          <w:rFonts w:ascii="Verdana" w:hAnsi="Verdana"/>
        </w:rPr>
        <w:t>Contrast different reversing control logic methods</w:t>
      </w:r>
      <w:r w:rsidRPr="007E5AF1">
        <w:rPr>
          <w:rFonts w:ascii="Verdana" w:hAnsi="Verdana"/>
        </w:rPr>
        <w:t>.</w:t>
      </w:r>
    </w:p>
    <w:p w14:paraId="010FDE99" w14:textId="77777777" w:rsidR="00394B61" w:rsidRPr="001A513E" w:rsidRDefault="00394B61" w:rsidP="00394B61">
      <w:pPr>
        <w:spacing w:before="120" w:after="120"/>
        <w:rPr>
          <w:rFonts w:ascii="Verdana" w:hAnsi="Verdana"/>
          <w:b/>
        </w:rPr>
      </w:pPr>
      <w:bookmarkStart w:id="0" w:name="_GoBack"/>
      <w:bookmarkEnd w:id="0"/>
      <w:r w:rsidRPr="001A513E">
        <w:rPr>
          <w:rFonts w:ascii="Verdana" w:hAnsi="Verdana"/>
          <w:b/>
        </w:rPr>
        <w:t>Assessment</w:t>
      </w:r>
    </w:p>
    <w:p w14:paraId="58DB43D6" w14:textId="77777777" w:rsidR="00394B61" w:rsidRPr="001A513E" w:rsidRDefault="00394B61" w:rsidP="00394B61">
      <w:pPr>
        <w:spacing w:before="120" w:after="120"/>
        <w:ind w:left="720"/>
        <w:rPr>
          <w:rFonts w:ascii="Verdana" w:hAnsi="Verdana"/>
        </w:rPr>
      </w:pPr>
      <w:r w:rsidRPr="001A513E">
        <w:rPr>
          <w:rFonts w:ascii="Verdana" w:hAnsi="Verdana"/>
        </w:rPr>
        <w:t>Students shall demonstrate a comprehension of the objectives listed above by scoring a minimum of 75% on this shop job.</w:t>
      </w:r>
      <w:r>
        <w:rPr>
          <w:rFonts w:ascii="Verdana" w:hAnsi="Verdana"/>
        </w:rPr>
        <w:t xml:space="preserve"> Grading shall be based on the </w:t>
      </w:r>
      <w:r w:rsidRPr="00600F4D">
        <w:rPr>
          <w:rFonts w:ascii="Verdana" w:hAnsi="Verdana"/>
        </w:rPr>
        <w:t xml:space="preserve">Manual Motor Controls </w:t>
      </w:r>
      <w:r>
        <w:rPr>
          <w:rFonts w:ascii="Verdana" w:hAnsi="Verdana"/>
        </w:rPr>
        <w:t>r</w:t>
      </w:r>
      <w:r w:rsidRPr="00600F4D">
        <w:rPr>
          <w:rFonts w:ascii="Verdana" w:hAnsi="Verdana"/>
        </w:rPr>
        <w:t>ubric</w:t>
      </w:r>
      <w:r>
        <w:rPr>
          <w:rFonts w:ascii="Verdana" w:hAnsi="Verdana"/>
        </w:rPr>
        <w:t>.</w:t>
      </w:r>
    </w:p>
    <w:p w14:paraId="79BDA8E2" w14:textId="6EEC37A8" w:rsidR="00BB3C48" w:rsidRPr="007E5AF1" w:rsidRDefault="00BB3C48" w:rsidP="00394B61">
      <w:pPr>
        <w:spacing w:before="120" w:after="120"/>
        <w:rPr>
          <w:rFonts w:ascii="Verdana" w:hAnsi="Verdana"/>
          <w:b/>
        </w:rPr>
      </w:pPr>
      <w:r w:rsidRPr="007E5AF1">
        <w:rPr>
          <w:rFonts w:ascii="Verdana" w:hAnsi="Verdana"/>
          <w:b/>
        </w:rPr>
        <w:t>Instructions</w:t>
      </w:r>
    </w:p>
    <w:p w14:paraId="79BDA8E3" w14:textId="26F46E88" w:rsidR="005A16E9" w:rsidRDefault="00406FED" w:rsidP="00653849">
      <w:pPr>
        <w:spacing w:after="240"/>
        <w:ind w:left="720"/>
        <w:rPr>
          <w:rFonts w:ascii="Verdana" w:hAnsi="Verdana"/>
        </w:rPr>
      </w:pPr>
      <w:bookmarkStart w:id="1" w:name="_Hlk503555325"/>
      <w:r>
        <w:rPr>
          <w:rFonts w:ascii="Verdana" w:hAnsi="Verdana"/>
        </w:rPr>
        <w:t>D</w:t>
      </w:r>
      <w:r w:rsidR="008B11C1">
        <w:rPr>
          <w:rFonts w:ascii="Verdana" w:hAnsi="Verdana"/>
        </w:rPr>
        <w:t xml:space="preserve">esign a </w:t>
      </w:r>
      <w:r w:rsidR="0040524C">
        <w:rPr>
          <w:rFonts w:ascii="Verdana" w:hAnsi="Verdana"/>
        </w:rPr>
        <w:t>forward/reverse</w:t>
      </w:r>
      <w:r w:rsidR="00D310C1">
        <w:rPr>
          <w:rFonts w:ascii="Verdana" w:hAnsi="Verdana"/>
        </w:rPr>
        <w:t xml:space="preserve"> motor control</w:t>
      </w:r>
      <w:r w:rsidR="008B11C1">
        <w:rPr>
          <w:rFonts w:ascii="Verdana" w:hAnsi="Verdana"/>
        </w:rPr>
        <w:t xml:space="preserve"> circuit </w:t>
      </w:r>
      <w:r w:rsidR="0059048B">
        <w:rPr>
          <w:rFonts w:ascii="Verdana" w:hAnsi="Verdana"/>
        </w:rPr>
        <w:t xml:space="preserve">using </w:t>
      </w:r>
      <w:r w:rsidR="0000212B">
        <w:rPr>
          <w:rFonts w:ascii="Verdana" w:hAnsi="Verdana"/>
        </w:rPr>
        <w:t>three</w:t>
      </w:r>
      <w:r w:rsidR="00D73BC4">
        <w:rPr>
          <w:rFonts w:ascii="Verdana" w:hAnsi="Verdana"/>
        </w:rPr>
        <w:t xml:space="preserve"> momentary pushbuttons</w:t>
      </w:r>
      <w:r w:rsidR="0059048B">
        <w:rPr>
          <w:rFonts w:ascii="Verdana" w:hAnsi="Verdana"/>
        </w:rPr>
        <w:t>.</w:t>
      </w:r>
      <w:r w:rsidR="00DA7F94">
        <w:rPr>
          <w:rFonts w:ascii="Verdana" w:hAnsi="Verdana"/>
        </w:rPr>
        <w:t xml:space="preserve"> One pushbutton shall be a “</w:t>
      </w:r>
      <w:r w:rsidR="00D73BC4">
        <w:rPr>
          <w:rFonts w:ascii="Verdana" w:hAnsi="Verdana"/>
        </w:rPr>
        <w:t>forward</w:t>
      </w:r>
      <w:r w:rsidR="00DA7F94">
        <w:rPr>
          <w:rFonts w:ascii="Verdana" w:hAnsi="Verdana"/>
        </w:rPr>
        <w:t>” button</w:t>
      </w:r>
      <w:r w:rsidR="00946FDB">
        <w:rPr>
          <w:rFonts w:ascii="Verdana" w:hAnsi="Verdana"/>
        </w:rPr>
        <w:t>.</w:t>
      </w:r>
      <w:r w:rsidR="00732C58">
        <w:rPr>
          <w:rFonts w:ascii="Verdana" w:hAnsi="Verdana"/>
        </w:rPr>
        <w:t xml:space="preserve"> </w:t>
      </w:r>
      <w:r w:rsidR="00D73BC4">
        <w:rPr>
          <w:rFonts w:ascii="Verdana" w:hAnsi="Verdana"/>
        </w:rPr>
        <w:t>When the forward button is pressed, the motor shall start and con</w:t>
      </w:r>
      <w:r w:rsidR="00300749">
        <w:rPr>
          <w:rFonts w:ascii="Verdana" w:hAnsi="Verdana"/>
        </w:rPr>
        <w:t>tinue to run in a counter-clock</w:t>
      </w:r>
      <w:r w:rsidR="00D73BC4">
        <w:rPr>
          <w:rFonts w:ascii="Verdana" w:hAnsi="Verdana"/>
        </w:rPr>
        <w:t>wise (CCW) fashion even if the “forward” button is no longer pressed. Another pushbutton shall be the “reverse” button. When the reverse button is pressed, the motor shall start</w:t>
      </w:r>
      <w:r w:rsidR="00D9395C">
        <w:rPr>
          <w:rFonts w:ascii="Verdana" w:hAnsi="Verdana"/>
        </w:rPr>
        <w:t xml:space="preserve"> and continue to run in a clock</w:t>
      </w:r>
      <w:r w:rsidR="00D73BC4">
        <w:rPr>
          <w:rFonts w:ascii="Verdana" w:hAnsi="Verdana"/>
        </w:rPr>
        <w:t xml:space="preserve">wise (CW) fashion even if the “reverse” button is no longer pressed. The remaining pushbutton shall be a “stop” button. </w:t>
      </w:r>
      <w:r w:rsidR="00DA7F94">
        <w:rPr>
          <w:rFonts w:ascii="Verdana" w:hAnsi="Verdana"/>
        </w:rPr>
        <w:t xml:space="preserve">If the “stop” button is pressed, the motor shall stop. </w:t>
      </w:r>
      <w:r w:rsidR="00946FDB">
        <w:rPr>
          <w:rFonts w:ascii="Verdana" w:hAnsi="Verdana"/>
        </w:rPr>
        <w:t xml:space="preserve">While </w:t>
      </w:r>
      <w:r w:rsidR="0059048B">
        <w:rPr>
          <w:rFonts w:ascii="Verdana" w:hAnsi="Verdana"/>
        </w:rPr>
        <w:t xml:space="preserve">the </w:t>
      </w:r>
      <w:r w:rsidR="00D310C1">
        <w:rPr>
          <w:rFonts w:ascii="Verdana" w:hAnsi="Verdana"/>
        </w:rPr>
        <w:t>motor</w:t>
      </w:r>
      <w:r w:rsidR="0059048B">
        <w:rPr>
          <w:rFonts w:ascii="Verdana" w:hAnsi="Verdana"/>
        </w:rPr>
        <w:t xml:space="preserve"> is </w:t>
      </w:r>
      <w:r w:rsidR="00D310C1">
        <w:rPr>
          <w:rFonts w:ascii="Verdana" w:hAnsi="Verdana"/>
        </w:rPr>
        <w:t>running</w:t>
      </w:r>
      <w:r w:rsidR="0059048B">
        <w:rPr>
          <w:rFonts w:ascii="Verdana" w:hAnsi="Verdana"/>
        </w:rPr>
        <w:t>, the green light shall come on</w:t>
      </w:r>
      <w:r>
        <w:rPr>
          <w:rFonts w:ascii="Verdana" w:hAnsi="Verdana"/>
        </w:rPr>
        <w:t xml:space="preserve"> and the red light shall be off</w:t>
      </w:r>
      <w:r w:rsidR="00D73BC4">
        <w:rPr>
          <w:rFonts w:ascii="Verdana" w:hAnsi="Verdana"/>
        </w:rPr>
        <w:t xml:space="preserve">. </w:t>
      </w:r>
      <w:r w:rsidR="00D9395C">
        <w:rPr>
          <w:rFonts w:ascii="Verdana" w:hAnsi="Verdana"/>
        </w:rPr>
        <w:t>If the motor is running forward, the yellow light shall be illuminated.</w:t>
      </w:r>
      <w:r w:rsidR="00D9395C" w:rsidRPr="00D9395C">
        <w:rPr>
          <w:rFonts w:ascii="Verdana" w:hAnsi="Verdana"/>
        </w:rPr>
        <w:t xml:space="preserve"> </w:t>
      </w:r>
      <w:r w:rsidR="00D9395C">
        <w:rPr>
          <w:rFonts w:ascii="Verdana" w:hAnsi="Verdana"/>
        </w:rPr>
        <w:t>If the motor is running in reverse, the blue light shall be illuminated.</w:t>
      </w:r>
      <w:r w:rsidR="00D73BC4">
        <w:rPr>
          <w:rFonts w:ascii="Verdana" w:hAnsi="Verdana"/>
        </w:rPr>
        <w:t xml:space="preserve"> </w:t>
      </w:r>
      <w:r w:rsidR="0059048B">
        <w:rPr>
          <w:rFonts w:ascii="Verdana" w:hAnsi="Verdana"/>
        </w:rPr>
        <w:t xml:space="preserve">When the </w:t>
      </w:r>
      <w:r w:rsidR="00D02177">
        <w:rPr>
          <w:rFonts w:ascii="Verdana" w:hAnsi="Verdana"/>
        </w:rPr>
        <w:t xml:space="preserve">motor </w:t>
      </w:r>
      <w:r w:rsidR="00D310C1">
        <w:rPr>
          <w:rFonts w:ascii="Verdana" w:hAnsi="Verdana"/>
        </w:rPr>
        <w:t>is not running</w:t>
      </w:r>
      <w:r w:rsidR="0059048B">
        <w:rPr>
          <w:rFonts w:ascii="Verdana" w:hAnsi="Verdana"/>
        </w:rPr>
        <w:t xml:space="preserve">, the green light shall </w:t>
      </w:r>
      <w:r>
        <w:rPr>
          <w:rFonts w:ascii="Verdana" w:hAnsi="Verdana"/>
        </w:rPr>
        <w:t>be off</w:t>
      </w:r>
      <w:r w:rsidR="0059048B">
        <w:rPr>
          <w:rFonts w:ascii="Verdana" w:hAnsi="Verdana"/>
        </w:rPr>
        <w:t xml:space="preserve"> and the red light shall </w:t>
      </w:r>
      <w:r>
        <w:rPr>
          <w:rFonts w:ascii="Verdana" w:hAnsi="Verdana"/>
        </w:rPr>
        <w:t>be</w:t>
      </w:r>
      <w:r w:rsidR="0059048B">
        <w:rPr>
          <w:rFonts w:ascii="Verdana" w:hAnsi="Verdana"/>
        </w:rPr>
        <w:t xml:space="preserve"> on</w:t>
      </w:r>
      <w:r w:rsidR="00D9395C">
        <w:rPr>
          <w:rFonts w:ascii="Verdana" w:hAnsi="Verdana"/>
        </w:rPr>
        <w:t xml:space="preserve"> (even if the stop button is pressed)</w:t>
      </w:r>
      <w:r w:rsidR="0059048B">
        <w:rPr>
          <w:rFonts w:ascii="Verdana" w:hAnsi="Verdana"/>
        </w:rPr>
        <w:t>.</w:t>
      </w:r>
      <w:r>
        <w:rPr>
          <w:rFonts w:ascii="Verdana" w:hAnsi="Verdana"/>
        </w:rPr>
        <w:t xml:space="preserve"> </w:t>
      </w:r>
      <w:r w:rsidR="008B11C1">
        <w:rPr>
          <w:rFonts w:ascii="Verdana" w:hAnsi="Verdana"/>
        </w:rPr>
        <w:t xml:space="preserve">Use the space </w:t>
      </w:r>
      <w:r w:rsidR="00F4326E">
        <w:rPr>
          <w:rFonts w:ascii="Verdana" w:hAnsi="Verdana"/>
        </w:rPr>
        <w:t>on the opposite side of this page</w:t>
      </w:r>
      <w:r w:rsidR="008B11C1">
        <w:rPr>
          <w:rFonts w:ascii="Verdana" w:hAnsi="Verdana"/>
        </w:rPr>
        <w:t xml:space="preserve"> to design you</w:t>
      </w:r>
      <w:r w:rsidR="0059048B">
        <w:rPr>
          <w:rFonts w:ascii="Verdana" w:hAnsi="Verdana"/>
        </w:rPr>
        <w:t>r</w:t>
      </w:r>
      <w:r w:rsidR="008B11C1">
        <w:rPr>
          <w:rFonts w:ascii="Verdana" w:hAnsi="Verdana"/>
        </w:rPr>
        <w:t xml:space="preserve"> circuit. </w:t>
      </w:r>
      <w:r w:rsidR="00D9395C" w:rsidRPr="00D9395C">
        <w:rPr>
          <w:rFonts w:ascii="Verdana" w:hAnsi="Verdana"/>
          <w:u w:val="single"/>
        </w:rPr>
        <w:t>HINT</w:t>
      </w:r>
      <w:r w:rsidR="00D9395C">
        <w:rPr>
          <w:rFonts w:ascii="Verdana" w:hAnsi="Verdana"/>
        </w:rPr>
        <w:t xml:space="preserve">: You shall need three control relays to complete this job. </w:t>
      </w:r>
      <w:r w:rsidR="008B11C1">
        <w:rPr>
          <w:rFonts w:ascii="Verdana" w:hAnsi="Verdana"/>
        </w:rPr>
        <w:t>Once complete, review your design with you</w:t>
      </w:r>
      <w:r w:rsidR="00394B61">
        <w:rPr>
          <w:rFonts w:ascii="Verdana" w:hAnsi="Verdana"/>
        </w:rPr>
        <w:t>r</w:t>
      </w:r>
      <w:r w:rsidR="008B11C1">
        <w:rPr>
          <w:rFonts w:ascii="Verdana" w:hAnsi="Verdana"/>
        </w:rPr>
        <w:t xml:space="preserve"> instructor. After obtaining approval, you may wire your circuit. </w:t>
      </w:r>
      <w:r w:rsidR="00394B61">
        <w:rPr>
          <w:rFonts w:ascii="Verdana" w:hAnsi="Verdana"/>
        </w:rPr>
        <w:t>L</w:t>
      </w:r>
      <w:r w:rsidR="008B11C1">
        <w:rPr>
          <w:rFonts w:ascii="Verdana" w:hAnsi="Verdana"/>
        </w:rPr>
        <w:t>abel all wires with the appropriate wire n</w:t>
      </w:r>
      <w:r w:rsidR="00394B61">
        <w:rPr>
          <w:rFonts w:ascii="Verdana" w:hAnsi="Verdana"/>
        </w:rPr>
        <w:t>umbers. I</w:t>
      </w:r>
      <w:r w:rsidR="008B11C1">
        <w:rPr>
          <w:rFonts w:ascii="Verdana" w:hAnsi="Verdana"/>
        </w:rPr>
        <w:t>nstructor review</w:t>
      </w:r>
      <w:r w:rsidR="00394B61">
        <w:rPr>
          <w:rFonts w:ascii="Verdana" w:hAnsi="Verdana"/>
        </w:rPr>
        <w:t>s</w:t>
      </w:r>
      <w:r w:rsidR="008B11C1">
        <w:rPr>
          <w:rFonts w:ascii="Verdana" w:hAnsi="Verdana"/>
        </w:rPr>
        <w:t xml:space="preserve"> your wiring before </w:t>
      </w:r>
      <w:r w:rsidR="00394B61">
        <w:rPr>
          <w:rFonts w:ascii="Verdana" w:hAnsi="Verdana"/>
        </w:rPr>
        <w:t xml:space="preserve">you </w:t>
      </w:r>
      <w:proofErr w:type="gramStart"/>
      <w:r w:rsidR="0059048B">
        <w:rPr>
          <w:rFonts w:ascii="Verdana" w:hAnsi="Verdana"/>
        </w:rPr>
        <w:t>energizing</w:t>
      </w:r>
      <w:proofErr w:type="gramEnd"/>
      <w:r w:rsidR="008B11C1">
        <w:rPr>
          <w:rFonts w:ascii="Verdana" w:hAnsi="Verdana"/>
        </w:rPr>
        <w:t xml:space="preserve"> </w:t>
      </w:r>
      <w:r w:rsidR="00394B61">
        <w:rPr>
          <w:rFonts w:ascii="Verdana" w:hAnsi="Verdana"/>
        </w:rPr>
        <w:t>the</w:t>
      </w:r>
      <w:r w:rsidR="008B11C1">
        <w:rPr>
          <w:rFonts w:ascii="Verdana" w:hAnsi="Verdana"/>
        </w:rPr>
        <w:t xml:space="preserve"> circuit.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3150"/>
        <w:gridCol w:w="1170"/>
        <w:gridCol w:w="990"/>
      </w:tblGrid>
      <w:tr w:rsidR="00ED5E56" w14:paraId="4B5D6652" w14:textId="77777777" w:rsidTr="00AC2CA5">
        <w:trPr>
          <w:jc w:val="center"/>
        </w:trPr>
        <w:tc>
          <w:tcPr>
            <w:tcW w:w="1345" w:type="dxa"/>
          </w:tcPr>
          <w:p w14:paraId="5A0FEAC8" w14:textId="77777777" w:rsidR="00ED5E56" w:rsidRDefault="00ED5E56" w:rsidP="00AC2CA5">
            <w:pPr>
              <w:spacing w:before="60" w:after="60"/>
              <w:rPr>
                <w:rFonts w:ascii="Verdana" w:hAnsi="Verdana"/>
              </w:rPr>
            </w:pPr>
            <w:bookmarkStart w:id="2" w:name="_Hlk503555635"/>
            <w:bookmarkEnd w:id="1"/>
          </w:p>
        </w:tc>
        <w:tc>
          <w:tcPr>
            <w:tcW w:w="3150" w:type="dxa"/>
          </w:tcPr>
          <w:p w14:paraId="2FAEF0AB" w14:textId="77777777" w:rsidR="00ED5E56" w:rsidRDefault="00ED5E56" w:rsidP="00AC2CA5">
            <w:pPr>
              <w:spacing w:before="60" w:after="60"/>
              <w:rPr>
                <w:rFonts w:ascii="Verdana" w:hAnsi="Verdana"/>
              </w:rPr>
            </w:pPr>
          </w:p>
        </w:tc>
        <w:tc>
          <w:tcPr>
            <w:tcW w:w="1170" w:type="dxa"/>
          </w:tcPr>
          <w:p w14:paraId="6553AD2E" w14:textId="77777777" w:rsidR="00ED5E56" w:rsidRDefault="00ED5E56" w:rsidP="00AC2CA5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Black</w:t>
            </w:r>
          </w:p>
        </w:tc>
        <w:tc>
          <w:tcPr>
            <w:tcW w:w="990" w:type="dxa"/>
          </w:tcPr>
          <w:p w14:paraId="5627AE7A" w14:textId="77777777" w:rsidR="00ED5E56" w:rsidRDefault="00ED5E56" w:rsidP="00AC2CA5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Red</w:t>
            </w:r>
          </w:p>
        </w:tc>
      </w:tr>
      <w:tr w:rsidR="00ED5E56" w14:paraId="77E21447" w14:textId="77777777" w:rsidTr="00AC2CA5">
        <w:trPr>
          <w:jc w:val="center"/>
        </w:trPr>
        <w:tc>
          <w:tcPr>
            <w:tcW w:w="1345" w:type="dxa"/>
          </w:tcPr>
          <w:p w14:paraId="592B361F" w14:textId="77777777" w:rsidR="00ED5E56" w:rsidRDefault="00ED5E56" w:rsidP="00AC2CA5">
            <w:pPr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Forward</w:t>
            </w:r>
          </w:p>
        </w:tc>
        <w:tc>
          <w:tcPr>
            <w:tcW w:w="3150" w:type="dxa"/>
          </w:tcPr>
          <w:p w14:paraId="69C83766" w14:textId="77777777" w:rsidR="00ED5E56" w:rsidRDefault="00ED5E56" w:rsidP="00AC2CA5">
            <w:pPr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Counter Clockwise (CCW)</w:t>
            </w:r>
          </w:p>
        </w:tc>
        <w:tc>
          <w:tcPr>
            <w:tcW w:w="1170" w:type="dxa"/>
          </w:tcPr>
          <w:p w14:paraId="410232B9" w14:textId="77777777" w:rsidR="00ED5E56" w:rsidRDefault="00ED5E56" w:rsidP="00AC2CA5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</w:t>
            </w:r>
          </w:p>
        </w:tc>
        <w:tc>
          <w:tcPr>
            <w:tcW w:w="990" w:type="dxa"/>
          </w:tcPr>
          <w:p w14:paraId="0C60C7EA" w14:textId="77777777" w:rsidR="00ED5E56" w:rsidRDefault="00ED5E56" w:rsidP="00AC2CA5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</w:tr>
      <w:tr w:rsidR="00ED5E56" w14:paraId="7F74B537" w14:textId="77777777" w:rsidTr="00AC2CA5">
        <w:trPr>
          <w:jc w:val="center"/>
        </w:trPr>
        <w:tc>
          <w:tcPr>
            <w:tcW w:w="1345" w:type="dxa"/>
          </w:tcPr>
          <w:p w14:paraId="3730D171" w14:textId="77777777" w:rsidR="00ED5E56" w:rsidRDefault="00ED5E56" w:rsidP="00AC2CA5">
            <w:pPr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Reverse</w:t>
            </w:r>
          </w:p>
        </w:tc>
        <w:tc>
          <w:tcPr>
            <w:tcW w:w="3150" w:type="dxa"/>
          </w:tcPr>
          <w:p w14:paraId="66DFBA62" w14:textId="77777777" w:rsidR="00ED5E56" w:rsidRDefault="00ED5E56" w:rsidP="00AC2CA5">
            <w:pPr>
              <w:spacing w:before="60" w:after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Clockwise (CW)</w:t>
            </w:r>
          </w:p>
        </w:tc>
        <w:tc>
          <w:tcPr>
            <w:tcW w:w="1170" w:type="dxa"/>
          </w:tcPr>
          <w:p w14:paraId="2FFE35BE" w14:textId="77777777" w:rsidR="00ED5E56" w:rsidRDefault="00ED5E56" w:rsidP="00AC2CA5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5</w:t>
            </w:r>
          </w:p>
        </w:tc>
        <w:tc>
          <w:tcPr>
            <w:tcW w:w="990" w:type="dxa"/>
          </w:tcPr>
          <w:p w14:paraId="46608254" w14:textId="77777777" w:rsidR="00ED5E56" w:rsidRDefault="00ED5E56" w:rsidP="00AC2CA5">
            <w:pPr>
              <w:spacing w:before="60" w:after="60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</w:t>
            </w:r>
          </w:p>
        </w:tc>
      </w:tr>
    </w:tbl>
    <w:p w14:paraId="3B5903FB" w14:textId="77777777" w:rsidR="00ED5E56" w:rsidRPr="00394B61" w:rsidRDefault="00ED5E56" w:rsidP="00ED5E56">
      <w:pPr>
        <w:spacing w:after="0"/>
        <w:ind w:left="720"/>
        <w:rPr>
          <w:rFonts w:ascii="Verdana" w:hAnsi="Verdana"/>
          <w:strike/>
          <w:sz w:val="16"/>
          <w:szCs w:val="16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711"/>
      </w:tblGrid>
      <w:tr w:rsidR="00ED5E56" w14:paraId="4F5E6663" w14:textId="77777777" w:rsidTr="00AC2CA5">
        <w:tc>
          <w:tcPr>
            <w:tcW w:w="5035" w:type="dxa"/>
          </w:tcPr>
          <w:p w14:paraId="60FA778B" w14:textId="77777777" w:rsidR="00ED5E56" w:rsidRDefault="00ED5E56" w:rsidP="00AC2CA5">
            <w:pPr>
              <w:jc w:val="center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738AB4E2" wp14:editId="2B4A48E6">
                  <wp:extent cx="1655064" cy="96012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5064" cy="96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</w:tcPr>
          <w:p w14:paraId="03C8F4A7" w14:textId="77777777" w:rsidR="00ED5E56" w:rsidRDefault="00ED5E56" w:rsidP="00AC2CA5">
            <w:pPr>
              <w:spacing w:after="240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5BDB70B3" wp14:editId="0C7F785E">
                  <wp:extent cx="1883664" cy="96012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3664" cy="96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2"/>
    </w:tbl>
    <w:p w14:paraId="5FC07227" w14:textId="6FB86A21" w:rsidR="00F4326E" w:rsidRDefault="00F4326E" w:rsidP="00935D8A">
      <w:pPr>
        <w:spacing w:before="240" w:after="120"/>
        <w:ind w:left="720"/>
        <w:rPr>
          <w:rFonts w:ascii="Verdana" w:hAnsi="Verdana"/>
          <w:i/>
        </w:rPr>
      </w:pPr>
    </w:p>
    <w:p w14:paraId="069C5013" w14:textId="77777777" w:rsidR="00F4326E" w:rsidRDefault="00F4326E" w:rsidP="00935D8A">
      <w:pPr>
        <w:spacing w:before="240" w:after="120"/>
        <w:ind w:left="720"/>
        <w:rPr>
          <w:rFonts w:ascii="Verdana" w:hAnsi="Verdana"/>
          <w:i/>
        </w:rPr>
        <w:sectPr w:rsidR="00F4326E" w:rsidSect="00B16B3D">
          <w:headerReference w:type="first" r:id="rId10"/>
          <w:footerReference w:type="first" r:id="rId11"/>
          <w:pgSz w:w="12240" w:h="15840" w:code="1"/>
          <w:pgMar w:top="720" w:right="720" w:bottom="720" w:left="1440" w:header="360" w:footer="360" w:gutter="0"/>
          <w:cols w:space="720"/>
          <w:titlePg/>
          <w:docGrid w:linePitch="360"/>
        </w:sectPr>
      </w:pPr>
    </w:p>
    <w:p w14:paraId="37D76ACC" w14:textId="77777777" w:rsidR="00F4326E" w:rsidRDefault="00F4326E" w:rsidP="00F4326E">
      <w:pPr>
        <w:pStyle w:val="ListParagraph"/>
        <w:spacing w:after="0"/>
        <w:contextualSpacing w:val="0"/>
        <w:rPr>
          <w:rFonts w:ascii="Verdana" w:hAnsi="Verdan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single" w:sz="12" w:space="0" w:color="000000" w:themeColor="text1"/>
          <w:bottom w:val="none" w:sz="0" w:space="0" w:color="auto"/>
          <w:right w:val="single" w:sz="12" w:space="0" w:color="000000" w:themeColor="text1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971"/>
        <w:gridCol w:w="971"/>
        <w:gridCol w:w="971"/>
        <w:gridCol w:w="971"/>
        <w:gridCol w:w="971"/>
        <w:gridCol w:w="971"/>
        <w:gridCol w:w="971"/>
        <w:gridCol w:w="971"/>
        <w:gridCol w:w="971"/>
      </w:tblGrid>
      <w:tr w:rsidR="00F4326E" w14:paraId="1BC1080C" w14:textId="77777777" w:rsidTr="00B23026">
        <w:trPr>
          <w:trHeight w:val="720"/>
          <w:jc w:val="center"/>
        </w:trPr>
        <w:tc>
          <w:tcPr>
            <w:tcW w:w="971" w:type="dxa"/>
          </w:tcPr>
          <w:p w14:paraId="5E28EC00" w14:textId="77777777" w:rsidR="00F4326E" w:rsidRDefault="00F4326E" w:rsidP="00B23026"/>
        </w:tc>
        <w:tc>
          <w:tcPr>
            <w:tcW w:w="971" w:type="dxa"/>
          </w:tcPr>
          <w:p w14:paraId="62F2984F" w14:textId="77777777" w:rsidR="00F4326E" w:rsidRDefault="00F4326E" w:rsidP="00B23026"/>
        </w:tc>
        <w:tc>
          <w:tcPr>
            <w:tcW w:w="971" w:type="dxa"/>
          </w:tcPr>
          <w:p w14:paraId="0FCA0683" w14:textId="77777777" w:rsidR="00F4326E" w:rsidRDefault="00F4326E" w:rsidP="00B23026"/>
        </w:tc>
        <w:tc>
          <w:tcPr>
            <w:tcW w:w="971" w:type="dxa"/>
          </w:tcPr>
          <w:p w14:paraId="54689413" w14:textId="77777777" w:rsidR="00F4326E" w:rsidRDefault="00F4326E" w:rsidP="00B23026"/>
        </w:tc>
        <w:tc>
          <w:tcPr>
            <w:tcW w:w="971" w:type="dxa"/>
          </w:tcPr>
          <w:p w14:paraId="4B05777E" w14:textId="77777777" w:rsidR="00F4326E" w:rsidRDefault="00F4326E" w:rsidP="00B23026"/>
        </w:tc>
        <w:tc>
          <w:tcPr>
            <w:tcW w:w="971" w:type="dxa"/>
          </w:tcPr>
          <w:p w14:paraId="2BC5E767" w14:textId="77777777" w:rsidR="00F4326E" w:rsidRDefault="00F4326E" w:rsidP="00B23026"/>
        </w:tc>
        <w:tc>
          <w:tcPr>
            <w:tcW w:w="971" w:type="dxa"/>
          </w:tcPr>
          <w:p w14:paraId="624B30F5" w14:textId="77777777" w:rsidR="00F4326E" w:rsidRDefault="00F4326E" w:rsidP="00B23026"/>
        </w:tc>
        <w:tc>
          <w:tcPr>
            <w:tcW w:w="971" w:type="dxa"/>
          </w:tcPr>
          <w:p w14:paraId="79A21F56" w14:textId="77777777" w:rsidR="00F4326E" w:rsidRDefault="00F4326E" w:rsidP="00B23026"/>
        </w:tc>
        <w:tc>
          <w:tcPr>
            <w:tcW w:w="971" w:type="dxa"/>
          </w:tcPr>
          <w:p w14:paraId="5B991B81" w14:textId="77777777" w:rsidR="00F4326E" w:rsidRDefault="00F4326E" w:rsidP="00B23026"/>
        </w:tc>
      </w:tr>
      <w:tr w:rsidR="00F4326E" w14:paraId="181EB9F3" w14:textId="77777777" w:rsidTr="00B23026">
        <w:trPr>
          <w:trHeight w:val="720"/>
          <w:jc w:val="center"/>
        </w:trPr>
        <w:tc>
          <w:tcPr>
            <w:tcW w:w="971" w:type="dxa"/>
          </w:tcPr>
          <w:p w14:paraId="4A381B72" w14:textId="77777777" w:rsidR="00F4326E" w:rsidRDefault="00F4326E" w:rsidP="00B23026"/>
        </w:tc>
        <w:tc>
          <w:tcPr>
            <w:tcW w:w="971" w:type="dxa"/>
          </w:tcPr>
          <w:p w14:paraId="6581B5DC" w14:textId="77777777" w:rsidR="00F4326E" w:rsidRDefault="00F4326E" w:rsidP="00B23026"/>
        </w:tc>
        <w:tc>
          <w:tcPr>
            <w:tcW w:w="971" w:type="dxa"/>
          </w:tcPr>
          <w:p w14:paraId="3C2AA3C5" w14:textId="77777777" w:rsidR="00F4326E" w:rsidRDefault="00F4326E" w:rsidP="00B23026"/>
        </w:tc>
        <w:tc>
          <w:tcPr>
            <w:tcW w:w="971" w:type="dxa"/>
          </w:tcPr>
          <w:p w14:paraId="4AD99728" w14:textId="77777777" w:rsidR="00F4326E" w:rsidRDefault="00F4326E" w:rsidP="00B23026"/>
        </w:tc>
        <w:tc>
          <w:tcPr>
            <w:tcW w:w="971" w:type="dxa"/>
          </w:tcPr>
          <w:p w14:paraId="1888A42A" w14:textId="77777777" w:rsidR="00F4326E" w:rsidRDefault="00F4326E" w:rsidP="00B23026"/>
        </w:tc>
        <w:tc>
          <w:tcPr>
            <w:tcW w:w="971" w:type="dxa"/>
          </w:tcPr>
          <w:p w14:paraId="4D0E8F70" w14:textId="77777777" w:rsidR="00F4326E" w:rsidRDefault="00F4326E" w:rsidP="00B23026"/>
        </w:tc>
        <w:tc>
          <w:tcPr>
            <w:tcW w:w="971" w:type="dxa"/>
          </w:tcPr>
          <w:p w14:paraId="42A18DA9" w14:textId="77777777" w:rsidR="00F4326E" w:rsidRDefault="00F4326E" w:rsidP="00B23026"/>
        </w:tc>
        <w:tc>
          <w:tcPr>
            <w:tcW w:w="971" w:type="dxa"/>
          </w:tcPr>
          <w:p w14:paraId="4AC45B4B" w14:textId="77777777" w:rsidR="00F4326E" w:rsidRDefault="00F4326E" w:rsidP="00B23026"/>
        </w:tc>
        <w:tc>
          <w:tcPr>
            <w:tcW w:w="971" w:type="dxa"/>
          </w:tcPr>
          <w:p w14:paraId="69EF3059" w14:textId="77777777" w:rsidR="00F4326E" w:rsidRDefault="00F4326E" w:rsidP="00B23026"/>
        </w:tc>
      </w:tr>
      <w:tr w:rsidR="00F4326E" w14:paraId="57CD185A" w14:textId="77777777" w:rsidTr="00B23026">
        <w:trPr>
          <w:trHeight w:val="720"/>
          <w:jc w:val="center"/>
        </w:trPr>
        <w:tc>
          <w:tcPr>
            <w:tcW w:w="971" w:type="dxa"/>
          </w:tcPr>
          <w:p w14:paraId="6DD05D2A" w14:textId="77777777" w:rsidR="00F4326E" w:rsidRDefault="00F4326E" w:rsidP="00B23026"/>
        </w:tc>
        <w:tc>
          <w:tcPr>
            <w:tcW w:w="971" w:type="dxa"/>
          </w:tcPr>
          <w:p w14:paraId="6D9315CE" w14:textId="77777777" w:rsidR="00F4326E" w:rsidRDefault="00F4326E" w:rsidP="00B23026"/>
        </w:tc>
        <w:tc>
          <w:tcPr>
            <w:tcW w:w="971" w:type="dxa"/>
          </w:tcPr>
          <w:p w14:paraId="3EB88249" w14:textId="77777777" w:rsidR="00F4326E" w:rsidRDefault="00F4326E" w:rsidP="00B23026"/>
        </w:tc>
        <w:tc>
          <w:tcPr>
            <w:tcW w:w="971" w:type="dxa"/>
          </w:tcPr>
          <w:p w14:paraId="476B0D80" w14:textId="77777777" w:rsidR="00F4326E" w:rsidRDefault="00F4326E" w:rsidP="00B23026"/>
        </w:tc>
        <w:tc>
          <w:tcPr>
            <w:tcW w:w="971" w:type="dxa"/>
          </w:tcPr>
          <w:p w14:paraId="70F1BF50" w14:textId="77777777" w:rsidR="00F4326E" w:rsidRDefault="00F4326E" w:rsidP="00B23026"/>
        </w:tc>
        <w:tc>
          <w:tcPr>
            <w:tcW w:w="971" w:type="dxa"/>
          </w:tcPr>
          <w:p w14:paraId="05455BC6" w14:textId="77777777" w:rsidR="00F4326E" w:rsidRDefault="00F4326E" w:rsidP="00B23026"/>
        </w:tc>
        <w:tc>
          <w:tcPr>
            <w:tcW w:w="971" w:type="dxa"/>
          </w:tcPr>
          <w:p w14:paraId="50DE6A35" w14:textId="77777777" w:rsidR="00F4326E" w:rsidRDefault="00F4326E" w:rsidP="00B23026"/>
        </w:tc>
        <w:tc>
          <w:tcPr>
            <w:tcW w:w="971" w:type="dxa"/>
          </w:tcPr>
          <w:p w14:paraId="7F9D64B1" w14:textId="77777777" w:rsidR="00F4326E" w:rsidRDefault="00F4326E" w:rsidP="00B23026"/>
        </w:tc>
        <w:tc>
          <w:tcPr>
            <w:tcW w:w="971" w:type="dxa"/>
          </w:tcPr>
          <w:p w14:paraId="542CDAA7" w14:textId="77777777" w:rsidR="00F4326E" w:rsidRDefault="00F4326E" w:rsidP="00B23026"/>
        </w:tc>
      </w:tr>
      <w:tr w:rsidR="00F4326E" w14:paraId="5999FD69" w14:textId="77777777" w:rsidTr="00B23026">
        <w:trPr>
          <w:trHeight w:val="720"/>
          <w:jc w:val="center"/>
        </w:trPr>
        <w:tc>
          <w:tcPr>
            <w:tcW w:w="971" w:type="dxa"/>
          </w:tcPr>
          <w:p w14:paraId="17B711A7" w14:textId="77777777" w:rsidR="00F4326E" w:rsidRDefault="00F4326E" w:rsidP="00B23026"/>
        </w:tc>
        <w:tc>
          <w:tcPr>
            <w:tcW w:w="971" w:type="dxa"/>
          </w:tcPr>
          <w:p w14:paraId="652CE33F" w14:textId="77777777" w:rsidR="00F4326E" w:rsidRDefault="00F4326E" w:rsidP="00B23026"/>
        </w:tc>
        <w:tc>
          <w:tcPr>
            <w:tcW w:w="971" w:type="dxa"/>
          </w:tcPr>
          <w:p w14:paraId="0616CED8" w14:textId="77777777" w:rsidR="00F4326E" w:rsidRDefault="00F4326E" w:rsidP="00B23026"/>
        </w:tc>
        <w:tc>
          <w:tcPr>
            <w:tcW w:w="971" w:type="dxa"/>
          </w:tcPr>
          <w:p w14:paraId="3409D79C" w14:textId="77777777" w:rsidR="00F4326E" w:rsidRDefault="00F4326E" w:rsidP="00B23026"/>
        </w:tc>
        <w:tc>
          <w:tcPr>
            <w:tcW w:w="971" w:type="dxa"/>
          </w:tcPr>
          <w:p w14:paraId="78A15CC7" w14:textId="77777777" w:rsidR="00F4326E" w:rsidRDefault="00F4326E" w:rsidP="00B23026"/>
        </w:tc>
        <w:tc>
          <w:tcPr>
            <w:tcW w:w="971" w:type="dxa"/>
          </w:tcPr>
          <w:p w14:paraId="617127B7" w14:textId="77777777" w:rsidR="00F4326E" w:rsidRDefault="00F4326E" w:rsidP="00B23026"/>
        </w:tc>
        <w:tc>
          <w:tcPr>
            <w:tcW w:w="971" w:type="dxa"/>
          </w:tcPr>
          <w:p w14:paraId="4D0D8733" w14:textId="77777777" w:rsidR="00F4326E" w:rsidRDefault="00F4326E" w:rsidP="00B23026"/>
        </w:tc>
        <w:tc>
          <w:tcPr>
            <w:tcW w:w="971" w:type="dxa"/>
          </w:tcPr>
          <w:p w14:paraId="1B0882B3" w14:textId="77777777" w:rsidR="00F4326E" w:rsidRDefault="00F4326E" w:rsidP="00B23026"/>
        </w:tc>
        <w:tc>
          <w:tcPr>
            <w:tcW w:w="971" w:type="dxa"/>
          </w:tcPr>
          <w:p w14:paraId="308AD855" w14:textId="77777777" w:rsidR="00F4326E" w:rsidRDefault="00F4326E" w:rsidP="00B23026"/>
        </w:tc>
      </w:tr>
      <w:tr w:rsidR="00F4326E" w14:paraId="033BEC3A" w14:textId="77777777" w:rsidTr="00B23026">
        <w:trPr>
          <w:trHeight w:val="720"/>
          <w:jc w:val="center"/>
        </w:trPr>
        <w:tc>
          <w:tcPr>
            <w:tcW w:w="971" w:type="dxa"/>
          </w:tcPr>
          <w:p w14:paraId="4BFCA8A7" w14:textId="77777777" w:rsidR="00F4326E" w:rsidRDefault="00F4326E" w:rsidP="00B23026"/>
        </w:tc>
        <w:tc>
          <w:tcPr>
            <w:tcW w:w="971" w:type="dxa"/>
          </w:tcPr>
          <w:p w14:paraId="36DEF386" w14:textId="77777777" w:rsidR="00F4326E" w:rsidRDefault="00F4326E" w:rsidP="00B23026"/>
        </w:tc>
        <w:tc>
          <w:tcPr>
            <w:tcW w:w="971" w:type="dxa"/>
          </w:tcPr>
          <w:p w14:paraId="223121E4" w14:textId="77777777" w:rsidR="00F4326E" w:rsidRDefault="00F4326E" w:rsidP="00B23026"/>
        </w:tc>
        <w:tc>
          <w:tcPr>
            <w:tcW w:w="971" w:type="dxa"/>
          </w:tcPr>
          <w:p w14:paraId="51EDE2DF" w14:textId="77777777" w:rsidR="00F4326E" w:rsidRDefault="00F4326E" w:rsidP="00B23026"/>
        </w:tc>
        <w:tc>
          <w:tcPr>
            <w:tcW w:w="971" w:type="dxa"/>
          </w:tcPr>
          <w:p w14:paraId="2E2563F3" w14:textId="77777777" w:rsidR="00F4326E" w:rsidRDefault="00F4326E" w:rsidP="00B23026"/>
        </w:tc>
        <w:tc>
          <w:tcPr>
            <w:tcW w:w="971" w:type="dxa"/>
          </w:tcPr>
          <w:p w14:paraId="6B781A12" w14:textId="77777777" w:rsidR="00F4326E" w:rsidRDefault="00F4326E" w:rsidP="00B23026"/>
        </w:tc>
        <w:tc>
          <w:tcPr>
            <w:tcW w:w="971" w:type="dxa"/>
          </w:tcPr>
          <w:p w14:paraId="798D189A" w14:textId="77777777" w:rsidR="00F4326E" w:rsidRDefault="00F4326E" w:rsidP="00B23026"/>
        </w:tc>
        <w:tc>
          <w:tcPr>
            <w:tcW w:w="971" w:type="dxa"/>
          </w:tcPr>
          <w:p w14:paraId="34F5B3B9" w14:textId="77777777" w:rsidR="00F4326E" w:rsidRDefault="00F4326E" w:rsidP="00B23026"/>
        </w:tc>
        <w:tc>
          <w:tcPr>
            <w:tcW w:w="971" w:type="dxa"/>
          </w:tcPr>
          <w:p w14:paraId="50FC89B6" w14:textId="77777777" w:rsidR="00F4326E" w:rsidRDefault="00F4326E" w:rsidP="00B23026"/>
        </w:tc>
      </w:tr>
      <w:tr w:rsidR="006F1EB6" w14:paraId="0B5E4542" w14:textId="77777777" w:rsidTr="00B23026">
        <w:trPr>
          <w:trHeight w:val="720"/>
          <w:jc w:val="center"/>
        </w:trPr>
        <w:tc>
          <w:tcPr>
            <w:tcW w:w="971" w:type="dxa"/>
          </w:tcPr>
          <w:p w14:paraId="47FB8484" w14:textId="77777777" w:rsidR="006F1EB6" w:rsidRDefault="006F1EB6" w:rsidP="00B23026"/>
        </w:tc>
        <w:tc>
          <w:tcPr>
            <w:tcW w:w="971" w:type="dxa"/>
          </w:tcPr>
          <w:p w14:paraId="17179FAF" w14:textId="77777777" w:rsidR="006F1EB6" w:rsidRDefault="006F1EB6" w:rsidP="00B23026"/>
        </w:tc>
        <w:tc>
          <w:tcPr>
            <w:tcW w:w="971" w:type="dxa"/>
          </w:tcPr>
          <w:p w14:paraId="0055CD5A" w14:textId="77777777" w:rsidR="006F1EB6" w:rsidRDefault="006F1EB6" w:rsidP="00B23026"/>
        </w:tc>
        <w:tc>
          <w:tcPr>
            <w:tcW w:w="971" w:type="dxa"/>
          </w:tcPr>
          <w:p w14:paraId="76B3A1D3" w14:textId="77777777" w:rsidR="006F1EB6" w:rsidRDefault="006F1EB6" w:rsidP="00B23026"/>
        </w:tc>
        <w:tc>
          <w:tcPr>
            <w:tcW w:w="971" w:type="dxa"/>
          </w:tcPr>
          <w:p w14:paraId="64541B54" w14:textId="77777777" w:rsidR="006F1EB6" w:rsidRDefault="006F1EB6" w:rsidP="00B23026"/>
        </w:tc>
        <w:tc>
          <w:tcPr>
            <w:tcW w:w="971" w:type="dxa"/>
          </w:tcPr>
          <w:p w14:paraId="09A96187" w14:textId="77777777" w:rsidR="006F1EB6" w:rsidRDefault="006F1EB6" w:rsidP="00B23026"/>
        </w:tc>
        <w:tc>
          <w:tcPr>
            <w:tcW w:w="971" w:type="dxa"/>
          </w:tcPr>
          <w:p w14:paraId="420F1CC2" w14:textId="77777777" w:rsidR="006F1EB6" w:rsidRDefault="006F1EB6" w:rsidP="00B23026"/>
        </w:tc>
        <w:tc>
          <w:tcPr>
            <w:tcW w:w="971" w:type="dxa"/>
          </w:tcPr>
          <w:p w14:paraId="58CF1877" w14:textId="77777777" w:rsidR="006F1EB6" w:rsidRDefault="006F1EB6" w:rsidP="00B23026"/>
        </w:tc>
        <w:tc>
          <w:tcPr>
            <w:tcW w:w="971" w:type="dxa"/>
          </w:tcPr>
          <w:p w14:paraId="1BEA6CD7" w14:textId="77777777" w:rsidR="006F1EB6" w:rsidRDefault="006F1EB6" w:rsidP="00B23026"/>
        </w:tc>
      </w:tr>
      <w:tr w:rsidR="006F1EB6" w14:paraId="75CFFD00" w14:textId="77777777" w:rsidTr="00B23026">
        <w:trPr>
          <w:trHeight w:val="720"/>
          <w:jc w:val="center"/>
        </w:trPr>
        <w:tc>
          <w:tcPr>
            <w:tcW w:w="971" w:type="dxa"/>
          </w:tcPr>
          <w:p w14:paraId="430D84E6" w14:textId="77777777" w:rsidR="006F1EB6" w:rsidRDefault="006F1EB6" w:rsidP="00B23026"/>
        </w:tc>
        <w:tc>
          <w:tcPr>
            <w:tcW w:w="971" w:type="dxa"/>
          </w:tcPr>
          <w:p w14:paraId="78B032F5" w14:textId="77777777" w:rsidR="006F1EB6" w:rsidRDefault="006F1EB6" w:rsidP="00B23026"/>
        </w:tc>
        <w:tc>
          <w:tcPr>
            <w:tcW w:w="971" w:type="dxa"/>
          </w:tcPr>
          <w:p w14:paraId="1A9FE52E" w14:textId="77777777" w:rsidR="006F1EB6" w:rsidRDefault="006F1EB6" w:rsidP="00B23026"/>
        </w:tc>
        <w:tc>
          <w:tcPr>
            <w:tcW w:w="971" w:type="dxa"/>
          </w:tcPr>
          <w:p w14:paraId="0327D913" w14:textId="77777777" w:rsidR="006F1EB6" w:rsidRDefault="006F1EB6" w:rsidP="00B23026"/>
        </w:tc>
        <w:tc>
          <w:tcPr>
            <w:tcW w:w="971" w:type="dxa"/>
          </w:tcPr>
          <w:p w14:paraId="2ABF6CB2" w14:textId="77777777" w:rsidR="006F1EB6" w:rsidRDefault="006F1EB6" w:rsidP="00B23026"/>
        </w:tc>
        <w:tc>
          <w:tcPr>
            <w:tcW w:w="971" w:type="dxa"/>
          </w:tcPr>
          <w:p w14:paraId="0CB9A463" w14:textId="77777777" w:rsidR="006F1EB6" w:rsidRDefault="006F1EB6" w:rsidP="00B23026"/>
        </w:tc>
        <w:tc>
          <w:tcPr>
            <w:tcW w:w="971" w:type="dxa"/>
          </w:tcPr>
          <w:p w14:paraId="48E42B87" w14:textId="77777777" w:rsidR="006F1EB6" w:rsidRDefault="006F1EB6" w:rsidP="00B23026"/>
        </w:tc>
        <w:tc>
          <w:tcPr>
            <w:tcW w:w="971" w:type="dxa"/>
          </w:tcPr>
          <w:p w14:paraId="7466B168" w14:textId="77777777" w:rsidR="006F1EB6" w:rsidRDefault="006F1EB6" w:rsidP="00B23026"/>
        </w:tc>
        <w:tc>
          <w:tcPr>
            <w:tcW w:w="971" w:type="dxa"/>
          </w:tcPr>
          <w:p w14:paraId="22B0DB0B" w14:textId="77777777" w:rsidR="006F1EB6" w:rsidRDefault="006F1EB6" w:rsidP="00B23026"/>
        </w:tc>
      </w:tr>
      <w:tr w:rsidR="00F4326E" w14:paraId="67105DD5" w14:textId="77777777" w:rsidTr="00B23026">
        <w:trPr>
          <w:trHeight w:val="720"/>
          <w:jc w:val="center"/>
        </w:trPr>
        <w:tc>
          <w:tcPr>
            <w:tcW w:w="971" w:type="dxa"/>
          </w:tcPr>
          <w:p w14:paraId="2CE23022" w14:textId="77777777" w:rsidR="00F4326E" w:rsidRDefault="00F4326E" w:rsidP="00B23026"/>
        </w:tc>
        <w:tc>
          <w:tcPr>
            <w:tcW w:w="971" w:type="dxa"/>
          </w:tcPr>
          <w:p w14:paraId="7C5D51A1" w14:textId="77777777" w:rsidR="00F4326E" w:rsidRDefault="00F4326E" w:rsidP="00B23026"/>
        </w:tc>
        <w:tc>
          <w:tcPr>
            <w:tcW w:w="971" w:type="dxa"/>
          </w:tcPr>
          <w:p w14:paraId="2311970F" w14:textId="77777777" w:rsidR="00F4326E" w:rsidRDefault="00F4326E" w:rsidP="00B23026"/>
        </w:tc>
        <w:tc>
          <w:tcPr>
            <w:tcW w:w="971" w:type="dxa"/>
          </w:tcPr>
          <w:p w14:paraId="74DCE0CE" w14:textId="77777777" w:rsidR="00F4326E" w:rsidRDefault="00F4326E" w:rsidP="00B23026"/>
        </w:tc>
        <w:tc>
          <w:tcPr>
            <w:tcW w:w="971" w:type="dxa"/>
          </w:tcPr>
          <w:p w14:paraId="58A92E2E" w14:textId="77777777" w:rsidR="00F4326E" w:rsidRDefault="00F4326E" w:rsidP="00B23026"/>
        </w:tc>
        <w:tc>
          <w:tcPr>
            <w:tcW w:w="971" w:type="dxa"/>
          </w:tcPr>
          <w:p w14:paraId="6D5D718D" w14:textId="77777777" w:rsidR="00F4326E" w:rsidRDefault="00F4326E" w:rsidP="00B23026"/>
        </w:tc>
        <w:tc>
          <w:tcPr>
            <w:tcW w:w="971" w:type="dxa"/>
          </w:tcPr>
          <w:p w14:paraId="34DA1C12" w14:textId="77777777" w:rsidR="00F4326E" w:rsidRDefault="00F4326E" w:rsidP="00B23026"/>
        </w:tc>
        <w:tc>
          <w:tcPr>
            <w:tcW w:w="971" w:type="dxa"/>
          </w:tcPr>
          <w:p w14:paraId="2E739D1B" w14:textId="77777777" w:rsidR="00F4326E" w:rsidRDefault="00F4326E" w:rsidP="00B23026"/>
        </w:tc>
        <w:tc>
          <w:tcPr>
            <w:tcW w:w="971" w:type="dxa"/>
          </w:tcPr>
          <w:p w14:paraId="245EE1FD" w14:textId="77777777" w:rsidR="00F4326E" w:rsidRDefault="00F4326E" w:rsidP="00B23026"/>
        </w:tc>
      </w:tr>
      <w:tr w:rsidR="006F1EB6" w14:paraId="438A740B" w14:textId="77777777" w:rsidTr="00B23026">
        <w:trPr>
          <w:trHeight w:val="720"/>
          <w:jc w:val="center"/>
        </w:trPr>
        <w:tc>
          <w:tcPr>
            <w:tcW w:w="971" w:type="dxa"/>
          </w:tcPr>
          <w:p w14:paraId="49B84795" w14:textId="77777777" w:rsidR="006F1EB6" w:rsidRDefault="006F1EB6" w:rsidP="00B23026"/>
        </w:tc>
        <w:tc>
          <w:tcPr>
            <w:tcW w:w="971" w:type="dxa"/>
          </w:tcPr>
          <w:p w14:paraId="3D9EFC7D" w14:textId="77777777" w:rsidR="006F1EB6" w:rsidRDefault="006F1EB6" w:rsidP="00B23026"/>
        </w:tc>
        <w:tc>
          <w:tcPr>
            <w:tcW w:w="971" w:type="dxa"/>
          </w:tcPr>
          <w:p w14:paraId="17492DB1" w14:textId="77777777" w:rsidR="006F1EB6" w:rsidRDefault="006F1EB6" w:rsidP="00B23026"/>
        </w:tc>
        <w:tc>
          <w:tcPr>
            <w:tcW w:w="971" w:type="dxa"/>
          </w:tcPr>
          <w:p w14:paraId="6D6A9074" w14:textId="77777777" w:rsidR="006F1EB6" w:rsidRDefault="006F1EB6" w:rsidP="00B23026"/>
        </w:tc>
        <w:tc>
          <w:tcPr>
            <w:tcW w:w="971" w:type="dxa"/>
          </w:tcPr>
          <w:p w14:paraId="2C3491FA" w14:textId="77777777" w:rsidR="006F1EB6" w:rsidRDefault="006F1EB6" w:rsidP="00B23026"/>
        </w:tc>
        <w:tc>
          <w:tcPr>
            <w:tcW w:w="971" w:type="dxa"/>
          </w:tcPr>
          <w:p w14:paraId="77D0E395" w14:textId="77777777" w:rsidR="006F1EB6" w:rsidRDefault="006F1EB6" w:rsidP="00B23026"/>
        </w:tc>
        <w:tc>
          <w:tcPr>
            <w:tcW w:w="971" w:type="dxa"/>
          </w:tcPr>
          <w:p w14:paraId="23B7BB13" w14:textId="77777777" w:rsidR="006F1EB6" w:rsidRDefault="006F1EB6" w:rsidP="00B23026"/>
        </w:tc>
        <w:tc>
          <w:tcPr>
            <w:tcW w:w="971" w:type="dxa"/>
          </w:tcPr>
          <w:p w14:paraId="5A9089C3" w14:textId="77777777" w:rsidR="006F1EB6" w:rsidRDefault="006F1EB6" w:rsidP="00B23026"/>
        </w:tc>
        <w:tc>
          <w:tcPr>
            <w:tcW w:w="971" w:type="dxa"/>
          </w:tcPr>
          <w:p w14:paraId="7601F114" w14:textId="77777777" w:rsidR="006F1EB6" w:rsidRDefault="006F1EB6" w:rsidP="00B23026"/>
        </w:tc>
      </w:tr>
      <w:tr w:rsidR="00F4326E" w14:paraId="327E9AFE" w14:textId="77777777" w:rsidTr="00B23026">
        <w:trPr>
          <w:trHeight w:val="720"/>
          <w:jc w:val="center"/>
        </w:trPr>
        <w:tc>
          <w:tcPr>
            <w:tcW w:w="971" w:type="dxa"/>
          </w:tcPr>
          <w:p w14:paraId="575E6237" w14:textId="77777777" w:rsidR="00F4326E" w:rsidRDefault="00F4326E" w:rsidP="00B23026"/>
        </w:tc>
        <w:tc>
          <w:tcPr>
            <w:tcW w:w="971" w:type="dxa"/>
          </w:tcPr>
          <w:p w14:paraId="5AEAB81D" w14:textId="77777777" w:rsidR="00F4326E" w:rsidRDefault="00F4326E" w:rsidP="00B23026"/>
        </w:tc>
        <w:tc>
          <w:tcPr>
            <w:tcW w:w="971" w:type="dxa"/>
          </w:tcPr>
          <w:p w14:paraId="79A60C18" w14:textId="77777777" w:rsidR="00F4326E" w:rsidRDefault="00F4326E" w:rsidP="00B23026"/>
        </w:tc>
        <w:tc>
          <w:tcPr>
            <w:tcW w:w="971" w:type="dxa"/>
          </w:tcPr>
          <w:p w14:paraId="722AF392" w14:textId="77777777" w:rsidR="00F4326E" w:rsidRDefault="00F4326E" w:rsidP="00B23026"/>
        </w:tc>
        <w:tc>
          <w:tcPr>
            <w:tcW w:w="971" w:type="dxa"/>
          </w:tcPr>
          <w:p w14:paraId="74CF15CE" w14:textId="77777777" w:rsidR="00F4326E" w:rsidRDefault="00F4326E" w:rsidP="00B23026"/>
        </w:tc>
        <w:tc>
          <w:tcPr>
            <w:tcW w:w="971" w:type="dxa"/>
          </w:tcPr>
          <w:p w14:paraId="47848416" w14:textId="77777777" w:rsidR="00F4326E" w:rsidRDefault="00F4326E" w:rsidP="00B23026"/>
        </w:tc>
        <w:tc>
          <w:tcPr>
            <w:tcW w:w="971" w:type="dxa"/>
          </w:tcPr>
          <w:p w14:paraId="41CC0A65" w14:textId="77777777" w:rsidR="00F4326E" w:rsidRDefault="00F4326E" w:rsidP="00B23026"/>
        </w:tc>
        <w:tc>
          <w:tcPr>
            <w:tcW w:w="971" w:type="dxa"/>
          </w:tcPr>
          <w:p w14:paraId="4BB7ACB1" w14:textId="77777777" w:rsidR="00F4326E" w:rsidRDefault="00F4326E" w:rsidP="00B23026"/>
        </w:tc>
        <w:tc>
          <w:tcPr>
            <w:tcW w:w="971" w:type="dxa"/>
          </w:tcPr>
          <w:p w14:paraId="6068E0A2" w14:textId="77777777" w:rsidR="00F4326E" w:rsidRDefault="00F4326E" w:rsidP="00B23026"/>
        </w:tc>
      </w:tr>
      <w:tr w:rsidR="00F4326E" w14:paraId="44AD70DD" w14:textId="77777777" w:rsidTr="00B23026">
        <w:trPr>
          <w:trHeight w:val="720"/>
          <w:jc w:val="center"/>
        </w:trPr>
        <w:tc>
          <w:tcPr>
            <w:tcW w:w="971" w:type="dxa"/>
            <w:tcBorders>
              <w:bottom w:val="nil"/>
            </w:tcBorders>
          </w:tcPr>
          <w:p w14:paraId="1C21CBF4" w14:textId="77777777" w:rsidR="00F4326E" w:rsidRDefault="00F4326E" w:rsidP="00B23026"/>
        </w:tc>
        <w:tc>
          <w:tcPr>
            <w:tcW w:w="971" w:type="dxa"/>
            <w:tcBorders>
              <w:bottom w:val="nil"/>
            </w:tcBorders>
          </w:tcPr>
          <w:p w14:paraId="579A06B6" w14:textId="77777777" w:rsidR="00F4326E" w:rsidRDefault="00F4326E" w:rsidP="00B23026"/>
        </w:tc>
        <w:tc>
          <w:tcPr>
            <w:tcW w:w="971" w:type="dxa"/>
            <w:tcBorders>
              <w:bottom w:val="nil"/>
            </w:tcBorders>
          </w:tcPr>
          <w:p w14:paraId="4B00615D" w14:textId="77777777" w:rsidR="00F4326E" w:rsidRDefault="00F4326E" w:rsidP="00B23026"/>
        </w:tc>
        <w:tc>
          <w:tcPr>
            <w:tcW w:w="971" w:type="dxa"/>
            <w:tcBorders>
              <w:bottom w:val="nil"/>
            </w:tcBorders>
          </w:tcPr>
          <w:p w14:paraId="68A4002E" w14:textId="77777777" w:rsidR="00F4326E" w:rsidRDefault="00F4326E" w:rsidP="00B23026"/>
        </w:tc>
        <w:tc>
          <w:tcPr>
            <w:tcW w:w="971" w:type="dxa"/>
            <w:tcBorders>
              <w:bottom w:val="nil"/>
            </w:tcBorders>
          </w:tcPr>
          <w:p w14:paraId="76A7C4EA" w14:textId="77777777" w:rsidR="00F4326E" w:rsidRDefault="00F4326E" w:rsidP="00B23026"/>
        </w:tc>
        <w:tc>
          <w:tcPr>
            <w:tcW w:w="971" w:type="dxa"/>
            <w:tcBorders>
              <w:bottom w:val="nil"/>
            </w:tcBorders>
          </w:tcPr>
          <w:p w14:paraId="1D3A4DE7" w14:textId="77777777" w:rsidR="00F4326E" w:rsidRDefault="00F4326E" w:rsidP="00B23026"/>
        </w:tc>
        <w:tc>
          <w:tcPr>
            <w:tcW w:w="971" w:type="dxa"/>
            <w:tcBorders>
              <w:bottom w:val="nil"/>
            </w:tcBorders>
          </w:tcPr>
          <w:p w14:paraId="60CB6B5C" w14:textId="77777777" w:rsidR="00F4326E" w:rsidRDefault="00F4326E" w:rsidP="00B23026"/>
        </w:tc>
        <w:tc>
          <w:tcPr>
            <w:tcW w:w="971" w:type="dxa"/>
            <w:tcBorders>
              <w:bottom w:val="nil"/>
            </w:tcBorders>
          </w:tcPr>
          <w:p w14:paraId="76E29D75" w14:textId="77777777" w:rsidR="00F4326E" w:rsidRDefault="00F4326E" w:rsidP="00B23026"/>
        </w:tc>
        <w:tc>
          <w:tcPr>
            <w:tcW w:w="971" w:type="dxa"/>
            <w:tcBorders>
              <w:bottom w:val="nil"/>
            </w:tcBorders>
          </w:tcPr>
          <w:p w14:paraId="6EBF8710" w14:textId="77777777" w:rsidR="00F4326E" w:rsidRDefault="00F4326E" w:rsidP="00B23026"/>
        </w:tc>
      </w:tr>
      <w:tr w:rsidR="00F4326E" w14:paraId="5CA8B2FA" w14:textId="77777777" w:rsidTr="00B23026">
        <w:trPr>
          <w:trHeight w:val="720"/>
          <w:jc w:val="center"/>
        </w:trPr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3871CE62" w14:textId="77777777" w:rsidR="00F4326E" w:rsidRDefault="00F4326E" w:rsidP="00B23026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0107490B" w14:textId="77777777" w:rsidR="00F4326E" w:rsidRDefault="00F4326E" w:rsidP="00B23026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0F89CA65" w14:textId="77777777" w:rsidR="00F4326E" w:rsidRDefault="00F4326E" w:rsidP="00B23026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34263C4A" w14:textId="77777777" w:rsidR="00F4326E" w:rsidRDefault="00F4326E" w:rsidP="00B23026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39E3BFAF" w14:textId="77777777" w:rsidR="00F4326E" w:rsidRDefault="00F4326E" w:rsidP="00B23026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713D61C5" w14:textId="77777777" w:rsidR="00F4326E" w:rsidRDefault="00F4326E" w:rsidP="00B23026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5ADCA5C5" w14:textId="77777777" w:rsidR="00F4326E" w:rsidRDefault="00F4326E" w:rsidP="00B23026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5DD06349" w14:textId="77777777" w:rsidR="00F4326E" w:rsidRDefault="00F4326E" w:rsidP="00B23026"/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1E7DD6DE" w14:textId="77777777" w:rsidR="00F4326E" w:rsidRDefault="00F4326E" w:rsidP="00B23026"/>
        </w:tc>
      </w:tr>
      <w:tr w:rsidR="00F4326E" w14:paraId="4C0F85BA" w14:textId="77777777" w:rsidTr="00B23026">
        <w:trPr>
          <w:trHeight w:val="720"/>
          <w:jc w:val="center"/>
        </w:trPr>
        <w:tc>
          <w:tcPr>
            <w:tcW w:w="971" w:type="dxa"/>
            <w:tcBorders>
              <w:top w:val="nil"/>
            </w:tcBorders>
          </w:tcPr>
          <w:p w14:paraId="4DAF2E84" w14:textId="77777777" w:rsidR="00F4326E" w:rsidRDefault="00F4326E" w:rsidP="00B23026"/>
        </w:tc>
        <w:tc>
          <w:tcPr>
            <w:tcW w:w="971" w:type="dxa"/>
            <w:tcBorders>
              <w:top w:val="nil"/>
            </w:tcBorders>
          </w:tcPr>
          <w:p w14:paraId="54985924" w14:textId="77777777" w:rsidR="00F4326E" w:rsidRDefault="00F4326E" w:rsidP="00B23026"/>
        </w:tc>
        <w:tc>
          <w:tcPr>
            <w:tcW w:w="971" w:type="dxa"/>
            <w:tcBorders>
              <w:top w:val="nil"/>
            </w:tcBorders>
          </w:tcPr>
          <w:p w14:paraId="73A09616" w14:textId="77777777" w:rsidR="00F4326E" w:rsidRDefault="00F4326E" w:rsidP="00B23026"/>
        </w:tc>
        <w:tc>
          <w:tcPr>
            <w:tcW w:w="971" w:type="dxa"/>
            <w:tcBorders>
              <w:top w:val="nil"/>
            </w:tcBorders>
          </w:tcPr>
          <w:p w14:paraId="72AACC4A" w14:textId="77777777" w:rsidR="00F4326E" w:rsidRDefault="00F4326E" w:rsidP="00B23026"/>
        </w:tc>
        <w:tc>
          <w:tcPr>
            <w:tcW w:w="971" w:type="dxa"/>
            <w:tcBorders>
              <w:top w:val="nil"/>
            </w:tcBorders>
          </w:tcPr>
          <w:p w14:paraId="1D6C2E4B" w14:textId="77777777" w:rsidR="00F4326E" w:rsidRDefault="00F4326E" w:rsidP="00B23026"/>
        </w:tc>
        <w:tc>
          <w:tcPr>
            <w:tcW w:w="971" w:type="dxa"/>
            <w:tcBorders>
              <w:top w:val="nil"/>
            </w:tcBorders>
          </w:tcPr>
          <w:p w14:paraId="5A38AD04" w14:textId="77777777" w:rsidR="00F4326E" w:rsidRDefault="00F4326E" w:rsidP="00B23026"/>
        </w:tc>
        <w:tc>
          <w:tcPr>
            <w:tcW w:w="971" w:type="dxa"/>
            <w:tcBorders>
              <w:top w:val="nil"/>
            </w:tcBorders>
          </w:tcPr>
          <w:p w14:paraId="4B524E04" w14:textId="77777777" w:rsidR="00F4326E" w:rsidRDefault="00F4326E" w:rsidP="00B23026"/>
        </w:tc>
        <w:tc>
          <w:tcPr>
            <w:tcW w:w="971" w:type="dxa"/>
            <w:tcBorders>
              <w:top w:val="nil"/>
            </w:tcBorders>
          </w:tcPr>
          <w:p w14:paraId="2F87C7F2" w14:textId="77777777" w:rsidR="00F4326E" w:rsidRDefault="00F4326E" w:rsidP="00B23026"/>
        </w:tc>
        <w:tc>
          <w:tcPr>
            <w:tcW w:w="971" w:type="dxa"/>
            <w:tcBorders>
              <w:top w:val="nil"/>
            </w:tcBorders>
          </w:tcPr>
          <w:p w14:paraId="070E5640" w14:textId="77777777" w:rsidR="00F4326E" w:rsidRDefault="00F4326E" w:rsidP="00B23026"/>
        </w:tc>
      </w:tr>
      <w:tr w:rsidR="00F4326E" w14:paraId="65E4D454" w14:textId="77777777" w:rsidTr="00B23026">
        <w:trPr>
          <w:trHeight w:val="720"/>
          <w:jc w:val="center"/>
        </w:trPr>
        <w:tc>
          <w:tcPr>
            <w:tcW w:w="971" w:type="dxa"/>
          </w:tcPr>
          <w:p w14:paraId="510236E8" w14:textId="77777777" w:rsidR="00F4326E" w:rsidRDefault="00F4326E" w:rsidP="00B23026"/>
        </w:tc>
        <w:tc>
          <w:tcPr>
            <w:tcW w:w="971" w:type="dxa"/>
          </w:tcPr>
          <w:p w14:paraId="5D0142A3" w14:textId="77777777" w:rsidR="00F4326E" w:rsidRDefault="00F4326E" w:rsidP="00B23026"/>
        </w:tc>
        <w:tc>
          <w:tcPr>
            <w:tcW w:w="971" w:type="dxa"/>
          </w:tcPr>
          <w:p w14:paraId="146657AF" w14:textId="77777777" w:rsidR="00F4326E" w:rsidRDefault="00F4326E" w:rsidP="00B23026"/>
        </w:tc>
        <w:tc>
          <w:tcPr>
            <w:tcW w:w="971" w:type="dxa"/>
          </w:tcPr>
          <w:p w14:paraId="353EA0B4" w14:textId="77777777" w:rsidR="00F4326E" w:rsidRDefault="00F4326E" w:rsidP="00B23026"/>
        </w:tc>
        <w:tc>
          <w:tcPr>
            <w:tcW w:w="971" w:type="dxa"/>
          </w:tcPr>
          <w:p w14:paraId="3EA7E1D9" w14:textId="77777777" w:rsidR="00F4326E" w:rsidRDefault="00F4326E" w:rsidP="00B23026"/>
        </w:tc>
        <w:tc>
          <w:tcPr>
            <w:tcW w:w="971" w:type="dxa"/>
          </w:tcPr>
          <w:p w14:paraId="49900E1C" w14:textId="77777777" w:rsidR="00F4326E" w:rsidRDefault="00F4326E" w:rsidP="00B23026"/>
        </w:tc>
        <w:tc>
          <w:tcPr>
            <w:tcW w:w="971" w:type="dxa"/>
          </w:tcPr>
          <w:p w14:paraId="367A1E91" w14:textId="77777777" w:rsidR="00F4326E" w:rsidRDefault="00F4326E" w:rsidP="00B23026"/>
        </w:tc>
        <w:tc>
          <w:tcPr>
            <w:tcW w:w="971" w:type="dxa"/>
          </w:tcPr>
          <w:p w14:paraId="05F364B7" w14:textId="77777777" w:rsidR="00F4326E" w:rsidRDefault="00F4326E" w:rsidP="00B23026"/>
        </w:tc>
        <w:tc>
          <w:tcPr>
            <w:tcW w:w="971" w:type="dxa"/>
          </w:tcPr>
          <w:p w14:paraId="656B7142" w14:textId="77777777" w:rsidR="00F4326E" w:rsidRDefault="00F4326E" w:rsidP="00B23026"/>
        </w:tc>
      </w:tr>
      <w:tr w:rsidR="006F1EB6" w14:paraId="18EC21AE" w14:textId="77777777" w:rsidTr="00B23026">
        <w:trPr>
          <w:trHeight w:val="720"/>
          <w:jc w:val="center"/>
        </w:trPr>
        <w:tc>
          <w:tcPr>
            <w:tcW w:w="971" w:type="dxa"/>
          </w:tcPr>
          <w:p w14:paraId="3E95690E" w14:textId="77777777" w:rsidR="006F1EB6" w:rsidRDefault="006F1EB6" w:rsidP="00B23026"/>
        </w:tc>
        <w:tc>
          <w:tcPr>
            <w:tcW w:w="971" w:type="dxa"/>
          </w:tcPr>
          <w:p w14:paraId="04EC1B87" w14:textId="77777777" w:rsidR="006F1EB6" w:rsidRDefault="006F1EB6" w:rsidP="00B23026"/>
        </w:tc>
        <w:tc>
          <w:tcPr>
            <w:tcW w:w="971" w:type="dxa"/>
          </w:tcPr>
          <w:p w14:paraId="70E8AA8F" w14:textId="77777777" w:rsidR="006F1EB6" w:rsidRDefault="006F1EB6" w:rsidP="00B23026"/>
        </w:tc>
        <w:tc>
          <w:tcPr>
            <w:tcW w:w="971" w:type="dxa"/>
          </w:tcPr>
          <w:p w14:paraId="28E429B6" w14:textId="77777777" w:rsidR="006F1EB6" w:rsidRDefault="006F1EB6" w:rsidP="00B23026"/>
        </w:tc>
        <w:tc>
          <w:tcPr>
            <w:tcW w:w="971" w:type="dxa"/>
          </w:tcPr>
          <w:p w14:paraId="5420E509" w14:textId="77777777" w:rsidR="006F1EB6" w:rsidRDefault="006F1EB6" w:rsidP="00B23026"/>
        </w:tc>
        <w:tc>
          <w:tcPr>
            <w:tcW w:w="971" w:type="dxa"/>
          </w:tcPr>
          <w:p w14:paraId="0CFF73C6" w14:textId="77777777" w:rsidR="006F1EB6" w:rsidRDefault="006F1EB6" w:rsidP="00B23026"/>
        </w:tc>
        <w:tc>
          <w:tcPr>
            <w:tcW w:w="971" w:type="dxa"/>
          </w:tcPr>
          <w:p w14:paraId="3F091CD1" w14:textId="77777777" w:rsidR="006F1EB6" w:rsidRDefault="006F1EB6" w:rsidP="00B23026"/>
        </w:tc>
        <w:tc>
          <w:tcPr>
            <w:tcW w:w="971" w:type="dxa"/>
          </w:tcPr>
          <w:p w14:paraId="5BA34601" w14:textId="77777777" w:rsidR="006F1EB6" w:rsidRDefault="006F1EB6" w:rsidP="00B23026"/>
        </w:tc>
        <w:tc>
          <w:tcPr>
            <w:tcW w:w="971" w:type="dxa"/>
          </w:tcPr>
          <w:p w14:paraId="21C18A87" w14:textId="77777777" w:rsidR="006F1EB6" w:rsidRDefault="006F1EB6" w:rsidP="00B23026"/>
        </w:tc>
      </w:tr>
      <w:tr w:rsidR="00F4326E" w14:paraId="790C7515" w14:textId="77777777" w:rsidTr="00B23026">
        <w:trPr>
          <w:trHeight w:val="720"/>
          <w:jc w:val="center"/>
        </w:trPr>
        <w:tc>
          <w:tcPr>
            <w:tcW w:w="971" w:type="dxa"/>
          </w:tcPr>
          <w:p w14:paraId="5ADD254D" w14:textId="77777777" w:rsidR="00F4326E" w:rsidRDefault="00F4326E" w:rsidP="00B23026"/>
        </w:tc>
        <w:tc>
          <w:tcPr>
            <w:tcW w:w="971" w:type="dxa"/>
          </w:tcPr>
          <w:p w14:paraId="70ECE299" w14:textId="77777777" w:rsidR="00F4326E" w:rsidRDefault="00F4326E" w:rsidP="00B23026"/>
        </w:tc>
        <w:tc>
          <w:tcPr>
            <w:tcW w:w="971" w:type="dxa"/>
          </w:tcPr>
          <w:p w14:paraId="4ABDE970" w14:textId="77777777" w:rsidR="00F4326E" w:rsidRDefault="00F4326E" w:rsidP="00B23026"/>
        </w:tc>
        <w:tc>
          <w:tcPr>
            <w:tcW w:w="971" w:type="dxa"/>
          </w:tcPr>
          <w:p w14:paraId="72B15037" w14:textId="77777777" w:rsidR="00F4326E" w:rsidRDefault="00F4326E" w:rsidP="00B23026"/>
        </w:tc>
        <w:tc>
          <w:tcPr>
            <w:tcW w:w="971" w:type="dxa"/>
          </w:tcPr>
          <w:p w14:paraId="175F48B7" w14:textId="77777777" w:rsidR="00F4326E" w:rsidRDefault="00F4326E" w:rsidP="00B23026"/>
        </w:tc>
        <w:tc>
          <w:tcPr>
            <w:tcW w:w="971" w:type="dxa"/>
          </w:tcPr>
          <w:p w14:paraId="3D755C56" w14:textId="77777777" w:rsidR="00F4326E" w:rsidRDefault="00F4326E" w:rsidP="00B23026"/>
        </w:tc>
        <w:tc>
          <w:tcPr>
            <w:tcW w:w="971" w:type="dxa"/>
          </w:tcPr>
          <w:p w14:paraId="5A64307F" w14:textId="77777777" w:rsidR="00F4326E" w:rsidRDefault="00F4326E" w:rsidP="00B23026"/>
        </w:tc>
        <w:tc>
          <w:tcPr>
            <w:tcW w:w="971" w:type="dxa"/>
          </w:tcPr>
          <w:p w14:paraId="50A56F7F" w14:textId="77777777" w:rsidR="00F4326E" w:rsidRDefault="00F4326E" w:rsidP="00B23026"/>
        </w:tc>
        <w:tc>
          <w:tcPr>
            <w:tcW w:w="971" w:type="dxa"/>
          </w:tcPr>
          <w:p w14:paraId="75B34289" w14:textId="77777777" w:rsidR="00F4326E" w:rsidRDefault="00F4326E" w:rsidP="00B23026"/>
        </w:tc>
      </w:tr>
      <w:tr w:rsidR="00F4326E" w14:paraId="3E0AE497" w14:textId="77777777" w:rsidTr="00B23026">
        <w:trPr>
          <w:trHeight w:val="720"/>
          <w:jc w:val="center"/>
        </w:trPr>
        <w:tc>
          <w:tcPr>
            <w:tcW w:w="971" w:type="dxa"/>
          </w:tcPr>
          <w:p w14:paraId="26455F62" w14:textId="77777777" w:rsidR="00F4326E" w:rsidRDefault="00F4326E" w:rsidP="00B23026"/>
        </w:tc>
        <w:tc>
          <w:tcPr>
            <w:tcW w:w="971" w:type="dxa"/>
          </w:tcPr>
          <w:p w14:paraId="4E68F450" w14:textId="77777777" w:rsidR="00F4326E" w:rsidRDefault="00F4326E" w:rsidP="00B23026"/>
        </w:tc>
        <w:tc>
          <w:tcPr>
            <w:tcW w:w="971" w:type="dxa"/>
          </w:tcPr>
          <w:p w14:paraId="2B71865E" w14:textId="77777777" w:rsidR="00F4326E" w:rsidRDefault="00F4326E" w:rsidP="00B23026"/>
        </w:tc>
        <w:tc>
          <w:tcPr>
            <w:tcW w:w="971" w:type="dxa"/>
          </w:tcPr>
          <w:p w14:paraId="3D3C8DCE" w14:textId="77777777" w:rsidR="00F4326E" w:rsidRDefault="00F4326E" w:rsidP="00B23026"/>
        </w:tc>
        <w:tc>
          <w:tcPr>
            <w:tcW w:w="971" w:type="dxa"/>
          </w:tcPr>
          <w:p w14:paraId="5718E084" w14:textId="77777777" w:rsidR="00F4326E" w:rsidRDefault="00F4326E" w:rsidP="00B23026"/>
        </w:tc>
        <w:tc>
          <w:tcPr>
            <w:tcW w:w="971" w:type="dxa"/>
          </w:tcPr>
          <w:p w14:paraId="706A0922" w14:textId="77777777" w:rsidR="00F4326E" w:rsidRDefault="00F4326E" w:rsidP="00B23026"/>
        </w:tc>
        <w:tc>
          <w:tcPr>
            <w:tcW w:w="971" w:type="dxa"/>
          </w:tcPr>
          <w:p w14:paraId="2EED4DBF" w14:textId="77777777" w:rsidR="00F4326E" w:rsidRDefault="00F4326E" w:rsidP="00B23026"/>
        </w:tc>
        <w:tc>
          <w:tcPr>
            <w:tcW w:w="971" w:type="dxa"/>
          </w:tcPr>
          <w:p w14:paraId="60CC5D8B" w14:textId="77777777" w:rsidR="00F4326E" w:rsidRDefault="00F4326E" w:rsidP="00B23026"/>
        </w:tc>
        <w:tc>
          <w:tcPr>
            <w:tcW w:w="971" w:type="dxa"/>
          </w:tcPr>
          <w:p w14:paraId="1B2D9070" w14:textId="77777777" w:rsidR="00F4326E" w:rsidRDefault="00F4326E" w:rsidP="00B23026"/>
        </w:tc>
      </w:tr>
      <w:tr w:rsidR="00F4326E" w14:paraId="523504E1" w14:textId="77777777" w:rsidTr="00B23026">
        <w:trPr>
          <w:trHeight w:val="720"/>
          <w:jc w:val="center"/>
        </w:trPr>
        <w:tc>
          <w:tcPr>
            <w:tcW w:w="971" w:type="dxa"/>
          </w:tcPr>
          <w:p w14:paraId="0A8A1E6B" w14:textId="77777777" w:rsidR="00F4326E" w:rsidRDefault="00F4326E" w:rsidP="00B23026"/>
        </w:tc>
        <w:tc>
          <w:tcPr>
            <w:tcW w:w="971" w:type="dxa"/>
          </w:tcPr>
          <w:p w14:paraId="6FBDAD49" w14:textId="77777777" w:rsidR="00F4326E" w:rsidRDefault="00F4326E" w:rsidP="00B23026"/>
        </w:tc>
        <w:tc>
          <w:tcPr>
            <w:tcW w:w="971" w:type="dxa"/>
          </w:tcPr>
          <w:p w14:paraId="5AADAF1F" w14:textId="77777777" w:rsidR="00F4326E" w:rsidRDefault="00F4326E" w:rsidP="00B23026"/>
        </w:tc>
        <w:tc>
          <w:tcPr>
            <w:tcW w:w="971" w:type="dxa"/>
          </w:tcPr>
          <w:p w14:paraId="54241DCA" w14:textId="77777777" w:rsidR="00F4326E" w:rsidRDefault="00F4326E" w:rsidP="00B23026"/>
        </w:tc>
        <w:tc>
          <w:tcPr>
            <w:tcW w:w="971" w:type="dxa"/>
          </w:tcPr>
          <w:p w14:paraId="0897ACF2" w14:textId="77777777" w:rsidR="00F4326E" w:rsidRDefault="00F4326E" w:rsidP="00B23026"/>
        </w:tc>
        <w:tc>
          <w:tcPr>
            <w:tcW w:w="971" w:type="dxa"/>
          </w:tcPr>
          <w:p w14:paraId="3DD27C3B" w14:textId="77777777" w:rsidR="00F4326E" w:rsidRDefault="00F4326E" w:rsidP="00B23026"/>
        </w:tc>
        <w:tc>
          <w:tcPr>
            <w:tcW w:w="971" w:type="dxa"/>
          </w:tcPr>
          <w:p w14:paraId="4EF4C5BD" w14:textId="77777777" w:rsidR="00F4326E" w:rsidRDefault="00F4326E" w:rsidP="00B23026"/>
        </w:tc>
        <w:tc>
          <w:tcPr>
            <w:tcW w:w="971" w:type="dxa"/>
          </w:tcPr>
          <w:p w14:paraId="1F52C97D" w14:textId="77777777" w:rsidR="00F4326E" w:rsidRDefault="00F4326E" w:rsidP="00B23026"/>
        </w:tc>
        <w:tc>
          <w:tcPr>
            <w:tcW w:w="971" w:type="dxa"/>
          </w:tcPr>
          <w:p w14:paraId="4608947B" w14:textId="77777777" w:rsidR="00F4326E" w:rsidRDefault="00F4326E" w:rsidP="00B23026"/>
        </w:tc>
      </w:tr>
    </w:tbl>
    <w:p w14:paraId="6FF39452" w14:textId="46069C05" w:rsidR="00F4326E" w:rsidRPr="00935D8A" w:rsidRDefault="00F4326E" w:rsidP="006F1EB6">
      <w:pPr>
        <w:spacing w:before="240" w:after="120"/>
        <w:rPr>
          <w:rFonts w:ascii="Verdana" w:hAnsi="Verdana"/>
          <w:i/>
        </w:rPr>
      </w:pPr>
    </w:p>
    <w:sectPr w:rsidR="00F4326E" w:rsidRPr="00935D8A" w:rsidSect="00F4326E">
      <w:headerReference w:type="first" r:id="rId12"/>
      <w:footerReference w:type="first" r:id="rId13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70029" w14:textId="77777777" w:rsidR="00B23026" w:rsidRDefault="00B23026" w:rsidP="005B3A86">
      <w:pPr>
        <w:spacing w:after="0" w:line="240" w:lineRule="auto"/>
      </w:pPr>
      <w:r>
        <w:separator/>
      </w:r>
    </w:p>
  </w:endnote>
  <w:endnote w:type="continuationSeparator" w:id="0">
    <w:p w14:paraId="30697D2D" w14:textId="77777777" w:rsidR="00B23026" w:rsidRDefault="00B23026" w:rsidP="005B3A86">
      <w:pPr>
        <w:spacing w:after="0" w:line="240" w:lineRule="auto"/>
      </w:pPr>
      <w:r>
        <w:continuationSeparator/>
      </w:r>
    </w:p>
  </w:endnote>
  <w:endnote w:type="continuationNotice" w:id="1">
    <w:p w14:paraId="2F6AA68F" w14:textId="77777777" w:rsidR="00F37CDB" w:rsidRDefault="00F37C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DA92B" w14:textId="57626798" w:rsidR="00B23026" w:rsidRPr="005B3A86" w:rsidRDefault="00B23026" w:rsidP="00EB051A">
    <w:pPr>
      <w:pStyle w:val="Footer"/>
      <w:pBdr>
        <w:top w:val="single" w:sz="4" w:space="1" w:color="auto"/>
      </w:pBdr>
      <w:jc w:val="cen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5745D3">
      <w:rPr>
        <w:rFonts w:ascii="BankGothic Lt BT" w:hAnsi="BankGothic Lt BT"/>
        <w:noProof/>
        <w:sz w:val="24"/>
        <w:szCs w:val="24"/>
      </w:rPr>
      <w:t>1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</w:p>
  <w:p w14:paraId="79BDA92C" w14:textId="77777777" w:rsidR="00B23026" w:rsidRPr="00C65D8F" w:rsidRDefault="00B23026" w:rsidP="00C65D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D021C" w14:textId="35863AB4" w:rsidR="00B23026" w:rsidRPr="005B3A86" w:rsidRDefault="00B23026" w:rsidP="00EB051A">
    <w:pPr>
      <w:pStyle w:val="Footer"/>
      <w:pBdr>
        <w:top w:val="single" w:sz="4" w:space="1" w:color="auto"/>
      </w:pBdr>
      <w:jc w:val="cen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5745D3">
      <w:rPr>
        <w:rFonts w:ascii="BankGothic Lt BT" w:hAnsi="BankGothic Lt BT"/>
        <w:noProof/>
        <w:sz w:val="24"/>
        <w:szCs w:val="24"/>
      </w:rPr>
      <w:t>2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</w:r>
  </w:p>
  <w:p w14:paraId="3156D6CC" w14:textId="77777777" w:rsidR="00B23026" w:rsidRPr="00C65D8F" w:rsidRDefault="00B23026" w:rsidP="00C65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F8D52" w14:textId="77777777" w:rsidR="00B23026" w:rsidRDefault="00B23026" w:rsidP="005B3A86">
      <w:pPr>
        <w:spacing w:after="0" w:line="240" w:lineRule="auto"/>
      </w:pPr>
      <w:r>
        <w:separator/>
      </w:r>
    </w:p>
  </w:footnote>
  <w:footnote w:type="continuationSeparator" w:id="0">
    <w:p w14:paraId="68EB4130" w14:textId="77777777" w:rsidR="00B23026" w:rsidRDefault="00B23026" w:rsidP="005B3A86">
      <w:pPr>
        <w:spacing w:after="0" w:line="240" w:lineRule="auto"/>
      </w:pPr>
      <w:r>
        <w:continuationSeparator/>
      </w:r>
    </w:p>
  </w:footnote>
  <w:footnote w:type="continuationNotice" w:id="1">
    <w:p w14:paraId="5173393A" w14:textId="77777777" w:rsidR="00F37CDB" w:rsidRDefault="00F37CD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0"/>
      <w:gridCol w:w="7830"/>
      <w:gridCol w:w="1075"/>
    </w:tblGrid>
    <w:tr w:rsidR="00B23026" w14:paraId="17DB4D8B" w14:textId="77777777" w:rsidTr="00B23026">
      <w:tc>
        <w:tcPr>
          <w:tcW w:w="1080" w:type="dxa"/>
        </w:tcPr>
        <w:p w14:paraId="6787F94E" w14:textId="77777777" w:rsidR="00B23026" w:rsidRDefault="00B23026" w:rsidP="00935D8A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33A95CD" wp14:editId="0991BE2E">
                <wp:extent cx="347472" cy="384048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tcBorders>
            <w:bottom w:val="single" w:sz="4" w:space="0" w:color="auto"/>
          </w:tcBorders>
          <w:vAlign w:val="center"/>
        </w:tcPr>
        <w:p w14:paraId="66740D56" w14:textId="77777777" w:rsidR="00B23026" w:rsidRDefault="00B23026" w:rsidP="00935D8A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 w:rsidRPr="00E67399">
            <w:rPr>
              <w:rFonts w:ascii="BankGothic Md BT" w:hAnsi="BankGothic Md BT"/>
              <w:sz w:val="48"/>
              <w:szCs w:val="48"/>
            </w:rPr>
            <w:t>ranken</w:t>
          </w:r>
          <w:proofErr w:type="spellEnd"/>
          <w:r w:rsidRPr="00E67399">
            <w:rPr>
              <w:rFonts w:ascii="BankGothic Md BT" w:hAnsi="BankGothic Md BT"/>
              <w:sz w:val="48"/>
              <w:szCs w:val="48"/>
            </w:rPr>
            <w:t xml:space="preserve"> technical college</w:t>
          </w:r>
        </w:p>
      </w:tc>
      <w:tc>
        <w:tcPr>
          <w:tcW w:w="1075" w:type="dxa"/>
        </w:tcPr>
        <w:p w14:paraId="0D307A95" w14:textId="3CEF713B" w:rsidR="00B23026" w:rsidRDefault="00B23026" w:rsidP="00935D8A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739A2FC" wp14:editId="392E60D5">
                <wp:extent cx="347472" cy="384048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9BDA92A" w14:textId="27684E13" w:rsidR="00B23026" w:rsidRPr="00935D8A" w:rsidRDefault="00B23026" w:rsidP="00935D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5D0DF" w14:textId="68BF3D9A" w:rsidR="00B23026" w:rsidRPr="00F4326E" w:rsidRDefault="00B23026" w:rsidP="00935D8A">
    <w:pPr>
      <w:pStyle w:val="Header"/>
      <w:rPr>
        <w:rFonts w:ascii="BankGothic Lt BT" w:hAnsi="BankGothic Lt BT"/>
        <w:sz w:val="24"/>
        <w:szCs w:val="24"/>
        <w:u w:val="single"/>
      </w:rPr>
    </w:pPr>
    <w:r>
      <w:rPr>
        <w:rFonts w:ascii="BankGothic Lt BT" w:hAnsi="BankGothic Lt BT"/>
        <w:sz w:val="24"/>
        <w:szCs w:val="24"/>
        <w:u w:val="single"/>
      </w:rPr>
      <w:t>job 15</w:t>
    </w:r>
    <w:r w:rsidRPr="00F4326E">
      <w:rPr>
        <w:rFonts w:ascii="BankGothic Lt BT" w:hAnsi="BankGothic Lt BT"/>
        <w:sz w:val="24"/>
        <w:szCs w:val="24"/>
        <w:u w:val="single"/>
      </w:rPr>
      <w:tab/>
    </w:r>
    <w:proofErr w:type="spellStart"/>
    <w:r w:rsidRPr="00F4326E">
      <w:rPr>
        <w:rFonts w:ascii="BankGothic Lt BT" w:hAnsi="BankGothic Lt BT"/>
        <w:sz w:val="24"/>
        <w:szCs w:val="24"/>
        <w:u w:val="single"/>
      </w:rPr>
      <w:t>ranken</w:t>
    </w:r>
    <w:proofErr w:type="spellEnd"/>
    <w:r w:rsidRPr="00F4326E">
      <w:rPr>
        <w:rFonts w:ascii="BankGothic Lt BT" w:hAnsi="BankGothic Lt BT"/>
        <w:sz w:val="24"/>
        <w:szCs w:val="24"/>
        <w:u w:val="single"/>
      </w:rPr>
      <w:t xml:space="preserve"> technical college</w:t>
    </w:r>
    <w:r w:rsidRPr="00F4326E">
      <w:rPr>
        <w:rFonts w:ascii="BankGothic Lt BT" w:hAnsi="BankGothic Lt BT"/>
        <w:sz w:val="24"/>
        <w:szCs w:val="24"/>
        <w:u w:val="single"/>
      </w:rPr>
      <w:tab/>
    </w:r>
    <w:r w:rsidRPr="00F4326E">
      <w:rPr>
        <w:rFonts w:ascii="BankGothic Lt BT" w:hAnsi="BankGothic Lt BT"/>
        <w:sz w:val="24"/>
        <w:szCs w:val="24"/>
        <w:u w:val="singl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D4033"/>
    <w:multiLevelType w:val="hybridMultilevel"/>
    <w:tmpl w:val="91781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F4943"/>
    <w:multiLevelType w:val="hybridMultilevel"/>
    <w:tmpl w:val="53789E0A"/>
    <w:lvl w:ilvl="0" w:tplc="0DE0AF2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D7085C"/>
    <w:multiLevelType w:val="hybridMultilevel"/>
    <w:tmpl w:val="91781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F54DF"/>
    <w:multiLevelType w:val="hybridMultilevel"/>
    <w:tmpl w:val="F66413A0"/>
    <w:lvl w:ilvl="0" w:tplc="7EDE8ED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86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899"/>
    <w:rsid w:val="0000212B"/>
    <w:rsid w:val="000328E1"/>
    <w:rsid w:val="000637B9"/>
    <w:rsid w:val="000736A4"/>
    <w:rsid w:val="00082ABE"/>
    <w:rsid w:val="00107031"/>
    <w:rsid w:val="00120E55"/>
    <w:rsid w:val="001758E2"/>
    <w:rsid w:val="00182A42"/>
    <w:rsid w:val="00201075"/>
    <w:rsid w:val="002018A5"/>
    <w:rsid w:val="00202B1D"/>
    <w:rsid w:val="00224C5A"/>
    <w:rsid w:val="0025480C"/>
    <w:rsid w:val="00266900"/>
    <w:rsid w:val="002D6454"/>
    <w:rsid w:val="002E6C3C"/>
    <w:rsid w:val="00300749"/>
    <w:rsid w:val="00345234"/>
    <w:rsid w:val="003640AB"/>
    <w:rsid w:val="00372C27"/>
    <w:rsid w:val="00385679"/>
    <w:rsid w:val="00394B61"/>
    <w:rsid w:val="003B26F3"/>
    <w:rsid w:val="003D394D"/>
    <w:rsid w:val="0040524C"/>
    <w:rsid w:val="00406FED"/>
    <w:rsid w:val="00431790"/>
    <w:rsid w:val="00442223"/>
    <w:rsid w:val="00491348"/>
    <w:rsid w:val="004B5293"/>
    <w:rsid w:val="004F14A5"/>
    <w:rsid w:val="004F3058"/>
    <w:rsid w:val="00525C43"/>
    <w:rsid w:val="00541B6D"/>
    <w:rsid w:val="005745D3"/>
    <w:rsid w:val="0059048B"/>
    <w:rsid w:val="005A1096"/>
    <w:rsid w:val="005A16E9"/>
    <w:rsid w:val="005B3A86"/>
    <w:rsid w:val="00653849"/>
    <w:rsid w:val="00684897"/>
    <w:rsid w:val="006F1EB6"/>
    <w:rsid w:val="006F60D9"/>
    <w:rsid w:val="007140C7"/>
    <w:rsid w:val="00732C58"/>
    <w:rsid w:val="00751CAE"/>
    <w:rsid w:val="007563BE"/>
    <w:rsid w:val="007C60BD"/>
    <w:rsid w:val="007E5AF1"/>
    <w:rsid w:val="00866D5F"/>
    <w:rsid w:val="00890899"/>
    <w:rsid w:val="008B11C1"/>
    <w:rsid w:val="008F73FE"/>
    <w:rsid w:val="00900BD6"/>
    <w:rsid w:val="009073B1"/>
    <w:rsid w:val="00912242"/>
    <w:rsid w:val="0093249F"/>
    <w:rsid w:val="00932F6A"/>
    <w:rsid w:val="00935D8A"/>
    <w:rsid w:val="00946FDB"/>
    <w:rsid w:val="009537D0"/>
    <w:rsid w:val="0096721C"/>
    <w:rsid w:val="00977B46"/>
    <w:rsid w:val="009B2F91"/>
    <w:rsid w:val="009D3530"/>
    <w:rsid w:val="009F2DFA"/>
    <w:rsid w:val="00A00BE2"/>
    <w:rsid w:val="00A10707"/>
    <w:rsid w:val="00A1208D"/>
    <w:rsid w:val="00AA6BBA"/>
    <w:rsid w:val="00AD7478"/>
    <w:rsid w:val="00AE7F5E"/>
    <w:rsid w:val="00B10681"/>
    <w:rsid w:val="00B1097F"/>
    <w:rsid w:val="00B16B3D"/>
    <w:rsid w:val="00B23026"/>
    <w:rsid w:val="00B755C0"/>
    <w:rsid w:val="00BA2842"/>
    <w:rsid w:val="00BB0000"/>
    <w:rsid w:val="00BB3C48"/>
    <w:rsid w:val="00BC498E"/>
    <w:rsid w:val="00C65D8F"/>
    <w:rsid w:val="00CE2E00"/>
    <w:rsid w:val="00D02177"/>
    <w:rsid w:val="00D310C1"/>
    <w:rsid w:val="00D62F2D"/>
    <w:rsid w:val="00D660EB"/>
    <w:rsid w:val="00D73BC4"/>
    <w:rsid w:val="00D9395C"/>
    <w:rsid w:val="00DA380B"/>
    <w:rsid w:val="00DA7F94"/>
    <w:rsid w:val="00DC19D0"/>
    <w:rsid w:val="00E2774F"/>
    <w:rsid w:val="00E30403"/>
    <w:rsid w:val="00E5251A"/>
    <w:rsid w:val="00E777BF"/>
    <w:rsid w:val="00EB051A"/>
    <w:rsid w:val="00EC6ECB"/>
    <w:rsid w:val="00ED5E56"/>
    <w:rsid w:val="00F36363"/>
    <w:rsid w:val="00F37CDB"/>
    <w:rsid w:val="00F4326E"/>
    <w:rsid w:val="00F631A1"/>
    <w:rsid w:val="00F8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79BDA8DB"/>
  <w15:chartTrackingRefBased/>
  <w15:docId w15:val="{3879280E-850E-4F12-93DA-FB84DFFE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87D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7D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7D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7D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7D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D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D8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3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Ranke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7A013-E549-4F72-81A5-59D7EA504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Ranken Template.dotx</Template>
  <TotalTime>1061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8</cp:revision>
  <cp:lastPrinted>2018-01-22T22:42:00Z</cp:lastPrinted>
  <dcterms:created xsi:type="dcterms:W3CDTF">2018-01-22T23:53:00Z</dcterms:created>
  <dcterms:modified xsi:type="dcterms:W3CDTF">2018-02-07T14:45:00Z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obNum">
    <vt:lpwstr>01</vt:lpwstr>
  </property>
</Properties>
</file>