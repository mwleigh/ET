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48C7D6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20713">
        <w:rPr>
          <w:rFonts w:ascii="Verdana" w:hAnsi="Verdana"/>
          <w:b/>
          <w:sz w:val="24"/>
          <w:szCs w:val="24"/>
        </w:rPr>
        <w:t>GFCI and Switch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20713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20713">
        <w:rPr>
          <w:rFonts w:ascii="Verdana" w:hAnsi="Verdana"/>
          <w:sz w:val="20"/>
          <w:szCs w:val="20"/>
        </w:rPr>
        <w:t>27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7108EC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20713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20713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20713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3CFB2BAF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D44A8B">
        <w:rPr>
          <w:rFonts w:ascii="Verdana" w:hAnsi="Verdana"/>
          <w:sz w:val="20"/>
          <w:szCs w:val="20"/>
        </w:rPr>
        <w:t>ground fault circuit interrupter</w:t>
      </w:r>
      <w:r w:rsidR="0072669A">
        <w:rPr>
          <w:rFonts w:ascii="Verdana" w:hAnsi="Verdana"/>
          <w:sz w:val="20"/>
          <w:szCs w:val="20"/>
        </w:rPr>
        <w:t>,</w:t>
      </w:r>
      <w:r w:rsidR="00D44A8B">
        <w:rPr>
          <w:rFonts w:ascii="Verdana" w:hAnsi="Verdana"/>
          <w:sz w:val="20"/>
          <w:szCs w:val="20"/>
        </w:rPr>
        <w:t xml:space="preserve"> a duplex</w:t>
      </w:r>
      <w:r w:rsidR="0072669A">
        <w:rPr>
          <w:rFonts w:ascii="Verdana" w:hAnsi="Verdana"/>
          <w:sz w:val="20"/>
          <w:szCs w:val="20"/>
        </w:rPr>
        <w:t xml:space="preserve"> and a luminaire</w:t>
      </w:r>
      <w:bookmarkStart w:id="0" w:name="_GoBack"/>
      <w:bookmarkEnd w:id="0"/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C875FD1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220713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3FED12C1" w:rsidR="00BE2C34" w:rsidRPr="001C2E27" w:rsidRDefault="00D44A8B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NM or </w:t>
            </w:r>
            <w:r w:rsidR="00E6646E"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77DA5490" w:rsidR="00325520" w:rsidRPr="00B360C1" w:rsidRDefault="00D44A8B" w:rsidP="0032552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GCFI Outlet</w:t>
            </w:r>
          </w:p>
        </w:tc>
        <w:tc>
          <w:tcPr>
            <w:tcW w:w="4675" w:type="dxa"/>
            <w:vAlign w:val="center"/>
          </w:tcPr>
          <w:p w14:paraId="1512D437" w14:textId="2477A96F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Cable Clamps</w:t>
            </w:r>
          </w:p>
        </w:tc>
      </w:tr>
      <w:tr w:rsidR="00B360C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765B7270" w:rsidR="00B360C1" w:rsidRPr="001C2E27" w:rsidRDefault="00220713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Lamp Holder</w:t>
            </w:r>
          </w:p>
        </w:tc>
        <w:tc>
          <w:tcPr>
            <w:tcW w:w="4675" w:type="dxa"/>
            <w:vAlign w:val="center"/>
          </w:tcPr>
          <w:p w14:paraId="7A7EC1D3" w14:textId="05353F58" w:rsidR="00B360C1" w:rsidRPr="001C2E27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44A8B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39EEBBCA" w:rsidR="00D44A8B" w:rsidRDefault="00220713" w:rsidP="00D44A8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Switch</w:t>
            </w:r>
          </w:p>
        </w:tc>
        <w:tc>
          <w:tcPr>
            <w:tcW w:w="4675" w:type="dxa"/>
            <w:vAlign w:val="center"/>
          </w:tcPr>
          <w:p w14:paraId="668FFF66" w14:textId="607CD1FC" w:rsidR="00D44A8B" w:rsidRDefault="00D44A8B" w:rsidP="00D44A8B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220713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0E1C9B80" w:rsidR="00220713" w:rsidRDefault="00220713" w:rsidP="00220713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2E97254C" w14:textId="77777777" w:rsidR="00220713" w:rsidRDefault="00220713" w:rsidP="00220713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220713" w:rsidRPr="001C2E27" w14:paraId="6125019F" w14:textId="77777777" w:rsidTr="001C2E27">
        <w:trPr>
          <w:jc w:val="center"/>
        </w:trPr>
        <w:tc>
          <w:tcPr>
            <w:tcW w:w="4505" w:type="dxa"/>
            <w:vAlign w:val="center"/>
          </w:tcPr>
          <w:p w14:paraId="76703106" w14:textId="0928B776" w:rsidR="00220713" w:rsidRDefault="00220713" w:rsidP="00220713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4915B747" w14:textId="77777777" w:rsidR="00220713" w:rsidRDefault="00220713" w:rsidP="00220713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220713" w:rsidRPr="001C2E27" w14:paraId="75249BD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1725C6D" w14:textId="4185C1D9" w:rsidR="00220713" w:rsidRDefault="00220713" w:rsidP="00220713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4B50C865" w14:textId="77777777" w:rsidR="00220713" w:rsidRDefault="00220713" w:rsidP="00220713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220713" w:rsidRPr="001C2E27" w14:paraId="24C0AF69" w14:textId="77777777" w:rsidTr="001C2E27">
        <w:trPr>
          <w:jc w:val="center"/>
        </w:trPr>
        <w:tc>
          <w:tcPr>
            <w:tcW w:w="4505" w:type="dxa"/>
            <w:vAlign w:val="center"/>
          </w:tcPr>
          <w:p w14:paraId="6DB3D99B" w14:textId="436A6FAF" w:rsidR="00220713" w:rsidRDefault="00220713" w:rsidP="00220713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27AFF7C3" w14:textId="77777777" w:rsidR="00220713" w:rsidRDefault="00220713" w:rsidP="00220713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5CA832F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D44A8B">
        <w:rPr>
          <w:rFonts w:ascii="Verdana" w:hAnsi="Verdana"/>
          <w:sz w:val="20"/>
          <w:szCs w:val="20"/>
        </w:rPr>
        <w:t>power a ground fault circuit interrupter (GCFI</w:t>
      </w:r>
      <w:r w:rsidR="00220713">
        <w:rPr>
          <w:rFonts w:ascii="Verdana" w:hAnsi="Verdana"/>
          <w:sz w:val="20"/>
          <w:szCs w:val="20"/>
        </w:rPr>
        <w:t>),</w:t>
      </w:r>
      <w:r w:rsidR="00D44A8B">
        <w:rPr>
          <w:rFonts w:ascii="Verdana" w:hAnsi="Verdana"/>
          <w:sz w:val="20"/>
          <w:szCs w:val="20"/>
        </w:rPr>
        <w:t xml:space="preserve"> a duplex</w:t>
      </w:r>
      <w:r w:rsidR="00220713">
        <w:rPr>
          <w:rFonts w:ascii="Verdana" w:hAnsi="Verdana"/>
          <w:sz w:val="20"/>
          <w:szCs w:val="20"/>
        </w:rPr>
        <w:t xml:space="preserve"> and a luminaire</w:t>
      </w:r>
      <w:r w:rsidR="007D6B0D" w:rsidRPr="007D6B0D">
        <w:rPr>
          <w:rFonts w:ascii="Verdana" w:hAnsi="Verdana"/>
          <w:sz w:val="20"/>
          <w:szCs w:val="20"/>
        </w:rPr>
        <w:t>.</w:t>
      </w:r>
      <w:r w:rsidR="007D6B0D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</w:t>
      </w:r>
      <w:r w:rsidR="007247D1">
        <w:rPr>
          <w:rFonts w:ascii="Verdana" w:hAnsi="Verdana"/>
          <w:sz w:val="20"/>
          <w:szCs w:val="20"/>
        </w:rPr>
        <w:t xml:space="preserve">at the </w:t>
      </w:r>
      <w:r w:rsidR="00D44A8B">
        <w:rPr>
          <w:rFonts w:ascii="Verdana" w:hAnsi="Verdana"/>
          <w:sz w:val="20"/>
          <w:szCs w:val="20"/>
        </w:rPr>
        <w:t>GCFI</w:t>
      </w:r>
      <w:r w:rsidR="007247D1">
        <w:rPr>
          <w:rFonts w:ascii="Verdana" w:hAnsi="Verdana"/>
          <w:sz w:val="20"/>
          <w:szCs w:val="20"/>
        </w:rPr>
        <w:t xml:space="preserve"> box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D44A8B">
        <w:rPr>
          <w:rFonts w:ascii="Verdana" w:hAnsi="Verdana"/>
          <w:sz w:val="20"/>
          <w:szCs w:val="20"/>
        </w:rPr>
        <w:t xml:space="preserve">The GFCI shall provide ground fault </w:t>
      </w:r>
      <w:r w:rsidR="00D44A8B" w:rsidRPr="00D44A8B">
        <w:rPr>
          <w:rFonts w:ascii="Verdana" w:hAnsi="Verdana"/>
          <w:i/>
          <w:sz w:val="20"/>
          <w:szCs w:val="20"/>
          <w:u w:val="single"/>
        </w:rPr>
        <w:t>protected</w:t>
      </w:r>
      <w:r w:rsidR="00D44A8B">
        <w:rPr>
          <w:rFonts w:ascii="Verdana" w:hAnsi="Verdana"/>
          <w:sz w:val="20"/>
          <w:szCs w:val="20"/>
        </w:rPr>
        <w:t xml:space="preserve"> power to the duplex receptacle</w:t>
      </w:r>
      <w:r w:rsidR="00220713">
        <w:rPr>
          <w:rFonts w:ascii="Verdana" w:hAnsi="Verdana"/>
          <w:sz w:val="20"/>
          <w:szCs w:val="20"/>
        </w:rPr>
        <w:t xml:space="preserve"> and the luminaire</w:t>
      </w:r>
      <w:r w:rsidR="00141375">
        <w:rPr>
          <w:rFonts w:ascii="Verdana" w:hAnsi="Verdana"/>
          <w:sz w:val="20"/>
          <w:szCs w:val="20"/>
        </w:rPr>
        <w:t xml:space="preserve">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42850A35" w:rsidR="009E0232" w:rsidRDefault="00220713" w:rsidP="00220713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220713">
        <w:drawing>
          <wp:inline distT="0" distB="0" distL="0" distR="0" wp14:anchorId="26F219B3" wp14:editId="36D5C8CC">
            <wp:extent cx="2954655" cy="172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13560F52" w14:textId="197763A1" w:rsidR="006720A7" w:rsidRDefault="006720A7" w:rsidP="00992E13">
      <w:pPr>
        <w:tabs>
          <w:tab w:val="right" w:pos="10080"/>
        </w:tabs>
        <w:spacing w:before="1200" w:after="120"/>
        <w:jc w:val="center"/>
      </w:pPr>
    </w:p>
    <w:p w14:paraId="1435C99E" w14:textId="77777777" w:rsidR="00D44A8B" w:rsidRDefault="00D44A8B" w:rsidP="00220713">
      <w:pPr>
        <w:tabs>
          <w:tab w:val="right" w:pos="10080"/>
        </w:tabs>
        <w:spacing w:before="1200" w:after="360"/>
        <w:jc w:val="center"/>
      </w:pPr>
    </w:p>
    <w:p w14:paraId="45F31B78" w14:textId="24D43AE4" w:rsidR="00141375" w:rsidRDefault="00220713" w:rsidP="00992E13">
      <w:pPr>
        <w:tabs>
          <w:tab w:val="right" w:pos="10080"/>
        </w:tabs>
        <w:spacing w:before="1200" w:after="120"/>
        <w:jc w:val="center"/>
      </w:pPr>
      <w:r w:rsidRPr="00220713">
        <w:drawing>
          <wp:inline distT="0" distB="0" distL="0" distR="0" wp14:anchorId="386D3FBA" wp14:editId="10A4FEEB">
            <wp:extent cx="5157470" cy="463931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68AE13AE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7EEAD913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60AF0006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669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C80592C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27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66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5CF718C7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20713">
      <w:rPr>
        <w:rFonts w:ascii="BankGothic Lt BT" w:hAnsi="BankGothic Lt BT"/>
        <w:caps/>
        <w:sz w:val="24"/>
        <w:szCs w:val="24"/>
      </w:rPr>
      <w:t>GFCI and Switch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7F91D88E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2071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20713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0BD5B21D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20713">
      <w:rPr>
        <w:rFonts w:ascii="BankGothic Lt BT" w:hAnsi="BankGothic Lt BT"/>
        <w:caps/>
        <w:sz w:val="24"/>
        <w:szCs w:val="24"/>
      </w:rPr>
      <w:t>GFCI and Switch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7A3FE694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2071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20713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367A57F9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2071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061EAFD5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20713">
      <w:rPr>
        <w:rFonts w:ascii="BankGothic Lt BT" w:hAnsi="BankGothic Lt BT"/>
        <w:caps/>
        <w:sz w:val="24"/>
        <w:szCs w:val="24"/>
      </w:rPr>
      <w:t>GFCI and Switch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A944664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2071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20713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7902"/>
    <w:rsid w:val="00141375"/>
    <w:rsid w:val="00141840"/>
    <w:rsid w:val="001C187D"/>
    <w:rsid w:val="001C2E27"/>
    <w:rsid w:val="001F0D3C"/>
    <w:rsid w:val="002025E4"/>
    <w:rsid w:val="00220713"/>
    <w:rsid w:val="00222A30"/>
    <w:rsid w:val="00224C5A"/>
    <w:rsid w:val="00244995"/>
    <w:rsid w:val="00253320"/>
    <w:rsid w:val="00261027"/>
    <w:rsid w:val="00292551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24938"/>
    <w:rsid w:val="00431790"/>
    <w:rsid w:val="004328DF"/>
    <w:rsid w:val="004332DB"/>
    <w:rsid w:val="00442DED"/>
    <w:rsid w:val="0045643F"/>
    <w:rsid w:val="004575B0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5F372F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247D1"/>
    <w:rsid w:val="0072669A"/>
    <w:rsid w:val="0075695D"/>
    <w:rsid w:val="007801EC"/>
    <w:rsid w:val="00784EF5"/>
    <w:rsid w:val="007940C2"/>
    <w:rsid w:val="007C2507"/>
    <w:rsid w:val="007D6B0D"/>
    <w:rsid w:val="007E0CD8"/>
    <w:rsid w:val="008201D6"/>
    <w:rsid w:val="00825608"/>
    <w:rsid w:val="008669EB"/>
    <w:rsid w:val="00866D5F"/>
    <w:rsid w:val="00873F1B"/>
    <w:rsid w:val="00880521"/>
    <w:rsid w:val="008975D5"/>
    <w:rsid w:val="009055E4"/>
    <w:rsid w:val="009219E3"/>
    <w:rsid w:val="009329BB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201B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44A8B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6057-D09E-45A2-A2C3-0A378CAB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2018-07-17T01:11:00Z</cp:lastPrinted>
  <dcterms:created xsi:type="dcterms:W3CDTF">2018-07-17T01:10:00Z</dcterms:created>
  <dcterms:modified xsi:type="dcterms:W3CDTF">2018-07-17T01:23:00Z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GFCI and Switch Circuit</vt:lpwstr>
  </property>
  <property fmtid="{D5CDD505-2E9C-101B-9397-08002B2CF9AE}" pid="4" name="DocNum">
    <vt:i4>27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