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870510E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70A8D">
        <w:rPr>
          <w:rFonts w:ascii="Verdana" w:hAnsi="Verdana"/>
          <w:b/>
          <w:sz w:val="24"/>
          <w:szCs w:val="24"/>
        </w:rPr>
        <w:t xml:space="preserve">Stop/Start/Jog using Selector Switch for a Three-Phase </w:t>
      </w:r>
      <w:proofErr w:type="spellStart"/>
      <w:r w:rsidR="00370A8D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82FDB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8C058E9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23D5E2BD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E60C93">
        <w:rPr>
          <w:rFonts w:ascii="Verdana" w:hAnsi="Verdana"/>
          <w:sz w:val="20"/>
          <w:szCs w:val="20"/>
        </w:rPr>
        <w:t>Grade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A630816" w:rsidR="00CD48E3" w:rsidRPr="00CD48E3" w:rsidRDefault="00CD48E3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>top/start</w:t>
      </w:r>
      <w:r w:rsidR="00370A8D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D8908F3" w:rsidR="00CD48E3" w:rsidRPr="00CD48E3" w:rsidRDefault="00CD48E3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083233">
        <w:rPr>
          <w:rFonts w:ascii="Verdana" w:hAnsi="Verdana"/>
          <w:sz w:val="20"/>
          <w:szCs w:val="20"/>
        </w:rPr>
        <w:t xml:space="preserve">retentive </w:t>
      </w:r>
      <w:r w:rsidR="00DF270C">
        <w:rPr>
          <w:rFonts w:ascii="Verdana" w:hAnsi="Verdana"/>
          <w:sz w:val="20"/>
          <w:szCs w:val="20"/>
        </w:rPr>
        <w:t>timers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D02CA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FB61783" w:rsidR="009219E3" w:rsidRPr="00CD48E3" w:rsidRDefault="009219E3" w:rsidP="00D02CA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370A8D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48F5663" w14:textId="77777777" w:rsidR="00382FDB" w:rsidRDefault="00382FDB" w:rsidP="00382FDB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326" w:type="dxa"/>
        <w:tblInd w:w="355" w:type="dxa"/>
        <w:tblLook w:val="04A0" w:firstRow="1" w:lastRow="0" w:firstColumn="1" w:lastColumn="0" w:noHBand="0" w:noVBand="1"/>
      </w:tblPr>
      <w:tblGrid>
        <w:gridCol w:w="3690"/>
        <w:gridCol w:w="4230"/>
        <w:gridCol w:w="1406"/>
      </w:tblGrid>
      <w:tr w:rsidR="00382FDB" w:rsidRPr="0018769F" w14:paraId="03509196" w14:textId="77777777" w:rsidTr="002875C7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F1FBAA" w14:textId="77777777" w:rsidR="00382FDB" w:rsidRPr="0018769F" w:rsidRDefault="00382FDB" w:rsidP="00AE745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82FDB" w:rsidRPr="0018769F" w14:paraId="625536C7" w14:textId="77777777" w:rsidTr="002875C7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DF64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C62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102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82FDB" w:rsidRPr="0018769F" w14:paraId="41E879BB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5A3D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D038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CA2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82FDB" w:rsidRPr="0018769F" w14:paraId="6DE16DCA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0B9C" w14:textId="2224442A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5203" w14:textId="42AED209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 Run/Jog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1E1F" w14:textId="3E2D8C24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382FDB" w:rsidRPr="0018769F" w14:paraId="18463D92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CCAF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0F92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1E2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382FDB" w:rsidRPr="0018769F" w14:paraId="4A07C7F4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D27E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1E6B" w14:textId="6153790D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/Jog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EE6" w14:textId="7BFC70CB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382FDB" w:rsidRPr="0018769F" w14:paraId="7B6497B3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B2C9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1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860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F56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MS_STAT</w:t>
            </w:r>
          </w:p>
        </w:tc>
      </w:tr>
      <w:tr w:rsidR="00382FDB" w:rsidRPr="0018769F" w14:paraId="73381E27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ABD5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E352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B90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1"/>
      <w:tr w:rsidR="00382FDB" w:rsidRPr="0018769F" w14:paraId="01D1EFF0" w14:textId="77777777" w:rsidTr="002875C7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E9AE56" w14:textId="77777777" w:rsidR="00382FDB" w:rsidRPr="0018769F" w:rsidRDefault="00382FDB" w:rsidP="00AE745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82FDB" w:rsidRPr="0018769F" w14:paraId="67B858B7" w14:textId="77777777" w:rsidTr="002875C7">
        <w:trPr>
          <w:trHeight w:val="20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83BB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89F4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5180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382FDB" w:rsidRPr="0018769F" w14:paraId="1F80BCC5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4DAF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E6F3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D0D7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82FDB" w:rsidRPr="0018769F" w14:paraId="45AE115E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A44A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72BD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9DEA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875C7" w:rsidRPr="0018769F" w14:paraId="70B4F80D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25E8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EC48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11" w14:textId="77777777" w:rsidR="002875C7" w:rsidRPr="0018769F" w:rsidRDefault="002875C7" w:rsidP="00EA51B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382FDB" w:rsidRPr="0018769F" w14:paraId="73A0293D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2A8D" w14:textId="2A9F32FC" w:rsidR="00382FDB" w:rsidRPr="0018769F" w:rsidRDefault="002875C7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382FDB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02C" w14:textId="7B682B98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875C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F6BA" w14:textId="6D78E66B" w:rsidR="00382FDB" w:rsidRPr="0018769F" w:rsidRDefault="002875C7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JOGGING</w:t>
            </w:r>
          </w:p>
        </w:tc>
      </w:tr>
      <w:tr w:rsidR="00382FDB" w:rsidRPr="0018769F" w14:paraId="129AE43F" w14:textId="77777777" w:rsidTr="002875C7">
        <w:trPr>
          <w:trHeight w:val="252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0A09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E54B" w14:textId="77777777" w:rsidR="00382FDB" w:rsidRPr="0018769F" w:rsidRDefault="00382FDB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8E8" w14:textId="5F0FE263" w:rsidR="00382FDB" w:rsidRPr="0018769F" w:rsidRDefault="00307E6D" w:rsidP="00AE745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</w:t>
            </w:r>
            <w:r w:rsidR="00382FDB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</w:tbl>
    <w:p w14:paraId="064551B6" w14:textId="25759CCC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0C6464E7" w:rsidR="00DC4627" w:rsidRDefault="00DF270C" w:rsidP="00D02CA5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370A8D">
        <w:rPr>
          <w:rFonts w:ascii="Verdana" w:hAnsi="Verdana"/>
          <w:sz w:val="20"/>
          <w:szCs w:val="20"/>
        </w:rPr>
        <w:t>/jog</w:t>
      </w:r>
      <w:r w:rsidRPr="00DF270C">
        <w:rPr>
          <w:rFonts w:ascii="Verdana" w:hAnsi="Verdana"/>
          <w:sz w:val="20"/>
          <w:szCs w:val="20"/>
        </w:rPr>
        <w:t xml:space="preserve"> motor control circuit using </w:t>
      </w:r>
      <w:r w:rsidR="00382FDB">
        <w:rPr>
          <w:rFonts w:ascii="Verdana" w:hAnsi="Verdana"/>
          <w:sz w:val="20"/>
          <w:szCs w:val="20"/>
        </w:rPr>
        <w:t>the devices listed above</w:t>
      </w:r>
      <w:r w:rsidR="00C47EFD">
        <w:rPr>
          <w:rFonts w:ascii="Verdana" w:hAnsi="Verdana"/>
          <w:sz w:val="20"/>
          <w:szCs w:val="20"/>
        </w:rPr>
        <w:t xml:space="preserve">. </w:t>
      </w:r>
      <w:r w:rsidR="009100C8">
        <w:rPr>
          <w:rFonts w:ascii="Verdana" w:hAnsi="Verdana"/>
          <w:sz w:val="20"/>
          <w:szCs w:val="20"/>
        </w:rPr>
        <w:t xml:space="preserve">A selector switch shall determine if the circuit is a sealing </w:t>
      </w:r>
      <w:r w:rsidR="002875C7">
        <w:rPr>
          <w:rFonts w:ascii="Verdana" w:hAnsi="Verdana"/>
          <w:sz w:val="20"/>
          <w:szCs w:val="20"/>
        </w:rPr>
        <w:t>circuit or</w:t>
      </w:r>
      <w:r w:rsidR="009100C8">
        <w:rPr>
          <w:rFonts w:ascii="Verdana" w:hAnsi="Verdana"/>
          <w:sz w:val="20"/>
          <w:szCs w:val="20"/>
        </w:rPr>
        <w:t xml:space="preserve"> used as a jog circuit. When the selector switch is in the A position and the start button is pressed,</w:t>
      </w:r>
      <w:r w:rsidR="00FE6B2D">
        <w:rPr>
          <w:rFonts w:ascii="Verdana" w:hAnsi="Verdana"/>
          <w:sz w:val="20"/>
          <w:szCs w:val="20"/>
        </w:rPr>
        <w:t xml:space="preserve"> the motor shall start and stay running even when the button is released. </w:t>
      </w:r>
      <w:r w:rsidR="009100C8">
        <w:rPr>
          <w:rFonts w:ascii="Verdana" w:hAnsi="Verdana"/>
          <w:sz w:val="20"/>
          <w:szCs w:val="20"/>
        </w:rPr>
        <w:t xml:space="preserve">When the selector switch is in the B position and the start button is pressed, the motor shall start and only run while the button is pressed. Once released, the motor shall stop. </w:t>
      </w:r>
      <w:r w:rsidR="00FE6B2D">
        <w:rPr>
          <w:rFonts w:ascii="Verdana" w:hAnsi="Verdana"/>
          <w:sz w:val="20"/>
          <w:szCs w:val="20"/>
        </w:rPr>
        <w:t xml:space="preserve">The control circuit shall also contain an overload function. If a motor overload occurs, the control circuit shall disable itself requiring the operator to press start after the overload is reset. </w:t>
      </w:r>
      <w:r w:rsidR="00370A8D">
        <w:rPr>
          <w:rFonts w:ascii="Verdana" w:hAnsi="Verdana"/>
          <w:sz w:val="20"/>
          <w:szCs w:val="20"/>
        </w:rPr>
        <w:t xml:space="preserve">Additionally, a retentive timer shall be used to keep track of motor run </w:t>
      </w:r>
      <w:r w:rsidR="002A0EB7">
        <w:rPr>
          <w:rFonts w:ascii="Verdana" w:hAnsi="Verdana"/>
          <w:sz w:val="20"/>
          <w:szCs w:val="20"/>
        </w:rPr>
        <w:t>time</w:t>
      </w:r>
      <w:r w:rsidR="00370A8D">
        <w:rPr>
          <w:rFonts w:ascii="Verdana" w:hAnsi="Verdana"/>
          <w:sz w:val="20"/>
          <w:szCs w:val="20"/>
        </w:rPr>
        <w:t xml:space="preserve">. When the motor is running, the timer shall increment keeping track of </w:t>
      </w:r>
      <w:r w:rsidR="002A0EB7">
        <w:rPr>
          <w:rFonts w:ascii="Verdana" w:hAnsi="Verdana"/>
          <w:sz w:val="20"/>
          <w:szCs w:val="20"/>
        </w:rPr>
        <w:t>how long the motor has been running.</w:t>
      </w:r>
      <w:r w:rsidR="00370A8D">
        <w:rPr>
          <w:rFonts w:ascii="Verdana" w:hAnsi="Verdana"/>
          <w:sz w:val="20"/>
          <w:szCs w:val="20"/>
        </w:rPr>
        <w:t xml:space="preserve"> When the motor is off, the timer shall </w:t>
      </w:r>
      <w:r w:rsidR="00370A8D" w:rsidRPr="0040563B">
        <w:rPr>
          <w:rFonts w:ascii="Verdana" w:hAnsi="Verdana"/>
          <w:sz w:val="20"/>
          <w:szCs w:val="20"/>
          <w:u w:val="single"/>
        </w:rPr>
        <w:t>retain</w:t>
      </w:r>
      <w:r w:rsidR="00370A8D">
        <w:rPr>
          <w:rFonts w:ascii="Verdana" w:hAnsi="Verdana"/>
          <w:sz w:val="20"/>
          <w:szCs w:val="20"/>
        </w:rPr>
        <w:t xml:space="preserve"> the time. If the motor is re-started, the timer will continue to time from the previously stored </w:t>
      </w:r>
      <w:r w:rsidR="0040563B">
        <w:rPr>
          <w:rFonts w:ascii="Verdana" w:hAnsi="Verdana"/>
          <w:sz w:val="20"/>
          <w:szCs w:val="20"/>
        </w:rPr>
        <w:t>value</w:t>
      </w:r>
      <w:r w:rsidR="00370A8D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started and keeps</w:t>
      </w:r>
      <w:r w:rsidRPr="00DF270C">
        <w:rPr>
          <w:rFonts w:ascii="Verdana" w:hAnsi="Verdana"/>
          <w:sz w:val="20"/>
          <w:szCs w:val="20"/>
        </w:rPr>
        <w:t xml:space="preserve"> running, the green light shall </w:t>
      </w:r>
      <w:r w:rsidR="0040563B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2A0EB7" w:rsidRPr="00DF270C">
        <w:rPr>
          <w:rFonts w:ascii="Verdana" w:hAnsi="Verdana"/>
          <w:sz w:val="20"/>
          <w:szCs w:val="20"/>
        </w:rPr>
        <w:t xml:space="preserve">Whenever the motor </w:t>
      </w:r>
      <w:r w:rsidR="002A0EB7">
        <w:rPr>
          <w:rFonts w:ascii="Verdana" w:hAnsi="Verdana"/>
          <w:sz w:val="20"/>
          <w:szCs w:val="20"/>
        </w:rPr>
        <w:t>has been jogged</w:t>
      </w:r>
      <w:r w:rsidR="002A0EB7" w:rsidRPr="00DF270C">
        <w:rPr>
          <w:rFonts w:ascii="Verdana" w:hAnsi="Verdana"/>
          <w:sz w:val="20"/>
          <w:szCs w:val="20"/>
        </w:rPr>
        <w:t xml:space="preserve">, the </w:t>
      </w:r>
      <w:r w:rsidR="002A0EB7">
        <w:rPr>
          <w:rFonts w:ascii="Verdana" w:hAnsi="Verdana"/>
          <w:sz w:val="20"/>
          <w:szCs w:val="20"/>
        </w:rPr>
        <w:t>blue</w:t>
      </w:r>
      <w:r w:rsidR="002A0EB7" w:rsidRPr="00DF270C">
        <w:rPr>
          <w:rFonts w:ascii="Verdana" w:hAnsi="Verdana"/>
          <w:sz w:val="20"/>
          <w:szCs w:val="20"/>
        </w:rPr>
        <w:t xml:space="preserve"> light shall </w:t>
      </w:r>
      <w:r w:rsidR="002A0EB7">
        <w:rPr>
          <w:rFonts w:ascii="Verdana" w:hAnsi="Verdana"/>
          <w:sz w:val="20"/>
          <w:szCs w:val="20"/>
        </w:rPr>
        <w:t>illuminate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The green and blue light shall never be on at the same time. </w:t>
      </w:r>
      <w:r w:rsidRPr="00DF270C">
        <w:rPr>
          <w:rFonts w:ascii="Verdana" w:hAnsi="Verdana"/>
          <w:sz w:val="20"/>
          <w:szCs w:val="20"/>
        </w:rPr>
        <w:t xml:space="preserve">When the motor is not running, the red light shall </w:t>
      </w:r>
      <w:r w:rsidR="0040563B">
        <w:rPr>
          <w:rFonts w:ascii="Verdana" w:hAnsi="Verdana"/>
          <w:sz w:val="20"/>
          <w:szCs w:val="20"/>
        </w:rPr>
        <w:t>illuminate</w:t>
      </w:r>
      <w:r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Pr="00DF270C">
        <w:rPr>
          <w:rFonts w:ascii="Verdana" w:hAnsi="Verdana"/>
          <w:sz w:val="20"/>
          <w:szCs w:val="20"/>
        </w:rPr>
        <w:t xml:space="preserve">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2"/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5866CE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5866CE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5866CE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5866CE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5866CE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5866CE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2875C7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EF350" w14:textId="77777777" w:rsidR="00E94491" w:rsidRDefault="00E94491" w:rsidP="005B3A86">
      <w:pPr>
        <w:spacing w:after="0" w:line="240" w:lineRule="auto"/>
      </w:pPr>
      <w:r>
        <w:separator/>
      </w:r>
    </w:p>
  </w:endnote>
  <w:endnote w:type="continuationSeparator" w:id="0">
    <w:p w14:paraId="79183381" w14:textId="77777777" w:rsidR="00E94491" w:rsidRDefault="00E9449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EB14C36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2A0EB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0A776729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2A0EB7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5631833C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19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7E556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A0EB7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70A8D">
      <w:rPr>
        <w:rFonts w:ascii="BankGothic Lt BT" w:hAnsi="BankGothic Lt BT"/>
        <w:caps/>
        <w:sz w:val="16"/>
        <w:szCs w:val="18"/>
      </w:rPr>
      <w:t>19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FD3E8" w14:textId="77777777" w:rsidR="00E94491" w:rsidRDefault="00E94491" w:rsidP="005B3A86">
      <w:pPr>
        <w:spacing w:after="0" w:line="240" w:lineRule="auto"/>
      </w:pPr>
      <w:r>
        <w:separator/>
      </w:r>
    </w:p>
  </w:footnote>
  <w:footnote w:type="continuationSeparator" w:id="0">
    <w:p w14:paraId="242ED9D7" w14:textId="77777777" w:rsidR="00E94491" w:rsidRDefault="00E9449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7709C3F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70A8D">
      <w:rPr>
        <w:rFonts w:ascii="BankGothic Lt BT" w:hAnsi="BankGothic Lt BT"/>
        <w:sz w:val="24"/>
        <w:szCs w:val="24"/>
      </w:rPr>
      <w:t xml:space="preserve">Stop/Start/Jog using Selector Switch for a Three-Phase </w:t>
    </w:r>
    <w:proofErr w:type="spellStart"/>
    <w:r w:rsidR="00370A8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2BCE1C6C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3771EB93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370A8D">
      <w:rPr>
        <w:rFonts w:ascii="BankGothic Lt BT" w:hAnsi="BankGothic Lt BT"/>
        <w:sz w:val="24"/>
        <w:szCs w:val="24"/>
      </w:rPr>
      <w:t xml:space="preserve">Stop/Start/Jog using Selector Switch for a Three-Phase </w:t>
    </w:r>
    <w:proofErr w:type="spellStart"/>
    <w:r w:rsidR="00370A8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11B20B99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A86A9AE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70A8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7CAFCDE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70A8D">
      <w:rPr>
        <w:rFonts w:ascii="BankGothic Lt BT" w:hAnsi="BankGothic Lt BT"/>
        <w:caps/>
        <w:sz w:val="24"/>
        <w:szCs w:val="24"/>
      </w:rPr>
      <w:t>Stop/Start/Jog using Selector Switch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0D771D5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70A8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82146"/>
    <w:rsid w:val="00083233"/>
    <w:rsid w:val="000A23B3"/>
    <w:rsid w:val="00101028"/>
    <w:rsid w:val="00130445"/>
    <w:rsid w:val="00141840"/>
    <w:rsid w:val="001D0733"/>
    <w:rsid w:val="002025E4"/>
    <w:rsid w:val="00222A30"/>
    <w:rsid w:val="00224C5A"/>
    <w:rsid w:val="002267E7"/>
    <w:rsid w:val="00261027"/>
    <w:rsid w:val="0026159C"/>
    <w:rsid w:val="002875C7"/>
    <w:rsid w:val="002A0EB7"/>
    <w:rsid w:val="002E22BE"/>
    <w:rsid w:val="0030339D"/>
    <w:rsid w:val="00307505"/>
    <w:rsid w:val="00307E6D"/>
    <w:rsid w:val="00333856"/>
    <w:rsid w:val="00370A8D"/>
    <w:rsid w:val="00382FDB"/>
    <w:rsid w:val="003B4947"/>
    <w:rsid w:val="003C570F"/>
    <w:rsid w:val="0040563B"/>
    <w:rsid w:val="00422289"/>
    <w:rsid w:val="00431790"/>
    <w:rsid w:val="004332DB"/>
    <w:rsid w:val="00472F8B"/>
    <w:rsid w:val="004948F1"/>
    <w:rsid w:val="004A265F"/>
    <w:rsid w:val="005218D2"/>
    <w:rsid w:val="005610FE"/>
    <w:rsid w:val="00574ECC"/>
    <w:rsid w:val="005A367A"/>
    <w:rsid w:val="005B3A86"/>
    <w:rsid w:val="005D621A"/>
    <w:rsid w:val="00613E4E"/>
    <w:rsid w:val="006F19A5"/>
    <w:rsid w:val="006F7F1A"/>
    <w:rsid w:val="007140C7"/>
    <w:rsid w:val="00723673"/>
    <w:rsid w:val="00731134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F2DFA"/>
    <w:rsid w:val="009F76D1"/>
    <w:rsid w:val="00A16662"/>
    <w:rsid w:val="00B025CF"/>
    <w:rsid w:val="00B26F87"/>
    <w:rsid w:val="00B457A7"/>
    <w:rsid w:val="00B608BF"/>
    <w:rsid w:val="00B66285"/>
    <w:rsid w:val="00B755C0"/>
    <w:rsid w:val="00B8338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02CA5"/>
    <w:rsid w:val="00DA380B"/>
    <w:rsid w:val="00DC19D0"/>
    <w:rsid w:val="00DC4627"/>
    <w:rsid w:val="00DC51B1"/>
    <w:rsid w:val="00DF270C"/>
    <w:rsid w:val="00E013AA"/>
    <w:rsid w:val="00E130F3"/>
    <w:rsid w:val="00E60C93"/>
    <w:rsid w:val="00E94491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167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2018-03-31T15:30:00Z</cp:lastPrinted>
  <dcterms:created xsi:type="dcterms:W3CDTF">2018-03-31T15:27:00Z</dcterms:created>
  <dcterms:modified xsi:type="dcterms:W3CDTF">2018-12-06T20:31:00Z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Stop/Start/Jog using Selector Switch for a Three-Phase Mtr</vt:lpwstr>
  </property>
  <property fmtid="{D5CDD505-2E9C-101B-9397-08002B2CF9AE}" pid="4" name="DocNum">
    <vt:i4>22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