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7405CCF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D5690">
        <w:rPr>
          <w:rFonts w:ascii="Verdana" w:hAnsi="Verdana"/>
          <w:b/>
          <w:sz w:val="24"/>
          <w:szCs w:val="24"/>
        </w:rPr>
        <w:t>Engineering and Scientific Notation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6D6DE2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050A0C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9D5690" w:rsidRPr="009D569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EB6B2A" w:rsidRPr="00EB6B2A">
        <w:rPr>
          <w:rFonts w:ascii="Verdana" w:hAnsi="Verdana"/>
          <w:sz w:val="20"/>
          <w:szCs w:val="20"/>
          <w:highlight w:val="yellow"/>
        </w:rPr>
        <w:t>70pts.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257C6568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engineering notation equivalent.</w:t>
      </w:r>
    </w:p>
    <w:p w14:paraId="391B89CA" w14:textId="77777777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scientific notation equivalent.</w:t>
      </w:r>
    </w:p>
    <w:p w14:paraId="688B1F3E" w14:textId="75AEED93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>contrast the difference between representing number through decimal, engineering and scientific notation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F2AD95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D5690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1890"/>
      </w:tblGrid>
      <w:tr w:rsidR="00A42A96" w:rsidRPr="008B6FC5" w14:paraId="5B0F43B9" w14:textId="77777777" w:rsidTr="005A787E">
        <w:tc>
          <w:tcPr>
            <w:tcW w:w="1345" w:type="dxa"/>
            <w:shd w:val="clear" w:color="auto" w:fill="D9D9D9" w:themeFill="background1" w:themeFillShade="D9"/>
          </w:tcPr>
          <w:p w14:paraId="21DF8B19" w14:textId="0C6FB0F5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E7FA8D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Symbol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983BD1A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Decimal Value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DFA6C09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Power of Ten</w:t>
            </w:r>
          </w:p>
        </w:tc>
      </w:tr>
      <w:tr w:rsidR="00A42A96" w:rsidRPr="008B6FC5" w14:paraId="3E89E2E1" w14:textId="77777777" w:rsidTr="005A787E">
        <w:tc>
          <w:tcPr>
            <w:tcW w:w="1345" w:type="dxa"/>
          </w:tcPr>
          <w:p w14:paraId="73A601B8" w14:textId="5C00B397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iga</w:t>
            </w:r>
          </w:p>
        </w:tc>
        <w:tc>
          <w:tcPr>
            <w:tcW w:w="1260" w:type="dxa"/>
          </w:tcPr>
          <w:p w14:paraId="429CF72A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G</w:t>
            </w:r>
          </w:p>
        </w:tc>
        <w:tc>
          <w:tcPr>
            <w:tcW w:w="2430" w:type="dxa"/>
          </w:tcPr>
          <w:p w14:paraId="1AC2E1E6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1,000,000,000</w:t>
            </w:r>
          </w:p>
        </w:tc>
        <w:tc>
          <w:tcPr>
            <w:tcW w:w="1890" w:type="dxa"/>
          </w:tcPr>
          <w:p w14:paraId="4160EDA6" w14:textId="370C617F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9</w:t>
            </w:r>
          </w:p>
        </w:tc>
      </w:tr>
      <w:tr w:rsidR="00A42A96" w:rsidRPr="008B6FC5" w14:paraId="460C7C9C" w14:textId="77777777" w:rsidTr="005A787E">
        <w:tc>
          <w:tcPr>
            <w:tcW w:w="1345" w:type="dxa"/>
          </w:tcPr>
          <w:p w14:paraId="4AD1A8F4" w14:textId="1478274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ega</w:t>
            </w:r>
          </w:p>
        </w:tc>
        <w:tc>
          <w:tcPr>
            <w:tcW w:w="1260" w:type="dxa"/>
          </w:tcPr>
          <w:p w14:paraId="684B82F6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33EC0DE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</w:t>
            </w:r>
          </w:p>
        </w:tc>
        <w:tc>
          <w:tcPr>
            <w:tcW w:w="1890" w:type="dxa"/>
          </w:tcPr>
          <w:p w14:paraId="01DE3E66" w14:textId="22950189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6</w:t>
            </w:r>
          </w:p>
        </w:tc>
      </w:tr>
      <w:tr w:rsidR="00A42A96" w:rsidRPr="008B6FC5" w14:paraId="443235A0" w14:textId="77777777" w:rsidTr="005A787E">
        <w:tc>
          <w:tcPr>
            <w:tcW w:w="1345" w:type="dxa"/>
          </w:tcPr>
          <w:p w14:paraId="6815574C" w14:textId="4E728943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ilo</w:t>
            </w:r>
          </w:p>
        </w:tc>
        <w:tc>
          <w:tcPr>
            <w:tcW w:w="1260" w:type="dxa"/>
          </w:tcPr>
          <w:p w14:paraId="15C2DB4C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k</w:t>
            </w:r>
          </w:p>
        </w:tc>
        <w:tc>
          <w:tcPr>
            <w:tcW w:w="2430" w:type="dxa"/>
          </w:tcPr>
          <w:p w14:paraId="6F63C08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</w:t>
            </w:r>
          </w:p>
        </w:tc>
        <w:tc>
          <w:tcPr>
            <w:tcW w:w="1890" w:type="dxa"/>
          </w:tcPr>
          <w:p w14:paraId="60DE1E03" w14:textId="52E0696E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3</w:t>
            </w:r>
          </w:p>
        </w:tc>
      </w:tr>
      <w:tr w:rsidR="00A42A96" w:rsidRPr="008B6FC5" w14:paraId="17614C0D" w14:textId="77777777" w:rsidTr="005A787E">
        <w:tc>
          <w:tcPr>
            <w:tcW w:w="1345" w:type="dxa"/>
          </w:tcPr>
          <w:p w14:paraId="5540217A" w14:textId="210C59C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illi</w:t>
            </w:r>
          </w:p>
        </w:tc>
        <w:tc>
          <w:tcPr>
            <w:tcW w:w="1260" w:type="dxa"/>
          </w:tcPr>
          <w:p w14:paraId="185123CF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7BD7718B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0.001</w:t>
            </w:r>
          </w:p>
        </w:tc>
        <w:tc>
          <w:tcPr>
            <w:tcW w:w="1890" w:type="dxa"/>
          </w:tcPr>
          <w:p w14:paraId="132BEE4A" w14:textId="7A51B4AC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-3</w:t>
            </w:r>
          </w:p>
        </w:tc>
      </w:tr>
      <w:tr w:rsidR="00A42A96" w:rsidRPr="008B6FC5" w14:paraId="2680EB16" w14:textId="77777777" w:rsidTr="005A787E">
        <w:tc>
          <w:tcPr>
            <w:tcW w:w="1345" w:type="dxa"/>
          </w:tcPr>
          <w:p w14:paraId="0AAF46EC" w14:textId="729BDEFC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icro</w:t>
            </w:r>
          </w:p>
        </w:tc>
        <w:tc>
          <w:tcPr>
            <w:tcW w:w="1260" w:type="dxa"/>
          </w:tcPr>
          <w:p w14:paraId="0140880E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bookmarkStart w:id="1" w:name="OLE_LINK1"/>
            <w:r w:rsidRPr="008B6FC5">
              <w:rPr>
                <w:rFonts w:ascii="Verdana" w:hAnsi="Verdana" w:cs="Verdana"/>
                <w:sz w:val="20"/>
                <w:szCs w:val="20"/>
              </w:rPr>
              <w:t>μ</w:t>
            </w:r>
            <w:bookmarkEnd w:id="1"/>
          </w:p>
        </w:tc>
        <w:tc>
          <w:tcPr>
            <w:tcW w:w="2430" w:type="dxa"/>
          </w:tcPr>
          <w:p w14:paraId="23B03D0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0.000001</w:t>
            </w:r>
          </w:p>
        </w:tc>
        <w:tc>
          <w:tcPr>
            <w:tcW w:w="1890" w:type="dxa"/>
          </w:tcPr>
          <w:p w14:paraId="3B221B5F" w14:textId="68C6B9A8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-6</w:t>
            </w:r>
          </w:p>
        </w:tc>
      </w:tr>
      <w:tr w:rsidR="00A42A96" w:rsidRPr="008B6FC5" w14:paraId="0788F3FD" w14:textId="77777777" w:rsidTr="005A787E">
        <w:tc>
          <w:tcPr>
            <w:tcW w:w="1345" w:type="dxa"/>
          </w:tcPr>
          <w:p w14:paraId="3AC76570" w14:textId="32039E70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ano</w:t>
            </w:r>
          </w:p>
        </w:tc>
        <w:tc>
          <w:tcPr>
            <w:tcW w:w="1260" w:type="dxa"/>
          </w:tcPr>
          <w:p w14:paraId="0E8B473E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n</w:t>
            </w:r>
          </w:p>
        </w:tc>
        <w:tc>
          <w:tcPr>
            <w:tcW w:w="2430" w:type="dxa"/>
          </w:tcPr>
          <w:p w14:paraId="1038C8ED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0.000000001</w:t>
            </w:r>
          </w:p>
        </w:tc>
        <w:tc>
          <w:tcPr>
            <w:tcW w:w="1890" w:type="dxa"/>
          </w:tcPr>
          <w:p w14:paraId="6D80F6CC" w14:textId="3B563E4A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</w:t>
            </w:r>
            <w:r w:rsidR="00E27F07">
              <w:rPr>
                <w:rFonts w:ascii="Verdana" w:hAnsi="Verdana" w:cs="Verdana"/>
                <w:sz w:val="20"/>
                <w:szCs w:val="20"/>
              </w:rPr>
              <w:t>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-9</w:t>
            </w:r>
          </w:p>
        </w:tc>
      </w:tr>
      <w:tr w:rsidR="00A42A96" w:rsidRPr="008B6FC5" w14:paraId="698FFD7B" w14:textId="77777777" w:rsidTr="005A787E">
        <w:tc>
          <w:tcPr>
            <w:tcW w:w="1345" w:type="dxa"/>
          </w:tcPr>
          <w:p w14:paraId="2C04D866" w14:textId="2EBB97F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ico</w:t>
            </w:r>
          </w:p>
        </w:tc>
        <w:tc>
          <w:tcPr>
            <w:tcW w:w="1260" w:type="dxa"/>
          </w:tcPr>
          <w:p w14:paraId="50EE9054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</w:t>
            </w:r>
          </w:p>
        </w:tc>
        <w:tc>
          <w:tcPr>
            <w:tcW w:w="2430" w:type="dxa"/>
          </w:tcPr>
          <w:p w14:paraId="6B23C719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0.000000000001</w:t>
            </w:r>
          </w:p>
        </w:tc>
        <w:tc>
          <w:tcPr>
            <w:tcW w:w="1890" w:type="dxa"/>
          </w:tcPr>
          <w:p w14:paraId="5699E917" w14:textId="054B5CC3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-12</w:t>
            </w:r>
          </w:p>
        </w:tc>
      </w:tr>
    </w:tbl>
    <w:p w14:paraId="0A55A7D1" w14:textId="712149D6" w:rsidR="00A42A96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Engineering N</w:t>
      </w:r>
      <w:r w:rsidR="00A42A96" w:rsidRPr="008B6FC5">
        <w:rPr>
          <w:rFonts w:ascii="Verdana" w:hAnsi="Verdana" w:cs="Verdana"/>
          <w:sz w:val="20"/>
          <w:szCs w:val="20"/>
        </w:rPr>
        <w:t>otation</w:t>
      </w:r>
    </w:p>
    <w:p w14:paraId="1313C0D0" w14:textId="11095809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Number</w:t>
      </w:r>
      <w:r w:rsidR="00F00182" w:rsidRPr="008B6FC5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between 1 and 999 have no </w:t>
      </w:r>
      <w:r w:rsidR="008B456A">
        <w:rPr>
          <w:rFonts w:ascii="Verdana" w:hAnsi="Verdana" w:cs="Verdana"/>
          <w:sz w:val="20"/>
          <w:szCs w:val="20"/>
        </w:rPr>
        <w:t>symbol</w:t>
      </w:r>
      <w:r w:rsidRPr="008B6FC5">
        <w:rPr>
          <w:rFonts w:ascii="Verdana" w:hAnsi="Verdana" w:cs="Verdana"/>
          <w:sz w:val="20"/>
          <w:szCs w:val="20"/>
        </w:rPr>
        <w:t xml:space="preserve"> associated with them.</w:t>
      </w:r>
    </w:p>
    <w:p w14:paraId="4F9BAECD" w14:textId="79E31296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must co</w:t>
      </w:r>
      <w:r w:rsidR="00F00182" w:rsidRPr="008B6FC5">
        <w:rPr>
          <w:rFonts w:ascii="Verdana" w:hAnsi="Verdana" w:cs="Verdana"/>
          <w:sz w:val="20"/>
          <w:szCs w:val="20"/>
        </w:rPr>
        <w:t>ntain at least one whole number</w:t>
      </w:r>
      <w:r w:rsidRPr="008B6FC5">
        <w:rPr>
          <w:rFonts w:ascii="Verdana" w:hAnsi="Verdana" w:cs="Verdana"/>
          <w:sz w:val="20"/>
          <w:szCs w:val="20"/>
        </w:rPr>
        <w:t xml:space="preserve"> but no</w:t>
      </w:r>
      <w:r w:rsidR="00F00182" w:rsidRPr="008B6FC5">
        <w:rPr>
          <w:rFonts w:ascii="Verdana" w:hAnsi="Verdana" w:cs="Verdana"/>
          <w:sz w:val="20"/>
          <w:szCs w:val="20"/>
        </w:rPr>
        <w:t xml:space="preserve"> </w:t>
      </w:r>
      <w:r w:rsidRPr="008B6FC5">
        <w:rPr>
          <w:rFonts w:ascii="Verdana" w:hAnsi="Verdana" w:cs="Verdana"/>
          <w:sz w:val="20"/>
          <w:szCs w:val="20"/>
        </w:rPr>
        <w:t>more than three whole numbers.</w:t>
      </w:r>
    </w:p>
    <w:p w14:paraId="33590199" w14:textId="47005C24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are rounded off at the third decimal place</w:t>
      </w:r>
      <w:r w:rsidR="008B6FC5" w:rsidRPr="008B6FC5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after the</w:t>
      </w:r>
      <w:r w:rsidR="00F00182" w:rsidRPr="008B6FC5">
        <w:rPr>
          <w:rFonts w:ascii="Verdana" w:hAnsi="Verdana" w:cs="Verdana"/>
          <w:sz w:val="20"/>
          <w:szCs w:val="20"/>
        </w:rPr>
        <w:t xml:space="preserve"> </w:t>
      </w:r>
      <w:r w:rsidRPr="008B6FC5">
        <w:rPr>
          <w:rFonts w:ascii="Verdana" w:hAnsi="Verdana" w:cs="Verdana"/>
          <w:sz w:val="20"/>
          <w:szCs w:val="20"/>
        </w:rPr>
        <w:t>number is converted to engineering notation.</w:t>
      </w:r>
    </w:p>
    <w:p w14:paraId="789F24DE" w14:textId="326DB7B4" w:rsidR="00A42A96" w:rsidRPr="008B6FC5" w:rsidRDefault="00A42A96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Examples</w:t>
      </w:r>
      <w:r w:rsidR="00F00182" w:rsidRPr="008B6FC5">
        <w:rPr>
          <w:rFonts w:ascii="Verdana" w:hAnsi="Verdana" w:cs="Verdana"/>
          <w:sz w:val="20"/>
          <w:szCs w:val="20"/>
        </w:rPr>
        <w:t xml:space="preserve"> of Engineering Notation</w:t>
      </w:r>
      <w:r w:rsidRPr="008B6FC5">
        <w:rPr>
          <w:rFonts w:ascii="Verdana" w:hAnsi="Verdana" w:cs="Verdana"/>
          <w:sz w:val="20"/>
          <w:szCs w:val="20"/>
        </w:rPr>
        <w:t>:</w:t>
      </w:r>
    </w:p>
    <w:p w14:paraId="0C565422" w14:textId="0DECC668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139.56</w:t>
      </w:r>
      <w:r w:rsidRPr="008B6FC5">
        <w:rPr>
          <w:rFonts w:ascii="Verdana" w:hAnsi="Verdana" w:cs="Verdana"/>
          <w:sz w:val="20"/>
          <w:szCs w:val="20"/>
        </w:rPr>
        <w:t>5</w:t>
      </w:r>
      <w:r w:rsidR="00A42A96" w:rsidRPr="008B6FC5">
        <w:rPr>
          <w:rFonts w:ascii="Verdana" w:hAnsi="Verdana" w:cs="Verdana"/>
          <w:sz w:val="20"/>
          <w:szCs w:val="20"/>
        </w:rPr>
        <w:t>k</w:t>
      </w:r>
    </w:p>
    <w:p w14:paraId="66E65D03" w14:textId="2F44B24A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2.899M</w:t>
      </w:r>
    </w:p>
    <w:p w14:paraId="2E8B32ED" w14:textId="5FBC5C67" w:rsidR="00A42A96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.00281763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2.818m</w:t>
      </w:r>
    </w:p>
    <w:p w14:paraId="2D2D8B16" w14:textId="7A435E7E" w:rsidR="00A42A96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.000026754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26.754μ</w:t>
      </w:r>
    </w:p>
    <w:p w14:paraId="473D8E6D" w14:textId="40D6D701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837.164</w:t>
      </w:r>
    </w:p>
    <w:p w14:paraId="7D946E58" w14:textId="5A47C5F1" w:rsidR="00F00182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Scientific Notation</w:t>
      </w:r>
    </w:p>
    <w:p w14:paraId="425A29D8" w14:textId="47EAEA7E" w:rsidR="00F00182" w:rsidRPr="008B6FC5" w:rsidRDefault="00F00182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A scientific number shall have one digit to the left of the decimal and the remaining digits to the right of the decimal.</w:t>
      </w:r>
    </w:p>
    <w:p w14:paraId="18041152" w14:textId="508DF924" w:rsidR="00F00182" w:rsidRPr="008B6FC5" w:rsidRDefault="008B6FC5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The magnitude of the number is expressed by a multiple of 10 (i.e. x10</w:t>
      </w:r>
      <w:r w:rsidRPr="008B6FC5">
        <w:rPr>
          <w:rFonts w:ascii="Verdana" w:hAnsi="Verdana" w:cs="Verdana"/>
          <w:sz w:val="20"/>
          <w:szCs w:val="20"/>
          <w:vertAlign w:val="superscript"/>
        </w:rPr>
        <w:t>2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 w:rsidR="009D60D7"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0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 w:rsidR="009D60D7"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  <w:r w:rsidRPr="008B6FC5">
        <w:rPr>
          <w:rFonts w:ascii="Verdana" w:hAnsi="Verdana" w:cs="Verdana"/>
          <w:sz w:val="20"/>
          <w:szCs w:val="20"/>
        </w:rPr>
        <w:t>)</w:t>
      </w:r>
      <w:r w:rsidR="00F00182" w:rsidRPr="008B6FC5">
        <w:rPr>
          <w:rFonts w:ascii="Verdana" w:hAnsi="Verdana" w:cs="Verdana"/>
          <w:sz w:val="20"/>
          <w:szCs w:val="20"/>
        </w:rPr>
        <w:t>.</w:t>
      </w:r>
    </w:p>
    <w:p w14:paraId="6F194610" w14:textId="01C69195" w:rsidR="00F00182" w:rsidRPr="008B6FC5" w:rsidRDefault="008B6FC5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Scientific number</w:t>
      </w:r>
      <w:r w:rsidR="009D60D7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may or may not be rounded off to a </w:t>
      </w:r>
      <w:proofErr w:type="gramStart"/>
      <w:r w:rsidRPr="008B6FC5">
        <w:rPr>
          <w:rFonts w:ascii="Verdana" w:hAnsi="Verdana" w:cs="Verdana"/>
          <w:sz w:val="20"/>
          <w:szCs w:val="20"/>
        </w:rPr>
        <w:t>particular place</w:t>
      </w:r>
      <w:proofErr w:type="gramEnd"/>
      <w:r w:rsidR="00F00182" w:rsidRPr="008B6FC5"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 xml:space="preserve"> In this class we shall round off to three decimal places to the right of the decimal point.</w:t>
      </w:r>
    </w:p>
    <w:p w14:paraId="37A1B465" w14:textId="674B2CDF" w:rsidR="00F00182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 xml:space="preserve">Examples of </w:t>
      </w:r>
      <w:r w:rsidR="008B6FC5">
        <w:rPr>
          <w:rFonts w:ascii="Verdana" w:hAnsi="Verdana" w:cs="Verdana"/>
          <w:sz w:val="20"/>
          <w:szCs w:val="20"/>
        </w:rPr>
        <w:t>Scientific</w:t>
      </w:r>
      <w:r w:rsidRPr="008B6FC5">
        <w:rPr>
          <w:rFonts w:ascii="Verdana" w:hAnsi="Verdana" w:cs="Verdana"/>
          <w:sz w:val="20"/>
          <w:szCs w:val="20"/>
        </w:rPr>
        <w:t xml:space="preserve"> Notation:</w:t>
      </w:r>
    </w:p>
    <w:p w14:paraId="519265C6" w14:textId="75ACD0AD" w:rsidR="00F00182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1.396 x 10</w:t>
      </w:r>
      <w:r w:rsidR="005A787E">
        <w:rPr>
          <w:rFonts w:ascii="Verdana" w:hAnsi="Verdana" w:cs="Verdana"/>
          <w:sz w:val="20"/>
          <w:szCs w:val="20"/>
          <w:vertAlign w:val="superscript"/>
        </w:rPr>
        <w:t>5</w:t>
      </w:r>
    </w:p>
    <w:p w14:paraId="78574A06" w14:textId="4963D79F" w:rsidR="00F00182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2</w:t>
      </w:r>
      <w:r w:rsidR="008B6FC5">
        <w:rPr>
          <w:rFonts w:ascii="Verdana" w:hAnsi="Verdana" w:cs="Verdana"/>
          <w:sz w:val="20"/>
          <w:szCs w:val="20"/>
        </w:rPr>
        <w:t>.</w:t>
      </w:r>
      <w:r w:rsidR="008B6FC5" w:rsidRPr="008B6FC5">
        <w:rPr>
          <w:rFonts w:ascii="Verdana" w:hAnsi="Verdana" w:cs="Verdana"/>
          <w:sz w:val="20"/>
          <w:szCs w:val="20"/>
        </w:rPr>
        <w:t>899</w:t>
      </w:r>
      <w:r w:rsidR="008B6FC5">
        <w:rPr>
          <w:rFonts w:ascii="Verdana" w:hAnsi="Verdana" w:cs="Verdana"/>
          <w:sz w:val="20"/>
          <w:szCs w:val="20"/>
        </w:rPr>
        <w:t xml:space="preserve"> x 10</w:t>
      </w:r>
      <w:r w:rsidR="008B6FC5" w:rsidRPr="008B6FC5">
        <w:rPr>
          <w:rFonts w:ascii="Verdana" w:hAnsi="Verdana" w:cs="Verdana"/>
          <w:sz w:val="20"/>
          <w:szCs w:val="20"/>
          <w:vertAlign w:val="superscript"/>
        </w:rPr>
        <w:t>6</w:t>
      </w:r>
    </w:p>
    <w:p w14:paraId="47BFB400" w14:textId="1D47C364" w:rsidR="00F00182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.00281763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Pr="008B6FC5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81</w:t>
      </w:r>
      <w:r>
        <w:rPr>
          <w:rFonts w:ascii="Verdana" w:hAnsi="Verdana" w:cs="Verdana"/>
          <w:sz w:val="20"/>
          <w:szCs w:val="20"/>
        </w:rPr>
        <w:t>8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</w:p>
    <w:p w14:paraId="20694C87" w14:textId="23F24060" w:rsidR="00F00182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.000026754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Pr="008B6FC5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67</w:t>
      </w:r>
      <w:r w:rsidR="005A787E">
        <w:rPr>
          <w:rFonts w:ascii="Verdana" w:hAnsi="Verdana" w:cs="Verdana"/>
          <w:sz w:val="20"/>
          <w:szCs w:val="20"/>
        </w:rPr>
        <w:t>5</w:t>
      </w:r>
      <w:r>
        <w:rPr>
          <w:rFonts w:ascii="Verdana" w:hAnsi="Verdana" w:cs="Verdana"/>
          <w:sz w:val="20"/>
          <w:szCs w:val="20"/>
        </w:rPr>
        <w:t xml:space="preserve">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-5</w:t>
      </w:r>
    </w:p>
    <w:p w14:paraId="2D47F394" w14:textId="330DA9AF" w:rsidR="009D60D7" w:rsidRPr="00DB02B9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8</w:t>
      </w:r>
      <w:r w:rsidR="008B6FC5">
        <w:rPr>
          <w:rFonts w:ascii="Verdana" w:hAnsi="Verdana" w:cs="Verdana"/>
          <w:sz w:val="20"/>
          <w:szCs w:val="20"/>
        </w:rPr>
        <w:t>.</w:t>
      </w:r>
      <w:r w:rsidR="008B6FC5" w:rsidRPr="008B6FC5">
        <w:rPr>
          <w:rFonts w:ascii="Verdana" w:hAnsi="Verdana" w:cs="Verdana"/>
          <w:sz w:val="20"/>
          <w:szCs w:val="20"/>
        </w:rPr>
        <w:t>37</w:t>
      </w:r>
      <w:r w:rsidR="008B6FC5">
        <w:rPr>
          <w:rFonts w:ascii="Verdana" w:hAnsi="Verdana" w:cs="Verdana"/>
          <w:sz w:val="20"/>
          <w:szCs w:val="20"/>
        </w:rPr>
        <w:t>2 x 10</w:t>
      </w:r>
      <w:r w:rsidR="008B6FC5" w:rsidRPr="008B6FC5">
        <w:rPr>
          <w:rFonts w:ascii="Verdana" w:hAnsi="Verdana" w:cs="Verdana"/>
          <w:sz w:val="20"/>
          <w:szCs w:val="20"/>
          <w:vertAlign w:val="superscript"/>
        </w:rPr>
        <w:t>2</w:t>
      </w:r>
    </w:p>
    <w:p w14:paraId="3C5845D7" w14:textId="77777777" w:rsidR="009D60D7" w:rsidRPr="00C834FC" w:rsidRDefault="009D60D7" w:rsidP="009D60D7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9D60D7" w:rsidRPr="00C834F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A86B1C5" w14:textId="718BAC31" w:rsidR="008B456A" w:rsidRPr="008B456A" w:rsidRDefault="008B456A" w:rsidP="008B456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B0FF81D" w14:textId="52158D10" w:rsidR="008B456A" w:rsidRPr="008B456A" w:rsidRDefault="008B456A" w:rsidP="008B456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456A">
        <w:rPr>
          <w:rFonts w:ascii="Verdana" w:hAnsi="Verdana" w:cs="Verdana"/>
          <w:sz w:val="20"/>
          <w:szCs w:val="20"/>
        </w:rPr>
        <w:t>Convert the following numbers to their equivalent forms.</w:t>
      </w:r>
    </w:p>
    <w:p w14:paraId="5431C2DD" w14:textId="289A1B24" w:rsidR="00A42A96" w:rsidRPr="00DE355E" w:rsidRDefault="00A42A96" w:rsidP="00DE355E">
      <w:p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D</w:t>
      </w:r>
      <w:r w:rsidR="00DE355E">
        <w:rPr>
          <w:rFonts w:ascii="Verdana" w:hAnsi="Verdana" w:cs="Verdana"/>
          <w:sz w:val="20"/>
          <w:szCs w:val="20"/>
        </w:rPr>
        <w:t>ecimal</w:t>
      </w:r>
      <w:r w:rsidR="009D60D7" w:rsidRPr="00DE355E">
        <w:rPr>
          <w:rFonts w:ascii="Verdana" w:hAnsi="Verdana" w:cs="Verdana"/>
          <w:sz w:val="20"/>
          <w:szCs w:val="20"/>
        </w:rPr>
        <w:tab/>
        <w:t>S</w:t>
      </w:r>
      <w:r w:rsidR="00DE355E">
        <w:rPr>
          <w:rFonts w:ascii="Verdana" w:hAnsi="Verdana" w:cs="Verdana"/>
          <w:sz w:val="20"/>
          <w:szCs w:val="20"/>
        </w:rPr>
        <w:t>cientific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DE355E">
        <w:rPr>
          <w:rFonts w:ascii="Verdana" w:hAnsi="Verdana" w:cs="Verdana"/>
          <w:sz w:val="20"/>
          <w:szCs w:val="20"/>
        </w:rPr>
        <w:t>Engineering</w:t>
      </w:r>
    </w:p>
    <w:p w14:paraId="140D75E0" w14:textId="11BA1B09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1259943</w:t>
      </w:r>
      <w:r w:rsidRPr="00DE355E">
        <w:rPr>
          <w:rFonts w:ascii="Verdana" w:hAnsi="Verdana" w:cs="Verdana"/>
          <w:sz w:val="20"/>
          <w:szCs w:val="20"/>
        </w:rPr>
        <w:tab/>
      </w:r>
      <w:r w:rsidR="00A07A2F" w:rsidRPr="00E27F07">
        <w:rPr>
          <w:rFonts w:ascii="Verdana" w:hAnsi="Verdana" w:cs="Verdana"/>
          <w:sz w:val="20"/>
          <w:szCs w:val="20"/>
          <w:highlight w:val="yellow"/>
        </w:rPr>
        <w:t>1.260x10</w:t>
      </w:r>
      <w:r w:rsidR="00E27F07" w:rsidRPr="00E27F07">
        <w:rPr>
          <w:rFonts w:ascii="Verdana" w:hAnsi="Verdana" w:cs="Verdana"/>
          <w:sz w:val="20"/>
          <w:szCs w:val="20"/>
          <w:highlight w:val="yellow"/>
          <w:vertAlign w:val="superscript"/>
        </w:rPr>
        <w:t>6</w:t>
      </w:r>
      <w:r w:rsidRPr="0013773B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1.260M</w:t>
      </w:r>
    </w:p>
    <w:p w14:paraId="636FC0D4" w14:textId="158D0DD3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 w:rsidR="00A42A96" w:rsidRPr="00DE355E">
        <w:rPr>
          <w:rFonts w:ascii="Verdana" w:hAnsi="Verdana" w:cs="Verdana"/>
          <w:sz w:val="20"/>
          <w:szCs w:val="20"/>
        </w:rPr>
        <w:t>.0000253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2.53x10</w:t>
      </w:r>
      <w:r w:rsidR="00E27F07" w:rsidRPr="00E27F07">
        <w:rPr>
          <w:rFonts w:ascii="Verdana" w:hAnsi="Verdana" w:cs="Verdana"/>
          <w:sz w:val="20"/>
          <w:szCs w:val="20"/>
          <w:highlight w:val="yellow"/>
          <w:vertAlign w:val="superscript"/>
        </w:rPr>
        <w:t>-5</w:t>
      </w:r>
      <w:r w:rsidR="00DE355E" w:rsidRPr="0013773B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25.3μ</w:t>
      </w:r>
    </w:p>
    <w:p w14:paraId="51457688" w14:textId="18D6638E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0.000003537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3.537x10</w:t>
      </w:r>
      <w:r w:rsidR="00E27F07" w:rsidRPr="00E27F07">
        <w:rPr>
          <w:rFonts w:ascii="Verdana" w:hAnsi="Verdana" w:cs="Verdana"/>
          <w:sz w:val="20"/>
          <w:szCs w:val="20"/>
          <w:highlight w:val="yellow"/>
          <w:vertAlign w:val="superscript"/>
        </w:rPr>
        <w:t>-6</w:t>
      </w:r>
      <w:r w:rsidR="00DE355E" w:rsidRPr="0013773B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3.537μ</w:t>
      </w:r>
    </w:p>
    <w:p w14:paraId="70E1205C" w14:textId="67814419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0.00000032394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3.239x10</w:t>
      </w:r>
      <w:r w:rsidR="00E27F07" w:rsidRPr="00E27F07">
        <w:rPr>
          <w:rFonts w:ascii="Verdana" w:hAnsi="Verdana" w:cs="Verdana"/>
          <w:sz w:val="20"/>
          <w:szCs w:val="20"/>
          <w:highlight w:val="yellow"/>
          <w:vertAlign w:val="superscript"/>
        </w:rPr>
        <w:t>-7</w:t>
      </w:r>
      <w:r w:rsidR="00DE355E" w:rsidRPr="0013773B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323.94n</w:t>
      </w:r>
    </w:p>
    <w:p w14:paraId="07A36B47" w14:textId="018317B9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652433489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6.524x10</w:t>
      </w:r>
      <w:r w:rsidR="00E27F07" w:rsidRPr="00E27F07">
        <w:rPr>
          <w:rFonts w:ascii="Verdana" w:hAnsi="Verdana" w:cs="Verdana"/>
          <w:sz w:val="20"/>
          <w:szCs w:val="20"/>
          <w:highlight w:val="yellow"/>
          <w:vertAlign w:val="superscript"/>
        </w:rPr>
        <w:t>8</w:t>
      </w:r>
      <w:r w:rsidR="00DE355E" w:rsidRPr="0013773B">
        <w:rPr>
          <w:rFonts w:ascii="Verdana" w:hAnsi="Verdana" w:cs="Verdana"/>
          <w:sz w:val="20"/>
          <w:szCs w:val="20"/>
        </w:rPr>
        <w:tab/>
      </w:r>
      <w:r w:rsidR="00E27F07" w:rsidRPr="00E27F07">
        <w:rPr>
          <w:rFonts w:ascii="Verdana" w:hAnsi="Verdana" w:cs="Verdana"/>
          <w:sz w:val="20"/>
          <w:szCs w:val="20"/>
          <w:highlight w:val="yellow"/>
        </w:rPr>
        <w:t>652.433M</w:t>
      </w:r>
    </w:p>
    <w:p w14:paraId="23572E07" w14:textId="376875F2" w:rsidR="00A42A96" w:rsidRPr="00DE355E" w:rsidRDefault="00E27F07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E27F07">
        <w:rPr>
          <w:rFonts w:ascii="Verdana" w:hAnsi="Verdana" w:cs="Verdana"/>
          <w:sz w:val="20"/>
          <w:szCs w:val="20"/>
          <w:highlight w:val="yellow"/>
        </w:rPr>
        <w:t>0.04196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4.196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10</w:t>
      </w:r>
      <w:r w:rsidR="009D60D7" w:rsidRPr="00DE355E">
        <w:rPr>
          <w:rFonts w:ascii="Verdana" w:hAnsi="Verdana" w:cs="Verdana"/>
          <w:sz w:val="20"/>
          <w:szCs w:val="20"/>
          <w:vertAlign w:val="superscript"/>
        </w:rPr>
        <w:t>-2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E27F07">
        <w:rPr>
          <w:rFonts w:ascii="Verdana" w:hAnsi="Verdana" w:cs="Verdana"/>
          <w:sz w:val="20"/>
          <w:szCs w:val="20"/>
          <w:highlight w:val="yellow"/>
        </w:rPr>
        <w:t>41.96m</w:t>
      </w:r>
    </w:p>
    <w:p w14:paraId="628D94F6" w14:textId="7868C052" w:rsidR="00A42A96" w:rsidRPr="00DE355E" w:rsidRDefault="00E27F07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E27F07">
        <w:rPr>
          <w:rFonts w:ascii="Verdana" w:hAnsi="Verdana" w:cs="Verdana"/>
          <w:sz w:val="20"/>
          <w:szCs w:val="20"/>
          <w:highlight w:val="yellow"/>
        </w:rPr>
        <w:t>0.00000008974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8.974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-8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E27F07">
        <w:rPr>
          <w:rFonts w:ascii="Verdana" w:hAnsi="Verdana" w:cs="Verdana"/>
          <w:sz w:val="20"/>
          <w:szCs w:val="20"/>
          <w:highlight w:val="yellow"/>
        </w:rPr>
        <w:t>89.74n</w:t>
      </w:r>
    </w:p>
    <w:p w14:paraId="6C989A13" w14:textId="331AA492" w:rsidR="00A42A96" w:rsidRPr="00DE355E" w:rsidRDefault="00E27F07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E27F07">
        <w:rPr>
          <w:rFonts w:ascii="Verdana" w:hAnsi="Verdana" w:cs="Verdana"/>
          <w:sz w:val="20"/>
          <w:szCs w:val="20"/>
          <w:highlight w:val="yellow"/>
        </w:rPr>
        <w:t>284100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2.841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5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E27F07">
        <w:rPr>
          <w:rFonts w:ascii="Verdana" w:hAnsi="Verdana" w:cs="Verdana"/>
          <w:sz w:val="20"/>
          <w:szCs w:val="20"/>
          <w:highlight w:val="yellow"/>
        </w:rPr>
        <w:t>284.1k</w:t>
      </w:r>
    </w:p>
    <w:p w14:paraId="355BBCA5" w14:textId="105CB4CE" w:rsidR="00A42A96" w:rsidRPr="00DE355E" w:rsidRDefault="00E27F07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E27F07">
        <w:rPr>
          <w:rFonts w:ascii="Verdana" w:hAnsi="Verdana" w:cs="Verdana"/>
          <w:sz w:val="20"/>
          <w:szCs w:val="20"/>
          <w:highlight w:val="yellow"/>
        </w:rPr>
        <w:t>83460000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8.346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7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E27F07">
        <w:rPr>
          <w:rFonts w:ascii="Verdana" w:hAnsi="Verdana" w:cs="Verdana"/>
          <w:sz w:val="20"/>
          <w:szCs w:val="20"/>
          <w:highlight w:val="yellow"/>
        </w:rPr>
        <w:t>83.46M</w:t>
      </w:r>
    </w:p>
    <w:p w14:paraId="1B60D598" w14:textId="3DED112A" w:rsidR="00A42A96" w:rsidRPr="00DE355E" w:rsidRDefault="000F137C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0F137C">
        <w:rPr>
          <w:rFonts w:ascii="Verdana" w:hAnsi="Verdana" w:cs="Verdana"/>
          <w:sz w:val="20"/>
          <w:szCs w:val="20"/>
          <w:highlight w:val="yellow"/>
        </w:rPr>
        <w:t>0.00000000007427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7.424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-11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4941D0" w:rsidRPr="004941D0">
        <w:rPr>
          <w:rFonts w:ascii="Verdana" w:hAnsi="Verdana" w:cs="Verdana"/>
          <w:sz w:val="20"/>
          <w:szCs w:val="20"/>
          <w:highlight w:val="yellow"/>
        </w:rPr>
        <w:t>74.24p</w:t>
      </w:r>
    </w:p>
    <w:p w14:paraId="6CEEDEEA" w14:textId="39EE10D7" w:rsidR="00A42A96" w:rsidRPr="004941D0" w:rsidRDefault="004941D0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4941D0">
        <w:rPr>
          <w:rFonts w:ascii="Verdana" w:hAnsi="Verdana" w:cs="Verdana"/>
          <w:sz w:val="20"/>
          <w:szCs w:val="20"/>
          <w:highlight w:val="yellow"/>
        </w:rPr>
        <w:t>873832</w:t>
      </w:r>
      <w:r w:rsidR="009D60D7" w:rsidRPr="004941D0">
        <w:rPr>
          <w:rFonts w:ascii="Verdana" w:hAnsi="Verdana" w:cs="Verdana"/>
          <w:sz w:val="20"/>
          <w:szCs w:val="20"/>
        </w:rPr>
        <w:tab/>
      </w:r>
      <w:r w:rsidRPr="004941D0">
        <w:rPr>
          <w:rFonts w:ascii="Verdana" w:hAnsi="Verdana" w:cs="Verdana"/>
          <w:sz w:val="20"/>
          <w:szCs w:val="20"/>
          <w:highlight w:val="yellow"/>
        </w:rPr>
        <w:t>8</w:t>
      </w:r>
      <w:r>
        <w:rPr>
          <w:rFonts w:ascii="Verdana" w:hAnsi="Verdana" w:cs="Verdana"/>
          <w:sz w:val="20"/>
          <w:szCs w:val="20"/>
          <w:highlight w:val="yellow"/>
        </w:rPr>
        <w:t>.</w:t>
      </w:r>
      <w:r w:rsidRPr="004941D0">
        <w:rPr>
          <w:rFonts w:ascii="Verdana" w:hAnsi="Verdana" w:cs="Verdana"/>
          <w:sz w:val="20"/>
          <w:szCs w:val="20"/>
          <w:highlight w:val="yellow"/>
        </w:rPr>
        <w:t>738 x 10</w:t>
      </w:r>
      <w:r w:rsidRPr="004941D0">
        <w:rPr>
          <w:rFonts w:ascii="Verdana" w:hAnsi="Verdana" w:cs="Verdana"/>
          <w:sz w:val="20"/>
          <w:szCs w:val="20"/>
          <w:highlight w:val="yellow"/>
          <w:vertAlign w:val="superscript"/>
        </w:rPr>
        <w:t>5</w:t>
      </w:r>
      <w:r w:rsidR="009D60D7" w:rsidRPr="004941D0">
        <w:rPr>
          <w:rFonts w:ascii="Verdana" w:hAnsi="Verdana" w:cs="Verdana"/>
          <w:sz w:val="20"/>
          <w:szCs w:val="20"/>
        </w:rPr>
        <w:tab/>
      </w:r>
      <w:r w:rsidR="00A42A96" w:rsidRPr="004941D0">
        <w:rPr>
          <w:rFonts w:ascii="Verdana" w:hAnsi="Verdana" w:cs="Verdana"/>
          <w:sz w:val="20"/>
          <w:szCs w:val="20"/>
        </w:rPr>
        <w:t>873.832k</w:t>
      </w:r>
    </w:p>
    <w:p w14:paraId="22EAA7C7" w14:textId="5E697004" w:rsidR="00A42A96" w:rsidRPr="00DE355E" w:rsidRDefault="004941D0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4941D0">
        <w:rPr>
          <w:rFonts w:ascii="Verdana" w:hAnsi="Verdana" w:cs="Verdana"/>
          <w:sz w:val="20"/>
          <w:szCs w:val="20"/>
          <w:highlight w:val="yellow"/>
        </w:rPr>
        <w:t>0.009822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4941D0">
        <w:rPr>
          <w:rFonts w:ascii="Verdana" w:hAnsi="Verdana" w:cs="Verdana"/>
          <w:sz w:val="20"/>
          <w:szCs w:val="20"/>
          <w:highlight w:val="yellow"/>
        </w:rPr>
        <w:t>9.822 x 10</w:t>
      </w:r>
      <w:r w:rsidRPr="004941D0">
        <w:rPr>
          <w:rFonts w:ascii="Verdana" w:hAnsi="Verdana" w:cs="Verdana"/>
          <w:sz w:val="20"/>
          <w:szCs w:val="20"/>
          <w:highlight w:val="yellow"/>
          <w:vertAlign w:val="superscript"/>
        </w:rPr>
        <w:t>-3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9.822m</w:t>
      </w:r>
    </w:p>
    <w:p w14:paraId="1F333F02" w14:textId="40EA1694" w:rsidR="00A42A96" w:rsidRPr="00DE355E" w:rsidRDefault="004941D0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4941D0">
        <w:rPr>
          <w:rFonts w:ascii="Verdana" w:hAnsi="Verdana" w:cs="Verdana"/>
          <w:sz w:val="20"/>
          <w:szCs w:val="20"/>
          <w:highlight w:val="yellow"/>
        </w:rPr>
        <w:t>38264000000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4941D0">
        <w:rPr>
          <w:rFonts w:ascii="Verdana" w:hAnsi="Verdana" w:cs="Verdana"/>
          <w:sz w:val="20"/>
          <w:szCs w:val="20"/>
          <w:highlight w:val="yellow"/>
        </w:rPr>
        <w:t>3.826 x 10</w:t>
      </w:r>
      <w:r w:rsidRPr="004941D0">
        <w:rPr>
          <w:rFonts w:ascii="Verdana" w:hAnsi="Verdana" w:cs="Verdana"/>
          <w:sz w:val="20"/>
          <w:szCs w:val="20"/>
          <w:highlight w:val="yellow"/>
          <w:vertAlign w:val="superscript"/>
        </w:rPr>
        <w:t>10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38.264G</w:t>
      </w:r>
    </w:p>
    <w:p w14:paraId="0C04EEAB" w14:textId="2807D5DF" w:rsidR="00A42A96" w:rsidRPr="00DE355E" w:rsidRDefault="004941D0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4941D0">
        <w:rPr>
          <w:rFonts w:ascii="Verdana" w:hAnsi="Verdana" w:cs="Verdana"/>
          <w:sz w:val="20"/>
          <w:szCs w:val="20"/>
          <w:highlight w:val="yellow"/>
        </w:rPr>
        <w:t>0.000737263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4941D0">
        <w:rPr>
          <w:rFonts w:ascii="Verdana" w:hAnsi="Verdana" w:cs="Verdana"/>
          <w:sz w:val="20"/>
          <w:szCs w:val="20"/>
          <w:highlight w:val="yellow"/>
        </w:rPr>
        <w:t>7.373x10</w:t>
      </w:r>
      <w:r w:rsidRPr="004941D0">
        <w:rPr>
          <w:rFonts w:ascii="Verdana" w:hAnsi="Verdana" w:cs="Verdana"/>
          <w:sz w:val="20"/>
          <w:szCs w:val="20"/>
          <w:highlight w:val="yellow"/>
          <w:vertAlign w:val="superscript"/>
        </w:rPr>
        <w:t>-4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737.263μ</w:t>
      </w:r>
    </w:p>
    <w:p w14:paraId="3444DFC7" w14:textId="387797A8" w:rsidR="00A42A96" w:rsidRPr="00DE355E" w:rsidRDefault="004941D0" w:rsidP="00913BBC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0.0000002985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Pr="004941D0">
        <w:rPr>
          <w:rFonts w:ascii="Verdana" w:hAnsi="Verdana" w:cs="Verdana"/>
          <w:sz w:val="20"/>
          <w:szCs w:val="20"/>
          <w:highlight w:val="yellow"/>
        </w:rPr>
        <w:t>2.985 x 10</w:t>
      </w:r>
      <w:r w:rsidRPr="004941D0">
        <w:rPr>
          <w:rFonts w:ascii="Verdana" w:hAnsi="Verdana" w:cs="Verdana"/>
          <w:sz w:val="20"/>
          <w:szCs w:val="20"/>
          <w:highlight w:val="yellow"/>
          <w:vertAlign w:val="superscript"/>
        </w:rPr>
        <w:t>-7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298.5n</w:t>
      </w:r>
    </w:p>
    <w:p w14:paraId="22D2360F" w14:textId="6706B022" w:rsidR="00A42A96" w:rsidRPr="00DE355E" w:rsidRDefault="008F702A" w:rsidP="009D60D7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Convert the </w:t>
      </w:r>
      <w:r w:rsidR="00A42A96" w:rsidRPr="00DE355E">
        <w:rPr>
          <w:rFonts w:ascii="Verdana" w:hAnsi="Verdana" w:cs="Verdana"/>
          <w:sz w:val="20"/>
          <w:szCs w:val="20"/>
        </w:rPr>
        <w:t xml:space="preserve">Decimal Number </w:t>
      </w:r>
      <w:r>
        <w:rPr>
          <w:rFonts w:ascii="Verdana" w:hAnsi="Verdana" w:cs="Verdana"/>
          <w:sz w:val="20"/>
          <w:szCs w:val="20"/>
        </w:rPr>
        <w:t>to Engineering Notation and vise-versa</w:t>
      </w:r>
    </w:p>
    <w:p w14:paraId="7C8E2D95" w14:textId="3B36C1E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 w:rsidR="00A42A96" w:rsidRPr="00DE355E">
        <w:rPr>
          <w:rFonts w:ascii="Verdana" w:hAnsi="Verdana" w:cs="Verdana"/>
          <w:sz w:val="20"/>
          <w:szCs w:val="20"/>
        </w:rPr>
        <w:t>.0023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2.3m</w:t>
      </w:r>
    </w:p>
    <w:p w14:paraId="7577A995" w14:textId="1D7DF104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.00045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450μ</w:t>
      </w:r>
    </w:p>
    <w:p w14:paraId="0AB1AE18" w14:textId="2B5842C8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.0355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35.5m</w:t>
      </w:r>
    </w:p>
    <w:p w14:paraId="5D709706" w14:textId="67130C9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.00000455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4.55μ</w:t>
      </w:r>
    </w:p>
    <w:p w14:paraId="435EA5E2" w14:textId="619EAF0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.8324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832.4m</w:t>
      </w:r>
    </w:p>
    <w:p w14:paraId="210EADBD" w14:textId="699FF3A9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154000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154k</w:t>
      </w:r>
    </w:p>
    <w:p w14:paraId="4B2BEEF2" w14:textId="73CF9C6D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7834000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7.834M</w:t>
      </w:r>
    </w:p>
    <w:p w14:paraId="6F7A9819" w14:textId="03BEEC4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1200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1.2k</w:t>
      </w:r>
    </w:p>
    <w:p w14:paraId="4D29DD49" w14:textId="07949D2F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674000000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674M</w:t>
      </w:r>
    </w:p>
    <w:p w14:paraId="5A1B0A11" w14:textId="0A555D46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35000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35k</w:t>
      </w:r>
    </w:p>
    <w:p w14:paraId="6BB1A340" w14:textId="5F2EAFA2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0.000000000124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124p</w:t>
      </w:r>
    </w:p>
    <w:p w14:paraId="18D0CF0E" w14:textId="79D7BC41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0.000457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457μ</w:t>
      </w:r>
    </w:p>
    <w:p w14:paraId="1DA408DB" w14:textId="3545427C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0.035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35m</w:t>
      </w:r>
    </w:p>
    <w:p w14:paraId="38F478F3" w14:textId="79E7ED9F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0.00000000167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1.67n</w:t>
      </w:r>
    </w:p>
    <w:p w14:paraId="15D0CF62" w14:textId="471B81C2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103000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103k</w:t>
      </w:r>
    </w:p>
    <w:p w14:paraId="06B0928F" w14:textId="139B9637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1270000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1.27M</w:t>
      </w:r>
    </w:p>
    <w:p w14:paraId="3EF33504" w14:textId="1C40F831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45000000</w:t>
      </w:r>
      <w:r w:rsidR="008A25A3">
        <w:rPr>
          <w:rFonts w:ascii="Verdana" w:hAnsi="Verdana" w:cs="Verdana"/>
          <w:sz w:val="20"/>
          <w:szCs w:val="20"/>
          <w:highlight w:val="yellow"/>
        </w:rPr>
        <w:t>0</w:t>
      </w:r>
      <w:r w:rsidRPr="00913BBC">
        <w:rPr>
          <w:rFonts w:ascii="Verdana" w:hAnsi="Verdana" w:cs="Verdana"/>
          <w:sz w:val="20"/>
          <w:szCs w:val="20"/>
          <w:highlight w:val="yellow"/>
        </w:rPr>
        <w:t>0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4.5G</w:t>
      </w:r>
    </w:p>
    <w:p w14:paraId="1345B5B8" w14:textId="76EB957F" w:rsidR="00A42A96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3592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3.592k</w:t>
      </w:r>
    </w:p>
    <w:p w14:paraId="546E3DC6" w14:textId="50B31C3D" w:rsidR="005A787E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0.00004537</w:t>
      </w:r>
      <w:r w:rsidR="005A787E">
        <w:rPr>
          <w:rFonts w:ascii="Verdana" w:hAnsi="Verdana" w:cs="Verdana"/>
          <w:sz w:val="20"/>
          <w:szCs w:val="20"/>
        </w:rPr>
        <w:tab/>
      </w:r>
      <w:r w:rsidR="005A787E" w:rsidRPr="00DE355E">
        <w:rPr>
          <w:rFonts w:ascii="Verdana" w:hAnsi="Verdana" w:cs="Verdana"/>
          <w:sz w:val="20"/>
          <w:szCs w:val="20"/>
        </w:rPr>
        <w:t>45.37μ</w:t>
      </w:r>
    </w:p>
    <w:p w14:paraId="1AAD10E9" w14:textId="1041B1E7" w:rsidR="005A787E" w:rsidRPr="00DE355E" w:rsidRDefault="00913BBC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13BBC">
        <w:rPr>
          <w:rFonts w:ascii="Verdana" w:hAnsi="Verdana" w:cs="Verdana"/>
          <w:sz w:val="20"/>
          <w:szCs w:val="20"/>
          <w:highlight w:val="yellow"/>
        </w:rPr>
        <w:t>0.00000000001522</w:t>
      </w:r>
      <w:r w:rsidR="005A787E">
        <w:rPr>
          <w:rFonts w:ascii="Verdana" w:hAnsi="Verdana" w:cs="Verdana"/>
          <w:sz w:val="20"/>
          <w:szCs w:val="20"/>
        </w:rPr>
        <w:tab/>
        <w:t>1</w:t>
      </w:r>
      <w:r w:rsidR="005A787E" w:rsidRPr="00DE355E">
        <w:rPr>
          <w:rFonts w:ascii="Verdana" w:hAnsi="Verdana" w:cs="Verdana"/>
          <w:sz w:val="20"/>
          <w:szCs w:val="20"/>
        </w:rPr>
        <w:t>5.</w:t>
      </w:r>
      <w:r w:rsidR="005A787E">
        <w:rPr>
          <w:rFonts w:ascii="Verdana" w:hAnsi="Verdana" w:cs="Verdana"/>
          <w:sz w:val="20"/>
          <w:szCs w:val="20"/>
        </w:rPr>
        <w:t>22p</w:t>
      </w:r>
    </w:p>
    <w:p w14:paraId="2BF4F219" w14:textId="6355BD41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lastRenderedPageBreak/>
        <w:t>Convert th</w:t>
      </w:r>
      <w:r w:rsidR="009B551B">
        <w:rPr>
          <w:rFonts w:ascii="Verdana" w:hAnsi="Verdana" w:cs="Verdana"/>
          <w:sz w:val="20"/>
          <w:szCs w:val="20"/>
        </w:rPr>
        <w:t>e following decimal numbers to e</w:t>
      </w:r>
      <w:r w:rsidRPr="008F702A">
        <w:rPr>
          <w:rFonts w:ascii="Verdana" w:hAnsi="Verdana" w:cs="Verdana"/>
          <w:sz w:val="20"/>
          <w:szCs w:val="20"/>
        </w:rPr>
        <w:t xml:space="preserve">ngineering </w:t>
      </w:r>
      <w:r w:rsidR="009B551B">
        <w:rPr>
          <w:rFonts w:ascii="Verdana" w:hAnsi="Verdana" w:cs="Verdana"/>
          <w:sz w:val="20"/>
          <w:szCs w:val="20"/>
        </w:rPr>
        <w:t>n</w:t>
      </w:r>
      <w:r w:rsidRPr="008F702A">
        <w:rPr>
          <w:rFonts w:ascii="Verdana" w:hAnsi="Verdana" w:cs="Verdana"/>
          <w:sz w:val="20"/>
          <w:szCs w:val="20"/>
        </w:rPr>
        <w:t>otation</w:t>
      </w:r>
      <w:r w:rsidR="009B551B">
        <w:rPr>
          <w:rFonts w:ascii="Verdana" w:hAnsi="Verdana" w:cs="Verdana"/>
          <w:sz w:val="20"/>
          <w:szCs w:val="20"/>
        </w:rPr>
        <w:t xml:space="preserve"> form</w:t>
      </w:r>
      <w:r w:rsidRPr="008F702A">
        <w:rPr>
          <w:rFonts w:ascii="Verdana" w:hAnsi="Verdana" w:cs="Verdana"/>
          <w:sz w:val="20"/>
          <w:szCs w:val="20"/>
        </w:rPr>
        <w:t>.</w:t>
      </w:r>
    </w:p>
    <w:p w14:paraId="6EF87DC0" w14:textId="5E33482D" w:rsidR="00A42A96" w:rsidRPr="008F702A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0.0321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32.1m</w:t>
      </w:r>
    </w:p>
    <w:p w14:paraId="4DFD1254" w14:textId="4582F1B8" w:rsidR="00A42A96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649488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649.488k</w:t>
      </w:r>
    </w:p>
    <w:p w14:paraId="694E71DD" w14:textId="5ED03D10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0.0196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19.6m</w:t>
      </w:r>
    </w:p>
    <w:p w14:paraId="1FAD3475" w14:textId="3C97B325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158731</w:t>
      </w:r>
      <w:r>
        <w:rPr>
          <w:rFonts w:ascii="Verdana" w:hAnsi="Verdana" w:cs="Verdana"/>
          <w:sz w:val="20"/>
          <w:szCs w:val="20"/>
        </w:rPr>
        <w:tab/>
      </w:r>
      <w:r w:rsidR="00913BBC" w:rsidRPr="00913BBC">
        <w:rPr>
          <w:rFonts w:ascii="Verdana" w:hAnsi="Verdana" w:cs="Verdana"/>
          <w:sz w:val="20"/>
          <w:szCs w:val="20"/>
          <w:highlight w:val="yellow"/>
        </w:rPr>
        <w:t>158.731</w:t>
      </w:r>
      <w:r w:rsidR="00307E4E" w:rsidRPr="00307E4E">
        <w:rPr>
          <w:rFonts w:ascii="Verdana" w:hAnsi="Verdana" w:cs="Verdana"/>
          <w:sz w:val="20"/>
          <w:szCs w:val="20"/>
          <w:highlight w:val="yellow"/>
        </w:rPr>
        <w:t>k</w:t>
      </w:r>
    </w:p>
    <w:p w14:paraId="00B509CB" w14:textId="77777777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scientific notation numbers to their decimal form.</w:t>
      </w:r>
    </w:p>
    <w:p w14:paraId="3C456C17" w14:textId="5FD76CD5" w:rsidR="00A42A96" w:rsidRPr="008F702A" w:rsidRDefault="00A42A96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8.726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="008F702A" w:rsidRPr="008F702A">
        <w:rPr>
          <w:rFonts w:ascii="Verdana" w:hAnsi="Verdana" w:cs="Verdana"/>
          <w:sz w:val="20"/>
          <w:szCs w:val="20"/>
          <w:vertAlign w:val="superscript"/>
        </w:rPr>
        <w:t>4</w:t>
      </w:r>
      <w:r w:rsidR="008F702A">
        <w:rPr>
          <w:rFonts w:ascii="Verdana" w:hAnsi="Verdana" w:cs="Verdana"/>
          <w:sz w:val="20"/>
          <w:szCs w:val="20"/>
        </w:rPr>
        <w:tab/>
      </w:r>
      <w:r w:rsidR="003461CA" w:rsidRPr="003461CA">
        <w:rPr>
          <w:rFonts w:ascii="Verdana" w:hAnsi="Verdana" w:cs="Verdana"/>
          <w:sz w:val="20"/>
          <w:szCs w:val="20"/>
          <w:highlight w:val="yellow"/>
        </w:rPr>
        <w:t>87260</w:t>
      </w:r>
    </w:p>
    <w:p w14:paraId="4E5082CD" w14:textId="23786BC6" w:rsidR="00A42A96" w:rsidRDefault="00A42A96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7.9821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Pr="008F702A">
        <w:rPr>
          <w:rFonts w:ascii="Verdana" w:hAnsi="Verdana" w:cs="Verdana"/>
          <w:sz w:val="20"/>
          <w:szCs w:val="20"/>
          <w:vertAlign w:val="superscript"/>
        </w:rPr>
        <w:t>-5</w:t>
      </w:r>
      <w:r w:rsidR="008F702A">
        <w:rPr>
          <w:rFonts w:ascii="Verdana" w:hAnsi="Verdana" w:cs="Verdana"/>
          <w:sz w:val="20"/>
          <w:szCs w:val="20"/>
        </w:rPr>
        <w:tab/>
      </w:r>
      <w:r w:rsidR="003461CA" w:rsidRPr="003461CA">
        <w:rPr>
          <w:rFonts w:ascii="Verdana" w:hAnsi="Verdana" w:cs="Verdana"/>
          <w:sz w:val="20"/>
          <w:szCs w:val="20"/>
          <w:highlight w:val="yellow"/>
        </w:rPr>
        <w:t>0.000079821</w:t>
      </w:r>
    </w:p>
    <w:p w14:paraId="4F1D9F84" w14:textId="395B40C8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5</w:t>
      </w:r>
      <w:r>
        <w:rPr>
          <w:rFonts w:ascii="Verdana" w:hAnsi="Verdana" w:cs="Verdana"/>
          <w:sz w:val="20"/>
          <w:szCs w:val="20"/>
        </w:rPr>
        <w:tab/>
      </w:r>
      <w:r w:rsidR="003461CA" w:rsidRPr="003461CA">
        <w:rPr>
          <w:rFonts w:ascii="Verdana" w:hAnsi="Verdana" w:cs="Verdana"/>
          <w:sz w:val="20"/>
          <w:szCs w:val="20"/>
          <w:highlight w:val="yellow"/>
        </w:rPr>
        <w:t>732600</w:t>
      </w:r>
    </w:p>
    <w:p w14:paraId="3E7D74C1" w14:textId="6163E22C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1.3721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-4</w:t>
      </w:r>
      <w:r>
        <w:rPr>
          <w:rFonts w:ascii="Verdana" w:hAnsi="Verdana" w:cs="Verdana"/>
          <w:sz w:val="20"/>
          <w:szCs w:val="20"/>
        </w:rPr>
        <w:tab/>
      </w:r>
      <w:r w:rsidR="003461CA" w:rsidRPr="003461CA">
        <w:rPr>
          <w:rFonts w:ascii="Verdana" w:hAnsi="Verdana" w:cs="Verdana"/>
          <w:sz w:val="20"/>
          <w:szCs w:val="20"/>
          <w:highlight w:val="yellow"/>
        </w:rPr>
        <w:t>0.00013721</w:t>
      </w:r>
    </w:p>
    <w:p w14:paraId="01B6CC9E" w14:textId="77777777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decimal numbers to their scientific notation form.</w:t>
      </w:r>
    </w:p>
    <w:p w14:paraId="5CD46A37" w14:textId="4EB4D669" w:rsidR="00A42A96" w:rsidRPr="008F702A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670811</w:t>
      </w:r>
      <w:r>
        <w:rPr>
          <w:rFonts w:ascii="Verdana" w:hAnsi="Verdana" w:cs="Verdana"/>
          <w:sz w:val="20"/>
          <w:szCs w:val="20"/>
        </w:rPr>
        <w:tab/>
      </w:r>
      <w:r w:rsidR="005F79B4" w:rsidRPr="005F79B4">
        <w:rPr>
          <w:rFonts w:ascii="Verdana" w:hAnsi="Verdana" w:cs="Verdana"/>
          <w:sz w:val="20"/>
          <w:szCs w:val="20"/>
          <w:highlight w:val="yellow"/>
        </w:rPr>
        <w:t>6.708 x 10</w:t>
      </w:r>
      <w:r w:rsidR="005F79B4" w:rsidRPr="005F79B4">
        <w:rPr>
          <w:rFonts w:ascii="Verdana" w:hAnsi="Verdana" w:cs="Verdana"/>
          <w:sz w:val="20"/>
          <w:szCs w:val="20"/>
          <w:highlight w:val="yellow"/>
          <w:vertAlign w:val="superscript"/>
        </w:rPr>
        <w:t>5</w:t>
      </w:r>
    </w:p>
    <w:p w14:paraId="5BFBAF40" w14:textId="1DE2E994" w:rsidR="00A42A96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0.0629</w:t>
      </w:r>
      <w:r>
        <w:rPr>
          <w:rFonts w:ascii="Verdana" w:hAnsi="Verdana" w:cs="Verdana"/>
          <w:sz w:val="20"/>
          <w:szCs w:val="20"/>
        </w:rPr>
        <w:tab/>
      </w:r>
      <w:r w:rsidR="005F79B4" w:rsidRPr="005F79B4">
        <w:rPr>
          <w:rFonts w:ascii="Verdana" w:hAnsi="Verdana" w:cs="Verdana"/>
          <w:sz w:val="20"/>
          <w:szCs w:val="20"/>
          <w:highlight w:val="yellow"/>
        </w:rPr>
        <w:t>6.29 x 10</w:t>
      </w:r>
      <w:r w:rsidR="005F79B4" w:rsidRPr="005F79B4">
        <w:rPr>
          <w:rFonts w:ascii="Verdana" w:hAnsi="Verdana" w:cs="Verdana"/>
          <w:sz w:val="20"/>
          <w:szCs w:val="20"/>
          <w:highlight w:val="yellow"/>
          <w:vertAlign w:val="superscript"/>
        </w:rPr>
        <w:t>-2</w:t>
      </w:r>
    </w:p>
    <w:p w14:paraId="35CCC91A" w14:textId="2094C67A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116780</w:t>
      </w:r>
      <w:r w:rsidRPr="009B551B">
        <w:rPr>
          <w:rFonts w:ascii="Verdana" w:hAnsi="Verdana" w:cs="Verdana"/>
          <w:sz w:val="20"/>
          <w:szCs w:val="20"/>
        </w:rPr>
        <w:tab/>
      </w:r>
      <w:r w:rsidR="005F79B4" w:rsidRPr="005F79B4">
        <w:rPr>
          <w:rFonts w:ascii="Verdana" w:hAnsi="Verdana" w:cs="Verdana"/>
          <w:sz w:val="20"/>
          <w:szCs w:val="20"/>
          <w:highlight w:val="yellow"/>
        </w:rPr>
        <w:t>1.168 x 10</w:t>
      </w:r>
      <w:r w:rsidR="005F79B4" w:rsidRPr="005F79B4">
        <w:rPr>
          <w:rFonts w:ascii="Verdana" w:hAnsi="Verdana" w:cs="Verdana"/>
          <w:sz w:val="20"/>
          <w:szCs w:val="20"/>
          <w:highlight w:val="yellow"/>
          <w:vertAlign w:val="superscript"/>
        </w:rPr>
        <w:t>5</w:t>
      </w:r>
    </w:p>
    <w:p w14:paraId="0C4BB693" w14:textId="4C1532F2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0.00124</w:t>
      </w:r>
      <w:r w:rsidRPr="009B551B">
        <w:rPr>
          <w:rFonts w:ascii="Verdana" w:hAnsi="Verdana" w:cs="Verdana"/>
          <w:sz w:val="20"/>
          <w:szCs w:val="20"/>
        </w:rPr>
        <w:tab/>
      </w:r>
      <w:r w:rsidR="005F79B4" w:rsidRPr="005F79B4">
        <w:rPr>
          <w:rFonts w:ascii="Verdana" w:hAnsi="Verdana" w:cs="Verdana"/>
          <w:sz w:val="20"/>
          <w:szCs w:val="20"/>
          <w:highlight w:val="yellow"/>
        </w:rPr>
        <w:t>1.24 x 10</w:t>
      </w:r>
      <w:r w:rsidR="005F79B4" w:rsidRPr="005F79B4">
        <w:rPr>
          <w:rFonts w:ascii="Verdana" w:hAnsi="Verdana" w:cs="Verdana"/>
          <w:sz w:val="20"/>
          <w:szCs w:val="20"/>
          <w:highlight w:val="yellow"/>
          <w:vertAlign w:val="superscript"/>
        </w:rPr>
        <w:t>-3</w:t>
      </w:r>
    </w:p>
    <w:p w14:paraId="617F10FA" w14:textId="77777777" w:rsidR="00A42A96" w:rsidRPr="009B551B" w:rsidRDefault="00A42A96" w:rsidP="009B551B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Convert the following engineering notation numbers to their decimal form.</w:t>
      </w:r>
    </w:p>
    <w:p w14:paraId="62BB21C8" w14:textId="28311ED1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35</w:t>
      </w:r>
      <w:r w:rsidR="009B551B">
        <w:rPr>
          <w:rFonts w:ascii="Verdana" w:hAnsi="Verdana" w:cs="Verdana"/>
          <w:sz w:val="20"/>
          <w:szCs w:val="20"/>
        </w:rPr>
        <w:t>1.2k</w:t>
      </w:r>
      <w:r w:rsidR="009B551B">
        <w:rPr>
          <w:rFonts w:ascii="Verdana" w:hAnsi="Verdana" w:cs="Verdana"/>
          <w:sz w:val="20"/>
          <w:szCs w:val="20"/>
        </w:rPr>
        <w:tab/>
      </w:r>
      <w:r w:rsidR="00A44AE5" w:rsidRPr="00A44AE5">
        <w:rPr>
          <w:rFonts w:ascii="Verdana" w:hAnsi="Verdana" w:cs="Verdana"/>
          <w:sz w:val="20"/>
          <w:szCs w:val="20"/>
          <w:highlight w:val="yellow"/>
        </w:rPr>
        <w:t>351200</w:t>
      </w:r>
    </w:p>
    <w:p w14:paraId="400BE320" w14:textId="4D43A887" w:rsidR="00A42A96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4.85μ</w:t>
      </w:r>
      <w:r>
        <w:rPr>
          <w:rFonts w:ascii="Verdana" w:hAnsi="Verdana" w:cs="Verdana"/>
          <w:sz w:val="20"/>
          <w:szCs w:val="20"/>
        </w:rPr>
        <w:tab/>
      </w:r>
      <w:r w:rsidR="00A44AE5" w:rsidRPr="00A44AE5">
        <w:rPr>
          <w:rFonts w:ascii="Verdana" w:hAnsi="Verdana" w:cs="Verdana"/>
          <w:sz w:val="20"/>
          <w:szCs w:val="20"/>
          <w:highlight w:val="yellow"/>
        </w:rPr>
        <w:t>0.00000485</w:t>
      </w:r>
    </w:p>
    <w:p w14:paraId="0B0EB1C1" w14:textId="7637C7EC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23.25k</w:t>
      </w:r>
      <w:r w:rsidRPr="009B551B">
        <w:rPr>
          <w:rFonts w:ascii="Verdana" w:hAnsi="Verdana" w:cs="Verdana"/>
          <w:sz w:val="20"/>
          <w:szCs w:val="20"/>
        </w:rPr>
        <w:tab/>
      </w:r>
      <w:r w:rsidR="00A44AE5" w:rsidRPr="00A44AE5">
        <w:rPr>
          <w:rFonts w:ascii="Verdana" w:hAnsi="Verdana" w:cs="Verdana"/>
          <w:sz w:val="20"/>
          <w:szCs w:val="20"/>
          <w:highlight w:val="yellow"/>
        </w:rPr>
        <w:t>23250</w:t>
      </w:r>
    </w:p>
    <w:p w14:paraId="4DC5FD86" w14:textId="40169C4C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125k</w:t>
      </w:r>
      <w:r w:rsidRPr="009B551B">
        <w:rPr>
          <w:rFonts w:ascii="Verdana" w:hAnsi="Verdana" w:cs="Verdana"/>
          <w:sz w:val="20"/>
          <w:szCs w:val="20"/>
        </w:rPr>
        <w:tab/>
      </w:r>
      <w:r w:rsidR="00A44AE5" w:rsidRPr="00A44AE5">
        <w:rPr>
          <w:rFonts w:ascii="Verdana" w:hAnsi="Verdana" w:cs="Verdana"/>
          <w:sz w:val="20"/>
          <w:szCs w:val="20"/>
          <w:highlight w:val="yellow"/>
        </w:rPr>
        <w:t>125000</w:t>
      </w:r>
    </w:p>
    <w:p w14:paraId="23152AED" w14:textId="34B15EDA" w:rsidR="00A42A96" w:rsidRPr="009B551B" w:rsidRDefault="00A42A96" w:rsidP="009B551B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 xml:space="preserve">Convert the following scientific notation numbers to their engineering </w:t>
      </w:r>
      <w:r w:rsidR="009B551B">
        <w:rPr>
          <w:rFonts w:ascii="Verdana" w:hAnsi="Verdana" w:cs="Verdana"/>
          <w:sz w:val="20"/>
          <w:szCs w:val="20"/>
        </w:rPr>
        <w:t>notation</w:t>
      </w:r>
      <w:r w:rsidRPr="009B551B">
        <w:rPr>
          <w:rFonts w:ascii="Verdana" w:hAnsi="Verdana" w:cs="Verdana"/>
          <w:sz w:val="20"/>
          <w:szCs w:val="20"/>
        </w:rPr>
        <w:t xml:space="preserve"> form.</w:t>
      </w:r>
    </w:p>
    <w:p w14:paraId="7E1C99F0" w14:textId="1BE840A1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3.896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4</w:t>
      </w:r>
      <w:r w:rsidR="009B551B">
        <w:rPr>
          <w:rFonts w:ascii="Verdana" w:hAnsi="Verdana" w:cs="Verdana"/>
          <w:sz w:val="20"/>
          <w:szCs w:val="20"/>
        </w:rPr>
        <w:tab/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38</w:t>
      </w:r>
      <w:r w:rsidR="00A44423">
        <w:rPr>
          <w:rFonts w:ascii="Verdana" w:hAnsi="Verdana" w:cs="Verdana"/>
          <w:sz w:val="20"/>
          <w:szCs w:val="20"/>
          <w:highlight w:val="yellow"/>
        </w:rPr>
        <w:t>.</w:t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96</w:t>
      </w:r>
      <w:r w:rsidR="00A44423" w:rsidRPr="00A44423">
        <w:rPr>
          <w:rFonts w:ascii="Verdana" w:hAnsi="Verdana" w:cs="Verdana"/>
          <w:sz w:val="20"/>
          <w:szCs w:val="20"/>
          <w:highlight w:val="yellow"/>
        </w:rPr>
        <w:t>k</w:t>
      </w:r>
    </w:p>
    <w:p w14:paraId="2A4A9635" w14:textId="433E3AEB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1.246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-5</w:t>
      </w:r>
      <w:r w:rsidR="009B551B">
        <w:rPr>
          <w:rFonts w:ascii="Verdana" w:hAnsi="Verdana" w:cs="Verdana"/>
          <w:sz w:val="20"/>
          <w:szCs w:val="20"/>
        </w:rPr>
        <w:tab/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12</w:t>
      </w:r>
      <w:r w:rsidR="00A44423">
        <w:rPr>
          <w:rFonts w:ascii="Verdana" w:hAnsi="Verdana" w:cs="Verdana"/>
          <w:sz w:val="20"/>
          <w:szCs w:val="20"/>
          <w:highlight w:val="yellow"/>
        </w:rPr>
        <w:t>.</w:t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46</w:t>
      </w:r>
      <w:r w:rsidR="00A44423">
        <w:rPr>
          <w:rFonts w:ascii="Verdana" w:hAnsi="Verdana" w:cs="Verdana"/>
          <w:sz w:val="20"/>
          <w:szCs w:val="20"/>
          <w:highlight w:val="yellow"/>
        </w:rPr>
        <w:t>μ</w:t>
      </w:r>
    </w:p>
    <w:p w14:paraId="7A4D0A2B" w14:textId="3DCE5520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1.836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="009B551B" w:rsidRPr="005A787E">
        <w:rPr>
          <w:rFonts w:ascii="Verdana" w:hAnsi="Verdana" w:cs="Verdana"/>
          <w:sz w:val="20"/>
          <w:szCs w:val="20"/>
          <w:vertAlign w:val="superscript"/>
        </w:rPr>
        <w:t>4</w:t>
      </w:r>
      <w:r w:rsidR="009B551B">
        <w:rPr>
          <w:rFonts w:ascii="Verdana" w:hAnsi="Verdana" w:cs="Verdana"/>
          <w:sz w:val="20"/>
          <w:szCs w:val="20"/>
        </w:rPr>
        <w:tab/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18</w:t>
      </w:r>
      <w:r w:rsidR="00A44423">
        <w:rPr>
          <w:rFonts w:ascii="Verdana" w:hAnsi="Verdana" w:cs="Verdana"/>
          <w:sz w:val="20"/>
          <w:szCs w:val="20"/>
          <w:highlight w:val="yellow"/>
        </w:rPr>
        <w:t>.</w:t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36</w:t>
      </w:r>
      <w:r w:rsidR="00A44423" w:rsidRPr="00A44423">
        <w:rPr>
          <w:rFonts w:ascii="Verdana" w:hAnsi="Verdana" w:cs="Verdana"/>
          <w:sz w:val="20"/>
          <w:szCs w:val="20"/>
          <w:highlight w:val="yellow"/>
        </w:rPr>
        <w:t>k</w:t>
      </w:r>
    </w:p>
    <w:p w14:paraId="788C01D6" w14:textId="7ED8975C" w:rsidR="00A42A96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5A787E">
        <w:rPr>
          <w:rFonts w:ascii="Verdana" w:hAnsi="Verdana" w:cs="Verdana"/>
          <w:sz w:val="20"/>
          <w:szCs w:val="20"/>
          <w:vertAlign w:val="superscript"/>
        </w:rPr>
        <w:t>-3</w:t>
      </w:r>
      <w:r w:rsidR="009B551B">
        <w:rPr>
          <w:rFonts w:ascii="Verdana" w:hAnsi="Verdana" w:cs="Verdana"/>
          <w:sz w:val="20"/>
          <w:szCs w:val="20"/>
        </w:rPr>
        <w:tab/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7</w:t>
      </w:r>
      <w:r w:rsidR="00A44423">
        <w:rPr>
          <w:rFonts w:ascii="Verdana" w:hAnsi="Verdana" w:cs="Verdana"/>
          <w:sz w:val="20"/>
          <w:szCs w:val="20"/>
          <w:highlight w:val="yellow"/>
        </w:rPr>
        <w:t>.</w:t>
      </w:r>
      <w:r w:rsidR="008C20B3" w:rsidRPr="008C20B3">
        <w:rPr>
          <w:rFonts w:ascii="Verdana" w:hAnsi="Verdana" w:cs="Verdana"/>
          <w:sz w:val="20"/>
          <w:szCs w:val="20"/>
          <w:highlight w:val="yellow"/>
        </w:rPr>
        <w:t>326</w:t>
      </w:r>
      <w:r w:rsidR="00A44423" w:rsidRPr="00A44423">
        <w:rPr>
          <w:rFonts w:ascii="Verdana" w:hAnsi="Verdana" w:cs="Verdana"/>
          <w:sz w:val="20"/>
          <w:szCs w:val="20"/>
          <w:highlight w:val="yellow"/>
        </w:rPr>
        <w:t>m</w:t>
      </w:r>
    </w:p>
    <w:p w14:paraId="7BAEE708" w14:textId="1327A4B8" w:rsidR="00362F12" w:rsidRDefault="00362F1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72E6ED80" w14:textId="22AB0AB5" w:rsidR="00362F12" w:rsidRPr="00362F12" w:rsidRDefault="00EB6B2A" w:rsidP="00362F12">
      <w:p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36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This page intentionally almost b</w:t>
      </w:r>
      <w:r w:rsidR="00362F12">
        <w:rPr>
          <w:rFonts w:ascii="Verdana" w:hAnsi="Verdana" w:cs="Verdana"/>
          <w:sz w:val="20"/>
          <w:szCs w:val="20"/>
        </w:rPr>
        <w:t>lank</w:t>
      </w:r>
    </w:p>
    <w:sectPr w:rsidR="00362F12" w:rsidRPr="00362F12" w:rsidSect="00656E29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401FD" w14:textId="77777777" w:rsidR="00C00A37" w:rsidRDefault="00C00A37" w:rsidP="005B3A86">
      <w:pPr>
        <w:spacing w:after="0" w:line="240" w:lineRule="auto"/>
      </w:pPr>
      <w:r>
        <w:separator/>
      </w:r>
    </w:p>
  </w:endnote>
  <w:endnote w:type="continuationSeparator" w:id="0">
    <w:p w14:paraId="12578954" w14:textId="77777777" w:rsidR="00C00A37" w:rsidRDefault="00C00A37" w:rsidP="005B3A86">
      <w:pPr>
        <w:spacing w:after="0" w:line="240" w:lineRule="auto"/>
      </w:pPr>
      <w:r>
        <w:continuationSeparator/>
      </w:r>
    </w:p>
  </w:endnote>
  <w:endnote w:type="continuationNotice" w:id="1">
    <w:p w14:paraId="73B30573" w14:textId="77777777" w:rsidR="00C00A37" w:rsidRDefault="00C00A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1876F16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997D4FC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2761FF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23DBDB1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D5690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D40B5" w14:textId="77777777" w:rsidR="00C00A37" w:rsidRDefault="00C00A37" w:rsidP="005B3A86">
      <w:pPr>
        <w:spacing w:after="0" w:line="240" w:lineRule="auto"/>
      </w:pPr>
      <w:r>
        <w:separator/>
      </w:r>
    </w:p>
  </w:footnote>
  <w:footnote w:type="continuationSeparator" w:id="0">
    <w:p w14:paraId="37FEA2C9" w14:textId="77777777" w:rsidR="00C00A37" w:rsidRDefault="00C00A37" w:rsidP="005B3A86">
      <w:pPr>
        <w:spacing w:after="0" w:line="240" w:lineRule="auto"/>
      </w:pPr>
      <w:r>
        <w:continuationSeparator/>
      </w:r>
    </w:p>
  </w:footnote>
  <w:footnote w:type="continuationNotice" w:id="1">
    <w:p w14:paraId="2CB0F8A4" w14:textId="77777777" w:rsidR="00C00A37" w:rsidRDefault="00C00A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FE89CB5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D5690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B151143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3C2AF73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D5690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0CC2E2A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28F850B6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D569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BBA479D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D5690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7867724A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D5690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0F137C"/>
    <w:rsid w:val="00101028"/>
    <w:rsid w:val="0012231D"/>
    <w:rsid w:val="00127902"/>
    <w:rsid w:val="00133B76"/>
    <w:rsid w:val="0013773B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07E4E"/>
    <w:rsid w:val="003461CA"/>
    <w:rsid w:val="0035749A"/>
    <w:rsid w:val="00362F12"/>
    <w:rsid w:val="0037367C"/>
    <w:rsid w:val="003F2E8B"/>
    <w:rsid w:val="003F6D63"/>
    <w:rsid w:val="00422289"/>
    <w:rsid w:val="004258DA"/>
    <w:rsid w:val="00431790"/>
    <w:rsid w:val="004328DF"/>
    <w:rsid w:val="004332DB"/>
    <w:rsid w:val="00442DED"/>
    <w:rsid w:val="00447BF7"/>
    <w:rsid w:val="00467565"/>
    <w:rsid w:val="00472F8B"/>
    <w:rsid w:val="004927C6"/>
    <w:rsid w:val="004941D0"/>
    <w:rsid w:val="004C66D6"/>
    <w:rsid w:val="004D3BAE"/>
    <w:rsid w:val="005277BE"/>
    <w:rsid w:val="00561F05"/>
    <w:rsid w:val="005A787E"/>
    <w:rsid w:val="005B3A86"/>
    <w:rsid w:val="005F79B4"/>
    <w:rsid w:val="00610740"/>
    <w:rsid w:val="00613CEA"/>
    <w:rsid w:val="00613E4E"/>
    <w:rsid w:val="0063102B"/>
    <w:rsid w:val="00652C9A"/>
    <w:rsid w:val="00656E29"/>
    <w:rsid w:val="00661207"/>
    <w:rsid w:val="00662E44"/>
    <w:rsid w:val="006D1647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A25A3"/>
    <w:rsid w:val="008B456A"/>
    <w:rsid w:val="008B6FC5"/>
    <w:rsid w:val="008C20B3"/>
    <w:rsid w:val="008F702A"/>
    <w:rsid w:val="009055E4"/>
    <w:rsid w:val="00913BBC"/>
    <w:rsid w:val="009219E3"/>
    <w:rsid w:val="009559C9"/>
    <w:rsid w:val="00980EBB"/>
    <w:rsid w:val="009A14CD"/>
    <w:rsid w:val="009B042B"/>
    <w:rsid w:val="009B551B"/>
    <w:rsid w:val="009B6084"/>
    <w:rsid w:val="009D5690"/>
    <w:rsid w:val="009D60D7"/>
    <w:rsid w:val="009E273C"/>
    <w:rsid w:val="009E6B6C"/>
    <w:rsid w:val="009F2DFA"/>
    <w:rsid w:val="009F76D1"/>
    <w:rsid w:val="00A07A2F"/>
    <w:rsid w:val="00A42A96"/>
    <w:rsid w:val="00A44423"/>
    <w:rsid w:val="00A44AE5"/>
    <w:rsid w:val="00A51B95"/>
    <w:rsid w:val="00A66693"/>
    <w:rsid w:val="00AF69EE"/>
    <w:rsid w:val="00B025CF"/>
    <w:rsid w:val="00B1005A"/>
    <w:rsid w:val="00B1498A"/>
    <w:rsid w:val="00B23B2E"/>
    <w:rsid w:val="00B457A7"/>
    <w:rsid w:val="00B52137"/>
    <w:rsid w:val="00B72CF8"/>
    <w:rsid w:val="00B755C0"/>
    <w:rsid w:val="00B83C86"/>
    <w:rsid w:val="00B93A8B"/>
    <w:rsid w:val="00BA5713"/>
    <w:rsid w:val="00BA7E0B"/>
    <w:rsid w:val="00BB7522"/>
    <w:rsid w:val="00C00A37"/>
    <w:rsid w:val="00C602F1"/>
    <w:rsid w:val="00C6093C"/>
    <w:rsid w:val="00C834FC"/>
    <w:rsid w:val="00C86D41"/>
    <w:rsid w:val="00CB5A57"/>
    <w:rsid w:val="00CB5F0C"/>
    <w:rsid w:val="00CE3BF2"/>
    <w:rsid w:val="00CF7AA0"/>
    <w:rsid w:val="00D26EF7"/>
    <w:rsid w:val="00D54ACB"/>
    <w:rsid w:val="00DA380B"/>
    <w:rsid w:val="00DB02B9"/>
    <w:rsid w:val="00DC19D0"/>
    <w:rsid w:val="00DC51B1"/>
    <w:rsid w:val="00DE32D8"/>
    <w:rsid w:val="00DE355E"/>
    <w:rsid w:val="00DE44D8"/>
    <w:rsid w:val="00E013AA"/>
    <w:rsid w:val="00E10E08"/>
    <w:rsid w:val="00E130F3"/>
    <w:rsid w:val="00E133E4"/>
    <w:rsid w:val="00E173D4"/>
    <w:rsid w:val="00E27F07"/>
    <w:rsid w:val="00E74B0F"/>
    <w:rsid w:val="00E97D8E"/>
    <w:rsid w:val="00EA0805"/>
    <w:rsid w:val="00EB6B2A"/>
    <w:rsid w:val="00F00182"/>
    <w:rsid w:val="00F61762"/>
    <w:rsid w:val="00F631A1"/>
    <w:rsid w:val="00F918B0"/>
    <w:rsid w:val="00FA66B6"/>
    <w:rsid w:val="00FB7385"/>
    <w:rsid w:val="00FD746F"/>
    <w:rsid w:val="00FF1EE0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146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2018-06-12T12:36:00Z</cp:lastPrinted>
  <dcterms:created xsi:type="dcterms:W3CDTF">2018-06-05T18:52:00Z</dcterms:created>
  <dcterms:modified xsi:type="dcterms:W3CDTF">2018-08-16T02:58:00Z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Engineering and Scientific Notation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