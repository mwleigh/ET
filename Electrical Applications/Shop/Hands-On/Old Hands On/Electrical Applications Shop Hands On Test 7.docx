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530BF7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3569BA">
              <w:rPr>
                <w:rFonts w:ascii="Verdana" w:hAnsi="Verdana"/>
                <w:b/>
              </w:rPr>
              <w:t>7</w:t>
            </w:r>
            <w:bookmarkStart w:id="0" w:name="_GoBack"/>
            <w:bookmarkEnd w:id="0"/>
          </w:p>
        </w:tc>
        <w:tc>
          <w:tcPr>
            <w:tcW w:w="2785" w:type="dxa"/>
          </w:tcPr>
          <w:p w:rsidR="007968EE" w:rsidRDefault="00FC35E3" w:rsidP="00F974C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CLO#5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094AD1" w:rsidP="00530BF7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One luminaire </w:t>
            </w:r>
            <w:r w:rsidR="003569BA">
              <w:rPr>
                <w:rFonts w:ascii="Verdana" w:hAnsi="Verdana"/>
                <w:b/>
              </w:rPr>
              <w:t xml:space="preserve">controlled by two 3-ways </w:t>
            </w:r>
            <w:r w:rsidR="00530BF7">
              <w:rPr>
                <w:rFonts w:ascii="Verdana" w:hAnsi="Verdana"/>
                <w:b/>
              </w:rPr>
              <w:t>and a duplex powered through a GFCI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FC35E3">
      <w:pPr>
        <w:tabs>
          <w:tab w:val="right" w:pos="10080"/>
        </w:tabs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 w:rsidR="00FC35E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Date ___________________</w:t>
      </w:r>
    </w:p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530BF7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530BF7">
        <w:rPr>
          <w:rFonts w:ascii="Verdana" w:hAnsi="Verdana"/>
          <w:sz w:val="22"/>
          <w:szCs w:val="22"/>
        </w:rPr>
        <w:t xml:space="preserve">Construct a circuit in which </w:t>
      </w:r>
      <w:r w:rsidR="003569BA">
        <w:rPr>
          <w:rFonts w:ascii="Verdana" w:hAnsi="Verdana"/>
          <w:sz w:val="22"/>
          <w:szCs w:val="22"/>
        </w:rPr>
        <w:t>all devices are protected by a GFCI receptacle. The luminaire is to be controlled by two three-way switches.  Both the GFCI and the duplex receptacle are to “hot” at all times.</w:t>
      </w:r>
      <w:r w:rsidRPr="00530BF7">
        <w:rPr>
          <w:rFonts w:ascii="Verdana" w:hAnsi="Verdana"/>
          <w:sz w:val="22"/>
          <w:szCs w:val="22"/>
        </w:rPr>
        <w:t xml:space="preserve"> </w:t>
      </w:r>
      <w:r w:rsidR="003569BA">
        <w:rPr>
          <w:rFonts w:ascii="Verdana" w:hAnsi="Verdana"/>
          <w:sz w:val="22"/>
          <w:szCs w:val="22"/>
        </w:rPr>
        <w:t>Each box can only have a maximum of two cables attached</w:t>
      </w:r>
      <w:r>
        <w:rPr>
          <w:rFonts w:ascii="Verdana" w:hAnsi="Verdana"/>
          <w:sz w:val="22"/>
          <w:szCs w:val="22"/>
        </w:rPr>
        <w:t>.</w:t>
      </w:r>
      <w:r w:rsidR="003569BA">
        <w:rPr>
          <w:rFonts w:ascii="Verdana" w:hAnsi="Verdana"/>
          <w:sz w:val="22"/>
          <w:szCs w:val="22"/>
        </w:rPr>
        <w:t xml:space="preserve"> You decide the location where the power is going to be fed.</w:t>
      </w:r>
    </w:p>
    <w:p w:rsidR="007968EE" w:rsidRPr="007968EE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Illustrate the C</w:t>
      </w:r>
      <w:r w:rsidR="007968EE" w:rsidRPr="007968EE">
        <w:rPr>
          <w:rFonts w:ascii="Verdana" w:hAnsi="Verdana"/>
          <w:b/>
          <w:sz w:val="22"/>
          <w:szCs w:val="22"/>
        </w:rPr>
        <w:t>ircuit.</w:t>
      </w:r>
    </w:p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circuit below using the symbols discussed in class.</w:t>
      </w:r>
      <w:r w:rsidR="003569BA">
        <w:rPr>
          <w:rFonts w:ascii="Verdana" w:hAnsi="Verdana"/>
          <w:sz w:val="22"/>
          <w:szCs w:val="22"/>
        </w:rPr>
        <w:t xml:space="preserve"> (10 points)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1528"/>
        <w:gridCol w:w="1705"/>
        <w:gridCol w:w="1640"/>
        <w:gridCol w:w="1766"/>
        <w:gridCol w:w="1791"/>
      </w:tblGrid>
      <w:tr w:rsidR="00530BF7" w:rsidTr="00530BF7">
        <w:trPr>
          <w:jc w:val="center"/>
        </w:trPr>
        <w:tc>
          <w:tcPr>
            <w:tcW w:w="1650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4BCF2A64" wp14:editId="659A2A86">
                  <wp:extent cx="276264" cy="38105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upl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noProof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3FF34AE8" wp14:editId="738D8D14">
                  <wp:extent cx="752779" cy="38115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FC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779" cy="38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665E3B9B" wp14:editId="48219CD9">
                  <wp:extent cx="409632" cy="40010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uminai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0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4C8B0E1E" wp14:editId="0DA97436">
                  <wp:extent cx="266737" cy="46679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ngle Pole Switc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38DBF0E4" wp14:editId="68B53A49">
                  <wp:extent cx="562053" cy="3048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o wire with groun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  <w:vAlign w:val="bottom"/>
          </w:tcPr>
          <w:p w:rsidR="00530BF7" w:rsidRDefault="00530BF7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 wp14:anchorId="0B89EC19" wp14:editId="45332BEF">
                  <wp:extent cx="619211" cy="304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ree wire with groun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</w:p>
    <w:p w:rsidR="005B0980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3569BA" w:rsidRDefault="003569BA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C8434F" w:rsidRDefault="00C8434F" w:rsidP="00AC511A">
      <w:pPr>
        <w:rPr>
          <w:rFonts w:ascii="Verdana" w:hAnsi="Verdana"/>
          <w:b/>
          <w:sz w:val="22"/>
          <w:szCs w:val="22"/>
        </w:rPr>
      </w:pPr>
    </w:p>
    <w:p w:rsidR="00654369" w:rsidRPr="00654369" w:rsidRDefault="00AC511A" w:rsidP="00AC511A">
      <w:pPr>
        <w:rPr>
          <w:rFonts w:ascii="Verdana" w:hAnsi="Verdana"/>
          <w:sz w:val="22"/>
          <w:szCs w:val="22"/>
        </w:rPr>
      </w:pPr>
      <w:r w:rsidRPr="00AC511A">
        <w:rPr>
          <w:rFonts w:ascii="Verdana" w:hAnsi="Verdana"/>
          <w:b/>
          <w:sz w:val="22"/>
          <w:szCs w:val="22"/>
        </w:rPr>
        <w:t xml:space="preserve">Blueprint: (Devices installed in metal boxes, use </w:t>
      </w:r>
      <w:r w:rsidR="003569BA">
        <w:rPr>
          <w:rFonts w:ascii="Verdana" w:hAnsi="Verdana"/>
          <w:b/>
          <w:sz w:val="22"/>
          <w:szCs w:val="22"/>
        </w:rPr>
        <w:t xml:space="preserve">either </w:t>
      </w:r>
      <w:r w:rsidRPr="00AC511A">
        <w:rPr>
          <w:rFonts w:ascii="Verdana" w:hAnsi="Verdana"/>
          <w:b/>
          <w:sz w:val="22"/>
          <w:szCs w:val="22"/>
        </w:rPr>
        <w:t xml:space="preserve">type </w:t>
      </w:r>
      <w:r w:rsidR="005B0980">
        <w:rPr>
          <w:rFonts w:ascii="Verdana" w:hAnsi="Verdana"/>
          <w:b/>
          <w:sz w:val="22"/>
          <w:szCs w:val="22"/>
        </w:rPr>
        <w:t xml:space="preserve">MC or </w:t>
      </w:r>
      <w:r w:rsidRPr="00AC511A">
        <w:rPr>
          <w:rFonts w:ascii="Verdana" w:hAnsi="Verdana"/>
          <w:b/>
          <w:sz w:val="22"/>
          <w:szCs w:val="22"/>
        </w:rPr>
        <w:t>NM-B cable)</w:t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3569BA" w:rsidRDefault="003569BA" w:rsidP="00654369">
      <w:pPr>
        <w:jc w:val="center"/>
        <w:rPr>
          <w:rFonts w:ascii="Verdana" w:hAnsi="Verdana"/>
          <w:sz w:val="22"/>
          <w:szCs w:val="22"/>
        </w:rPr>
      </w:pPr>
    </w:p>
    <w:p w:rsidR="00E32217" w:rsidRDefault="00E32217" w:rsidP="00654369">
      <w:pPr>
        <w:jc w:val="center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C511A" w:rsidTr="00C8434F">
        <w:tc>
          <w:tcPr>
            <w:tcW w:w="10070" w:type="dxa"/>
          </w:tcPr>
          <w:p w:rsidR="00AC511A" w:rsidRDefault="00AC511A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AC511A" w:rsidTr="00C8434F">
        <w:tc>
          <w:tcPr>
            <w:tcW w:w="10070" w:type="dxa"/>
          </w:tcPr>
          <w:p w:rsidR="00AC511A" w:rsidRDefault="003569BA" w:rsidP="00530BF7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5879327" cy="43434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nds On Test 7 Box Diagr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708" cy="435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BF7" w:rsidRDefault="00530BF7" w:rsidP="00654369">
      <w:pPr>
        <w:rPr>
          <w:rFonts w:ascii="Verdana" w:hAnsi="Verdana"/>
          <w:sz w:val="22"/>
          <w:szCs w:val="22"/>
        </w:rPr>
      </w:pPr>
    </w:p>
    <w:p w:rsidR="00530BF7" w:rsidRDefault="00530BF7" w:rsidP="00654369">
      <w:pPr>
        <w:rPr>
          <w:rFonts w:ascii="Verdana" w:hAnsi="Verdana"/>
          <w:sz w:val="22"/>
          <w:szCs w:val="22"/>
        </w:rPr>
      </w:pPr>
    </w:p>
    <w:p w:rsidR="003569BA" w:rsidRDefault="003569BA" w:rsidP="00654369">
      <w:pPr>
        <w:rPr>
          <w:rFonts w:ascii="Verdana" w:hAnsi="Verdana"/>
          <w:sz w:val="22"/>
          <w:szCs w:val="22"/>
        </w:rPr>
      </w:pPr>
    </w:p>
    <w:p w:rsidR="003569BA" w:rsidRDefault="003569BA" w:rsidP="00654369">
      <w:pPr>
        <w:rPr>
          <w:rFonts w:ascii="Verdana" w:hAnsi="Verdana"/>
          <w:sz w:val="22"/>
          <w:szCs w:val="22"/>
        </w:rPr>
      </w:pPr>
    </w:p>
    <w:p w:rsidR="003569BA" w:rsidRDefault="003569BA" w:rsidP="00654369">
      <w:pPr>
        <w:rPr>
          <w:rFonts w:ascii="Verdana" w:hAnsi="Verdana"/>
          <w:sz w:val="22"/>
          <w:szCs w:val="22"/>
        </w:rPr>
      </w:pPr>
    </w:p>
    <w:p w:rsidR="003569BA" w:rsidRDefault="003569BA" w:rsidP="00654369">
      <w:pPr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Hands </w:t>
      </w:r>
      <w:proofErr w:type="gramStart"/>
      <w:r>
        <w:rPr>
          <w:rFonts w:ascii="Verdana" w:hAnsi="Verdana"/>
          <w:sz w:val="22"/>
          <w:szCs w:val="22"/>
        </w:rPr>
        <w:t>On</w:t>
      </w:r>
      <w:proofErr w:type="gramEnd"/>
      <w:r w:rsidR="00654369" w:rsidRPr="00654369">
        <w:rPr>
          <w:rFonts w:ascii="Verdana" w:hAnsi="Verdana"/>
          <w:sz w:val="22"/>
          <w:szCs w:val="22"/>
        </w:rPr>
        <w:t xml:space="preserve"> Test # </w:t>
      </w:r>
      <w:r w:rsidR="003569BA">
        <w:rPr>
          <w:rFonts w:ascii="Verdana" w:hAnsi="Verdana"/>
          <w:sz w:val="22"/>
          <w:szCs w:val="22"/>
        </w:rPr>
        <w:t>7</w:t>
      </w:r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p w:rsidR="00124621" w:rsidRPr="00D82E97" w:rsidRDefault="00124621" w:rsidP="00124621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124621" w:rsidRDefault="00124621" w:rsidP="00124621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sectPr w:rsidR="00124621" w:rsidSect="00E23E36">
      <w:headerReference w:type="default" r:id="rId13"/>
      <w:footerReference w:type="default" r:id="rId1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983" w:rsidRDefault="00EF1983" w:rsidP="00E67399">
      <w:r>
        <w:separator/>
      </w:r>
    </w:p>
  </w:endnote>
  <w:endnote w:type="continuationSeparator" w:id="0">
    <w:p w:rsidR="00EF1983" w:rsidRDefault="00EF1983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EF1983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proofErr w:type="gramStart"/>
    <w:r w:rsidR="00E67399" w:rsidRPr="00E67399">
      <w:rPr>
        <w:rFonts w:ascii="BankGothic Lt BT" w:hAnsi="BankGothic Lt BT"/>
      </w:rPr>
      <w:t>electrical</w:t>
    </w:r>
    <w:proofErr w:type="gramEnd"/>
    <w:r w:rsidR="00E67399" w:rsidRPr="00E67399">
      <w:rPr>
        <w:rFonts w:ascii="BankGothic Lt BT" w:hAnsi="BankGothic Lt BT"/>
      </w:rPr>
      <w:t xml:space="preserve">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3569BA">
      <w:rPr>
        <w:rFonts w:ascii="BankGothic Lt BT" w:hAnsi="BankGothic Lt BT"/>
        <w:noProof/>
      </w:rPr>
      <w:t>2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983" w:rsidRDefault="00EF1983" w:rsidP="00E67399">
      <w:r>
        <w:separator/>
      </w:r>
    </w:p>
  </w:footnote>
  <w:footnote w:type="continuationSeparator" w:id="0">
    <w:p w:rsidR="00EF1983" w:rsidRDefault="00EF1983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FC35E3">
      <w:tc>
        <w:tcPr>
          <w:tcW w:w="895" w:type="dxa"/>
          <w:vAlign w:val="center"/>
        </w:tcPr>
        <w:p w:rsidR="00E23E36" w:rsidRDefault="00FC35E3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52323E" wp14:editId="6E5E5720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bottom w:val="single" w:sz="4" w:space="0" w:color="auto"/>
          </w:tcBorders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FC35E3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5B15C" wp14:editId="2C21E8C5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E67399">
    <w:pPr>
      <w:pStyle w:val="Header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094AD1"/>
    <w:rsid w:val="000D111C"/>
    <w:rsid w:val="00122305"/>
    <w:rsid w:val="00124621"/>
    <w:rsid w:val="00216872"/>
    <w:rsid w:val="00224C5A"/>
    <w:rsid w:val="002E1560"/>
    <w:rsid w:val="003569BA"/>
    <w:rsid w:val="00357F42"/>
    <w:rsid w:val="00431790"/>
    <w:rsid w:val="00460677"/>
    <w:rsid w:val="00530BF7"/>
    <w:rsid w:val="005A4010"/>
    <w:rsid w:val="005B0980"/>
    <w:rsid w:val="005F0DC6"/>
    <w:rsid w:val="00634FD9"/>
    <w:rsid w:val="00654369"/>
    <w:rsid w:val="007968EE"/>
    <w:rsid w:val="007B23CE"/>
    <w:rsid w:val="00854653"/>
    <w:rsid w:val="00A13E7D"/>
    <w:rsid w:val="00A35508"/>
    <w:rsid w:val="00AB2701"/>
    <w:rsid w:val="00AC511A"/>
    <w:rsid w:val="00BB69E3"/>
    <w:rsid w:val="00C102DE"/>
    <w:rsid w:val="00C12635"/>
    <w:rsid w:val="00C83418"/>
    <w:rsid w:val="00C8434F"/>
    <w:rsid w:val="00CC545B"/>
    <w:rsid w:val="00D20FC9"/>
    <w:rsid w:val="00D44F40"/>
    <w:rsid w:val="00D57235"/>
    <w:rsid w:val="00D82E97"/>
    <w:rsid w:val="00E04CFC"/>
    <w:rsid w:val="00E23E36"/>
    <w:rsid w:val="00E32217"/>
    <w:rsid w:val="00E67399"/>
    <w:rsid w:val="00E732C7"/>
    <w:rsid w:val="00EB2117"/>
    <w:rsid w:val="00EC6E7A"/>
    <w:rsid w:val="00EE2C2E"/>
    <w:rsid w:val="00EF1983"/>
    <w:rsid w:val="00FC35E3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2017-09-26T21:52:00Z</cp:lastPrinted>
  <dcterms:created xsi:type="dcterms:W3CDTF">2017-11-28T22:38:00Z</dcterms:created>
  <dcterms:modified xsi:type="dcterms:W3CDTF">2017-11-28T22:50:00Z</dcterms:modified>
</cp:coreProperties>
</file>