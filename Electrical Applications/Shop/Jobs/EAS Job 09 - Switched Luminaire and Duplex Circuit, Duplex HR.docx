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106111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918B0">
        <w:rPr>
          <w:rFonts w:ascii="Verdana" w:hAnsi="Verdana"/>
          <w:b/>
          <w:sz w:val="24"/>
          <w:szCs w:val="24"/>
        </w:rPr>
        <w:t>Switched and Duplex Circuit, Duplex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918B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918B0">
        <w:rPr>
          <w:rFonts w:ascii="Verdana" w:hAnsi="Verdana"/>
          <w:sz w:val="20"/>
          <w:szCs w:val="20"/>
        </w:rPr>
        <w:t>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38ECAA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918B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918B0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918B0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213CAD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 luminaire</w:t>
      </w:r>
      <w:r w:rsidR="00661207">
        <w:rPr>
          <w:rFonts w:ascii="Verdana" w:hAnsi="Verdana"/>
          <w:sz w:val="20"/>
          <w:szCs w:val="20"/>
        </w:rPr>
        <w:t xml:space="preserve"> and a duplex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AFAD836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918B0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5E1BD3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5E1BD3" w:rsidRPr="001C2E27" w:rsidRDefault="005E1BD3" w:rsidP="005E1BD3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54461728" w:rsidR="005E1BD3" w:rsidRPr="001C2E27" w:rsidRDefault="005E1BD3" w:rsidP="005E1BD3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5E1BD3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BA8143A" w:rsidR="005E1BD3" w:rsidRPr="001C2E27" w:rsidRDefault="005E1BD3" w:rsidP="005E1BD3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1FF32C54" w:rsidR="005E1BD3" w:rsidRPr="001C2E27" w:rsidRDefault="005E1BD3" w:rsidP="005E1BD3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3516F6A6" w:rsidR="009A14CD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luminaire</w:t>
            </w:r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207" w:rsidRPr="001C2E27" w14:paraId="1BA9DF1F" w14:textId="77777777" w:rsidTr="001C2E27">
        <w:trPr>
          <w:jc w:val="center"/>
        </w:trPr>
        <w:tc>
          <w:tcPr>
            <w:tcW w:w="4505" w:type="dxa"/>
            <w:vAlign w:val="center"/>
          </w:tcPr>
          <w:p w14:paraId="3261DB1A" w14:textId="739C190F" w:rsidR="00661207" w:rsidRDefault="00661207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120V/15A duplex receptacle</w:t>
            </w:r>
          </w:p>
        </w:tc>
        <w:tc>
          <w:tcPr>
            <w:tcW w:w="4675" w:type="dxa"/>
            <w:vAlign w:val="center"/>
          </w:tcPr>
          <w:p w14:paraId="6F1F37BA" w14:textId="77777777" w:rsidR="00661207" w:rsidRDefault="0066120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0A2DC2FC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a luminaire</w:t>
      </w:r>
      <w:r w:rsidR="00825608">
        <w:rPr>
          <w:rFonts w:ascii="Verdana" w:hAnsi="Verdana"/>
          <w:sz w:val="20"/>
          <w:szCs w:val="20"/>
        </w:rPr>
        <w:t xml:space="preserve"> and energize a duplex receptacle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The receptacle is to be energized </w:t>
      </w:r>
      <w:proofErr w:type="gramStart"/>
      <w:r w:rsidR="00825608">
        <w:rPr>
          <w:rFonts w:ascii="Verdana" w:hAnsi="Verdana"/>
          <w:sz w:val="20"/>
          <w:szCs w:val="20"/>
        </w:rPr>
        <w:t>at all times</w:t>
      </w:r>
      <w:proofErr w:type="gramEnd"/>
      <w:r w:rsidR="00825608">
        <w:rPr>
          <w:rFonts w:ascii="Verdana" w:hAnsi="Verdana"/>
          <w:sz w:val="20"/>
          <w:szCs w:val="20"/>
        </w:rPr>
        <w:t xml:space="preserve">. Power for the circuit shall enter at the </w:t>
      </w:r>
      <w:r w:rsidR="00784EF5">
        <w:rPr>
          <w:rFonts w:ascii="Verdana" w:hAnsi="Verdana"/>
          <w:sz w:val="20"/>
          <w:szCs w:val="20"/>
        </w:rPr>
        <w:t>duplex</w:t>
      </w:r>
      <w:r w:rsidR="00825608">
        <w:rPr>
          <w:rFonts w:ascii="Verdana" w:hAnsi="Verdana"/>
          <w:sz w:val="20"/>
          <w:szCs w:val="20"/>
        </w:rPr>
        <w:t xml:space="preserve">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69A9A886" w:rsidR="00127902" w:rsidRDefault="00784EF5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784EF5">
        <w:rPr>
          <w:noProof/>
        </w:rPr>
        <w:drawing>
          <wp:inline distT="0" distB="0" distL="0" distR="0" wp14:anchorId="108D6488" wp14:editId="75160ACF">
            <wp:extent cx="2668905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4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5E1BD3" w14:paraId="5E84107F" w14:textId="77777777" w:rsidTr="005E1BD3">
        <w:tc>
          <w:tcPr>
            <w:tcW w:w="8005" w:type="dxa"/>
          </w:tcPr>
          <w:p w14:paraId="6BAAE357" w14:textId="77777777" w:rsidR="005E1BD3" w:rsidRDefault="005E1BD3" w:rsidP="005E1BD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15E0720D" w14:textId="77777777" w:rsidR="005E1BD3" w:rsidRDefault="005E1BD3" w:rsidP="005E1BD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E1BD3" w14:paraId="26A3A569" w14:textId="77777777" w:rsidTr="005E1BD3">
        <w:tc>
          <w:tcPr>
            <w:tcW w:w="8005" w:type="dxa"/>
          </w:tcPr>
          <w:p w14:paraId="0B79C5AF" w14:textId="77777777" w:rsidR="005E1BD3" w:rsidRDefault="005E1BD3" w:rsidP="005E1BD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9A1937A" w14:textId="77777777" w:rsidR="005E1BD3" w:rsidRDefault="005E1BD3" w:rsidP="005E1BD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E1BD3" w14:paraId="2EB40DFF" w14:textId="77777777" w:rsidTr="005E1BD3">
        <w:tc>
          <w:tcPr>
            <w:tcW w:w="8005" w:type="dxa"/>
          </w:tcPr>
          <w:p w14:paraId="6F0D6ACF" w14:textId="77777777" w:rsidR="005E1BD3" w:rsidRDefault="005E1BD3" w:rsidP="005E1BD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70C773D8" w14:textId="77777777" w:rsidR="005E1BD3" w:rsidRDefault="005E1BD3" w:rsidP="005E1BD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E1BD3" w14:paraId="75F7C1C6" w14:textId="77777777" w:rsidTr="005E1BD3">
        <w:tc>
          <w:tcPr>
            <w:tcW w:w="8005" w:type="dxa"/>
          </w:tcPr>
          <w:p w14:paraId="4C89B219" w14:textId="77777777" w:rsidR="005E1BD3" w:rsidRDefault="005E1BD3" w:rsidP="005E1BD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59824757" w14:textId="77777777" w:rsidR="005E1BD3" w:rsidRDefault="005E1BD3" w:rsidP="005E1BD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03A24031" w14:textId="74EAF27B" w:rsidR="00DB02B9" w:rsidRDefault="00DB02B9" w:rsidP="00C602F1">
      <w:pPr>
        <w:tabs>
          <w:tab w:val="right" w:pos="10080"/>
        </w:tabs>
        <w:spacing w:before="960" w:after="120"/>
        <w:jc w:val="center"/>
      </w:pPr>
    </w:p>
    <w:p w14:paraId="3B7D033F" w14:textId="18996178" w:rsidR="005E1BD3" w:rsidRDefault="005E1BD3" w:rsidP="005E1BD3">
      <w:pPr>
        <w:tabs>
          <w:tab w:val="right" w:pos="10080"/>
        </w:tabs>
        <w:spacing w:before="240" w:after="120"/>
        <w:jc w:val="center"/>
      </w:pPr>
      <w:r w:rsidRPr="00C602F1">
        <w:rPr>
          <w:noProof/>
        </w:rPr>
        <w:drawing>
          <wp:inline distT="0" distB="0" distL="0" distR="0" wp14:anchorId="4F3D028C" wp14:editId="72979969">
            <wp:extent cx="1859280" cy="6431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E1BD3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5AED2CF3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0C8BE818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E1BD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4739E3E9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E1BD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5C13EA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9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E1BD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18B0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3439C039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918B0">
      <w:rPr>
        <w:rFonts w:ascii="BankGothic Lt BT" w:hAnsi="BankGothic Lt BT"/>
        <w:caps/>
        <w:sz w:val="24"/>
        <w:szCs w:val="24"/>
      </w:rPr>
      <w:t>Switched and Duplex Circuit, Duplex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27BCE75A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18B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18B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5BD4FEA9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918B0">
      <w:rPr>
        <w:rFonts w:ascii="BankGothic Lt BT" w:hAnsi="BankGothic Lt BT"/>
        <w:caps/>
        <w:sz w:val="24"/>
        <w:szCs w:val="24"/>
      </w:rPr>
      <w:t>Switched and Duplex Circuit, Duplex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524FF4EF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18B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18B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643BF37E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918B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EB7502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918B0">
      <w:rPr>
        <w:rFonts w:ascii="BankGothic Lt BT" w:hAnsi="BankGothic Lt BT"/>
        <w:caps/>
        <w:sz w:val="24"/>
        <w:szCs w:val="24"/>
      </w:rPr>
      <w:t>Switched and Duplex Circuit, Duplex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7A90FA3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18B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918B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B3A86"/>
    <w:rsid w:val="005E1BD3"/>
    <w:rsid w:val="00610740"/>
    <w:rsid w:val="00613CEA"/>
    <w:rsid w:val="00613E4E"/>
    <w:rsid w:val="0063102B"/>
    <w:rsid w:val="00652C9A"/>
    <w:rsid w:val="00661207"/>
    <w:rsid w:val="00662E44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6084"/>
    <w:rsid w:val="009E6B6C"/>
    <w:rsid w:val="009F2DFA"/>
    <w:rsid w:val="009F76D1"/>
    <w:rsid w:val="00A51B95"/>
    <w:rsid w:val="00A66693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2018-05-16T19:53:00Z</cp:lastPrinted>
  <dcterms:created xsi:type="dcterms:W3CDTF">2018-05-16T19:52:00Z</dcterms:created>
  <dcterms:modified xsi:type="dcterms:W3CDTF">2018-05-17T18:00:00Z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Switched and Duplex Circuit, Duplex HR</vt:lpwstr>
  </property>
  <property fmtid="{D5CDD505-2E9C-101B-9397-08002B2CF9AE}" pid="4" name="DocNum">
    <vt:i4>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