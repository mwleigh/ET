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59566EC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460A6">
        <w:rPr>
          <w:rFonts w:ascii="Verdana" w:hAnsi="Verdana"/>
          <w:b/>
          <w:sz w:val="24"/>
          <w:szCs w:val="24"/>
        </w:rPr>
        <w:t>Wheatstone Bridge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460A6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460A6">
        <w:rPr>
          <w:rFonts w:ascii="Verdana" w:hAnsi="Verdana"/>
          <w:sz w:val="20"/>
          <w:szCs w:val="20"/>
        </w:rPr>
        <w:t>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02D00B3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460A6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460A6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460A6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1E15A9CC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FA49F8" w:rsidRPr="00FA49F8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282490" w:rsidRPr="00282490">
        <w:rPr>
          <w:rFonts w:ascii="Verdana" w:hAnsi="Verdana"/>
          <w:sz w:val="20"/>
          <w:szCs w:val="20"/>
          <w:highlight w:val="yellow"/>
        </w:rPr>
        <w:t>43pts.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56EDD069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F54931">
        <w:rPr>
          <w:rFonts w:ascii="Verdana" w:hAnsi="Verdana"/>
          <w:sz w:val="20"/>
          <w:szCs w:val="20"/>
        </w:rPr>
        <w:t>value of an unknown resistance given a Wheatstone bridge</w:t>
      </w:r>
      <w:r w:rsidRPr="00AA1AE0">
        <w:rPr>
          <w:rFonts w:ascii="Verdana" w:hAnsi="Verdana"/>
          <w:sz w:val="20"/>
          <w:szCs w:val="20"/>
        </w:rPr>
        <w:t>.</w:t>
      </w:r>
    </w:p>
    <w:p w14:paraId="5C1A4F8E" w14:textId="77777777" w:rsidR="00E460A6" w:rsidRPr="00AA1AE0" w:rsidRDefault="00E460A6" w:rsidP="00E460A6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analyze that value of a Wheatstone bridge in appropriate field applications</w:t>
      </w:r>
      <w:r w:rsidRPr="00AA1AE0">
        <w:rPr>
          <w:rFonts w:ascii="Verdana" w:hAnsi="Verdana"/>
          <w:sz w:val="20"/>
          <w:szCs w:val="20"/>
        </w:rPr>
        <w:t>.</w:t>
      </w:r>
    </w:p>
    <w:p w14:paraId="34F3782A" w14:textId="1718D176" w:rsidR="00E460A6" w:rsidRPr="00AA1AE0" w:rsidRDefault="00E460A6" w:rsidP="00E460A6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identify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specific characteristics of a </w:t>
      </w:r>
      <w:r>
        <w:rPr>
          <w:rFonts w:ascii="Verdana" w:hAnsi="Verdana"/>
          <w:sz w:val="20"/>
          <w:szCs w:val="20"/>
        </w:rPr>
        <w:t>Wheatstone bridge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494BBE04" w:rsidR="009219E3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E460A6">
        <w:rPr>
          <w:rFonts w:ascii="Verdana" w:hAnsi="Verdana"/>
          <w:sz w:val="20"/>
          <w:szCs w:val="20"/>
        </w:rPr>
        <w:t>Test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36FD83CD" w14:textId="250ED789" w:rsidR="00E460A6" w:rsidRPr="00AA1AE0" w:rsidRDefault="00E460A6" w:rsidP="00E460A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05D9A51D" w14:textId="77777777" w:rsidR="00E460A6" w:rsidRDefault="00E460A6" w:rsidP="00E460A6">
      <w:pPr>
        <w:tabs>
          <w:tab w:val="left" w:pos="2026"/>
        </w:tabs>
        <w:spacing w:before="120" w:after="240"/>
        <w:ind w:left="360"/>
        <w:jc w:val="center"/>
        <w:rPr>
          <w:rFonts w:ascii="Verdana" w:hAnsi="Verdana"/>
          <w:sz w:val="20"/>
          <w:szCs w:val="20"/>
        </w:rPr>
      </w:pPr>
      <w:r w:rsidRPr="001E41D9">
        <w:rPr>
          <w:noProof/>
        </w:rPr>
        <w:drawing>
          <wp:inline distT="0" distB="0" distL="0" distR="0" wp14:anchorId="715A999A" wp14:editId="3BC39032">
            <wp:extent cx="2788920" cy="1947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0AA7" w14:textId="324BE3E1" w:rsidR="00E460A6" w:rsidRPr="0006603B" w:rsidRDefault="00E460A6" w:rsidP="00E460A6">
      <w:pPr>
        <w:tabs>
          <w:tab w:val="left" w:pos="2026"/>
        </w:tabs>
        <w:spacing w:before="120" w:after="120"/>
        <w:ind w:left="720"/>
        <w:rPr>
          <w:rFonts w:ascii="Cambria Math" w:hAnsi="Cambria Math"/>
          <w:i/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</m:t>
          </m:r>
          <m:r>
            <w:rPr>
              <w:rFonts w:ascii="Cambria Math" w:hAnsi="Cambria Math"/>
              <w:sz w:val="20"/>
              <w:szCs w:val="20"/>
            </w:rPr>
            <m:t>0</m:t>
          </m:r>
          <m:r>
            <w:rPr>
              <w:rFonts w:ascii="Cambria Math" w:hAnsi="Cambria Math"/>
              <w:sz w:val="20"/>
              <w:szCs w:val="20"/>
            </w:rPr>
            <m:t xml:space="preserve">V,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=3kΩ,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=2kΩ,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330</m:t>
          </m:r>
          <m:r>
            <w:rPr>
              <w:rFonts w:ascii="Cambria Math" w:hAnsi="Cambria Math"/>
              <w:sz w:val="20"/>
              <w:szCs w:val="20"/>
            </w:rPr>
            <m:t xml:space="preserve">Ω,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4.609</m:t>
          </m:r>
          <m:r>
            <w:rPr>
              <w:rFonts w:ascii="Cambria Math" w:hAnsi="Cambria Math"/>
              <w:sz w:val="20"/>
              <w:szCs w:val="20"/>
            </w:rPr>
            <m:t>V</m:t>
          </m:r>
        </m:oMath>
      </m:oMathPara>
    </w:p>
    <w:p w14:paraId="5BC561B8" w14:textId="77777777" w:rsidR="00E460A6" w:rsidRPr="00AA1AE0" w:rsidRDefault="00E460A6" w:rsidP="00E460A6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3E42C17E" w14:textId="77777777" w:rsidR="00E460A6" w:rsidRDefault="00E460A6" w:rsidP="00E460A6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formulas on the previous page and the given values above, complete </w:t>
      </w:r>
      <w:r w:rsidRPr="00AA1AE0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E460A6" w:rsidRPr="00F570D1" w14:paraId="1D39DC25" w14:textId="77777777" w:rsidTr="00020DBA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205CF2C" w14:textId="77777777" w:rsidR="00E460A6" w:rsidRPr="00F570D1" w:rsidRDefault="00E460A6" w:rsidP="00020DB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E9A100" w14:textId="77777777" w:rsidR="00E460A6" w:rsidRPr="00F570D1" w:rsidRDefault="00E460A6" w:rsidP="00020DB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4D26AEB" w14:textId="77777777" w:rsidR="00E460A6" w:rsidRPr="00F570D1" w:rsidRDefault="00E460A6" w:rsidP="00020DB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75CA51E" w14:textId="77777777" w:rsidR="00E460A6" w:rsidRPr="00F570D1" w:rsidRDefault="00E460A6" w:rsidP="00020DB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375162" w14:textId="77777777" w:rsidR="00E460A6" w:rsidRPr="00F570D1" w:rsidRDefault="00E460A6" w:rsidP="00020DB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E460A6" w:rsidRPr="00F570D1" w14:paraId="603FDCF5" w14:textId="77777777" w:rsidTr="00020DB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FBF2C1E" w14:textId="77777777" w:rsidR="00E460A6" w:rsidRPr="00F570D1" w:rsidRDefault="00E460A6" w:rsidP="00020DB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40C48F9" w14:textId="77777777" w:rsidR="00E460A6" w:rsidRPr="00F570D1" w:rsidRDefault="00E460A6" w:rsidP="00020DB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16585CA4" w14:textId="58C1F248" w:rsidR="00E460A6" w:rsidRPr="00FA49F8" w:rsidRDefault="00FA49F8" w:rsidP="00020DB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6E6AD82" w14:textId="063BFA2B" w:rsidR="00E460A6" w:rsidRPr="00FA49F8" w:rsidRDefault="00FA49F8" w:rsidP="00020DB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3k</w:t>
            </w:r>
            <w:r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B3B53" w14:textId="44849925" w:rsidR="00E460A6" w:rsidRPr="00FA49F8" w:rsidRDefault="00FA49F8" w:rsidP="00020DB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12V</w:t>
            </w:r>
          </w:p>
        </w:tc>
      </w:tr>
      <w:tr w:rsidR="00E460A6" w:rsidRPr="00F570D1" w14:paraId="2338C331" w14:textId="77777777" w:rsidTr="00020DB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D0C7BDF" w14:textId="77777777" w:rsidR="00E460A6" w:rsidRPr="00F570D1" w:rsidRDefault="00E460A6" w:rsidP="00020DB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2F8DDD3" w14:textId="77777777" w:rsidR="00E460A6" w:rsidRPr="00F570D1" w:rsidRDefault="00E460A6" w:rsidP="00020DB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1062A9E4" w14:textId="77777777" w:rsidR="00E460A6" w:rsidRPr="00FA49F8" w:rsidRDefault="00E460A6" w:rsidP="00020DB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41C592F" w14:textId="212EBAD5" w:rsidR="00E460A6" w:rsidRPr="00FA49F8" w:rsidRDefault="00FA49F8" w:rsidP="00020DB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2k</w:t>
            </w:r>
            <w:r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96333F" w14:textId="4DC236B2" w:rsidR="00E460A6" w:rsidRPr="00FA49F8" w:rsidRDefault="00FA49F8" w:rsidP="00020DB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  <w:tr w:rsidR="00E460A6" w:rsidRPr="00F570D1" w14:paraId="0B3EB91A" w14:textId="77777777" w:rsidTr="00020DB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3A4F755" w14:textId="77777777" w:rsidR="00E460A6" w:rsidRPr="00F570D1" w:rsidRDefault="00E460A6" w:rsidP="00020DB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AB14B1F" w14:textId="77777777" w:rsidR="00E460A6" w:rsidRPr="00F570D1" w:rsidRDefault="00E460A6" w:rsidP="00020DB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7E9BDCE5" w14:textId="70BA49D6" w:rsidR="00E460A6" w:rsidRPr="00FA49F8" w:rsidRDefault="00FA49F8" w:rsidP="00020DB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50.33mA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C76281D" w14:textId="5314CDAE" w:rsidR="00E460A6" w:rsidRPr="00FA49F8" w:rsidRDefault="00FA49F8" w:rsidP="00020DB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330</w:t>
            </w:r>
            <w:r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EDC22B" w14:textId="1691603F" w:rsidR="00E460A6" w:rsidRPr="00FA49F8" w:rsidRDefault="00FA49F8" w:rsidP="00020DB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16.609V</w:t>
            </w:r>
          </w:p>
        </w:tc>
      </w:tr>
      <w:tr w:rsidR="00E460A6" w:rsidRPr="00F570D1" w14:paraId="2890DFCA" w14:textId="77777777" w:rsidTr="00020DB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4FC6E2" w14:textId="77777777" w:rsidR="00E460A6" w:rsidRPr="00F570D1" w:rsidRDefault="00E460A6" w:rsidP="00020DB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F8D7491" w14:textId="77777777" w:rsidR="00E460A6" w:rsidRPr="00F570D1" w:rsidRDefault="00E460A6" w:rsidP="00020DB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0BD9573" w14:textId="77777777" w:rsidR="00E460A6" w:rsidRPr="00FA49F8" w:rsidRDefault="00E460A6" w:rsidP="00020DB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441B3C84" w14:textId="46296EF1" w:rsidR="00E460A6" w:rsidRPr="00FA49F8" w:rsidRDefault="00FA49F8" w:rsidP="00020DB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67.375Ω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D7AE7" w14:textId="39E51E84" w:rsidR="00E460A6" w:rsidRPr="00FA49F8" w:rsidRDefault="00FA49F8" w:rsidP="00020DB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3.391V</w:t>
            </w:r>
          </w:p>
        </w:tc>
      </w:tr>
    </w:tbl>
    <w:p w14:paraId="7D53F6DC" w14:textId="77777777" w:rsidR="00E460A6" w:rsidRDefault="00E460A6" w:rsidP="00E460A6">
      <w:pPr>
        <w:tabs>
          <w:tab w:val="left" w:pos="2026"/>
        </w:tabs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value that R</w:t>
      </w:r>
      <w:r w:rsidRPr="00CD4E3A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would need to be adjusted to obtain a balanced bridge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E460A6" w:rsidRPr="00F570D1" w14:paraId="07DFB14F" w14:textId="77777777" w:rsidTr="00020DBA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93249FD" w14:textId="77777777" w:rsidR="00E460A6" w:rsidRPr="00F570D1" w:rsidRDefault="00E460A6" w:rsidP="00020DB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4D3053" w14:textId="77777777" w:rsidR="00E460A6" w:rsidRPr="00F570D1" w:rsidRDefault="00E460A6" w:rsidP="00020DB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143A995" w14:textId="77777777" w:rsidR="00E460A6" w:rsidRPr="00F570D1" w:rsidRDefault="00E460A6" w:rsidP="00020DB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BCD9344" w14:textId="77777777" w:rsidR="00E460A6" w:rsidRPr="00F570D1" w:rsidRDefault="00E460A6" w:rsidP="00020DB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978540" w14:textId="77777777" w:rsidR="00E460A6" w:rsidRPr="00F570D1" w:rsidRDefault="00E460A6" w:rsidP="00020DBA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FA49F8" w:rsidRPr="00F570D1" w14:paraId="362D69C4" w14:textId="77777777" w:rsidTr="00020DB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BA1DAFF" w14:textId="77777777" w:rsidR="00FA49F8" w:rsidRPr="00F570D1" w:rsidRDefault="00FA49F8" w:rsidP="00FA49F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B5B446C" w14:textId="77777777" w:rsidR="00FA49F8" w:rsidRPr="00F570D1" w:rsidRDefault="00FA49F8" w:rsidP="00FA49F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775CD0A0" w14:textId="30B9497E" w:rsidR="00FA49F8" w:rsidRPr="001F2D7C" w:rsidRDefault="00FA49F8" w:rsidP="00FA49F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EBC91D2" w14:textId="4F4530BA" w:rsidR="00FA49F8" w:rsidRPr="001F2D7C" w:rsidRDefault="00FA49F8" w:rsidP="00FA49F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3kΩ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32FD54" w14:textId="2C6B3420" w:rsidR="00FA49F8" w:rsidRPr="001F2D7C" w:rsidRDefault="00FA49F8" w:rsidP="00FA49F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12V</w:t>
            </w:r>
          </w:p>
        </w:tc>
      </w:tr>
      <w:tr w:rsidR="00FA49F8" w:rsidRPr="00F570D1" w14:paraId="09E213F6" w14:textId="77777777" w:rsidTr="00020DB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73F4D69" w14:textId="77777777" w:rsidR="00FA49F8" w:rsidRPr="00F570D1" w:rsidRDefault="00FA49F8" w:rsidP="00FA49F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2897A61" w14:textId="77777777" w:rsidR="00FA49F8" w:rsidRPr="00F570D1" w:rsidRDefault="00FA49F8" w:rsidP="00FA49F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0F28AEC9" w14:textId="77777777" w:rsidR="00FA49F8" w:rsidRPr="001F2D7C" w:rsidRDefault="00FA49F8" w:rsidP="00FA49F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6C61CCD" w14:textId="27BB8053" w:rsidR="00FA49F8" w:rsidRPr="001F2D7C" w:rsidRDefault="00FA49F8" w:rsidP="00FA49F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4BBEC4" w14:textId="5F36BBAE" w:rsidR="00FA49F8" w:rsidRPr="001F2D7C" w:rsidRDefault="00FA49F8" w:rsidP="00FA49F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  <w:tr w:rsidR="00FA49F8" w:rsidRPr="00F570D1" w14:paraId="073F8783" w14:textId="77777777" w:rsidTr="00020DB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1248508" w14:textId="77777777" w:rsidR="00FA49F8" w:rsidRPr="00F570D1" w:rsidRDefault="00FA49F8" w:rsidP="00FA49F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1105461" w14:textId="77777777" w:rsidR="00FA49F8" w:rsidRPr="00F570D1" w:rsidRDefault="00FA49F8" w:rsidP="00FA49F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5A81EA39" w14:textId="2B685469" w:rsidR="00FA49F8" w:rsidRPr="001F2D7C" w:rsidRDefault="00444C2D" w:rsidP="00FA49F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118.738</w:t>
            </w:r>
            <w:r w:rsidR="00FA49F8"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5037681" w14:textId="225982D6" w:rsidR="00FA49F8" w:rsidRPr="001F2D7C" w:rsidRDefault="00444C2D" w:rsidP="00FA49F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101.063</w:t>
            </w:r>
            <w:r w:rsidR="00FA49F8"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E61EFC" w14:textId="3D7D3A73" w:rsidR="00FA49F8" w:rsidRPr="001F2D7C" w:rsidRDefault="00FA49F8" w:rsidP="00FA49F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12V</w:t>
            </w:r>
          </w:p>
        </w:tc>
      </w:tr>
      <w:tr w:rsidR="00FA49F8" w:rsidRPr="00F570D1" w14:paraId="13AB957D" w14:textId="77777777" w:rsidTr="00020DB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B3E5786" w14:textId="77777777" w:rsidR="00FA49F8" w:rsidRPr="00F570D1" w:rsidRDefault="00FA49F8" w:rsidP="00FA49F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1B08C98" w14:textId="77777777" w:rsidR="00FA49F8" w:rsidRPr="00F570D1" w:rsidRDefault="00FA49F8" w:rsidP="00FA49F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D0E5FB0" w14:textId="77777777" w:rsidR="00FA49F8" w:rsidRPr="001F2D7C" w:rsidRDefault="00FA49F8" w:rsidP="00FA49F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6B79ACD1" w14:textId="0FD1FC31" w:rsidR="00FA49F8" w:rsidRPr="001F2D7C" w:rsidRDefault="00032D17" w:rsidP="00FA49F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67.375Ω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7AB83" w14:textId="6C6BD48B" w:rsidR="00FA49F8" w:rsidRPr="001F2D7C" w:rsidRDefault="00FA49F8" w:rsidP="00FA49F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A49F8"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</w:tbl>
    <w:p w14:paraId="20C699BA" w14:textId="77777777" w:rsidR="00E460A6" w:rsidRPr="00AA1AE0" w:rsidRDefault="00E460A6" w:rsidP="0097385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40A24A48" w14:textId="77777777" w:rsidR="0097385F" w:rsidRPr="00AA1AE0" w:rsidRDefault="0097385F" w:rsidP="0097385F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7385F" w:rsidRPr="00AA1AE0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01B4C26" w14:textId="77777777" w:rsidR="00E460A6" w:rsidRPr="00AA1AE0" w:rsidRDefault="00E460A6" w:rsidP="00E460A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42453595" w14:textId="77777777" w:rsidR="00E460A6" w:rsidRDefault="00E460A6" w:rsidP="00E460A6">
      <w:pPr>
        <w:tabs>
          <w:tab w:val="left" w:pos="2026"/>
        </w:tabs>
        <w:spacing w:before="120" w:after="240"/>
        <w:ind w:left="360"/>
        <w:jc w:val="center"/>
        <w:rPr>
          <w:rFonts w:ascii="Verdana" w:hAnsi="Verdana"/>
          <w:sz w:val="20"/>
          <w:szCs w:val="20"/>
        </w:rPr>
      </w:pPr>
      <w:r w:rsidRPr="001E41D9">
        <w:rPr>
          <w:noProof/>
        </w:rPr>
        <w:drawing>
          <wp:inline distT="0" distB="0" distL="0" distR="0" wp14:anchorId="74255E8E" wp14:editId="58A96E16">
            <wp:extent cx="2788920" cy="19476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0BAF" w14:textId="612AB2FF" w:rsidR="00A60174" w:rsidRPr="00A531A0" w:rsidRDefault="00A60174" w:rsidP="00A60174">
      <w:pPr>
        <w:tabs>
          <w:tab w:val="left" w:pos="2026"/>
        </w:tabs>
        <w:spacing w:before="120" w:after="120"/>
        <w:ind w:left="720"/>
        <w:rPr>
          <w:rFonts w:ascii="Verdana" w:eastAsiaTheme="minorEastAsi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15</m:t>
          </m:r>
          <m:r>
            <w:rPr>
              <w:rFonts w:ascii="Cambria Math" w:hAnsi="Cambria Math"/>
              <w:sz w:val="20"/>
              <w:szCs w:val="20"/>
            </w:rPr>
            <m:t xml:space="preserve">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1k</m:t>
          </m:r>
          <m:r>
            <w:rPr>
              <w:rFonts w:ascii="Cambria Math" w:hAnsi="Cambria Math"/>
              <w:sz w:val="20"/>
              <w:szCs w:val="20"/>
            </w:rPr>
            <m:t xml:space="preserve">Ω,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</m:t>
          </m:r>
          <m:r>
            <w:rPr>
              <w:rFonts w:ascii="Cambria Math" w:hAnsi="Cambria Math"/>
              <w:sz w:val="20"/>
              <w:szCs w:val="20"/>
            </w:rPr>
            <m:t>0</m:t>
          </m:r>
          <m:r>
            <w:rPr>
              <w:rFonts w:ascii="Cambria Math" w:hAnsi="Cambria Math"/>
              <w:sz w:val="20"/>
              <w:szCs w:val="20"/>
            </w:rPr>
            <m:t>.</m:t>
          </m:r>
          <m:r>
            <w:rPr>
              <w:rFonts w:ascii="Cambria Math" w:hAnsi="Cambria Math"/>
              <w:sz w:val="20"/>
              <w:szCs w:val="20"/>
            </w:rPr>
            <m:t>653</m:t>
          </m:r>
          <m:r>
            <w:rPr>
              <w:rFonts w:ascii="Cambria Math" w:hAnsi="Cambria Math"/>
              <w:sz w:val="20"/>
              <w:szCs w:val="20"/>
            </w:rPr>
            <m:t>V</m:t>
          </m:r>
        </m:oMath>
      </m:oMathPara>
    </w:p>
    <w:p w14:paraId="7E9AB69C" w14:textId="77777777" w:rsidR="00A531A0" w:rsidRDefault="00A531A0" w:rsidP="00C401BE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formulas on the previous page and the given values above, complete </w:t>
      </w:r>
      <w:r w:rsidRPr="00AA1AE0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531A0" w:rsidRPr="00F570D1" w14:paraId="6931ED1C" w14:textId="77777777" w:rsidTr="00FD5A2C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05C894B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0BB738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180C94A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4B715F1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D19445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A531A0" w:rsidRPr="00F570D1" w14:paraId="24CA62D7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B624767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45A1A67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4FB3AF0B" w14:textId="12BDC9F7" w:rsidR="00A531A0" w:rsidRPr="00081B1B" w:rsidRDefault="00081B1B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81B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468.75μA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B4F19BB" w14:textId="1F9BB03A" w:rsidR="00A531A0" w:rsidRPr="00081B1B" w:rsidRDefault="009F657C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81B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10k</w:t>
            </w:r>
            <w:r w:rsidR="00081B1B" w:rsidRPr="00081B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9AE184" w14:textId="13392C3F" w:rsidR="00A531A0" w:rsidRPr="00081B1B" w:rsidRDefault="00081B1B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81B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4.688V</w:t>
            </w:r>
          </w:p>
        </w:tc>
      </w:tr>
      <w:tr w:rsidR="00A531A0" w:rsidRPr="00F570D1" w14:paraId="68E3BED8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33E9C70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4042F5C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7F999883" w14:textId="77777777" w:rsidR="00A531A0" w:rsidRPr="00081B1B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27CE45B" w14:textId="49810597" w:rsidR="00A531A0" w:rsidRPr="00081B1B" w:rsidRDefault="009F657C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81B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22k</w:t>
            </w:r>
            <w:r w:rsidR="00081B1B" w:rsidRPr="00081B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1602F" w14:textId="6028AFB7" w:rsidR="00A531A0" w:rsidRPr="00081B1B" w:rsidRDefault="00081B1B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81B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10.312V</w:t>
            </w:r>
          </w:p>
        </w:tc>
      </w:tr>
      <w:tr w:rsidR="00A531A0" w:rsidRPr="00F570D1" w14:paraId="3C57007A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41D4129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1596974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0E2F83C0" w14:textId="6EA6B661" w:rsidR="00A531A0" w:rsidRPr="00081B1B" w:rsidRDefault="00081B1B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81B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4.035mA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FDE12EC" w14:textId="30338786" w:rsidR="00A531A0" w:rsidRPr="00081B1B" w:rsidRDefault="009F657C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81B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1k</w:t>
            </w:r>
            <w:r w:rsidR="00081B1B" w:rsidRPr="00081B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8CE17" w14:textId="35504AA4" w:rsidR="00A531A0" w:rsidRPr="00081B1B" w:rsidRDefault="00081B1B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81B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4.034V</w:t>
            </w:r>
          </w:p>
        </w:tc>
      </w:tr>
      <w:tr w:rsidR="00A531A0" w:rsidRPr="00F570D1" w14:paraId="20EA89D4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0BA2408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0052D56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1A8FB68" w14:textId="77777777" w:rsidR="00A531A0" w:rsidRPr="00081B1B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5AC1A357" w14:textId="073DE232" w:rsidR="00A531A0" w:rsidRPr="00081B1B" w:rsidRDefault="00081B1B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81B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2.718kΩ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42349" w14:textId="19B23E63" w:rsidR="00A531A0" w:rsidRPr="00081B1B" w:rsidRDefault="00081B1B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81B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10.966V</w:t>
            </w:r>
          </w:p>
        </w:tc>
      </w:tr>
    </w:tbl>
    <w:p w14:paraId="77038243" w14:textId="77777777" w:rsidR="00A531A0" w:rsidRDefault="00A531A0" w:rsidP="00C401BE">
      <w:pPr>
        <w:tabs>
          <w:tab w:val="left" w:pos="2026"/>
        </w:tabs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value that R</w:t>
      </w:r>
      <w:r w:rsidRPr="00CD4E3A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would need to be adjusted to obtain a balanced bridge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531A0" w:rsidRPr="00F570D1" w14:paraId="68096449" w14:textId="77777777" w:rsidTr="00FD5A2C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CA92E70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676051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5E6F744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8A8BE80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A10354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282490" w:rsidRPr="00F570D1" w14:paraId="6712E7D8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B593C41" w14:textId="77777777" w:rsidR="00282490" w:rsidRPr="00F570D1" w:rsidRDefault="00282490" w:rsidP="0028249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9696D7E" w14:textId="77777777" w:rsidR="00282490" w:rsidRPr="00F570D1" w:rsidRDefault="00282490" w:rsidP="0028249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1C9A597C" w14:textId="129A2F09" w:rsidR="00282490" w:rsidRPr="001F2D7C" w:rsidRDefault="00282490" w:rsidP="0028249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081B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468.75μA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867B44C" w14:textId="7D37F320" w:rsidR="00282490" w:rsidRPr="001F2D7C" w:rsidRDefault="00282490" w:rsidP="0028249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081B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CC809" w14:textId="626010E2" w:rsidR="00282490" w:rsidRPr="001F2D7C" w:rsidRDefault="00282490" w:rsidP="0028249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081B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4.688V</w:t>
            </w:r>
          </w:p>
        </w:tc>
      </w:tr>
      <w:tr w:rsidR="00282490" w:rsidRPr="00F570D1" w14:paraId="26B17509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553CEF" w14:textId="77777777" w:rsidR="00282490" w:rsidRPr="00F570D1" w:rsidRDefault="00282490" w:rsidP="0028249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00F7324" w14:textId="77777777" w:rsidR="00282490" w:rsidRPr="00F570D1" w:rsidRDefault="00282490" w:rsidP="0028249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1BC10F83" w14:textId="77777777" w:rsidR="00282490" w:rsidRPr="001F2D7C" w:rsidRDefault="00282490" w:rsidP="0028249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87CC990" w14:textId="66771719" w:rsidR="00282490" w:rsidRPr="001F2D7C" w:rsidRDefault="00282490" w:rsidP="0028249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081B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D8343" w14:textId="1A7499A0" w:rsidR="00282490" w:rsidRPr="001F2D7C" w:rsidRDefault="00282490" w:rsidP="0028249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081B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10.312V</w:t>
            </w:r>
          </w:p>
        </w:tc>
      </w:tr>
      <w:tr w:rsidR="00282490" w:rsidRPr="00F570D1" w14:paraId="49932C58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E3AFFE" w14:textId="77777777" w:rsidR="00282490" w:rsidRPr="00F570D1" w:rsidRDefault="00282490" w:rsidP="0028249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9E34EF5" w14:textId="77777777" w:rsidR="00282490" w:rsidRPr="00F570D1" w:rsidRDefault="00282490" w:rsidP="0028249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6058E2DF" w14:textId="586204E5" w:rsidR="00282490" w:rsidRPr="00282490" w:rsidRDefault="00444C2D" w:rsidP="0028249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3.794</w:t>
            </w:r>
            <w:r w:rsidR="00282490" w:rsidRPr="00282490">
              <w:rPr>
                <w:rFonts w:ascii="Verdana" w:hAnsi="Verdana"/>
                <w:noProof/>
                <w:sz w:val="20"/>
                <w:szCs w:val="20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047075" w14:textId="1425423C" w:rsidR="00282490" w:rsidRPr="00282490" w:rsidRDefault="00282490" w:rsidP="0028249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2490">
              <w:rPr>
                <w:rFonts w:ascii="Verdana" w:hAnsi="Verdana"/>
                <w:noProof/>
                <w:sz w:val="20"/>
                <w:szCs w:val="20"/>
                <w:highlight w:val="yellow"/>
              </w:rPr>
              <w:t>1</w:t>
            </w:r>
            <w:r w:rsidR="00444C2D">
              <w:rPr>
                <w:rFonts w:ascii="Verdana" w:hAnsi="Verdana"/>
                <w:noProof/>
                <w:sz w:val="20"/>
                <w:szCs w:val="20"/>
                <w:highlight w:val="yellow"/>
              </w:rPr>
              <w:t>.235</w:t>
            </w:r>
            <w:r w:rsidRPr="00282490">
              <w:rPr>
                <w:rFonts w:ascii="Verdana" w:hAnsi="Verdana"/>
                <w:noProof/>
                <w:sz w:val="20"/>
                <w:szCs w:val="20"/>
                <w:highlight w:val="yellow"/>
              </w:rPr>
              <w:t>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5B247A" w14:textId="06365BB5" w:rsidR="00282490" w:rsidRPr="001F2D7C" w:rsidRDefault="00282490" w:rsidP="0028249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081B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4.688V</w:t>
            </w:r>
          </w:p>
        </w:tc>
      </w:tr>
      <w:tr w:rsidR="00C558B4" w:rsidRPr="00F570D1" w14:paraId="4AE34E04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E190582" w14:textId="77777777" w:rsidR="00C558B4" w:rsidRPr="00F570D1" w:rsidRDefault="00C558B4" w:rsidP="00C558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0F52864" w14:textId="77777777" w:rsidR="00C558B4" w:rsidRPr="00F570D1" w:rsidRDefault="00C558B4" w:rsidP="00C558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81B47D7" w14:textId="77777777" w:rsidR="00C558B4" w:rsidRPr="00282490" w:rsidRDefault="00C558B4" w:rsidP="00C558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399FCFD5" w14:textId="762661D1" w:rsidR="00C558B4" w:rsidRPr="00282490" w:rsidRDefault="00444C2D" w:rsidP="00C558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81B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2.718kΩ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F4F838" w14:textId="6E68D44A" w:rsidR="00C558B4" w:rsidRPr="001F2D7C" w:rsidRDefault="00C558B4" w:rsidP="00C558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081B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10.312V</w:t>
            </w:r>
          </w:p>
        </w:tc>
      </w:tr>
    </w:tbl>
    <w:p w14:paraId="04BAC264" w14:textId="182403D2" w:rsidR="00E460A6" w:rsidRPr="00AA1AE0" w:rsidRDefault="00E460A6" w:rsidP="00E460A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>
        <w:rPr>
          <w:rFonts w:ascii="Verdana" w:hAnsi="Verdana"/>
          <w:b/>
        </w:rPr>
        <w:t>haracteristics</w:t>
      </w:r>
    </w:p>
    <w:p w14:paraId="41CC166F" w14:textId="1E43F8BE" w:rsidR="00E460A6" w:rsidRDefault="00E460A6" w:rsidP="00E460A6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Answer each </w:t>
      </w:r>
      <w:r w:rsidR="00C401BE">
        <w:rPr>
          <w:rFonts w:ascii="Verdana" w:hAnsi="Verdana"/>
          <w:sz w:val="20"/>
          <w:szCs w:val="20"/>
        </w:rPr>
        <w:t>multiple-choice</w:t>
      </w:r>
      <w:r>
        <w:rPr>
          <w:rFonts w:ascii="Verdana" w:hAnsi="Verdana"/>
          <w:sz w:val="20"/>
          <w:szCs w:val="20"/>
        </w:rPr>
        <w:t xml:space="preserve"> question below based on the characteristics of a </w:t>
      </w:r>
      <w:r w:rsidR="00444C2D">
        <w:rPr>
          <w:rFonts w:ascii="Verdana" w:hAnsi="Verdana"/>
          <w:sz w:val="20"/>
          <w:szCs w:val="20"/>
        </w:rPr>
        <w:t xml:space="preserve">balanced </w:t>
      </w:r>
      <w:r>
        <w:rPr>
          <w:rFonts w:ascii="Verdana" w:hAnsi="Verdana"/>
          <w:sz w:val="20"/>
          <w:szCs w:val="20"/>
        </w:rPr>
        <w:t>Wheatstone bridge</w:t>
      </w:r>
      <w:r>
        <w:rPr>
          <w:rFonts w:ascii="Verdana" w:hAnsi="Verdana"/>
          <w:sz w:val="20"/>
          <w:szCs w:val="20"/>
        </w:rPr>
        <w:t>.</w:t>
      </w:r>
    </w:p>
    <w:p w14:paraId="135FA206" w14:textId="77777777" w:rsidR="00E460A6" w:rsidRPr="00F570D1" w:rsidRDefault="00E460A6" w:rsidP="00E460A6">
      <w:pPr>
        <w:pStyle w:val="ListParagraph"/>
        <w:numPr>
          <w:ilvl w:val="0"/>
          <w:numId w:val="30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value of R</w:t>
      </w:r>
      <w:r w:rsidRPr="00A8672F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increased, to obtain a balanced bridge R</w:t>
      </w:r>
      <w:r w:rsidRPr="00A8672F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would have to</w:t>
      </w:r>
      <w:r w:rsidRPr="00F570D1">
        <w:rPr>
          <w:rFonts w:ascii="Verdana" w:hAnsi="Verdana"/>
          <w:sz w:val="20"/>
          <w:szCs w:val="20"/>
        </w:rPr>
        <w:t>?</w:t>
      </w:r>
    </w:p>
    <w:p w14:paraId="56D77B39" w14:textId="77777777" w:rsidR="00E460A6" w:rsidRPr="00282490" w:rsidRDefault="00E460A6" w:rsidP="00E460A6">
      <w:pPr>
        <w:pStyle w:val="ListParagraph"/>
        <w:numPr>
          <w:ilvl w:val="1"/>
          <w:numId w:val="29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282490">
        <w:rPr>
          <w:rFonts w:ascii="Verdana" w:hAnsi="Verdana"/>
          <w:sz w:val="20"/>
          <w:szCs w:val="20"/>
          <w:highlight w:val="yellow"/>
        </w:rPr>
        <w:t>Increase</w:t>
      </w:r>
    </w:p>
    <w:p w14:paraId="239F18A5" w14:textId="77777777" w:rsidR="00E460A6" w:rsidRDefault="00E460A6" w:rsidP="00E460A6">
      <w:pPr>
        <w:pStyle w:val="ListParagraph"/>
        <w:numPr>
          <w:ilvl w:val="1"/>
          <w:numId w:val="2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29812ABD" w14:textId="77777777" w:rsidR="00E460A6" w:rsidRPr="00F570D1" w:rsidRDefault="00E460A6" w:rsidP="00E460A6">
      <w:pPr>
        <w:pStyle w:val="ListParagraph"/>
        <w:numPr>
          <w:ilvl w:val="1"/>
          <w:numId w:val="2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 the same</w:t>
      </w:r>
    </w:p>
    <w:p w14:paraId="4F7CBB6B" w14:textId="763B0551" w:rsidR="00E460A6" w:rsidRPr="00F570D1" w:rsidRDefault="00E460A6" w:rsidP="00C401BE">
      <w:pPr>
        <w:pStyle w:val="ListParagraph"/>
        <w:numPr>
          <w:ilvl w:val="0"/>
          <w:numId w:val="30"/>
        </w:numPr>
        <w:spacing w:before="6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value of E</w:t>
      </w:r>
      <w:r>
        <w:rPr>
          <w:rFonts w:ascii="Verdana" w:hAnsi="Verdana"/>
          <w:sz w:val="20"/>
          <w:szCs w:val="20"/>
          <w:vertAlign w:val="subscript"/>
        </w:rPr>
        <w:t>F</w:t>
      </w:r>
      <w:r>
        <w:rPr>
          <w:rFonts w:ascii="Verdana" w:hAnsi="Verdana"/>
          <w:sz w:val="20"/>
          <w:szCs w:val="20"/>
        </w:rPr>
        <w:t xml:space="preserve"> was larger than that of E</w:t>
      </w:r>
      <w:r w:rsidRPr="00A8672F">
        <w:rPr>
          <w:rFonts w:ascii="Verdana" w:hAnsi="Verdana"/>
          <w:sz w:val="20"/>
          <w:szCs w:val="20"/>
          <w:vertAlign w:val="subscript"/>
        </w:rPr>
        <w:t>E</w:t>
      </w:r>
      <w:r>
        <w:rPr>
          <w:rFonts w:ascii="Verdana" w:hAnsi="Verdana"/>
          <w:sz w:val="20"/>
          <w:szCs w:val="20"/>
        </w:rPr>
        <w:t xml:space="preserve">, </w:t>
      </w:r>
      <w:r w:rsidR="00444C2D">
        <w:rPr>
          <w:rFonts w:ascii="Verdana" w:hAnsi="Verdana"/>
          <w:sz w:val="20"/>
          <w:szCs w:val="20"/>
        </w:rPr>
        <w:t>R</w:t>
      </w:r>
      <w:r w:rsidR="00444C2D" w:rsidRPr="00444C2D">
        <w:rPr>
          <w:rFonts w:ascii="Verdana" w:hAnsi="Verdana"/>
          <w:sz w:val="20"/>
          <w:szCs w:val="20"/>
          <w:vertAlign w:val="subscript"/>
        </w:rPr>
        <w:t>3</w:t>
      </w:r>
      <w:r w:rsidR="00444C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would </w:t>
      </w:r>
      <w:r w:rsidR="00444C2D">
        <w:rPr>
          <w:rFonts w:ascii="Verdana" w:hAnsi="Verdana"/>
          <w:sz w:val="20"/>
          <w:szCs w:val="20"/>
        </w:rPr>
        <w:t xml:space="preserve">need to ____ </w:t>
      </w:r>
      <w:proofErr w:type="spellStart"/>
      <w:r w:rsidR="00444C2D">
        <w:rPr>
          <w:rFonts w:ascii="Verdana" w:hAnsi="Verdana"/>
          <w:sz w:val="20"/>
          <w:szCs w:val="20"/>
        </w:rPr>
        <w:t>to</w:t>
      </w:r>
      <w:proofErr w:type="spellEnd"/>
      <w:r w:rsidR="00444C2D">
        <w:rPr>
          <w:rFonts w:ascii="Verdana" w:hAnsi="Verdana"/>
          <w:sz w:val="20"/>
          <w:szCs w:val="20"/>
        </w:rPr>
        <w:t xml:space="preserve"> balance the bridge voltage.</w:t>
      </w:r>
    </w:p>
    <w:p w14:paraId="7F2EEAA8" w14:textId="63BB0F7E" w:rsidR="00E460A6" w:rsidRPr="00D80EA7" w:rsidRDefault="00444C2D" w:rsidP="00E460A6">
      <w:pPr>
        <w:pStyle w:val="ListParagraph"/>
        <w:numPr>
          <w:ilvl w:val="0"/>
          <w:numId w:val="32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D80EA7">
        <w:rPr>
          <w:rFonts w:ascii="Verdana" w:hAnsi="Verdana"/>
          <w:sz w:val="20"/>
          <w:szCs w:val="20"/>
          <w:highlight w:val="yellow"/>
        </w:rPr>
        <w:t>Increase</w:t>
      </w:r>
    </w:p>
    <w:p w14:paraId="45ED39B9" w14:textId="314AE040" w:rsidR="00E460A6" w:rsidRPr="00D80EA7" w:rsidRDefault="00444C2D" w:rsidP="00E460A6">
      <w:pPr>
        <w:pStyle w:val="ListParagraph"/>
        <w:numPr>
          <w:ilvl w:val="0"/>
          <w:numId w:val="32"/>
        </w:numPr>
        <w:spacing w:after="0"/>
        <w:rPr>
          <w:rFonts w:ascii="Verdana" w:hAnsi="Verdana"/>
          <w:sz w:val="20"/>
          <w:szCs w:val="20"/>
        </w:rPr>
      </w:pPr>
      <w:r w:rsidRPr="00D80EA7">
        <w:rPr>
          <w:rFonts w:ascii="Verdana" w:hAnsi="Verdana"/>
          <w:sz w:val="20"/>
          <w:szCs w:val="20"/>
        </w:rPr>
        <w:t>Decrease</w:t>
      </w:r>
    </w:p>
    <w:p w14:paraId="38CC5070" w14:textId="3281BF95" w:rsidR="00E460A6" w:rsidRPr="00F570D1" w:rsidRDefault="00444C2D" w:rsidP="00E460A6">
      <w:pPr>
        <w:pStyle w:val="ListParagraph"/>
        <w:numPr>
          <w:ilvl w:val="0"/>
          <w:numId w:val="3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 the same</w:t>
      </w:r>
    </w:p>
    <w:p w14:paraId="1136B78D" w14:textId="149656BC" w:rsidR="00E460A6" w:rsidRPr="00F570D1" w:rsidRDefault="00E460A6" w:rsidP="00C401BE">
      <w:pPr>
        <w:pStyle w:val="ListParagraph"/>
        <w:numPr>
          <w:ilvl w:val="0"/>
          <w:numId w:val="30"/>
        </w:numPr>
        <w:spacing w:before="6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supply voltage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E</w:t>
      </w:r>
      <w:r w:rsidRPr="00A8672F">
        <w:rPr>
          <w:rFonts w:ascii="Verdana" w:hAnsi="Verdana"/>
          <w:sz w:val="20"/>
          <w:szCs w:val="20"/>
          <w:vertAlign w:val="subscript"/>
        </w:rPr>
        <w:t>S</w:t>
      </w:r>
      <w:r>
        <w:rPr>
          <w:rFonts w:ascii="Verdana" w:hAnsi="Verdana"/>
          <w:sz w:val="20"/>
          <w:szCs w:val="20"/>
        </w:rPr>
        <w:t xml:space="preserve"> is increased, the bridge voltage would</w:t>
      </w:r>
      <w:r w:rsidRPr="00F570D1">
        <w:rPr>
          <w:rFonts w:ascii="Verdana" w:hAnsi="Verdana"/>
          <w:sz w:val="20"/>
          <w:szCs w:val="20"/>
        </w:rPr>
        <w:t>?</w:t>
      </w:r>
    </w:p>
    <w:p w14:paraId="7B2C4E0C" w14:textId="77777777" w:rsidR="00E460A6" w:rsidRPr="00F570D1" w:rsidRDefault="00E460A6" w:rsidP="00E460A6">
      <w:pPr>
        <w:pStyle w:val="ListParagraph"/>
        <w:numPr>
          <w:ilvl w:val="0"/>
          <w:numId w:val="3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6DBB1A8B" w14:textId="77777777" w:rsidR="00E460A6" w:rsidRDefault="00E460A6" w:rsidP="00E460A6">
      <w:pPr>
        <w:pStyle w:val="ListParagraph"/>
        <w:numPr>
          <w:ilvl w:val="0"/>
          <w:numId w:val="3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3DF62DD3" w14:textId="77777777" w:rsidR="00E460A6" w:rsidRPr="00282490" w:rsidRDefault="00E460A6" w:rsidP="00E460A6">
      <w:pPr>
        <w:pStyle w:val="ListParagraph"/>
        <w:numPr>
          <w:ilvl w:val="0"/>
          <w:numId w:val="33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282490">
        <w:rPr>
          <w:rFonts w:ascii="Verdana" w:hAnsi="Verdana"/>
          <w:sz w:val="20"/>
          <w:szCs w:val="20"/>
          <w:highlight w:val="yellow"/>
        </w:rPr>
        <w:t>Remain the same</w:t>
      </w:r>
    </w:p>
    <w:sectPr w:rsidR="00E460A6" w:rsidRPr="00282490" w:rsidSect="005B29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67B0" w14:textId="177D98DF" w:rsidR="0097385F" w:rsidRPr="007C2507" w:rsidRDefault="0097385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FBA70" w14:textId="00546124" w:rsidR="0097385F" w:rsidRPr="007C2507" w:rsidRDefault="0097385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ECF86" w14:textId="004B7938" w:rsidR="0097385F" w:rsidRPr="007C2507" w:rsidRDefault="0097385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44C2D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01F65278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80EA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2DB95EB8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8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401BE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448A848A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60A6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89283" w14:textId="1BC5549E" w:rsidR="0097385F" w:rsidRPr="007C2507" w:rsidRDefault="0097385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460A6"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CE963B6" w14:textId="5D3215C8" w:rsidR="0097385F" w:rsidRPr="000154E9" w:rsidRDefault="0097385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460A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460A6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C6371" w14:textId="25ADA0CF" w:rsidR="0097385F" w:rsidRPr="007C2507" w:rsidRDefault="0097385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460A6"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C7FCB81" w14:textId="7BDC2593" w:rsidR="0097385F" w:rsidRPr="000154E9" w:rsidRDefault="0097385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460A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460A6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7385F" w14:paraId="3709004A" w14:textId="77777777" w:rsidTr="00E130F3">
      <w:tc>
        <w:tcPr>
          <w:tcW w:w="630" w:type="dxa"/>
        </w:tcPr>
        <w:p w14:paraId="6806E343" w14:textId="77777777" w:rsidR="0097385F" w:rsidRDefault="0097385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1DDDF30" wp14:editId="27C80729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B497A7F" w14:textId="0B3F0FFD" w:rsidR="0097385F" w:rsidRPr="007C2507" w:rsidRDefault="0097385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460A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CED4F52" w14:textId="77777777" w:rsidR="0097385F" w:rsidRDefault="0097385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FC777C0" wp14:editId="6249E201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F5CE854" w14:textId="77777777" w:rsidR="0097385F" w:rsidRPr="00B025CF" w:rsidRDefault="0097385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77272FB0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460A6"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7E5CFEB4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460A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460A6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45BE77B2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460A6"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278C43D8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460A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460A6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509DBD11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460A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C3702E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2A68FD"/>
    <w:multiLevelType w:val="hybridMultilevel"/>
    <w:tmpl w:val="3974A6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2213A2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D10379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6"/>
  </w:num>
  <w:num w:numId="5">
    <w:abstractNumId w:val="2"/>
  </w:num>
  <w:num w:numId="6">
    <w:abstractNumId w:val="24"/>
  </w:num>
  <w:num w:numId="7">
    <w:abstractNumId w:val="30"/>
  </w:num>
  <w:num w:numId="8">
    <w:abstractNumId w:val="9"/>
  </w:num>
  <w:num w:numId="9">
    <w:abstractNumId w:val="22"/>
  </w:num>
  <w:num w:numId="10">
    <w:abstractNumId w:val="16"/>
  </w:num>
  <w:num w:numId="11">
    <w:abstractNumId w:val="23"/>
  </w:num>
  <w:num w:numId="12">
    <w:abstractNumId w:val="13"/>
  </w:num>
  <w:num w:numId="13">
    <w:abstractNumId w:val="12"/>
  </w:num>
  <w:num w:numId="14">
    <w:abstractNumId w:val="10"/>
  </w:num>
  <w:num w:numId="15">
    <w:abstractNumId w:val="18"/>
  </w:num>
  <w:num w:numId="16">
    <w:abstractNumId w:val="8"/>
  </w:num>
  <w:num w:numId="17">
    <w:abstractNumId w:val="7"/>
  </w:num>
  <w:num w:numId="18">
    <w:abstractNumId w:val="27"/>
  </w:num>
  <w:num w:numId="19">
    <w:abstractNumId w:val="29"/>
  </w:num>
  <w:num w:numId="20">
    <w:abstractNumId w:val="32"/>
  </w:num>
  <w:num w:numId="21">
    <w:abstractNumId w:val="11"/>
  </w:num>
  <w:num w:numId="22">
    <w:abstractNumId w:val="15"/>
  </w:num>
  <w:num w:numId="23">
    <w:abstractNumId w:val="31"/>
  </w:num>
  <w:num w:numId="24">
    <w:abstractNumId w:val="17"/>
  </w:num>
  <w:num w:numId="25">
    <w:abstractNumId w:val="5"/>
  </w:num>
  <w:num w:numId="26">
    <w:abstractNumId w:val="4"/>
  </w:num>
  <w:num w:numId="27">
    <w:abstractNumId w:val="1"/>
  </w:num>
  <w:num w:numId="28">
    <w:abstractNumId w:val="19"/>
  </w:num>
  <w:num w:numId="29">
    <w:abstractNumId w:val="28"/>
  </w:num>
  <w:num w:numId="30">
    <w:abstractNumId w:val="20"/>
  </w:num>
  <w:num w:numId="31">
    <w:abstractNumId w:val="14"/>
  </w:num>
  <w:num w:numId="32">
    <w:abstractNumId w:val="25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54E9"/>
    <w:rsid w:val="000178E1"/>
    <w:rsid w:val="00032D17"/>
    <w:rsid w:val="0004185D"/>
    <w:rsid w:val="00041E52"/>
    <w:rsid w:val="000423C4"/>
    <w:rsid w:val="000524AC"/>
    <w:rsid w:val="000544E1"/>
    <w:rsid w:val="0006603B"/>
    <w:rsid w:val="00074728"/>
    <w:rsid w:val="00081B1B"/>
    <w:rsid w:val="000A23B3"/>
    <w:rsid w:val="000A55D5"/>
    <w:rsid w:val="000B3877"/>
    <w:rsid w:val="000C05F6"/>
    <w:rsid w:val="00101028"/>
    <w:rsid w:val="00106D14"/>
    <w:rsid w:val="0012231D"/>
    <w:rsid w:val="00127902"/>
    <w:rsid w:val="00133B76"/>
    <w:rsid w:val="00141840"/>
    <w:rsid w:val="001506EF"/>
    <w:rsid w:val="0015552F"/>
    <w:rsid w:val="001A4B6E"/>
    <w:rsid w:val="001C2E27"/>
    <w:rsid w:val="001D06E7"/>
    <w:rsid w:val="001D5152"/>
    <w:rsid w:val="001E41D9"/>
    <w:rsid w:val="001F0D3C"/>
    <w:rsid w:val="001F2D7C"/>
    <w:rsid w:val="002025E4"/>
    <w:rsid w:val="00203555"/>
    <w:rsid w:val="00222A30"/>
    <w:rsid w:val="00224C5A"/>
    <w:rsid w:val="002323AE"/>
    <w:rsid w:val="00241DCB"/>
    <w:rsid w:val="00253320"/>
    <w:rsid w:val="00255DAC"/>
    <w:rsid w:val="00261027"/>
    <w:rsid w:val="00265CA7"/>
    <w:rsid w:val="00282490"/>
    <w:rsid w:val="00295358"/>
    <w:rsid w:val="002E22BE"/>
    <w:rsid w:val="002E5C63"/>
    <w:rsid w:val="002E6695"/>
    <w:rsid w:val="002E7E59"/>
    <w:rsid w:val="00307505"/>
    <w:rsid w:val="00310134"/>
    <w:rsid w:val="003123C1"/>
    <w:rsid w:val="0035749A"/>
    <w:rsid w:val="00357A70"/>
    <w:rsid w:val="0037367C"/>
    <w:rsid w:val="003A4DD9"/>
    <w:rsid w:val="003A7095"/>
    <w:rsid w:val="003D74E1"/>
    <w:rsid w:val="003F2E8B"/>
    <w:rsid w:val="003F522D"/>
    <w:rsid w:val="003F6D63"/>
    <w:rsid w:val="00401F2D"/>
    <w:rsid w:val="00402068"/>
    <w:rsid w:val="00413DA9"/>
    <w:rsid w:val="00422289"/>
    <w:rsid w:val="004258DA"/>
    <w:rsid w:val="00430375"/>
    <w:rsid w:val="00431790"/>
    <w:rsid w:val="004328DF"/>
    <w:rsid w:val="004332DB"/>
    <w:rsid w:val="00442DED"/>
    <w:rsid w:val="00444C2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1067"/>
    <w:rsid w:val="004D3BAE"/>
    <w:rsid w:val="004E1F50"/>
    <w:rsid w:val="0052299E"/>
    <w:rsid w:val="005250B4"/>
    <w:rsid w:val="00525E62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3673"/>
    <w:rsid w:val="00745276"/>
    <w:rsid w:val="0074787B"/>
    <w:rsid w:val="0075695D"/>
    <w:rsid w:val="00761B84"/>
    <w:rsid w:val="0077606A"/>
    <w:rsid w:val="007801EC"/>
    <w:rsid w:val="00784EF5"/>
    <w:rsid w:val="007940C2"/>
    <w:rsid w:val="007C2507"/>
    <w:rsid w:val="007C2A09"/>
    <w:rsid w:val="007E5038"/>
    <w:rsid w:val="007E5FFA"/>
    <w:rsid w:val="0080040A"/>
    <w:rsid w:val="0081458F"/>
    <w:rsid w:val="00816BC7"/>
    <w:rsid w:val="008201D6"/>
    <w:rsid w:val="00825608"/>
    <w:rsid w:val="008478C4"/>
    <w:rsid w:val="008669EB"/>
    <w:rsid w:val="00866D5F"/>
    <w:rsid w:val="00873F1B"/>
    <w:rsid w:val="00885346"/>
    <w:rsid w:val="00894CB5"/>
    <w:rsid w:val="008975D5"/>
    <w:rsid w:val="008B456A"/>
    <w:rsid w:val="008B6FC5"/>
    <w:rsid w:val="008D762D"/>
    <w:rsid w:val="008E375B"/>
    <w:rsid w:val="008F702A"/>
    <w:rsid w:val="009055E4"/>
    <w:rsid w:val="00910FD4"/>
    <w:rsid w:val="00911D6A"/>
    <w:rsid w:val="009219E3"/>
    <w:rsid w:val="0094143E"/>
    <w:rsid w:val="00946748"/>
    <w:rsid w:val="009559C9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D60D7"/>
    <w:rsid w:val="009D677B"/>
    <w:rsid w:val="009E273C"/>
    <w:rsid w:val="009E6B6C"/>
    <w:rsid w:val="009F2DFA"/>
    <w:rsid w:val="009F657C"/>
    <w:rsid w:val="009F76D1"/>
    <w:rsid w:val="00A42A96"/>
    <w:rsid w:val="00A51B95"/>
    <w:rsid w:val="00A522AD"/>
    <w:rsid w:val="00A531A0"/>
    <w:rsid w:val="00A60174"/>
    <w:rsid w:val="00A662F0"/>
    <w:rsid w:val="00A66693"/>
    <w:rsid w:val="00A91B05"/>
    <w:rsid w:val="00AA1AE0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2CF8"/>
    <w:rsid w:val="00B755C0"/>
    <w:rsid w:val="00B83C86"/>
    <w:rsid w:val="00B93A8B"/>
    <w:rsid w:val="00BA20BF"/>
    <w:rsid w:val="00BA7E0B"/>
    <w:rsid w:val="00BB5C3E"/>
    <w:rsid w:val="00BB7522"/>
    <w:rsid w:val="00BC2C30"/>
    <w:rsid w:val="00BC39B1"/>
    <w:rsid w:val="00BE571F"/>
    <w:rsid w:val="00C010DE"/>
    <w:rsid w:val="00C14CD4"/>
    <w:rsid w:val="00C401BE"/>
    <w:rsid w:val="00C558B4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54ACB"/>
    <w:rsid w:val="00D64CC6"/>
    <w:rsid w:val="00D801F1"/>
    <w:rsid w:val="00D80EA7"/>
    <w:rsid w:val="00D85A5C"/>
    <w:rsid w:val="00D919EF"/>
    <w:rsid w:val="00DA1176"/>
    <w:rsid w:val="00DA380B"/>
    <w:rsid w:val="00DB02B9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60A6"/>
    <w:rsid w:val="00E510D3"/>
    <w:rsid w:val="00E6528A"/>
    <w:rsid w:val="00E74B0F"/>
    <w:rsid w:val="00E97D8E"/>
    <w:rsid w:val="00EA0805"/>
    <w:rsid w:val="00ED1FAE"/>
    <w:rsid w:val="00F00182"/>
    <w:rsid w:val="00F25B89"/>
    <w:rsid w:val="00F54931"/>
    <w:rsid w:val="00F61762"/>
    <w:rsid w:val="00F631A1"/>
    <w:rsid w:val="00F90D38"/>
    <w:rsid w:val="00F918B0"/>
    <w:rsid w:val="00F92B66"/>
    <w:rsid w:val="00FA49F8"/>
    <w:rsid w:val="00FA66B6"/>
    <w:rsid w:val="00FB7385"/>
    <w:rsid w:val="00FC37C7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BA815-708A-4917-A5C5-1E1D94527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28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2018-07-13T12:17:00Z</cp:lastPrinted>
  <dcterms:created xsi:type="dcterms:W3CDTF">2018-07-13T12:30:00Z</dcterms:created>
  <dcterms:modified xsi:type="dcterms:W3CDTF">2018-07-13T13:14:00Z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Wheatstone Bridge</vt:lpwstr>
  </property>
  <property fmtid="{D5CDD505-2E9C-101B-9397-08002B2CF9AE}" pid="4" name="DocNum">
    <vt:i4>8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