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B53596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D60CC">
        <w:rPr>
          <w:rFonts w:ascii="Verdana" w:hAnsi="Verdana"/>
          <w:b/>
          <w:sz w:val="24"/>
          <w:szCs w:val="24"/>
        </w:rPr>
        <w:t>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1FB1">
        <w:rPr>
          <w:rFonts w:ascii="Verdana" w:hAnsi="Verdana"/>
          <w:sz w:val="20"/>
          <w:szCs w:val="20"/>
        </w:rPr>
        <w:t>Quiz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A901DB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D1D9223" w14:textId="77777777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various electrical quantities for a series circuit based on Ohm’s and Watt’s Laws.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B4BAEF3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41FB1">
        <w:rPr>
          <w:rFonts w:ascii="Verdana" w:hAnsi="Verdana"/>
          <w:sz w:val="20"/>
          <w:szCs w:val="20"/>
        </w:rPr>
        <w:t>Quiz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658BEE2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034BB8EB" w14:textId="77777777" w:rsidR="00B41FB1" w:rsidRDefault="00B41FB1" w:rsidP="00B41FB1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 to the schematic below to calculate the following voltage references.</w:t>
      </w:r>
    </w:p>
    <w:p w14:paraId="0B01C89F" w14:textId="7F96CE28" w:rsidR="00B41FB1" w:rsidRDefault="00B41FB1" w:rsidP="00B41FB1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B41FB1">
        <w:drawing>
          <wp:inline distT="0" distB="0" distL="0" distR="0" wp14:anchorId="734A3975" wp14:editId="6161CA32">
            <wp:extent cx="2620645" cy="38633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7"/>
        <w:gridCol w:w="1388"/>
        <w:gridCol w:w="1387"/>
        <w:gridCol w:w="1387"/>
        <w:gridCol w:w="1387"/>
        <w:gridCol w:w="1387"/>
      </w:tblGrid>
      <w:tr w:rsidR="00B41FB1" w14:paraId="14864670" w14:textId="77777777" w:rsidTr="005728E4">
        <w:tc>
          <w:tcPr>
            <w:tcW w:w="1387" w:type="dxa"/>
          </w:tcPr>
          <w:p w14:paraId="5E7A268C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388" w:type="dxa"/>
          </w:tcPr>
          <w:p w14:paraId="0F25AED5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387" w:type="dxa"/>
          </w:tcPr>
          <w:p w14:paraId="33B0CDBD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387" w:type="dxa"/>
          </w:tcPr>
          <w:p w14:paraId="20D19385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387" w:type="dxa"/>
          </w:tcPr>
          <w:p w14:paraId="23151036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387" w:type="dxa"/>
          </w:tcPr>
          <w:p w14:paraId="7A1BB89D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F</w:t>
            </w:r>
          </w:p>
        </w:tc>
      </w:tr>
      <w:tr w:rsidR="00B41FB1" w14:paraId="63D6E999" w14:textId="77777777" w:rsidTr="005728E4">
        <w:tc>
          <w:tcPr>
            <w:tcW w:w="1387" w:type="dxa"/>
          </w:tcPr>
          <w:p w14:paraId="7E4903A3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8" w:type="dxa"/>
          </w:tcPr>
          <w:p w14:paraId="521D72F5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ED00CD3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E88E31B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47D3E3B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53C9127B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1FB1" w14:paraId="5D62D8B6" w14:textId="77777777" w:rsidTr="005728E4">
        <w:tc>
          <w:tcPr>
            <w:tcW w:w="1387" w:type="dxa"/>
          </w:tcPr>
          <w:p w14:paraId="46CC8885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AB</w:t>
            </w:r>
          </w:p>
        </w:tc>
        <w:tc>
          <w:tcPr>
            <w:tcW w:w="1388" w:type="dxa"/>
          </w:tcPr>
          <w:p w14:paraId="2F9E2C69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1387" w:type="dxa"/>
          </w:tcPr>
          <w:p w14:paraId="621A86AB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1387" w:type="dxa"/>
          </w:tcPr>
          <w:p w14:paraId="2EAD35C0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DE</w:t>
            </w:r>
          </w:p>
        </w:tc>
        <w:tc>
          <w:tcPr>
            <w:tcW w:w="1387" w:type="dxa"/>
          </w:tcPr>
          <w:p w14:paraId="45F3C23E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EF</w:t>
            </w:r>
          </w:p>
        </w:tc>
        <w:tc>
          <w:tcPr>
            <w:tcW w:w="1387" w:type="dxa"/>
            <w:tcBorders>
              <w:bottom w:val="nil"/>
              <w:right w:val="nil"/>
            </w:tcBorders>
          </w:tcPr>
          <w:p w14:paraId="336FA6E8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1FB1" w14:paraId="1F9209BD" w14:textId="77777777" w:rsidTr="005728E4">
        <w:tc>
          <w:tcPr>
            <w:tcW w:w="1387" w:type="dxa"/>
          </w:tcPr>
          <w:p w14:paraId="3420B46E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8" w:type="dxa"/>
          </w:tcPr>
          <w:p w14:paraId="65B6B288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CEBEBB1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71BDA86F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13F3A0F0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0471DF59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1FB1" w14:paraId="0BDC698B" w14:textId="77777777" w:rsidTr="005728E4">
        <w:tc>
          <w:tcPr>
            <w:tcW w:w="1387" w:type="dxa"/>
          </w:tcPr>
          <w:p w14:paraId="408C582C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AC</w:t>
            </w:r>
          </w:p>
        </w:tc>
        <w:tc>
          <w:tcPr>
            <w:tcW w:w="1388" w:type="dxa"/>
          </w:tcPr>
          <w:p w14:paraId="631F78E2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AD</w:t>
            </w:r>
          </w:p>
        </w:tc>
        <w:tc>
          <w:tcPr>
            <w:tcW w:w="1387" w:type="dxa"/>
          </w:tcPr>
          <w:p w14:paraId="496D5B54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AE</w:t>
            </w:r>
          </w:p>
        </w:tc>
        <w:tc>
          <w:tcPr>
            <w:tcW w:w="1387" w:type="dxa"/>
          </w:tcPr>
          <w:p w14:paraId="03558E92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AF</w:t>
            </w:r>
          </w:p>
        </w:tc>
        <w:tc>
          <w:tcPr>
            <w:tcW w:w="1387" w:type="dxa"/>
            <w:tcBorders>
              <w:bottom w:val="nil"/>
              <w:right w:val="nil"/>
            </w:tcBorders>
          </w:tcPr>
          <w:p w14:paraId="044B1D7B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0B6B221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1FB1" w14:paraId="23577C69" w14:textId="77777777" w:rsidTr="005728E4">
        <w:tc>
          <w:tcPr>
            <w:tcW w:w="1387" w:type="dxa"/>
          </w:tcPr>
          <w:p w14:paraId="21C9ACE6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8" w:type="dxa"/>
          </w:tcPr>
          <w:p w14:paraId="50FABE42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E61C77D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82ED443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4791DD9D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41EFB09E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1FB1" w14:paraId="69E412D7" w14:textId="77777777" w:rsidTr="005728E4">
        <w:tc>
          <w:tcPr>
            <w:tcW w:w="1387" w:type="dxa"/>
          </w:tcPr>
          <w:p w14:paraId="6E4C87E8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DA</w:t>
            </w:r>
          </w:p>
        </w:tc>
        <w:tc>
          <w:tcPr>
            <w:tcW w:w="1388" w:type="dxa"/>
          </w:tcPr>
          <w:p w14:paraId="0906BF3A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DB</w:t>
            </w:r>
          </w:p>
        </w:tc>
        <w:tc>
          <w:tcPr>
            <w:tcW w:w="1387" w:type="dxa"/>
          </w:tcPr>
          <w:p w14:paraId="62E2D5EE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DC</w:t>
            </w:r>
          </w:p>
        </w:tc>
        <w:tc>
          <w:tcPr>
            <w:tcW w:w="1387" w:type="dxa"/>
          </w:tcPr>
          <w:p w14:paraId="3335FEB4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DF</w:t>
            </w: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397900CE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7220A843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1FB1" w14:paraId="2873BA65" w14:textId="77777777" w:rsidTr="005728E4">
        <w:tc>
          <w:tcPr>
            <w:tcW w:w="1387" w:type="dxa"/>
          </w:tcPr>
          <w:p w14:paraId="6DB3AFB9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88" w:type="dxa"/>
          </w:tcPr>
          <w:p w14:paraId="21694272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5E26DB2A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3B2CC9A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4D5FEA77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73B2ABBF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845D7" w14:textId="57571B64" w:rsidR="009D60D7" w:rsidRPr="003E7058" w:rsidRDefault="009D60D7" w:rsidP="00441D72">
      <w:pPr>
        <w:spacing w:after="0"/>
        <w:rPr>
          <w:rFonts w:ascii="Verdana" w:hAnsi="Verdana"/>
          <w:sz w:val="20"/>
          <w:szCs w:val="20"/>
        </w:rPr>
      </w:pPr>
    </w:p>
    <w:p w14:paraId="56D0149F" w14:textId="77777777" w:rsidR="00910FD4" w:rsidRPr="00D4241C" w:rsidRDefault="00910FD4" w:rsidP="00441D72">
      <w:pPr>
        <w:spacing w:after="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31A9FBF" w14:textId="5EFE4A17" w:rsidR="000F2260" w:rsidRPr="000F2260" w:rsidRDefault="00B41FB1" w:rsidP="00B41FB1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0F2260" w:rsidRPr="000F2260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3DB3ACD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1FB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1FB1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1642DD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1FB1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48C25400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1FB1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1FB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8CF0818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D60CC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E9EE0FC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5AE335B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D60CC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636C0C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95B8E8B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D60C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3"/>
  </w:num>
  <w:num w:numId="5">
    <w:abstractNumId w:val="7"/>
  </w:num>
  <w:num w:numId="6">
    <w:abstractNumId w:val="32"/>
  </w:num>
  <w:num w:numId="7">
    <w:abstractNumId w:val="37"/>
  </w:num>
  <w:num w:numId="8">
    <w:abstractNumId w:val="17"/>
  </w:num>
  <w:num w:numId="9">
    <w:abstractNumId w:val="30"/>
  </w:num>
  <w:num w:numId="10">
    <w:abstractNumId w:val="25"/>
  </w:num>
  <w:num w:numId="11">
    <w:abstractNumId w:val="31"/>
  </w:num>
  <w:num w:numId="12">
    <w:abstractNumId w:val="24"/>
  </w:num>
  <w:num w:numId="13">
    <w:abstractNumId w:val="20"/>
  </w:num>
  <w:num w:numId="14">
    <w:abstractNumId w:val="18"/>
  </w:num>
  <w:num w:numId="15">
    <w:abstractNumId w:val="26"/>
  </w:num>
  <w:num w:numId="16">
    <w:abstractNumId w:val="15"/>
  </w:num>
  <w:num w:numId="17">
    <w:abstractNumId w:val="14"/>
  </w:num>
  <w:num w:numId="18">
    <w:abstractNumId w:val="35"/>
  </w:num>
  <w:num w:numId="19">
    <w:abstractNumId w:val="36"/>
  </w:num>
  <w:num w:numId="20">
    <w:abstractNumId w:val="40"/>
  </w:num>
  <w:num w:numId="21">
    <w:abstractNumId w:val="19"/>
  </w:num>
  <w:num w:numId="22">
    <w:abstractNumId w:val="34"/>
  </w:num>
  <w:num w:numId="23">
    <w:abstractNumId w:val="4"/>
  </w:num>
  <w:num w:numId="24">
    <w:abstractNumId w:val="39"/>
  </w:num>
  <w:num w:numId="25">
    <w:abstractNumId w:val="28"/>
  </w:num>
  <w:num w:numId="26">
    <w:abstractNumId w:val="5"/>
  </w:num>
  <w:num w:numId="27">
    <w:abstractNumId w:val="12"/>
  </w:num>
  <w:num w:numId="28">
    <w:abstractNumId w:val="1"/>
  </w:num>
  <w:num w:numId="29">
    <w:abstractNumId w:val="38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7"/>
  </w:num>
  <w:num w:numId="38">
    <w:abstractNumId w:val="29"/>
  </w:num>
  <w:num w:numId="39">
    <w:abstractNumId w:val="0"/>
  </w:num>
  <w:num w:numId="40">
    <w:abstractNumId w:val="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0E19EC"/>
    <w:rsid w:val="000F2260"/>
    <w:rsid w:val="00101028"/>
    <w:rsid w:val="00106D14"/>
    <w:rsid w:val="0012231D"/>
    <w:rsid w:val="00123444"/>
    <w:rsid w:val="00127902"/>
    <w:rsid w:val="00133B76"/>
    <w:rsid w:val="00141840"/>
    <w:rsid w:val="001C2E27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E22BE"/>
    <w:rsid w:val="002E31DC"/>
    <w:rsid w:val="00307505"/>
    <w:rsid w:val="00310134"/>
    <w:rsid w:val="003123C1"/>
    <w:rsid w:val="0035749A"/>
    <w:rsid w:val="0037367C"/>
    <w:rsid w:val="003A7095"/>
    <w:rsid w:val="003D74E1"/>
    <w:rsid w:val="003E7058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927C6"/>
    <w:rsid w:val="004C66D6"/>
    <w:rsid w:val="004D3BAE"/>
    <w:rsid w:val="004E03AF"/>
    <w:rsid w:val="004E73F1"/>
    <w:rsid w:val="0050752F"/>
    <w:rsid w:val="0052299E"/>
    <w:rsid w:val="005277BE"/>
    <w:rsid w:val="00561F05"/>
    <w:rsid w:val="005A2856"/>
    <w:rsid w:val="005A787E"/>
    <w:rsid w:val="005B290A"/>
    <w:rsid w:val="005B3A86"/>
    <w:rsid w:val="005C46B9"/>
    <w:rsid w:val="005F251A"/>
    <w:rsid w:val="006068F8"/>
    <w:rsid w:val="00610740"/>
    <w:rsid w:val="00613CEA"/>
    <w:rsid w:val="00613E4E"/>
    <w:rsid w:val="0063102B"/>
    <w:rsid w:val="00637099"/>
    <w:rsid w:val="00652C9A"/>
    <w:rsid w:val="00655688"/>
    <w:rsid w:val="00661207"/>
    <w:rsid w:val="00662E44"/>
    <w:rsid w:val="00663773"/>
    <w:rsid w:val="00671F32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325EC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1FB1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E3BF2"/>
    <w:rsid w:val="00CF7AA0"/>
    <w:rsid w:val="00D4064A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069E7"/>
    <w:rsid w:val="00E10E08"/>
    <w:rsid w:val="00E130F3"/>
    <w:rsid w:val="00E133E4"/>
    <w:rsid w:val="00E173D4"/>
    <w:rsid w:val="00E74B0F"/>
    <w:rsid w:val="00E803C3"/>
    <w:rsid w:val="00E97D8E"/>
    <w:rsid w:val="00EA0805"/>
    <w:rsid w:val="00ED60CC"/>
    <w:rsid w:val="00F00182"/>
    <w:rsid w:val="00F61762"/>
    <w:rsid w:val="00F631A1"/>
    <w:rsid w:val="00F71863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2018-05-29T17:37:00Z</cp:lastPrinted>
  <dcterms:created xsi:type="dcterms:W3CDTF">2018-05-29T20:40:00Z</dcterms:created>
  <dcterms:modified xsi:type="dcterms:W3CDTF">2018-05-29T20:47:00Z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Quiz</vt:lpwstr>
  </property>
  <property fmtid="{D5CDD505-2E9C-101B-9397-08002B2CF9AE}" pid="3" name="DocTitle">
    <vt:lpwstr>Series Circuits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