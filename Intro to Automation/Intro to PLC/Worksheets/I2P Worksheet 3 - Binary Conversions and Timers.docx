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6B9913E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34353">
        <w:rPr>
          <w:rFonts w:ascii="Verdana" w:hAnsi="Verdana"/>
          <w:b/>
          <w:sz w:val="24"/>
          <w:szCs w:val="24"/>
        </w:rPr>
        <w:t>Binary Conversion and Timers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34353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34353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047B5DE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34353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34353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34353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91C93E2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Grade 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24975D4" w14:textId="77777777" w:rsidR="006F5ED3" w:rsidRDefault="006F5ED3" w:rsidP="006F5ED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binary number given its equivalent value in decimal form.</w:t>
      </w:r>
    </w:p>
    <w:p w14:paraId="673A3761" w14:textId="46117722" w:rsidR="006F5ED3" w:rsidRDefault="006F5ED3" w:rsidP="006F5ED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decimal number given its equivalent value in binary form.</w:t>
      </w:r>
    </w:p>
    <w:p w14:paraId="3F6B7D9F" w14:textId="6CA461E0" w:rsidR="006F5ED3" w:rsidRDefault="006F5ED3" w:rsidP="006F5ED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determine the state of timer output bits given specific information.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7562C7BB" w:rsidR="009219E3" w:rsidRPr="00B52137" w:rsidRDefault="009219E3" w:rsidP="001E423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34353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5DA7A467" w:rsidR="00E013AA" w:rsidRDefault="00DF7A20" w:rsidP="001E4236">
      <w:pPr>
        <w:spacing w:after="48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decimal numbers to their binary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6BF05922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6F5ED3">
        <w:rPr>
          <w:rFonts w:ascii="Verdana" w:hAnsi="Verdana"/>
          <w:sz w:val="20"/>
          <w:szCs w:val="20"/>
        </w:rPr>
        <w:t>3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</w:t>
      </w:r>
      <w:r w:rsidR="001E4236">
        <w:rPr>
          <w:rFonts w:ascii="Verdana" w:hAnsi="Verdana"/>
          <w:sz w:val="20"/>
          <w:szCs w:val="20"/>
        </w:rPr>
        <w:t xml:space="preserve"> ________</w:t>
      </w:r>
      <w:r w:rsidR="0008038B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7FF9FFDF" w14:textId="33F868A7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F5ED3">
        <w:rPr>
          <w:rFonts w:ascii="Verdana" w:hAnsi="Verdana"/>
          <w:sz w:val="20"/>
          <w:szCs w:val="20"/>
        </w:rPr>
        <w:t>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6D1DAF89" w14:textId="5DDE03F9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6F5ED3">
        <w:rPr>
          <w:rFonts w:ascii="Verdana" w:hAnsi="Verdana"/>
          <w:sz w:val="20"/>
          <w:szCs w:val="20"/>
        </w:rPr>
        <w:t>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4E0D6269" w14:textId="47990C55" w:rsidR="00DF7A20" w:rsidRDefault="006F5ED3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 w:rsidR="00DF7A20"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5DFBCA05" w14:textId="69034B69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6F5ED3">
        <w:rPr>
          <w:rFonts w:ascii="Verdana" w:hAnsi="Verdana"/>
          <w:sz w:val="20"/>
          <w:szCs w:val="20"/>
        </w:rPr>
        <w:t>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12557589" w14:textId="0C033E10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F5ED3">
        <w:rPr>
          <w:rFonts w:ascii="Verdana" w:hAnsi="Verdana"/>
          <w:sz w:val="20"/>
          <w:szCs w:val="20"/>
        </w:rPr>
        <w:t>4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16E95933" w14:textId="45140F1A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="006F5ED3">
        <w:rPr>
          <w:rFonts w:ascii="Verdana" w:hAnsi="Verdana"/>
          <w:sz w:val="20"/>
          <w:szCs w:val="20"/>
        </w:rPr>
        <w:t>3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1A8A41A0" w14:textId="2B6AD466" w:rsidR="00DF7A20" w:rsidRDefault="006F5ED3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 w:rsidR="00DF7A20"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3BDD26CE" w14:textId="7FC78730" w:rsidR="00DF7A20" w:rsidRDefault="006F5ED3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99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 w:rsidR="00DF7A20"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5B8DA6B9" w14:textId="4AFE5DF2" w:rsidR="00DF7A20" w:rsidRP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6F5ED3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</w:t>
      </w:r>
      <w:r w:rsidR="0008038B"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1E4236">
        <w:rPr>
          <w:rFonts w:ascii="Verdana" w:hAnsi="Verdana"/>
          <w:sz w:val="20"/>
          <w:szCs w:val="20"/>
        </w:rPr>
        <w:t>________ ________</w:t>
      </w:r>
      <w:r w:rsidR="001E4236"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1858DD8" w14:textId="77777777" w:rsidR="006F5ED3" w:rsidRPr="00C834FC" w:rsidRDefault="006F5ED3" w:rsidP="006F5ED3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1B9F6AB7" w14:textId="77777777" w:rsidR="006F5ED3" w:rsidRDefault="006F5ED3" w:rsidP="006F5ED3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 to the decimal equivalent</w:t>
      </w:r>
      <w:r w:rsidRPr="000154E9">
        <w:rPr>
          <w:rFonts w:ascii="Verdana" w:hAnsi="Verdana"/>
          <w:sz w:val="20"/>
          <w:szCs w:val="20"/>
        </w:rPr>
        <w:t>.</w:t>
      </w:r>
    </w:p>
    <w:p w14:paraId="4DCDC0C0" w14:textId="3BE347C0" w:rsidR="006F5ED3" w:rsidRPr="00BE0CB5" w:rsidRDefault="006F5ED3" w:rsidP="006F5ED3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101</w:t>
      </w:r>
      <w:r>
        <w:rPr>
          <w:rFonts w:ascii="Verdana" w:hAnsi="Verdana" w:cs="Courier New"/>
          <w:sz w:val="24"/>
          <w:szCs w:val="24"/>
        </w:rPr>
        <w:t xml:space="preserve">0 </w:t>
      </w:r>
      <w:r w:rsidRPr="00BE0CB5">
        <w:rPr>
          <w:rFonts w:ascii="Verdana" w:hAnsi="Verdana" w:cs="Courier New"/>
          <w:sz w:val="24"/>
          <w:szCs w:val="24"/>
        </w:rPr>
        <w:t>1110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69687085" w14:textId="6FD9BE9D" w:rsidR="006F5ED3" w:rsidRPr="00BE0CB5" w:rsidRDefault="006F5ED3" w:rsidP="006F5ED3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0010</w:t>
      </w:r>
      <w:r>
        <w:rPr>
          <w:rFonts w:ascii="Verdana" w:hAnsi="Verdana" w:cs="Courier New"/>
          <w:sz w:val="24"/>
          <w:szCs w:val="24"/>
        </w:rPr>
        <w:t xml:space="preserve"> 1</w:t>
      </w:r>
      <w:r w:rsidRPr="00BE0CB5">
        <w:rPr>
          <w:rFonts w:ascii="Verdana" w:hAnsi="Verdana" w:cs="Courier New"/>
          <w:sz w:val="24"/>
          <w:szCs w:val="24"/>
        </w:rPr>
        <w:t>110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66B1984C" w14:textId="34FDD8CF" w:rsidR="006F5ED3" w:rsidRPr="00BE0CB5" w:rsidRDefault="006F5ED3" w:rsidP="006F5ED3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</w:t>
      </w:r>
      <w:r>
        <w:rPr>
          <w:rFonts w:ascii="Verdana" w:hAnsi="Verdana" w:cs="Courier New"/>
          <w:sz w:val="24"/>
          <w:szCs w:val="24"/>
        </w:rPr>
        <w:t>0</w:t>
      </w:r>
      <w:r w:rsidRPr="00BE0CB5">
        <w:rPr>
          <w:rFonts w:ascii="Verdana" w:hAnsi="Verdana" w:cs="Courier New"/>
          <w:sz w:val="24"/>
          <w:szCs w:val="24"/>
        </w:rPr>
        <w:t>01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462C90B9" w14:textId="28B98DFD" w:rsidR="006F5ED3" w:rsidRPr="00BE0CB5" w:rsidRDefault="006F5ED3" w:rsidP="006F5ED3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011</w:t>
      </w:r>
      <w:r>
        <w:rPr>
          <w:rFonts w:ascii="Verdana" w:hAnsi="Verdana" w:cs="Courier New"/>
          <w:sz w:val="24"/>
          <w:szCs w:val="24"/>
        </w:rPr>
        <w:t xml:space="preserve">1 </w:t>
      </w:r>
      <w:r w:rsidRPr="00BE0CB5">
        <w:rPr>
          <w:rFonts w:ascii="Verdana" w:hAnsi="Verdana" w:cs="Courier New"/>
          <w:sz w:val="24"/>
          <w:szCs w:val="24"/>
        </w:rPr>
        <w:t>1101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36B8DF60" w14:textId="2BCBAC29" w:rsidR="006F5ED3" w:rsidRPr="00BE0CB5" w:rsidRDefault="006F5ED3" w:rsidP="006F5ED3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</w:t>
      </w:r>
      <w:r>
        <w:rPr>
          <w:rFonts w:ascii="Verdana" w:hAnsi="Verdana" w:cs="Courier New"/>
          <w:sz w:val="24"/>
          <w:szCs w:val="24"/>
        </w:rPr>
        <w:t>0</w:t>
      </w:r>
      <w:r w:rsidRPr="00BE0CB5">
        <w:rPr>
          <w:rFonts w:ascii="Verdana" w:hAnsi="Verdana" w:cs="Courier New"/>
          <w:sz w:val="24"/>
          <w:szCs w:val="24"/>
        </w:rPr>
        <w:t>11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1001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6D5E3B5E" w14:textId="56AC5B59" w:rsidR="006F5ED3" w:rsidRPr="00BE0CB5" w:rsidRDefault="006F5ED3" w:rsidP="006F5ED3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1001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</w:t>
      </w:r>
      <w:r>
        <w:rPr>
          <w:rFonts w:ascii="Verdana" w:hAnsi="Verdana" w:cs="Courier New"/>
          <w:sz w:val="24"/>
          <w:szCs w:val="24"/>
        </w:rPr>
        <w:t>0</w:t>
      </w:r>
      <w:r w:rsidRPr="00BE0CB5">
        <w:rPr>
          <w:rFonts w:ascii="Verdana" w:hAnsi="Verdana" w:cs="Courier New"/>
          <w:sz w:val="24"/>
          <w:szCs w:val="24"/>
        </w:rPr>
        <w:t>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531868A7" w14:textId="0AC2EF6F" w:rsidR="006F5ED3" w:rsidRPr="00BE0CB5" w:rsidRDefault="006F5ED3" w:rsidP="006F5ED3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0</w:t>
      </w:r>
      <w:r w:rsidRPr="00BE0CB5">
        <w:rPr>
          <w:rFonts w:ascii="Verdana" w:hAnsi="Verdana" w:cs="Courier New"/>
          <w:sz w:val="24"/>
          <w:szCs w:val="24"/>
        </w:rPr>
        <w:t>111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1111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6A73B0E6" w14:textId="7C48A548" w:rsidR="006F5ED3" w:rsidRPr="00BE0CB5" w:rsidRDefault="006F5ED3" w:rsidP="006F5ED3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0001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00</w:t>
      </w:r>
      <w:r>
        <w:rPr>
          <w:rFonts w:ascii="Verdana" w:hAnsi="Verdana" w:cs="Courier New"/>
          <w:sz w:val="24"/>
          <w:szCs w:val="24"/>
        </w:rPr>
        <w:t>1</w:t>
      </w:r>
      <w:r w:rsidRPr="00BE0CB5">
        <w:rPr>
          <w:rFonts w:ascii="Verdana" w:hAnsi="Verdana" w:cs="Courier New"/>
          <w:sz w:val="24"/>
          <w:szCs w:val="24"/>
        </w:rPr>
        <w:t>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73564669" w14:textId="6F31ED5C" w:rsidR="006F5ED3" w:rsidRPr="00BE0CB5" w:rsidRDefault="000D0406" w:rsidP="006F5ED3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0A18C7">
        <w:rPr>
          <w:noProof/>
        </w:rPr>
        <w:drawing>
          <wp:anchor distT="0" distB="0" distL="114300" distR="114300" simplePos="0" relativeHeight="251658240" behindDoc="0" locked="0" layoutInCell="1" allowOverlap="1" wp14:anchorId="52F3E863" wp14:editId="30CA99C6">
            <wp:simplePos x="0" y="0"/>
            <wp:positionH relativeFrom="column">
              <wp:posOffset>3952875</wp:posOffset>
            </wp:positionH>
            <wp:positionV relativeFrom="paragraph">
              <wp:posOffset>184785</wp:posOffset>
            </wp:positionV>
            <wp:extent cx="2688336" cy="1746504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ED3" w:rsidRPr="00BE0CB5">
        <w:rPr>
          <w:rFonts w:ascii="Verdana" w:hAnsi="Verdana" w:cs="Courier New"/>
          <w:sz w:val="24"/>
          <w:szCs w:val="24"/>
        </w:rPr>
        <w:t>0101</w:t>
      </w:r>
      <w:r w:rsidR="006F5ED3">
        <w:rPr>
          <w:rFonts w:ascii="Verdana" w:hAnsi="Verdana" w:cs="Courier New"/>
          <w:sz w:val="24"/>
          <w:szCs w:val="24"/>
        </w:rPr>
        <w:t xml:space="preserve"> </w:t>
      </w:r>
      <w:r w:rsidR="006F5ED3" w:rsidRPr="00BE0CB5">
        <w:rPr>
          <w:rFonts w:ascii="Verdana" w:hAnsi="Verdana" w:cs="Courier New"/>
          <w:sz w:val="24"/>
          <w:szCs w:val="24"/>
        </w:rPr>
        <w:t>0</w:t>
      </w:r>
      <w:r w:rsidR="006F5ED3">
        <w:rPr>
          <w:rFonts w:ascii="Verdana" w:hAnsi="Verdana" w:cs="Courier New"/>
          <w:sz w:val="24"/>
          <w:szCs w:val="24"/>
        </w:rPr>
        <w:t>0</w:t>
      </w:r>
      <w:r w:rsidR="006F5ED3" w:rsidRPr="00BE0CB5">
        <w:rPr>
          <w:rFonts w:ascii="Verdana" w:hAnsi="Verdana" w:cs="Courier New"/>
          <w:sz w:val="24"/>
          <w:szCs w:val="24"/>
        </w:rPr>
        <w:t>01</w:t>
      </w:r>
      <w:r w:rsidR="006F5ED3" w:rsidRPr="00BE0CB5">
        <w:rPr>
          <w:rFonts w:ascii="Verdana" w:hAnsi="Verdana" w:cs="Courier New"/>
          <w:sz w:val="24"/>
          <w:szCs w:val="24"/>
        </w:rPr>
        <w:tab/>
      </w:r>
      <w:r w:rsidR="006F5ED3">
        <w:rPr>
          <w:rFonts w:ascii="Verdana" w:hAnsi="Verdana" w:cs="Courier New"/>
          <w:sz w:val="24"/>
          <w:szCs w:val="24"/>
        </w:rPr>
        <w:t>__________</w:t>
      </w:r>
    </w:p>
    <w:p w14:paraId="4FD828B3" w14:textId="043DFFD2" w:rsidR="006F5ED3" w:rsidRPr="00BE0CB5" w:rsidRDefault="006F5ED3" w:rsidP="006F5ED3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</w:t>
      </w:r>
      <w:r>
        <w:rPr>
          <w:rFonts w:ascii="Verdana" w:hAnsi="Verdana" w:cs="Courier New"/>
          <w:sz w:val="24"/>
          <w:szCs w:val="24"/>
        </w:rPr>
        <w:t>0</w:t>
      </w:r>
      <w:r w:rsidRPr="00BE0CB5">
        <w:rPr>
          <w:rFonts w:ascii="Verdana" w:hAnsi="Verdana" w:cs="Courier New"/>
          <w:sz w:val="24"/>
          <w:szCs w:val="24"/>
        </w:rPr>
        <w:t>0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1010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329E2CED" w14:textId="65096867" w:rsidR="006F5ED3" w:rsidRDefault="006F5ED3" w:rsidP="006F5ED3">
      <w:pPr>
        <w:tabs>
          <w:tab w:val="left" w:pos="2070"/>
        </w:tabs>
        <w:spacing w:before="240" w:after="60"/>
        <w:ind w:left="720"/>
        <w:rPr>
          <w:rFonts w:ascii="Verdana" w:hAnsi="Verdana" w:cs="Courier New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001</w:t>
      </w:r>
      <w:r>
        <w:rPr>
          <w:rFonts w:ascii="Verdana" w:hAnsi="Verdana" w:cs="Courier New"/>
          <w:sz w:val="24"/>
          <w:szCs w:val="24"/>
        </w:rPr>
        <w:t xml:space="preserve">0 </w:t>
      </w:r>
      <w:r w:rsidRPr="00BE0CB5">
        <w:rPr>
          <w:rFonts w:ascii="Verdana" w:hAnsi="Verdana" w:cs="Courier New"/>
          <w:sz w:val="24"/>
          <w:szCs w:val="24"/>
        </w:rPr>
        <w:t>0011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2174C91B" w14:textId="5D5B0DC5" w:rsidR="000A18C7" w:rsidRPr="00C834FC" w:rsidRDefault="000A18C7" w:rsidP="000A18C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853C556" w14:textId="64A6D478" w:rsidR="000A18C7" w:rsidRDefault="000A18C7" w:rsidP="000A18C7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the following questions based on the ladder logic shown in the following program</w:t>
      </w:r>
      <w:r w:rsidRPr="000154E9">
        <w:rPr>
          <w:rFonts w:ascii="Verdana" w:hAnsi="Verdana"/>
          <w:sz w:val="20"/>
          <w:szCs w:val="20"/>
        </w:rPr>
        <w:t>.</w:t>
      </w:r>
      <w:r w:rsidR="00520796">
        <w:rPr>
          <w:rFonts w:ascii="Verdana" w:hAnsi="Verdana"/>
          <w:sz w:val="20"/>
          <w:szCs w:val="20"/>
        </w:rPr>
        <w:t xml:space="preserve"> PB1 is a NC pushbutton and PB2 is a NO pushbutton.</w:t>
      </w:r>
    </w:p>
    <w:tbl>
      <w:tblPr>
        <w:tblStyle w:val="TableGrid"/>
        <w:tblW w:w="971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0D0406" w14:paraId="08C9548D" w14:textId="77777777" w:rsidTr="003526CF">
        <w:tc>
          <w:tcPr>
            <w:tcW w:w="4855" w:type="dxa"/>
          </w:tcPr>
          <w:p w14:paraId="5AB105F2" w14:textId="77777777" w:rsidR="000D0406" w:rsidRDefault="000D0406" w:rsidP="000D0406">
            <w:pPr>
              <w:tabs>
                <w:tab w:val="left" w:pos="2070"/>
              </w:tabs>
              <w:spacing w:before="120"/>
              <w:ind w:left="-16"/>
              <w:rPr>
                <w:rFonts w:ascii="Verdana" w:hAnsi="Verdana" w:cs="Courier New"/>
                <w:sz w:val="20"/>
                <w:szCs w:val="20"/>
              </w:rPr>
            </w:pPr>
            <w:r w:rsidRPr="000D0406">
              <w:rPr>
                <w:rFonts w:ascii="Verdana" w:hAnsi="Verdana" w:cs="Courier New"/>
                <w:sz w:val="20"/>
                <w:szCs w:val="20"/>
              </w:rPr>
              <w:t xml:space="preserve">If PB1 is pressed and the </w:t>
            </w:r>
            <w:proofErr w:type="spellStart"/>
            <w:r w:rsidRPr="000D0406">
              <w:rPr>
                <w:rFonts w:ascii="Verdana" w:hAnsi="Verdana" w:cs="Courier New"/>
                <w:i/>
                <w:sz w:val="20"/>
                <w:szCs w:val="20"/>
              </w:rPr>
              <w:t>Accum</w:t>
            </w:r>
            <w:proofErr w:type="spellEnd"/>
            <w:r w:rsidRPr="000D0406">
              <w:rPr>
                <w:rFonts w:ascii="Verdana" w:hAnsi="Verdana" w:cs="Courier New"/>
                <w:i/>
                <w:sz w:val="20"/>
                <w:szCs w:val="20"/>
              </w:rPr>
              <w:t xml:space="preserve"> &lt; Preset</w:t>
            </w:r>
            <w:r w:rsidRPr="000D0406">
              <w:rPr>
                <w:rFonts w:ascii="Verdana" w:hAnsi="Verdana" w:cs="Courier New"/>
                <w:sz w:val="20"/>
                <w:szCs w:val="20"/>
              </w:rPr>
              <w:t xml:space="preserve">; </w:t>
            </w:r>
          </w:p>
          <w:p w14:paraId="24C1E5A3" w14:textId="213A7541" w:rsidR="000D0406" w:rsidRPr="000D0406" w:rsidRDefault="000D0406" w:rsidP="000D0406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spacing w:before="120"/>
              <w:ind w:left="344"/>
              <w:rPr>
                <w:rFonts w:ascii="Verdana" w:hAnsi="Verdana" w:cs="Courier New"/>
                <w:sz w:val="20"/>
                <w:szCs w:val="20"/>
              </w:rPr>
            </w:pPr>
            <w:r w:rsidRPr="000D0406">
              <w:rPr>
                <w:rFonts w:ascii="Verdana" w:hAnsi="Verdana" w:cs="Courier New"/>
                <w:sz w:val="20"/>
                <w:szCs w:val="20"/>
              </w:rPr>
              <w:t xml:space="preserve">What is the state of T4.0/DN? </w:t>
            </w:r>
          </w:p>
          <w:p w14:paraId="3D9355E3" w14:textId="77777777" w:rsidR="000D0406" w:rsidRPr="000A18C7" w:rsidRDefault="000D0406" w:rsidP="000D0406">
            <w:pPr>
              <w:pStyle w:val="ListParagraph"/>
              <w:numPr>
                <w:ilvl w:val="1"/>
                <w:numId w:val="3"/>
              </w:numPr>
              <w:tabs>
                <w:tab w:val="left" w:pos="2070"/>
              </w:tabs>
              <w:spacing w:before="240" w:after="60"/>
              <w:ind w:left="79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5852BDBB" w14:textId="77777777" w:rsidR="000D0406" w:rsidRPr="000A18C7" w:rsidRDefault="000D0406" w:rsidP="000D0406">
            <w:pPr>
              <w:pStyle w:val="ListParagraph"/>
              <w:numPr>
                <w:ilvl w:val="1"/>
                <w:numId w:val="3"/>
              </w:numPr>
              <w:tabs>
                <w:tab w:val="left" w:pos="2070"/>
              </w:tabs>
              <w:spacing w:before="240" w:after="60"/>
              <w:ind w:left="79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794587B8" w14:textId="77777777" w:rsidR="000D0406" w:rsidRPr="00520796" w:rsidRDefault="000D0406" w:rsidP="000D0406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spacing w:before="120"/>
              <w:ind w:left="344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T4.0/TT?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7B74A769" w14:textId="77777777" w:rsidR="000D0406" w:rsidRPr="000A18C7" w:rsidRDefault="000D0406" w:rsidP="000D0406">
            <w:pPr>
              <w:pStyle w:val="ListParagraph"/>
              <w:numPr>
                <w:ilvl w:val="1"/>
                <w:numId w:val="3"/>
              </w:numPr>
              <w:tabs>
                <w:tab w:val="left" w:pos="2070"/>
              </w:tabs>
              <w:spacing w:before="240" w:after="60"/>
              <w:ind w:left="79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454753DE" w14:textId="77777777" w:rsidR="000D0406" w:rsidRPr="000A18C7" w:rsidRDefault="000D0406" w:rsidP="000D0406">
            <w:pPr>
              <w:pStyle w:val="ListParagraph"/>
              <w:numPr>
                <w:ilvl w:val="1"/>
                <w:numId w:val="3"/>
              </w:numPr>
              <w:tabs>
                <w:tab w:val="left" w:pos="2070"/>
              </w:tabs>
              <w:spacing w:before="240" w:after="60"/>
              <w:ind w:left="79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5C6934B4" w14:textId="77777777" w:rsidR="000D0406" w:rsidRPr="000A18C7" w:rsidRDefault="000D0406" w:rsidP="000D0406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spacing w:before="120"/>
              <w:ind w:left="344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T4.0/EN?</w:t>
            </w:r>
            <w:r w:rsidRPr="000A18C7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4B17BB0D" w14:textId="77777777" w:rsidR="000D0406" w:rsidRPr="000A18C7" w:rsidRDefault="000D0406" w:rsidP="000D0406">
            <w:pPr>
              <w:pStyle w:val="ListParagraph"/>
              <w:numPr>
                <w:ilvl w:val="1"/>
                <w:numId w:val="3"/>
              </w:numPr>
              <w:tabs>
                <w:tab w:val="left" w:pos="2070"/>
              </w:tabs>
              <w:spacing w:before="240" w:after="60"/>
              <w:ind w:left="79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58548AAF" w14:textId="77777777" w:rsidR="000D0406" w:rsidRDefault="000D0406" w:rsidP="000D0406">
            <w:pPr>
              <w:pStyle w:val="ListParagraph"/>
              <w:numPr>
                <w:ilvl w:val="1"/>
                <w:numId w:val="3"/>
              </w:numPr>
              <w:tabs>
                <w:tab w:val="left" w:pos="2070"/>
              </w:tabs>
              <w:spacing w:before="240" w:after="60"/>
              <w:ind w:left="794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1808C220" w14:textId="52DAAE82" w:rsidR="000D0406" w:rsidRPr="00520796" w:rsidRDefault="000D0406" w:rsidP="000D0406">
            <w:pPr>
              <w:tabs>
                <w:tab w:val="left" w:pos="2070"/>
              </w:tabs>
              <w:spacing w:before="120"/>
              <w:ind w:left="-22"/>
              <w:rPr>
                <w:rFonts w:ascii="Verdana" w:hAnsi="Verdana"/>
                <w:sz w:val="20"/>
                <w:szCs w:val="20"/>
              </w:rPr>
            </w:pP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If PB1 is pressed and the </w:t>
            </w:r>
            <w:proofErr w:type="spellStart"/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>Accum</w:t>
            </w:r>
            <w:proofErr w:type="spellEnd"/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 w:cs="Courier New"/>
                <w:i/>
                <w:sz w:val="20"/>
                <w:szCs w:val="20"/>
              </w:rPr>
              <w:t>=</w:t>
            </w:r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 xml:space="preserve"> Preset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; </w:t>
            </w:r>
          </w:p>
          <w:p w14:paraId="3212028A" w14:textId="77777777" w:rsidR="000D0406" w:rsidRPr="000A18C7" w:rsidRDefault="000D0406" w:rsidP="00520796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spacing w:before="120"/>
              <w:ind w:left="34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T4.0/DN?</w:t>
            </w:r>
            <w:r w:rsidRPr="000A18C7">
              <w:rPr>
                <w:noProof/>
              </w:rPr>
              <w:t xml:space="preserve"> </w:t>
            </w:r>
          </w:p>
          <w:p w14:paraId="77F847F7" w14:textId="77777777" w:rsidR="000D0406" w:rsidRPr="000A18C7" w:rsidRDefault="000D0406" w:rsidP="00520796">
            <w:pPr>
              <w:pStyle w:val="ListParagraph"/>
              <w:numPr>
                <w:ilvl w:val="1"/>
                <w:numId w:val="4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0AEDB4C9" w14:textId="77777777" w:rsidR="000D0406" w:rsidRPr="000A18C7" w:rsidRDefault="000D0406" w:rsidP="00520796">
            <w:pPr>
              <w:pStyle w:val="ListParagraph"/>
              <w:numPr>
                <w:ilvl w:val="1"/>
                <w:numId w:val="4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5C3D45C7" w14:textId="77777777" w:rsidR="000D0406" w:rsidRPr="00520796" w:rsidRDefault="000D0406" w:rsidP="00520796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spacing w:before="120"/>
              <w:ind w:left="344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T4.0/TT?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35AADD6D" w14:textId="77777777" w:rsidR="000D0406" w:rsidRPr="000A18C7" w:rsidRDefault="000D0406" w:rsidP="00520796">
            <w:pPr>
              <w:pStyle w:val="ListParagraph"/>
              <w:numPr>
                <w:ilvl w:val="0"/>
                <w:numId w:val="5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76FD7B48" w14:textId="77777777" w:rsidR="000D0406" w:rsidRPr="000A18C7" w:rsidRDefault="000D0406" w:rsidP="00520796">
            <w:pPr>
              <w:pStyle w:val="ListParagraph"/>
              <w:numPr>
                <w:ilvl w:val="0"/>
                <w:numId w:val="5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756F6D71" w14:textId="77777777" w:rsidR="000D0406" w:rsidRPr="000A18C7" w:rsidRDefault="000D0406" w:rsidP="00520796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spacing w:before="120"/>
              <w:ind w:left="344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T4.0/EN?</w:t>
            </w:r>
            <w:r w:rsidRPr="000A18C7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4EC684A8" w14:textId="77777777" w:rsidR="000D0406" w:rsidRPr="000A18C7" w:rsidRDefault="000D0406" w:rsidP="00520796">
            <w:pPr>
              <w:pStyle w:val="ListParagraph"/>
              <w:numPr>
                <w:ilvl w:val="0"/>
                <w:numId w:val="6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664A4450" w14:textId="3026CE0B" w:rsidR="000D0406" w:rsidRPr="00520796" w:rsidRDefault="000D0406" w:rsidP="003526CF">
            <w:pPr>
              <w:pStyle w:val="ListParagraph"/>
              <w:numPr>
                <w:ilvl w:val="0"/>
                <w:numId w:val="6"/>
              </w:numPr>
              <w:tabs>
                <w:tab w:val="left" w:pos="2070"/>
              </w:tabs>
              <w:spacing w:before="240" w:after="60"/>
              <w:ind w:left="884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</w:tc>
        <w:tc>
          <w:tcPr>
            <w:tcW w:w="4855" w:type="dxa"/>
          </w:tcPr>
          <w:p w14:paraId="149EF155" w14:textId="3819A48D" w:rsidR="000D0406" w:rsidRPr="00520796" w:rsidRDefault="000D0406" w:rsidP="00520796">
            <w:pPr>
              <w:tabs>
                <w:tab w:val="left" w:pos="2070"/>
              </w:tabs>
              <w:spacing w:before="120"/>
              <w:ind w:left="-22"/>
              <w:rPr>
                <w:rFonts w:ascii="Verdana" w:hAnsi="Verdana"/>
                <w:sz w:val="20"/>
                <w:szCs w:val="20"/>
              </w:rPr>
            </w:pPr>
            <w:r w:rsidRPr="00520796">
              <w:rPr>
                <w:rFonts w:ascii="Verdana" w:hAnsi="Verdana" w:cs="Courier New"/>
                <w:sz w:val="20"/>
                <w:szCs w:val="20"/>
              </w:rPr>
              <w:t>If PB</w:t>
            </w:r>
            <w:r>
              <w:rPr>
                <w:rFonts w:ascii="Verdana" w:hAnsi="Verdana" w:cs="Courier New"/>
                <w:sz w:val="20"/>
                <w:szCs w:val="20"/>
              </w:rPr>
              <w:t>2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is pressed and the </w:t>
            </w:r>
            <w:proofErr w:type="spellStart"/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>Accum</w:t>
            </w:r>
            <w:proofErr w:type="spellEnd"/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 xml:space="preserve"> &lt; Preset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; </w:t>
            </w:r>
          </w:p>
          <w:p w14:paraId="309CF710" w14:textId="33073F0B" w:rsidR="000D0406" w:rsidRPr="000A18C7" w:rsidRDefault="000D0406" w:rsidP="00520796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spacing w:before="120"/>
              <w:ind w:left="34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>
              <w:rPr>
                <w:rFonts w:ascii="Verdana" w:hAnsi="Verdana" w:cs="Courier New"/>
                <w:sz w:val="20"/>
                <w:szCs w:val="20"/>
              </w:rPr>
              <w:t>1</w:t>
            </w:r>
            <w:r>
              <w:rPr>
                <w:rFonts w:ascii="Verdana" w:hAnsi="Verdana" w:cs="Courier New"/>
                <w:sz w:val="20"/>
                <w:szCs w:val="20"/>
              </w:rPr>
              <w:t>/DN?</w:t>
            </w:r>
            <w:r w:rsidRPr="000A18C7">
              <w:rPr>
                <w:noProof/>
              </w:rPr>
              <w:t xml:space="preserve"> </w:t>
            </w:r>
          </w:p>
          <w:p w14:paraId="10BEE899" w14:textId="77777777" w:rsidR="000D0406" w:rsidRPr="000A18C7" w:rsidRDefault="000D0406" w:rsidP="00520796">
            <w:pPr>
              <w:pStyle w:val="ListParagraph"/>
              <w:numPr>
                <w:ilvl w:val="0"/>
                <w:numId w:val="7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06EDE983" w14:textId="77777777" w:rsidR="000D0406" w:rsidRPr="000A18C7" w:rsidRDefault="000D0406" w:rsidP="00520796">
            <w:pPr>
              <w:pStyle w:val="ListParagraph"/>
              <w:numPr>
                <w:ilvl w:val="0"/>
                <w:numId w:val="7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7023F558" w14:textId="7FA152E1" w:rsidR="000D0406" w:rsidRPr="00520796" w:rsidRDefault="000D0406" w:rsidP="00520796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spacing w:before="120"/>
              <w:ind w:left="344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>
              <w:rPr>
                <w:rFonts w:ascii="Verdana" w:hAnsi="Verdana" w:cs="Courier New"/>
                <w:sz w:val="20"/>
                <w:szCs w:val="20"/>
              </w:rPr>
              <w:t>1</w:t>
            </w:r>
            <w:r>
              <w:rPr>
                <w:rFonts w:ascii="Verdana" w:hAnsi="Verdana" w:cs="Courier New"/>
                <w:sz w:val="20"/>
                <w:szCs w:val="20"/>
              </w:rPr>
              <w:t>/TT?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2E8817FF" w14:textId="77777777" w:rsidR="000D0406" w:rsidRPr="000A18C7" w:rsidRDefault="000D0406" w:rsidP="00520796">
            <w:pPr>
              <w:pStyle w:val="ListParagraph"/>
              <w:numPr>
                <w:ilvl w:val="0"/>
                <w:numId w:val="8"/>
              </w:numPr>
              <w:tabs>
                <w:tab w:val="left" w:pos="250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360D6230" w14:textId="77777777" w:rsidR="000D0406" w:rsidRPr="000A18C7" w:rsidRDefault="000D0406" w:rsidP="00520796">
            <w:pPr>
              <w:pStyle w:val="ListParagraph"/>
              <w:numPr>
                <w:ilvl w:val="0"/>
                <w:numId w:val="8"/>
              </w:numPr>
              <w:tabs>
                <w:tab w:val="left" w:pos="250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3A7C8907" w14:textId="667E5832" w:rsidR="000D0406" w:rsidRPr="000A18C7" w:rsidRDefault="000D0406" w:rsidP="00520796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spacing w:before="120"/>
              <w:ind w:left="344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>
              <w:rPr>
                <w:rFonts w:ascii="Verdana" w:hAnsi="Verdana" w:cs="Courier New"/>
                <w:sz w:val="20"/>
                <w:szCs w:val="20"/>
              </w:rPr>
              <w:t>1</w:t>
            </w:r>
            <w:r>
              <w:rPr>
                <w:rFonts w:ascii="Verdana" w:hAnsi="Verdana" w:cs="Courier New"/>
                <w:sz w:val="20"/>
                <w:szCs w:val="20"/>
              </w:rPr>
              <w:t>/EN?</w:t>
            </w:r>
            <w:r w:rsidRPr="000A18C7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56A1B738" w14:textId="77777777" w:rsidR="000D0406" w:rsidRPr="000A18C7" w:rsidRDefault="000D0406" w:rsidP="000D0406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14FECBD8" w14:textId="77777777" w:rsidR="000D0406" w:rsidRPr="000A18C7" w:rsidRDefault="000D0406" w:rsidP="000D0406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6FF7BA42" w14:textId="182CB377" w:rsidR="000D0406" w:rsidRPr="00520796" w:rsidRDefault="000D0406" w:rsidP="000D0406">
            <w:pPr>
              <w:tabs>
                <w:tab w:val="left" w:pos="2070"/>
              </w:tabs>
              <w:spacing w:before="120"/>
              <w:ind w:left="-22"/>
              <w:rPr>
                <w:rFonts w:ascii="Verdana" w:hAnsi="Verdana"/>
                <w:sz w:val="20"/>
                <w:szCs w:val="20"/>
              </w:rPr>
            </w:pPr>
            <w:r w:rsidRPr="00520796">
              <w:rPr>
                <w:rFonts w:ascii="Verdana" w:hAnsi="Verdana" w:cs="Courier New"/>
                <w:sz w:val="20"/>
                <w:szCs w:val="20"/>
              </w:rPr>
              <w:t>If PB</w:t>
            </w:r>
            <w:r>
              <w:rPr>
                <w:rFonts w:ascii="Verdana" w:hAnsi="Verdana" w:cs="Courier New"/>
                <w:sz w:val="20"/>
                <w:szCs w:val="20"/>
              </w:rPr>
              <w:t>2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is pressed and the </w:t>
            </w:r>
            <w:proofErr w:type="spellStart"/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>Accum</w:t>
            </w:r>
            <w:proofErr w:type="spellEnd"/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 w:cs="Courier New"/>
                <w:i/>
                <w:sz w:val="20"/>
                <w:szCs w:val="20"/>
              </w:rPr>
              <w:t>=</w:t>
            </w:r>
            <w:r w:rsidRPr="00520796">
              <w:rPr>
                <w:rFonts w:ascii="Verdana" w:hAnsi="Verdana" w:cs="Courier New"/>
                <w:i/>
                <w:sz w:val="20"/>
                <w:szCs w:val="20"/>
              </w:rPr>
              <w:t xml:space="preserve"> Preset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; </w:t>
            </w:r>
          </w:p>
          <w:p w14:paraId="0DB1616D" w14:textId="5EFC846A" w:rsidR="000D0406" w:rsidRPr="000A18C7" w:rsidRDefault="000D0406" w:rsidP="000D0406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spacing w:before="120"/>
              <w:ind w:left="34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>
              <w:rPr>
                <w:rFonts w:ascii="Verdana" w:hAnsi="Verdana" w:cs="Courier New"/>
                <w:sz w:val="20"/>
                <w:szCs w:val="20"/>
              </w:rPr>
              <w:t>1</w:t>
            </w:r>
            <w:r>
              <w:rPr>
                <w:rFonts w:ascii="Verdana" w:hAnsi="Verdana" w:cs="Courier New"/>
                <w:sz w:val="20"/>
                <w:szCs w:val="20"/>
              </w:rPr>
              <w:t>/DN?</w:t>
            </w:r>
            <w:r w:rsidRPr="000A18C7">
              <w:rPr>
                <w:noProof/>
              </w:rPr>
              <w:t xml:space="preserve"> </w:t>
            </w:r>
          </w:p>
          <w:p w14:paraId="68F3585B" w14:textId="77777777" w:rsidR="000D0406" w:rsidRPr="000A18C7" w:rsidRDefault="000D0406" w:rsidP="000D0406">
            <w:pPr>
              <w:pStyle w:val="ListParagraph"/>
              <w:numPr>
                <w:ilvl w:val="0"/>
                <w:numId w:val="10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5A917904" w14:textId="77777777" w:rsidR="000D0406" w:rsidRPr="000A18C7" w:rsidRDefault="000D0406" w:rsidP="000D0406">
            <w:pPr>
              <w:pStyle w:val="ListParagraph"/>
              <w:numPr>
                <w:ilvl w:val="0"/>
                <w:numId w:val="10"/>
              </w:numPr>
              <w:tabs>
                <w:tab w:val="left" w:pos="2070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19DC861E" w14:textId="360D594C" w:rsidR="000D0406" w:rsidRPr="00520796" w:rsidRDefault="000D0406" w:rsidP="000D0406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spacing w:before="120"/>
              <w:ind w:left="344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>
              <w:rPr>
                <w:rFonts w:ascii="Verdana" w:hAnsi="Verdana" w:cs="Courier New"/>
                <w:sz w:val="20"/>
                <w:szCs w:val="20"/>
              </w:rPr>
              <w:t>1</w:t>
            </w:r>
            <w:r>
              <w:rPr>
                <w:rFonts w:ascii="Verdana" w:hAnsi="Verdana" w:cs="Courier New"/>
                <w:sz w:val="20"/>
                <w:szCs w:val="20"/>
              </w:rPr>
              <w:t>/TT?</w:t>
            </w:r>
            <w:r w:rsidRPr="00520796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3C11E372" w14:textId="77777777" w:rsidR="000D0406" w:rsidRPr="000A18C7" w:rsidRDefault="000D0406" w:rsidP="003526CF">
            <w:pPr>
              <w:pStyle w:val="ListParagraph"/>
              <w:numPr>
                <w:ilvl w:val="0"/>
                <w:numId w:val="11"/>
              </w:numPr>
              <w:tabs>
                <w:tab w:val="left" w:pos="232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154F6F3F" w14:textId="77777777" w:rsidR="000D0406" w:rsidRPr="000A18C7" w:rsidRDefault="000D0406" w:rsidP="003526CF">
            <w:pPr>
              <w:pStyle w:val="ListParagraph"/>
              <w:numPr>
                <w:ilvl w:val="0"/>
                <w:numId w:val="11"/>
              </w:numPr>
              <w:tabs>
                <w:tab w:val="left" w:pos="232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</w:p>
          <w:p w14:paraId="236B8DC5" w14:textId="3E861350" w:rsidR="000D0406" w:rsidRPr="000A18C7" w:rsidRDefault="000D0406" w:rsidP="000D0406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spacing w:before="120"/>
              <w:ind w:left="344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What is the state of T4.</w:t>
            </w:r>
            <w:r w:rsidR="00034353">
              <w:rPr>
                <w:rFonts w:ascii="Verdana" w:hAnsi="Verdana" w:cs="Courier New"/>
                <w:sz w:val="20"/>
                <w:szCs w:val="20"/>
              </w:rPr>
              <w:t>1</w:t>
            </w:r>
            <w:r>
              <w:rPr>
                <w:rFonts w:ascii="Verdana" w:hAnsi="Verdana" w:cs="Courier New"/>
                <w:sz w:val="20"/>
                <w:szCs w:val="20"/>
              </w:rPr>
              <w:t>/EN?</w:t>
            </w:r>
            <w:r w:rsidRPr="000A18C7">
              <w:rPr>
                <w:rFonts w:ascii="Verdana" w:hAnsi="Verdana" w:cs="Courier New"/>
                <w:sz w:val="20"/>
                <w:szCs w:val="20"/>
              </w:rPr>
              <w:t xml:space="preserve"> </w:t>
            </w:r>
          </w:p>
          <w:p w14:paraId="702A75C9" w14:textId="77777777" w:rsidR="000D0406" w:rsidRPr="000A18C7" w:rsidRDefault="000D0406" w:rsidP="003526CF">
            <w:pPr>
              <w:pStyle w:val="ListParagraph"/>
              <w:numPr>
                <w:ilvl w:val="0"/>
                <w:numId w:val="12"/>
              </w:numPr>
              <w:tabs>
                <w:tab w:val="left" w:pos="2508"/>
              </w:tabs>
              <w:spacing w:before="240" w:after="60"/>
              <w:ind w:left="8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True</w:t>
            </w:r>
          </w:p>
          <w:p w14:paraId="09DEFE70" w14:textId="5BBB3863" w:rsidR="000D0406" w:rsidRDefault="000D0406" w:rsidP="003526CF">
            <w:pPr>
              <w:pStyle w:val="ListParagraph"/>
              <w:numPr>
                <w:ilvl w:val="0"/>
                <w:numId w:val="12"/>
              </w:numPr>
              <w:tabs>
                <w:tab w:val="left" w:pos="2508"/>
              </w:tabs>
              <w:spacing w:before="240" w:after="60"/>
              <w:ind w:left="888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False</w:t>
            </w:r>
            <w:bookmarkStart w:id="0" w:name="_GoBack"/>
            <w:bookmarkEnd w:id="0"/>
          </w:p>
        </w:tc>
      </w:tr>
    </w:tbl>
    <w:p w14:paraId="5B8FC473" w14:textId="14D450A7" w:rsidR="00C86D41" w:rsidRPr="00C834FC" w:rsidRDefault="00C86D41" w:rsidP="003526CF">
      <w:pPr>
        <w:spacing w:after="120" w:line="240" w:lineRule="auto"/>
        <w:jc w:val="center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07C2B" w14:textId="77777777" w:rsidR="000446D5" w:rsidRDefault="000446D5" w:rsidP="005B3A86">
      <w:pPr>
        <w:spacing w:after="0" w:line="240" w:lineRule="auto"/>
      </w:pPr>
      <w:r>
        <w:separator/>
      </w:r>
    </w:p>
  </w:endnote>
  <w:endnote w:type="continuationSeparator" w:id="0">
    <w:p w14:paraId="622DF85C" w14:textId="77777777" w:rsidR="000446D5" w:rsidRDefault="000446D5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03387CF9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3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74097086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56B0382F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D81BE0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7FB4DD9A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34353">
      <w:rPr>
        <w:rFonts w:ascii="BankGothic Lt BT" w:hAnsi="BankGothic Lt BT"/>
        <w:caps/>
        <w:sz w:val="16"/>
        <w:szCs w:val="18"/>
      </w:rPr>
      <w:t>3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6A048" w14:textId="77777777" w:rsidR="000446D5" w:rsidRDefault="000446D5" w:rsidP="005B3A86">
      <w:pPr>
        <w:spacing w:after="0" w:line="240" w:lineRule="auto"/>
      </w:pPr>
      <w:r>
        <w:separator/>
      </w:r>
    </w:p>
  </w:footnote>
  <w:footnote w:type="continuationSeparator" w:id="0">
    <w:p w14:paraId="6D94A533" w14:textId="77777777" w:rsidR="000446D5" w:rsidRDefault="000446D5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26DDC086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34353">
      <w:rPr>
        <w:rFonts w:ascii="BankGothic Lt BT" w:hAnsi="BankGothic Lt BT"/>
        <w:caps/>
        <w:sz w:val="24"/>
        <w:szCs w:val="24"/>
      </w:rPr>
      <w:t>Binary Conversion and Timers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758885B5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435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435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3847D534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34353">
      <w:rPr>
        <w:rFonts w:ascii="BankGothic Lt BT" w:hAnsi="BankGothic Lt BT"/>
        <w:caps/>
        <w:sz w:val="24"/>
        <w:szCs w:val="24"/>
      </w:rPr>
      <w:t>Binary Conversion and Timers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34A3CBC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435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435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00FC3298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3435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5A31896F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34353">
      <w:rPr>
        <w:rFonts w:ascii="BankGothic Lt BT" w:hAnsi="BankGothic Lt BT"/>
        <w:caps/>
        <w:sz w:val="24"/>
        <w:szCs w:val="24"/>
      </w:rPr>
      <w:t>Binary Conversion and Timers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3BAF76C5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435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435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40A"/>
    <w:multiLevelType w:val="hybridMultilevel"/>
    <w:tmpl w:val="219CB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0249C5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ED0935"/>
    <w:multiLevelType w:val="hybridMultilevel"/>
    <w:tmpl w:val="C7B60BBE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1120068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954C29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5144D7"/>
    <w:multiLevelType w:val="hybridMultilevel"/>
    <w:tmpl w:val="7D188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374C2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B4F1852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AC9589C"/>
    <w:multiLevelType w:val="hybridMultilevel"/>
    <w:tmpl w:val="2B281F86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703E5B8F"/>
    <w:multiLevelType w:val="hybridMultilevel"/>
    <w:tmpl w:val="2E76AB7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34353"/>
    <w:rsid w:val="00041E52"/>
    <w:rsid w:val="000446D5"/>
    <w:rsid w:val="000524AC"/>
    <w:rsid w:val="000544E1"/>
    <w:rsid w:val="0008038B"/>
    <w:rsid w:val="000A18C7"/>
    <w:rsid w:val="000A23B3"/>
    <w:rsid w:val="000D0406"/>
    <w:rsid w:val="00101028"/>
    <w:rsid w:val="00141840"/>
    <w:rsid w:val="001E18D0"/>
    <w:rsid w:val="001E4236"/>
    <w:rsid w:val="002025E4"/>
    <w:rsid w:val="00222A30"/>
    <w:rsid w:val="00224C5A"/>
    <w:rsid w:val="00261027"/>
    <w:rsid w:val="002E22BE"/>
    <w:rsid w:val="00307505"/>
    <w:rsid w:val="003526CF"/>
    <w:rsid w:val="00397F6E"/>
    <w:rsid w:val="003E4914"/>
    <w:rsid w:val="003F6D63"/>
    <w:rsid w:val="00422289"/>
    <w:rsid w:val="00431573"/>
    <w:rsid w:val="00431790"/>
    <w:rsid w:val="004332DB"/>
    <w:rsid w:val="00472F8B"/>
    <w:rsid w:val="00520796"/>
    <w:rsid w:val="00526586"/>
    <w:rsid w:val="005B3A86"/>
    <w:rsid w:val="00613E4E"/>
    <w:rsid w:val="006F19A5"/>
    <w:rsid w:val="006F5ED3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186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2018-11-07T18:06:00Z</cp:lastPrinted>
  <dcterms:created xsi:type="dcterms:W3CDTF">2018-11-07T16:21:00Z</dcterms:created>
  <dcterms:modified xsi:type="dcterms:W3CDTF">2018-11-08T17:15:00Z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Binary Conversion and Timers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