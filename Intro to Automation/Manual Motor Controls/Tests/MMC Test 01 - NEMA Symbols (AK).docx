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02109E3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A556BF">
        <w:rPr>
          <w:rFonts w:ascii="Verdana" w:hAnsi="Verdana"/>
          <w:b/>
          <w:sz w:val="24"/>
          <w:szCs w:val="24"/>
        </w:rPr>
        <w:t>NEMA Symbols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556BF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556BF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D479BA4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556BF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556BF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A556BF">
        <w:rPr>
          <w:rFonts w:ascii="Verdana" w:hAnsi="Verdana"/>
          <w:sz w:val="20"/>
          <w:szCs w:val="20"/>
        </w:rPr>
        <w:t>1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1223959F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BE08E0" w:rsidRPr="00BE08E0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510E85" w:rsidRPr="00510E85">
        <w:rPr>
          <w:rFonts w:ascii="Verdana" w:hAnsi="Verdana"/>
          <w:sz w:val="20"/>
          <w:szCs w:val="20"/>
          <w:highlight w:val="yellow"/>
        </w:rPr>
        <w:t>30</w:t>
      </w:r>
      <w:r w:rsidR="00BE08E0" w:rsidRPr="00510E85">
        <w:rPr>
          <w:rFonts w:ascii="Verdana" w:hAnsi="Verdana"/>
          <w:sz w:val="20"/>
          <w:szCs w:val="20"/>
          <w:highlight w:val="yellow"/>
        </w:rPr>
        <w:t>pts.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7F735DE5" w:rsidR="00F941C4" w:rsidRPr="00DC2F3B" w:rsidRDefault="00F941C4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identify</w:t>
      </w:r>
      <w:r w:rsidR="00CA78BB" w:rsidRP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the National Electrical Manufactures Association (NEMA) symbols and the components that they represent.</w:t>
      </w:r>
    </w:p>
    <w:p w14:paraId="443B7E71" w14:textId="1CFE716C" w:rsidR="00F941C4" w:rsidRDefault="00F941C4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list each component as either an input or an output device.</w:t>
      </w:r>
    </w:p>
    <w:p w14:paraId="68520104" w14:textId="3F209E37" w:rsidR="00670A1F" w:rsidRPr="00DC2F3B" w:rsidRDefault="00670A1F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recall the components of a ladder diagram.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24EA2DCA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A556BF">
        <w:rPr>
          <w:rFonts w:ascii="Verdana" w:hAnsi="Verdana"/>
          <w:sz w:val="20"/>
          <w:szCs w:val="20"/>
        </w:rPr>
        <w:t>Test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5E3C22">
        <w:rPr>
          <w:rFonts w:ascii="Verdana" w:hAnsi="Verdana"/>
          <w:sz w:val="20"/>
          <w:szCs w:val="20"/>
        </w:rPr>
        <w:t>answer key</w:t>
      </w:r>
      <w:r w:rsidRPr="005915F6">
        <w:rPr>
          <w:rFonts w:ascii="Verdana" w:hAnsi="Verdana"/>
          <w:sz w:val="20"/>
          <w:szCs w:val="20"/>
        </w:rPr>
        <w:t>.</w:t>
      </w:r>
    </w:p>
    <w:p w14:paraId="3F8FF8B8" w14:textId="75372022" w:rsidR="003D5A8E" w:rsidRPr="005915F6" w:rsidRDefault="00A527ED" w:rsidP="006E1173">
      <w:pPr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6D10D485" w14:textId="77777777" w:rsidR="00A765D5" w:rsidRDefault="00A765D5" w:rsidP="00A765D5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Match each NEMA symbol with the appropriate description from the table of descriptions below and identify whether the symbol is an input or an output.</w:t>
      </w:r>
    </w:p>
    <w:tbl>
      <w:tblPr>
        <w:tblStyle w:val="TableGrid"/>
        <w:tblW w:w="9203" w:type="dxa"/>
        <w:tblInd w:w="607" w:type="dxa"/>
        <w:tblLook w:val="04A0" w:firstRow="1" w:lastRow="0" w:firstColumn="1" w:lastColumn="0" w:noHBand="0" w:noVBand="1"/>
      </w:tblPr>
      <w:tblGrid>
        <w:gridCol w:w="535"/>
        <w:gridCol w:w="2610"/>
        <w:gridCol w:w="3988"/>
        <w:gridCol w:w="2070"/>
      </w:tblGrid>
      <w:tr w:rsidR="005E3C22" w14:paraId="59C467AD" w14:textId="77777777" w:rsidTr="00570D60">
        <w:trPr>
          <w:tblHeader/>
        </w:trPr>
        <w:tc>
          <w:tcPr>
            <w:tcW w:w="535" w:type="dxa"/>
            <w:tcBorders>
              <w:top w:val="nil"/>
              <w:left w:val="nil"/>
            </w:tcBorders>
          </w:tcPr>
          <w:p w14:paraId="08E0D01C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  <w:bookmarkStart w:id="0" w:name="_Hlk523385461"/>
            <w:bookmarkStart w:id="1" w:name="_GoBack"/>
            <w:bookmarkEnd w:id="1"/>
          </w:p>
        </w:tc>
        <w:tc>
          <w:tcPr>
            <w:tcW w:w="2610" w:type="dxa"/>
            <w:shd w:val="clear" w:color="auto" w:fill="D9D9D9" w:themeFill="background1" w:themeFillShade="D9"/>
          </w:tcPr>
          <w:p w14:paraId="339C816A" w14:textId="582A77D1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Symbol</w:t>
            </w:r>
          </w:p>
        </w:tc>
        <w:tc>
          <w:tcPr>
            <w:tcW w:w="3988" w:type="dxa"/>
            <w:shd w:val="clear" w:color="auto" w:fill="D9D9D9" w:themeFill="background1" w:themeFillShade="D9"/>
          </w:tcPr>
          <w:p w14:paraId="161D7EAD" w14:textId="1F7B659A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4916B0C" w14:textId="11C6D032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  <w:r w:rsidR="00570D60">
              <w:rPr>
                <w:rFonts w:ascii="Verdana" w:hAnsi="Verdana"/>
                <w:sz w:val="20"/>
                <w:szCs w:val="20"/>
              </w:rPr>
              <w:t>nput</w:t>
            </w:r>
            <w:r>
              <w:rPr>
                <w:rFonts w:ascii="Verdana" w:hAnsi="Verdana"/>
                <w:sz w:val="20"/>
                <w:szCs w:val="20"/>
              </w:rPr>
              <w:t>/O</w:t>
            </w:r>
            <w:r w:rsidR="00570D60">
              <w:rPr>
                <w:rFonts w:ascii="Verdana" w:hAnsi="Verdana"/>
                <w:sz w:val="20"/>
                <w:szCs w:val="20"/>
              </w:rPr>
              <w:t>utput</w:t>
            </w:r>
          </w:p>
        </w:tc>
      </w:tr>
      <w:bookmarkEnd w:id="0"/>
      <w:tr w:rsidR="005E3C22" w14:paraId="5863C015" w14:textId="77777777" w:rsidTr="00570D60">
        <w:trPr>
          <w:tblHeader/>
        </w:trPr>
        <w:tc>
          <w:tcPr>
            <w:tcW w:w="535" w:type="dxa"/>
            <w:vAlign w:val="center"/>
          </w:tcPr>
          <w:p w14:paraId="5ECA3A27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0F25D000" w14:textId="57B8CC3C" w:rsidR="005E3C22" w:rsidRDefault="00747642" w:rsidP="00747642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47642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8DB59AA" wp14:editId="615DE169">
                  <wp:extent cx="1152144" cy="63093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144" cy="630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38A93DB5" w14:textId="132C144D" w:rsidR="005E3C22" w:rsidRPr="00510E85" w:rsidRDefault="00510E85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510E85">
              <w:rPr>
                <w:rFonts w:ascii="Verdana" w:hAnsi="Verdana"/>
                <w:sz w:val="20"/>
                <w:szCs w:val="20"/>
                <w:highlight w:val="yellow"/>
              </w:rPr>
              <w:t>Pilot Light</w:t>
            </w:r>
          </w:p>
        </w:tc>
        <w:tc>
          <w:tcPr>
            <w:tcW w:w="2070" w:type="dxa"/>
            <w:vAlign w:val="center"/>
          </w:tcPr>
          <w:p w14:paraId="4FB11AF3" w14:textId="3244894E" w:rsidR="005E3C22" w:rsidRPr="00510E85" w:rsidRDefault="00510E85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Output</w:t>
            </w:r>
          </w:p>
        </w:tc>
      </w:tr>
      <w:tr w:rsidR="005E3C22" w14:paraId="6EEE5955" w14:textId="77777777" w:rsidTr="00570D60">
        <w:trPr>
          <w:tblHeader/>
        </w:trPr>
        <w:tc>
          <w:tcPr>
            <w:tcW w:w="535" w:type="dxa"/>
            <w:vAlign w:val="center"/>
          </w:tcPr>
          <w:p w14:paraId="05CCBD60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1A89B3E4" w14:textId="0A129703" w:rsidR="005E3C22" w:rsidRDefault="00747642" w:rsidP="00747642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47642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0621BA6" wp14:editId="06380A69">
                  <wp:extent cx="1252728" cy="402336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728" cy="402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2FC6E528" w14:textId="0CDF283F" w:rsidR="005E3C22" w:rsidRPr="00A63344" w:rsidRDefault="00510E85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63344">
              <w:rPr>
                <w:rFonts w:ascii="Verdana" w:hAnsi="Verdana"/>
                <w:sz w:val="20"/>
                <w:szCs w:val="20"/>
                <w:highlight w:val="yellow"/>
              </w:rPr>
              <w:t>Momentary Pushbutton, NO</w:t>
            </w:r>
          </w:p>
        </w:tc>
        <w:tc>
          <w:tcPr>
            <w:tcW w:w="2070" w:type="dxa"/>
            <w:vAlign w:val="center"/>
          </w:tcPr>
          <w:p w14:paraId="7C51F343" w14:textId="66ACE186" w:rsidR="005E3C22" w:rsidRPr="00510E85" w:rsidRDefault="00510E85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510E85" w14:paraId="3ED1DC88" w14:textId="77777777" w:rsidTr="00570D60">
        <w:trPr>
          <w:tblHeader/>
        </w:trPr>
        <w:tc>
          <w:tcPr>
            <w:tcW w:w="535" w:type="dxa"/>
            <w:vAlign w:val="center"/>
          </w:tcPr>
          <w:p w14:paraId="48E605CB" w14:textId="77777777" w:rsidR="00510E85" w:rsidRPr="00747642" w:rsidRDefault="00510E85" w:rsidP="00510E85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3B791696" w14:textId="6A1F9F61" w:rsidR="00510E85" w:rsidRDefault="00510E85" w:rsidP="00510E85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9000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22A1424" wp14:editId="5A324672">
                  <wp:extent cx="1225296" cy="78638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296" cy="786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568BC753" w14:textId="77777777" w:rsidR="00510E85" w:rsidRPr="00A63344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63344">
              <w:rPr>
                <w:rFonts w:ascii="Verdana" w:hAnsi="Verdana"/>
                <w:sz w:val="20"/>
                <w:szCs w:val="20"/>
                <w:highlight w:val="yellow"/>
              </w:rPr>
              <w:t xml:space="preserve">Momentary Pushbutton, </w:t>
            </w:r>
          </w:p>
          <w:p w14:paraId="2F644A2A" w14:textId="4B6A9A16" w:rsidR="00510E85" w:rsidRPr="00A63344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63344">
              <w:rPr>
                <w:rFonts w:ascii="Verdana" w:hAnsi="Verdana"/>
                <w:sz w:val="20"/>
                <w:szCs w:val="20"/>
                <w:highlight w:val="yellow"/>
              </w:rPr>
              <w:t>Dual Action</w:t>
            </w:r>
          </w:p>
        </w:tc>
        <w:tc>
          <w:tcPr>
            <w:tcW w:w="2070" w:type="dxa"/>
            <w:vAlign w:val="center"/>
          </w:tcPr>
          <w:p w14:paraId="357E06A6" w14:textId="724F98B8" w:rsidR="00510E85" w:rsidRPr="00510E85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510E85" w14:paraId="046688C4" w14:textId="77777777" w:rsidTr="00570D60">
        <w:trPr>
          <w:tblHeader/>
        </w:trPr>
        <w:tc>
          <w:tcPr>
            <w:tcW w:w="535" w:type="dxa"/>
            <w:vAlign w:val="center"/>
          </w:tcPr>
          <w:p w14:paraId="14061929" w14:textId="77777777" w:rsidR="00510E85" w:rsidRPr="00747642" w:rsidRDefault="00510E85" w:rsidP="00510E85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490005DF" w14:textId="3FE603AB" w:rsidR="00510E85" w:rsidRDefault="00510E85" w:rsidP="00510E85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9000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CEA3D7A" wp14:editId="76278B6A">
                  <wp:extent cx="1170432" cy="64008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432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20EE1CE5" w14:textId="63032FD3" w:rsidR="00510E85" w:rsidRPr="00A63344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63344">
              <w:rPr>
                <w:rFonts w:ascii="Verdana" w:hAnsi="Verdana"/>
                <w:sz w:val="20"/>
                <w:szCs w:val="20"/>
                <w:highlight w:val="yellow"/>
              </w:rPr>
              <w:t>Pilot Light, Green</w:t>
            </w:r>
          </w:p>
        </w:tc>
        <w:tc>
          <w:tcPr>
            <w:tcW w:w="2070" w:type="dxa"/>
            <w:vAlign w:val="center"/>
          </w:tcPr>
          <w:p w14:paraId="69D751B5" w14:textId="66A47EBD" w:rsidR="00510E85" w:rsidRPr="00510E85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Output</w:t>
            </w:r>
          </w:p>
        </w:tc>
      </w:tr>
      <w:tr w:rsidR="00510E85" w14:paraId="5B3E26F3" w14:textId="77777777" w:rsidTr="00570D60">
        <w:trPr>
          <w:tblHeader/>
        </w:trPr>
        <w:tc>
          <w:tcPr>
            <w:tcW w:w="535" w:type="dxa"/>
            <w:vAlign w:val="center"/>
          </w:tcPr>
          <w:p w14:paraId="6C996BEA" w14:textId="77777777" w:rsidR="00510E85" w:rsidRPr="00747642" w:rsidRDefault="00510E85" w:rsidP="00510E85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54CDF05C" w14:textId="527D174C" w:rsidR="00510E85" w:rsidRDefault="00510E85" w:rsidP="00510E85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9000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C7A2673" wp14:editId="23F3A749">
                  <wp:extent cx="1216152" cy="1316736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152" cy="1316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02BD1464" w14:textId="77777777" w:rsidR="00510E85" w:rsidRPr="00A63344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63344">
              <w:rPr>
                <w:rFonts w:ascii="Verdana" w:hAnsi="Verdana"/>
                <w:sz w:val="20"/>
                <w:szCs w:val="20"/>
                <w:highlight w:val="yellow"/>
              </w:rPr>
              <w:t xml:space="preserve">Selector Switch, </w:t>
            </w:r>
          </w:p>
          <w:p w14:paraId="7B8AD91A" w14:textId="2AC3DF0D" w:rsidR="00510E85" w:rsidRPr="00A63344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63344">
              <w:rPr>
                <w:rFonts w:ascii="Verdana" w:hAnsi="Verdana"/>
                <w:sz w:val="20"/>
                <w:szCs w:val="20"/>
                <w:highlight w:val="yellow"/>
              </w:rPr>
              <w:t>Two Position, Dual Action</w:t>
            </w:r>
          </w:p>
        </w:tc>
        <w:tc>
          <w:tcPr>
            <w:tcW w:w="2070" w:type="dxa"/>
            <w:vAlign w:val="center"/>
          </w:tcPr>
          <w:p w14:paraId="18B7B8ED" w14:textId="192C80B1" w:rsidR="00510E85" w:rsidRPr="00510E85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510E85" w14:paraId="7D1248CB" w14:textId="77777777" w:rsidTr="00570D60">
        <w:trPr>
          <w:tblHeader/>
        </w:trPr>
        <w:tc>
          <w:tcPr>
            <w:tcW w:w="535" w:type="dxa"/>
            <w:vAlign w:val="center"/>
          </w:tcPr>
          <w:p w14:paraId="7A6923B9" w14:textId="77777777" w:rsidR="00510E85" w:rsidRPr="00747642" w:rsidRDefault="00510E85" w:rsidP="00510E85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2E8C5C2E" w14:textId="660D163F" w:rsidR="00510E85" w:rsidRDefault="00510E85" w:rsidP="00510E85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9000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50C2126" wp14:editId="1F1B68F2">
                  <wp:extent cx="1152144" cy="457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14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59B920CF" w14:textId="3BE369C4" w:rsidR="00510E85" w:rsidRPr="00A63344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63344">
              <w:rPr>
                <w:rFonts w:ascii="Verdana" w:hAnsi="Verdana"/>
                <w:sz w:val="20"/>
                <w:szCs w:val="20"/>
                <w:highlight w:val="yellow"/>
              </w:rPr>
              <w:t>Contacts, NC</w:t>
            </w:r>
          </w:p>
        </w:tc>
        <w:tc>
          <w:tcPr>
            <w:tcW w:w="2070" w:type="dxa"/>
            <w:vAlign w:val="center"/>
          </w:tcPr>
          <w:p w14:paraId="2E2C85B5" w14:textId="60450C74" w:rsidR="00510E85" w:rsidRPr="00510E85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</w:tbl>
    <w:p w14:paraId="5C430776" w14:textId="77777777" w:rsidR="00570D60" w:rsidRDefault="00570D60" w:rsidP="00570D6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12823102" w14:textId="77777777" w:rsidR="00570D60" w:rsidRPr="00D71C66" w:rsidRDefault="00570D60" w:rsidP="00570D6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  <w:sectPr w:rsidR="00570D60" w:rsidRPr="00D71C66" w:rsidSect="00074728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9473" w:type="dxa"/>
        <w:tblInd w:w="607" w:type="dxa"/>
        <w:tblLook w:val="04A0" w:firstRow="1" w:lastRow="0" w:firstColumn="1" w:lastColumn="0" w:noHBand="0" w:noVBand="1"/>
      </w:tblPr>
      <w:tblGrid>
        <w:gridCol w:w="525"/>
        <w:gridCol w:w="2736"/>
        <w:gridCol w:w="4247"/>
        <w:gridCol w:w="1965"/>
      </w:tblGrid>
      <w:tr w:rsidR="00570D60" w14:paraId="746932F0" w14:textId="77777777" w:rsidTr="00273CFB">
        <w:trPr>
          <w:tblHeader/>
        </w:trPr>
        <w:tc>
          <w:tcPr>
            <w:tcW w:w="525" w:type="dxa"/>
            <w:tcBorders>
              <w:top w:val="nil"/>
              <w:left w:val="nil"/>
            </w:tcBorders>
          </w:tcPr>
          <w:p w14:paraId="5D60BAC0" w14:textId="77777777" w:rsidR="00570D60" w:rsidRDefault="00570D60" w:rsidP="00152448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</w:tcPr>
          <w:p w14:paraId="62E951E2" w14:textId="77777777" w:rsidR="00570D60" w:rsidRDefault="00570D60" w:rsidP="00152448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Symbol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2BF727CA" w14:textId="77777777" w:rsidR="00570D60" w:rsidRDefault="00570D60" w:rsidP="00152448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1965" w:type="dxa"/>
            <w:shd w:val="clear" w:color="auto" w:fill="D9D9D9" w:themeFill="background1" w:themeFillShade="D9"/>
          </w:tcPr>
          <w:p w14:paraId="43BE3E4F" w14:textId="77777777" w:rsidR="00570D60" w:rsidRDefault="00570D60" w:rsidP="00152448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Input/Output</w:t>
            </w:r>
          </w:p>
        </w:tc>
      </w:tr>
      <w:tr w:rsidR="00510E85" w14:paraId="1E64FE60" w14:textId="77777777" w:rsidTr="00273CFB">
        <w:tc>
          <w:tcPr>
            <w:tcW w:w="525" w:type="dxa"/>
            <w:vAlign w:val="center"/>
          </w:tcPr>
          <w:p w14:paraId="417F7DFF" w14:textId="5843F64D" w:rsidR="00510E85" w:rsidRPr="00747642" w:rsidRDefault="00510E85" w:rsidP="00510E85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531168FE" w14:textId="767B2E6D" w:rsidR="00510E85" w:rsidRDefault="00510E85" w:rsidP="00510E85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8588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985524C" wp14:editId="6EB10341">
                  <wp:extent cx="1197864" cy="640080"/>
                  <wp:effectExtent l="0" t="0" r="254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864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5DF5AB71" w14:textId="0D08352D" w:rsidR="00510E85" w:rsidRPr="00A63344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63344">
              <w:rPr>
                <w:rFonts w:ascii="Verdana" w:hAnsi="Verdana"/>
                <w:sz w:val="20"/>
                <w:szCs w:val="20"/>
                <w:highlight w:val="yellow"/>
              </w:rPr>
              <w:t>Coil</w:t>
            </w:r>
          </w:p>
        </w:tc>
        <w:tc>
          <w:tcPr>
            <w:tcW w:w="1965" w:type="dxa"/>
            <w:vAlign w:val="center"/>
          </w:tcPr>
          <w:p w14:paraId="34BEFFB8" w14:textId="60E0841D" w:rsidR="00510E85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Output</w:t>
            </w:r>
          </w:p>
        </w:tc>
      </w:tr>
      <w:tr w:rsidR="00510E85" w14:paraId="0365F926" w14:textId="77777777" w:rsidTr="00273CFB">
        <w:tc>
          <w:tcPr>
            <w:tcW w:w="525" w:type="dxa"/>
            <w:vAlign w:val="center"/>
          </w:tcPr>
          <w:p w14:paraId="797B57F4" w14:textId="77777777" w:rsidR="00510E85" w:rsidRPr="00747642" w:rsidRDefault="00510E85" w:rsidP="00510E85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0BEA1F7C" w14:textId="11E37362" w:rsidR="00510E85" w:rsidRPr="0048588E" w:rsidRDefault="00510E85" w:rsidP="00510E85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10E85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D409962" wp14:editId="5DCE346A">
                  <wp:extent cx="1362456" cy="21031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456" cy="210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2FC684A1" w14:textId="1BE97FDD" w:rsidR="00510E85" w:rsidRPr="00A63344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63344">
              <w:rPr>
                <w:rFonts w:ascii="Verdana" w:hAnsi="Verdana"/>
                <w:sz w:val="20"/>
                <w:szCs w:val="20"/>
                <w:highlight w:val="yellow"/>
              </w:rPr>
              <w:t>Momentary Pushbutton, NC</w:t>
            </w:r>
          </w:p>
        </w:tc>
        <w:tc>
          <w:tcPr>
            <w:tcW w:w="1965" w:type="dxa"/>
            <w:vAlign w:val="center"/>
          </w:tcPr>
          <w:p w14:paraId="6DDAF13F" w14:textId="11EE0028" w:rsidR="00510E85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510E85" w14:paraId="5AB83C7A" w14:textId="77777777" w:rsidTr="00273CFB">
        <w:tc>
          <w:tcPr>
            <w:tcW w:w="525" w:type="dxa"/>
            <w:vAlign w:val="center"/>
          </w:tcPr>
          <w:p w14:paraId="5046ABD7" w14:textId="77777777" w:rsidR="00510E85" w:rsidRPr="00747642" w:rsidRDefault="00510E85" w:rsidP="00510E85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423B4134" w14:textId="658CB6A5" w:rsidR="00510E85" w:rsidRPr="0048588E" w:rsidRDefault="00510E85" w:rsidP="00510E85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70D60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AAFA2C0" wp14:editId="6247D140">
                  <wp:extent cx="1252728" cy="649224"/>
                  <wp:effectExtent l="0" t="0" r="508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728" cy="64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76414985" w14:textId="66662EA3" w:rsidR="00510E85" w:rsidRPr="00A63344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63344">
              <w:rPr>
                <w:rFonts w:ascii="Verdana" w:hAnsi="Verdana"/>
                <w:sz w:val="20"/>
                <w:szCs w:val="20"/>
                <w:highlight w:val="yellow"/>
              </w:rPr>
              <w:t>Selector Switch, Two Position</w:t>
            </w:r>
          </w:p>
        </w:tc>
        <w:tc>
          <w:tcPr>
            <w:tcW w:w="1965" w:type="dxa"/>
            <w:vAlign w:val="center"/>
          </w:tcPr>
          <w:p w14:paraId="41AE6728" w14:textId="2F83C6D1" w:rsidR="00510E85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510E85" w14:paraId="1907C6BC" w14:textId="77777777" w:rsidTr="00273CFB">
        <w:tc>
          <w:tcPr>
            <w:tcW w:w="525" w:type="dxa"/>
            <w:vAlign w:val="center"/>
          </w:tcPr>
          <w:p w14:paraId="103E0C91" w14:textId="77777777" w:rsidR="00510E85" w:rsidRPr="00747642" w:rsidRDefault="00510E85" w:rsidP="00510E85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3774BE77" w14:textId="1762A648" w:rsidR="00510E85" w:rsidRPr="0048588E" w:rsidRDefault="00510E85" w:rsidP="00510E85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273CF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6910041" wp14:editId="3E91E0C3">
                  <wp:extent cx="1124712" cy="43891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712" cy="438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14BBA005" w14:textId="0A1B08A6" w:rsidR="00510E85" w:rsidRPr="00A63344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63344">
              <w:rPr>
                <w:rFonts w:ascii="Verdana" w:hAnsi="Verdana"/>
                <w:sz w:val="20"/>
                <w:szCs w:val="20"/>
                <w:highlight w:val="yellow"/>
              </w:rPr>
              <w:t>Contacts, NO</w:t>
            </w:r>
          </w:p>
        </w:tc>
        <w:tc>
          <w:tcPr>
            <w:tcW w:w="1965" w:type="dxa"/>
            <w:vAlign w:val="center"/>
          </w:tcPr>
          <w:p w14:paraId="7CF6898C" w14:textId="13321ACC" w:rsidR="00510E85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510E85" w14:paraId="56C27F16" w14:textId="77777777" w:rsidTr="00273CFB">
        <w:tc>
          <w:tcPr>
            <w:tcW w:w="525" w:type="dxa"/>
            <w:vAlign w:val="center"/>
          </w:tcPr>
          <w:p w14:paraId="0101C67F" w14:textId="77777777" w:rsidR="00510E85" w:rsidRPr="00747642" w:rsidRDefault="00510E85" w:rsidP="00510E85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3C28978E" w14:textId="4EE12F34" w:rsidR="00510E85" w:rsidRPr="0048588E" w:rsidRDefault="00510E85" w:rsidP="00510E85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273CF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2E0F126" wp14:editId="2FDCABD1">
                  <wp:extent cx="1600200" cy="131673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316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7C4AFCDF" w14:textId="4CAB1651" w:rsidR="00510E85" w:rsidRPr="00A63344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63344">
              <w:rPr>
                <w:rFonts w:ascii="Verdana" w:hAnsi="Verdana"/>
                <w:sz w:val="20"/>
                <w:szCs w:val="20"/>
                <w:highlight w:val="yellow"/>
              </w:rPr>
              <w:t>Selector Switch, Three Position</w:t>
            </w:r>
          </w:p>
        </w:tc>
        <w:tc>
          <w:tcPr>
            <w:tcW w:w="1965" w:type="dxa"/>
            <w:vAlign w:val="center"/>
          </w:tcPr>
          <w:p w14:paraId="63D3FDF5" w14:textId="593AE724" w:rsidR="00510E85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510E85" w14:paraId="28C01365" w14:textId="77777777" w:rsidTr="00273CFB">
        <w:tc>
          <w:tcPr>
            <w:tcW w:w="525" w:type="dxa"/>
            <w:vAlign w:val="center"/>
          </w:tcPr>
          <w:p w14:paraId="2835D301" w14:textId="77777777" w:rsidR="00510E85" w:rsidRPr="00747642" w:rsidRDefault="00510E85" w:rsidP="00510E85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33EC90F3" w14:textId="6DD7AF8B" w:rsidR="00510E85" w:rsidRPr="00273CFB" w:rsidRDefault="00510E85" w:rsidP="00510E85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273CF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1545D11" wp14:editId="06766980">
                  <wp:extent cx="1243584" cy="338328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584" cy="338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15818DFA" w14:textId="1F699B29" w:rsidR="00510E85" w:rsidRPr="00A63344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63344">
              <w:rPr>
                <w:rFonts w:ascii="Verdana" w:hAnsi="Verdana"/>
                <w:sz w:val="20"/>
                <w:szCs w:val="20"/>
                <w:highlight w:val="yellow"/>
              </w:rPr>
              <w:t>Pushbutton, Mushroom Head</w:t>
            </w:r>
          </w:p>
        </w:tc>
        <w:tc>
          <w:tcPr>
            <w:tcW w:w="1965" w:type="dxa"/>
            <w:vAlign w:val="center"/>
          </w:tcPr>
          <w:p w14:paraId="26305F2D" w14:textId="7EFD96EA" w:rsidR="00510E85" w:rsidRDefault="00510E85" w:rsidP="00510E8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</w:tbl>
    <w:p w14:paraId="0619DB9A" w14:textId="7A11D151" w:rsidR="00D71C66" w:rsidRDefault="00D71C66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tbl>
      <w:tblPr>
        <w:tblStyle w:val="TableGrid1"/>
        <w:tblW w:w="9450" w:type="dxa"/>
        <w:tblInd w:w="625" w:type="dxa"/>
        <w:tblLook w:val="04A0" w:firstRow="1" w:lastRow="0" w:firstColumn="1" w:lastColumn="0" w:noHBand="0" w:noVBand="1"/>
      </w:tblPr>
      <w:tblGrid>
        <w:gridCol w:w="2160"/>
        <w:gridCol w:w="2250"/>
        <w:gridCol w:w="2160"/>
        <w:gridCol w:w="2880"/>
      </w:tblGrid>
      <w:tr w:rsidR="00273CFB" w:rsidRPr="00273CFB" w14:paraId="4E5C78A4" w14:textId="77777777" w:rsidTr="00152448">
        <w:trPr>
          <w:trHeight w:val="467"/>
        </w:trPr>
        <w:tc>
          <w:tcPr>
            <w:tcW w:w="2160" w:type="dxa"/>
            <w:vAlign w:val="center"/>
          </w:tcPr>
          <w:p w14:paraId="7DC52098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Momentary </w:t>
            </w:r>
            <w:r w:rsidRPr="00273CFB">
              <w:rPr>
                <w:rFonts w:ascii="Verdana" w:hAnsi="Verdana"/>
                <w:sz w:val="20"/>
                <w:szCs w:val="20"/>
              </w:rPr>
              <w:t>Pushbutton, NO</w:t>
            </w:r>
          </w:p>
        </w:tc>
        <w:tc>
          <w:tcPr>
            <w:tcW w:w="2250" w:type="dxa"/>
            <w:vAlign w:val="center"/>
          </w:tcPr>
          <w:p w14:paraId="0E80572A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Pilot Light</w:t>
            </w:r>
          </w:p>
        </w:tc>
        <w:tc>
          <w:tcPr>
            <w:tcW w:w="2160" w:type="dxa"/>
            <w:vAlign w:val="center"/>
          </w:tcPr>
          <w:p w14:paraId="6C9CA81E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Contacts, NC</w:t>
            </w:r>
          </w:p>
        </w:tc>
        <w:tc>
          <w:tcPr>
            <w:tcW w:w="2880" w:type="dxa"/>
            <w:vAlign w:val="center"/>
          </w:tcPr>
          <w:p w14:paraId="50EA7A23" w14:textId="23F87ED1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Selector Switch</w:t>
            </w:r>
            <w:r w:rsidR="00510E85">
              <w:rPr>
                <w:rFonts w:ascii="Verdana" w:hAnsi="Verdana"/>
                <w:sz w:val="20"/>
                <w:szCs w:val="20"/>
              </w:rPr>
              <w:t>, Two Position</w:t>
            </w:r>
          </w:p>
        </w:tc>
      </w:tr>
      <w:tr w:rsidR="00273CFB" w:rsidRPr="00273CFB" w14:paraId="6CC804F3" w14:textId="77777777" w:rsidTr="00152448">
        <w:trPr>
          <w:trHeight w:val="530"/>
        </w:trPr>
        <w:tc>
          <w:tcPr>
            <w:tcW w:w="2160" w:type="dxa"/>
            <w:vAlign w:val="center"/>
          </w:tcPr>
          <w:p w14:paraId="4C8D02F2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Momentary </w:t>
            </w:r>
            <w:r w:rsidRPr="00273CFB">
              <w:rPr>
                <w:rFonts w:ascii="Verdana" w:hAnsi="Verdana"/>
                <w:sz w:val="20"/>
                <w:szCs w:val="20"/>
              </w:rPr>
              <w:t>Pushbutton, NC</w:t>
            </w:r>
          </w:p>
        </w:tc>
        <w:tc>
          <w:tcPr>
            <w:tcW w:w="2250" w:type="dxa"/>
            <w:vAlign w:val="center"/>
          </w:tcPr>
          <w:p w14:paraId="58B6CFCF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Pilot Light, Green</w:t>
            </w:r>
          </w:p>
        </w:tc>
        <w:tc>
          <w:tcPr>
            <w:tcW w:w="2160" w:type="dxa"/>
            <w:vAlign w:val="center"/>
          </w:tcPr>
          <w:p w14:paraId="784F267E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Coil</w:t>
            </w:r>
          </w:p>
        </w:tc>
        <w:tc>
          <w:tcPr>
            <w:tcW w:w="2880" w:type="dxa"/>
            <w:vAlign w:val="center"/>
          </w:tcPr>
          <w:p w14:paraId="0F849801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 xml:space="preserve">Selector Switch, </w:t>
            </w:r>
            <w:r w:rsidRPr="00273CFB">
              <w:rPr>
                <w:rFonts w:ascii="Verdana" w:hAnsi="Verdana"/>
                <w:sz w:val="20"/>
                <w:szCs w:val="20"/>
              </w:rPr>
              <w:br/>
              <w:t>Two Position, Dual Action</w:t>
            </w:r>
          </w:p>
        </w:tc>
      </w:tr>
      <w:tr w:rsidR="00273CFB" w:rsidRPr="00273CFB" w14:paraId="18B4098C" w14:textId="77777777" w:rsidTr="00152448">
        <w:trPr>
          <w:trHeight w:val="620"/>
        </w:trPr>
        <w:tc>
          <w:tcPr>
            <w:tcW w:w="2160" w:type="dxa"/>
            <w:vAlign w:val="center"/>
          </w:tcPr>
          <w:p w14:paraId="5072CD05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Momentary </w:t>
            </w:r>
            <w:r w:rsidRPr="00273CFB">
              <w:rPr>
                <w:rFonts w:ascii="Verdana" w:hAnsi="Verdana"/>
                <w:sz w:val="20"/>
                <w:szCs w:val="20"/>
              </w:rPr>
              <w:t xml:space="preserve">Pushbutton, </w:t>
            </w:r>
            <w:r w:rsidRPr="00273CFB">
              <w:rPr>
                <w:rFonts w:ascii="Verdana" w:hAnsi="Verdana"/>
                <w:sz w:val="20"/>
                <w:szCs w:val="20"/>
              </w:rPr>
              <w:br/>
              <w:t>Dual Action</w:t>
            </w:r>
          </w:p>
        </w:tc>
        <w:tc>
          <w:tcPr>
            <w:tcW w:w="2250" w:type="dxa"/>
            <w:vAlign w:val="center"/>
          </w:tcPr>
          <w:p w14:paraId="5F3024A3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Contacts, NO</w:t>
            </w:r>
          </w:p>
        </w:tc>
        <w:tc>
          <w:tcPr>
            <w:tcW w:w="2160" w:type="dxa"/>
            <w:vAlign w:val="center"/>
          </w:tcPr>
          <w:p w14:paraId="54FA69AA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Pushbutton, Mushroom Head</w:t>
            </w:r>
          </w:p>
        </w:tc>
        <w:tc>
          <w:tcPr>
            <w:tcW w:w="2880" w:type="dxa"/>
            <w:vAlign w:val="center"/>
          </w:tcPr>
          <w:p w14:paraId="25B4808B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Selector Switch, Three Position</w:t>
            </w:r>
          </w:p>
        </w:tc>
      </w:tr>
    </w:tbl>
    <w:p w14:paraId="7B697FB8" w14:textId="3E5947F4" w:rsidR="00273CFB" w:rsidRPr="005915F6" w:rsidRDefault="00273CFB" w:rsidP="00A63344">
      <w:pPr>
        <w:spacing w:before="36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955AABC" w14:textId="61628815" w:rsidR="00273CFB" w:rsidRDefault="00670A1F" w:rsidP="00A63344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137F9" wp14:editId="53CACFEC">
                <wp:simplePos x="0" y="0"/>
                <wp:positionH relativeFrom="column">
                  <wp:posOffset>-233680</wp:posOffset>
                </wp:positionH>
                <wp:positionV relativeFrom="paragraph">
                  <wp:posOffset>466090</wp:posOffset>
                </wp:positionV>
                <wp:extent cx="360680" cy="274320"/>
                <wp:effectExtent l="0" t="0" r="229870" b="240030"/>
                <wp:wrapNone/>
                <wp:docPr id="21" name="Callout: 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74320"/>
                        </a:xfrm>
                        <a:prstGeom prst="borderCallout1">
                          <a:avLst>
                            <a:gd name="adj1" fmla="val 46528"/>
                            <a:gd name="adj2" fmla="val 105752"/>
                            <a:gd name="adj3" fmla="val 182869"/>
                            <a:gd name="adj4" fmla="val 156033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8C288" w14:textId="144C09BB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137F9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21" o:spid="_x0000_s1026" type="#_x0000_t47" style="position:absolute;left:0;text-align:left;margin-left:-18.4pt;margin-top:36.7pt;width:28.4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" adj="33703,39500,22842,10050" fillcolor="#fff2cc [663]" strokecolor="#1f4d78 [1604]" strokeweight="1pt">
                <v:textbox>
                  <w:txbxContent>
                    <w:p w14:paraId="4D88C288" w14:textId="144C09BB" w:rsidR="00670A1F" w:rsidRPr="00670A1F" w:rsidRDefault="00670A1F" w:rsidP="00670A1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70A1F">
                        <w:rPr>
                          <w:color w:val="000000" w:themeColor="text1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273CFB">
        <w:rPr>
          <w:rFonts w:ascii="Verdana" w:hAnsi="Verdana"/>
          <w:sz w:val="20"/>
          <w:szCs w:val="20"/>
        </w:rPr>
        <w:t>List the components of a ladder diagram.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624"/>
      </w:tblGrid>
      <w:tr w:rsidR="00ED495A" w14:paraId="7B437918" w14:textId="77777777" w:rsidTr="00670A1F">
        <w:tc>
          <w:tcPr>
            <w:tcW w:w="6096" w:type="dxa"/>
            <w:vAlign w:val="center"/>
          </w:tcPr>
          <w:p w14:paraId="5D6E5CE6" w14:textId="1A2B8BF9" w:rsidR="00ED495A" w:rsidRDefault="00670A1F" w:rsidP="00273CFB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AB0081" wp14:editId="67A3C3C0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1274445</wp:posOffset>
                      </wp:positionV>
                      <wp:extent cx="360680" cy="274320"/>
                      <wp:effectExtent l="247650" t="361950" r="20320" b="11430"/>
                      <wp:wrapNone/>
                      <wp:docPr id="22" name="Callout: Lin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249680" y="8925560"/>
                                <a:ext cx="360680" cy="274320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-133796"/>
                                  <a:gd name="adj4" fmla="val -63685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1DFA4A" w14:textId="18C2188A" w:rsidR="00670A1F" w:rsidRPr="00670A1F" w:rsidRDefault="00670A1F" w:rsidP="00670A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0A1F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B0081" id="Callout: Line 22" o:spid="_x0000_s1027" type="#_x0000_t47" style="position:absolute;margin-left:39pt;margin-top:100.35pt;width:28.4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" adj="-13756,-28900" fillcolor="#fff2cc [663]" strokecolor="#1f4d78 [1604]" strokeweight="1pt">
                      <v:textbox>
                        <w:txbxContent>
                          <w:p w14:paraId="441DFA4A" w14:textId="18C2188A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E88087B" wp14:editId="2AA35C61">
                      <wp:simplePos x="0" y="0"/>
                      <wp:positionH relativeFrom="column">
                        <wp:posOffset>2679700</wp:posOffset>
                      </wp:positionH>
                      <wp:positionV relativeFrom="paragraph">
                        <wp:posOffset>1203325</wp:posOffset>
                      </wp:positionV>
                      <wp:extent cx="360680" cy="274320"/>
                      <wp:effectExtent l="438150" t="571500" r="20320" b="11430"/>
                      <wp:wrapNone/>
                      <wp:docPr id="25" name="Callout: Lin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434080" y="8854440"/>
                                <a:ext cx="360680" cy="274320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-211574"/>
                                  <a:gd name="adj4" fmla="val -118614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7A75BE" w14:textId="7A317EF6" w:rsidR="00670A1F" w:rsidRPr="00670A1F" w:rsidRDefault="00670A1F" w:rsidP="00670A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0A1F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88087B" id="Callout: Line 25" o:spid="_x0000_s1028" type="#_x0000_t47" style="position:absolute;margin-left:211pt;margin-top:94.75pt;width:28.4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" adj="-25621,-45700" fillcolor="#fff2cc [663]" strokecolor="#1f4d78 [1604]" strokeweight="1pt">
                      <v:textbox>
                        <w:txbxContent>
                          <w:p w14:paraId="787A75BE" w14:textId="7A317EF6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7DB7C4B" wp14:editId="0ABB8BEB">
                      <wp:simplePos x="0" y="0"/>
                      <wp:positionH relativeFrom="column">
                        <wp:posOffset>2120900</wp:posOffset>
                      </wp:positionH>
                      <wp:positionV relativeFrom="paragraph">
                        <wp:posOffset>-117475</wp:posOffset>
                      </wp:positionV>
                      <wp:extent cx="360680" cy="274320"/>
                      <wp:effectExtent l="95250" t="0" r="20320" b="392430"/>
                      <wp:wrapNone/>
                      <wp:docPr id="24" name="Callout: Lin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75280" y="7533640"/>
                                <a:ext cx="360680" cy="274320"/>
                              </a:xfrm>
                              <a:prstGeom prst="borderCallout1">
                                <a:avLst>
                                  <a:gd name="adj1" fmla="val 105787"/>
                                  <a:gd name="adj2" fmla="val 32512"/>
                                  <a:gd name="adj3" fmla="val 238426"/>
                                  <a:gd name="adj4" fmla="val -22840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861E0" w14:textId="75C11172" w:rsidR="00670A1F" w:rsidRPr="00670A1F" w:rsidRDefault="00670A1F" w:rsidP="00670A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0A1F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B7C4B" id="Callout: Line 24" o:spid="_x0000_s1029" type="#_x0000_t47" style="position:absolute;margin-left:167pt;margin-top:-9.25pt;width:28.4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" adj="-4933,51500,7023,22850" fillcolor="#fff2cc [663]" strokecolor="#1f4d78 [1604]" strokeweight="1pt">
                      <v:textbox>
                        <w:txbxContent>
                          <w:p w14:paraId="11D861E0" w14:textId="75C11172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59B924" wp14:editId="38764F98">
                      <wp:simplePos x="0" y="0"/>
                      <wp:positionH relativeFrom="column">
                        <wp:posOffset>1755140</wp:posOffset>
                      </wp:positionH>
                      <wp:positionV relativeFrom="paragraph">
                        <wp:posOffset>1050925</wp:posOffset>
                      </wp:positionV>
                      <wp:extent cx="360680" cy="274320"/>
                      <wp:effectExtent l="266700" t="247650" r="20320" b="11430"/>
                      <wp:wrapNone/>
                      <wp:docPr id="23" name="Callout: Lin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509520" y="8702040"/>
                                <a:ext cx="360680" cy="274320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-87500"/>
                                  <a:gd name="adj4" fmla="val -70727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03C19A" w14:textId="0533F24B" w:rsidR="00670A1F" w:rsidRPr="00670A1F" w:rsidRDefault="00670A1F" w:rsidP="00670A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0A1F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59B924" id="Callout: Line 23" o:spid="_x0000_s1030" type="#_x0000_t47" style="position:absolute;margin-left:138.2pt;margin-top:82.75pt;width:28.4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" adj="-15277,-18900" fillcolor="#fff2cc [663]" strokecolor="#1f4d78 [1604]" strokeweight="1pt">
                      <v:textbox>
                        <w:txbxContent>
                          <w:p w14:paraId="6E03C19A" w14:textId="0533F24B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E58A28" wp14:editId="13A59CB6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-92075</wp:posOffset>
                      </wp:positionV>
                      <wp:extent cx="360680" cy="274320"/>
                      <wp:effectExtent l="361950" t="0" r="20320" b="11430"/>
                      <wp:wrapNone/>
                      <wp:docPr id="20" name="Callout: Lin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635760" y="7711440"/>
                                <a:ext cx="360680" cy="274320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79167"/>
                                  <a:gd name="adj4" fmla="val -97488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80DD14" w14:textId="21C0DB46" w:rsidR="00670A1F" w:rsidRPr="00670A1F" w:rsidRDefault="00670A1F" w:rsidP="00670A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0A1F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58A28" id="Callout: Line 20" o:spid="_x0000_s1031" type="#_x0000_t47" style="position:absolute;margin-left:69.4pt;margin-top:-7.25pt;width:28.4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" adj="-21057,17100" fillcolor="#fff2cc [663]" strokecolor="#1f4d78 [1604]" strokeweight="1pt">
                      <v:textbox>
                        <w:txbxContent>
                          <w:p w14:paraId="1E80DD14" w14:textId="21C0DB46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ED495A" w:rsidRPr="00ED495A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B2692C7" wp14:editId="6B7E82D2">
                  <wp:extent cx="3733800" cy="11277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12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4" w:type="dxa"/>
          </w:tcPr>
          <w:p w14:paraId="31A88E42" w14:textId="0FB70BB9" w:rsid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Terminal #</w:t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="00510E85" w:rsidRPr="00510E85">
              <w:rPr>
                <w:rFonts w:ascii="Verdana" w:hAnsi="Verdana"/>
                <w:sz w:val="20"/>
                <w:szCs w:val="20"/>
                <w:highlight w:val="yellow"/>
              </w:rPr>
              <w:t>D</w:t>
            </w:r>
          </w:p>
          <w:p w14:paraId="2DC6A615" w14:textId="283C042B" w:rsid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Rung</w:t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="00510E85" w:rsidRPr="00510E85">
              <w:rPr>
                <w:rFonts w:ascii="Verdana" w:hAnsi="Verdana"/>
                <w:sz w:val="20"/>
                <w:szCs w:val="20"/>
                <w:highlight w:val="yellow"/>
              </w:rPr>
              <w:t>F</w:t>
            </w:r>
          </w:p>
          <w:p w14:paraId="6898183C" w14:textId="2FFFA76C" w:rsid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Wire #</w:t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="00510E85" w:rsidRPr="00510E85">
              <w:rPr>
                <w:rFonts w:ascii="Verdana" w:hAnsi="Verdana"/>
                <w:sz w:val="20"/>
                <w:szCs w:val="20"/>
                <w:highlight w:val="yellow"/>
              </w:rPr>
              <w:t>E</w:t>
            </w:r>
          </w:p>
          <w:p w14:paraId="361B523E" w14:textId="466DC2D2" w:rsid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Control Voltage</w:t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="00510E85" w:rsidRPr="00510E85">
              <w:rPr>
                <w:rFonts w:ascii="Verdana" w:hAnsi="Verdana"/>
                <w:sz w:val="20"/>
                <w:szCs w:val="20"/>
                <w:highlight w:val="yellow"/>
              </w:rPr>
              <w:t>A</w:t>
            </w:r>
          </w:p>
          <w:p w14:paraId="3FD9FB94" w14:textId="22FDC5CC" w:rsid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Rail</w:t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="00510E85" w:rsidRPr="00510E85">
              <w:rPr>
                <w:rFonts w:ascii="Verdana" w:hAnsi="Verdana"/>
                <w:sz w:val="20"/>
                <w:szCs w:val="20"/>
                <w:highlight w:val="yellow"/>
              </w:rPr>
              <w:t>C</w:t>
            </w:r>
          </w:p>
          <w:p w14:paraId="6DEEBFDD" w14:textId="37B5688A" w:rsidR="00ED495A" w:rsidRP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Rung #</w:t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="00510E85" w:rsidRPr="00510E85">
              <w:rPr>
                <w:rFonts w:ascii="Verdana" w:hAnsi="Verdana"/>
                <w:sz w:val="20"/>
                <w:szCs w:val="20"/>
                <w:highlight w:val="yellow"/>
              </w:rPr>
              <w:t>B</w:t>
            </w:r>
          </w:p>
        </w:tc>
      </w:tr>
    </w:tbl>
    <w:p w14:paraId="0DA5D423" w14:textId="44113638" w:rsidR="00273CFB" w:rsidRDefault="00273CFB" w:rsidP="00ED495A">
      <w:pPr>
        <w:tabs>
          <w:tab w:val="left" w:pos="2026"/>
        </w:tabs>
        <w:spacing w:after="0"/>
        <w:ind w:left="360"/>
        <w:rPr>
          <w:rFonts w:ascii="Verdana" w:hAnsi="Verdana"/>
          <w:sz w:val="20"/>
          <w:szCs w:val="20"/>
        </w:rPr>
      </w:pPr>
    </w:p>
    <w:sectPr w:rsidR="00273CFB" w:rsidSect="00E013AA">
      <w:headerReference w:type="first" r:id="rId26"/>
      <w:footerReference w:type="first" r:id="rId2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CDD1A" w14:textId="77777777" w:rsidR="007C394E" w:rsidRDefault="007C394E" w:rsidP="005B3A86">
      <w:pPr>
        <w:spacing w:after="0" w:line="240" w:lineRule="auto"/>
      </w:pPr>
      <w:r>
        <w:separator/>
      </w:r>
    </w:p>
  </w:endnote>
  <w:endnote w:type="continuationSeparator" w:id="0">
    <w:p w14:paraId="7A18AB6E" w14:textId="77777777" w:rsidR="007C394E" w:rsidRDefault="007C394E" w:rsidP="005B3A86">
      <w:pPr>
        <w:spacing w:after="0" w:line="240" w:lineRule="auto"/>
      </w:pPr>
      <w:r>
        <w:continuationSeparator/>
      </w:r>
    </w:p>
  </w:endnote>
  <w:endnote w:type="continuationNotice" w:id="1">
    <w:p w14:paraId="7BF70136" w14:textId="77777777" w:rsidR="007C394E" w:rsidRDefault="007C39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4329C" w14:textId="28B8CDF7" w:rsidR="00570D60" w:rsidRPr="007C2507" w:rsidRDefault="00570D60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556BF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556BF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556BF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556BF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F0D9D" w14:textId="5D1ABB9B" w:rsidR="00570D60" w:rsidRPr="007C2507" w:rsidRDefault="00570D6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556BF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556BF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556BF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556BF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9AE05" w14:textId="628588E0" w:rsidR="00570D60" w:rsidRPr="007C2507" w:rsidRDefault="00570D6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556BF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556BF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556BF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556BF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562955B3" w:rsidR="00E013AA" w:rsidRPr="005D621A" w:rsidRDefault="00741B58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A556BF">
      <w:rPr>
        <w:rFonts w:ascii="BankGothic Lt BT" w:hAnsi="BankGothic Lt BT"/>
        <w:caps/>
        <w:sz w:val="16"/>
        <w:szCs w:val="18"/>
      </w:rPr>
      <w:t>Test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A556BF">
      <w:rPr>
        <w:rFonts w:ascii="BankGothic Lt BT" w:hAnsi="BankGothic Lt BT"/>
        <w:caps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A556BF">
      <w:rPr>
        <w:rFonts w:ascii="BankGothic Lt BT" w:hAnsi="BankGothic Lt BT"/>
        <w:caps/>
        <w:sz w:val="16"/>
        <w:szCs w:val="18"/>
      </w:rPr>
      <w:t>Electrical Technology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556BF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E0FC7" w14:textId="77777777" w:rsidR="007C394E" w:rsidRDefault="007C394E" w:rsidP="005B3A86">
      <w:pPr>
        <w:spacing w:after="0" w:line="240" w:lineRule="auto"/>
      </w:pPr>
      <w:r>
        <w:separator/>
      </w:r>
    </w:p>
  </w:footnote>
  <w:footnote w:type="continuationSeparator" w:id="0">
    <w:p w14:paraId="4FBBE99B" w14:textId="77777777" w:rsidR="007C394E" w:rsidRDefault="007C394E" w:rsidP="005B3A86">
      <w:pPr>
        <w:spacing w:after="0" w:line="240" w:lineRule="auto"/>
      </w:pPr>
      <w:r>
        <w:continuationSeparator/>
      </w:r>
    </w:p>
  </w:footnote>
  <w:footnote w:type="continuationNotice" w:id="1">
    <w:p w14:paraId="7D252A73" w14:textId="77777777" w:rsidR="007C394E" w:rsidRDefault="007C39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EDCDD" w14:textId="6F439E46" w:rsidR="00570D60" w:rsidRPr="007C2507" w:rsidRDefault="00570D6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556BF">
      <w:rPr>
        <w:rFonts w:ascii="BankGothic Lt BT" w:hAnsi="BankGothic Lt BT"/>
        <w:caps/>
        <w:sz w:val="24"/>
        <w:szCs w:val="24"/>
      </w:rPr>
      <w:t>NEMA Symbols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8BDA89" w14:textId="312E3C7A" w:rsidR="00570D60" w:rsidRPr="00463672" w:rsidRDefault="00570D60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A556BF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A556BF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57FE" w14:textId="17B9D010" w:rsidR="00570D60" w:rsidRPr="007C2507" w:rsidRDefault="00570D6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556BF">
      <w:rPr>
        <w:rFonts w:ascii="BankGothic Lt BT" w:hAnsi="BankGothic Lt BT"/>
        <w:caps/>
        <w:sz w:val="24"/>
        <w:szCs w:val="24"/>
      </w:rPr>
      <w:t>NEMA Symbols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7599645" w14:textId="5E9D7E7C" w:rsidR="00570D60" w:rsidRPr="000154E9" w:rsidRDefault="00570D6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556BF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556BF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570D60" w14:paraId="58A3F503" w14:textId="77777777" w:rsidTr="00E130F3">
      <w:tc>
        <w:tcPr>
          <w:tcW w:w="630" w:type="dxa"/>
        </w:tcPr>
        <w:p w14:paraId="63F21BDA" w14:textId="77777777" w:rsidR="00570D60" w:rsidRDefault="00570D6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92616B1" wp14:editId="0541530E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2369EA" w14:textId="31730977" w:rsidR="00570D60" w:rsidRPr="007C2507" w:rsidRDefault="00570D6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A556BF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BA3092E" w14:textId="77777777" w:rsidR="00570D60" w:rsidRDefault="00570D6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61BEFE4" wp14:editId="68CED35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FB62FC" w14:textId="77777777" w:rsidR="00570D60" w:rsidRPr="00B025CF" w:rsidRDefault="00570D60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4880C63A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A556BF">
      <w:rPr>
        <w:rFonts w:ascii="BankGothic Lt BT" w:hAnsi="BankGothic Lt BT"/>
        <w:caps/>
        <w:sz w:val="24"/>
        <w:szCs w:val="24"/>
      </w:rPr>
      <w:t>NEMA Symbols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24B9140B" w:rsidR="000154E9" w:rsidRPr="00741B58" w:rsidRDefault="008975D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A556BF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="000154E9"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A556BF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D425B3"/>
    <w:multiLevelType w:val="hybridMultilevel"/>
    <w:tmpl w:val="4D5C4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21"/>
  </w:num>
  <w:num w:numId="5">
    <w:abstractNumId w:val="3"/>
  </w:num>
  <w:num w:numId="6">
    <w:abstractNumId w:val="19"/>
  </w:num>
  <w:num w:numId="7">
    <w:abstractNumId w:val="23"/>
  </w:num>
  <w:num w:numId="8">
    <w:abstractNumId w:val="10"/>
  </w:num>
  <w:num w:numId="9">
    <w:abstractNumId w:val="17"/>
  </w:num>
  <w:num w:numId="10">
    <w:abstractNumId w:val="14"/>
  </w:num>
  <w:num w:numId="11">
    <w:abstractNumId w:val="18"/>
  </w:num>
  <w:num w:numId="12">
    <w:abstractNumId w:val="13"/>
  </w:num>
  <w:num w:numId="13">
    <w:abstractNumId w:val="16"/>
  </w:num>
  <w:num w:numId="14">
    <w:abstractNumId w:val="7"/>
  </w:num>
  <w:num w:numId="15">
    <w:abstractNumId w:val="11"/>
  </w:num>
  <w:num w:numId="16">
    <w:abstractNumId w:val="22"/>
  </w:num>
  <w:num w:numId="17">
    <w:abstractNumId w:val="0"/>
  </w:num>
  <w:num w:numId="18">
    <w:abstractNumId w:val="8"/>
  </w:num>
  <w:num w:numId="19">
    <w:abstractNumId w:val="15"/>
  </w:num>
  <w:num w:numId="20">
    <w:abstractNumId w:val="4"/>
  </w:num>
  <w:num w:numId="21">
    <w:abstractNumId w:val="1"/>
  </w:num>
  <w:num w:numId="22">
    <w:abstractNumId w:val="20"/>
  </w:num>
  <w:num w:numId="23">
    <w:abstractNumId w:val="24"/>
  </w:num>
  <w:num w:numId="24">
    <w:abstractNumId w:val="1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mirrorMargins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73CFB"/>
    <w:rsid w:val="00283A01"/>
    <w:rsid w:val="00295358"/>
    <w:rsid w:val="00297143"/>
    <w:rsid w:val="002C1E06"/>
    <w:rsid w:val="002D5866"/>
    <w:rsid w:val="002E22BE"/>
    <w:rsid w:val="00306901"/>
    <w:rsid w:val="00307505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4663E"/>
    <w:rsid w:val="0045643F"/>
    <w:rsid w:val="00462A2B"/>
    <w:rsid w:val="00463672"/>
    <w:rsid w:val="00463D7B"/>
    <w:rsid w:val="00467565"/>
    <w:rsid w:val="00472F8B"/>
    <w:rsid w:val="00480066"/>
    <w:rsid w:val="0048588E"/>
    <w:rsid w:val="004861DB"/>
    <w:rsid w:val="00490C6C"/>
    <w:rsid w:val="004927C6"/>
    <w:rsid w:val="004955FD"/>
    <w:rsid w:val="004A21FA"/>
    <w:rsid w:val="004C66D6"/>
    <w:rsid w:val="004D2056"/>
    <w:rsid w:val="004D3BAE"/>
    <w:rsid w:val="00510E85"/>
    <w:rsid w:val="00517F65"/>
    <w:rsid w:val="00517F9F"/>
    <w:rsid w:val="005401EC"/>
    <w:rsid w:val="0054235F"/>
    <w:rsid w:val="005501CC"/>
    <w:rsid w:val="00561F05"/>
    <w:rsid w:val="0056211D"/>
    <w:rsid w:val="00570D60"/>
    <w:rsid w:val="00585D29"/>
    <w:rsid w:val="00590007"/>
    <w:rsid w:val="005908F9"/>
    <w:rsid w:val="005915F6"/>
    <w:rsid w:val="005B3A86"/>
    <w:rsid w:val="005C1B67"/>
    <w:rsid w:val="005C5AB9"/>
    <w:rsid w:val="005E3C22"/>
    <w:rsid w:val="00600EAD"/>
    <w:rsid w:val="00610740"/>
    <w:rsid w:val="00613CEA"/>
    <w:rsid w:val="00613E4E"/>
    <w:rsid w:val="0063102B"/>
    <w:rsid w:val="00640F01"/>
    <w:rsid w:val="00652636"/>
    <w:rsid w:val="00652C9A"/>
    <w:rsid w:val="00652F4C"/>
    <w:rsid w:val="00661207"/>
    <w:rsid w:val="00662E44"/>
    <w:rsid w:val="00670A1F"/>
    <w:rsid w:val="006720A7"/>
    <w:rsid w:val="00672291"/>
    <w:rsid w:val="0067657F"/>
    <w:rsid w:val="00681475"/>
    <w:rsid w:val="006A6D79"/>
    <w:rsid w:val="006B5940"/>
    <w:rsid w:val="006C0093"/>
    <w:rsid w:val="006C7D6B"/>
    <w:rsid w:val="006D0149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41B58"/>
    <w:rsid w:val="0074594A"/>
    <w:rsid w:val="00747642"/>
    <w:rsid w:val="0075695D"/>
    <w:rsid w:val="00767B9F"/>
    <w:rsid w:val="00771D18"/>
    <w:rsid w:val="007801EC"/>
    <w:rsid w:val="00784EF5"/>
    <w:rsid w:val="007940C2"/>
    <w:rsid w:val="00795744"/>
    <w:rsid w:val="007C0BE0"/>
    <w:rsid w:val="007C2507"/>
    <w:rsid w:val="007C394E"/>
    <w:rsid w:val="007D33A1"/>
    <w:rsid w:val="007F7159"/>
    <w:rsid w:val="007F7848"/>
    <w:rsid w:val="00810774"/>
    <w:rsid w:val="0081251C"/>
    <w:rsid w:val="008201D6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8F475B"/>
    <w:rsid w:val="009055E4"/>
    <w:rsid w:val="009141ED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556BF"/>
    <w:rsid w:val="00A63344"/>
    <w:rsid w:val="00A633BC"/>
    <w:rsid w:val="00A66693"/>
    <w:rsid w:val="00A71971"/>
    <w:rsid w:val="00A765D5"/>
    <w:rsid w:val="00A90D05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08E0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A78BB"/>
    <w:rsid w:val="00CB3D05"/>
    <w:rsid w:val="00CB5A57"/>
    <w:rsid w:val="00CB5F0C"/>
    <w:rsid w:val="00CB6495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495A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60"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27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eader" Target="header3.xml"/><Relationship Id="rId25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9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2.emf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2.xml"/><Relationship Id="rId22" Type="http://schemas.openxmlformats.org/officeDocument/2006/relationships/image" Target="media/image11.emf"/><Relationship Id="rId27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11</TotalTime>
  <Pages>2</Pages>
  <Words>313</Words>
  <Characters>1639</Characters>
  <Application>Microsoft Office Word</Application>
  <DocSecurity>0</DocSecurity>
  <Lines>71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2018-08-30T15:18:00Z</cp:lastPrinted>
  <dcterms:created xsi:type="dcterms:W3CDTF">2018-08-30T15:20:00Z</dcterms:created>
  <dcterms:modified xsi:type="dcterms:W3CDTF">2018-09-04T15:04:00Z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NEMA Symbols</vt:lpwstr>
  </property>
  <property fmtid="{D5CDD505-2E9C-101B-9397-08002B2CF9AE}" pid="4" name="DocNum">
    <vt:i4>1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