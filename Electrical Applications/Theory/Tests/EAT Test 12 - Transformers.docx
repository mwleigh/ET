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A7955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81F68">
        <w:rPr>
          <w:rFonts w:ascii="Verdana" w:hAnsi="Verdana"/>
          <w:b/>
          <w:sz w:val="24"/>
          <w:szCs w:val="24"/>
        </w:rPr>
        <w:t>Transformers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7F5C5B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11096855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0126DB">
        <w:rPr>
          <w:rFonts w:ascii="Verdana" w:hAnsi="Verdana"/>
          <w:sz w:val="20"/>
          <w:szCs w:val="20"/>
        </w:rPr>
        <w:t>a</w:t>
      </w:r>
      <w:r w:rsidR="00B81F68">
        <w:rPr>
          <w:rFonts w:ascii="Verdana" w:hAnsi="Verdana"/>
          <w:sz w:val="20"/>
          <w:szCs w:val="20"/>
        </w:rPr>
        <w:t xml:space="preserve"> transformers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798EEF0B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>various voltage,</w:t>
      </w:r>
      <w:r w:rsidR="00766322">
        <w:rPr>
          <w:rFonts w:ascii="Verdana" w:hAnsi="Verdana"/>
          <w:sz w:val="20"/>
          <w:szCs w:val="20"/>
        </w:rPr>
        <w:t xml:space="preserve"> current </w:t>
      </w:r>
      <w:r w:rsidR="00B81F68">
        <w:rPr>
          <w:rFonts w:ascii="Verdana" w:hAnsi="Verdana"/>
          <w:sz w:val="20"/>
          <w:szCs w:val="20"/>
        </w:rPr>
        <w:t xml:space="preserve">and apparent power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7A834CD4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B81F68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13F86545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Increasing the turns ratio in the secondary of a transformer will:</w:t>
      </w:r>
    </w:p>
    <w:p w14:paraId="3B51B613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power in the primary</w:t>
      </w:r>
    </w:p>
    <w:p w14:paraId="48C2BE9C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current in the secondary</w:t>
      </w:r>
    </w:p>
    <w:p w14:paraId="721739FD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voltage in the secondary</w:t>
      </w:r>
    </w:p>
    <w:p w14:paraId="00189E84" w14:textId="77777777" w:rsidR="00B81F68" w:rsidRPr="00B81F68" w:rsidRDefault="00B81F68" w:rsidP="00356923">
      <w:pPr>
        <w:pStyle w:val="ListParagraph"/>
        <w:numPr>
          <w:ilvl w:val="0"/>
          <w:numId w:val="3"/>
        </w:numPr>
        <w:spacing w:before="120" w:after="120" w:line="240" w:lineRule="auto"/>
        <w:ind w:left="1296" w:hanging="432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resistance in the secondary</w:t>
      </w:r>
    </w:p>
    <w:p w14:paraId="6C147463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Decreasing the turns ratio in the secondary of a transformer will:</w:t>
      </w:r>
    </w:p>
    <w:p w14:paraId="67C1F512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the power in the secondary</w:t>
      </w:r>
    </w:p>
    <w:p w14:paraId="16E39E2A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Decrease the current in the secondary</w:t>
      </w:r>
    </w:p>
    <w:p w14:paraId="353776F1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voltage in the secondary</w:t>
      </w:r>
    </w:p>
    <w:p w14:paraId="2BDAD28B" w14:textId="77777777" w:rsidR="00B81F68" w:rsidRPr="00B81F68" w:rsidRDefault="00B81F68" w:rsidP="0035692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Increase the current in the secondary</w:t>
      </w:r>
    </w:p>
    <w:p w14:paraId="1F59348C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has a turns-ratio of 4:1, the current in the secondary is 12.5 mA, what is the primary current?</w:t>
      </w:r>
    </w:p>
    <w:p w14:paraId="3C419ED9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39.063mA</w:t>
      </w:r>
    </w:p>
    <w:p w14:paraId="3C77C951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3.125mA</w:t>
      </w:r>
    </w:p>
    <w:p w14:paraId="5A730423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781.25µA</w:t>
      </w:r>
    </w:p>
    <w:p w14:paraId="09729925" w14:textId="77777777" w:rsidR="00B81F68" w:rsidRPr="00B81F68" w:rsidRDefault="00B81F68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320µA</w:t>
      </w:r>
    </w:p>
    <w:p w14:paraId="54B13BFF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has a turns-ratio of 1:5; the primary voltage is 3.2 V, what is the secondary voltage?</w:t>
      </w:r>
    </w:p>
    <w:p w14:paraId="2E578C71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16V</w:t>
      </w:r>
    </w:p>
    <w:p w14:paraId="6FB3869E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640mV</w:t>
      </w:r>
    </w:p>
    <w:p w14:paraId="554044BF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1.087V</w:t>
      </w:r>
    </w:p>
    <w:p w14:paraId="1D9A3C37" w14:textId="77777777" w:rsidR="00B81F68" w:rsidRPr="00B81F68" w:rsidRDefault="00B81F68" w:rsidP="00356923">
      <w:pPr>
        <w:pStyle w:val="ListParagraph"/>
        <w:numPr>
          <w:ilvl w:val="0"/>
          <w:numId w:val="6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5.435V</w:t>
      </w:r>
    </w:p>
    <w:p w14:paraId="6E8E9B8B" w14:textId="77777777" w:rsidR="00B81F68" w:rsidRPr="00B81F68" w:rsidRDefault="00B81F68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Transformers operate by the principle of:</w:t>
      </w:r>
    </w:p>
    <w:p w14:paraId="6FF21649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Mutual attraction</w:t>
      </w:r>
    </w:p>
    <w:p w14:paraId="354DD2D9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Electromagnetic Induction</w:t>
      </w:r>
    </w:p>
    <w:p w14:paraId="059EB111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Coefficient of coupling</w:t>
      </w:r>
    </w:p>
    <w:p w14:paraId="33FB91AC" w14:textId="77777777" w:rsidR="00B81F68" w:rsidRPr="00B81F68" w:rsidRDefault="00B81F68" w:rsidP="00356923">
      <w:pPr>
        <w:pStyle w:val="ListParagraph"/>
        <w:numPr>
          <w:ilvl w:val="0"/>
          <w:numId w:val="7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Inductive reactance</w:t>
      </w:r>
    </w:p>
    <w:p w14:paraId="4D23D45D" w14:textId="77777777" w:rsidR="00D62F30" w:rsidRPr="00B81F68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A transformer with a turn's ratio of 6:1 has 72V across 720</w:t>
      </w:r>
      <w:r w:rsidRPr="00B81F68">
        <w:rPr>
          <w:rFonts w:ascii="Verdana" w:hAnsi="Verdana"/>
          <w:sz w:val="20"/>
          <w:szCs w:val="20"/>
        </w:rPr>
        <w:sym w:font="Symbol" w:char="F057"/>
      </w:r>
      <w:r w:rsidRPr="00B81F68">
        <w:rPr>
          <w:rFonts w:ascii="Verdana" w:hAnsi="Verdana"/>
          <w:sz w:val="20"/>
          <w:szCs w:val="20"/>
        </w:rPr>
        <w:t xml:space="preserve"> load. What is the amount of primary current?</w:t>
      </w:r>
    </w:p>
    <w:p w14:paraId="7296C6E1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10mA</w:t>
      </w:r>
    </w:p>
    <w:p w14:paraId="1D589070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600mA</w:t>
      </w:r>
    </w:p>
    <w:p w14:paraId="69A9E556" w14:textId="77777777" w:rsidR="00D62F30" w:rsidRPr="00B81F68" w:rsidRDefault="00D62F30" w:rsidP="00356923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>6A</w:t>
      </w:r>
    </w:p>
    <w:p w14:paraId="71E56EB1" w14:textId="1E21ABD0" w:rsidR="00B81F68" w:rsidRPr="00D62F30" w:rsidRDefault="00D62F30" w:rsidP="00356923">
      <w:pPr>
        <w:pStyle w:val="ListParagraph"/>
        <w:numPr>
          <w:ilvl w:val="0"/>
          <w:numId w:val="8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0" w:line="240" w:lineRule="auto"/>
        <w:rPr>
          <w:rFonts w:ascii="Verdana" w:hAnsi="Verdana" w:cs="Verdana"/>
          <w:color w:val="000000" w:themeColor="text1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16.667mA</w:t>
      </w:r>
    </w:p>
    <w:p w14:paraId="09D48007" w14:textId="77777777" w:rsidR="00B81F68" w:rsidRPr="00B81F68" w:rsidRDefault="00B81F68" w:rsidP="00D62F30">
      <w:pPr>
        <w:tabs>
          <w:tab w:val="right" w:pos="10080"/>
        </w:tabs>
        <w:spacing w:after="0"/>
        <w:contextualSpacing/>
        <w:rPr>
          <w:rFonts w:ascii="Verdana" w:hAnsi="Verdana"/>
          <w:color w:val="000000" w:themeColor="text1"/>
          <w:sz w:val="20"/>
          <w:szCs w:val="20"/>
        </w:rPr>
        <w:sectPr w:rsidR="00B81F68" w:rsidRPr="00B81F68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3AD690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transformer has which type of connection between the primary and the secondary?</w:t>
      </w:r>
    </w:p>
    <w:p w14:paraId="2C4639B7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Electric</w:t>
      </w:r>
    </w:p>
    <w:p w14:paraId="1D20EE6F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Magnetic</w:t>
      </w:r>
    </w:p>
    <w:p w14:paraId="1367E0B5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Electronic</w:t>
      </w:r>
    </w:p>
    <w:p w14:paraId="13244511" w14:textId="77777777" w:rsidR="00D62F30" w:rsidRPr="00D62F30" w:rsidRDefault="00D62F30" w:rsidP="00356923">
      <w:pPr>
        <w:pStyle w:val="ListParagraph"/>
        <w:numPr>
          <w:ilvl w:val="0"/>
          <w:numId w:val="9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Continuity</w:t>
      </w:r>
    </w:p>
    <w:p w14:paraId="717A5153" w14:textId="77777777" w:rsidR="00D62F30" w:rsidRPr="00D62F30" w:rsidRDefault="00D62F30" w:rsidP="00D62F30">
      <w:pPr>
        <w:spacing w:before="24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Question 8, refer to the Figure #1 below.</w:t>
      </w:r>
    </w:p>
    <w:p w14:paraId="7C8EC72C" w14:textId="77777777" w:rsidR="00D62F30" w:rsidRPr="00D62F30" w:rsidRDefault="00D62F30" w:rsidP="00D62F30">
      <w:pPr>
        <w:spacing w:after="0"/>
        <w:jc w:val="center"/>
        <w:rPr>
          <w:rFonts w:ascii="Verdana" w:hAnsi="Verdana"/>
          <w:sz w:val="20"/>
          <w:szCs w:val="20"/>
        </w:rPr>
      </w:pPr>
      <w:r w:rsidRPr="00D62F30">
        <w:rPr>
          <w:noProof/>
          <w:sz w:val="20"/>
          <w:szCs w:val="20"/>
        </w:rPr>
        <w:drawing>
          <wp:inline distT="0" distB="0" distL="0" distR="0" wp14:anchorId="57AFF397" wp14:editId="1420C7FE">
            <wp:extent cx="3093085" cy="1579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E417" w14:textId="418E34F6" w:rsidR="00D62F30" w:rsidRPr="00D62F30" w:rsidRDefault="00D62F30" w:rsidP="00D62F30">
      <w:pPr>
        <w:spacing w:after="0"/>
        <w:jc w:val="center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Transformer Rating = 10</w:t>
      </w:r>
      <w:bookmarkStart w:id="0" w:name="_GoBack"/>
      <w:bookmarkEnd w:id="0"/>
      <w:r w:rsidRPr="00D62F30">
        <w:rPr>
          <w:rFonts w:ascii="Verdana" w:hAnsi="Verdana"/>
          <w:sz w:val="20"/>
          <w:szCs w:val="20"/>
        </w:rPr>
        <w:t>VA, I</w:t>
      </w:r>
      <w:r w:rsidRPr="00D62F30">
        <w:rPr>
          <w:rFonts w:ascii="Verdana" w:hAnsi="Verdana"/>
          <w:sz w:val="20"/>
          <w:szCs w:val="20"/>
          <w:vertAlign w:val="subscript"/>
        </w:rPr>
        <w:t>P</w:t>
      </w:r>
      <w:r w:rsidRPr="00D62F30">
        <w:rPr>
          <w:rFonts w:ascii="Verdana" w:hAnsi="Verdana"/>
          <w:sz w:val="20"/>
          <w:szCs w:val="20"/>
        </w:rPr>
        <w:t xml:space="preserve"> = 2</w:t>
      </w:r>
    </w:p>
    <w:p w14:paraId="07E9F8A3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If the secondary voltage is 1 volt, what is the turn's ratio?</w:t>
      </w:r>
    </w:p>
    <w:p w14:paraId="35F4341F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2:1</w:t>
      </w:r>
    </w:p>
    <w:p w14:paraId="748057DC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5:1</w:t>
      </w:r>
    </w:p>
    <w:p w14:paraId="7AB78183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1:2</w:t>
      </w:r>
    </w:p>
    <w:p w14:paraId="6CF082B0" w14:textId="77777777" w:rsidR="00D62F30" w:rsidRPr="00D62F30" w:rsidRDefault="00D62F30" w:rsidP="00356923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1:5</w:t>
      </w:r>
    </w:p>
    <w:p w14:paraId="63095B85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step-down transformer could have which type of turn's ratio?</w:t>
      </w:r>
    </w:p>
    <w:p w14:paraId="7908E1DE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1:10</w:t>
      </w:r>
    </w:p>
    <w:p w14:paraId="64CDF8B5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10:1</w:t>
      </w:r>
    </w:p>
    <w:p w14:paraId="4CCB29B8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1:1</w:t>
      </w:r>
    </w:p>
    <w:p w14:paraId="290C5C40" w14:textId="77777777" w:rsidR="00D62F30" w:rsidRPr="00D62F30" w:rsidRDefault="00D62F30" w:rsidP="00356923">
      <w:pPr>
        <w:pStyle w:val="ListParagraph"/>
        <w:numPr>
          <w:ilvl w:val="0"/>
          <w:numId w:val="11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10:10</w:t>
      </w:r>
    </w:p>
    <w:p w14:paraId="422834DC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step-up transformer has 100 primary turns and 600 secondary turns. If the primary voltage is 50V and the secondary current is 20mA, what is the amount of primary current?</w:t>
      </w:r>
    </w:p>
    <w:p w14:paraId="1B80B89C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300mA</w:t>
      </w:r>
    </w:p>
    <w:p w14:paraId="34370699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120mA</w:t>
      </w:r>
    </w:p>
    <w:p w14:paraId="3E04F1D3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3.33mA</w:t>
      </w:r>
    </w:p>
    <w:p w14:paraId="5EBE081D" w14:textId="77777777" w:rsidR="00D62F30" w:rsidRPr="00D62F30" w:rsidRDefault="00D62F30" w:rsidP="00356923">
      <w:pPr>
        <w:pStyle w:val="ListParagraph"/>
        <w:numPr>
          <w:ilvl w:val="0"/>
          <w:numId w:val="12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2.5mA</w:t>
      </w:r>
    </w:p>
    <w:p w14:paraId="25B75CFB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step-down transformer has a ratio of 8:1 and the primary voltage is 120V. The secondary is rated at 240VA. What is the primary VA?</w:t>
      </w:r>
    </w:p>
    <w:p w14:paraId="0676BE29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 xml:space="preserve">9.6VA </w:t>
      </w:r>
    </w:p>
    <w:p w14:paraId="1469EE7C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 xml:space="preserve">240VA </w:t>
      </w:r>
    </w:p>
    <w:p w14:paraId="3EEEB861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960VA</w:t>
      </w:r>
    </w:p>
    <w:p w14:paraId="672436F4" w14:textId="77777777" w:rsidR="00D62F30" w:rsidRPr="00D62F30" w:rsidRDefault="00D62F30" w:rsidP="00356923">
      <w:pPr>
        <w:pStyle w:val="ListParagraph"/>
        <w:numPr>
          <w:ilvl w:val="0"/>
          <w:numId w:val="13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30VA</w:t>
      </w:r>
    </w:p>
    <w:p w14:paraId="6B8D784D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The actual number of turns of a transformer is 1600 on the primary and 400 on the secondary. This type of transformer will:</w:t>
      </w:r>
    </w:p>
    <w:p w14:paraId="2D4D06D4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Increase the amount of secondary voltage.</w:t>
      </w:r>
    </w:p>
    <w:p w14:paraId="7F0BB95F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Decrease the amount of secondary current.</w:t>
      </w:r>
    </w:p>
    <w:p w14:paraId="7FD360DA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Increase the amount of secondary current.</w:t>
      </w:r>
    </w:p>
    <w:p w14:paraId="6B378866" w14:textId="77777777" w:rsidR="00D62F30" w:rsidRPr="00D62F30" w:rsidRDefault="00D62F30" w:rsidP="00356923">
      <w:pPr>
        <w:pStyle w:val="ListParagraph"/>
        <w:numPr>
          <w:ilvl w:val="0"/>
          <w:numId w:val="14"/>
        </w:numPr>
        <w:spacing w:before="120" w:after="12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Decrease the amount of secondary power.</w:t>
      </w:r>
    </w:p>
    <w:p w14:paraId="4C789EF9" w14:textId="5C6EAA80" w:rsidR="00D62F30" w:rsidRDefault="00D62F3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DD31805" w14:textId="77777777" w:rsidR="00D62F30" w:rsidRPr="00D62F30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D62F30">
        <w:rPr>
          <w:rFonts w:ascii="Verdana" w:hAnsi="Verdana"/>
          <w:sz w:val="20"/>
          <w:szCs w:val="20"/>
        </w:rPr>
        <w:t>A transformer has the primary voltage of 240V and a secondary voltage of 24V. This transformer is known as a/an:</w:t>
      </w:r>
    </w:p>
    <w:p w14:paraId="664D4956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Step-up transformer</w:t>
      </w:r>
    </w:p>
    <w:p w14:paraId="3E035A0F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Step-down transformer</w:t>
      </w:r>
    </w:p>
    <w:p w14:paraId="21A2C7EB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Isolation transformer</w:t>
      </w:r>
    </w:p>
    <w:p w14:paraId="7CDC4D5F" w14:textId="77777777" w:rsidR="00D62F30" w:rsidRPr="00356923" w:rsidRDefault="00D62F30" w:rsidP="00356923">
      <w:pPr>
        <w:pStyle w:val="ListParagraph"/>
        <w:numPr>
          <w:ilvl w:val="0"/>
          <w:numId w:val="1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Autotransformer</w:t>
      </w:r>
    </w:p>
    <w:p w14:paraId="1EC0EAEC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Which of the listed is a power loss caused by changing magnetic fields inducing a voltage that produces short spirals of circular current in the core of the transformer?</w:t>
      </w:r>
    </w:p>
    <w:p w14:paraId="6A013081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Eddy Current</w:t>
      </w:r>
    </w:p>
    <w:p w14:paraId="4AAEBDB9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Hysteresis</w:t>
      </w:r>
    </w:p>
    <w:p w14:paraId="2CB13B86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Permeability</w:t>
      </w:r>
    </w:p>
    <w:p w14:paraId="26454AF0" w14:textId="77777777" w:rsidR="00D62F30" w:rsidRPr="00356923" w:rsidRDefault="00D62F30" w:rsidP="00356923">
      <w:pPr>
        <w:pStyle w:val="ListParagraph"/>
        <w:numPr>
          <w:ilvl w:val="0"/>
          <w:numId w:val="1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Leakage Flux</w:t>
      </w:r>
    </w:p>
    <w:p w14:paraId="235A966B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load is connected to the __________ and the source voltage is connected to the ____________ of a transformer.</w:t>
      </w:r>
    </w:p>
    <w:p w14:paraId="654944E9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Primary/secondary</w:t>
      </w:r>
    </w:p>
    <w:p w14:paraId="46E587C5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Secondary/primary</w:t>
      </w:r>
    </w:p>
    <w:p w14:paraId="6E966455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Secondary/secondary</w:t>
      </w:r>
    </w:p>
    <w:p w14:paraId="1A9413EE" w14:textId="77777777" w:rsidR="00D62F30" w:rsidRPr="00356923" w:rsidRDefault="00D62F30" w:rsidP="00356923">
      <w:pPr>
        <w:pStyle w:val="ListParagraph"/>
        <w:numPr>
          <w:ilvl w:val="0"/>
          <w:numId w:val="1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It does not matter</w:t>
      </w:r>
    </w:p>
    <w:p w14:paraId="0AD40F15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 transformer has a primary voltage of 12.8kV and a secondary voltage of 240V. The transformer is rated at 150kVA. What is the maximum primary current for this transformer?</w:t>
      </w:r>
    </w:p>
    <w:p w14:paraId="04534A9C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 xml:space="preserve">1.172kA </w:t>
      </w:r>
    </w:p>
    <w:p w14:paraId="0A61FC12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117.188mA</w:t>
      </w:r>
    </w:p>
    <w:p w14:paraId="6C0FF742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625A</w:t>
      </w:r>
    </w:p>
    <w:p w14:paraId="3B8D8C13" w14:textId="77777777" w:rsidR="00D62F30" w:rsidRPr="00356923" w:rsidRDefault="00D62F30" w:rsidP="00356923">
      <w:pPr>
        <w:pStyle w:val="ListParagraph"/>
        <w:numPr>
          <w:ilvl w:val="0"/>
          <w:numId w:val="18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11.719A</w:t>
      </w:r>
    </w:p>
    <w:p w14:paraId="77BA03DE" w14:textId="77777777" w:rsidR="00D62F30" w:rsidRPr="00356923" w:rsidRDefault="00D62F30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A step-down transformer has a ratio of 10:1. The primary voltage is 12V. The secondary current is 8A. What is the secondary VA?</w:t>
      </w:r>
    </w:p>
    <w:p w14:paraId="363363CB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9.6VA</w:t>
      </w:r>
    </w:p>
    <w:p w14:paraId="6C883E3B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240VA</w:t>
      </w:r>
    </w:p>
    <w:p w14:paraId="41C85552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960VA</w:t>
      </w:r>
    </w:p>
    <w:p w14:paraId="3D7DF63E" w14:textId="77777777" w:rsidR="00D62F30" w:rsidRPr="00356923" w:rsidRDefault="00D62F30" w:rsidP="00356923">
      <w:pPr>
        <w:pStyle w:val="ListParagraph"/>
        <w:numPr>
          <w:ilvl w:val="0"/>
          <w:numId w:val="19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30VA</w:t>
      </w:r>
    </w:p>
    <w:p w14:paraId="48E182BF" w14:textId="0056A43F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 xml:space="preserve">A </w:t>
      </w:r>
      <w:r w:rsidRPr="00356923">
        <w:rPr>
          <w:rFonts w:ascii="Verdana" w:hAnsi="Verdana"/>
          <w:sz w:val="20"/>
          <w:szCs w:val="20"/>
        </w:rPr>
        <w:t>step-up</w:t>
      </w:r>
      <w:r w:rsidRPr="00356923">
        <w:rPr>
          <w:rFonts w:ascii="Verdana" w:hAnsi="Verdana"/>
          <w:sz w:val="20"/>
          <w:szCs w:val="20"/>
        </w:rPr>
        <w:t xml:space="preserve"> transformer has 1000 turns to 6000 turns. The primary current is 50mA, the secondary current is_________</w:t>
      </w:r>
    </w:p>
    <w:p w14:paraId="0E61B8EC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300mA</w:t>
      </w:r>
    </w:p>
    <w:p w14:paraId="55FFFFEA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120mA</w:t>
      </w:r>
    </w:p>
    <w:p w14:paraId="5909871A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8.33mA</w:t>
      </w:r>
    </w:p>
    <w:p w14:paraId="5D90DB24" w14:textId="77777777" w:rsidR="00356923" w:rsidRPr="00356923" w:rsidRDefault="00356923" w:rsidP="00356923">
      <w:pPr>
        <w:pStyle w:val="ListParagraph"/>
        <w:numPr>
          <w:ilvl w:val="0"/>
          <w:numId w:val="20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2.5mA</w:t>
      </w:r>
    </w:p>
    <w:p w14:paraId="77355696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primary voltage is 100V; the secondary current is 6mA at 50mVA. This transformer has a ratio of;</w:t>
      </w:r>
    </w:p>
    <w:p w14:paraId="5447B4A6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12:1</w:t>
      </w:r>
    </w:p>
    <w:p w14:paraId="5DEA1D65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1:12</w:t>
      </w:r>
    </w:p>
    <w:p w14:paraId="79768467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6:1</w:t>
      </w:r>
    </w:p>
    <w:p w14:paraId="52C26604" w14:textId="77777777" w:rsidR="00356923" w:rsidRPr="00356923" w:rsidRDefault="00356923" w:rsidP="00356923">
      <w:pPr>
        <w:pStyle w:val="ListParagraph"/>
        <w:numPr>
          <w:ilvl w:val="0"/>
          <w:numId w:val="21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1:6</w:t>
      </w:r>
    </w:p>
    <w:p w14:paraId="0B724417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primary purpose of a transformer is to step up, step down or isolate AC voltages.</w:t>
      </w:r>
    </w:p>
    <w:p w14:paraId="39AAD616" w14:textId="77777777" w:rsidR="00356923" w:rsidRPr="00356923" w:rsidRDefault="00356923" w:rsidP="00356923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True</w:t>
      </w:r>
    </w:p>
    <w:p w14:paraId="69E3D884" w14:textId="77777777" w:rsidR="00356923" w:rsidRPr="00356923" w:rsidRDefault="00356923" w:rsidP="00356923">
      <w:pPr>
        <w:pStyle w:val="ListParagraph"/>
        <w:numPr>
          <w:ilvl w:val="0"/>
          <w:numId w:val="22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52593A9F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transformer allows us to increase or decrease the voltage, or increase or decrease the current as we apply it to various situations.</w:t>
      </w:r>
    </w:p>
    <w:p w14:paraId="442AC825" w14:textId="77777777" w:rsidR="00356923" w:rsidRPr="00356923" w:rsidRDefault="00356923" w:rsidP="00356923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 xml:space="preserve">True </w:t>
      </w:r>
    </w:p>
    <w:p w14:paraId="384CF9E0" w14:textId="77777777" w:rsidR="00356923" w:rsidRPr="00356923" w:rsidRDefault="00356923" w:rsidP="00356923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027FAA05" w14:textId="77777777" w:rsidR="00356923" w:rsidRDefault="003569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C9D00BA" w14:textId="39B57CC0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Transformers operate on both AC and DC sources.</w:t>
      </w:r>
    </w:p>
    <w:p w14:paraId="1E3199A4" w14:textId="77777777" w:rsidR="00356923" w:rsidRPr="00356923" w:rsidRDefault="00356923" w:rsidP="00356923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True</w:t>
      </w:r>
    </w:p>
    <w:p w14:paraId="6FDFF9A6" w14:textId="77777777" w:rsidR="00356923" w:rsidRPr="00356923" w:rsidRDefault="00356923" w:rsidP="00356923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0D260CC2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conductor size and the number of turns dictate the maximum current and voltage the transformer can handle without overheating or being destroyed.</w:t>
      </w:r>
    </w:p>
    <w:p w14:paraId="07C417EA" w14:textId="77777777" w:rsidR="00356923" w:rsidRPr="00356923" w:rsidRDefault="00356923" w:rsidP="00356923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True</w:t>
      </w:r>
    </w:p>
    <w:p w14:paraId="08D630A5" w14:textId="77777777" w:rsidR="00356923" w:rsidRPr="00356923" w:rsidRDefault="00356923" w:rsidP="00356923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False</w:t>
      </w:r>
    </w:p>
    <w:p w14:paraId="69B28A31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main purpose of most transformers is to transfer energy while changing the _____________ level of the circuit between the primary and secondary.</w:t>
      </w:r>
    </w:p>
    <w:p w14:paraId="016C7776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VA</w:t>
      </w:r>
    </w:p>
    <w:p w14:paraId="392F8E6F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Ohms</w:t>
      </w:r>
    </w:p>
    <w:p w14:paraId="70780460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Power</w:t>
      </w:r>
    </w:p>
    <w:p w14:paraId="474CCA31" w14:textId="77777777" w:rsidR="00356923" w:rsidRPr="00356923" w:rsidRDefault="00356923" w:rsidP="00356923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Voltage</w:t>
      </w:r>
    </w:p>
    <w:p w14:paraId="5092EA41" w14:textId="77777777" w:rsidR="00356923" w:rsidRPr="00356923" w:rsidRDefault="00356923" w:rsidP="00356923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The power rating of the transformer is rated in ______-_______.</w:t>
      </w:r>
    </w:p>
    <w:p w14:paraId="2F319602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Ohm-Amps</w:t>
      </w:r>
    </w:p>
    <w:p w14:paraId="1C548EC4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Volt-Amps</w:t>
      </w:r>
    </w:p>
    <w:p w14:paraId="72F5A5FB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Volt-Ohms</w:t>
      </w:r>
    </w:p>
    <w:p w14:paraId="54ED718A" w14:textId="77777777" w:rsidR="00356923" w:rsidRPr="00356923" w:rsidRDefault="00356923" w:rsidP="00356923">
      <w:pPr>
        <w:pStyle w:val="ListParagraph"/>
        <w:numPr>
          <w:ilvl w:val="0"/>
          <w:numId w:val="27"/>
        </w:numPr>
        <w:spacing w:before="120" w:after="120"/>
        <w:rPr>
          <w:rFonts w:ascii="Verdana" w:hAnsi="Verdana"/>
          <w:sz w:val="20"/>
          <w:szCs w:val="20"/>
        </w:rPr>
      </w:pPr>
      <w:r w:rsidRPr="00356923">
        <w:rPr>
          <w:rFonts w:ascii="Verdana" w:hAnsi="Verdana"/>
          <w:sz w:val="20"/>
          <w:szCs w:val="20"/>
        </w:rPr>
        <w:t>Henry-Amps</w:t>
      </w:r>
    </w:p>
    <w:sectPr w:rsidR="00356923" w:rsidRPr="00356923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472AE" w14:textId="14A82872" w:rsidR="00B81F68" w:rsidRPr="007C2507" w:rsidRDefault="00B81F6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62F3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DED79" w14:textId="77777777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DD89" w14:textId="3A806E1A" w:rsidR="00B81F68" w:rsidRPr="007C2507" w:rsidRDefault="00B81F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36FA817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2C2A591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EA67047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04C9C" w14:textId="77777777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5C7BBC4" w14:textId="77777777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05C3" w14:textId="77777777" w:rsidR="00B81F68" w:rsidRPr="007C2507" w:rsidRDefault="00B81F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37EBC6" w14:textId="77777777" w:rsidR="00B81F68" w:rsidRPr="000154E9" w:rsidRDefault="00B81F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81F68" w14:paraId="2C60D423" w14:textId="77777777" w:rsidTr="00E130F3">
      <w:tc>
        <w:tcPr>
          <w:tcW w:w="630" w:type="dxa"/>
        </w:tcPr>
        <w:p w14:paraId="3EB9051F" w14:textId="77777777" w:rsidR="00B81F68" w:rsidRDefault="00B81F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36BABB1" wp14:editId="34A6A428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0657BE" w14:textId="77777777" w:rsidR="00B81F68" w:rsidRPr="007C2507" w:rsidRDefault="00B81F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60F9EE" w14:textId="77777777" w:rsidR="00B81F68" w:rsidRDefault="00B81F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7F459DC" wp14:editId="74284A20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B710CB" w14:textId="77777777" w:rsidR="00B81F68" w:rsidRPr="00B025CF" w:rsidRDefault="00B81F6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9E3177B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81F68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ACD8190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BF79E6B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81F68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FC8615F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81F6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03B795C3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B81F6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148D0EEF"/>
    <w:multiLevelType w:val="hybridMultilevel"/>
    <w:tmpl w:val="C750E054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3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0"/>
  </w:num>
  <w:num w:numId="5">
    <w:abstractNumId w:val="26"/>
  </w:num>
  <w:num w:numId="6">
    <w:abstractNumId w:val="17"/>
  </w:num>
  <w:num w:numId="7">
    <w:abstractNumId w:val="19"/>
  </w:num>
  <w:num w:numId="8">
    <w:abstractNumId w:val="21"/>
  </w:num>
  <w:num w:numId="9">
    <w:abstractNumId w:val="18"/>
  </w:num>
  <w:num w:numId="10">
    <w:abstractNumId w:val="10"/>
  </w:num>
  <w:num w:numId="11">
    <w:abstractNumId w:val="16"/>
  </w:num>
  <w:num w:numId="12">
    <w:abstractNumId w:val="11"/>
  </w:num>
  <w:num w:numId="13">
    <w:abstractNumId w:val="13"/>
  </w:num>
  <w:num w:numId="14">
    <w:abstractNumId w:val="14"/>
  </w:num>
  <w:num w:numId="15">
    <w:abstractNumId w:val="22"/>
  </w:num>
  <w:num w:numId="16">
    <w:abstractNumId w:val="24"/>
  </w:num>
  <w:num w:numId="17">
    <w:abstractNumId w:val="23"/>
  </w:num>
  <w:num w:numId="18">
    <w:abstractNumId w:val="25"/>
  </w:num>
  <w:num w:numId="19">
    <w:abstractNumId w:val="4"/>
  </w:num>
  <w:num w:numId="20">
    <w:abstractNumId w:val="15"/>
  </w:num>
  <w:num w:numId="21">
    <w:abstractNumId w:val="2"/>
  </w:num>
  <w:num w:numId="22">
    <w:abstractNumId w:val="9"/>
  </w:num>
  <w:num w:numId="23">
    <w:abstractNumId w:val="12"/>
  </w:num>
  <w:num w:numId="24">
    <w:abstractNumId w:val="0"/>
  </w:num>
  <w:num w:numId="25">
    <w:abstractNumId w:val="7"/>
  </w:num>
  <w:num w:numId="26">
    <w:abstractNumId w:val="6"/>
  </w:num>
  <w:num w:numId="2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59C9"/>
    <w:rsid w:val="009613F9"/>
    <w:rsid w:val="0096192D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089F-BF12-4B52-AD3A-9DD9AB93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2018-07-20T08:59:00Z</cp:lastPrinted>
  <dcterms:created xsi:type="dcterms:W3CDTF">2018-07-20T08:59:00Z</dcterms:created>
  <dcterms:modified xsi:type="dcterms:W3CDTF">2018-07-20T09:26:00Z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Transformers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