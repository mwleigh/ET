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8BE29C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87842">
        <w:rPr>
          <w:rFonts w:ascii="Verdana" w:hAnsi="Verdana"/>
          <w:b/>
          <w:sz w:val="24"/>
          <w:szCs w:val="24"/>
        </w:rPr>
        <w:t>Symbols and Basic Motor Controls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220BA1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5BE4E74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C64D6" w:rsidRPr="002C64D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814567" w:rsidRPr="00814567">
        <w:rPr>
          <w:rFonts w:ascii="Verdana" w:hAnsi="Verdana"/>
          <w:sz w:val="20"/>
          <w:szCs w:val="20"/>
          <w:highlight w:val="yellow"/>
        </w:rPr>
        <w:t>60pts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0D7BF631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</w:t>
      </w:r>
      <w:r w:rsidR="006C6DB3">
        <w:rPr>
          <w:rFonts w:ascii="Verdana" w:hAnsi="Verdana"/>
          <w:sz w:val="20"/>
          <w:szCs w:val="20"/>
        </w:rPr>
        <w:t xml:space="preserve"> plus whether they are an input or an output</w:t>
      </w:r>
      <w:r w:rsidR="005E3C22">
        <w:rPr>
          <w:rFonts w:ascii="Verdana" w:hAnsi="Verdana"/>
          <w:sz w:val="20"/>
          <w:szCs w:val="20"/>
        </w:rPr>
        <w:t>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1A8CB4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90AA2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3D0AE811" w:rsidR="00463672" w:rsidRDefault="006C6DB3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>
        <w:rPr>
          <w:rFonts w:ascii="Verdana" w:hAnsi="Verdana"/>
          <w:sz w:val="20"/>
          <w:szCs w:val="20"/>
        </w:rPr>
        <w:t>Label</w:t>
      </w:r>
      <w:r w:rsidR="005E3C22">
        <w:rPr>
          <w:rFonts w:ascii="Verdana" w:hAnsi="Verdana"/>
          <w:sz w:val="20"/>
          <w:szCs w:val="20"/>
        </w:rPr>
        <w:t xml:space="preserve">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6"/>
        <w:gridCol w:w="2826"/>
        <w:gridCol w:w="3824"/>
        <w:gridCol w:w="2037"/>
      </w:tblGrid>
      <w:tr w:rsidR="005E3C22" w14:paraId="59C467AD" w14:textId="77777777" w:rsidTr="006C6DB3">
        <w:trPr>
          <w:tblHeader/>
        </w:trPr>
        <w:tc>
          <w:tcPr>
            <w:tcW w:w="516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2" w:name="_Hlk523385461"/>
            <w:bookmarkEnd w:id="1"/>
          </w:p>
        </w:tc>
        <w:tc>
          <w:tcPr>
            <w:tcW w:w="2826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  <w:proofErr w:type="spellEnd"/>
          </w:p>
        </w:tc>
      </w:tr>
      <w:tr w:rsidR="006C6DB3" w14:paraId="0821C858" w14:textId="77777777" w:rsidTr="006C6DB3">
        <w:trPr>
          <w:tblHeader/>
        </w:trPr>
        <w:tc>
          <w:tcPr>
            <w:tcW w:w="516" w:type="dxa"/>
            <w:vAlign w:val="center"/>
          </w:tcPr>
          <w:p w14:paraId="0FCAEED5" w14:textId="77777777" w:rsidR="006C6DB3" w:rsidRPr="00747642" w:rsidRDefault="006C6DB3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7391F6B" w14:textId="7CC68C35" w:rsidR="006C6DB3" w:rsidRPr="00747642" w:rsidRDefault="006C6DB3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738E62" wp14:editId="67FDCA88">
                  <wp:extent cx="1609344" cy="1325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657734FE" w14:textId="26B892E3" w:rsidR="006C6DB3" w:rsidRPr="002C64D6" w:rsidRDefault="002C64D6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Three-position selector switch</w:t>
            </w:r>
          </w:p>
        </w:tc>
        <w:tc>
          <w:tcPr>
            <w:tcW w:w="2037" w:type="dxa"/>
            <w:vAlign w:val="center"/>
          </w:tcPr>
          <w:p w14:paraId="2938EE7C" w14:textId="55CA526F" w:rsidR="006C6DB3" w:rsidRPr="002C64D6" w:rsidRDefault="002C64D6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bookmarkEnd w:id="2"/>
      <w:tr w:rsidR="002C64D6" w14:paraId="5863C015" w14:textId="77777777" w:rsidTr="006C6DB3">
        <w:trPr>
          <w:tblHeader/>
        </w:trPr>
        <w:tc>
          <w:tcPr>
            <w:tcW w:w="516" w:type="dxa"/>
            <w:vAlign w:val="center"/>
          </w:tcPr>
          <w:p w14:paraId="5ECA3A27" w14:textId="77777777" w:rsidR="002C64D6" w:rsidRPr="00747642" w:rsidRDefault="002C64D6" w:rsidP="002C64D6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0F25D000" w14:textId="725D8690" w:rsidR="002C64D6" w:rsidRDefault="002C64D6" w:rsidP="002C64D6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9EC3DD7" wp14:editId="0900290B">
                  <wp:extent cx="1609344" cy="320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8A93DB5" w14:textId="6C6AFE26" w:rsidR="002C64D6" w:rsidRPr="002C64D6" w:rsidRDefault="002C64D6" w:rsidP="002C64D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Normally Closed Held Open Limit Switch</w:t>
            </w:r>
          </w:p>
        </w:tc>
        <w:tc>
          <w:tcPr>
            <w:tcW w:w="2037" w:type="dxa"/>
            <w:vAlign w:val="center"/>
          </w:tcPr>
          <w:p w14:paraId="4FB11AF3" w14:textId="203D9562" w:rsidR="002C64D6" w:rsidRPr="002C64D6" w:rsidRDefault="002C64D6" w:rsidP="002C64D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2C64D6" w14:paraId="6EEE5955" w14:textId="77777777" w:rsidTr="006C6DB3">
        <w:trPr>
          <w:tblHeader/>
        </w:trPr>
        <w:tc>
          <w:tcPr>
            <w:tcW w:w="516" w:type="dxa"/>
            <w:vAlign w:val="center"/>
          </w:tcPr>
          <w:p w14:paraId="05CCBD60" w14:textId="77777777" w:rsidR="002C64D6" w:rsidRPr="00747642" w:rsidRDefault="002C64D6" w:rsidP="002C64D6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1A89B3E4" w14:textId="3C931075" w:rsidR="002C64D6" w:rsidRDefault="002C64D6" w:rsidP="002C64D6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AC319CB" wp14:editId="70EB2DB2">
                  <wp:extent cx="1655064" cy="4572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FC6E528" w14:textId="1A994372" w:rsidR="002C64D6" w:rsidRPr="002C64D6" w:rsidRDefault="002C64D6" w:rsidP="002C64D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Normally Open Flow Switch</w:t>
            </w:r>
          </w:p>
        </w:tc>
        <w:tc>
          <w:tcPr>
            <w:tcW w:w="2037" w:type="dxa"/>
            <w:vAlign w:val="center"/>
          </w:tcPr>
          <w:p w14:paraId="7C51F343" w14:textId="759892C3" w:rsidR="002C64D6" w:rsidRPr="002C64D6" w:rsidRDefault="002C64D6" w:rsidP="002C64D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2C64D6" w14:paraId="3ED1DC88" w14:textId="77777777" w:rsidTr="006C6DB3">
        <w:trPr>
          <w:tblHeader/>
        </w:trPr>
        <w:tc>
          <w:tcPr>
            <w:tcW w:w="516" w:type="dxa"/>
            <w:vAlign w:val="center"/>
          </w:tcPr>
          <w:p w14:paraId="48E605CB" w14:textId="77777777" w:rsidR="002C64D6" w:rsidRPr="00747642" w:rsidRDefault="002C64D6" w:rsidP="002C64D6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3B791696" w14:textId="3E5CB180" w:rsidR="002C64D6" w:rsidRDefault="002C64D6" w:rsidP="002C64D6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BB4EA8D" wp14:editId="05124E99">
                  <wp:extent cx="1636776" cy="347472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F644A2A" w14:textId="4B6B8A38" w:rsidR="002C64D6" w:rsidRPr="002C64D6" w:rsidRDefault="002C64D6" w:rsidP="002C64D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Normally Closed Temperature Switch</w:t>
            </w:r>
          </w:p>
        </w:tc>
        <w:tc>
          <w:tcPr>
            <w:tcW w:w="2037" w:type="dxa"/>
            <w:vAlign w:val="center"/>
          </w:tcPr>
          <w:p w14:paraId="357E06A6" w14:textId="79433717" w:rsidR="002C64D6" w:rsidRPr="002C64D6" w:rsidRDefault="002C64D6" w:rsidP="002C64D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E3C22" w14:paraId="5B3E26F3" w14:textId="77777777" w:rsidTr="006C6DB3">
        <w:trPr>
          <w:tblHeader/>
        </w:trPr>
        <w:tc>
          <w:tcPr>
            <w:tcW w:w="516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54CDF05C" w14:textId="72140DFC" w:rsidR="005E3C22" w:rsidRDefault="006C6DB3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2EE1646" wp14:editId="0669659A">
                  <wp:extent cx="1161288" cy="630936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B8AD91A" w14:textId="43528C1E" w:rsidR="005E3C22" w:rsidRPr="002C64D6" w:rsidRDefault="002C64D6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Yellow Pilot Light</w:t>
            </w:r>
          </w:p>
        </w:tc>
        <w:tc>
          <w:tcPr>
            <w:tcW w:w="2037" w:type="dxa"/>
            <w:vAlign w:val="center"/>
          </w:tcPr>
          <w:p w14:paraId="18B7B8ED" w14:textId="430AE56F" w:rsidR="005E3C22" w:rsidRPr="002C64D6" w:rsidRDefault="002C64D6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C64D6"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</w:tbl>
    <w:p w14:paraId="165CD6DF" w14:textId="0FBADEA8" w:rsidR="00AB0531" w:rsidRPr="00AB0531" w:rsidRDefault="00AB0531" w:rsidP="00AB0531">
      <w:pPr>
        <w:pStyle w:val="ListParagraph"/>
        <w:numPr>
          <w:ilvl w:val="0"/>
          <w:numId w:val="25"/>
        </w:numPr>
        <w:spacing w:before="240" w:after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</w:t>
      </w:r>
      <w:r w:rsidRPr="00AB0531">
        <w:rPr>
          <w:rFonts w:ascii="Verdana" w:hAnsi="Verdana"/>
          <w:sz w:val="20"/>
          <w:szCs w:val="20"/>
          <w:u w:val="single"/>
        </w:rPr>
        <w:t>all</w:t>
      </w:r>
      <w:r w:rsidRPr="00AB0531">
        <w:rPr>
          <w:rFonts w:ascii="Verdana" w:hAnsi="Verdana"/>
          <w:sz w:val="20"/>
          <w:szCs w:val="20"/>
        </w:rPr>
        <w:t xml:space="preserve"> the correct terms used to describe the state of a component that is not wired within a circuit.</w:t>
      </w:r>
      <w:r w:rsidR="002C64D6">
        <w:rPr>
          <w:rFonts w:ascii="Verdana" w:hAnsi="Verdana"/>
          <w:sz w:val="20"/>
          <w:szCs w:val="20"/>
        </w:rPr>
        <w:t xml:space="preserve"> </w:t>
      </w:r>
      <w:r w:rsidR="002C64D6" w:rsidRPr="002C64D6">
        <w:rPr>
          <w:rFonts w:ascii="Verdana" w:hAnsi="Verdana"/>
          <w:sz w:val="20"/>
          <w:szCs w:val="20"/>
          <w:highlight w:val="yellow"/>
        </w:rPr>
        <w:t>(2 pts)</w:t>
      </w:r>
    </w:p>
    <w:p w14:paraId="02ABD5F9" w14:textId="77777777" w:rsidR="00AB0531" w:rsidRPr="002C64D6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  <w:highlight w:val="yellow"/>
        </w:rPr>
      </w:pPr>
      <w:r w:rsidRPr="002C64D6">
        <w:rPr>
          <w:rFonts w:ascii="Verdana" w:hAnsi="Verdana"/>
          <w:sz w:val="20"/>
          <w:szCs w:val="20"/>
          <w:highlight w:val="yellow"/>
        </w:rPr>
        <w:t>Normal</w:t>
      </w:r>
    </w:p>
    <w:p w14:paraId="153C6456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48E1F788" w14:textId="77777777" w:rsidR="00AB0531" w:rsidRPr="002C64D6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  <w:highlight w:val="yellow"/>
        </w:rPr>
      </w:pPr>
      <w:r w:rsidRPr="002C64D6">
        <w:rPr>
          <w:rFonts w:ascii="Verdana" w:hAnsi="Verdana"/>
          <w:sz w:val="20"/>
          <w:szCs w:val="20"/>
          <w:highlight w:val="yellow"/>
        </w:rPr>
        <w:t>Shelf</w:t>
      </w:r>
    </w:p>
    <w:p w14:paraId="1FE20768" w14:textId="77777777" w:rsidR="00AB0531" w:rsidRPr="00AB0531" w:rsidRDefault="00AB0531" w:rsidP="00AB0531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78092F26" w14:textId="77777777" w:rsidR="006C6DB3" w:rsidRDefault="006C6DB3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485DB639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7A5DE11" w14:textId="61EE2ADE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An input device such as a pushbutton or selector switch that has normally open contacts would have terminal numbers </w:t>
      </w:r>
      <w:r w:rsidR="002C64D6" w:rsidRPr="002C64D6">
        <w:rPr>
          <w:rFonts w:ascii="Verdana" w:hAnsi="Verdana"/>
          <w:sz w:val="20"/>
          <w:szCs w:val="20"/>
          <w:highlight w:val="yellow"/>
        </w:rPr>
        <w:t>3</w:t>
      </w:r>
      <w:r w:rsidRPr="00AB0531">
        <w:rPr>
          <w:rFonts w:ascii="Verdana" w:hAnsi="Verdana"/>
          <w:sz w:val="20"/>
          <w:szCs w:val="20"/>
        </w:rPr>
        <w:t xml:space="preserve"> and </w:t>
      </w:r>
      <w:r w:rsidR="002C64D6" w:rsidRPr="002C64D6">
        <w:rPr>
          <w:rFonts w:ascii="Verdana" w:hAnsi="Verdana"/>
          <w:sz w:val="20"/>
          <w:szCs w:val="20"/>
          <w:highlight w:val="yellow"/>
        </w:rPr>
        <w:t>4</w:t>
      </w:r>
      <w:r w:rsidR="002C64D6">
        <w:rPr>
          <w:rFonts w:ascii="Verdana" w:hAnsi="Verdana"/>
          <w:sz w:val="20"/>
          <w:szCs w:val="20"/>
        </w:rPr>
        <w:t xml:space="preserve">. </w:t>
      </w:r>
      <w:r w:rsidR="002C64D6" w:rsidRPr="002C64D6">
        <w:rPr>
          <w:rFonts w:ascii="Verdana" w:hAnsi="Verdana"/>
          <w:sz w:val="20"/>
          <w:szCs w:val="20"/>
          <w:highlight w:val="yellow"/>
        </w:rPr>
        <w:t>(2 pts)</w:t>
      </w:r>
    </w:p>
    <w:p w14:paraId="7FF7B2E3" w14:textId="186221BC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If a circuit has four inputs, in how many possible states can that circuit be placed?</w:t>
      </w:r>
      <w:r w:rsidR="002C64D6">
        <w:rPr>
          <w:rFonts w:ascii="Verdana" w:hAnsi="Verdana"/>
          <w:sz w:val="20"/>
          <w:szCs w:val="20"/>
        </w:rPr>
        <w:t xml:space="preserve"> </w:t>
      </w:r>
      <w:r w:rsidR="002C64D6" w:rsidRPr="002C64D6">
        <w:rPr>
          <w:rFonts w:ascii="Verdana" w:hAnsi="Verdana"/>
          <w:sz w:val="20"/>
          <w:szCs w:val="20"/>
          <w:highlight w:val="yellow"/>
        </w:rPr>
        <w:t>2</w:t>
      </w:r>
      <w:r w:rsidR="002C64D6" w:rsidRPr="002C64D6">
        <w:rPr>
          <w:rFonts w:ascii="Verdana" w:hAnsi="Verdana"/>
          <w:sz w:val="20"/>
          <w:szCs w:val="20"/>
          <w:highlight w:val="yellow"/>
          <w:vertAlign w:val="superscript"/>
        </w:rPr>
        <w:t>4</w:t>
      </w:r>
      <w:r w:rsidR="002C64D6" w:rsidRPr="002C64D6">
        <w:rPr>
          <w:rFonts w:ascii="Verdana" w:hAnsi="Verdana"/>
          <w:sz w:val="20"/>
          <w:szCs w:val="20"/>
          <w:highlight w:val="yellow"/>
        </w:rPr>
        <w:t xml:space="preserve"> = 16</w:t>
      </w:r>
    </w:p>
    <w:p w14:paraId="1C168387" w14:textId="2897A1B4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</w:t>
      </w:r>
      <w:r w:rsidR="004F6CCB">
        <w:rPr>
          <w:rFonts w:ascii="Verdana" w:hAnsi="Verdana"/>
          <w:sz w:val="20"/>
          <w:szCs w:val="20"/>
        </w:rPr>
        <w:t>designing</w:t>
      </w:r>
      <w:r w:rsidRPr="00AB0531">
        <w:rPr>
          <w:rFonts w:ascii="Verdana" w:hAnsi="Verdana"/>
          <w:sz w:val="20"/>
          <w:szCs w:val="20"/>
        </w:rPr>
        <w:t xml:space="preserve"> a control schematic, </w:t>
      </w:r>
      <w:r w:rsidR="00150EDE">
        <w:rPr>
          <w:rFonts w:ascii="Verdana" w:hAnsi="Verdana"/>
          <w:sz w:val="20"/>
          <w:szCs w:val="20"/>
        </w:rPr>
        <w:t>input</w:t>
      </w:r>
      <w:r w:rsidR="004F6CCB">
        <w:rPr>
          <w:rFonts w:ascii="Verdana" w:hAnsi="Verdana"/>
          <w:sz w:val="20"/>
          <w:szCs w:val="20"/>
        </w:rPr>
        <w:t xml:space="preserve"> devices (pushbuttons, selector switches) should be labelled by</w:t>
      </w:r>
      <w:r w:rsidRPr="00AB0531">
        <w:rPr>
          <w:rFonts w:ascii="Verdana" w:hAnsi="Verdana"/>
          <w:sz w:val="20"/>
          <w:szCs w:val="20"/>
        </w:rPr>
        <w:t>?</w:t>
      </w:r>
    </w:p>
    <w:p w14:paraId="26C09687" w14:textId="1F455D69" w:rsidR="00AB0531" w:rsidRPr="00AB0531" w:rsidRDefault="00150EDE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device they are.</w:t>
      </w:r>
    </w:p>
    <w:p w14:paraId="455B93A2" w14:textId="0F533947" w:rsidR="00AB0531" w:rsidRPr="002C64D6" w:rsidRDefault="00150EDE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2C64D6">
        <w:rPr>
          <w:rFonts w:ascii="Verdana" w:hAnsi="Verdana"/>
          <w:sz w:val="20"/>
          <w:szCs w:val="20"/>
          <w:highlight w:val="yellow"/>
        </w:rPr>
        <w:t>The action that they will perform</w:t>
      </w:r>
    </w:p>
    <w:p w14:paraId="653B787A" w14:textId="24C30AAD" w:rsidR="00AB0531" w:rsidRPr="00AB0531" w:rsidRDefault="00150EDE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contacts that they use</w:t>
      </w:r>
    </w:p>
    <w:p w14:paraId="3589DD3A" w14:textId="48E1CC5D" w:rsidR="00AB0531" w:rsidRPr="00AB0531" w:rsidRDefault="00D636B9" w:rsidP="003D67D5">
      <w:pPr>
        <w:pStyle w:val="ListParagraph"/>
        <w:numPr>
          <w:ilvl w:val="0"/>
          <w:numId w:val="31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150EDE">
        <w:rPr>
          <w:rFonts w:ascii="Verdana" w:hAnsi="Verdana"/>
          <w:sz w:val="20"/>
          <w:szCs w:val="20"/>
        </w:rPr>
        <w:t xml:space="preserve"> the above</w:t>
      </w:r>
    </w:p>
    <w:p w14:paraId="57B890E5" w14:textId="3D77D964" w:rsidR="00AB0531" w:rsidRPr="00AB0531" w:rsidRDefault="00AB053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hand drawing a control schematic, </w:t>
      </w:r>
      <w:r w:rsidR="00150EDE">
        <w:rPr>
          <w:rFonts w:ascii="Verdana" w:hAnsi="Verdana"/>
          <w:sz w:val="20"/>
          <w:szCs w:val="20"/>
        </w:rPr>
        <w:t>rung</w:t>
      </w:r>
      <w:r w:rsidRPr="00AB0531">
        <w:rPr>
          <w:rFonts w:ascii="Verdana" w:hAnsi="Verdana"/>
          <w:sz w:val="20"/>
          <w:szCs w:val="20"/>
        </w:rPr>
        <w:t xml:space="preserve"> numbers</w:t>
      </w:r>
      <w:r w:rsidR="00150EDE">
        <w:rPr>
          <w:rFonts w:ascii="Verdana" w:hAnsi="Verdana"/>
          <w:sz w:val="20"/>
          <w:szCs w:val="20"/>
        </w:rPr>
        <w:t xml:space="preserve"> are denoted to the right of the ladder rail</w:t>
      </w:r>
      <w:r w:rsidRPr="00AB0531">
        <w:rPr>
          <w:rFonts w:ascii="Verdana" w:hAnsi="Verdana"/>
          <w:sz w:val="20"/>
          <w:szCs w:val="20"/>
        </w:rPr>
        <w:t>?</w:t>
      </w:r>
    </w:p>
    <w:p w14:paraId="5E9B854B" w14:textId="36F550D7" w:rsidR="00AB0531" w:rsidRPr="00AB0531" w:rsidRDefault="00150EDE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0F5581DD" w14:textId="7D382C10" w:rsidR="00AB0531" w:rsidRPr="002C64D6" w:rsidRDefault="00150EDE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C64D6">
        <w:rPr>
          <w:rFonts w:ascii="Verdana" w:hAnsi="Verdana"/>
          <w:sz w:val="20"/>
          <w:szCs w:val="20"/>
          <w:highlight w:val="yellow"/>
        </w:rPr>
        <w:t>False</w:t>
      </w:r>
    </w:p>
    <w:p w14:paraId="54D916CA" w14:textId="37CCB244" w:rsidR="00150EDE" w:rsidRPr="00150EDE" w:rsidRDefault="00150EDE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</w:t>
      </w:r>
      <w:r w:rsidRPr="00150EDE">
        <w:rPr>
          <w:rFonts w:ascii="Verdana" w:hAnsi="Verdana"/>
          <w:sz w:val="20"/>
          <w:szCs w:val="20"/>
        </w:rPr>
        <w:t xml:space="preserve"> a truth table, </w:t>
      </w:r>
      <w:r>
        <w:rPr>
          <w:rFonts w:ascii="Verdana" w:hAnsi="Verdana"/>
          <w:sz w:val="20"/>
          <w:szCs w:val="20"/>
        </w:rPr>
        <w:t>compose</w:t>
      </w:r>
      <w:r w:rsidRPr="00150EDE">
        <w:rPr>
          <w:rFonts w:ascii="Verdana" w:hAnsi="Verdana"/>
          <w:sz w:val="20"/>
          <w:szCs w:val="20"/>
        </w:rPr>
        <w:t xml:space="preserve"> the formula and </w:t>
      </w:r>
      <w:r>
        <w:rPr>
          <w:rFonts w:ascii="Verdana" w:hAnsi="Verdana"/>
          <w:sz w:val="20"/>
          <w:szCs w:val="20"/>
        </w:rPr>
        <w:t>identify</w:t>
      </w:r>
      <w:r w:rsidRPr="00150EDE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 xml:space="preserve">type of Boolean logic represented in the </w:t>
      </w:r>
      <w:r w:rsidRPr="00150EDE">
        <w:rPr>
          <w:rFonts w:ascii="Verdana" w:hAnsi="Verdana"/>
          <w:sz w:val="20"/>
          <w:szCs w:val="20"/>
        </w:rPr>
        <w:t>circuit</w:t>
      </w:r>
      <w:r>
        <w:rPr>
          <w:rFonts w:ascii="Verdana" w:hAnsi="Verdana"/>
          <w:sz w:val="20"/>
          <w:szCs w:val="20"/>
        </w:rPr>
        <w:t xml:space="preserve"> below</w:t>
      </w:r>
      <w:r w:rsidRPr="00150EDE">
        <w:rPr>
          <w:rFonts w:ascii="Verdana" w:hAnsi="Verdana"/>
          <w:sz w:val="20"/>
          <w:szCs w:val="20"/>
        </w:rPr>
        <w:t>.</w:t>
      </w:r>
      <w:r w:rsidR="002C64D6">
        <w:rPr>
          <w:rFonts w:ascii="Verdana" w:hAnsi="Verdana"/>
          <w:sz w:val="20"/>
          <w:szCs w:val="20"/>
        </w:rPr>
        <w:t xml:space="preserve"> </w:t>
      </w:r>
      <w:r w:rsidR="002C64D6" w:rsidRPr="002C64D6">
        <w:rPr>
          <w:rFonts w:ascii="Verdana" w:hAnsi="Verdana"/>
          <w:sz w:val="20"/>
          <w:szCs w:val="20"/>
          <w:highlight w:val="yellow"/>
        </w:rPr>
        <w:t>(</w:t>
      </w:r>
      <w:r w:rsidR="002C64D6">
        <w:rPr>
          <w:rFonts w:ascii="Verdana" w:hAnsi="Verdana"/>
          <w:sz w:val="20"/>
          <w:szCs w:val="20"/>
          <w:highlight w:val="yellow"/>
        </w:rPr>
        <w:t>15</w:t>
      </w:r>
      <w:r w:rsidR="002C64D6" w:rsidRPr="002C64D6">
        <w:rPr>
          <w:rFonts w:ascii="Verdana" w:hAnsi="Verdana"/>
          <w:sz w:val="20"/>
          <w:szCs w:val="20"/>
          <w:highlight w:val="yellow"/>
        </w:rPr>
        <w:t xml:space="preserve"> pts)</w:t>
      </w:r>
    </w:p>
    <w:p w14:paraId="4E2474E9" w14:textId="14DB2FD1" w:rsidR="00AB0531" w:rsidRDefault="00EE5E79" w:rsidP="003D67D5">
      <w:pPr>
        <w:tabs>
          <w:tab w:val="left" w:pos="2026"/>
        </w:tabs>
        <w:spacing w:before="120" w:after="0"/>
        <w:ind w:left="810"/>
        <w:rPr>
          <w:rFonts w:ascii="Verdana" w:hAnsi="Verdana"/>
          <w:sz w:val="20"/>
          <w:szCs w:val="20"/>
        </w:rPr>
      </w:pPr>
      <w:r w:rsidRPr="00EE5E79">
        <w:rPr>
          <w:noProof/>
        </w:rPr>
        <w:drawing>
          <wp:inline distT="0" distB="0" distL="0" distR="0" wp14:anchorId="3AD4D465" wp14:editId="3A02B4B4">
            <wp:extent cx="4370832" cy="9418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2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63AF" w14:textId="3724C680" w:rsidR="00EE5E79" w:rsidRPr="00EE5E79" w:rsidRDefault="00EE5E79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EE5E79">
        <w:rPr>
          <w:rFonts w:ascii="Verdana" w:hAnsi="Verdana"/>
          <w:sz w:val="20"/>
          <w:szCs w:val="20"/>
        </w:rPr>
        <w:t>The purpose of the circuit below is to start and stop a motor with lights to indicate that state of the motor (green running, red stopped)? Will this circuit works as designed? Why or why not?</w:t>
      </w:r>
      <w:r w:rsidR="002C64D6">
        <w:rPr>
          <w:rFonts w:ascii="Verdana" w:hAnsi="Verdana"/>
          <w:sz w:val="20"/>
          <w:szCs w:val="20"/>
        </w:rPr>
        <w:t xml:space="preserve"> </w:t>
      </w:r>
      <w:r w:rsidR="002C64D6" w:rsidRPr="002C64D6">
        <w:rPr>
          <w:rFonts w:ascii="Verdana" w:hAnsi="Verdana"/>
          <w:sz w:val="20"/>
          <w:szCs w:val="20"/>
          <w:highlight w:val="yellow"/>
        </w:rPr>
        <w:t>No, it won’t seal. It will only jog.</w:t>
      </w:r>
      <w:r w:rsidR="002C64D6">
        <w:rPr>
          <w:rFonts w:ascii="Verdana" w:hAnsi="Verdana"/>
          <w:sz w:val="20"/>
          <w:szCs w:val="20"/>
        </w:rPr>
        <w:t xml:space="preserve"> </w:t>
      </w:r>
      <w:r w:rsidR="002C64D6" w:rsidRPr="002C64D6">
        <w:rPr>
          <w:rFonts w:ascii="Verdana" w:hAnsi="Verdana"/>
          <w:sz w:val="20"/>
          <w:szCs w:val="20"/>
          <w:highlight w:val="yellow"/>
        </w:rPr>
        <w:t>(</w:t>
      </w:r>
      <w:r w:rsidR="002C64D6">
        <w:rPr>
          <w:rFonts w:ascii="Verdana" w:hAnsi="Verdana"/>
          <w:sz w:val="20"/>
          <w:szCs w:val="20"/>
          <w:highlight w:val="yellow"/>
        </w:rPr>
        <w:t>5</w:t>
      </w:r>
      <w:r w:rsidR="002C64D6" w:rsidRPr="002C64D6">
        <w:rPr>
          <w:rFonts w:ascii="Verdana" w:hAnsi="Verdana"/>
          <w:sz w:val="20"/>
          <w:szCs w:val="20"/>
          <w:highlight w:val="yellow"/>
        </w:rPr>
        <w:t xml:space="preserve"> pts)</w:t>
      </w:r>
    </w:p>
    <w:p w14:paraId="37C610E9" w14:textId="1969DE35" w:rsidR="00EE5E79" w:rsidRDefault="00EE5E79" w:rsidP="003D67D5">
      <w:pPr>
        <w:tabs>
          <w:tab w:val="left" w:pos="2026"/>
        </w:tabs>
        <w:spacing w:before="120" w:after="0"/>
        <w:ind w:left="810"/>
        <w:rPr>
          <w:rFonts w:ascii="Verdana" w:hAnsi="Verdana"/>
          <w:sz w:val="20"/>
          <w:szCs w:val="20"/>
        </w:rPr>
      </w:pPr>
      <w:r w:rsidRPr="00EE5E79">
        <w:rPr>
          <w:noProof/>
        </w:rPr>
        <w:drawing>
          <wp:inline distT="0" distB="0" distL="0" distR="0" wp14:anchorId="15DC7412" wp14:editId="0B432FF3">
            <wp:extent cx="5769864" cy="2871216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699A" w14:textId="45A60453" w:rsidR="00D636B9" w:rsidRDefault="00D636B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5B980D1" w14:textId="2AD0F1BB" w:rsidR="00D636B9" w:rsidRPr="00D636B9" w:rsidRDefault="00D636B9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636B9">
        <w:rPr>
          <w:rFonts w:ascii="Verdana" w:hAnsi="Verdana"/>
          <w:sz w:val="20"/>
          <w:szCs w:val="20"/>
        </w:rPr>
        <w:lastRenderedPageBreak/>
        <w:t xml:space="preserve">Mark up the drawing below to fix items that are incorrect </w:t>
      </w:r>
      <w:r>
        <w:rPr>
          <w:rFonts w:ascii="Verdana" w:hAnsi="Verdana"/>
          <w:sz w:val="20"/>
          <w:szCs w:val="20"/>
        </w:rPr>
        <w:t>and/</w:t>
      </w:r>
      <w:r w:rsidRPr="00D636B9">
        <w:rPr>
          <w:rFonts w:ascii="Verdana" w:hAnsi="Verdana"/>
          <w:sz w:val="20"/>
          <w:szCs w:val="20"/>
        </w:rPr>
        <w:t>or omitted.</w:t>
      </w:r>
      <w:r w:rsidR="002C64D6">
        <w:rPr>
          <w:rFonts w:ascii="Verdana" w:hAnsi="Verdana"/>
          <w:sz w:val="20"/>
          <w:szCs w:val="20"/>
        </w:rPr>
        <w:t xml:space="preserve"> </w:t>
      </w:r>
      <w:r w:rsidR="002C64D6" w:rsidRPr="002C64D6">
        <w:rPr>
          <w:rFonts w:ascii="Verdana" w:hAnsi="Verdana"/>
          <w:sz w:val="20"/>
          <w:szCs w:val="20"/>
          <w:highlight w:val="yellow"/>
        </w:rPr>
        <w:t>(</w:t>
      </w:r>
      <w:r w:rsidR="002C64D6">
        <w:rPr>
          <w:rFonts w:ascii="Verdana" w:hAnsi="Verdana"/>
          <w:sz w:val="20"/>
          <w:szCs w:val="20"/>
          <w:highlight w:val="yellow"/>
        </w:rPr>
        <w:t>1</w:t>
      </w:r>
      <w:r w:rsidR="00814567">
        <w:rPr>
          <w:rFonts w:ascii="Verdana" w:hAnsi="Verdana"/>
          <w:sz w:val="20"/>
          <w:szCs w:val="20"/>
          <w:highlight w:val="yellow"/>
        </w:rPr>
        <w:t>0</w:t>
      </w:r>
      <w:r w:rsidR="002C64D6" w:rsidRPr="002C64D6">
        <w:rPr>
          <w:rFonts w:ascii="Verdana" w:hAnsi="Verdana"/>
          <w:sz w:val="20"/>
          <w:szCs w:val="20"/>
          <w:highlight w:val="yellow"/>
        </w:rPr>
        <w:t xml:space="preserve"> pts)</w:t>
      </w:r>
    </w:p>
    <w:p w14:paraId="5C3B2A64" w14:textId="02625C2C" w:rsidR="00D636B9" w:rsidRDefault="00D636B9" w:rsidP="00EE5E79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D636B9">
        <w:rPr>
          <w:noProof/>
        </w:rPr>
        <w:drawing>
          <wp:inline distT="0" distB="0" distL="0" distR="0" wp14:anchorId="3A58D314" wp14:editId="495B6121">
            <wp:extent cx="5769864" cy="2871216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C4A7" w14:textId="4B3D82E4" w:rsidR="00D636B9" w:rsidRDefault="00D636B9" w:rsidP="003D67D5">
      <w:pPr>
        <w:pStyle w:val="ListParagraph"/>
        <w:numPr>
          <w:ilvl w:val="0"/>
          <w:numId w:val="25"/>
        </w:numPr>
        <w:spacing w:before="48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the schematic symbols to the components of a relay.</w:t>
      </w:r>
      <w:r w:rsidR="002C64D6">
        <w:rPr>
          <w:rFonts w:ascii="Verdana" w:hAnsi="Verdana"/>
          <w:sz w:val="20"/>
          <w:szCs w:val="20"/>
        </w:rPr>
        <w:t xml:space="preserve"> </w:t>
      </w:r>
      <w:r w:rsidR="002C64D6" w:rsidRPr="002C64D6">
        <w:rPr>
          <w:rFonts w:ascii="Verdana" w:hAnsi="Verdana"/>
          <w:sz w:val="20"/>
          <w:szCs w:val="20"/>
          <w:highlight w:val="yellow"/>
        </w:rPr>
        <w:t>(</w:t>
      </w:r>
      <w:r w:rsidR="002C64D6">
        <w:rPr>
          <w:rFonts w:ascii="Verdana" w:hAnsi="Verdana"/>
          <w:sz w:val="20"/>
          <w:szCs w:val="20"/>
          <w:highlight w:val="yellow"/>
        </w:rPr>
        <w:t>3</w:t>
      </w:r>
      <w:r w:rsidR="002C64D6" w:rsidRPr="002C64D6">
        <w:rPr>
          <w:rFonts w:ascii="Verdana" w:hAnsi="Verdana"/>
          <w:sz w:val="20"/>
          <w:szCs w:val="20"/>
          <w:highlight w:val="yellow"/>
        </w:rPr>
        <w:t xml:space="preserve"> pts)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805"/>
      </w:tblGrid>
      <w:tr w:rsidR="00D636B9" w14:paraId="0B90FA68" w14:textId="77777777" w:rsidTr="005B468B">
        <w:tc>
          <w:tcPr>
            <w:tcW w:w="5035" w:type="dxa"/>
            <w:vAlign w:val="center"/>
          </w:tcPr>
          <w:p w14:paraId="68A1CD1C" w14:textId="168E3AC4" w:rsidR="00D636B9" w:rsidRDefault="002C64D6" w:rsidP="00D636B9">
            <w:pPr>
              <w:tabs>
                <w:tab w:val="left" w:pos="2026"/>
              </w:tabs>
              <w:spacing w:before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712547" wp14:editId="7180C957">
                      <wp:simplePos x="0" y="0"/>
                      <wp:positionH relativeFrom="column">
                        <wp:posOffset>1705240</wp:posOffset>
                      </wp:positionH>
                      <wp:positionV relativeFrom="paragraph">
                        <wp:posOffset>429420</wp:posOffset>
                      </wp:positionV>
                      <wp:extent cx="2309150" cy="1643605"/>
                      <wp:effectExtent l="38100" t="0" r="15240" b="5207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09150" cy="1643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3C90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34.25pt;margin-top:33.8pt;width:181.8pt;height:12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5C2FD9" wp14:editId="69818693">
                      <wp:simplePos x="0" y="0"/>
                      <wp:positionH relativeFrom="column">
                        <wp:posOffset>1346425</wp:posOffset>
                      </wp:positionH>
                      <wp:positionV relativeFrom="paragraph">
                        <wp:posOffset>1204925</wp:posOffset>
                      </wp:positionV>
                      <wp:extent cx="2650603" cy="821802"/>
                      <wp:effectExtent l="38100" t="38100" r="1651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50603" cy="821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68D59" id="Straight Arrow Connector 12" o:spid="_x0000_s1026" type="#_x0000_t32" style="position:absolute;margin-left:106pt;margin-top:94.9pt;width:208.7pt;height:64.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9BAAA" wp14:editId="75E5A040">
                      <wp:simplePos x="0" y="0"/>
                      <wp:positionH relativeFrom="column">
                        <wp:posOffset>2087205</wp:posOffset>
                      </wp:positionH>
                      <wp:positionV relativeFrom="paragraph">
                        <wp:posOffset>1199137</wp:posOffset>
                      </wp:positionV>
                      <wp:extent cx="1892461" cy="839165"/>
                      <wp:effectExtent l="38100" t="0" r="31750" b="565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2461" cy="839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AEFD1" id="Straight Arrow Connector 11" o:spid="_x0000_s1026" type="#_x0000_t32" style="position:absolute;margin-left:164.35pt;margin-top:94.4pt;width:149pt;height:66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636B9" w:rsidRPr="00D636B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56D8DC" wp14:editId="256AEFF6">
                  <wp:extent cx="2148840" cy="2459736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840" cy="245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</w:tblGrid>
            <w:tr w:rsidR="00D636B9" w14:paraId="7DD4AD4D" w14:textId="77777777" w:rsidTr="005B468B">
              <w:tc>
                <w:tcPr>
                  <w:tcW w:w="4531" w:type="dxa"/>
                </w:tcPr>
                <w:p w14:paraId="7739C202" w14:textId="085E664F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6B43BF44" wp14:editId="28879ED8">
                        <wp:extent cx="1133856" cy="438912"/>
                        <wp:effectExtent l="0" t="0" r="9525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856" cy="438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36B9" w14:paraId="7845DD14" w14:textId="77777777" w:rsidTr="005B468B">
              <w:tc>
                <w:tcPr>
                  <w:tcW w:w="4531" w:type="dxa"/>
                </w:tcPr>
                <w:p w14:paraId="6309566F" w14:textId="08144411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18F0F16C" wp14:editId="0C83F84D">
                        <wp:extent cx="1152144" cy="4572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14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36B9" w14:paraId="32877AE7" w14:textId="77777777" w:rsidTr="005B468B">
              <w:tc>
                <w:tcPr>
                  <w:tcW w:w="4531" w:type="dxa"/>
                </w:tcPr>
                <w:p w14:paraId="2B3F32AA" w14:textId="33E1FDFB" w:rsidR="00D636B9" w:rsidRDefault="00D636B9" w:rsidP="00D636B9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6DFFAB2" wp14:editId="7FD94678">
                        <wp:extent cx="1188720" cy="63093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630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46A768" w14:textId="77777777" w:rsidR="00D636B9" w:rsidRDefault="00D636B9" w:rsidP="00EE5E79">
            <w:pPr>
              <w:tabs>
                <w:tab w:val="left" w:pos="2026"/>
              </w:tabs>
              <w:spacing w:before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0782FB" w14:textId="33CB866D" w:rsidR="00D636B9" w:rsidRDefault="005B468B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eight-pin relay, like the one we use in class, may also be labelled as a?</w:t>
      </w:r>
    </w:p>
    <w:p w14:paraId="21F0DD70" w14:textId="2ED8827E" w:rsidR="005B468B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STST Relay</w:t>
      </w:r>
    </w:p>
    <w:p w14:paraId="7B76880D" w14:textId="47BECCB8" w:rsidR="005B468B" w:rsidRPr="002C64D6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C64D6">
        <w:rPr>
          <w:rFonts w:ascii="Verdana" w:hAnsi="Verdana"/>
          <w:sz w:val="20"/>
          <w:szCs w:val="20"/>
          <w:highlight w:val="yellow"/>
        </w:rPr>
        <w:t>DPDT Relay</w:t>
      </w:r>
    </w:p>
    <w:p w14:paraId="180E1793" w14:textId="7DC08036" w:rsidR="005B468B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SPDT Relay</w:t>
      </w:r>
    </w:p>
    <w:p w14:paraId="731AE1D6" w14:textId="3512CBBF" w:rsidR="005B468B" w:rsidRDefault="005B468B" w:rsidP="003D67D5">
      <w:pPr>
        <w:pStyle w:val="ListParagraph"/>
        <w:numPr>
          <w:ilvl w:val="0"/>
          <w:numId w:val="34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DPST Relay</w:t>
      </w:r>
    </w:p>
    <w:p w14:paraId="2D1F3DB2" w14:textId="3ED57A13" w:rsidR="00D05335" w:rsidRDefault="00533CC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 w:rsidRPr="00D0533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966286" wp14:editId="6BE73A0C">
            <wp:simplePos x="0" y="0"/>
            <wp:positionH relativeFrom="column">
              <wp:posOffset>4001841</wp:posOffset>
            </wp:positionH>
            <wp:positionV relativeFrom="paragraph">
              <wp:posOffset>68016</wp:posOffset>
            </wp:positionV>
            <wp:extent cx="480060" cy="13658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335">
        <w:rPr>
          <w:rFonts w:ascii="Verdana" w:hAnsi="Verdana"/>
          <w:sz w:val="20"/>
          <w:szCs w:val="20"/>
        </w:rPr>
        <w:t>The follow graphic is what type of ANSI symbol.</w:t>
      </w:r>
    </w:p>
    <w:p w14:paraId="771027BF" w14:textId="46A94C0D" w:rsidR="00D05335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A Contact</w:t>
      </w:r>
    </w:p>
    <w:p w14:paraId="67D77645" w14:textId="177618B3" w:rsidR="00D05335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B Contact</w:t>
      </w:r>
    </w:p>
    <w:p w14:paraId="289E428D" w14:textId="15803262" w:rsidR="00D05335" w:rsidRPr="002C64D6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  <w:highlight w:val="yellow"/>
        </w:rPr>
      </w:pPr>
      <w:r w:rsidRPr="002C64D6">
        <w:rPr>
          <w:rFonts w:ascii="Verdana" w:hAnsi="Verdana"/>
          <w:sz w:val="20"/>
          <w:szCs w:val="20"/>
          <w:highlight w:val="yellow"/>
        </w:rPr>
        <w:t>Form C Contact</w:t>
      </w:r>
    </w:p>
    <w:p w14:paraId="72198488" w14:textId="0F8A61C8" w:rsidR="00D05335" w:rsidRDefault="00D05335" w:rsidP="00D05335">
      <w:pPr>
        <w:pStyle w:val="ListParagraph"/>
        <w:numPr>
          <w:ilvl w:val="0"/>
          <w:numId w:val="35"/>
        </w:numPr>
        <w:spacing w:after="0"/>
        <w:ind w:left="99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D Contact</w:t>
      </w:r>
    </w:p>
    <w:p w14:paraId="675EB37B" w14:textId="153A9C18" w:rsidR="005B468B" w:rsidRDefault="005B46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904E674" w14:textId="77777777" w:rsidR="003D67D5" w:rsidRPr="003D67D5" w:rsidRDefault="003D67D5" w:rsidP="003D67D5">
      <w:pPr>
        <w:spacing w:before="240" w:after="120"/>
        <w:rPr>
          <w:rFonts w:ascii="Verdana" w:hAnsi="Verdana"/>
          <w:b/>
        </w:rPr>
      </w:pPr>
      <w:r w:rsidRPr="003D67D5">
        <w:rPr>
          <w:rFonts w:ascii="Verdana" w:hAnsi="Verdana"/>
          <w:b/>
        </w:rPr>
        <w:lastRenderedPageBreak/>
        <w:t>Instructions</w:t>
      </w:r>
    </w:p>
    <w:p w14:paraId="4C09E4BB" w14:textId="7C9DB59D" w:rsidR="003D67D5" w:rsidRPr="003D67D5" w:rsidRDefault="003D67D5" w:rsidP="003D67D5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each P&amp;ID symbol with its appropriate description</w:t>
      </w:r>
      <w:r w:rsidRPr="003D67D5">
        <w:rPr>
          <w:rFonts w:ascii="Verdana" w:hAnsi="Verdana"/>
          <w:sz w:val="20"/>
          <w:szCs w:val="20"/>
        </w:rPr>
        <w:t>.</w:t>
      </w:r>
    </w:p>
    <w:p w14:paraId="5407C09B" w14:textId="78074923" w:rsidR="005B468B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Centrifugal Pump </w:t>
      </w:r>
      <w:r w:rsidR="002C64D6" w:rsidRPr="002C64D6">
        <w:rPr>
          <w:rFonts w:ascii="Verdana" w:hAnsi="Verdana"/>
          <w:sz w:val="20"/>
          <w:szCs w:val="20"/>
          <w:highlight w:val="yellow"/>
        </w:rPr>
        <w:t>C</w:t>
      </w:r>
    </w:p>
    <w:p w14:paraId="4B1B4583" w14:textId="39463B47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Two-State Valve (Open or Closed) </w:t>
      </w:r>
      <w:r w:rsidR="002C64D6" w:rsidRPr="002C64D6">
        <w:rPr>
          <w:rFonts w:ascii="Verdana" w:hAnsi="Verdana"/>
          <w:sz w:val="20"/>
          <w:szCs w:val="20"/>
          <w:highlight w:val="yellow"/>
        </w:rPr>
        <w:t>A</w:t>
      </w:r>
    </w:p>
    <w:p w14:paraId="5D18F460" w14:textId="445F4680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Manual Valve </w:t>
      </w:r>
      <w:r w:rsidR="002C64D6" w:rsidRPr="002C64D6">
        <w:rPr>
          <w:rFonts w:ascii="Verdana" w:hAnsi="Verdana"/>
          <w:sz w:val="20"/>
          <w:szCs w:val="20"/>
          <w:highlight w:val="yellow"/>
        </w:rPr>
        <w:t>D</w:t>
      </w:r>
    </w:p>
    <w:p w14:paraId="22A1F34B" w14:textId="75F2DE94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Instrument Location </w:t>
      </w:r>
      <w:r w:rsidR="002C64D6" w:rsidRPr="002C64D6">
        <w:rPr>
          <w:rFonts w:ascii="Verdana" w:hAnsi="Verdana"/>
          <w:sz w:val="20"/>
          <w:szCs w:val="20"/>
          <w:highlight w:val="yellow"/>
        </w:rPr>
        <w:t>B</w:t>
      </w:r>
    </w:p>
    <w:p w14:paraId="718887E8" w14:textId="37BFAAFD" w:rsidR="00E90AA2" w:rsidRDefault="00E90AA2" w:rsidP="003D67D5">
      <w:pPr>
        <w:pStyle w:val="ListParagraph"/>
        <w:numPr>
          <w:ilvl w:val="0"/>
          <w:numId w:val="25"/>
        </w:numPr>
        <w:spacing w:before="36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Process Tank </w:t>
      </w:r>
      <w:r w:rsidR="002C64D6" w:rsidRPr="002C64D6">
        <w:rPr>
          <w:rFonts w:ascii="Verdana" w:hAnsi="Verdana"/>
          <w:sz w:val="20"/>
          <w:szCs w:val="20"/>
          <w:highlight w:val="yellow"/>
        </w:rPr>
        <w:t>E</w:t>
      </w:r>
    </w:p>
    <w:p w14:paraId="1C29BCDE" w14:textId="77777777" w:rsidR="003D67D5" w:rsidRPr="003D67D5" w:rsidRDefault="003D67D5" w:rsidP="003D67D5">
      <w:pPr>
        <w:spacing w:before="360"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E90AA2" w14:paraId="5A4778BD" w14:textId="77777777" w:rsidTr="003D67D5">
        <w:trPr>
          <w:jc w:val="center"/>
        </w:trPr>
        <w:tc>
          <w:tcPr>
            <w:tcW w:w="3356" w:type="dxa"/>
            <w:vAlign w:val="center"/>
          </w:tcPr>
          <w:p w14:paraId="36A92954" w14:textId="014ECF84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6750A7C8" wp14:editId="27263F15">
                  <wp:extent cx="485140" cy="4851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12A35955" w14:textId="4D5B5B88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1D755DF5" wp14:editId="3DA3BB75">
                  <wp:extent cx="711200" cy="496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1FA6BA58" w14:textId="72C6434F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01495">
              <w:rPr>
                <w:noProof/>
              </w:rPr>
              <w:drawing>
                <wp:inline distT="0" distB="0" distL="0" distR="0" wp14:anchorId="3B111301" wp14:editId="1912D705">
                  <wp:extent cx="609600" cy="508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AA2" w14:paraId="4FD12A02" w14:textId="77777777" w:rsidTr="003D67D5">
        <w:trPr>
          <w:jc w:val="center"/>
        </w:trPr>
        <w:tc>
          <w:tcPr>
            <w:tcW w:w="3356" w:type="dxa"/>
            <w:vAlign w:val="center"/>
          </w:tcPr>
          <w:p w14:paraId="02EFE266" w14:textId="19596AE7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518DED4D" wp14:editId="506DA4D5">
                  <wp:extent cx="485140" cy="3727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47CD2092" w14:textId="7D472E24" w:rsidR="00E90AA2" w:rsidRPr="003D67D5" w:rsidRDefault="003D67D5" w:rsidP="003D67D5">
            <w:pPr>
              <w:pStyle w:val="ListParagraph"/>
              <w:numPr>
                <w:ilvl w:val="0"/>
                <w:numId w:val="36"/>
              </w:numPr>
              <w:spacing w:before="360"/>
              <w:rPr>
                <w:rFonts w:ascii="Verdana" w:hAnsi="Verdana"/>
                <w:sz w:val="20"/>
                <w:szCs w:val="20"/>
              </w:rPr>
            </w:pPr>
            <w:r w:rsidRPr="003D67D5">
              <w:rPr>
                <w:noProof/>
              </w:rPr>
              <w:drawing>
                <wp:inline distT="0" distB="0" distL="0" distR="0" wp14:anchorId="61C0A537" wp14:editId="2EC22493">
                  <wp:extent cx="786384" cy="1389888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84" cy="1389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23675FC1" w14:textId="77777777" w:rsidR="00E90AA2" w:rsidRPr="003D67D5" w:rsidRDefault="00E90AA2" w:rsidP="003D67D5">
            <w:pPr>
              <w:pStyle w:val="ListParagraph"/>
              <w:spacing w:before="36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5CF968" w14:textId="77777777" w:rsidR="00E90AA2" w:rsidRPr="00E90AA2" w:rsidRDefault="00E90AA2" w:rsidP="00E90AA2">
      <w:pPr>
        <w:spacing w:before="360" w:after="0"/>
        <w:rPr>
          <w:rFonts w:ascii="Verdana" w:hAnsi="Verdana"/>
          <w:sz w:val="20"/>
          <w:szCs w:val="20"/>
        </w:rPr>
      </w:pPr>
    </w:p>
    <w:sectPr w:rsidR="00E90AA2" w:rsidRPr="00E90AA2" w:rsidSect="00E013AA">
      <w:headerReference w:type="first" r:id="rId31"/>
      <w:footerReference w:type="first" r:id="rId3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FA427" w14:textId="77777777" w:rsidR="00C47FCF" w:rsidRDefault="00C47FCF" w:rsidP="005B3A86">
      <w:pPr>
        <w:spacing w:after="0" w:line="240" w:lineRule="auto"/>
      </w:pPr>
      <w:r>
        <w:separator/>
      </w:r>
    </w:p>
  </w:endnote>
  <w:endnote w:type="continuationSeparator" w:id="0">
    <w:p w14:paraId="1F329DEF" w14:textId="77777777" w:rsidR="00C47FCF" w:rsidRDefault="00C47FCF" w:rsidP="005B3A86">
      <w:pPr>
        <w:spacing w:after="0" w:line="240" w:lineRule="auto"/>
      </w:pPr>
      <w:r>
        <w:continuationSeparator/>
      </w:r>
    </w:p>
  </w:endnote>
  <w:endnote w:type="continuationNotice" w:id="1">
    <w:p w14:paraId="2FB72BFB" w14:textId="77777777" w:rsidR="00C47FCF" w:rsidRDefault="00C47F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3495738F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449DEE3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5419CC6E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92138B8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90AA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E9D8" w14:textId="77777777" w:rsidR="00C47FCF" w:rsidRDefault="00C47FCF" w:rsidP="005B3A86">
      <w:pPr>
        <w:spacing w:after="0" w:line="240" w:lineRule="auto"/>
      </w:pPr>
      <w:r>
        <w:separator/>
      </w:r>
    </w:p>
  </w:footnote>
  <w:footnote w:type="continuationSeparator" w:id="0">
    <w:p w14:paraId="56CEA5EB" w14:textId="77777777" w:rsidR="00C47FCF" w:rsidRDefault="00C47FCF" w:rsidP="005B3A86">
      <w:pPr>
        <w:spacing w:after="0" w:line="240" w:lineRule="auto"/>
      </w:pPr>
      <w:r>
        <w:continuationSeparator/>
      </w:r>
    </w:p>
  </w:footnote>
  <w:footnote w:type="continuationNotice" w:id="1">
    <w:p w14:paraId="73A58651" w14:textId="77777777" w:rsidR="00C47FCF" w:rsidRDefault="00C47F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426A9967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0AA2">
      <w:rPr>
        <w:rFonts w:ascii="BankGothic Lt BT" w:hAnsi="BankGothic Lt BT"/>
        <w:caps/>
        <w:sz w:val="24"/>
        <w:szCs w:val="24"/>
      </w:rPr>
      <w:t>NEMA Symbols and Basic Motor Controls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7A390007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11C6E1F6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90AA2">
      <w:rPr>
        <w:rFonts w:ascii="BankGothic Lt BT" w:hAnsi="BankGothic Lt BT"/>
        <w:caps/>
        <w:sz w:val="24"/>
        <w:szCs w:val="24"/>
      </w:rPr>
      <w:t>NEMA Symbols and Basic Motor Controls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4E6BC1B4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0AA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90AA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48A519C2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90AA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97C3E0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90AA2">
      <w:rPr>
        <w:rFonts w:ascii="BankGothic Lt BT" w:hAnsi="BankGothic Lt BT"/>
        <w:caps/>
        <w:sz w:val="24"/>
        <w:szCs w:val="24"/>
      </w:rPr>
      <w:t>NEMA Symbols and Basic Motor Controls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6A08FA3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90AA2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30"/>
  </w:num>
  <w:num w:numId="5">
    <w:abstractNumId w:val="5"/>
  </w:num>
  <w:num w:numId="6">
    <w:abstractNumId w:val="28"/>
  </w:num>
  <w:num w:numId="7">
    <w:abstractNumId w:val="33"/>
  </w:num>
  <w:num w:numId="8">
    <w:abstractNumId w:val="16"/>
  </w:num>
  <w:num w:numId="9">
    <w:abstractNumId w:val="26"/>
  </w:num>
  <w:num w:numId="10">
    <w:abstractNumId w:val="22"/>
  </w:num>
  <w:num w:numId="11">
    <w:abstractNumId w:val="27"/>
  </w:num>
  <w:num w:numId="12">
    <w:abstractNumId w:val="21"/>
  </w:num>
  <w:num w:numId="13">
    <w:abstractNumId w:val="24"/>
  </w:num>
  <w:num w:numId="14">
    <w:abstractNumId w:val="10"/>
  </w:num>
  <w:num w:numId="15">
    <w:abstractNumId w:val="19"/>
  </w:num>
  <w:num w:numId="16">
    <w:abstractNumId w:val="31"/>
  </w:num>
  <w:num w:numId="17">
    <w:abstractNumId w:val="1"/>
  </w:num>
  <w:num w:numId="18">
    <w:abstractNumId w:val="12"/>
  </w:num>
  <w:num w:numId="19">
    <w:abstractNumId w:val="23"/>
  </w:num>
  <w:num w:numId="20">
    <w:abstractNumId w:val="7"/>
  </w:num>
  <w:num w:numId="21">
    <w:abstractNumId w:val="2"/>
  </w:num>
  <w:num w:numId="22">
    <w:abstractNumId w:val="29"/>
  </w:num>
  <w:num w:numId="23">
    <w:abstractNumId w:val="35"/>
  </w:num>
  <w:num w:numId="24">
    <w:abstractNumId w:val="20"/>
  </w:num>
  <w:num w:numId="25">
    <w:abstractNumId w:val="8"/>
  </w:num>
  <w:num w:numId="26">
    <w:abstractNumId w:val="32"/>
  </w:num>
  <w:num w:numId="27">
    <w:abstractNumId w:val="6"/>
  </w:num>
  <w:num w:numId="28">
    <w:abstractNumId w:val="13"/>
  </w:num>
  <w:num w:numId="29">
    <w:abstractNumId w:val="34"/>
  </w:num>
  <w:num w:numId="30">
    <w:abstractNumId w:val="18"/>
  </w:num>
  <w:num w:numId="31">
    <w:abstractNumId w:val="11"/>
  </w:num>
  <w:num w:numId="32">
    <w:abstractNumId w:val="4"/>
  </w:num>
  <w:num w:numId="33">
    <w:abstractNumId w:val="15"/>
  </w:num>
  <w:num w:numId="34">
    <w:abstractNumId w:val="0"/>
  </w:num>
  <w:num w:numId="35">
    <w:abstractNumId w:val="2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0EDE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C64D6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715F2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10774"/>
    <w:rsid w:val="0081251C"/>
    <w:rsid w:val="00814567"/>
    <w:rsid w:val="008201D6"/>
    <w:rsid w:val="00820CD5"/>
    <w:rsid w:val="00822B4C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009F"/>
    <w:rsid w:val="00C44E27"/>
    <w:rsid w:val="00C46D59"/>
    <w:rsid w:val="00C47FCF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4ACB"/>
    <w:rsid w:val="00D56469"/>
    <w:rsid w:val="00D636B9"/>
    <w:rsid w:val="00D71C66"/>
    <w:rsid w:val="00D744EA"/>
    <w:rsid w:val="00D850FF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74B0F"/>
    <w:rsid w:val="00E90AA2"/>
    <w:rsid w:val="00E97D8E"/>
    <w:rsid w:val="00EA0805"/>
    <w:rsid w:val="00EB2D50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2018-09-13T14:45:00Z</cp:lastPrinted>
  <dcterms:created xsi:type="dcterms:W3CDTF">2018-09-19T15:42:00Z</dcterms:created>
  <dcterms:modified xsi:type="dcterms:W3CDTF">2018-09-19T15:55:00Z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Symbols and Basic Motor Controls</vt:lpwstr>
  </property>
  <property fmtid="{D5CDD505-2E9C-101B-9397-08002B2CF9AE}" pid="4" name="DocNum">
    <vt:i4>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