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A34236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7646A">
        <w:rPr>
          <w:rFonts w:ascii="Verdana" w:hAnsi="Verdana"/>
          <w:b/>
          <w:sz w:val="24"/>
          <w:szCs w:val="24"/>
        </w:rPr>
        <w:t>RC 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32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65FB53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968F4DC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095DE8" w:rsidRPr="00095DE8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BF6C90">
        <w:rPr>
          <w:rFonts w:ascii="Verdana" w:hAnsi="Verdana"/>
          <w:sz w:val="20"/>
          <w:szCs w:val="20"/>
          <w:highlight w:val="yellow"/>
        </w:rPr>
        <w:t>91</w:t>
      </w:r>
      <w:r w:rsidR="00346CDE" w:rsidRPr="00346CDE">
        <w:rPr>
          <w:rFonts w:ascii="Verdana" w:hAnsi="Verdana"/>
          <w:sz w:val="20"/>
          <w:szCs w:val="20"/>
          <w:highlight w:val="yellow"/>
        </w:rPr>
        <w:t>pts.</w:t>
      </w:r>
      <w:r w:rsidRPr="000154E9">
        <w:rPr>
          <w:rFonts w:ascii="Verdana" w:hAnsi="Verdana"/>
          <w:sz w:val="20"/>
          <w:szCs w:val="20"/>
        </w:rPr>
        <w:tab/>
        <w:t>Date _</w:t>
      </w:r>
      <w:r w:rsidR="00E43691">
        <w:rPr>
          <w:rFonts w:ascii="Verdana" w:hAnsi="Verdana"/>
          <w:sz w:val="20"/>
          <w:szCs w:val="20"/>
        </w:rPr>
        <w:t>_</w:t>
      </w:r>
      <w:r w:rsidRPr="000154E9">
        <w:rPr>
          <w:rFonts w:ascii="Verdana" w:hAnsi="Verdana"/>
          <w:sz w:val="20"/>
          <w:szCs w:val="20"/>
        </w:rPr>
        <w:t>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62102BE5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03DA4ED8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237BBD4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7646A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2E31403C" w:rsidR="00D61980" w:rsidRPr="00D61980" w:rsidRDefault="00871C2A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(R</w:t>
      </w:r>
      <w:r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 xml:space="preserve">) series circuit is one that shares the same current through both the resistive and 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voltage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61"/>
      </w:tblGrid>
      <w:tr w:rsidR="00301F5C" w14:paraId="061D431C" w14:textId="77777777" w:rsidTr="007B399A">
        <w:tc>
          <w:tcPr>
            <w:tcW w:w="4859" w:type="dxa"/>
          </w:tcPr>
          <w:p w14:paraId="6B767666" w14:textId="11AC7DAF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521937508"/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61" w:type="dxa"/>
          </w:tcPr>
          <w:p w14:paraId="3AA925D6" w14:textId="65D89AC0" w:rsidR="00301F5C" w:rsidRDefault="00B33A7D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>
              <w:rPr>
                <w:rFonts w:ascii="Verdana" w:hAnsi="Verdana"/>
                <w:noProof/>
                <w:sz w:val="20"/>
                <w:szCs w:val="20"/>
              </w:rPr>
              <w:t>Same current thru each component</w:t>
            </w:r>
          </w:p>
        </w:tc>
      </w:tr>
      <w:tr w:rsidR="0057236E" w14:paraId="6014B536" w14:textId="77777777" w:rsidTr="006E42C8">
        <w:tc>
          <w:tcPr>
            <w:tcW w:w="4859" w:type="dxa"/>
            <w:vAlign w:val="center"/>
          </w:tcPr>
          <w:p w14:paraId="0CAC141D" w14:textId="7E6FF4B8" w:rsidR="0057236E" w:rsidRPr="00CD39BC" w:rsidRDefault="0057236E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2πf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861" w:type="dxa"/>
            <w:vAlign w:val="center"/>
          </w:tcPr>
          <w:p w14:paraId="408C43E0" w14:textId="73C93B80" w:rsidR="0057236E" w:rsidRPr="00CD39BC" w:rsidRDefault="00CD39BC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den>
                </m:f>
              </m:oMath>
            </m:oMathPara>
          </w:p>
        </w:tc>
      </w:tr>
      <w:tr w:rsidR="0057236E" w14:paraId="01162D86" w14:textId="77777777" w:rsidTr="00665B51">
        <w:tc>
          <w:tcPr>
            <w:tcW w:w="4859" w:type="dxa"/>
            <w:vAlign w:val="center"/>
          </w:tcPr>
          <w:p w14:paraId="4E34ACE1" w14:textId="5B659DED" w:rsidR="0057236E" w:rsidRPr="00CD39BC" w:rsidRDefault="0057236E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55D9015D" w14:textId="2BB8A12A" w:rsidR="0057236E" w:rsidRPr="007B399A" w:rsidRDefault="00CD39BC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57236E" w14:paraId="0528F961" w14:textId="77777777" w:rsidTr="006E42C8">
        <w:tc>
          <w:tcPr>
            <w:tcW w:w="4859" w:type="dxa"/>
            <w:vAlign w:val="center"/>
          </w:tcPr>
          <w:p w14:paraId="7AB47ECB" w14:textId="13B0D66B" w:rsidR="0057236E" w:rsidRPr="009A6368" w:rsidRDefault="00B33A7D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t xml:space="preserve">Voltage-Current </w:t>
            </w: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>
              <w:rPr>
                <w:rFonts w:ascii="Verdana" w:hAnsi="Verdana"/>
                <w:noProof/>
                <w:sz w:val="20"/>
                <w:szCs w:val="20"/>
              </w:rPr>
              <w:t>Current leads voltage by 90˚ (ICE)</w:t>
            </w:r>
          </w:p>
        </w:tc>
        <w:tc>
          <w:tcPr>
            <w:tcW w:w="4861" w:type="dxa"/>
            <w:vAlign w:val="center"/>
          </w:tcPr>
          <w:p w14:paraId="7971286E" w14:textId="5FF0F72A" w:rsidR="0057236E" w:rsidRPr="007B399A" w:rsidRDefault="00B33A7D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57236E" w14:paraId="75326D1C" w14:textId="77777777" w:rsidTr="006E42C8">
        <w:tc>
          <w:tcPr>
            <w:tcW w:w="4859" w:type="dxa"/>
            <w:vAlign w:val="center"/>
          </w:tcPr>
          <w:p w14:paraId="0FF3A3A1" w14:textId="78DA8BB7" w:rsidR="0057236E" w:rsidRPr="00301F5C" w:rsidRDefault="00B33A7D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B33A7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C851757" wp14:editId="006C82BC">
                  <wp:extent cx="1581912" cy="1024128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912" cy="102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10D92378" w14:textId="55E0194C" w:rsidR="0057236E" w:rsidRPr="00301F5C" w:rsidRDefault="00B33A7D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E2B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374C9B" wp14:editId="1182A18A">
                  <wp:extent cx="1810512" cy="98755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36E" w14:paraId="2EC2BD03" w14:textId="77777777" w:rsidTr="006E42C8">
        <w:tc>
          <w:tcPr>
            <w:tcW w:w="4859" w:type="dxa"/>
            <w:vAlign w:val="center"/>
          </w:tcPr>
          <w:p w14:paraId="2A90C60E" w14:textId="27F9124D" w:rsidR="0057236E" w:rsidRPr="00CD39BC" w:rsidRDefault="00CD39BC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R</m:t>
                </m:r>
              </m:oMath>
            </m:oMathPara>
          </w:p>
        </w:tc>
        <w:tc>
          <w:tcPr>
            <w:tcW w:w="4861" w:type="dxa"/>
            <w:vAlign w:val="center"/>
          </w:tcPr>
          <w:p w14:paraId="0F0ADCBB" w14:textId="1B40C346" w:rsidR="0057236E" w:rsidRPr="00CD39BC" w:rsidRDefault="00CD39BC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R</m:t>
                </m:r>
              </m:oMath>
            </m:oMathPara>
          </w:p>
        </w:tc>
      </w:tr>
      <w:tr w:rsidR="009A6368" w14:paraId="133E88FB" w14:textId="77777777" w:rsidTr="007B399A">
        <w:tc>
          <w:tcPr>
            <w:tcW w:w="4859" w:type="dxa"/>
            <w:vAlign w:val="center"/>
          </w:tcPr>
          <w:p w14:paraId="3E0235D9" w14:textId="79543360" w:rsidR="009A6368" w:rsidRPr="00CD39BC" w:rsidRDefault="00CD39B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861" w:type="dxa"/>
            <w:vAlign w:val="center"/>
          </w:tcPr>
          <w:p w14:paraId="75D8A4FE" w14:textId="0B8C2A8C" w:rsidR="00CA6A1B" w:rsidRPr="00CD39BC" w:rsidRDefault="00CD39BC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026C52" w14:paraId="0FAB8441" w14:textId="77777777" w:rsidTr="007B399A">
        <w:tc>
          <w:tcPr>
            <w:tcW w:w="4859" w:type="dxa"/>
            <w:vAlign w:val="center"/>
          </w:tcPr>
          <w:p w14:paraId="48CADE76" w14:textId="34EF111F" w:rsidR="00026C52" w:rsidRPr="007B399A" w:rsidRDefault="00CD39B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29C54317" w14:textId="3716398C" w:rsidR="00026C52" w:rsidRPr="009A6368" w:rsidRDefault="00CD39B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bookmarkEnd w:id="0"/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E43691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57C50671" w:rsidR="00DB7F85" w:rsidRDefault="005E2B5A" w:rsidP="00E43691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5E2B5A">
        <w:rPr>
          <w:noProof/>
        </w:rPr>
        <w:drawing>
          <wp:inline distT="0" distB="0" distL="0" distR="0" wp14:anchorId="5E1B4534" wp14:editId="3C9501AE">
            <wp:extent cx="1773936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695B" w14:textId="3B7A2A4A" w:rsidR="00116B3E" w:rsidRPr="00207F25" w:rsidRDefault="00116B3E" w:rsidP="002D620F">
      <w:pPr>
        <w:tabs>
          <w:tab w:val="left" w:pos="2026"/>
        </w:tabs>
        <w:spacing w:before="36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67EC8" w:rsidRPr="00DD3F5F" w14:paraId="17B7A776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FAEEF82" w14:textId="77777777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273B8D" w14:textId="326EA76B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D24444C" w14:textId="77777777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35CFAAB" w14:textId="36D68F55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="005E2B5A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092AB1" w14:textId="77777777" w:rsidR="00667EC8" w:rsidRPr="00DD3F5F" w:rsidRDefault="00667EC8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CA3B21" w:rsidRPr="00DD3F5F" w14:paraId="7849C7E2" w14:textId="77777777" w:rsidTr="004923B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A5EA5F" w14:textId="77777777" w:rsidR="00CA3B21" w:rsidRPr="00DD3F5F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D1BF3" w14:textId="49EBD754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212.259mW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C6002A" w14:textId="2869C597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F00F849" w14:textId="0FDDF4A0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1.2k</w:t>
            </w:r>
            <w:r w:rsidRPr="00CA3B21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20F17" w14:textId="2E06B3A3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15.960V</w:t>
            </w:r>
          </w:p>
        </w:tc>
      </w:tr>
      <w:tr w:rsidR="00CA3B21" w:rsidRPr="00DD3F5F" w14:paraId="3FF47458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BA02791" w14:textId="300AAC32" w:rsidR="00CA3B21" w:rsidRPr="00DD3F5F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ACD60" w14:textId="59B29DB4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255.925mVAR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45C4B4" w14:textId="7CCDF24A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97E549" w14:textId="783B0E08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1.447k</w:t>
            </w:r>
            <w:r w:rsidRPr="00CA3B21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40EB2" w14:textId="52263481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19.243V</w:t>
            </w:r>
          </w:p>
        </w:tc>
      </w:tr>
      <w:tr w:rsidR="00CA3B21" w:rsidRPr="00DD3F5F" w14:paraId="0F018D50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FAC434" w14:textId="77777777" w:rsidR="00CA3B21" w:rsidRPr="00DD3F5F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5E5EC" w14:textId="6F1F18C4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332.493mVA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49238D8" w14:textId="03D5092E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9B9374" w14:textId="3F488F83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1.880k</w:t>
            </w:r>
            <w:r w:rsidRPr="00CA3B21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4B2F0" w14:textId="13A3D2B0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25V</w:t>
            </w:r>
          </w:p>
        </w:tc>
      </w:tr>
      <w:tr w:rsidR="00CA3B21" w:rsidRPr="00DD3F5F" w14:paraId="5D9B0352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0848FE4" w14:textId="66419766" w:rsidR="00CA3B21" w:rsidRPr="00DD3F5F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0CD42" w14:textId="55281D81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50.328</w:t>
            </w:r>
            <w:r w:rsidRPr="00CA3B21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61F35FD" w14:textId="6056D038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rFonts w:ascii="Verdana" w:hAnsi="Verdana"/>
                <w:noProof/>
                <w:sz w:val="20"/>
                <w:szCs w:val="20"/>
                <w:highlight w:val="yellow"/>
              </w:rPr>
              <w:t>0</w:t>
            </w:r>
            <w:r w:rsidRPr="00CA3B21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672306" w14:textId="6BEAE23A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50.328</w:t>
            </w:r>
            <w:r w:rsidRPr="00CA3B21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7573F" w14:textId="354CD5A1" w:rsidR="00CA3B21" w:rsidRPr="00CA3B21" w:rsidRDefault="00CA3B21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highlight w:val="yellow"/>
              </w:rPr>
              <w:t>50.328</w:t>
            </w:r>
            <w:r w:rsidRPr="00CA3B21">
              <w:rPr>
                <w:rFonts w:cstheme="minorHAnsi"/>
                <w:highlight w:val="yellow"/>
              </w:rPr>
              <w:t>˚</w:t>
            </w:r>
          </w:p>
        </w:tc>
      </w:tr>
      <w:tr w:rsidR="002D620F" w:rsidRPr="00DD3F5F" w14:paraId="3394FDA8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20576FF" w14:textId="57983132" w:rsidR="002D620F" w:rsidRDefault="002D620F" w:rsidP="00CA3B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2E22F" w14:textId="07217E35" w:rsidR="002D620F" w:rsidRPr="00483096" w:rsidRDefault="00483096" w:rsidP="00CA3B21">
            <w:pPr>
              <w:spacing w:before="60" w:after="60"/>
              <w:jc w:val="center"/>
              <w:rPr>
                <w:highlight w:val="yellow"/>
              </w:rPr>
            </w:pPr>
            <w:r w:rsidRPr="00483096">
              <w:rPr>
                <w:highlight w:val="yellow"/>
              </w:rPr>
              <w:t>0.638</w:t>
            </w:r>
          </w:p>
        </w:tc>
      </w:tr>
    </w:tbl>
    <w:p w14:paraId="7684F131" w14:textId="3CF91BE8" w:rsidR="00667EC8" w:rsidRPr="00667EC8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7E86D6C0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525C8FA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9C197A" w14:textId="684C07B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08A446D" w14:textId="369847CD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36FBAAD" w14:textId="306C0796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5957B8" w14:textId="32DCA324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D75EA" w:rsidRPr="00DD3F5F" w14:paraId="3A831190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E98AB3" w14:textId="4C4496CF" w:rsidR="001D75EA" w:rsidRPr="00DD3F5F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ABC23" w14:textId="2A18EBD9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316.402mW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E904CA6" w14:textId="1B7720F4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16.238mA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D97684" w14:textId="7D0086AC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1.2k</w:t>
            </w:r>
            <w:r w:rsidRPr="001D75EA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46352" w14:textId="53DF55FB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19.485V</w:t>
            </w:r>
          </w:p>
        </w:tc>
      </w:tr>
      <w:tr w:rsidR="001D75EA" w:rsidRPr="00DD3F5F" w14:paraId="4B60092B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4593CF" w14:textId="6E8FF932" w:rsidR="001D75EA" w:rsidRPr="00DD3F5F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444583" w14:textId="4144A1BF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254.328mVAR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72BA035" w14:textId="4437DE59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16.238mA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AE0791" w14:textId="3DD8602A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964.575</w:t>
            </w:r>
            <w:r w:rsidRPr="001D75EA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51840" w14:textId="2F9A774B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15.663V</w:t>
            </w:r>
          </w:p>
        </w:tc>
      </w:tr>
      <w:tr w:rsidR="001D75EA" w:rsidRPr="00DD3F5F" w14:paraId="0604F9B2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4CA01F" w14:textId="77777777" w:rsidR="001D75EA" w:rsidRPr="00DD3F5F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79583" w14:textId="5F4BE0EB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405.946mVA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41F8AAB" w14:textId="2E59CE88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16.238mA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17B849" w14:textId="30EDEE8B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1.54k</w:t>
            </w:r>
            <w:r w:rsidRPr="001D75EA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58D28" w14:textId="08C95A50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25V</w:t>
            </w:r>
          </w:p>
        </w:tc>
      </w:tr>
      <w:tr w:rsidR="001D75EA" w:rsidRPr="00DD3F5F" w14:paraId="78C54D6C" w14:textId="77777777" w:rsidTr="004923B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41146C" w14:textId="04959C04" w:rsidR="001D75EA" w:rsidRPr="00DD3F5F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93C4A" w14:textId="31A1882A" w:rsidR="001D75EA" w:rsidRPr="001D75EA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38.793</w:t>
            </w:r>
            <w:r w:rsidRPr="001D75EA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94AC08A" w14:textId="7F309419" w:rsidR="001D75EA" w:rsidRPr="00F522E8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A3B21">
              <w:rPr>
                <w:rFonts w:ascii="Verdana" w:hAnsi="Verdana"/>
                <w:noProof/>
                <w:sz w:val="20"/>
                <w:szCs w:val="20"/>
                <w:highlight w:val="yellow"/>
              </w:rPr>
              <w:t>0</w:t>
            </w:r>
            <w:r w:rsidRPr="00CA3B21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3C97049" w14:textId="55BA74D4" w:rsidR="001D75EA" w:rsidRPr="00F522E8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38.793</w:t>
            </w:r>
            <w:r w:rsidRPr="001D75EA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567A1" w14:textId="20AE9164" w:rsidR="001D75EA" w:rsidRPr="00F522E8" w:rsidRDefault="001D75EA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D75EA">
              <w:rPr>
                <w:highlight w:val="yellow"/>
              </w:rPr>
              <w:t>38.793</w:t>
            </w:r>
            <w:r w:rsidRPr="001D75EA">
              <w:rPr>
                <w:rFonts w:cstheme="minorHAnsi"/>
                <w:highlight w:val="yellow"/>
              </w:rPr>
              <w:t>˚</w:t>
            </w:r>
          </w:p>
        </w:tc>
      </w:tr>
      <w:tr w:rsidR="002D620F" w:rsidRPr="00DD3F5F" w14:paraId="0C67BDC8" w14:textId="77777777" w:rsidTr="004923BF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9EBB6C1" w14:textId="579FF0BA" w:rsidR="002D620F" w:rsidRDefault="002D620F" w:rsidP="001D75E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EE898" w14:textId="70D082B0" w:rsidR="002D620F" w:rsidRPr="00483096" w:rsidRDefault="00483096" w:rsidP="001D75EA">
            <w:pPr>
              <w:spacing w:before="60" w:after="60"/>
              <w:jc w:val="center"/>
              <w:rPr>
                <w:highlight w:val="yellow"/>
              </w:rPr>
            </w:pPr>
            <w:r w:rsidRPr="00483096">
              <w:rPr>
                <w:highlight w:val="yellow"/>
              </w:rPr>
              <w:t>0.779</w:t>
            </w:r>
          </w:p>
        </w:tc>
      </w:tr>
    </w:tbl>
    <w:p w14:paraId="56E795BE" w14:textId="15B023CF" w:rsidR="00667EC8" w:rsidRPr="00E43691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77BE0EFF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D688AB8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9E6F82" w14:textId="68F93DEA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F28D70C" w14:textId="0B9D7FE4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CEB4E8" w14:textId="18BAE546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FF2869" w14:textId="280E8A7A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22893" w:rsidRPr="00DD3F5F" w14:paraId="1EB845B4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523815" w14:textId="3FF5D56A" w:rsidR="00B22893" w:rsidRPr="00DD3F5F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E69C0" w14:textId="02BE3334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224.202mW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6BC8B6" w14:textId="6DA3E9FB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9.665mA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FFBF69" w14:textId="2A7A5BD8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2.4k</w:t>
            </w:r>
            <w:r w:rsidRPr="00FD710E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F226C" w14:textId="77009AAB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23.197V</w:t>
            </w:r>
          </w:p>
        </w:tc>
      </w:tr>
      <w:tr w:rsidR="00B22893" w:rsidRPr="00DD3F5F" w14:paraId="216FC880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56D446" w14:textId="584D814C" w:rsidR="00B22893" w:rsidRPr="00DD3F5F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38A8" w14:textId="760B1CB4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90.108mVAR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CFC337C" w14:textId="6B4AD256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9.665mA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2500D8F" w14:textId="0240D524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964.575</w:t>
            </w:r>
            <w:r w:rsidR="00FD710E" w:rsidRPr="00FD710E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52E59" w14:textId="6D3A7BFF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9.323V</w:t>
            </w:r>
          </w:p>
        </w:tc>
      </w:tr>
      <w:tr w:rsidR="00B22893" w:rsidRPr="00DD3F5F" w14:paraId="1B870561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6BAADE" w14:textId="77777777" w:rsidR="00B22893" w:rsidRPr="00DD3F5F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6F4B8" w14:textId="15BFB32A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241.632mVA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5670A2B" w14:textId="71797D55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9.665mA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FDC680" w14:textId="2BE61FDA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2.587</w:t>
            </w:r>
            <w:r w:rsidR="00FD710E" w:rsidRPr="00FD710E">
              <w:rPr>
                <w:highlight w:val="yellow"/>
              </w:rPr>
              <w:t>k</w:t>
            </w:r>
            <w:r w:rsidR="00FD710E" w:rsidRPr="00FD710E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4DCCA" w14:textId="77B3C95D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25.000V</w:t>
            </w:r>
          </w:p>
        </w:tc>
      </w:tr>
      <w:tr w:rsidR="00B22893" w:rsidRPr="00DD3F5F" w14:paraId="1C5E2CC3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D7938C" w14:textId="7A8F0237" w:rsidR="00B22893" w:rsidRPr="00DD3F5F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4431BD" w14:textId="3452CDE8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21.896</w:t>
            </w:r>
            <w:r w:rsidRPr="00FD710E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534C4E6" w14:textId="6D4038F5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0</w:t>
            </w:r>
            <w:r w:rsidRPr="00FD710E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728FF6" w14:textId="601009D2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21.896</w:t>
            </w:r>
            <w:r w:rsidRPr="00FD710E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99321" w14:textId="4740EBFF" w:rsidR="00B22893" w:rsidRPr="00FD710E" w:rsidRDefault="00B22893" w:rsidP="00B2289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D710E">
              <w:rPr>
                <w:highlight w:val="yellow"/>
              </w:rPr>
              <w:t>21.896</w:t>
            </w:r>
            <w:r w:rsidRPr="00FD710E">
              <w:rPr>
                <w:rFonts w:cstheme="minorHAnsi"/>
                <w:highlight w:val="yellow"/>
              </w:rPr>
              <w:t>˚</w:t>
            </w:r>
          </w:p>
        </w:tc>
      </w:tr>
      <w:tr w:rsidR="00483096" w:rsidRPr="00DD3F5F" w14:paraId="29153EA2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DDD9532" w14:textId="28319B84" w:rsidR="00483096" w:rsidRDefault="00483096" w:rsidP="0048309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18FEE" w14:textId="73F8ADD5" w:rsidR="00483096" w:rsidRPr="00FD710E" w:rsidRDefault="00483096" w:rsidP="00483096">
            <w:pPr>
              <w:spacing w:before="60" w:after="60"/>
              <w:jc w:val="center"/>
              <w:rPr>
                <w:highlight w:val="yellow"/>
              </w:rPr>
            </w:pPr>
            <w:r w:rsidRPr="00483096">
              <w:rPr>
                <w:highlight w:val="yellow"/>
              </w:rPr>
              <w:t>0.9</w:t>
            </w:r>
            <w:r>
              <w:rPr>
                <w:highlight w:val="yellow"/>
              </w:rPr>
              <w:t>2</w:t>
            </w:r>
            <w:r w:rsidRPr="00483096">
              <w:rPr>
                <w:highlight w:val="yellow"/>
              </w:rPr>
              <w:t>8</w:t>
            </w:r>
          </w:p>
        </w:tc>
      </w:tr>
    </w:tbl>
    <w:p w14:paraId="7D5AAD60" w14:textId="3345B815" w:rsidR="00667EC8" w:rsidRPr="00E43691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7AF5265B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ABA3303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43CCBC" w14:textId="49F093CC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8122F8C" w14:textId="418E999B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CB6F364" w14:textId="3AE2938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A3FB87" w14:textId="0C35FA32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D620F" w:rsidRPr="00DD3F5F" w14:paraId="63688C75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CD79BB" w14:textId="109CC57D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3BA66" w14:textId="4D0910B9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250.309mW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1D2AF20" w14:textId="5F34D306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10.213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9530D3" w14:textId="494B5FE4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2.4k</w:t>
            </w:r>
            <w:r w:rsidRPr="002D620F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ECC17" w14:textId="5EACC736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24.510V</w:t>
            </w:r>
          </w:p>
        </w:tc>
      </w:tr>
      <w:tr w:rsidR="002D620F" w:rsidRPr="00DD3F5F" w14:paraId="62E31FE2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E1593E" w14:textId="62B7C1AC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937" w14:textId="0B617D56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50.300mVAR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E1BF6B7" w14:textId="08907ACE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10.213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D4AC1D" w14:textId="09C44A0B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482.288</w:t>
            </w:r>
            <w:r w:rsidRPr="002D620F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A202" w14:textId="256344B3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4.925V</w:t>
            </w:r>
          </w:p>
        </w:tc>
      </w:tr>
      <w:tr w:rsidR="002D620F" w:rsidRPr="00DD3F5F" w14:paraId="5C10E9F3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4B165D" w14:textId="77777777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5D1E3" w14:textId="1B633CA1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255.313mVA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171E515" w14:textId="29C3DA59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10.213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6E1484" w14:textId="4A594B5B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2.448k</w:t>
            </w:r>
            <w:r w:rsidRPr="002D620F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60D82" w14:textId="7EA2E0DC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25V</w:t>
            </w:r>
          </w:p>
        </w:tc>
      </w:tr>
      <w:tr w:rsidR="002D620F" w:rsidRPr="00DD3F5F" w14:paraId="20FDAD4B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E57270" w14:textId="5B550418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640E06" w14:textId="11DE5493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11.362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7AE620" w14:textId="7EECAD51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0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FDB53AF" w14:textId="4018FC85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11.362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6364B" w14:textId="499962EA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11.362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</w:tr>
      <w:tr w:rsidR="00483096" w:rsidRPr="00DD3F5F" w14:paraId="37EE3127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61D614" w14:textId="526CBEF3" w:rsidR="00483096" w:rsidRDefault="00483096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E5DDB" w14:textId="1ECB7425" w:rsidR="00483096" w:rsidRPr="00483096" w:rsidRDefault="00483096" w:rsidP="002D620F">
            <w:pPr>
              <w:spacing w:before="60" w:after="60"/>
              <w:jc w:val="center"/>
              <w:rPr>
                <w:highlight w:val="yellow"/>
              </w:rPr>
            </w:pPr>
            <w:r w:rsidRPr="00483096">
              <w:rPr>
                <w:highlight w:val="yellow"/>
              </w:rPr>
              <w:t>0.980</w:t>
            </w:r>
          </w:p>
        </w:tc>
      </w:tr>
    </w:tbl>
    <w:p w14:paraId="7582279C" w14:textId="77777777" w:rsidR="00483096" w:rsidRDefault="00483096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8FF749D" w14:textId="13566C37" w:rsidR="002D620F" w:rsidRPr="006C5DB4" w:rsidRDefault="002D620F" w:rsidP="002D620F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3B297A03" w14:textId="77777777" w:rsidR="002D620F" w:rsidRDefault="002D620F" w:rsidP="002D620F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5E2B5A">
        <w:rPr>
          <w:noProof/>
        </w:rPr>
        <w:drawing>
          <wp:inline distT="0" distB="0" distL="0" distR="0" wp14:anchorId="413A89CD" wp14:editId="7DC54699">
            <wp:extent cx="1773936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7B28" w14:textId="55490EF2" w:rsidR="00667EC8" w:rsidRPr="00E43691" w:rsidRDefault="00CA6A1B" w:rsidP="00E4369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5E2B5A" w:rsidRPr="00E43691" w14:paraId="44645357" w14:textId="77777777" w:rsidTr="00667E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EF25B03" w14:textId="77777777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9A65BF" w14:textId="1BA1E710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83E1A31" w14:textId="41D926B3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17FA06B" w14:textId="39B81350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3A01CF" w14:textId="083670B4" w:rsidR="005E2B5A" w:rsidRPr="00DD3F5F" w:rsidRDefault="005E2B5A" w:rsidP="00E4369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D620F" w:rsidRPr="00DD3F5F" w14:paraId="6815BF04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7DE1515" w14:textId="2F6BFBA4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BB6B8" w14:textId="28D1BE32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1.001W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FDA6DA" w14:textId="76C07104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20.425mA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F6FCB2" w14:textId="27885821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2.4k</w:t>
            </w:r>
            <w:r w:rsidRPr="002D620F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90A1D" w14:textId="29FE3F07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49.020V</w:t>
            </w:r>
          </w:p>
        </w:tc>
      </w:tr>
      <w:tr w:rsidR="002D620F" w:rsidRPr="00DD3F5F" w14:paraId="6248D999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4DFD68" w14:textId="3A433CDC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F4969" w14:textId="721C4BD9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201.201mVAR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B017B0" w14:textId="142FA2BF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20.425mA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898CE9" w14:textId="6CF32E68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482.288</w:t>
            </w:r>
            <w:r w:rsidRPr="002D620F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F958B" w14:textId="19C4B65A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9.851V</w:t>
            </w:r>
          </w:p>
        </w:tc>
      </w:tr>
      <w:tr w:rsidR="002D620F" w:rsidRPr="00DD3F5F" w14:paraId="0B2DFCCF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FD0B633" w14:textId="77777777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A806C" w14:textId="3A2D4B22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1.021VA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34D640F" w14:textId="017BDC80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20.425mA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B046F76" w14:textId="13CC6B72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2.448k</w:t>
            </w:r>
            <w:r w:rsidRPr="002D620F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4DDCE" w14:textId="2A946720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50.000V</w:t>
            </w:r>
          </w:p>
        </w:tc>
      </w:tr>
      <w:tr w:rsidR="002D620F" w:rsidRPr="00DD3F5F" w14:paraId="3731EFC6" w14:textId="77777777" w:rsidTr="00667E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BB8755" w14:textId="678B0055" w:rsidR="002D620F" w:rsidRPr="00DD3F5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39248" w14:textId="7595E5ED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11.362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4FBC27" w14:textId="1AAC5DFB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0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F228DE" w14:textId="2B5DD0F1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11.362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69A81" w14:textId="1A44F498" w:rsidR="002D620F" w:rsidRPr="002D620F" w:rsidRDefault="002D620F" w:rsidP="002D620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20F">
              <w:rPr>
                <w:highlight w:val="yellow"/>
              </w:rPr>
              <w:t>11.362</w:t>
            </w:r>
            <w:r w:rsidRPr="002D620F">
              <w:rPr>
                <w:rFonts w:cstheme="minorHAnsi"/>
                <w:highlight w:val="yellow"/>
              </w:rPr>
              <w:t>˚</w:t>
            </w:r>
          </w:p>
        </w:tc>
      </w:tr>
      <w:tr w:rsidR="00483096" w:rsidRPr="00DD3F5F" w14:paraId="6FAB7D83" w14:textId="77777777" w:rsidTr="00667E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3EEFCA0" w14:textId="3F05CD74" w:rsidR="00483096" w:rsidRDefault="00483096" w:rsidP="0048309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E5300" w14:textId="15F78594" w:rsidR="00483096" w:rsidRPr="002D620F" w:rsidRDefault="00483096" w:rsidP="00483096">
            <w:pPr>
              <w:spacing w:before="60" w:after="60"/>
              <w:jc w:val="center"/>
              <w:rPr>
                <w:highlight w:val="yellow"/>
              </w:rPr>
            </w:pPr>
            <w:r w:rsidRPr="00483096">
              <w:rPr>
                <w:highlight w:val="yellow"/>
              </w:rPr>
              <w:t>0.980</w:t>
            </w:r>
          </w:p>
        </w:tc>
      </w:tr>
    </w:tbl>
    <w:p w14:paraId="7AAF8291" w14:textId="77777777" w:rsidR="00F5358F" w:rsidRPr="00F570D1" w:rsidRDefault="00F5358F" w:rsidP="00FA4FD1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A30E718" w14:textId="45E48C03" w:rsidR="00F5358F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power phase angle</w:t>
      </w:r>
      <w:r w:rsidR="00F5358F">
        <w:rPr>
          <w:rFonts w:ascii="Verdana" w:hAnsi="Verdana"/>
          <w:sz w:val="20"/>
          <w:szCs w:val="20"/>
        </w:rPr>
        <w:t>?</w:t>
      </w:r>
    </w:p>
    <w:p w14:paraId="011E4549" w14:textId="788B1F16" w:rsidR="00F5358F" w:rsidRDefault="00FA4FD1" w:rsidP="00F5358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0154B287" w14:textId="5641101A" w:rsidR="00F5358F" w:rsidRPr="004923BF" w:rsidRDefault="00FA4FD1" w:rsidP="00F5358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923BF">
        <w:rPr>
          <w:rFonts w:ascii="Verdana" w:hAnsi="Verdana"/>
          <w:sz w:val="20"/>
          <w:szCs w:val="20"/>
          <w:highlight w:val="yellow"/>
        </w:rPr>
        <w:t>Decreases</w:t>
      </w:r>
    </w:p>
    <w:p w14:paraId="2B392E95" w14:textId="40463481" w:rsidR="00FA4FD1" w:rsidRPr="00A71971" w:rsidRDefault="00FA4FD1" w:rsidP="00F5358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369E1210" w14:textId="77777777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6927B98A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405D925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F683D80" w14:textId="77777777" w:rsidR="00FA4FD1" w:rsidRPr="004923BF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923BF">
        <w:rPr>
          <w:rFonts w:ascii="Verdana" w:hAnsi="Verdana"/>
          <w:sz w:val="20"/>
          <w:szCs w:val="20"/>
          <w:highlight w:val="yellow"/>
        </w:rPr>
        <w:t>Stay the same</w:t>
      </w:r>
    </w:p>
    <w:p w14:paraId="068E3812" w14:textId="35C8409E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1909C9B5" w14:textId="3435A8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78BDCF4" w14:textId="72784BD3" w:rsidR="00FA4FD1" w:rsidRPr="004923BF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923BF">
        <w:rPr>
          <w:rFonts w:ascii="Verdana" w:hAnsi="Verdana"/>
          <w:sz w:val="20"/>
          <w:szCs w:val="20"/>
          <w:highlight w:val="yellow"/>
        </w:rPr>
        <w:t>Decrease</w:t>
      </w:r>
    </w:p>
    <w:p w14:paraId="3BA838F5" w14:textId="3EF0C8FF" w:rsidR="00FA4FD1" w:rsidRPr="00A7197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411FDA3" w14:textId="77777777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213C438A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FF7B923" w14:textId="77777777" w:rsidR="00FA4FD1" w:rsidRPr="004923BF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923BF">
        <w:rPr>
          <w:rFonts w:ascii="Verdana" w:hAnsi="Verdana"/>
          <w:sz w:val="20"/>
          <w:szCs w:val="20"/>
          <w:highlight w:val="yellow"/>
        </w:rPr>
        <w:t>Decrease</w:t>
      </w:r>
    </w:p>
    <w:p w14:paraId="7D86296F" w14:textId="77777777" w:rsidR="00FA4FD1" w:rsidRPr="00A7197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135968CC" w14:textId="12D10E79" w:rsidR="00FA4FD1" w:rsidRDefault="00FA4FD1" w:rsidP="00FA4FD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decreased, the capacitive reactance will?</w:t>
      </w:r>
    </w:p>
    <w:p w14:paraId="68160976" w14:textId="77777777" w:rsidR="00FA4FD1" w:rsidRPr="004923BF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923BF">
        <w:rPr>
          <w:rFonts w:ascii="Verdana" w:hAnsi="Verdana"/>
          <w:sz w:val="20"/>
          <w:szCs w:val="20"/>
          <w:highlight w:val="yellow"/>
        </w:rPr>
        <w:t>Increase</w:t>
      </w:r>
    </w:p>
    <w:p w14:paraId="3075EC47" w14:textId="77777777" w:rsidR="00FA4FD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6F635A9" w14:textId="77777777" w:rsidR="00FA4FD1" w:rsidRPr="00A71971" w:rsidRDefault="00FA4FD1" w:rsidP="00FA4FD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F3A3FF0" w14:textId="77777777" w:rsidR="004923BF" w:rsidRDefault="004923BF" w:rsidP="004923BF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78B3E8C6" w14:textId="77777777" w:rsidR="004923BF" w:rsidRPr="00F12487" w:rsidRDefault="004923BF" w:rsidP="004923B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28F5E73F" w14:textId="77777777" w:rsidR="004923BF" w:rsidRPr="004923BF" w:rsidRDefault="004923BF" w:rsidP="004923B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923BF">
        <w:rPr>
          <w:rFonts w:ascii="Verdana" w:hAnsi="Verdana"/>
          <w:sz w:val="20"/>
          <w:szCs w:val="20"/>
          <w:highlight w:val="yellow"/>
        </w:rPr>
        <w:t>Decrease</w:t>
      </w:r>
    </w:p>
    <w:p w14:paraId="7CB52457" w14:textId="77777777" w:rsidR="004923BF" w:rsidRPr="004923BF" w:rsidRDefault="004923BF" w:rsidP="004923BF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275A6352" w14:textId="77777777" w:rsidR="00C22E46" w:rsidRDefault="00C22E46" w:rsidP="00C22E4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51A114B5" w14:textId="77777777" w:rsidR="00C22E46" w:rsidRPr="00F12487" w:rsidRDefault="00C22E46" w:rsidP="00C22E4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2BA44E61" w14:textId="77777777" w:rsidR="00C22E46" w:rsidRPr="00C22E46" w:rsidRDefault="00C22E46" w:rsidP="00C22E4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C22E46">
        <w:rPr>
          <w:rFonts w:ascii="Verdana" w:hAnsi="Verdana"/>
          <w:sz w:val="20"/>
          <w:szCs w:val="20"/>
          <w:highlight w:val="yellow"/>
        </w:rPr>
        <w:t>Decrease</w:t>
      </w:r>
    </w:p>
    <w:p w14:paraId="595FA4EC" w14:textId="77777777" w:rsidR="00C22E46" w:rsidRDefault="00C22E46" w:rsidP="00C22E4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bookmarkStart w:id="1" w:name="_GoBack"/>
      <w:bookmarkEnd w:id="1"/>
      <w:r w:rsidRPr="004923BF">
        <w:rPr>
          <w:rFonts w:ascii="Verdana" w:hAnsi="Verdana"/>
          <w:sz w:val="20"/>
          <w:szCs w:val="20"/>
        </w:rPr>
        <w:t>Stay the same</w:t>
      </w:r>
    </w:p>
    <w:p w14:paraId="3830B716" w14:textId="47401CEA" w:rsidR="009E70C6" w:rsidRPr="00A05DBE" w:rsidRDefault="00A05DBE" w:rsidP="00A05DBE">
      <w:pPr>
        <w:tabs>
          <w:tab w:val="left" w:pos="2026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  <w:r w:rsidRPr="00A05DBE"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9E70C6" w:rsidRPr="00A05DBE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00831" w14:textId="77777777" w:rsidR="009F3E1F" w:rsidRDefault="009F3E1F" w:rsidP="005B3A86">
      <w:pPr>
        <w:spacing w:after="0" w:line="240" w:lineRule="auto"/>
      </w:pPr>
      <w:r>
        <w:separator/>
      </w:r>
    </w:p>
  </w:endnote>
  <w:endnote w:type="continuationSeparator" w:id="0">
    <w:p w14:paraId="3A042A88" w14:textId="77777777" w:rsidR="009F3E1F" w:rsidRDefault="009F3E1F" w:rsidP="005B3A86">
      <w:pPr>
        <w:spacing w:after="0" w:line="240" w:lineRule="auto"/>
      </w:pPr>
      <w:r>
        <w:continuationSeparator/>
      </w:r>
    </w:p>
  </w:endnote>
  <w:endnote w:type="continuationNotice" w:id="1">
    <w:p w14:paraId="5774769F" w14:textId="77777777" w:rsidR="009F3E1F" w:rsidRDefault="009F3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421A1A0F" w:rsidR="004923BF" w:rsidRPr="007C2507" w:rsidRDefault="004923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1104C74F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2C56EBED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08EF47A" w:rsidR="004923BF" w:rsidRPr="007C2507" w:rsidRDefault="004923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298C6FF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7293C085" w:rsidR="004923BF" w:rsidRPr="007C2507" w:rsidRDefault="004923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026F" w14:textId="77777777" w:rsidR="009F3E1F" w:rsidRDefault="009F3E1F" w:rsidP="005B3A86">
      <w:pPr>
        <w:spacing w:after="0" w:line="240" w:lineRule="auto"/>
      </w:pPr>
      <w:r>
        <w:separator/>
      </w:r>
    </w:p>
  </w:footnote>
  <w:footnote w:type="continuationSeparator" w:id="0">
    <w:p w14:paraId="05A40CE5" w14:textId="77777777" w:rsidR="009F3E1F" w:rsidRDefault="009F3E1F" w:rsidP="005B3A86">
      <w:pPr>
        <w:spacing w:after="0" w:line="240" w:lineRule="auto"/>
      </w:pPr>
      <w:r>
        <w:continuationSeparator/>
      </w:r>
    </w:p>
  </w:footnote>
  <w:footnote w:type="continuationNotice" w:id="1">
    <w:p w14:paraId="7306A29A" w14:textId="77777777" w:rsidR="009F3E1F" w:rsidRDefault="009F3E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7AF510DA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424D8DA1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4DDCF00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38AD288C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923BF" w14:paraId="2031192C" w14:textId="77777777" w:rsidTr="00E130F3">
      <w:tc>
        <w:tcPr>
          <w:tcW w:w="630" w:type="dxa"/>
        </w:tcPr>
        <w:p w14:paraId="0F816002" w14:textId="77777777" w:rsidR="004923BF" w:rsidRDefault="004923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76F6708E" w:rsidR="004923BF" w:rsidRPr="007C2507" w:rsidRDefault="004923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4923BF" w:rsidRDefault="004923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4923BF" w:rsidRPr="00B025CF" w:rsidRDefault="004923B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8BBA6F6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805F22F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FE7E319" w:rsidR="004923BF" w:rsidRPr="007C2507" w:rsidRDefault="004923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01DA253" w:rsidR="004923BF" w:rsidRPr="000154E9" w:rsidRDefault="004923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923BF" w14:paraId="146D1832" w14:textId="77777777" w:rsidTr="00E130F3">
      <w:tc>
        <w:tcPr>
          <w:tcW w:w="630" w:type="dxa"/>
        </w:tcPr>
        <w:p w14:paraId="2D1B9CE5" w14:textId="77777777" w:rsidR="004923BF" w:rsidRDefault="004923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C088435" w:rsidR="004923BF" w:rsidRPr="007C2507" w:rsidRDefault="004923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4923BF" w:rsidRDefault="004923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4923BF" w:rsidRPr="00B025CF" w:rsidRDefault="004923BF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07B54"/>
    <w:rsid w:val="00012361"/>
    <w:rsid w:val="000154E9"/>
    <w:rsid w:val="000178E1"/>
    <w:rsid w:val="00026C52"/>
    <w:rsid w:val="0004185D"/>
    <w:rsid w:val="00041E52"/>
    <w:rsid w:val="000423C4"/>
    <w:rsid w:val="000473BF"/>
    <w:rsid w:val="000524AC"/>
    <w:rsid w:val="000544E1"/>
    <w:rsid w:val="0006603B"/>
    <w:rsid w:val="00074728"/>
    <w:rsid w:val="000846EA"/>
    <w:rsid w:val="00092093"/>
    <w:rsid w:val="00095DE8"/>
    <w:rsid w:val="000A23B3"/>
    <w:rsid w:val="000A55D5"/>
    <w:rsid w:val="000B3877"/>
    <w:rsid w:val="000C05F6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D75EA"/>
    <w:rsid w:val="001E41D9"/>
    <w:rsid w:val="001F0D3C"/>
    <w:rsid w:val="001F2D7C"/>
    <w:rsid w:val="002025E4"/>
    <w:rsid w:val="00203555"/>
    <w:rsid w:val="00207F2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9553B"/>
    <w:rsid w:val="002C5C73"/>
    <w:rsid w:val="002D620F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215FA"/>
    <w:rsid w:val="00346CDE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83096"/>
    <w:rsid w:val="004923BF"/>
    <w:rsid w:val="004927C6"/>
    <w:rsid w:val="004A2884"/>
    <w:rsid w:val="004A3F48"/>
    <w:rsid w:val="004A4650"/>
    <w:rsid w:val="004C0D25"/>
    <w:rsid w:val="004C66D6"/>
    <w:rsid w:val="004D1067"/>
    <w:rsid w:val="004D3BAE"/>
    <w:rsid w:val="004E1F50"/>
    <w:rsid w:val="004E745A"/>
    <w:rsid w:val="004E786D"/>
    <w:rsid w:val="00512D2A"/>
    <w:rsid w:val="0052299E"/>
    <w:rsid w:val="005250B4"/>
    <w:rsid w:val="00525E62"/>
    <w:rsid w:val="005277BE"/>
    <w:rsid w:val="0054489E"/>
    <w:rsid w:val="00554A33"/>
    <w:rsid w:val="00561F05"/>
    <w:rsid w:val="0057236E"/>
    <w:rsid w:val="005A2856"/>
    <w:rsid w:val="005A787E"/>
    <w:rsid w:val="005B290A"/>
    <w:rsid w:val="005B3A86"/>
    <w:rsid w:val="005C46B9"/>
    <w:rsid w:val="005E2B5A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610C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62FF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B399A"/>
    <w:rsid w:val="007C2507"/>
    <w:rsid w:val="007C2A09"/>
    <w:rsid w:val="007C4DDE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1C2A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7646A"/>
    <w:rsid w:val="00980A63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3E1F"/>
    <w:rsid w:val="009F76D1"/>
    <w:rsid w:val="00A01371"/>
    <w:rsid w:val="00A05DBE"/>
    <w:rsid w:val="00A25118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C3381"/>
    <w:rsid w:val="00AD5961"/>
    <w:rsid w:val="00AD771F"/>
    <w:rsid w:val="00AF679A"/>
    <w:rsid w:val="00AF69EE"/>
    <w:rsid w:val="00B025CF"/>
    <w:rsid w:val="00B1005A"/>
    <w:rsid w:val="00B22893"/>
    <w:rsid w:val="00B23B2E"/>
    <w:rsid w:val="00B31FC7"/>
    <w:rsid w:val="00B33A7D"/>
    <w:rsid w:val="00B44801"/>
    <w:rsid w:val="00B457A7"/>
    <w:rsid w:val="00B52137"/>
    <w:rsid w:val="00B72CF8"/>
    <w:rsid w:val="00B755C0"/>
    <w:rsid w:val="00B7727E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BF6C90"/>
    <w:rsid w:val="00C010DE"/>
    <w:rsid w:val="00C055E6"/>
    <w:rsid w:val="00C14CD4"/>
    <w:rsid w:val="00C22E46"/>
    <w:rsid w:val="00C55120"/>
    <w:rsid w:val="00C602F1"/>
    <w:rsid w:val="00C6093C"/>
    <w:rsid w:val="00C72587"/>
    <w:rsid w:val="00C834FC"/>
    <w:rsid w:val="00C86D41"/>
    <w:rsid w:val="00C86D63"/>
    <w:rsid w:val="00C94E38"/>
    <w:rsid w:val="00CA1C79"/>
    <w:rsid w:val="00CA30BA"/>
    <w:rsid w:val="00CA3B21"/>
    <w:rsid w:val="00CA6A1B"/>
    <w:rsid w:val="00CB5A57"/>
    <w:rsid w:val="00CB5F0C"/>
    <w:rsid w:val="00CD39B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3691"/>
    <w:rsid w:val="00E47341"/>
    <w:rsid w:val="00E510D3"/>
    <w:rsid w:val="00E6528A"/>
    <w:rsid w:val="00E74B0F"/>
    <w:rsid w:val="00E97D8E"/>
    <w:rsid w:val="00EA0805"/>
    <w:rsid w:val="00EA3D5C"/>
    <w:rsid w:val="00EB3941"/>
    <w:rsid w:val="00ED1FAE"/>
    <w:rsid w:val="00F00182"/>
    <w:rsid w:val="00F1376A"/>
    <w:rsid w:val="00F25B89"/>
    <w:rsid w:val="00F41FF7"/>
    <w:rsid w:val="00F522E8"/>
    <w:rsid w:val="00F5358F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4FD1"/>
    <w:rsid w:val="00FA66B6"/>
    <w:rsid w:val="00FB12A6"/>
    <w:rsid w:val="00FB7385"/>
    <w:rsid w:val="00FC37C7"/>
    <w:rsid w:val="00FC5518"/>
    <w:rsid w:val="00FD710E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17FE-A2F1-4A7B-9748-B5FBCC0E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559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2018-08-06T17:21:00Z</cp:lastPrinted>
  <dcterms:created xsi:type="dcterms:W3CDTF">2018-08-09T18:26:00Z</dcterms:created>
  <dcterms:modified xsi:type="dcterms:W3CDTF">2018-08-13T20:31:00Z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RC Series Circuit</vt:lpwstr>
  </property>
  <property fmtid="{D5CDD505-2E9C-101B-9397-08002B2CF9AE}" pid="4" name="DocNum">
    <vt:i4>32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