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654F720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424A3B">
        <w:rPr>
          <w:rFonts w:ascii="Verdana" w:hAnsi="Verdana"/>
          <w:b/>
          <w:sz w:val="24"/>
          <w:szCs w:val="24"/>
        </w:rPr>
        <w:t>Short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24A3B">
        <w:rPr>
          <w:rFonts w:ascii="Verdana" w:hAnsi="Verdana"/>
          <w:sz w:val="20"/>
          <w:szCs w:val="20"/>
        </w:rPr>
        <w:t>Lab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24A3B">
        <w:rPr>
          <w:rFonts w:ascii="Verdana" w:hAnsi="Verdana"/>
          <w:sz w:val="20"/>
          <w:szCs w:val="20"/>
        </w:rPr>
        <w:t>6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801E868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24A3B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24A3B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424A3B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0F48D828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24794A" w:rsidRPr="0024794A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60E721C9" w:rsidR="00D54ACB" w:rsidRDefault="004C66D6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6D0149">
        <w:rPr>
          <w:rFonts w:ascii="Verdana" w:hAnsi="Verdana"/>
          <w:sz w:val="20"/>
          <w:szCs w:val="20"/>
        </w:rPr>
        <w:t xml:space="preserve">evaluate the </w:t>
      </w:r>
      <w:r w:rsidR="00D24A97">
        <w:rPr>
          <w:rFonts w:ascii="Verdana" w:hAnsi="Verdana"/>
          <w:sz w:val="20"/>
          <w:szCs w:val="20"/>
        </w:rPr>
        <w:t xml:space="preserve">effects of </w:t>
      </w:r>
      <w:r w:rsidR="00424A3B">
        <w:rPr>
          <w:rFonts w:ascii="Verdana" w:hAnsi="Verdana"/>
          <w:sz w:val="20"/>
          <w:szCs w:val="20"/>
        </w:rPr>
        <w:t>a short</w:t>
      </w:r>
      <w:r w:rsidR="00D24A97">
        <w:rPr>
          <w:rFonts w:ascii="Verdana" w:hAnsi="Verdana"/>
          <w:sz w:val="20"/>
          <w:szCs w:val="20"/>
        </w:rPr>
        <w:t xml:space="preserve"> circuit</w:t>
      </w:r>
      <w:r w:rsidR="004927C6" w:rsidRPr="00D32C65">
        <w:rPr>
          <w:rFonts w:ascii="Verdana" w:hAnsi="Verdana"/>
          <w:sz w:val="20"/>
          <w:szCs w:val="20"/>
        </w:rPr>
        <w:t>.</w:t>
      </w:r>
    </w:p>
    <w:p w14:paraId="7355094D" w14:textId="75531099" w:rsidR="004861DB" w:rsidRPr="00D32C65" w:rsidRDefault="004861DB" w:rsidP="004861D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</w:t>
      </w:r>
      <w:r w:rsidR="006D0149">
        <w:rPr>
          <w:rFonts w:ascii="Verdana" w:hAnsi="Verdana"/>
          <w:sz w:val="20"/>
          <w:szCs w:val="20"/>
        </w:rPr>
        <w:t xml:space="preserve">explain the effects of </w:t>
      </w:r>
      <w:r w:rsidR="00424A3B">
        <w:rPr>
          <w:rFonts w:ascii="Verdana" w:hAnsi="Verdana"/>
          <w:sz w:val="20"/>
          <w:szCs w:val="20"/>
        </w:rPr>
        <w:t>a short</w:t>
      </w:r>
      <w:r w:rsidR="006D0149">
        <w:rPr>
          <w:rFonts w:ascii="Verdana" w:hAnsi="Verdana"/>
          <w:sz w:val="20"/>
          <w:szCs w:val="20"/>
        </w:rPr>
        <w:t xml:space="preserve"> within a series circuit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6E6B0022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424A3B">
        <w:rPr>
          <w:rFonts w:ascii="Verdana" w:hAnsi="Verdana"/>
          <w:sz w:val="20"/>
          <w:szCs w:val="20"/>
        </w:rPr>
        <w:t>Lab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2C70B10A" w:rsidR="004861DB" w:rsidRPr="004861DB" w:rsidRDefault="006D0149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Resistor/Wire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4A24F1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ADC8C47" w14:textId="566FF604" w:rsidR="008860EA" w:rsidRDefault="004861DB" w:rsidP="008860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3E3C1DFD" w14:textId="36419D5A" w:rsidR="008860EA" w:rsidRDefault="004861DB" w:rsidP="00AF0CD3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Using the figure below, answer the following problems</w:t>
      </w:r>
      <w:r w:rsidR="008860EA" w:rsidRPr="008860EA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C2060B" w14:paraId="591F31EB" w14:textId="77777777" w:rsidTr="00C2060B">
        <w:trPr>
          <w:trHeight w:val="2186"/>
        </w:trPr>
        <w:tc>
          <w:tcPr>
            <w:tcW w:w="4855" w:type="dxa"/>
            <w:vMerge w:val="restart"/>
            <w:vAlign w:val="center"/>
          </w:tcPr>
          <w:p w14:paraId="63272733" w14:textId="65B4A994" w:rsidR="00C2060B" w:rsidRDefault="00E45F3E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bookmarkStart w:id="0" w:name="_Hlk515544411"/>
            <w:r w:rsidRPr="00E45F3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1366BB8" wp14:editId="73061833">
                  <wp:extent cx="1947672" cy="238658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2386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vAlign w:val="center"/>
          </w:tcPr>
          <w:p w14:paraId="7017B8F3" w14:textId="0F9EA169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53A2F8AF" wp14:editId="2E2B2C9D">
                  <wp:extent cx="969264" cy="777240"/>
                  <wp:effectExtent l="0" t="0" r="254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060B" w14:paraId="12C636FA" w14:textId="77777777" w:rsidTr="00C2060B">
        <w:tc>
          <w:tcPr>
            <w:tcW w:w="4855" w:type="dxa"/>
            <w:vMerge/>
            <w:vAlign w:val="center"/>
          </w:tcPr>
          <w:p w14:paraId="1CCAF717" w14:textId="77777777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55" w:type="dxa"/>
            <w:vAlign w:val="center"/>
          </w:tcPr>
          <w:p w14:paraId="3175E45B" w14:textId="5E88FC06" w:rsidR="00C2060B" w:rsidRDefault="00C2060B" w:rsidP="00C2060B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8394F17" wp14:editId="599C082F">
                  <wp:extent cx="969264" cy="768096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364768E5" w14:textId="4ADDAD79" w:rsidR="001E0459" w:rsidRDefault="001E0459" w:rsidP="00B10785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1E0459">
        <w:rPr>
          <w:rFonts w:ascii="Verdana" w:hAnsi="Verdana"/>
          <w:sz w:val="20"/>
          <w:szCs w:val="20"/>
          <w:u w:val="single"/>
        </w:rPr>
        <w:t>Calculat</w:t>
      </w:r>
      <w:r w:rsidR="00DC4A0E">
        <w:rPr>
          <w:rFonts w:ascii="Verdana" w:hAnsi="Verdana"/>
          <w:sz w:val="20"/>
          <w:szCs w:val="20"/>
          <w:u w:val="single"/>
        </w:rPr>
        <w:t>ions</w:t>
      </w:r>
    </w:p>
    <w:p w14:paraId="48F38039" w14:textId="1A3705F7" w:rsidR="00AF0CD3" w:rsidRDefault="00FA191E" w:rsidP="00AF0CD3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 the values in the drawing above to calculate the expected values and record in the table below</w:t>
      </w:r>
      <w:r w:rsidR="00AF0CD3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B10785" w:rsidRPr="00DD3F5F" w14:paraId="47A21685" w14:textId="77777777" w:rsidTr="00C1757B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A9B896D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BF3EFA5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83D46A3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71CBAFCE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474D0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B10785" w:rsidRPr="00DD3F5F" w14:paraId="5A629C61" w14:textId="77777777" w:rsidTr="00C1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046C6AE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640DD4D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1768F84" w14:textId="3AB6C54E" w:rsidR="00B10785" w:rsidRPr="0024794A" w:rsidRDefault="0024794A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4794A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1.714mA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C6C8BCD" w14:textId="3A634D56" w:rsidR="00B10785" w:rsidRPr="0024794A" w:rsidRDefault="0024794A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4794A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2.7kΩ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C10F0" w14:textId="21B1BEFA" w:rsidR="00B10785" w:rsidRPr="0024794A" w:rsidRDefault="0024794A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4794A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4.629V</w:t>
            </w:r>
          </w:p>
        </w:tc>
      </w:tr>
      <w:tr w:rsidR="00B10785" w:rsidRPr="00DD3F5F" w14:paraId="0FE6E85B" w14:textId="77777777" w:rsidTr="00C1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416233C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0528126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8316C2A" w14:textId="1343F1CB" w:rsidR="00B10785" w:rsidRPr="0024794A" w:rsidRDefault="0024794A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4794A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1.714mA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0F6D89" w14:textId="6CACCF26" w:rsidR="00B10785" w:rsidRPr="0024794A" w:rsidRDefault="0024794A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4794A">
              <w:rPr>
                <w:rFonts w:ascii="Verdana" w:hAnsi="Verdana"/>
                <w:noProof/>
                <w:sz w:val="20"/>
                <w:szCs w:val="20"/>
                <w:highlight w:val="yellow"/>
              </w:rPr>
              <w:t>1k</w:t>
            </w:r>
            <w:r w:rsidRPr="0024794A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9F84A" w14:textId="453E5241" w:rsidR="00B10785" w:rsidRPr="0024794A" w:rsidRDefault="0024794A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4794A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1.714V</w:t>
            </w:r>
          </w:p>
        </w:tc>
      </w:tr>
      <w:tr w:rsidR="00B10785" w:rsidRPr="00DD3F5F" w14:paraId="3194CF75" w14:textId="77777777" w:rsidTr="00C1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86CAAC0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BDF4A5C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034979E" w14:textId="709B6926" w:rsidR="00B10785" w:rsidRPr="0024794A" w:rsidRDefault="0024794A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4794A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1.714mA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CA96D54" w14:textId="5C2E5297" w:rsidR="00B10785" w:rsidRPr="0024794A" w:rsidRDefault="0024794A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4794A">
              <w:rPr>
                <w:rFonts w:ascii="Verdana" w:hAnsi="Verdana"/>
                <w:noProof/>
                <w:sz w:val="20"/>
                <w:szCs w:val="20"/>
                <w:highlight w:val="yellow"/>
              </w:rPr>
              <w:t>3.3k</w:t>
            </w:r>
            <w:r w:rsidRPr="0024794A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3FCC3" w14:textId="181F9B15" w:rsidR="00B10785" w:rsidRPr="0024794A" w:rsidRDefault="0024794A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4794A">
              <w:rPr>
                <w:rFonts w:ascii="Verdana" w:hAnsi="Verdana"/>
                <w:noProof/>
                <w:sz w:val="20"/>
                <w:szCs w:val="20"/>
                <w:highlight w:val="yellow"/>
              </w:rPr>
              <w:t>5.657V</w:t>
            </w:r>
          </w:p>
        </w:tc>
      </w:tr>
      <w:tr w:rsidR="00B10785" w:rsidRPr="00DD3F5F" w14:paraId="6B3B119A" w14:textId="77777777" w:rsidTr="00C1757B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4E796D8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3392A00E" w14:textId="77777777" w:rsidR="00B10785" w:rsidRPr="00DD3F5F" w:rsidRDefault="00B10785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B130CC9" w14:textId="14952AEC" w:rsidR="00B10785" w:rsidRPr="0024794A" w:rsidRDefault="0024794A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4794A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1.714mA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4DE2A60" w14:textId="6770EB4D" w:rsidR="00B10785" w:rsidRPr="0024794A" w:rsidRDefault="0024794A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4794A">
              <w:rPr>
                <w:rFonts w:ascii="Verdana" w:hAnsi="Verdana"/>
                <w:noProof/>
                <w:sz w:val="20"/>
                <w:szCs w:val="20"/>
                <w:highlight w:val="yellow"/>
              </w:rPr>
              <w:t>7kΩ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0C76ED" w14:textId="40B30F40" w:rsidR="00B10785" w:rsidRPr="0024794A" w:rsidRDefault="0024794A" w:rsidP="00B10785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24794A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12V</w:t>
            </w:r>
          </w:p>
        </w:tc>
      </w:tr>
    </w:tbl>
    <w:p w14:paraId="2BA8189B" w14:textId="734751AE" w:rsidR="00CC14BC" w:rsidRPr="00DB02B9" w:rsidRDefault="00CC14BC" w:rsidP="00B10785">
      <w:pPr>
        <w:tabs>
          <w:tab w:val="left" w:pos="2880"/>
          <w:tab w:val="left" w:pos="5760"/>
        </w:tabs>
        <w:spacing w:before="240" w:after="0"/>
        <w:ind w:left="360"/>
        <w:rPr>
          <w:rFonts w:ascii="Verdana" w:hAnsi="Verdana"/>
          <w:sz w:val="20"/>
          <w:szCs w:val="20"/>
        </w:rPr>
      </w:pPr>
    </w:p>
    <w:p w14:paraId="093EA6F3" w14:textId="77777777" w:rsidR="00240BB0" w:rsidRPr="00C834FC" w:rsidRDefault="00240BB0" w:rsidP="00B10785">
      <w:pPr>
        <w:pStyle w:val="ListParagraph"/>
        <w:numPr>
          <w:ilvl w:val="1"/>
          <w:numId w:val="11"/>
        </w:numPr>
        <w:tabs>
          <w:tab w:val="right" w:pos="10080"/>
        </w:tabs>
        <w:spacing w:before="240" w:after="0"/>
        <w:contextualSpacing w:val="0"/>
        <w:rPr>
          <w:rFonts w:ascii="Verdana" w:hAnsi="Verdana"/>
          <w:sz w:val="20"/>
          <w:szCs w:val="20"/>
        </w:rPr>
        <w:sectPr w:rsidR="00240BB0" w:rsidRPr="00C834FC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4D39A0E3" w14:textId="77777777" w:rsidR="00AF0CD3" w:rsidRPr="00B10785" w:rsidRDefault="00AF0CD3" w:rsidP="00B10785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B10785">
        <w:rPr>
          <w:rFonts w:ascii="Verdana" w:hAnsi="Verdana"/>
          <w:b/>
        </w:rPr>
        <w:lastRenderedPageBreak/>
        <w:t>Instructions</w:t>
      </w:r>
    </w:p>
    <w:p w14:paraId="36DE092B" w14:textId="187DA8BD" w:rsidR="00AF0CD3" w:rsidRPr="00B10785" w:rsidRDefault="00AF0CD3" w:rsidP="00B10785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10785">
        <w:rPr>
          <w:rFonts w:ascii="Verdana" w:hAnsi="Verdana"/>
          <w:sz w:val="20"/>
          <w:szCs w:val="20"/>
        </w:rPr>
        <w:t xml:space="preserve">Using the figure below, </w:t>
      </w:r>
      <w:r w:rsidR="00FA191E">
        <w:rPr>
          <w:rFonts w:ascii="Verdana" w:hAnsi="Verdana"/>
          <w:sz w:val="20"/>
          <w:szCs w:val="20"/>
        </w:rPr>
        <w:t>measure</w:t>
      </w:r>
      <w:r w:rsidRPr="00B10785">
        <w:rPr>
          <w:rFonts w:ascii="Verdana" w:hAnsi="Verdana"/>
          <w:sz w:val="20"/>
          <w:szCs w:val="20"/>
        </w:rPr>
        <w:t xml:space="preserve"> </w:t>
      </w:r>
      <w:r w:rsidR="00FA191E">
        <w:rPr>
          <w:rFonts w:ascii="Verdana" w:hAnsi="Verdana"/>
          <w:sz w:val="20"/>
          <w:szCs w:val="20"/>
        </w:rPr>
        <w:t xml:space="preserve">and calculate </w:t>
      </w:r>
      <w:r w:rsidRPr="00B10785">
        <w:rPr>
          <w:rFonts w:ascii="Verdana" w:hAnsi="Verdana"/>
          <w:sz w:val="20"/>
          <w:szCs w:val="20"/>
        </w:rPr>
        <w:t xml:space="preserve">the following </w:t>
      </w:r>
      <w:r w:rsidR="00FA191E">
        <w:rPr>
          <w:rFonts w:ascii="Verdana" w:hAnsi="Verdana"/>
          <w:sz w:val="20"/>
          <w:szCs w:val="20"/>
        </w:rPr>
        <w:t>values</w:t>
      </w:r>
      <w:r w:rsidRPr="00B10785">
        <w:rPr>
          <w:rFonts w:ascii="Verdana" w:hAnsi="Verdana"/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855"/>
      </w:tblGrid>
      <w:tr w:rsidR="00FA191E" w14:paraId="7E8D02C1" w14:textId="77777777" w:rsidTr="001E60C0">
        <w:trPr>
          <w:trHeight w:val="2186"/>
        </w:trPr>
        <w:tc>
          <w:tcPr>
            <w:tcW w:w="4855" w:type="dxa"/>
            <w:vMerge w:val="restart"/>
            <w:vAlign w:val="center"/>
          </w:tcPr>
          <w:p w14:paraId="376BEBCF" w14:textId="77777777" w:rsidR="00FA191E" w:rsidRDefault="00FA191E" w:rsidP="001E60C0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45F3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7196C97" wp14:editId="2567CBD4">
                  <wp:extent cx="1947672" cy="2386584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672" cy="2386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5" w:type="dxa"/>
            <w:vAlign w:val="center"/>
          </w:tcPr>
          <w:p w14:paraId="424224DD" w14:textId="77777777" w:rsidR="00FA191E" w:rsidRDefault="00FA191E" w:rsidP="001E60C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A0337F2" wp14:editId="0885EDAC">
                  <wp:extent cx="969264" cy="777240"/>
                  <wp:effectExtent l="0" t="0" r="254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Ohms Law Triangl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91E" w14:paraId="62872EC0" w14:textId="77777777" w:rsidTr="001E60C0">
        <w:tc>
          <w:tcPr>
            <w:tcW w:w="4855" w:type="dxa"/>
            <w:vMerge/>
            <w:vAlign w:val="center"/>
          </w:tcPr>
          <w:p w14:paraId="02AFA977" w14:textId="77777777" w:rsidR="00FA191E" w:rsidRDefault="00FA191E" w:rsidP="001E60C0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855" w:type="dxa"/>
            <w:vAlign w:val="center"/>
          </w:tcPr>
          <w:p w14:paraId="2804FDBE" w14:textId="77777777" w:rsidR="00FA191E" w:rsidRDefault="00FA191E" w:rsidP="001E60C0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4FBA027" wp14:editId="143BA248">
                  <wp:extent cx="969264" cy="768096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atts Law Triangle 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264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7D6C2A" w14:textId="4080399E" w:rsidR="001E0459" w:rsidRDefault="001E0459" w:rsidP="00C1757B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Measure</w:t>
      </w:r>
      <w:r w:rsidR="00DC4A0E">
        <w:rPr>
          <w:rFonts w:ascii="Verdana" w:hAnsi="Verdana"/>
          <w:sz w:val="20"/>
          <w:szCs w:val="20"/>
          <w:u w:val="single"/>
        </w:rPr>
        <w:t>ments</w:t>
      </w:r>
    </w:p>
    <w:p w14:paraId="437F7E89" w14:textId="51A28D84" w:rsidR="001E0459" w:rsidRDefault="001E0459" w:rsidP="00FA191E">
      <w:pPr>
        <w:spacing w:after="240"/>
        <w:ind w:left="360"/>
        <w:rPr>
          <w:rFonts w:ascii="Verdana" w:hAnsi="Verdana"/>
          <w:sz w:val="20"/>
          <w:szCs w:val="20"/>
        </w:rPr>
      </w:pPr>
      <w:r w:rsidRPr="001E0459">
        <w:rPr>
          <w:rFonts w:ascii="Verdana" w:hAnsi="Verdana"/>
          <w:sz w:val="20"/>
          <w:szCs w:val="20"/>
        </w:rPr>
        <w:t xml:space="preserve">Build the circuit </w:t>
      </w:r>
      <w:r>
        <w:rPr>
          <w:rFonts w:ascii="Verdana" w:hAnsi="Verdana"/>
          <w:sz w:val="20"/>
          <w:szCs w:val="20"/>
        </w:rPr>
        <w:t xml:space="preserve">shown </w:t>
      </w:r>
      <w:r w:rsidR="00681475">
        <w:rPr>
          <w:rFonts w:ascii="Verdana" w:hAnsi="Verdana"/>
          <w:sz w:val="20"/>
          <w:szCs w:val="20"/>
        </w:rPr>
        <w:t xml:space="preserve">above and </w:t>
      </w:r>
      <w:r w:rsidR="00B10785">
        <w:rPr>
          <w:rFonts w:ascii="Verdana" w:hAnsi="Verdana"/>
          <w:sz w:val="20"/>
          <w:szCs w:val="20"/>
        </w:rPr>
        <w:t xml:space="preserve">record the </w:t>
      </w:r>
      <w:r w:rsidR="00681475">
        <w:rPr>
          <w:rFonts w:ascii="Verdana" w:hAnsi="Verdana"/>
          <w:sz w:val="20"/>
          <w:szCs w:val="20"/>
        </w:rPr>
        <w:t xml:space="preserve">measured values </w:t>
      </w:r>
      <w:r w:rsidR="00B10785">
        <w:rPr>
          <w:rFonts w:ascii="Verdana" w:hAnsi="Verdana"/>
          <w:sz w:val="20"/>
          <w:szCs w:val="20"/>
        </w:rPr>
        <w:t>below.</w:t>
      </w:r>
    </w:p>
    <w:p w14:paraId="7BF8C2A3" w14:textId="77777777" w:rsidR="00FA191E" w:rsidRPr="00B10785" w:rsidRDefault="00FA191E" w:rsidP="00FA191E">
      <w:pPr>
        <w:tabs>
          <w:tab w:val="left" w:pos="2880"/>
          <w:tab w:val="left" w:pos="5760"/>
        </w:tabs>
        <w:spacing w:before="360" w:after="24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  <w:vertAlign w:val="subscript"/>
        </w:rPr>
        <w:t>R1</w:t>
      </w:r>
      <w:r>
        <w:rPr>
          <w:rFonts w:ascii="Verdana" w:hAnsi="Verdana"/>
          <w:sz w:val="20"/>
          <w:szCs w:val="20"/>
        </w:rPr>
        <w:t xml:space="preserve"> __________</w:t>
      </w:r>
      <w:r>
        <w:rPr>
          <w:rFonts w:ascii="Verdana" w:hAnsi="Verdana"/>
          <w:sz w:val="20"/>
          <w:szCs w:val="20"/>
        </w:rPr>
        <w:tab/>
        <w:t>E</w:t>
      </w:r>
      <w:r>
        <w:rPr>
          <w:rFonts w:ascii="Verdana" w:hAnsi="Verdana"/>
          <w:sz w:val="20"/>
          <w:szCs w:val="20"/>
          <w:vertAlign w:val="subscript"/>
        </w:rPr>
        <w:t>R2</w:t>
      </w:r>
      <w:r>
        <w:rPr>
          <w:rFonts w:ascii="Verdana" w:hAnsi="Verdana"/>
          <w:sz w:val="20"/>
          <w:szCs w:val="20"/>
        </w:rPr>
        <w:t xml:space="preserve"> __________</w:t>
      </w:r>
      <w:r>
        <w:rPr>
          <w:rFonts w:ascii="Verdana" w:hAnsi="Verdana"/>
          <w:sz w:val="20"/>
          <w:szCs w:val="20"/>
        </w:rPr>
        <w:tab/>
        <w:t>E</w:t>
      </w:r>
      <w:r>
        <w:rPr>
          <w:rFonts w:ascii="Verdana" w:hAnsi="Verdana"/>
          <w:sz w:val="20"/>
          <w:szCs w:val="20"/>
          <w:vertAlign w:val="subscript"/>
        </w:rPr>
        <w:t>R3</w:t>
      </w:r>
      <w:r>
        <w:rPr>
          <w:rFonts w:ascii="Verdana" w:hAnsi="Verdana"/>
          <w:sz w:val="20"/>
          <w:szCs w:val="20"/>
        </w:rPr>
        <w:t xml:space="preserve"> __________</w:t>
      </w:r>
      <w:r>
        <w:rPr>
          <w:rFonts w:ascii="Verdana" w:hAnsi="Verdana"/>
          <w:sz w:val="20"/>
          <w:szCs w:val="20"/>
        </w:rPr>
        <w:tab/>
        <w:t>I</w:t>
      </w:r>
      <w:r>
        <w:rPr>
          <w:rFonts w:ascii="Verdana" w:hAnsi="Verdana"/>
          <w:sz w:val="20"/>
          <w:szCs w:val="20"/>
          <w:vertAlign w:val="subscript"/>
        </w:rPr>
        <w:t>T</w:t>
      </w:r>
      <w:r>
        <w:rPr>
          <w:rFonts w:ascii="Verdana" w:hAnsi="Verdana"/>
          <w:sz w:val="20"/>
          <w:szCs w:val="20"/>
        </w:rPr>
        <w:t xml:space="preserve"> __________</w:t>
      </w:r>
    </w:p>
    <w:p w14:paraId="63794389" w14:textId="3FECB3D9" w:rsidR="00C1757B" w:rsidRDefault="00FA191E" w:rsidP="00681475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A191E">
        <w:rPr>
          <w:rFonts w:ascii="Verdana" w:hAnsi="Verdana"/>
          <w:sz w:val="20"/>
          <w:szCs w:val="20"/>
        </w:rPr>
        <w:t>Insert a jumper wire around R</w:t>
      </w:r>
      <w:r w:rsidRPr="00FA191E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. This will effectively “short” R</w:t>
      </w:r>
      <w:r w:rsidRPr="00FA191E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. Measure</w:t>
      </w:r>
      <w:r w:rsidRPr="00FA191E">
        <w:rPr>
          <w:rFonts w:ascii="Verdana" w:hAnsi="Verdana"/>
          <w:sz w:val="20"/>
          <w:szCs w:val="20"/>
        </w:rPr>
        <w:t xml:space="preserve"> and record the requested </w:t>
      </w:r>
      <w:r>
        <w:rPr>
          <w:rFonts w:ascii="Verdana" w:hAnsi="Verdana"/>
          <w:sz w:val="20"/>
          <w:szCs w:val="20"/>
        </w:rPr>
        <w:t>values below</w:t>
      </w:r>
      <w:r w:rsidR="00C1757B" w:rsidRPr="00C1757B">
        <w:rPr>
          <w:rFonts w:ascii="Verdana" w:hAnsi="Verdana"/>
          <w:sz w:val="20"/>
          <w:szCs w:val="20"/>
        </w:rPr>
        <w:t>.</w:t>
      </w:r>
    </w:p>
    <w:p w14:paraId="51F0D40C" w14:textId="77777777" w:rsidR="00FA191E" w:rsidRPr="00B10785" w:rsidRDefault="00FA191E" w:rsidP="00FA191E">
      <w:pPr>
        <w:tabs>
          <w:tab w:val="left" w:pos="2880"/>
          <w:tab w:val="left" w:pos="5760"/>
        </w:tabs>
        <w:spacing w:before="360" w:after="24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  <w:vertAlign w:val="subscript"/>
        </w:rPr>
        <w:t>R1</w:t>
      </w:r>
      <w:r>
        <w:rPr>
          <w:rFonts w:ascii="Verdana" w:hAnsi="Verdana"/>
          <w:sz w:val="20"/>
          <w:szCs w:val="20"/>
        </w:rPr>
        <w:t xml:space="preserve"> __________</w:t>
      </w:r>
      <w:r>
        <w:rPr>
          <w:rFonts w:ascii="Verdana" w:hAnsi="Verdana"/>
          <w:sz w:val="20"/>
          <w:szCs w:val="20"/>
        </w:rPr>
        <w:tab/>
        <w:t>E</w:t>
      </w:r>
      <w:r>
        <w:rPr>
          <w:rFonts w:ascii="Verdana" w:hAnsi="Verdana"/>
          <w:sz w:val="20"/>
          <w:szCs w:val="20"/>
          <w:vertAlign w:val="subscript"/>
        </w:rPr>
        <w:t>R2</w:t>
      </w:r>
      <w:r>
        <w:rPr>
          <w:rFonts w:ascii="Verdana" w:hAnsi="Verdana"/>
          <w:sz w:val="20"/>
          <w:szCs w:val="20"/>
        </w:rPr>
        <w:t xml:space="preserve"> __________</w:t>
      </w:r>
      <w:r>
        <w:rPr>
          <w:rFonts w:ascii="Verdana" w:hAnsi="Verdana"/>
          <w:sz w:val="20"/>
          <w:szCs w:val="20"/>
        </w:rPr>
        <w:tab/>
        <w:t>E</w:t>
      </w:r>
      <w:r>
        <w:rPr>
          <w:rFonts w:ascii="Verdana" w:hAnsi="Verdana"/>
          <w:sz w:val="20"/>
          <w:szCs w:val="20"/>
          <w:vertAlign w:val="subscript"/>
        </w:rPr>
        <w:t>R3</w:t>
      </w:r>
      <w:r>
        <w:rPr>
          <w:rFonts w:ascii="Verdana" w:hAnsi="Verdana"/>
          <w:sz w:val="20"/>
          <w:szCs w:val="20"/>
        </w:rPr>
        <w:t xml:space="preserve"> __________</w:t>
      </w:r>
      <w:r>
        <w:rPr>
          <w:rFonts w:ascii="Verdana" w:hAnsi="Verdana"/>
          <w:sz w:val="20"/>
          <w:szCs w:val="20"/>
        </w:rPr>
        <w:tab/>
        <w:t>I</w:t>
      </w:r>
      <w:r>
        <w:rPr>
          <w:rFonts w:ascii="Verdana" w:hAnsi="Verdana"/>
          <w:sz w:val="20"/>
          <w:szCs w:val="20"/>
          <w:vertAlign w:val="subscript"/>
        </w:rPr>
        <w:t>T</w:t>
      </w:r>
      <w:r>
        <w:rPr>
          <w:rFonts w:ascii="Verdana" w:hAnsi="Verdana"/>
          <w:sz w:val="20"/>
          <w:szCs w:val="20"/>
        </w:rPr>
        <w:t xml:space="preserve"> __________</w:t>
      </w:r>
    </w:p>
    <w:p w14:paraId="31CC20A1" w14:textId="2DA13AA7" w:rsidR="001E0459" w:rsidRDefault="001E0459" w:rsidP="00681475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E0459">
        <w:rPr>
          <w:rFonts w:ascii="Verdana" w:hAnsi="Verdana"/>
          <w:sz w:val="20"/>
          <w:szCs w:val="20"/>
          <w:u w:val="single"/>
        </w:rPr>
        <w:t>Evaluation</w:t>
      </w:r>
    </w:p>
    <w:p w14:paraId="7ECE35CF" w14:textId="6BCE5592" w:rsidR="00402BB9" w:rsidRDefault="009B186F" w:rsidP="009B186F">
      <w:pPr>
        <w:pStyle w:val="ListParagraph"/>
        <w:numPr>
          <w:ilvl w:val="0"/>
          <w:numId w:val="16"/>
        </w:numPr>
        <w:spacing w:after="120"/>
        <w:contextualSpacing w:val="0"/>
        <w:rPr>
          <w:rFonts w:ascii="Verdana" w:hAnsi="Verdana"/>
          <w:sz w:val="20"/>
          <w:szCs w:val="20"/>
        </w:rPr>
      </w:pPr>
      <w:r w:rsidRPr="009B186F">
        <w:rPr>
          <w:rFonts w:ascii="Verdana" w:hAnsi="Verdana"/>
          <w:sz w:val="20"/>
          <w:szCs w:val="20"/>
        </w:rPr>
        <w:t xml:space="preserve">Where the values measured </w:t>
      </w:r>
      <w:r>
        <w:rPr>
          <w:rFonts w:ascii="Verdana" w:hAnsi="Verdana"/>
          <w:sz w:val="20"/>
          <w:szCs w:val="20"/>
        </w:rPr>
        <w:t>before shorting R</w:t>
      </w:r>
      <w:r w:rsidRPr="009B186F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and after shorting R</w:t>
      </w:r>
      <w:r w:rsidRPr="009B186F">
        <w:rPr>
          <w:rFonts w:ascii="Verdana" w:hAnsi="Verdana"/>
          <w:sz w:val="20"/>
          <w:szCs w:val="20"/>
          <w:vertAlign w:val="subscript"/>
        </w:rPr>
        <w:t>2</w:t>
      </w:r>
      <w:r w:rsidRPr="009B186F">
        <w:rPr>
          <w:rFonts w:ascii="Verdana" w:hAnsi="Verdana"/>
          <w:sz w:val="20"/>
          <w:szCs w:val="20"/>
        </w:rPr>
        <w:t xml:space="preserve"> different</w:t>
      </w:r>
      <w:r w:rsidR="00402BB9" w:rsidRPr="001E0459">
        <w:rPr>
          <w:rFonts w:ascii="Verdana" w:hAnsi="Verdana"/>
          <w:sz w:val="20"/>
          <w:szCs w:val="20"/>
        </w:rPr>
        <w:t>?</w:t>
      </w:r>
      <w:r w:rsidR="00402BB9">
        <w:rPr>
          <w:rFonts w:ascii="Verdana" w:hAnsi="Verdana"/>
          <w:sz w:val="20"/>
          <w:szCs w:val="20"/>
        </w:rPr>
        <w:t xml:space="preserve"> </w:t>
      </w:r>
      <w:r w:rsidR="00402BB9" w:rsidRPr="0024794A">
        <w:rPr>
          <w:rFonts w:ascii="Verdana" w:hAnsi="Verdana"/>
          <w:sz w:val="20"/>
          <w:szCs w:val="20"/>
          <w:highlight w:val="yellow"/>
        </w:rPr>
        <w:t>Yes</w:t>
      </w:r>
      <w:r w:rsidR="00402BB9">
        <w:rPr>
          <w:rFonts w:ascii="Verdana" w:hAnsi="Verdana"/>
          <w:sz w:val="20"/>
          <w:szCs w:val="20"/>
        </w:rPr>
        <w:t xml:space="preserve"> / No</w:t>
      </w:r>
    </w:p>
    <w:p w14:paraId="357903A3" w14:textId="3280A8BC" w:rsidR="00402BB9" w:rsidRDefault="00402BB9" w:rsidP="0024794A">
      <w:pPr>
        <w:pStyle w:val="ListParagraph"/>
        <w:numPr>
          <w:ilvl w:val="0"/>
          <w:numId w:val="16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was the effect o</w:t>
      </w:r>
      <w:r w:rsidR="009B186F">
        <w:rPr>
          <w:rFonts w:ascii="Verdana" w:hAnsi="Verdana"/>
          <w:sz w:val="20"/>
          <w:szCs w:val="20"/>
        </w:rPr>
        <w:t>n</w:t>
      </w:r>
      <w:r>
        <w:rPr>
          <w:rFonts w:ascii="Verdana" w:hAnsi="Verdana"/>
          <w:sz w:val="20"/>
          <w:szCs w:val="20"/>
        </w:rPr>
        <w:t xml:space="preserve"> the </w:t>
      </w:r>
      <w:r w:rsidR="009B186F">
        <w:rPr>
          <w:rFonts w:ascii="Verdana" w:hAnsi="Verdana"/>
          <w:sz w:val="20"/>
          <w:szCs w:val="20"/>
        </w:rPr>
        <w:t xml:space="preserve">circuit </w:t>
      </w:r>
      <w:r>
        <w:rPr>
          <w:rFonts w:ascii="Verdana" w:hAnsi="Verdana"/>
          <w:sz w:val="20"/>
          <w:szCs w:val="20"/>
        </w:rPr>
        <w:t>current?</w:t>
      </w:r>
    </w:p>
    <w:p w14:paraId="0CD60DD7" w14:textId="4F21EE0E" w:rsidR="0024794A" w:rsidRPr="0024794A" w:rsidRDefault="0024794A" w:rsidP="0024794A">
      <w:pPr>
        <w:spacing w:before="120" w:after="120"/>
        <w:ind w:left="1440"/>
        <w:rPr>
          <w:rFonts w:ascii="Verdana" w:hAnsi="Verdana"/>
          <w:i/>
          <w:sz w:val="20"/>
          <w:szCs w:val="20"/>
        </w:rPr>
      </w:pPr>
      <w:r w:rsidRPr="0024794A">
        <w:rPr>
          <w:rFonts w:ascii="Verdana" w:hAnsi="Verdana"/>
          <w:i/>
          <w:sz w:val="20"/>
          <w:szCs w:val="20"/>
          <w:highlight w:val="yellow"/>
        </w:rPr>
        <w:t>It eliminated R</w:t>
      </w:r>
      <w:r w:rsidRPr="0024794A">
        <w:rPr>
          <w:rFonts w:ascii="Verdana" w:hAnsi="Verdana"/>
          <w:i/>
          <w:sz w:val="20"/>
          <w:szCs w:val="20"/>
          <w:highlight w:val="yellow"/>
          <w:vertAlign w:val="subscript"/>
        </w:rPr>
        <w:t>2</w:t>
      </w:r>
      <w:r w:rsidRPr="0024794A">
        <w:rPr>
          <w:rFonts w:ascii="Verdana" w:hAnsi="Verdana"/>
          <w:i/>
          <w:sz w:val="20"/>
          <w:szCs w:val="20"/>
          <w:highlight w:val="yellow"/>
        </w:rPr>
        <w:t xml:space="preserve"> from the circuit.</w:t>
      </w:r>
    </w:p>
    <w:p w14:paraId="040E0626" w14:textId="42055485" w:rsidR="009B186F" w:rsidRDefault="009B186F" w:rsidP="0024794A">
      <w:pPr>
        <w:pStyle w:val="ListParagraph"/>
        <w:numPr>
          <w:ilvl w:val="0"/>
          <w:numId w:val="16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effect on the voltage drop across R</w:t>
      </w:r>
      <w:r w:rsidRPr="009B186F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>?</w:t>
      </w:r>
    </w:p>
    <w:p w14:paraId="6188421D" w14:textId="7E15339A" w:rsidR="0024794A" w:rsidRPr="0024794A" w:rsidRDefault="0024794A" w:rsidP="0024794A">
      <w:pPr>
        <w:spacing w:before="120" w:after="120"/>
        <w:ind w:left="1440"/>
        <w:rPr>
          <w:rFonts w:ascii="Verdana" w:hAnsi="Verdana"/>
          <w:i/>
          <w:sz w:val="20"/>
          <w:szCs w:val="20"/>
        </w:rPr>
      </w:pPr>
      <w:r w:rsidRPr="0024794A">
        <w:rPr>
          <w:rFonts w:ascii="Verdana" w:hAnsi="Verdana"/>
          <w:sz w:val="20"/>
          <w:szCs w:val="20"/>
          <w:highlight w:val="yellow"/>
        </w:rPr>
        <w:t>It went to 0V</w:t>
      </w:r>
    </w:p>
    <w:p w14:paraId="290E947B" w14:textId="6815109B" w:rsidR="009B186F" w:rsidRDefault="009B186F" w:rsidP="0024794A">
      <w:pPr>
        <w:pStyle w:val="ListParagraph"/>
        <w:numPr>
          <w:ilvl w:val="0"/>
          <w:numId w:val="16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effect</w:t>
      </w:r>
      <w:r w:rsidR="0024794A">
        <w:rPr>
          <w:rFonts w:ascii="Verdana" w:hAnsi="Verdana"/>
          <w:sz w:val="20"/>
          <w:szCs w:val="20"/>
        </w:rPr>
        <w:t>ive</w:t>
      </w:r>
      <w:r>
        <w:rPr>
          <w:rFonts w:ascii="Verdana" w:hAnsi="Verdana"/>
          <w:sz w:val="20"/>
          <w:szCs w:val="20"/>
        </w:rPr>
        <w:t xml:space="preserve"> characteristic of a</w:t>
      </w:r>
      <w:bookmarkStart w:id="1" w:name="_GoBack"/>
      <w:bookmarkEnd w:id="1"/>
      <w:r>
        <w:rPr>
          <w:rFonts w:ascii="Verdana" w:hAnsi="Verdana"/>
          <w:sz w:val="20"/>
          <w:szCs w:val="20"/>
        </w:rPr>
        <w:t xml:space="preserve"> “short” on a series circuit?</w:t>
      </w:r>
    </w:p>
    <w:p w14:paraId="0B2AE5BA" w14:textId="38AC0A20" w:rsidR="0024794A" w:rsidRPr="0024794A" w:rsidRDefault="0024794A" w:rsidP="0024794A">
      <w:pPr>
        <w:spacing w:before="120" w:after="120"/>
        <w:ind w:left="1440"/>
        <w:rPr>
          <w:rFonts w:ascii="Verdana" w:hAnsi="Verdana"/>
          <w:i/>
          <w:sz w:val="20"/>
          <w:szCs w:val="20"/>
        </w:rPr>
      </w:pPr>
      <w:r w:rsidRPr="0024794A">
        <w:rPr>
          <w:rFonts w:ascii="Verdana" w:hAnsi="Verdana"/>
          <w:i/>
          <w:sz w:val="20"/>
          <w:szCs w:val="20"/>
          <w:highlight w:val="yellow"/>
        </w:rPr>
        <w:t>Decreases resistance which increases the total current.</w:t>
      </w:r>
    </w:p>
    <w:sectPr w:rsidR="0024794A" w:rsidRPr="0024794A" w:rsidSect="00E013AA">
      <w:headerReference w:type="first" r:id="rId16"/>
      <w:footerReference w:type="first" r:id="rId17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852F8" w14:textId="4B8C6847" w:rsidR="00240BB0" w:rsidRPr="007C2507" w:rsidRDefault="00240BB0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45F3E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CB3F0C6" w14:textId="77777777" w:rsidR="00240BB0" w:rsidRPr="00B025CF" w:rsidRDefault="00240BB0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207AF" w14:textId="6A470D53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A191E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1E0AE0" w14:textId="6ADD902B" w:rsidR="00240BB0" w:rsidRPr="007C2507" w:rsidRDefault="00240BB0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6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4794A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7D5B71BB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6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4794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Lab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4A3B">
      <w:rPr>
        <w:rFonts w:ascii="BankGothic Lt BT" w:hAnsi="BankGothic Lt BT"/>
        <w:caps/>
        <w:sz w:val="16"/>
        <w:szCs w:val="18"/>
      </w:rPr>
      <w:t>6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7665C" w14:textId="1B9E808C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24A3B">
      <w:rPr>
        <w:rFonts w:ascii="BankGothic Lt BT" w:hAnsi="BankGothic Lt BT"/>
        <w:caps/>
        <w:sz w:val="24"/>
        <w:szCs w:val="24"/>
      </w:rPr>
      <w:t>Short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23EA619" w14:textId="1876692A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4A3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4A3B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ED8FC5" w14:textId="3A1596E9" w:rsidR="00240BB0" w:rsidRPr="007C2507" w:rsidRDefault="00240BB0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24A3B">
      <w:rPr>
        <w:rFonts w:ascii="BankGothic Lt BT" w:hAnsi="BankGothic Lt BT"/>
        <w:caps/>
        <w:sz w:val="24"/>
        <w:szCs w:val="24"/>
      </w:rPr>
      <w:t>Short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EB15BB2" w14:textId="28AE2E75" w:rsidR="00240BB0" w:rsidRPr="000154E9" w:rsidRDefault="00240BB0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4A3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4A3B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40BB0" w14:paraId="3A823C75" w14:textId="77777777" w:rsidTr="00E130F3">
      <w:tc>
        <w:tcPr>
          <w:tcW w:w="630" w:type="dxa"/>
        </w:tcPr>
        <w:p w14:paraId="3E81CA7A" w14:textId="77777777" w:rsidR="00240BB0" w:rsidRDefault="00240BB0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D9DF63C" wp14:editId="7FFC1989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44186A3" w14:textId="67DDD059" w:rsidR="00240BB0" w:rsidRPr="007C2507" w:rsidRDefault="00240BB0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424A3B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0D6C64D" w14:textId="77777777" w:rsidR="00240BB0" w:rsidRDefault="00240BB0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6C9063" wp14:editId="30EBE3EF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1562F18" w14:textId="77777777" w:rsidR="00240BB0" w:rsidRPr="00B025CF" w:rsidRDefault="00240BB0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11FB40F5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24A3B">
      <w:rPr>
        <w:rFonts w:ascii="BankGothic Lt BT" w:hAnsi="BankGothic Lt BT"/>
        <w:caps/>
        <w:sz w:val="24"/>
        <w:szCs w:val="24"/>
      </w:rPr>
      <w:t>Short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0AAEE379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4A3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4A3B"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4"/>
  </w:num>
  <w:num w:numId="5">
    <w:abstractNumId w:val="2"/>
  </w:num>
  <w:num w:numId="6">
    <w:abstractNumId w:val="13"/>
  </w:num>
  <w:num w:numId="7">
    <w:abstractNumId w:val="16"/>
  </w:num>
  <w:num w:numId="8">
    <w:abstractNumId w:val="6"/>
  </w:num>
  <w:num w:numId="9">
    <w:abstractNumId w:val="11"/>
  </w:num>
  <w:num w:numId="10">
    <w:abstractNumId w:val="9"/>
  </w:num>
  <w:num w:numId="11">
    <w:abstractNumId w:val="12"/>
  </w:num>
  <w:num w:numId="12">
    <w:abstractNumId w:val="8"/>
  </w:num>
  <w:num w:numId="13">
    <w:abstractNumId w:val="10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32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A23B3"/>
    <w:rsid w:val="000A3556"/>
    <w:rsid w:val="000A55D5"/>
    <w:rsid w:val="00101028"/>
    <w:rsid w:val="0012231D"/>
    <w:rsid w:val="00127902"/>
    <w:rsid w:val="00141375"/>
    <w:rsid w:val="00141840"/>
    <w:rsid w:val="001C2E27"/>
    <w:rsid w:val="001E0459"/>
    <w:rsid w:val="001F0D3C"/>
    <w:rsid w:val="002025E4"/>
    <w:rsid w:val="00222A30"/>
    <w:rsid w:val="00224C5A"/>
    <w:rsid w:val="00240BB0"/>
    <w:rsid w:val="00244995"/>
    <w:rsid w:val="0024794A"/>
    <w:rsid w:val="00253320"/>
    <w:rsid w:val="00261027"/>
    <w:rsid w:val="00295358"/>
    <w:rsid w:val="002E22BE"/>
    <w:rsid w:val="00306901"/>
    <w:rsid w:val="00307505"/>
    <w:rsid w:val="00325520"/>
    <w:rsid w:val="00343B07"/>
    <w:rsid w:val="0035749A"/>
    <w:rsid w:val="0037367C"/>
    <w:rsid w:val="003A1CCF"/>
    <w:rsid w:val="003E131E"/>
    <w:rsid w:val="003E6534"/>
    <w:rsid w:val="003F2E8B"/>
    <w:rsid w:val="003F6D63"/>
    <w:rsid w:val="00402BB9"/>
    <w:rsid w:val="00422289"/>
    <w:rsid w:val="00424A3B"/>
    <w:rsid w:val="00431790"/>
    <w:rsid w:val="004328DF"/>
    <w:rsid w:val="004332DB"/>
    <w:rsid w:val="00442DED"/>
    <w:rsid w:val="0045643F"/>
    <w:rsid w:val="00467565"/>
    <w:rsid w:val="00472F8B"/>
    <w:rsid w:val="004861DB"/>
    <w:rsid w:val="00490C6C"/>
    <w:rsid w:val="004927C6"/>
    <w:rsid w:val="004A21FA"/>
    <w:rsid w:val="004C66D6"/>
    <w:rsid w:val="004D2056"/>
    <w:rsid w:val="004D3BAE"/>
    <w:rsid w:val="005401EC"/>
    <w:rsid w:val="0054235F"/>
    <w:rsid w:val="005501CC"/>
    <w:rsid w:val="00561F05"/>
    <w:rsid w:val="0056211D"/>
    <w:rsid w:val="005908F9"/>
    <w:rsid w:val="005B3A86"/>
    <w:rsid w:val="005C1B67"/>
    <w:rsid w:val="005C5AB9"/>
    <w:rsid w:val="00610740"/>
    <w:rsid w:val="00613CEA"/>
    <w:rsid w:val="00613E4E"/>
    <w:rsid w:val="0063102B"/>
    <w:rsid w:val="00652636"/>
    <w:rsid w:val="00652C9A"/>
    <w:rsid w:val="00661207"/>
    <w:rsid w:val="00662E44"/>
    <w:rsid w:val="006720A7"/>
    <w:rsid w:val="00681475"/>
    <w:rsid w:val="006D0149"/>
    <w:rsid w:val="006D6AFA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7D33A1"/>
    <w:rsid w:val="0081251C"/>
    <w:rsid w:val="008201D6"/>
    <w:rsid w:val="00825608"/>
    <w:rsid w:val="008669EB"/>
    <w:rsid w:val="00866D5F"/>
    <w:rsid w:val="00873F1B"/>
    <w:rsid w:val="008860EA"/>
    <w:rsid w:val="008975D5"/>
    <w:rsid w:val="008A53ED"/>
    <w:rsid w:val="009055E4"/>
    <w:rsid w:val="009219E3"/>
    <w:rsid w:val="009559C9"/>
    <w:rsid w:val="009913FD"/>
    <w:rsid w:val="00992E13"/>
    <w:rsid w:val="009A14CD"/>
    <w:rsid w:val="009A543B"/>
    <w:rsid w:val="009A7BF2"/>
    <w:rsid w:val="009B042B"/>
    <w:rsid w:val="009B186F"/>
    <w:rsid w:val="009B6084"/>
    <w:rsid w:val="009E0232"/>
    <w:rsid w:val="009E53B4"/>
    <w:rsid w:val="009E6B6C"/>
    <w:rsid w:val="009F2DFA"/>
    <w:rsid w:val="009F76D1"/>
    <w:rsid w:val="00A10D17"/>
    <w:rsid w:val="00A31342"/>
    <w:rsid w:val="00A3714A"/>
    <w:rsid w:val="00A42B1A"/>
    <w:rsid w:val="00A51B95"/>
    <w:rsid w:val="00A66693"/>
    <w:rsid w:val="00AD01DD"/>
    <w:rsid w:val="00AF0CD3"/>
    <w:rsid w:val="00AF69EE"/>
    <w:rsid w:val="00B025CF"/>
    <w:rsid w:val="00B1005A"/>
    <w:rsid w:val="00B10785"/>
    <w:rsid w:val="00B15468"/>
    <w:rsid w:val="00B23B2E"/>
    <w:rsid w:val="00B457A7"/>
    <w:rsid w:val="00B52137"/>
    <w:rsid w:val="00B61C06"/>
    <w:rsid w:val="00B72CF8"/>
    <w:rsid w:val="00B755C0"/>
    <w:rsid w:val="00B83C86"/>
    <w:rsid w:val="00B8539F"/>
    <w:rsid w:val="00B93A8B"/>
    <w:rsid w:val="00BA7E0B"/>
    <w:rsid w:val="00BB7522"/>
    <w:rsid w:val="00BC5ED5"/>
    <w:rsid w:val="00BE2C34"/>
    <w:rsid w:val="00BF3A67"/>
    <w:rsid w:val="00C114A7"/>
    <w:rsid w:val="00C1757B"/>
    <w:rsid w:val="00C2060B"/>
    <w:rsid w:val="00C23EEE"/>
    <w:rsid w:val="00C36CC3"/>
    <w:rsid w:val="00C51C34"/>
    <w:rsid w:val="00C602F1"/>
    <w:rsid w:val="00C67326"/>
    <w:rsid w:val="00C8002D"/>
    <w:rsid w:val="00C834FC"/>
    <w:rsid w:val="00C86D41"/>
    <w:rsid w:val="00CB5A57"/>
    <w:rsid w:val="00CB5F0C"/>
    <w:rsid w:val="00CC14BC"/>
    <w:rsid w:val="00CE3BF2"/>
    <w:rsid w:val="00CF7AA0"/>
    <w:rsid w:val="00D24A97"/>
    <w:rsid w:val="00D32C65"/>
    <w:rsid w:val="00D54ACB"/>
    <w:rsid w:val="00D955C4"/>
    <w:rsid w:val="00DA2AF1"/>
    <w:rsid w:val="00DA380B"/>
    <w:rsid w:val="00DB02B9"/>
    <w:rsid w:val="00DC19D0"/>
    <w:rsid w:val="00DC4A0E"/>
    <w:rsid w:val="00DC51B1"/>
    <w:rsid w:val="00DD3F5F"/>
    <w:rsid w:val="00DE32D8"/>
    <w:rsid w:val="00DE44D8"/>
    <w:rsid w:val="00E013AA"/>
    <w:rsid w:val="00E10E08"/>
    <w:rsid w:val="00E130F3"/>
    <w:rsid w:val="00E133E4"/>
    <w:rsid w:val="00E173D4"/>
    <w:rsid w:val="00E25FAB"/>
    <w:rsid w:val="00E45D92"/>
    <w:rsid w:val="00E45F3E"/>
    <w:rsid w:val="00E6646E"/>
    <w:rsid w:val="00E74B0F"/>
    <w:rsid w:val="00E97D8E"/>
    <w:rsid w:val="00EA0805"/>
    <w:rsid w:val="00F61762"/>
    <w:rsid w:val="00F631A1"/>
    <w:rsid w:val="00F918B0"/>
    <w:rsid w:val="00FA191E"/>
    <w:rsid w:val="00FA66B6"/>
    <w:rsid w:val="00FB7385"/>
    <w:rsid w:val="00FC2873"/>
    <w:rsid w:val="00FD746F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</TotalTime>
  <Pages>2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2018-05-31T20:22:00Z</cp:lastPrinted>
  <dcterms:created xsi:type="dcterms:W3CDTF">2018-06-14T19:52:00Z</dcterms:created>
  <dcterms:modified xsi:type="dcterms:W3CDTF">2018-06-14T20:00:00Z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Lab</vt:lpwstr>
  </property>
  <property fmtid="{D5CDD505-2E9C-101B-9397-08002B2CF9AE}" pid="3" name="DocTitle">
    <vt:lpwstr>Short Circuit</vt:lpwstr>
  </property>
  <property fmtid="{D5CDD505-2E9C-101B-9397-08002B2CF9AE}" pid="4" name="DocNum">
    <vt:i4>6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