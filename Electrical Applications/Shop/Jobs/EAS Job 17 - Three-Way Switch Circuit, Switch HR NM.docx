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EAD4F2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345B0">
        <w:rPr>
          <w:rFonts w:ascii="Verdana" w:hAnsi="Verdana"/>
          <w:b/>
          <w:sz w:val="24"/>
          <w:szCs w:val="24"/>
        </w:rPr>
        <w:t>Three-Way Switched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25FA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25FAB">
        <w:rPr>
          <w:rFonts w:ascii="Verdana" w:hAnsi="Verdana"/>
          <w:sz w:val="20"/>
          <w:szCs w:val="20"/>
        </w:rPr>
        <w:t>17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9B763C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25FA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25FAB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25FAB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E078CC3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5C5AB9">
        <w:rPr>
          <w:rFonts w:ascii="Verdana" w:hAnsi="Verdana"/>
          <w:sz w:val="20"/>
          <w:szCs w:val="20"/>
        </w:rPr>
        <w:t xml:space="preserve"> and </w:t>
      </w:r>
      <w:r w:rsidR="00A10D17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F7F828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25FAB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2A319D47" w:rsidR="00BE2C34" w:rsidRPr="001C2E27" w:rsidRDefault="00BE2C34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NM-B </w:t>
            </w:r>
            <w:r w:rsidR="00EE6DCB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EE6DCB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F9CBD6D" w:rsidR="00EE6DCB" w:rsidRDefault="00EE6DCB" w:rsidP="00EE6DC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Lamp Holder</w:t>
            </w:r>
          </w:p>
        </w:tc>
        <w:tc>
          <w:tcPr>
            <w:tcW w:w="4675" w:type="dxa"/>
            <w:vAlign w:val="center"/>
          </w:tcPr>
          <w:p w14:paraId="1512D437" w14:textId="35366203" w:rsidR="00EE6DCB" w:rsidRDefault="00EE6DCB" w:rsidP="00EE6DCB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EE6DCB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4C5BA3FE" w:rsidR="00EE6DCB" w:rsidRPr="00CA37BC" w:rsidRDefault="00CA37BC" w:rsidP="00EE6DCB">
            <w:pPr>
              <w:pStyle w:val="Heading3"/>
              <w:rPr>
                <w:rFonts w:ascii="Verdana" w:hAnsi="Verdana"/>
                <w:b w:val="0"/>
              </w:rPr>
            </w:pPr>
            <w:bookmarkStart w:id="0" w:name="_GoBack" w:colFirst="0" w:colLast="0"/>
            <w:r w:rsidRPr="00CA37BC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7A7EC1D3" w14:textId="7DD2C2F4" w:rsidR="00EE6DCB" w:rsidRPr="001C2E27" w:rsidRDefault="00EE6DCB" w:rsidP="00EE6DC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  <w:tr w:rsidR="00CA37BC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55F3BB51" w:rsidR="00CA37BC" w:rsidRDefault="00CA37BC" w:rsidP="00CA37B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CA37BC" w:rsidRDefault="00CA37BC" w:rsidP="00CA37B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37BC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1B9E78F2" w:rsidR="00CA37BC" w:rsidRDefault="00CA37BC" w:rsidP="00CA37B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CA37BC" w:rsidRDefault="00CA37BC" w:rsidP="00CA37B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37BC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79513872" w:rsidR="00CA37BC" w:rsidRDefault="00CA37BC" w:rsidP="00CA37B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3839C8DB" w14:textId="77777777" w:rsidR="00CA37BC" w:rsidRDefault="00CA37BC" w:rsidP="00CA37B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37BC" w:rsidRPr="001C2E27" w14:paraId="3878F8F2" w14:textId="77777777" w:rsidTr="001C2E27">
        <w:trPr>
          <w:jc w:val="center"/>
        </w:trPr>
        <w:tc>
          <w:tcPr>
            <w:tcW w:w="4505" w:type="dxa"/>
            <w:vAlign w:val="center"/>
          </w:tcPr>
          <w:p w14:paraId="4E2C430F" w14:textId="3BEF5C02" w:rsidR="00CA37BC" w:rsidRDefault="00CA37BC" w:rsidP="00CA37B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13157011" w14:textId="77777777" w:rsidR="00CA37BC" w:rsidRDefault="00CA37BC" w:rsidP="00CA37B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74E58D21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BF3A67">
        <w:rPr>
          <w:rFonts w:ascii="Verdana" w:hAnsi="Verdana"/>
          <w:sz w:val="20"/>
          <w:szCs w:val="20"/>
        </w:rPr>
        <w:t>a luminaire</w:t>
      </w:r>
      <w:r w:rsidR="005C5AB9">
        <w:rPr>
          <w:rFonts w:ascii="Verdana" w:hAnsi="Verdana"/>
          <w:sz w:val="20"/>
          <w:szCs w:val="20"/>
        </w:rPr>
        <w:t xml:space="preserve"> from </w:t>
      </w:r>
      <w:r w:rsidR="00BF3A67">
        <w:rPr>
          <w:rFonts w:ascii="Verdana" w:hAnsi="Verdana"/>
          <w:sz w:val="20"/>
          <w:szCs w:val="20"/>
        </w:rPr>
        <w:t>two three-way switches</w:t>
      </w:r>
      <w:r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Power for the circuit shall enter at </w:t>
      </w:r>
      <w:r w:rsidR="00BF3A67">
        <w:rPr>
          <w:rFonts w:ascii="Verdana" w:hAnsi="Verdana"/>
          <w:sz w:val="20"/>
          <w:szCs w:val="20"/>
        </w:rPr>
        <w:t xml:space="preserve">one of </w:t>
      </w:r>
      <w:r w:rsidR="00825608">
        <w:rPr>
          <w:rFonts w:ascii="Verdana" w:hAnsi="Verdana"/>
          <w:sz w:val="20"/>
          <w:szCs w:val="20"/>
        </w:rPr>
        <w:t xml:space="preserve">the </w:t>
      </w:r>
      <w:r w:rsidR="005C5AB9">
        <w:rPr>
          <w:rFonts w:ascii="Verdana" w:hAnsi="Verdana"/>
          <w:sz w:val="20"/>
          <w:szCs w:val="20"/>
        </w:rPr>
        <w:t>switch</w:t>
      </w:r>
      <w:r w:rsidR="00825608">
        <w:rPr>
          <w:rFonts w:ascii="Verdana" w:hAnsi="Verdana"/>
          <w:sz w:val="20"/>
          <w:szCs w:val="20"/>
        </w:rPr>
        <w:t xml:space="preserve"> box</w:t>
      </w:r>
      <w:r w:rsidR="00BF3A67">
        <w:rPr>
          <w:rFonts w:ascii="Verdana" w:hAnsi="Verdana"/>
          <w:sz w:val="20"/>
          <w:szCs w:val="20"/>
        </w:rPr>
        <w:t>es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BF3A67">
        <w:rPr>
          <w:rFonts w:ascii="Verdana" w:hAnsi="Verdana"/>
          <w:sz w:val="20"/>
          <w:szCs w:val="20"/>
        </w:rPr>
        <w:t xml:space="preserve">That same box shall feed switched power to the luminaire.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4749"/>
      </w:tblGrid>
      <w:tr w:rsidR="009E0232" w14:paraId="16B00768" w14:textId="77777777" w:rsidTr="00BF3A67">
        <w:tc>
          <w:tcPr>
            <w:tcW w:w="5035" w:type="dxa"/>
          </w:tcPr>
          <w:p w14:paraId="1DF4FD1B" w14:textId="6E8D2397" w:rsidR="009E0232" w:rsidRDefault="00EE6DCB" w:rsidP="009E0232">
            <w:pPr>
              <w:spacing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EE6DC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1B8AD2B" wp14:editId="42F5E634">
                  <wp:extent cx="2515870" cy="17919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87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A9EBC70" w14:textId="5F3B16A4" w:rsidR="009E0232" w:rsidRDefault="00BF3A67" w:rsidP="009E0232">
            <w:pPr>
              <w:spacing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393041" wp14:editId="38701896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-421005</wp:posOffset>
                      </wp:positionV>
                      <wp:extent cx="941070" cy="367030"/>
                      <wp:effectExtent l="0" t="0" r="163830" b="242570"/>
                      <wp:wrapNone/>
                      <wp:docPr id="11" name="Speech Bubble: Rectangle with Corners Round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5279" y="6380777"/>
                                <a:ext cx="941070" cy="367030"/>
                              </a:xfrm>
                              <a:prstGeom prst="wedgeRoundRectCallout">
                                <a:avLst>
                                  <a:gd name="adj1" fmla="val 61885"/>
                                  <a:gd name="adj2" fmla="val 101845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411C6E" w14:textId="0D45F972" w:rsidR="00BF3A67" w:rsidRPr="009E0232" w:rsidRDefault="00BF3A67" w:rsidP="00BF3A67">
                                  <w:pPr>
                                    <w:shd w:val="clear" w:color="auto" w:fill="FFF2CC" w:themeFill="accent4" w:themeFillTint="33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Traveler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393041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11" o:spid="_x0000_s1026" type="#_x0000_t62" style="position:absolute;left:0;text-align:left;margin-left:12.45pt;margin-top:-33.15pt;width:74.1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" adj="24167,32799" fillcolor="#fff2cc [663]" strokecolor="#1f4d78 [1604]" strokeweight="1pt">
                      <v:textbox>
                        <w:txbxContent>
                          <w:p w14:paraId="71411C6E" w14:textId="0D45F972" w:rsidR="00BF3A67" w:rsidRPr="009E0232" w:rsidRDefault="00BF3A67" w:rsidP="00BF3A67">
                            <w:pPr>
                              <w:shd w:val="clear" w:color="auto" w:fill="FFF2CC" w:themeFill="accent4" w:themeFillTint="33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Traveler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9D9CF6" wp14:editId="51302424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400050</wp:posOffset>
                      </wp:positionV>
                      <wp:extent cx="941070" cy="367030"/>
                      <wp:effectExtent l="495300" t="0" r="11430" b="33020"/>
                      <wp:wrapNone/>
                      <wp:docPr id="5" name="Speech Bubble: Rectangle with Corners Rounde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070" cy="367030"/>
                              </a:xfrm>
                              <a:prstGeom prst="wedgeRoundRectCallout">
                                <a:avLst>
                                  <a:gd name="adj1" fmla="val -99113"/>
                                  <a:gd name="adj2" fmla="val 40016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25847E" w14:textId="5D85D182" w:rsidR="009E0232" w:rsidRPr="009E0232" w:rsidRDefault="00BF3A67" w:rsidP="009E0232">
                                  <w:pPr>
                                    <w:shd w:val="clear" w:color="auto" w:fill="FFF2CC" w:themeFill="accent4" w:themeFillTint="33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Common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D9CF6" id="Speech Bubble: Rectangle with Corners Rounded 5" o:spid="_x0000_s1027" type="#_x0000_t62" style="position:absolute;left:0;text-align:left;margin-left:144.9pt;margin-top:31.5pt;width:74.1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" adj="-10608,19443" fillcolor="#fff2cc [663]" strokecolor="#1f4d78 [1604]" strokeweight="1pt">
                      <v:textbox>
                        <w:txbxContent>
                          <w:p w14:paraId="5625847E" w14:textId="5D85D182" w:rsidR="009E0232" w:rsidRPr="009E0232" w:rsidRDefault="00BF3A67" w:rsidP="009E0232">
                            <w:pPr>
                              <w:shd w:val="clear" w:color="auto" w:fill="FFF2CC" w:themeFill="accent4" w:themeFillTint="33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Common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3A6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1070FA" wp14:editId="11A06EE5">
                  <wp:extent cx="630936" cy="9235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" cy="923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D8A87" w14:textId="0444CCA2" w:rsidR="00A3714A" w:rsidRDefault="00A3714A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03A24031" w14:textId="55540524" w:rsidR="00DB02B9" w:rsidRDefault="00DB02B9" w:rsidP="00992E13">
      <w:pPr>
        <w:tabs>
          <w:tab w:val="right" w:pos="10080"/>
        </w:tabs>
        <w:spacing w:before="1200" w:after="120"/>
        <w:jc w:val="center"/>
        <w:rPr>
          <w:noProof/>
        </w:rPr>
      </w:pPr>
    </w:p>
    <w:p w14:paraId="13560F52" w14:textId="14ABF6CE" w:rsidR="006720A7" w:rsidRDefault="006720A7" w:rsidP="00992E13">
      <w:pPr>
        <w:tabs>
          <w:tab w:val="right" w:pos="10080"/>
        </w:tabs>
        <w:spacing w:before="1200" w:after="120"/>
        <w:jc w:val="center"/>
      </w:pPr>
      <w:r w:rsidRPr="00992E13">
        <w:rPr>
          <w:noProof/>
        </w:rPr>
        <w:drawing>
          <wp:inline distT="0" distB="0" distL="0" distR="0" wp14:anchorId="24280166" wp14:editId="2DCA6140">
            <wp:extent cx="4605655" cy="5059045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0A7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6AEE2865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17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794E8AE1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56EE679C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17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37B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9AF63C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17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37B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5FAB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4E1448F5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5FAB">
      <w:rPr>
        <w:rFonts w:ascii="BankGothic Lt BT" w:hAnsi="BankGothic Lt BT"/>
        <w:caps/>
        <w:sz w:val="24"/>
        <w:szCs w:val="24"/>
      </w:rPr>
      <w:t>Three-Way Switched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54BEF53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5FA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5FAB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04DB3CB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5FAB">
      <w:rPr>
        <w:rFonts w:ascii="BankGothic Lt BT" w:hAnsi="BankGothic Lt BT"/>
        <w:caps/>
        <w:sz w:val="24"/>
        <w:szCs w:val="24"/>
      </w:rPr>
      <w:t>Three-Way Switched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6931D3CE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5FA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5FAB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1AAEE693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25FA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60AE9A6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5FAB">
      <w:rPr>
        <w:rFonts w:ascii="BankGothic Lt BT" w:hAnsi="BankGothic Lt BT"/>
        <w:caps/>
        <w:sz w:val="24"/>
        <w:szCs w:val="24"/>
      </w:rPr>
      <w:t>Three-Way Switched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42DF598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5FA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5FAB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76FDF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0C6C"/>
    <w:rsid w:val="004927C6"/>
    <w:rsid w:val="004C66D6"/>
    <w:rsid w:val="004D3BAE"/>
    <w:rsid w:val="0054235F"/>
    <w:rsid w:val="00561F05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345B0"/>
    <w:rsid w:val="0075695D"/>
    <w:rsid w:val="007801EC"/>
    <w:rsid w:val="00784EF5"/>
    <w:rsid w:val="007940C2"/>
    <w:rsid w:val="007C2507"/>
    <w:rsid w:val="007E6572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51B95"/>
    <w:rsid w:val="00A66693"/>
    <w:rsid w:val="00AD01DD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51C34"/>
    <w:rsid w:val="00C602F1"/>
    <w:rsid w:val="00C67326"/>
    <w:rsid w:val="00C834FC"/>
    <w:rsid w:val="00C86D41"/>
    <w:rsid w:val="00CA37BC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74B0F"/>
    <w:rsid w:val="00E97D8E"/>
    <w:rsid w:val="00EA0805"/>
    <w:rsid w:val="00EE6DCB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474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2018-05-17T15:07:00Z</cp:lastPrinted>
  <dcterms:created xsi:type="dcterms:W3CDTF">2018-05-17T09:47:00Z</dcterms:created>
  <dcterms:modified xsi:type="dcterms:W3CDTF">2018-07-16T23:59:00Z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Three-Way Switched Circuit, Switch HR NM</vt:lpwstr>
  </property>
  <property fmtid="{D5CDD505-2E9C-101B-9397-08002B2CF9AE}" pid="4" name="DocNum">
    <vt:i4>17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