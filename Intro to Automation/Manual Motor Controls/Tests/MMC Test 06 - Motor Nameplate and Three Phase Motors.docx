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65ABB559" w:rsidR="00E013AA" w:rsidRPr="00D07E1D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 w:rsidRPr="00D07E1D">
        <w:rPr>
          <w:rFonts w:ascii="Verdana" w:hAnsi="Verdana"/>
          <w:b/>
          <w:sz w:val="24"/>
          <w:szCs w:val="24"/>
        </w:rPr>
        <w:fldChar w:fldCharType="begin"/>
      </w:r>
      <w:r w:rsidRPr="00D07E1D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D07E1D">
        <w:rPr>
          <w:rFonts w:ascii="Verdana" w:hAnsi="Verdana"/>
          <w:b/>
          <w:sz w:val="24"/>
          <w:szCs w:val="24"/>
        </w:rPr>
        <w:fldChar w:fldCharType="end"/>
      </w:r>
      <w:r w:rsidRPr="00D07E1D">
        <w:rPr>
          <w:rFonts w:ascii="Verdana" w:hAnsi="Verdana"/>
          <w:b/>
          <w:sz w:val="24"/>
          <w:szCs w:val="24"/>
        </w:rPr>
        <w:t>Unit:</w:t>
      </w:r>
      <w:r w:rsidR="00313C7F" w:rsidRPr="00D07E1D">
        <w:rPr>
          <w:rFonts w:ascii="Verdana" w:hAnsi="Verdana"/>
          <w:b/>
          <w:sz w:val="24"/>
          <w:szCs w:val="24"/>
        </w:rPr>
        <w:t xml:space="preserve"> Manual Motor Controls</w:t>
      </w:r>
      <w:r w:rsidR="001E1581" w:rsidRPr="00D07E1D">
        <w:rPr>
          <w:rFonts w:ascii="Verdana" w:hAnsi="Verdana"/>
          <w:b/>
          <w:sz w:val="24"/>
          <w:szCs w:val="24"/>
        </w:rPr>
        <w:tab/>
      </w:r>
      <w:r w:rsidR="00493D39" w:rsidRPr="00D07E1D">
        <w:rPr>
          <w:rFonts w:ascii="Verdana" w:hAnsi="Verdana"/>
          <w:b/>
          <w:sz w:val="24"/>
          <w:szCs w:val="24"/>
        </w:rPr>
        <w:t>Test</w:t>
      </w:r>
      <w:r w:rsidRPr="00D07E1D">
        <w:rPr>
          <w:rFonts w:ascii="Verdana" w:hAnsi="Verdana"/>
          <w:b/>
          <w:sz w:val="24"/>
          <w:szCs w:val="24"/>
        </w:rPr>
        <w:t xml:space="preserve">: </w:t>
      </w:r>
      <w:r w:rsidR="005577B6" w:rsidRPr="00D07E1D">
        <w:rPr>
          <w:rFonts w:ascii="Verdana" w:hAnsi="Verdana"/>
          <w:b/>
          <w:sz w:val="24"/>
          <w:szCs w:val="24"/>
        </w:rPr>
        <w:t>6</w:t>
      </w:r>
    </w:p>
    <w:p w14:paraId="2E040FCD" w14:textId="260DD4FA" w:rsidR="001A25D9" w:rsidRPr="00D07E1D" w:rsidRDefault="005577B6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 w:rsidRPr="00D07E1D">
        <w:rPr>
          <w:rFonts w:ascii="Verdana" w:hAnsi="Verdana"/>
          <w:b/>
          <w:sz w:val="24"/>
          <w:szCs w:val="24"/>
        </w:rPr>
        <w:t>Motor Nameplates</w:t>
      </w:r>
      <w:r w:rsidR="00882999" w:rsidRPr="00D07E1D">
        <w:rPr>
          <w:rFonts w:ascii="Verdana" w:hAnsi="Verdana"/>
          <w:b/>
          <w:sz w:val="24"/>
          <w:szCs w:val="24"/>
        </w:rPr>
        <w:t xml:space="preserve"> </w:t>
      </w:r>
      <w:r w:rsidR="001E1581" w:rsidRPr="00D07E1D">
        <w:rPr>
          <w:rFonts w:ascii="Verdana" w:hAnsi="Verdana"/>
          <w:b/>
          <w:sz w:val="24"/>
          <w:szCs w:val="24"/>
        </w:rPr>
        <w:t xml:space="preserve">and Three Phase </w:t>
      </w:r>
      <w:r w:rsidR="00882999" w:rsidRPr="00D07E1D">
        <w:rPr>
          <w:rFonts w:ascii="Verdana" w:hAnsi="Verdana"/>
          <w:b/>
          <w:sz w:val="24"/>
          <w:szCs w:val="24"/>
        </w:rPr>
        <w:t>Motors</w:t>
      </w:r>
      <w:r w:rsidR="005B3A86" w:rsidRPr="00D07E1D">
        <w:rPr>
          <w:rFonts w:ascii="Verdana" w:hAnsi="Verdana"/>
          <w:b/>
          <w:sz w:val="24"/>
          <w:szCs w:val="24"/>
        </w:rPr>
        <w:tab/>
        <w:t>CLO#</w:t>
      </w:r>
      <w:r w:rsidR="00E013AA" w:rsidRPr="00D07E1D">
        <w:rPr>
          <w:rFonts w:ascii="Verdana" w:hAnsi="Verdana"/>
          <w:b/>
          <w:sz w:val="24"/>
          <w:szCs w:val="24"/>
        </w:rPr>
        <w:t xml:space="preserve">: </w:t>
      </w:r>
      <w:r w:rsidR="005C146F" w:rsidRPr="00D07E1D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Pr="00D07E1D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D07E1D">
        <w:rPr>
          <w:rFonts w:ascii="Verdana" w:hAnsi="Verdana"/>
        </w:rPr>
        <w:t>Name ___________</w:t>
      </w:r>
      <w:r w:rsidR="00313C7F" w:rsidRPr="00D07E1D">
        <w:rPr>
          <w:rFonts w:ascii="Verdana" w:hAnsi="Verdana"/>
        </w:rPr>
        <w:t>__________</w:t>
      </w:r>
      <w:r w:rsidRPr="00D07E1D">
        <w:rPr>
          <w:rFonts w:ascii="Verdana" w:hAnsi="Verdana"/>
        </w:rPr>
        <w:t>_________</w:t>
      </w:r>
      <w:r w:rsidRPr="00D07E1D">
        <w:rPr>
          <w:rFonts w:ascii="Verdana" w:hAnsi="Verdana"/>
        </w:rPr>
        <w:tab/>
      </w:r>
      <w:r w:rsidR="00313C7F" w:rsidRPr="00D07E1D">
        <w:rPr>
          <w:rFonts w:ascii="Verdana" w:hAnsi="Verdana"/>
        </w:rPr>
        <w:tab/>
      </w:r>
      <w:r w:rsidRPr="00D07E1D">
        <w:rPr>
          <w:rFonts w:ascii="Verdana" w:hAnsi="Verdana"/>
        </w:rPr>
        <w:t>Date ______________</w:t>
      </w:r>
    </w:p>
    <w:p w14:paraId="42DB9FBC" w14:textId="31E67416" w:rsidR="00E013AA" w:rsidRPr="00D07E1D" w:rsidRDefault="00E013AA" w:rsidP="00A7398D">
      <w:pPr>
        <w:spacing w:before="120" w:after="120"/>
        <w:rPr>
          <w:rFonts w:ascii="Verdana" w:hAnsi="Verdana"/>
          <w:b/>
        </w:rPr>
      </w:pPr>
      <w:r w:rsidRPr="00D07E1D">
        <w:rPr>
          <w:rFonts w:ascii="Verdana" w:hAnsi="Verdana"/>
          <w:b/>
        </w:rPr>
        <w:t>Instructions</w:t>
      </w:r>
    </w:p>
    <w:p w14:paraId="7100335A" w14:textId="1B210B56" w:rsidR="00A7398D" w:rsidRPr="00D07E1D" w:rsidRDefault="00A7398D" w:rsidP="00A7398D">
      <w:pPr>
        <w:spacing w:before="120" w:after="120"/>
        <w:ind w:left="360"/>
        <w:rPr>
          <w:rFonts w:ascii="Verdana" w:hAnsi="Verdana"/>
        </w:rPr>
      </w:pPr>
      <w:r w:rsidRPr="00D07E1D">
        <w:rPr>
          <w:rFonts w:ascii="Verdana" w:hAnsi="Verdana"/>
        </w:rPr>
        <w:t xml:space="preserve">Select the best answer for each </w:t>
      </w:r>
      <w:r w:rsidR="001D4209" w:rsidRPr="00D07E1D">
        <w:rPr>
          <w:rFonts w:ascii="Verdana" w:hAnsi="Verdana"/>
        </w:rPr>
        <w:t>multiple-</w:t>
      </w:r>
      <w:r w:rsidRPr="00D07E1D">
        <w:rPr>
          <w:rFonts w:ascii="Verdana" w:hAnsi="Verdana"/>
        </w:rPr>
        <w:t>choice question below.</w:t>
      </w:r>
    </w:p>
    <w:p w14:paraId="4A8CB91F" w14:textId="3EE9838F" w:rsidR="001E1581" w:rsidRPr="00D07E1D" w:rsidRDefault="005577B6" w:rsidP="00EF7F2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A mot</w:t>
      </w:r>
      <w:r w:rsidR="0043063F" w:rsidRPr="00D07E1D">
        <w:rPr>
          <w:rFonts w:ascii="Verdana" w:hAnsi="Verdana"/>
        </w:rPr>
        <w:t>or’s RPM rating is determined when</w:t>
      </w:r>
    </w:p>
    <w:p w14:paraId="4CF9FCC3" w14:textId="393AAF5D" w:rsidR="00EF7F20" w:rsidRPr="00D07E1D" w:rsidRDefault="005577B6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 xml:space="preserve">Maximum </w:t>
      </w:r>
      <w:r w:rsidR="00EF7F20" w:rsidRPr="00D07E1D">
        <w:rPr>
          <w:rFonts w:ascii="Verdana" w:hAnsi="Verdana"/>
        </w:rPr>
        <w:t>Applied Voltage</w:t>
      </w:r>
    </w:p>
    <w:p w14:paraId="1081A6A0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When the motor is under full load</w:t>
      </w:r>
    </w:p>
    <w:p w14:paraId="13AD404C" w14:textId="70E5B2E0" w:rsidR="00EF7F20" w:rsidRPr="00D07E1D" w:rsidRDefault="005577B6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Sea Level</w:t>
      </w:r>
    </w:p>
    <w:p w14:paraId="5378FA58" w14:textId="2FE130C5" w:rsidR="00EF7F20" w:rsidRPr="00D07E1D" w:rsidRDefault="005577B6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 xml:space="preserve">When the motor </w:t>
      </w:r>
      <w:r w:rsidR="0043063F" w:rsidRPr="00D07E1D">
        <w:rPr>
          <w:rFonts w:ascii="Verdana" w:hAnsi="Verdana"/>
        </w:rPr>
        <w:t>is below FLA</w:t>
      </w:r>
    </w:p>
    <w:p w14:paraId="2B4BE804" w14:textId="77777777" w:rsidR="004C3334" w:rsidRPr="00D07E1D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List three general types of three-phase motors.</w:t>
      </w:r>
    </w:p>
    <w:p w14:paraId="0EA62128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Squirrel cage, shunt-wound, asynchronous motors</w:t>
      </w:r>
    </w:p>
    <w:p w14:paraId="766DE09D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Induction, wound rotor and synchronous motors</w:t>
      </w:r>
    </w:p>
    <w:p w14:paraId="1652A27F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Dual-voltage, wound rotor and shunt-wound</w:t>
      </w:r>
    </w:p>
    <w:p w14:paraId="7B30A6FE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None of the above</w:t>
      </w:r>
    </w:p>
    <w:p w14:paraId="7639C6C3" w14:textId="4DFC3A1F" w:rsidR="00AA515D" w:rsidRPr="00D07E1D" w:rsidRDefault="00AA515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What is the purpose of the laminated iron plates within the rotor?</w:t>
      </w:r>
    </w:p>
    <w:p w14:paraId="604EA39B" w14:textId="395E2AEF" w:rsidR="00AA515D" w:rsidRPr="00D07E1D" w:rsidRDefault="00A7398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Aid in electromagnetic induction</w:t>
      </w:r>
    </w:p>
    <w:p w14:paraId="15DA188B" w14:textId="4422E3CE" w:rsidR="00AA515D" w:rsidRPr="00D07E1D" w:rsidRDefault="005C146F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Reduce Eddy-currents</w:t>
      </w:r>
    </w:p>
    <w:p w14:paraId="65F44C0E" w14:textId="38064205" w:rsidR="00AA515D" w:rsidRPr="00D07E1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Reduce hysteresis</w:t>
      </w:r>
    </w:p>
    <w:p w14:paraId="631F8737" w14:textId="3F1421E5" w:rsidR="00AA515D" w:rsidRPr="00D07E1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B and C</w:t>
      </w:r>
    </w:p>
    <w:p w14:paraId="02652F74" w14:textId="461D3A43" w:rsidR="00AA515D" w:rsidRPr="00D07E1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All the above</w:t>
      </w:r>
    </w:p>
    <w:p w14:paraId="4F39981A" w14:textId="144D80F1" w:rsidR="008D3C9D" w:rsidRPr="00D07E1D" w:rsidRDefault="005577B6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Most industrial motors are of what type?</w:t>
      </w:r>
    </w:p>
    <w:p w14:paraId="6F8CF914" w14:textId="68732427" w:rsidR="008D3C9D" w:rsidRPr="00D07E1D" w:rsidRDefault="005577B6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Single-phase squirrel cage</w:t>
      </w:r>
    </w:p>
    <w:p w14:paraId="7E20E002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Three-phase induction</w:t>
      </w:r>
    </w:p>
    <w:p w14:paraId="0E3C7A17" w14:textId="6CAF0B12" w:rsidR="008D3C9D" w:rsidRPr="00D07E1D" w:rsidRDefault="005577B6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Split-phase wire-wound</w:t>
      </w:r>
    </w:p>
    <w:p w14:paraId="412487B7" w14:textId="7333511D" w:rsidR="008D3C9D" w:rsidRPr="00D07E1D" w:rsidRDefault="007935EB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S</w:t>
      </w:r>
      <w:r w:rsidR="005577B6" w:rsidRPr="00D07E1D">
        <w:rPr>
          <w:rFonts w:ascii="Verdana" w:hAnsi="Verdana"/>
        </w:rPr>
        <w:t>ingle-phase shunt-wound</w:t>
      </w:r>
    </w:p>
    <w:p w14:paraId="0E38B499" w14:textId="77777777" w:rsidR="004C3334" w:rsidRPr="00D07E1D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Which component of a three-phase motor produces the mechanical energy?</w:t>
      </w:r>
    </w:p>
    <w:p w14:paraId="30751D43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Rotor</w:t>
      </w:r>
    </w:p>
    <w:p w14:paraId="17F0585A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Squirrel cage</w:t>
      </w:r>
    </w:p>
    <w:p w14:paraId="7A7A3355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Stator</w:t>
      </w:r>
    </w:p>
    <w:p w14:paraId="3D103E63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End Bells</w:t>
      </w:r>
    </w:p>
    <w:p w14:paraId="66DC4EA9" w14:textId="12700FCA" w:rsidR="00D372AD" w:rsidRPr="00D07E1D" w:rsidRDefault="00412E81" w:rsidP="00D372A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If an application requires 1.1 horsepower, it is better to purchase a 1HP motor with a SF of 1.25 than to purchase a 1.5HP with a SF of 1.0.</w:t>
      </w:r>
    </w:p>
    <w:p w14:paraId="2CC2A900" w14:textId="2F179690" w:rsidR="00D372AD" w:rsidRPr="00D07E1D" w:rsidRDefault="00412E81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True</w:t>
      </w:r>
    </w:p>
    <w:p w14:paraId="42DA254A" w14:textId="3BE35166" w:rsidR="00D372AD" w:rsidRPr="00D07E1D" w:rsidRDefault="00412E81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False</w:t>
      </w:r>
    </w:p>
    <w:p w14:paraId="5DFC69CA" w14:textId="77777777" w:rsidR="00C81F28" w:rsidRPr="00D07E1D" w:rsidRDefault="00C81F28" w:rsidP="00C81F28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If a motor has an enclosure type of ODP, what does that indicate?</w:t>
      </w:r>
    </w:p>
    <w:p w14:paraId="377360EC" w14:textId="77777777" w:rsidR="00C81F28" w:rsidRPr="00D07E1D" w:rsidRDefault="00C81F28" w:rsidP="00C81F28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Outdoor Protected</w:t>
      </w:r>
    </w:p>
    <w:p w14:paraId="20A0C5A8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Open Drip-proof</w:t>
      </w:r>
    </w:p>
    <w:p w14:paraId="6059FED8" w14:textId="54F5A348" w:rsidR="00C81F28" w:rsidRPr="00D07E1D" w:rsidRDefault="00C81F28" w:rsidP="00C81F28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 xml:space="preserve">Oxidized </w:t>
      </w:r>
      <w:r w:rsidR="003D7490" w:rsidRPr="00D07E1D">
        <w:rPr>
          <w:rFonts w:ascii="Verdana" w:hAnsi="Verdana"/>
        </w:rPr>
        <w:t>Dielectric</w:t>
      </w:r>
      <w:r w:rsidRPr="00D07E1D">
        <w:rPr>
          <w:rFonts w:ascii="Verdana" w:hAnsi="Verdana"/>
        </w:rPr>
        <w:t xml:space="preserve"> Protected</w:t>
      </w:r>
    </w:p>
    <w:p w14:paraId="4EE1165F" w14:textId="77777777" w:rsidR="00C81F28" w:rsidRPr="00D07E1D" w:rsidRDefault="00C81F28" w:rsidP="00C81F28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Open Door Plenum</w:t>
      </w:r>
    </w:p>
    <w:p w14:paraId="285D6915" w14:textId="77777777" w:rsidR="00535412" w:rsidRPr="00D07E1D" w:rsidRDefault="00535412" w:rsidP="00A7398D">
      <w:pPr>
        <w:spacing w:after="0"/>
        <w:rPr>
          <w:rFonts w:ascii="Verdana" w:hAnsi="Verdana"/>
        </w:rPr>
      </w:pPr>
    </w:p>
    <w:p w14:paraId="77B33F5C" w14:textId="4AEDF483" w:rsidR="007C4BAD" w:rsidRPr="00D07E1D" w:rsidRDefault="007C4BAD" w:rsidP="00A7398D">
      <w:pPr>
        <w:spacing w:after="0"/>
        <w:rPr>
          <w:rFonts w:ascii="Verdana" w:hAnsi="Verdana"/>
        </w:rPr>
        <w:sectPr w:rsidR="007C4BAD" w:rsidRPr="00D07E1D" w:rsidSect="00B025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4D774AAE" w14:textId="77777777" w:rsidR="004C3334" w:rsidRPr="00D07E1D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lastRenderedPageBreak/>
        <w:t>What is motor slip?</w:t>
      </w:r>
    </w:p>
    <w:p w14:paraId="58FF7F27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The difference between the power input to a motor and the actual shaft RPM</w:t>
      </w:r>
    </w:p>
    <w:p w14:paraId="5397D2C8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The difference between a motors synchronous speed and actual shaft RPM</w:t>
      </w:r>
    </w:p>
    <w:p w14:paraId="5CBDE5CA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The difference between the voltage input to a motor and the actual shaft RPM</w:t>
      </w:r>
    </w:p>
    <w:p w14:paraId="7C25626D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The difference between the current input to a motor and the actual shaft RPM</w:t>
      </w:r>
    </w:p>
    <w:p w14:paraId="335A17DD" w14:textId="6C9603CE" w:rsidR="00590607" w:rsidRPr="00D07E1D" w:rsidRDefault="00590607" w:rsidP="00A7398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What does FLA indicate?</w:t>
      </w:r>
    </w:p>
    <w:p w14:paraId="521CD884" w14:textId="75954BE5" w:rsidR="00590607" w:rsidRPr="00D07E1D" w:rsidRDefault="00590607" w:rsidP="00590607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Flange size</w:t>
      </w:r>
    </w:p>
    <w:p w14:paraId="1F34D531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Max Running Current</w:t>
      </w:r>
    </w:p>
    <w:p w14:paraId="7B8D94E3" w14:textId="481F6D8B" w:rsidR="00590607" w:rsidRPr="00D07E1D" w:rsidRDefault="00590607" w:rsidP="00590607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Fuse Protection</w:t>
      </w:r>
    </w:p>
    <w:p w14:paraId="78BA5A24" w14:textId="4F0166F4" w:rsidR="00590607" w:rsidRPr="00D07E1D" w:rsidRDefault="00590607" w:rsidP="00590607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Face mounted</w:t>
      </w:r>
    </w:p>
    <w:p w14:paraId="2F9E3E8E" w14:textId="12F09A3F" w:rsidR="00A7398D" w:rsidRPr="00D07E1D" w:rsidRDefault="00A7398D" w:rsidP="00A7398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Why would it be good the select a motor that has a SF &gt; 1?</w:t>
      </w:r>
    </w:p>
    <w:p w14:paraId="64D2A6C0" w14:textId="77777777" w:rsidR="00A7398D" w:rsidRPr="00D07E1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Allows winding temperatures to be cooler.</w:t>
      </w:r>
    </w:p>
    <w:p w14:paraId="0053F370" w14:textId="77777777" w:rsidR="00A7398D" w:rsidRPr="00D07E1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Protects against heat spikes</w:t>
      </w:r>
    </w:p>
    <w:p w14:paraId="2FAEC171" w14:textId="77777777" w:rsidR="00A7398D" w:rsidRPr="00D07E1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Bearings will last longer</w:t>
      </w:r>
    </w:p>
    <w:p w14:paraId="5E3FD6E7" w14:textId="77777777" w:rsidR="00A7398D" w:rsidRPr="00D07E1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A and B</w:t>
      </w:r>
    </w:p>
    <w:p w14:paraId="522455C0" w14:textId="77777777" w:rsidR="00A7398D" w:rsidRPr="00D07E1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All the above</w:t>
      </w:r>
    </w:p>
    <w:p w14:paraId="67D9C363" w14:textId="7C07AF32" w:rsidR="00493D39" w:rsidRPr="00D07E1D" w:rsidRDefault="00493D3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 xml:space="preserve">What is the effect of operating a motor </w:t>
      </w:r>
      <w:r w:rsidR="00412E81" w:rsidRPr="00D07E1D">
        <w:rPr>
          <w:rFonts w:ascii="Verdana" w:hAnsi="Verdana"/>
        </w:rPr>
        <w:t>above its HP but within its SF</w:t>
      </w:r>
      <w:r w:rsidRPr="00D07E1D">
        <w:rPr>
          <w:rFonts w:ascii="Verdana" w:hAnsi="Verdana"/>
        </w:rPr>
        <w:t>?</w:t>
      </w:r>
    </w:p>
    <w:p w14:paraId="2829951E" w14:textId="3E21E6AA" w:rsidR="00493D39" w:rsidRPr="00D07E1D" w:rsidRDefault="00412E81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Causes a reduction in motor RPM</w:t>
      </w:r>
    </w:p>
    <w:p w14:paraId="5E4A65CE" w14:textId="77777777" w:rsidR="00493D39" w:rsidRPr="00D07E1D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Will reduce Life Span</w:t>
      </w:r>
    </w:p>
    <w:p w14:paraId="67307BBB" w14:textId="43536B8A" w:rsidR="00493D39" w:rsidRPr="00D07E1D" w:rsidRDefault="00412E81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Causes the motor’s efficiency to decrease</w:t>
      </w:r>
    </w:p>
    <w:p w14:paraId="725167B8" w14:textId="385505E4" w:rsidR="00590607" w:rsidRPr="00D07E1D" w:rsidRDefault="00590607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A and C</w:t>
      </w:r>
    </w:p>
    <w:p w14:paraId="4A07A45A" w14:textId="71938FCB" w:rsidR="00493D39" w:rsidRPr="00D07E1D" w:rsidRDefault="00590607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All</w:t>
      </w:r>
      <w:r w:rsidR="00412E81" w:rsidRPr="00D07E1D">
        <w:rPr>
          <w:rFonts w:ascii="Verdana" w:hAnsi="Verdana"/>
        </w:rPr>
        <w:t xml:space="preserve"> the above</w:t>
      </w:r>
    </w:p>
    <w:p w14:paraId="59AB0050" w14:textId="07366C05" w:rsidR="00493D39" w:rsidRPr="00D07E1D" w:rsidRDefault="001D420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What is motor E</w:t>
      </w:r>
      <w:r w:rsidR="00493D39" w:rsidRPr="00D07E1D">
        <w:rPr>
          <w:rFonts w:ascii="Verdana" w:hAnsi="Verdana"/>
        </w:rPr>
        <w:t>fficiency</w:t>
      </w:r>
      <w:r w:rsidRPr="00D07E1D">
        <w:rPr>
          <w:rFonts w:ascii="Verdana" w:hAnsi="Verdana"/>
        </w:rPr>
        <w:t>?</w:t>
      </w:r>
    </w:p>
    <w:p w14:paraId="08C13778" w14:textId="7EA96E74" w:rsidR="00493D39" w:rsidRPr="00D07E1D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How fast the shaft turns verses the motors rated RPM</w:t>
      </w:r>
    </w:p>
    <w:p w14:paraId="204E9B50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How well the motor translates electrical power into rotational power</w:t>
      </w:r>
    </w:p>
    <w:p w14:paraId="44FF64DB" w14:textId="5B261A2D" w:rsidR="00493D39" w:rsidRPr="00D07E1D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How quickly the motor get</w:t>
      </w:r>
      <w:r w:rsidR="00950A2E" w:rsidRPr="00D07E1D">
        <w:rPr>
          <w:rFonts w:ascii="Verdana" w:hAnsi="Verdana"/>
        </w:rPr>
        <w:t>s</w:t>
      </w:r>
      <w:r w:rsidRPr="00D07E1D">
        <w:rPr>
          <w:rFonts w:ascii="Verdana" w:hAnsi="Verdana"/>
        </w:rPr>
        <w:t xml:space="preserve"> to full speed on startup</w:t>
      </w:r>
    </w:p>
    <w:p w14:paraId="2F8157A2" w14:textId="60211E64" w:rsidR="00493D39" w:rsidRPr="00D07E1D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How often the motor needs to rest</w:t>
      </w:r>
    </w:p>
    <w:p w14:paraId="6E2E6C64" w14:textId="77777777" w:rsidR="004C3334" w:rsidRPr="00D07E1D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If a motor is not continuous duty, it is designated as?</w:t>
      </w:r>
    </w:p>
    <w:p w14:paraId="06013B62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Partial duty</w:t>
      </w:r>
    </w:p>
    <w:p w14:paraId="2774EF5F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Service duty</w:t>
      </w:r>
    </w:p>
    <w:p w14:paraId="588CD651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Intermittent duty</w:t>
      </w:r>
    </w:p>
    <w:p w14:paraId="4C0FE7DA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B and C</w:t>
      </w:r>
    </w:p>
    <w:p w14:paraId="193E75F5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All the above</w:t>
      </w:r>
    </w:p>
    <w:p w14:paraId="0D03FE72" w14:textId="40386351" w:rsidR="00493D39" w:rsidRPr="00D07E1D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</w:t>
      </w:r>
      <w:r w:rsidR="00950A2E" w:rsidRPr="00D07E1D">
        <w:rPr>
          <w:rFonts w:ascii="Verdana" w:hAnsi="Verdana"/>
        </w:rPr>
        <w:t>en a motor is rated for inverter</w:t>
      </w:r>
      <w:r w:rsidRPr="00D07E1D">
        <w:rPr>
          <w:rFonts w:ascii="Verdana" w:hAnsi="Verdana"/>
        </w:rPr>
        <w:t xml:space="preserve"> duty, what does that indicate</w:t>
      </w:r>
      <w:r w:rsidR="001D4209" w:rsidRPr="00D07E1D">
        <w:rPr>
          <w:rFonts w:ascii="Verdana" w:hAnsi="Verdana"/>
        </w:rPr>
        <w:t>?</w:t>
      </w:r>
    </w:p>
    <w:p w14:paraId="2617E11F" w14:textId="398C3A18" w:rsidR="00331C01" w:rsidRPr="00D07E1D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It can be used on a solar system</w:t>
      </w:r>
    </w:p>
    <w:p w14:paraId="519E3524" w14:textId="77777777" w:rsidR="004C3334" w:rsidRPr="00D07E1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It can be used with a variable frequency drive.</w:t>
      </w:r>
    </w:p>
    <w:p w14:paraId="539D6C81" w14:textId="72E8C777" w:rsidR="00331C01" w:rsidRPr="00D07E1D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It is a DC motor that will accept an AC input source</w:t>
      </w:r>
    </w:p>
    <w:p w14:paraId="6739078E" w14:textId="72179741" w:rsidR="00331C01" w:rsidRPr="00D07E1D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It is reversible</w:t>
      </w:r>
    </w:p>
    <w:p w14:paraId="21AC5B58" w14:textId="2F842386" w:rsidR="00331C01" w:rsidRPr="00D07E1D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 xml:space="preserve">All </w:t>
      </w:r>
      <w:r w:rsidR="00A7398D" w:rsidRPr="00D07E1D">
        <w:rPr>
          <w:rFonts w:ascii="Verdana" w:hAnsi="Verdana"/>
        </w:rPr>
        <w:t xml:space="preserve">manufactures follow the </w:t>
      </w:r>
      <w:r w:rsidRPr="00D07E1D">
        <w:rPr>
          <w:rFonts w:ascii="Verdana" w:hAnsi="Verdana"/>
        </w:rPr>
        <w:t xml:space="preserve">NEMA </w:t>
      </w:r>
      <w:r w:rsidR="00A7398D" w:rsidRPr="00D07E1D">
        <w:rPr>
          <w:rFonts w:ascii="Verdana" w:hAnsi="Verdana"/>
        </w:rPr>
        <w:t xml:space="preserve">guidelines when designing their </w:t>
      </w:r>
      <w:r w:rsidRPr="00D07E1D">
        <w:rPr>
          <w:rFonts w:ascii="Verdana" w:hAnsi="Verdana"/>
        </w:rPr>
        <w:t>motor nameplate</w:t>
      </w:r>
      <w:r w:rsidR="00950A2E" w:rsidRPr="00D07E1D">
        <w:rPr>
          <w:rFonts w:ascii="Verdana" w:hAnsi="Verdana"/>
        </w:rPr>
        <w:t>s</w:t>
      </w:r>
      <w:r w:rsidRPr="00D07E1D">
        <w:rPr>
          <w:rFonts w:ascii="Verdana" w:hAnsi="Verdana"/>
        </w:rPr>
        <w:t>.</w:t>
      </w:r>
    </w:p>
    <w:p w14:paraId="2CF768BD" w14:textId="78DCC1FD" w:rsidR="00331C01" w:rsidRPr="00D07E1D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True</w:t>
      </w:r>
    </w:p>
    <w:p w14:paraId="24F74410" w14:textId="03A3D5C4" w:rsidR="00331C01" w:rsidRPr="00D07E1D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False</w:t>
      </w:r>
    </w:p>
    <w:p w14:paraId="27FA3DD5" w14:textId="77777777" w:rsidR="00590607" w:rsidRPr="00D07E1D" w:rsidRDefault="00590607">
      <w:pPr>
        <w:rPr>
          <w:rFonts w:ascii="Verdana" w:hAnsi="Verdana"/>
        </w:rPr>
      </w:pPr>
      <w:r w:rsidRPr="00D07E1D">
        <w:rPr>
          <w:rFonts w:ascii="Verdana" w:hAnsi="Verdana"/>
        </w:rPr>
        <w:br w:type="page"/>
      </w:r>
    </w:p>
    <w:p w14:paraId="756F6E56" w14:textId="77777777" w:rsidR="004C3334" w:rsidRPr="00D07E1D" w:rsidRDefault="004C3334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bookmarkStart w:id="0" w:name="_GoBack"/>
      <w:bookmarkEnd w:id="0"/>
      <w:r w:rsidRPr="00D07E1D">
        <w:rPr>
          <w:rFonts w:ascii="Verdana" w:hAnsi="Verdana"/>
        </w:rPr>
        <w:lastRenderedPageBreak/>
        <w:t xml:space="preserve">A motors </w:t>
      </w:r>
      <w:r w:rsidRPr="00D07E1D">
        <w:rPr>
          <w:rFonts w:ascii="Verdana" w:hAnsi="Verdana"/>
          <w:i/>
        </w:rPr>
        <w:t>Power Factor (PF)</w:t>
      </w:r>
      <w:r w:rsidRPr="00D07E1D">
        <w:rPr>
          <w:rFonts w:ascii="Verdana" w:hAnsi="Verdana"/>
        </w:rPr>
        <w:t xml:space="preserve"> is useful to determine</w:t>
      </w:r>
    </w:p>
    <w:p w14:paraId="4EE8C477" w14:textId="77777777" w:rsidR="004C3334" w:rsidRPr="00D07E1D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The motors efficiency</w:t>
      </w:r>
    </w:p>
    <w:p w14:paraId="52C5E05F" w14:textId="77777777" w:rsidR="004C3334" w:rsidRPr="00D07E1D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The motors power requirements</w:t>
      </w:r>
    </w:p>
    <w:p w14:paraId="0C3D7FDF" w14:textId="77777777" w:rsidR="004C3334" w:rsidRPr="00D07E1D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The overall quality of the motor</w:t>
      </w:r>
    </w:p>
    <w:p w14:paraId="2E5F3BF2" w14:textId="77777777" w:rsidR="004C3334" w:rsidRPr="00D07E1D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proofErr w:type="gramStart"/>
      <w:r w:rsidRPr="00D07E1D">
        <w:rPr>
          <w:rFonts w:ascii="Verdana" w:hAnsi="Verdana"/>
        </w:rPr>
        <w:t>All of</w:t>
      </w:r>
      <w:proofErr w:type="gramEnd"/>
      <w:r w:rsidRPr="00D07E1D">
        <w:rPr>
          <w:rFonts w:ascii="Verdana" w:hAnsi="Verdana"/>
        </w:rPr>
        <w:t xml:space="preserve"> the above</w:t>
      </w:r>
    </w:p>
    <w:p w14:paraId="0D9AFA4E" w14:textId="786724C3" w:rsidR="00A7398D" w:rsidRPr="00D07E1D" w:rsidRDefault="00A7398D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When a motor’s nameplate lists AMPS, what does that designate?</w:t>
      </w:r>
    </w:p>
    <w:p w14:paraId="2A122A04" w14:textId="7ED83E16" w:rsidR="00A7398D" w:rsidRPr="00D07E1D" w:rsidRDefault="00A7398D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Start-up current</w:t>
      </w:r>
    </w:p>
    <w:p w14:paraId="51E7B3AA" w14:textId="77777777" w:rsidR="004C3334" w:rsidRPr="00D07E1D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Full Load current</w:t>
      </w:r>
    </w:p>
    <w:p w14:paraId="48D2D4D1" w14:textId="3AD60964" w:rsidR="00A7398D" w:rsidRPr="00D07E1D" w:rsidRDefault="00A7398D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Current after startup</w:t>
      </w:r>
    </w:p>
    <w:p w14:paraId="0D5E38FC" w14:textId="70330135" w:rsidR="00A7398D" w:rsidRPr="00D07E1D" w:rsidRDefault="00A7398D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Locked rotor current</w:t>
      </w:r>
    </w:p>
    <w:p w14:paraId="6B81B24F" w14:textId="72003916" w:rsidR="00331C01" w:rsidRPr="00D07E1D" w:rsidRDefault="00331C01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 xml:space="preserve">A motor has a </w:t>
      </w:r>
      <w:r w:rsidRPr="00D07E1D">
        <w:rPr>
          <w:rFonts w:ascii="Verdana" w:hAnsi="Verdana"/>
          <w:i/>
        </w:rPr>
        <w:t>Type</w:t>
      </w:r>
      <w:r w:rsidRPr="00D07E1D">
        <w:rPr>
          <w:rFonts w:ascii="Verdana" w:hAnsi="Verdana"/>
        </w:rPr>
        <w:t>. What does this signify?</w:t>
      </w:r>
    </w:p>
    <w:p w14:paraId="50F05AE4" w14:textId="70DA7F17" w:rsidR="00331C01" w:rsidRPr="00D07E1D" w:rsidRDefault="00331C01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The type of enclosure the motor has</w:t>
      </w:r>
    </w:p>
    <w:p w14:paraId="7BEE246F" w14:textId="77777777" w:rsidR="004C3334" w:rsidRPr="00D07E1D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It’s construction</w:t>
      </w:r>
    </w:p>
    <w:p w14:paraId="094A830E" w14:textId="4A390236" w:rsidR="00331C01" w:rsidRPr="00D07E1D" w:rsidRDefault="00331C01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proofErr w:type="gramStart"/>
      <w:r w:rsidRPr="00D07E1D">
        <w:rPr>
          <w:rFonts w:ascii="Verdana" w:hAnsi="Verdana"/>
        </w:rPr>
        <w:t>The means by which</w:t>
      </w:r>
      <w:proofErr w:type="gramEnd"/>
      <w:r w:rsidRPr="00D07E1D">
        <w:rPr>
          <w:rFonts w:ascii="Verdana" w:hAnsi="Verdana"/>
        </w:rPr>
        <w:t xml:space="preserve"> the motor is mounted</w:t>
      </w:r>
    </w:p>
    <w:p w14:paraId="08169FFF" w14:textId="72EED756" w:rsidR="00331C01" w:rsidRPr="00D07E1D" w:rsidRDefault="00331C01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The type of insulation of the windings</w:t>
      </w:r>
    </w:p>
    <w:p w14:paraId="3C3003A9" w14:textId="5F5CF297" w:rsidR="00313C7F" w:rsidRPr="00D07E1D" w:rsidRDefault="00C70C50" w:rsidP="00C70C50">
      <w:pPr>
        <w:spacing w:after="0"/>
        <w:ind w:left="720"/>
        <w:jc w:val="center"/>
      </w:pPr>
      <w:r w:rsidRPr="00D07E1D">
        <w:rPr>
          <w:noProof/>
        </w:rPr>
        <w:drawing>
          <wp:inline distT="0" distB="0" distL="0" distR="0" wp14:anchorId="0BD37F39" wp14:editId="56F4D4EE">
            <wp:extent cx="2484335" cy="3642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rman_Three-Phase_Namepl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B1C" w14:textId="5C50613B" w:rsidR="00864FE9" w:rsidRPr="00D07E1D" w:rsidRDefault="00864FE9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What is the horsepower for this motor? __________</w:t>
      </w:r>
    </w:p>
    <w:p w14:paraId="1C33558F" w14:textId="60F9A80A" w:rsidR="00864FE9" w:rsidRPr="00D07E1D" w:rsidRDefault="00864FE9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How many watts should this motor dissipate? ______________</w:t>
      </w:r>
    </w:p>
    <w:p w14:paraId="3C0E0A77" w14:textId="7C570954" w:rsidR="00864FE9" w:rsidRPr="00D07E1D" w:rsidRDefault="00864FE9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 xml:space="preserve">What </w:t>
      </w:r>
      <w:r w:rsidRPr="00D07E1D">
        <w:rPr>
          <w:rFonts w:ascii="Verdana" w:hAnsi="Verdana"/>
          <w:u w:val="single"/>
        </w:rPr>
        <w:t>nominal</w:t>
      </w:r>
      <w:r w:rsidRPr="00D07E1D">
        <w:rPr>
          <w:rFonts w:ascii="Verdana" w:hAnsi="Verdana"/>
        </w:rPr>
        <w:t xml:space="preserve"> voltage level would you use to connect to this motor</w:t>
      </w:r>
      <w:r w:rsidR="00C03E39" w:rsidRPr="00D07E1D">
        <w:rPr>
          <w:rFonts w:ascii="Verdana" w:hAnsi="Verdana"/>
        </w:rPr>
        <w:t xml:space="preserve"> to its higher </w:t>
      </w:r>
      <w:r w:rsidR="00AF2F32" w:rsidRPr="00D07E1D">
        <w:rPr>
          <w:rFonts w:ascii="Verdana" w:hAnsi="Verdana"/>
        </w:rPr>
        <w:t>low-</w:t>
      </w:r>
      <w:r w:rsidR="00C03E39" w:rsidRPr="00D07E1D">
        <w:rPr>
          <w:rFonts w:ascii="Verdana" w:hAnsi="Verdana"/>
        </w:rPr>
        <w:t>voltage setting</w:t>
      </w:r>
      <w:r w:rsidRPr="00D07E1D">
        <w:rPr>
          <w:rFonts w:ascii="Verdana" w:hAnsi="Verdana"/>
        </w:rPr>
        <w:t>? ___________</w:t>
      </w:r>
    </w:p>
    <w:p w14:paraId="119CBF29" w14:textId="2F367979" w:rsidR="00864FE9" w:rsidRPr="00D07E1D" w:rsidRDefault="00864FE9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What is the acceptable range of voltage input to this motor</w:t>
      </w:r>
      <w:r w:rsidR="00C03E39" w:rsidRPr="00D07E1D">
        <w:rPr>
          <w:rFonts w:ascii="Verdana" w:hAnsi="Verdana"/>
        </w:rPr>
        <w:t xml:space="preserve"> </w:t>
      </w:r>
      <w:r w:rsidR="00AF2F32" w:rsidRPr="00D07E1D">
        <w:rPr>
          <w:rFonts w:ascii="Verdana" w:hAnsi="Verdana"/>
        </w:rPr>
        <w:t>connected to that</w:t>
      </w:r>
      <w:r w:rsidR="00C03E39" w:rsidRPr="00D07E1D">
        <w:rPr>
          <w:rFonts w:ascii="Verdana" w:hAnsi="Verdana"/>
        </w:rPr>
        <w:t xml:space="preserve"> voltage range</w:t>
      </w:r>
      <w:r w:rsidRPr="00D07E1D">
        <w:rPr>
          <w:rFonts w:ascii="Verdana" w:hAnsi="Verdana"/>
        </w:rPr>
        <w:t>? _______ to _______</w:t>
      </w:r>
    </w:p>
    <w:p w14:paraId="2A0CD9C3" w14:textId="5914226E" w:rsidR="00864FE9" w:rsidRPr="00D07E1D" w:rsidRDefault="00864FE9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What is the RPM for this motor? ____________</w:t>
      </w:r>
    </w:p>
    <w:p w14:paraId="42D451F7" w14:textId="24BCC820" w:rsidR="00AF2F32" w:rsidRPr="00D07E1D" w:rsidRDefault="00AF2F32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lastRenderedPageBreak/>
        <w:t>Based on the above RPM, how many poles would this motor have? _______</w:t>
      </w:r>
    </w:p>
    <w:p w14:paraId="24A529CA" w14:textId="04FFFF83" w:rsidR="00AF2F32" w:rsidRPr="00D07E1D" w:rsidRDefault="00AF2F32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What is its percentage slip? __________</w:t>
      </w:r>
    </w:p>
    <w:p w14:paraId="2901F10A" w14:textId="1D48DB16" w:rsidR="00FD18AB" w:rsidRPr="00D07E1D" w:rsidRDefault="00C03E39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What is the service factor of this motor? __________</w:t>
      </w:r>
    </w:p>
    <w:p w14:paraId="04CE6973" w14:textId="2D36F35D" w:rsidR="00C03E39" w:rsidRPr="00D07E1D" w:rsidRDefault="00C03E39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What is the maximum horsepower output of this motor? _________</w:t>
      </w:r>
    </w:p>
    <w:p w14:paraId="07C5D5D0" w14:textId="7DEDE069" w:rsidR="00C03E39" w:rsidRPr="00D07E1D" w:rsidRDefault="00C03E39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It is safe to run this motor at its max HP for extended periods of time.</w:t>
      </w:r>
    </w:p>
    <w:p w14:paraId="29C70A37" w14:textId="09CAEA21" w:rsidR="00C03E39" w:rsidRPr="00D07E1D" w:rsidRDefault="00C03E39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True</w:t>
      </w:r>
    </w:p>
    <w:p w14:paraId="1AC9E8A1" w14:textId="112FCEEC" w:rsidR="00C03E39" w:rsidRPr="00D07E1D" w:rsidRDefault="00C03E39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D07E1D">
        <w:rPr>
          <w:rFonts w:ascii="Verdana" w:hAnsi="Verdana"/>
        </w:rPr>
        <w:t>False</w:t>
      </w:r>
    </w:p>
    <w:p w14:paraId="629B6AA6" w14:textId="3C877245" w:rsidR="00447C02" w:rsidRPr="00D07E1D" w:rsidRDefault="00447C02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Draw a schematic to the right of the motor contactor that indicates its internal components.</w:t>
      </w:r>
    </w:p>
    <w:p w14:paraId="157D24DE" w14:textId="55455484" w:rsidR="00447C02" w:rsidRPr="00D07E1D" w:rsidRDefault="00AF2F32" w:rsidP="00447C02">
      <w:pPr>
        <w:pStyle w:val="ListParagraph"/>
        <w:tabs>
          <w:tab w:val="left" w:pos="2520"/>
        </w:tabs>
        <w:spacing w:before="240" w:after="0"/>
        <w:ind w:left="2160"/>
        <w:contextualSpacing w:val="0"/>
        <w:rPr>
          <w:rFonts w:ascii="Verdana" w:hAnsi="Verdana"/>
        </w:rPr>
      </w:pPr>
      <w:r w:rsidRPr="00D07E1D">
        <w:object w:dxaOrig="2593" w:dyaOrig="3337" w14:anchorId="499ADE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9.6pt;height:166.8pt" o:ole="">
            <v:imagedata r:id="rId15" o:title=""/>
          </v:shape>
          <o:OLEObject Type="Embed" ProgID="Visio.Drawing.15" ShapeID="_x0000_i1026" DrawAspect="Content" ObjectID="_1580448775" r:id="rId16"/>
        </w:object>
      </w:r>
    </w:p>
    <w:p w14:paraId="6778B1D4" w14:textId="46A4801B" w:rsidR="003D312A" w:rsidRPr="00D07E1D" w:rsidRDefault="0095194A" w:rsidP="00B72FB9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D07E1D">
        <w:rPr>
          <w:rFonts w:ascii="Verdana" w:hAnsi="Verdana"/>
        </w:rPr>
        <w:t>C</w:t>
      </w:r>
      <w:r w:rsidR="00447C02" w:rsidRPr="00D07E1D">
        <w:rPr>
          <w:rFonts w:ascii="Verdana" w:hAnsi="Verdana"/>
        </w:rPr>
        <w:t>onstruct the formula</w:t>
      </w:r>
      <w:r w:rsidR="00DE635B" w:rsidRPr="00D07E1D">
        <w:rPr>
          <w:rFonts w:ascii="Verdana" w:hAnsi="Verdana"/>
        </w:rPr>
        <w:t>s</w:t>
      </w:r>
      <w:r w:rsidR="00447C02" w:rsidRPr="00D07E1D">
        <w:rPr>
          <w:rFonts w:ascii="Verdana" w:hAnsi="Verdana"/>
        </w:rPr>
        <w:t xml:space="preserve"> for the control schematic below</w:t>
      </w:r>
      <w:r w:rsidR="003D312A" w:rsidRPr="00D07E1D">
        <w:rPr>
          <w:rFonts w:ascii="Verdana" w:hAnsi="Verdana"/>
        </w:rPr>
        <w:t>.</w:t>
      </w:r>
      <w:r w:rsidRPr="00D07E1D">
        <w:rPr>
          <w:rFonts w:ascii="Verdana" w:hAnsi="Verdana"/>
        </w:rPr>
        <w:t xml:space="preserve"> HINT: There shall be separate</w:t>
      </w:r>
      <w:r w:rsidR="00DE635B" w:rsidRPr="00D07E1D">
        <w:rPr>
          <w:rFonts w:ascii="Verdana" w:hAnsi="Verdana"/>
        </w:rPr>
        <w:t xml:space="preserve"> formula</w:t>
      </w:r>
      <w:r w:rsidRPr="00D07E1D">
        <w:rPr>
          <w:rFonts w:ascii="Verdana" w:hAnsi="Verdana"/>
        </w:rPr>
        <w:t>s</w:t>
      </w:r>
      <w:r w:rsidR="00DE635B" w:rsidRPr="00D07E1D">
        <w:rPr>
          <w:rFonts w:ascii="Verdana" w:hAnsi="Verdana"/>
        </w:rPr>
        <w:t xml:space="preserve"> for </w:t>
      </w:r>
      <w:r w:rsidRPr="00D07E1D">
        <w:rPr>
          <w:rFonts w:ascii="Verdana" w:hAnsi="Verdana"/>
        </w:rPr>
        <w:t>M1,</w:t>
      </w:r>
      <w:r w:rsidR="00DE635B" w:rsidRPr="00D07E1D">
        <w:rPr>
          <w:rFonts w:ascii="Verdana" w:hAnsi="Verdana"/>
        </w:rPr>
        <w:t xml:space="preserve"> the red light</w:t>
      </w:r>
      <w:r w:rsidRPr="00D07E1D">
        <w:rPr>
          <w:rFonts w:ascii="Verdana" w:hAnsi="Verdana"/>
        </w:rPr>
        <w:t xml:space="preserve"> and the yellow light. (M</w:t>
      </w:r>
      <w:r w:rsidR="00DE635B" w:rsidRPr="00D07E1D">
        <w:rPr>
          <w:rFonts w:ascii="Verdana" w:hAnsi="Verdana"/>
        </w:rPr>
        <w:t>1 and green light formulas are the same)</w:t>
      </w:r>
    </w:p>
    <w:p w14:paraId="28D06636" w14:textId="00492681" w:rsidR="003D312A" w:rsidRDefault="0095194A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 w:rsidRPr="00D07E1D">
        <w:rPr>
          <w:noProof/>
        </w:rPr>
        <w:drawing>
          <wp:inline distT="0" distB="0" distL="0" distR="0" wp14:anchorId="178186F3" wp14:editId="4390AEE2">
            <wp:extent cx="6400800" cy="2346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4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12A" w:rsidSect="00E013AA">
      <w:headerReference w:type="first" r:id="rId18"/>
      <w:footerReference w:type="first" r:id="rId19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07B60" w14:textId="77777777" w:rsidR="008342D3" w:rsidRDefault="008342D3" w:rsidP="005B3A86">
      <w:pPr>
        <w:spacing w:after="0" w:line="240" w:lineRule="auto"/>
      </w:pPr>
      <w:r>
        <w:separator/>
      </w:r>
    </w:p>
  </w:endnote>
  <w:endnote w:type="continuationSeparator" w:id="0">
    <w:p w14:paraId="59F8FCA3" w14:textId="77777777" w:rsidR="008342D3" w:rsidRDefault="008342D3" w:rsidP="005B3A86">
      <w:pPr>
        <w:spacing w:after="0" w:line="240" w:lineRule="auto"/>
      </w:pPr>
      <w:r>
        <w:continuationSeparator/>
      </w:r>
    </w:p>
  </w:endnote>
  <w:endnote w:type="continuationNotice" w:id="1">
    <w:p w14:paraId="7B402B29" w14:textId="77777777" w:rsidR="008342D3" w:rsidRDefault="008342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3268" w14:textId="7071C704" w:rsidR="00C81F28" w:rsidRPr="00B025CF" w:rsidRDefault="00C81F2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B72FB9">
      <w:rPr>
        <w:rFonts w:ascii="BankGothic Lt BT" w:hAnsi="BankGothic Lt BT"/>
        <w:noProof/>
      </w:rPr>
      <w:t>4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3589AAC8" w14:textId="77777777" w:rsidR="00C81F28" w:rsidRPr="00B025CF" w:rsidRDefault="00C81F2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46AD" w14:textId="77777777" w:rsidR="00C81F28" w:rsidRDefault="008342D3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3292AFED">
        <v:rect id="_x0000_i1025" style="width:0;height:1.5pt" o:hralign="center" o:hrstd="t" o:hr="t" fillcolor="#a0a0a0" stroked="f"/>
      </w:pict>
    </w:r>
  </w:p>
  <w:p w14:paraId="67323249" w14:textId="4D64B4E6" w:rsidR="00C81F28" w:rsidRPr="005B3A86" w:rsidRDefault="00C81F28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B72FB9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AD95" w14:textId="56D25202" w:rsidR="00C81F28" w:rsidRPr="00B025CF" w:rsidRDefault="00C81F2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B72FB9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05FCB107" w:rsidR="00C81F28" w:rsidRPr="00B025CF" w:rsidRDefault="00C81F2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B72FB9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F6AB4" w14:textId="77777777" w:rsidR="008342D3" w:rsidRDefault="008342D3" w:rsidP="005B3A86">
      <w:pPr>
        <w:spacing w:after="0" w:line="240" w:lineRule="auto"/>
      </w:pPr>
      <w:r>
        <w:separator/>
      </w:r>
    </w:p>
  </w:footnote>
  <w:footnote w:type="continuationSeparator" w:id="0">
    <w:p w14:paraId="2C7B9EEA" w14:textId="77777777" w:rsidR="008342D3" w:rsidRDefault="008342D3" w:rsidP="005B3A86">
      <w:pPr>
        <w:spacing w:after="0" w:line="240" w:lineRule="auto"/>
      </w:pPr>
      <w:r>
        <w:continuationSeparator/>
      </w:r>
    </w:p>
  </w:footnote>
  <w:footnote w:type="continuationNotice" w:id="1">
    <w:p w14:paraId="25E7A17A" w14:textId="77777777" w:rsidR="008342D3" w:rsidRDefault="008342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3D91C" w14:textId="09E9A12B" w:rsidR="00C81F28" w:rsidRPr="00B025CF" w:rsidRDefault="00C81F28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>test 6</w:t>
    </w: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66016" w14:textId="3BF31CAA" w:rsidR="00C81F28" w:rsidRPr="00B025CF" w:rsidRDefault="00C81F28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>
      <w:rPr>
        <w:rFonts w:ascii="BankGothic Md BT" w:hAnsi="BankGothic Md BT"/>
        <w:sz w:val="24"/>
        <w:szCs w:val="24"/>
      </w:rPr>
      <w:t>test 6</w:t>
    </w:r>
  </w:p>
  <w:p w14:paraId="69B0CFCE" w14:textId="77777777" w:rsidR="00C81F28" w:rsidRPr="0018545B" w:rsidRDefault="00C81F28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C81F28" w14:paraId="385F9EF0" w14:textId="77777777" w:rsidTr="001A25D9">
      <w:tc>
        <w:tcPr>
          <w:tcW w:w="1080" w:type="dxa"/>
        </w:tcPr>
        <w:p w14:paraId="63A89E8F" w14:textId="77777777" w:rsidR="00C81F28" w:rsidRDefault="00C81F2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55B6B4" wp14:editId="154EC087">
                <wp:extent cx="347472" cy="384048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56D7BC8C" w14:textId="77777777" w:rsidR="00C81F28" w:rsidRDefault="00C81F2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2D693694" w14:textId="77777777" w:rsidR="00C81F28" w:rsidRDefault="00C81F2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3CCA2C" wp14:editId="7C24A643">
                <wp:extent cx="347472" cy="384048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61287E" w14:textId="77777777" w:rsidR="00C81F28" w:rsidRPr="00B025CF" w:rsidRDefault="00C81F28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549FF657" w:rsidR="00C81F28" w:rsidRPr="00B025CF" w:rsidRDefault="00C81F28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test 6</w:t>
    </w:r>
    <w:r w:rsidRPr="00B025CF">
      <w:rPr>
        <w:rFonts w:ascii="BankGothic Lt BT" w:hAnsi="BankGothic Lt BT"/>
      </w:rPr>
      <w:tab/>
    </w:r>
    <w:proofErr w:type="spellStart"/>
    <w:r>
      <w:rPr>
        <w:rFonts w:ascii="BankGothic Lt BT" w:hAnsi="BankGothic Lt BT"/>
      </w:rPr>
      <w:t>ranken</w:t>
    </w:r>
    <w:proofErr w:type="spellEnd"/>
    <w:r>
      <w:rPr>
        <w:rFonts w:ascii="BankGothic Lt BT" w:hAnsi="BankGothic Lt BT"/>
      </w:rPr>
      <w:t xml:space="preserve"> technical college</w:t>
    </w:r>
    <w:r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B13"/>
    <w:multiLevelType w:val="hybridMultilevel"/>
    <w:tmpl w:val="71B80606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942A6"/>
    <w:multiLevelType w:val="hybridMultilevel"/>
    <w:tmpl w:val="2A80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70549"/>
    <w:multiLevelType w:val="hybridMultilevel"/>
    <w:tmpl w:val="E5D49D84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626F3"/>
    <w:rsid w:val="00064A53"/>
    <w:rsid w:val="000F02CF"/>
    <w:rsid w:val="00100DF4"/>
    <w:rsid w:val="00125BB2"/>
    <w:rsid w:val="00127A7E"/>
    <w:rsid w:val="00130252"/>
    <w:rsid w:val="00141840"/>
    <w:rsid w:val="00151AE4"/>
    <w:rsid w:val="00181CC4"/>
    <w:rsid w:val="0018545B"/>
    <w:rsid w:val="001A25D9"/>
    <w:rsid w:val="001D4209"/>
    <w:rsid w:val="001E1581"/>
    <w:rsid w:val="001E3C51"/>
    <w:rsid w:val="002025E4"/>
    <w:rsid w:val="00222A30"/>
    <w:rsid w:val="00224C5A"/>
    <w:rsid w:val="00247719"/>
    <w:rsid w:val="00261383"/>
    <w:rsid w:val="002662E4"/>
    <w:rsid w:val="00267A80"/>
    <w:rsid w:val="00313C7F"/>
    <w:rsid w:val="00331C01"/>
    <w:rsid w:val="00334A0C"/>
    <w:rsid w:val="003A1F30"/>
    <w:rsid w:val="003D312A"/>
    <w:rsid w:val="003D7490"/>
    <w:rsid w:val="00412E81"/>
    <w:rsid w:val="0043063F"/>
    <w:rsid w:val="00431790"/>
    <w:rsid w:val="00447C02"/>
    <w:rsid w:val="00493D39"/>
    <w:rsid w:val="004C3334"/>
    <w:rsid w:val="00535412"/>
    <w:rsid w:val="005577B6"/>
    <w:rsid w:val="00590607"/>
    <w:rsid w:val="005B3A86"/>
    <w:rsid w:val="005C146F"/>
    <w:rsid w:val="005D655F"/>
    <w:rsid w:val="005D7908"/>
    <w:rsid w:val="00675C49"/>
    <w:rsid w:val="006A52BF"/>
    <w:rsid w:val="007140C7"/>
    <w:rsid w:val="00737275"/>
    <w:rsid w:val="00774550"/>
    <w:rsid w:val="007935EB"/>
    <w:rsid w:val="007C4BAD"/>
    <w:rsid w:val="007F1EB3"/>
    <w:rsid w:val="00816474"/>
    <w:rsid w:val="00820A94"/>
    <w:rsid w:val="008342D3"/>
    <w:rsid w:val="008573C1"/>
    <w:rsid w:val="00864FE9"/>
    <w:rsid w:val="00866D5F"/>
    <w:rsid w:val="00882999"/>
    <w:rsid w:val="00887D4F"/>
    <w:rsid w:val="008A6F64"/>
    <w:rsid w:val="008D14D8"/>
    <w:rsid w:val="008D3C9D"/>
    <w:rsid w:val="00914233"/>
    <w:rsid w:val="00930C4C"/>
    <w:rsid w:val="00950A2E"/>
    <w:rsid w:val="0095194A"/>
    <w:rsid w:val="0095693B"/>
    <w:rsid w:val="009D18A7"/>
    <w:rsid w:val="009F2DFA"/>
    <w:rsid w:val="00A327AF"/>
    <w:rsid w:val="00A414D9"/>
    <w:rsid w:val="00A7398D"/>
    <w:rsid w:val="00A9256D"/>
    <w:rsid w:val="00AA515D"/>
    <w:rsid w:val="00AA6A80"/>
    <w:rsid w:val="00AF2F32"/>
    <w:rsid w:val="00B025CF"/>
    <w:rsid w:val="00B72FB9"/>
    <w:rsid w:val="00B755C0"/>
    <w:rsid w:val="00BC027D"/>
    <w:rsid w:val="00BD1D03"/>
    <w:rsid w:val="00BE1AF9"/>
    <w:rsid w:val="00C03E39"/>
    <w:rsid w:val="00C520CE"/>
    <w:rsid w:val="00C70C50"/>
    <w:rsid w:val="00C81F28"/>
    <w:rsid w:val="00C844E5"/>
    <w:rsid w:val="00C8703A"/>
    <w:rsid w:val="00CB0E86"/>
    <w:rsid w:val="00CE6CB6"/>
    <w:rsid w:val="00D07E1D"/>
    <w:rsid w:val="00D372AD"/>
    <w:rsid w:val="00D56E03"/>
    <w:rsid w:val="00DA380B"/>
    <w:rsid w:val="00DC19D0"/>
    <w:rsid w:val="00DE635B"/>
    <w:rsid w:val="00E013AA"/>
    <w:rsid w:val="00E43935"/>
    <w:rsid w:val="00E51222"/>
    <w:rsid w:val="00E54208"/>
    <w:rsid w:val="00EB3FEB"/>
    <w:rsid w:val="00ED07DE"/>
    <w:rsid w:val="00EE547F"/>
    <w:rsid w:val="00EE697D"/>
    <w:rsid w:val="00EF7F20"/>
    <w:rsid w:val="00F171A5"/>
    <w:rsid w:val="00F443DE"/>
    <w:rsid w:val="00F631A1"/>
    <w:rsid w:val="00FC7EA1"/>
    <w:rsid w:val="00FD151E"/>
    <w:rsid w:val="00FD18AB"/>
    <w:rsid w:val="00FE37CD"/>
    <w:rsid w:val="00FF2F73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025F9-EC13-46A6-B79D-CBB90C51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2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2018-02-14T16:52:00Z</cp:lastPrinted>
  <dcterms:created xsi:type="dcterms:W3CDTF">2018-02-16T16:43:00Z</dcterms:created>
  <dcterms:modified xsi:type="dcterms:W3CDTF">2018-02-18T14:47:00Z</dcterms:modified>
</cp:coreProperties>
</file>