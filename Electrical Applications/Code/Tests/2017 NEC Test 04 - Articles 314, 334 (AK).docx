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2D7549D0" w:rsidR="000154E9" w:rsidRPr="00F15ECB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Title:</w:t>
      </w:r>
      <w:r w:rsidRPr="00F15ECB">
        <w:rPr>
          <w:rFonts w:ascii="Verdana" w:hAnsi="Verdana"/>
          <w:b/>
          <w:sz w:val="24"/>
          <w:szCs w:val="24"/>
        </w:rPr>
        <w:t xml:space="preserve"> </w:t>
      </w:r>
      <w:r w:rsidR="00DC51B1" w:rsidRPr="00F15ECB">
        <w:rPr>
          <w:rFonts w:ascii="Verdana" w:hAnsi="Verdana"/>
          <w:b/>
          <w:sz w:val="24"/>
          <w:szCs w:val="24"/>
        </w:rPr>
        <w:fldChar w:fldCharType="begin"/>
      </w:r>
      <w:r w:rsidR="00DC51B1" w:rsidRPr="00F15ECB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F15ECB">
        <w:rPr>
          <w:rFonts w:ascii="Verdana" w:hAnsi="Verdana"/>
          <w:b/>
          <w:sz w:val="24"/>
          <w:szCs w:val="24"/>
        </w:rPr>
        <w:fldChar w:fldCharType="separate"/>
      </w:r>
      <w:r w:rsidR="00302F30">
        <w:rPr>
          <w:rFonts w:ascii="Verdana" w:hAnsi="Verdana"/>
          <w:b/>
          <w:sz w:val="24"/>
          <w:szCs w:val="24"/>
        </w:rPr>
        <w:t>Article 314, 334</w:t>
      </w:r>
      <w:r w:rsidR="00DC51B1" w:rsidRPr="00F15ECB">
        <w:rPr>
          <w:rFonts w:ascii="Verdana" w:hAnsi="Verdana"/>
          <w:b/>
          <w:sz w:val="24"/>
          <w:szCs w:val="24"/>
        </w:rPr>
        <w:fldChar w:fldCharType="end"/>
      </w:r>
      <w:r w:rsidR="00CF7AA0" w:rsidRPr="00F15ECB">
        <w:rPr>
          <w:rFonts w:ascii="Verdana" w:hAnsi="Verdana"/>
          <w:b/>
          <w:sz w:val="20"/>
          <w:szCs w:val="20"/>
        </w:rPr>
        <w:tab/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Test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  <w:r w:rsidR="00CF7AA0" w:rsidRPr="00F15ECB">
        <w:rPr>
          <w:rFonts w:ascii="Verdana" w:hAnsi="Verdana"/>
          <w:sz w:val="20"/>
          <w:szCs w:val="20"/>
        </w:rPr>
        <w:t xml:space="preserve">: </w:t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4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</w:p>
    <w:p w14:paraId="314302D1" w14:textId="61216662" w:rsidR="00E013AA" w:rsidRPr="00F15ECB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fldChar w:fldCharType="begin"/>
      </w:r>
      <w:r w:rsidRPr="00F15ECB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F15ECB">
        <w:rPr>
          <w:rFonts w:ascii="Verdana" w:hAnsi="Verdana"/>
          <w:sz w:val="20"/>
          <w:szCs w:val="20"/>
        </w:rPr>
        <w:fldChar w:fldCharType="end"/>
      </w:r>
      <w:r w:rsidR="00E130F3" w:rsidRPr="00F15ECB">
        <w:rPr>
          <w:rFonts w:ascii="Verdana" w:hAnsi="Verdana"/>
          <w:sz w:val="20"/>
          <w:szCs w:val="20"/>
        </w:rPr>
        <w:t>Course</w:t>
      </w:r>
      <w:r w:rsidRPr="00F15ECB">
        <w:rPr>
          <w:rFonts w:ascii="Verdana" w:hAnsi="Verdana"/>
          <w:sz w:val="20"/>
          <w:szCs w:val="20"/>
        </w:rPr>
        <w:t>:</w:t>
      </w:r>
      <w:r w:rsidR="00DC51B1" w:rsidRPr="00F15ECB">
        <w:rPr>
          <w:rFonts w:ascii="Verdana" w:hAnsi="Verdana"/>
          <w:sz w:val="20"/>
          <w:szCs w:val="20"/>
        </w:rPr>
        <w:t xml:space="preserve">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Electrical Applications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ab/>
      </w:r>
      <w:r w:rsidR="00E130F3" w:rsidRPr="00F15ECB">
        <w:rPr>
          <w:rFonts w:ascii="Verdana" w:hAnsi="Verdana"/>
          <w:sz w:val="20"/>
          <w:szCs w:val="20"/>
        </w:rPr>
        <w:t>Unit</w:t>
      </w:r>
      <w:r w:rsidRPr="00F15ECB">
        <w:rPr>
          <w:rFonts w:ascii="Verdana" w:hAnsi="Verdana"/>
          <w:sz w:val="20"/>
          <w:szCs w:val="20"/>
        </w:rPr>
        <w:t xml:space="preserve">: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Code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="00FD746F" w:rsidRPr="00F15ECB">
        <w:rPr>
          <w:rFonts w:ascii="Verdana" w:hAnsi="Verdana"/>
          <w:sz w:val="20"/>
          <w:szCs w:val="20"/>
        </w:rPr>
        <w:tab/>
        <w:t xml:space="preserve">CLO: </w:t>
      </w:r>
      <w:r w:rsidR="00FD746F" w:rsidRPr="00F15ECB">
        <w:rPr>
          <w:rFonts w:ascii="Verdana" w:hAnsi="Verdana"/>
          <w:sz w:val="20"/>
          <w:szCs w:val="20"/>
        </w:rPr>
        <w:fldChar w:fldCharType="begin"/>
      </w:r>
      <w:r w:rsidR="00FD746F" w:rsidRPr="00F15EC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1</w:t>
      </w:r>
      <w:r w:rsidR="00FD746F" w:rsidRPr="00F15ECB">
        <w:rPr>
          <w:rFonts w:ascii="Verdana" w:hAnsi="Verdana"/>
          <w:sz w:val="20"/>
          <w:szCs w:val="20"/>
        </w:rPr>
        <w:fldChar w:fldCharType="end"/>
      </w:r>
    </w:p>
    <w:p w14:paraId="72CFDFC5" w14:textId="05B43A50" w:rsidR="00B025CF" w:rsidRPr="00F15ECB" w:rsidRDefault="00B025CF" w:rsidP="00F958F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Name </w:t>
      </w:r>
      <w:r w:rsidR="000653B7" w:rsidRPr="000653B7">
        <w:rPr>
          <w:rFonts w:ascii="Verdana" w:hAnsi="Verdana"/>
          <w:sz w:val="20"/>
          <w:szCs w:val="20"/>
          <w:highlight w:val="yellow"/>
        </w:rPr>
        <w:t>ANSWER KEY</w:t>
      </w:r>
      <w:r w:rsidRPr="00F15ECB">
        <w:rPr>
          <w:rFonts w:ascii="Verdana" w:hAnsi="Verdana"/>
          <w:sz w:val="20"/>
          <w:szCs w:val="20"/>
        </w:rPr>
        <w:tab/>
        <w:t>Station _______</w:t>
      </w:r>
      <w:r w:rsidRPr="00F15ECB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Objectives</w:t>
      </w:r>
    </w:p>
    <w:p w14:paraId="087687F4" w14:textId="4A807F66" w:rsidR="006F7F1A" w:rsidRPr="00F15ECB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 shall </w:t>
      </w:r>
      <w:r w:rsidR="00723673" w:rsidRPr="00F15ECB">
        <w:rPr>
          <w:rFonts w:ascii="Verdana" w:hAnsi="Verdana"/>
          <w:sz w:val="20"/>
          <w:szCs w:val="20"/>
        </w:rPr>
        <w:t>identify</w:t>
      </w:r>
      <w:r w:rsidR="00345A57" w:rsidRPr="00F15ECB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F15ECB" w:rsidRDefault="009219E3" w:rsidP="00DB364D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Assessment</w:t>
      </w:r>
    </w:p>
    <w:p w14:paraId="65EF18EF" w14:textId="145409AD" w:rsidR="009219E3" w:rsidRPr="00F15ECB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F15ECB">
        <w:rPr>
          <w:rFonts w:ascii="Verdana" w:hAnsi="Verdana"/>
          <w:sz w:val="20"/>
          <w:szCs w:val="20"/>
        </w:rPr>
        <w:fldChar w:fldCharType="begin"/>
      </w:r>
      <w:r w:rsidR="00B52137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Test</w:t>
      </w:r>
      <w:r w:rsidR="00B52137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F15ECB">
        <w:rPr>
          <w:rFonts w:ascii="Verdana" w:hAnsi="Verdana"/>
          <w:sz w:val="20"/>
          <w:szCs w:val="20"/>
        </w:rPr>
        <w:t>answer key</w:t>
      </w:r>
      <w:r w:rsidRPr="00F15ECB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Instructions</w:t>
      </w:r>
    </w:p>
    <w:p w14:paraId="2A933BA9" w14:textId="16C23129" w:rsidR="00E013AA" w:rsidRPr="00F15ECB" w:rsidRDefault="00345A57" w:rsidP="00345A57">
      <w:pPr>
        <w:spacing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F15ECB">
        <w:rPr>
          <w:rFonts w:ascii="Verdana" w:hAnsi="Verdana"/>
          <w:sz w:val="20"/>
          <w:szCs w:val="20"/>
        </w:rPr>
        <w:t xml:space="preserve"> below</w:t>
      </w:r>
      <w:r w:rsidR="00E013AA" w:rsidRPr="00F15ECB">
        <w:rPr>
          <w:rFonts w:ascii="Verdana" w:hAnsi="Verdana"/>
          <w:sz w:val="20"/>
          <w:szCs w:val="20"/>
        </w:rPr>
        <w:t>.</w:t>
      </w:r>
    </w:p>
    <w:p w14:paraId="2DDC2588" w14:textId="7F9E3CD4" w:rsidR="009472F1" w:rsidRPr="009472F1" w:rsidRDefault="009472F1" w:rsidP="00DB364D">
      <w:pPr>
        <w:spacing w:before="120" w:after="120"/>
        <w:rPr>
          <w:rFonts w:ascii="Verdana" w:hAnsi="Verdana"/>
          <w:b/>
        </w:rPr>
      </w:pPr>
      <w:r w:rsidRPr="009472F1">
        <w:rPr>
          <w:rFonts w:ascii="Verdana" w:hAnsi="Verdana"/>
          <w:b/>
        </w:rPr>
        <w:t>Article 3</w:t>
      </w:r>
      <w:r w:rsidR="00E53214">
        <w:rPr>
          <w:rFonts w:ascii="Verdana" w:hAnsi="Verdana"/>
          <w:b/>
        </w:rPr>
        <w:t>14</w:t>
      </w:r>
    </w:p>
    <w:p w14:paraId="71989C95" w14:textId="45258DF0" w:rsidR="009472F1" w:rsidRPr="009472F1" w:rsidRDefault="007D1E6F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Metal boxes shall be _________ per Article 250</w:t>
      </w:r>
      <w:r w:rsidR="009472F1" w:rsidRPr="009472F1">
        <w:rPr>
          <w:rFonts w:ascii="Verdana" w:hAnsi="Verdana"/>
          <w:sz w:val="20"/>
          <w:szCs w:val="20"/>
        </w:rPr>
        <w:t>.</w:t>
      </w:r>
      <w:r w:rsidR="00F958F6">
        <w:rPr>
          <w:rFonts w:ascii="Verdana" w:hAnsi="Verdana"/>
          <w:sz w:val="20"/>
          <w:szCs w:val="20"/>
        </w:rPr>
        <w:t xml:space="preserve"> (2)</w:t>
      </w:r>
    </w:p>
    <w:p w14:paraId="06BBF997" w14:textId="1A010B31" w:rsidR="009472F1" w:rsidRPr="009472F1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grounded</w:t>
      </w:r>
    </w:p>
    <w:p w14:paraId="7462DA43" w14:textId="5DBAFAEF" w:rsidR="009472F1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bonded</w:t>
      </w:r>
    </w:p>
    <w:p w14:paraId="69397E29" w14:textId="1D017C47" w:rsidR="007D1E6F" w:rsidRPr="000653B7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a and b</w:t>
      </w:r>
    </w:p>
    <w:p w14:paraId="5D097EB1" w14:textId="6F90C99A" w:rsidR="007D1E6F" w:rsidRPr="009472F1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62568CBC" w14:textId="464A9A2B" w:rsidR="001B1531" w:rsidRDefault="00A9022E" w:rsidP="007D1E6F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Boxes, and conduit bodies, and fittings installed in wet locations shall be listed for wet locations</w:t>
      </w:r>
      <w:r w:rsidR="00F958F6">
        <w:rPr>
          <w:rFonts w:ascii="Verdana" w:hAnsi="Verdana"/>
          <w:sz w:val="20"/>
          <w:szCs w:val="20"/>
        </w:rPr>
        <w:t>. (3)</w:t>
      </w:r>
    </w:p>
    <w:p w14:paraId="553AE9D8" w14:textId="5C575573" w:rsidR="00421E6D" w:rsidRPr="004F481B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4F481B">
        <w:rPr>
          <w:rFonts w:ascii="Verdana" w:hAnsi="Verdana"/>
          <w:sz w:val="20"/>
          <w:szCs w:val="20"/>
          <w:highlight w:val="yellow"/>
        </w:rPr>
        <w:t>True</w:t>
      </w:r>
    </w:p>
    <w:p w14:paraId="1D761544" w14:textId="2AE549D5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False</w:t>
      </w:r>
    </w:p>
    <w:p w14:paraId="3505F4EF" w14:textId="60A59947" w:rsidR="00A9022E" w:rsidRDefault="00A9022E" w:rsidP="00A9022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_____drainage openings not smaller than 1/8 inch and not larger than ¼ inch in diameter shall be permitted to be installed in the field in boxes conduit bodies listed for in damp or wet locations.</w:t>
      </w:r>
      <w:r w:rsidR="00F958F6">
        <w:rPr>
          <w:rFonts w:ascii="Verdana" w:hAnsi="Verdana"/>
          <w:sz w:val="20"/>
          <w:szCs w:val="20"/>
        </w:rPr>
        <w:t xml:space="preserve"> (4)</w:t>
      </w:r>
    </w:p>
    <w:p w14:paraId="1161E389" w14:textId="0E63E1FB" w:rsidR="00A9022E" w:rsidRPr="000653B7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Listed</w:t>
      </w:r>
    </w:p>
    <w:p w14:paraId="28E1080B" w14:textId="25C482B2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7ED69FAE" w14:textId="4F86DFB1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Labeled</w:t>
      </w:r>
    </w:p>
    <w:p w14:paraId="04406E02" w14:textId="285D8575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26D59BF8" w14:textId="1D72931D" w:rsidR="00A9022E" w:rsidRDefault="00A9022E" w:rsidP="00A9022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According to the NEC, the volume of a 3</w:t>
      </w:r>
      <w:r w:rsidR="00F958F6">
        <w:rPr>
          <w:rFonts w:ascii="Verdana" w:hAnsi="Verdana"/>
          <w:sz w:val="20"/>
          <w:szCs w:val="20"/>
        </w:rPr>
        <w:t>x</w:t>
      </w:r>
      <w:r>
        <w:rPr>
          <w:rFonts w:ascii="Verdana" w:hAnsi="Verdana"/>
          <w:sz w:val="20"/>
          <w:szCs w:val="20"/>
        </w:rPr>
        <w:t>2</w:t>
      </w:r>
      <w:r w:rsidR="00F958F6">
        <w:rPr>
          <w:rFonts w:ascii="Verdana" w:hAnsi="Verdana"/>
          <w:sz w:val="20"/>
          <w:szCs w:val="20"/>
        </w:rPr>
        <w:t>x</w:t>
      </w:r>
      <w:r>
        <w:rPr>
          <w:rFonts w:ascii="Verdana" w:hAnsi="Verdana"/>
          <w:sz w:val="20"/>
          <w:szCs w:val="20"/>
        </w:rPr>
        <w:t>2 inch device box is ___ in</w:t>
      </w:r>
      <w:r w:rsidRPr="00A9022E">
        <w:rPr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.</w:t>
      </w:r>
      <w:r w:rsidR="00F958F6">
        <w:rPr>
          <w:rFonts w:ascii="Verdana" w:hAnsi="Verdana"/>
          <w:sz w:val="20"/>
          <w:szCs w:val="20"/>
        </w:rPr>
        <w:t xml:space="preserve"> (6)</w:t>
      </w:r>
    </w:p>
    <w:p w14:paraId="0C3B9797" w14:textId="45578D3F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4AD27A5C" w14:textId="211EE2A0" w:rsidR="00A9022E" w:rsidRPr="000653B7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10</w:t>
      </w:r>
    </w:p>
    <w:p w14:paraId="38E8C667" w14:textId="18075D34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14:paraId="6D8F4365" w14:textId="1FD8861B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</w:p>
    <w:p w14:paraId="03DB0DC0" w14:textId="1F4850BE" w:rsidR="00A9022E" w:rsidRDefault="00A9022E" w:rsidP="00A9022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one or more internal table clamps are present in the box, a single value allow once in accordance with table 314.16(B) shall be made based on the largest conductor present in the box.</w:t>
      </w:r>
      <w:r w:rsidR="00F958F6">
        <w:rPr>
          <w:rFonts w:ascii="Verdana" w:hAnsi="Verdana"/>
          <w:sz w:val="20"/>
          <w:szCs w:val="20"/>
        </w:rPr>
        <w:t xml:space="preserve"> (11)</w:t>
      </w:r>
    </w:p>
    <w:p w14:paraId="29170828" w14:textId="77BE262B" w:rsidR="00A9022E" w:rsidRPr="000653B7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True</w:t>
      </w:r>
    </w:p>
    <w:p w14:paraId="1A7BEC43" w14:textId="779E2FA4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D178B4E" w14:textId="4FBBA5B9" w:rsidR="00A9022E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the purposes of determining box fill, each device or utilization equipment in the box which is wider that a single device box counts as two conductors for each _____ required for the mounting. (13)</w:t>
      </w:r>
    </w:p>
    <w:p w14:paraId="24C5CE28" w14:textId="4CDD003F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Inch</w:t>
      </w:r>
    </w:p>
    <w:p w14:paraId="4DD510EC" w14:textId="3F7D1F3E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Kilometer</w:t>
      </w:r>
    </w:p>
    <w:p w14:paraId="6466B7DA" w14:textId="28DD1776" w:rsidR="00F958F6" w:rsidRPr="000653B7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Gang</w:t>
      </w:r>
    </w:p>
    <w:p w14:paraId="565AD552" w14:textId="3BA748F1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</w:t>
      </w:r>
    </w:p>
    <w:p w14:paraId="671F9222" w14:textId="77777777" w:rsidR="00F958F6" w:rsidRPr="00F15ECB" w:rsidRDefault="00F958F6" w:rsidP="00F958F6">
      <w:pPr>
        <w:spacing w:after="0"/>
        <w:rPr>
          <w:rFonts w:ascii="Verdana" w:hAnsi="Verdana"/>
          <w:sz w:val="20"/>
          <w:szCs w:val="20"/>
        </w:rPr>
      </w:pPr>
    </w:p>
    <w:p w14:paraId="42A8D692" w14:textId="77777777" w:rsidR="00E013AA" w:rsidRPr="00F15ECB" w:rsidRDefault="00E013AA" w:rsidP="00F958F6">
      <w:pPr>
        <w:spacing w:after="0"/>
        <w:rPr>
          <w:rFonts w:ascii="Verdana" w:hAnsi="Verdana"/>
          <w:sz w:val="20"/>
          <w:szCs w:val="20"/>
        </w:rPr>
        <w:sectPr w:rsidR="00E013AA" w:rsidRPr="00F15ECB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DCAE83" w14:textId="4B538C6B" w:rsidR="00F958F6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When calculating box fill, each space within a box installed with a barrier shall be calculated separately. (7)</w:t>
      </w:r>
    </w:p>
    <w:p w14:paraId="5F1FCBCD" w14:textId="77777777" w:rsidR="00F958F6" w:rsidRPr="000653B7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True</w:t>
      </w:r>
    </w:p>
    <w:p w14:paraId="61DA6D1C" w14:textId="0A958889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A5F39C9" w14:textId="0573CF72" w:rsidR="00F958F6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Conduit bodies containing conductor larger than 6 AWG shall have a cross-sectional area at least twice that of the largest conduit to which they can be attached. (17)</w:t>
      </w:r>
    </w:p>
    <w:p w14:paraId="7238B32D" w14:textId="4E42481C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043EB96A" w14:textId="70FF5916" w:rsidR="00F958F6" w:rsidRPr="000653B7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False</w:t>
      </w:r>
    </w:p>
    <w:p w14:paraId="2D4CE511" w14:textId="225103CA" w:rsidR="00F958F6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installations within or behind noncombustible walls or ceilings, the front edge of a box, plaster ring, extension ring, or listed extender employing a flush-type cover shall be set back not more than _____ inches from the finished surface.</w:t>
      </w:r>
      <w:r w:rsidR="00B0790B">
        <w:rPr>
          <w:rFonts w:ascii="Verdana" w:hAnsi="Verdana"/>
          <w:sz w:val="20"/>
          <w:szCs w:val="20"/>
        </w:rPr>
        <w:t xml:space="preserve"> (22)</w:t>
      </w:r>
    </w:p>
    <w:p w14:paraId="79FC8CE5" w14:textId="20D3CA19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1/8</w:t>
      </w:r>
    </w:p>
    <w:p w14:paraId="77FCEC9B" w14:textId="2470ED4D" w:rsidR="00B0790B" w:rsidRPr="000653B7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¼</w:t>
      </w:r>
    </w:p>
    <w:p w14:paraId="5E2C3433" w14:textId="6A3EC034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3/8</w:t>
      </w:r>
    </w:p>
    <w:p w14:paraId="04608208" w14:textId="04D73617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½</w:t>
      </w:r>
    </w:p>
    <w:p w14:paraId="13F76A07" w14:textId="1C388C3A" w:rsidR="00F958F6" w:rsidRDefault="00B0790B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Surface extensions shall be made by mounting and mechanically securing an extension ring over the box, unless otherwise permitted. (25)</w:t>
      </w:r>
    </w:p>
    <w:p w14:paraId="15AB48EA" w14:textId="56CD583B" w:rsidR="00F958F6" w:rsidRPr="000653B7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T</w:t>
      </w:r>
      <w:r w:rsidR="00B0790B" w:rsidRPr="000653B7">
        <w:rPr>
          <w:rFonts w:ascii="Verdana" w:hAnsi="Verdana"/>
          <w:sz w:val="20"/>
          <w:szCs w:val="20"/>
          <w:highlight w:val="yellow"/>
        </w:rPr>
        <w:t>rue</w:t>
      </w:r>
    </w:p>
    <w:p w14:paraId="6718FF97" w14:textId="5D53F0B3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33E98F1" w14:textId="7A360C9C" w:rsidR="00F958F6" w:rsidRDefault="00B0790B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completed installation, each outlet box shall have a _____. (35)</w:t>
      </w:r>
    </w:p>
    <w:p w14:paraId="437E47BE" w14:textId="1B264721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cover</w:t>
      </w:r>
    </w:p>
    <w:p w14:paraId="5E9316F8" w14:textId="55DC7FA0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faceplate</w:t>
      </w:r>
    </w:p>
    <w:p w14:paraId="0718F445" w14:textId="554A67CA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canopy</w:t>
      </w:r>
    </w:p>
    <w:p w14:paraId="227CA6C6" w14:textId="1BB7BCE4" w:rsidR="00B0790B" w:rsidRPr="000653B7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any of these</w:t>
      </w:r>
    </w:p>
    <w:p w14:paraId="524D1610" w14:textId="2D370C58" w:rsidR="00B0790B" w:rsidRDefault="00B0790B" w:rsidP="00B0790B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straight pulls, the length of the box or conduit body shall not be less than _____ times the trade size of the largest raceway. (43)</w:t>
      </w:r>
    </w:p>
    <w:p w14:paraId="7254533A" w14:textId="1F5D7B79" w:rsidR="00B0790B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14:paraId="2809DC19" w14:textId="21DEBD76" w:rsidR="00B0790B" w:rsidRPr="000653B7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8</w:t>
      </w:r>
    </w:p>
    <w:p w14:paraId="1D4D60A9" w14:textId="33B70313" w:rsidR="00B0790B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14:paraId="3C81E200" w14:textId="4666B4DC" w:rsidR="00B0790B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45393AFE" w14:textId="2D5B60C0" w:rsidR="00DB364D" w:rsidRPr="009C278D" w:rsidRDefault="00DB364D" w:rsidP="00277155">
      <w:pPr>
        <w:spacing w:before="120" w:after="60"/>
        <w:rPr>
          <w:rFonts w:ascii="Verdana" w:hAnsi="Verdana"/>
          <w:b/>
        </w:rPr>
      </w:pPr>
      <w:r w:rsidRPr="009C278D">
        <w:rPr>
          <w:rFonts w:ascii="Verdana" w:hAnsi="Verdana"/>
          <w:b/>
        </w:rPr>
        <w:t>Article 3</w:t>
      </w:r>
      <w:r w:rsidR="00E53214" w:rsidRPr="009C278D">
        <w:rPr>
          <w:rFonts w:ascii="Verdana" w:hAnsi="Verdana"/>
          <w:b/>
        </w:rPr>
        <w:t>34</w:t>
      </w:r>
    </w:p>
    <w:p w14:paraId="3F98F7C4" w14:textId="45D39496" w:rsidR="00DB364D" w:rsidRPr="009C278D" w:rsidRDefault="009C278D" w:rsidP="00277155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_____ cable is a factory assembly that encloses two or more insulated conductors within a nonmetallic jacket</w:t>
      </w:r>
      <w:r w:rsidR="00DB364D" w:rsidRPr="009C278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(1)</w:t>
      </w:r>
    </w:p>
    <w:p w14:paraId="6A65FDB5" w14:textId="5243F1F1" w:rsidR="00DB364D" w:rsidRPr="009C278D" w:rsidRDefault="009C278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</w:t>
      </w:r>
    </w:p>
    <w:p w14:paraId="666235D0" w14:textId="2D1FF655" w:rsidR="00E53214" w:rsidRDefault="009C278D" w:rsidP="00E53214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MC</w:t>
      </w:r>
    </w:p>
    <w:p w14:paraId="3E39E61B" w14:textId="35033F27" w:rsidR="009C278D" w:rsidRPr="000653B7" w:rsidRDefault="009C278D" w:rsidP="00E53214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NM</w:t>
      </w:r>
    </w:p>
    <w:p w14:paraId="589A8E0A" w14:textId="12111331" w:rsidR="009C278D" w:rsidRDefault="009C278D" w:rsidP="00E53214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3E4B2F6E" w14:textId="556AD166" w:rsidR="009C278D" w:rsidRPr="009C278D" w:rsidRDefault="009C278D" w:rsidP="009C278D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can be installed as open runs in dropped or suspended ceilings in other than one- and two-family and multi-family dwellings</w:t>
      </w:r>
      <w:r w:rsidRPr="009C278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(5)</w:t>
      </w:r>
    </w:p>
    <w:p w14:paraId="65677071" w14:textId="3437070C" w:rsidR="009C278D" w:rsidRPr="009C278D" w:rsidRDefault="009C278D" w:rsidP="009C278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C5184F4" w14:textId="26F69EE0" w:rsidR="009C278D" w:rsidRPr="000653B7" w:rsidRDefault="009C278D" w:rsidP="009C278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false</w:t>
      </w:r>
    </w:p>
    <w:p w14:paraId="59D42F08" w14:textId="77777777" w:rsidR="006401FE" w:rsidRPr="009C278D" w:rsidRDefault="006401FE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type NM cable is run at angles with joists in unfinished basements and crawl spaces, it is permissible to secure cables not smaller than _____ AWG conductors directly to the lower edges of the joist. (9)</w:t>
      </w:r>
    </w:p>
    <w:p w14:paraId="3C1D3361" w14:textId="77777777" w:rsidR="006401FE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Two, 6</w:t>
      </w:r>
    </w:p>
    <w:p w14:paraId="4748D22D" w14:textId="77777777" w:rsidR="006401FE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8</w:t>
      </w:r>
    </w:p>
    <w:p w14:paraId="4FB3DC31" w14:textId="77777777" w:rsidR="006401FE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10</w:t>
      </w:r>
    </w:p>
    <w:p w14:paraId="42132775" w14:textId="77777777" w:rsidR="006401FE" w:rsidRPr="000653B7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 xml:space="preserve">a or b </w:t>
      </w:r>
    </w:p>
    <w:p w14:paraId="335CB56E" w14:textId="77777777" w:rsidR="004E48AE" w:rsidRDefault="004E48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1848FB6" w14:textId="77777777" w:rsidR="00476B68" w:rsidRPr="009C278D" w:rsidRDefault="00476B68" w:rsidP="00476B68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Type NM cable shall closely follow the surface of the building finish or running boards when run exposed. (7)</w:t>
      </w:r>
    </w:p>
    <w:p w14:paraId="5589DDC2" w14:textId="77777777" w:rsidR="00476B68" w:rsidRPr="000653B7" w:rsidRDefault="00476B68" w:rsidP="00476B68">
      <w:pPr>
        <w:pStyle w:val="ListParagraph"/>
        <w:numPr>
          <w:ilvl w:val="1"/>
          <w:numId w:val="12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true</w:t>
      </w:r>
    </w:p>
    <w:p w14:paraId="250D3A00" w14:textId="77777777" w:rsidR="00476B68" w:rsidRPr="009C278D" w:rsidRDefault="00476B68" w:rsidP="00476B68">
      <w:pPr>
        <w:pStyle w:val="ListParagraph"/>
        <w:numPr>
          <w:ilvl w:val="1"/>
          <w:numId w:val="12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29FD70B" w14:textId="06B85307" w:rsidR="00995AAA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Grommets or bushings for the protection of Type NM cable installed through or parallel to framing members shall be _____ for the purpose. (11)</w:t>
      </w:r>
    </w:p>
    <w:p w14:paraId="1FF1B29A" w14:textId="40B24D41" w:rsidR="000C02C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Marked</w:t>
      </w:r>
    </w:p>
    <w:p w14:paraId="7270DEE6" w14:textId="761514B4" w:rsidR="000C02C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47D6C28F" w14:textId="3120CAFC" w:rsidR="000C02C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5884EF3D" w14:textId="76D000D2" w:rsidR="000C02C7" w:rsidRPr="000653B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listed</w:t>
      </w:r>
    </w:p>
    <w:p w14:paraId="7BDD3C85" w14:textId="2214EB77" w:rsidR="000C02C7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Flat type NM cables shall not be stapled on edge. (13)</w:t>
      </w:r>
    </w:p>
    <w:p w14:paraId="44B72F81" w14:textId="1A9046B2" w:rsidR="000C02C7" w:rsidRPr="000653B7" w:rsidRDefault="000C02C7" w:rsidP="006401FE">
      <w:pPr>
        <w:pStyle w:val="ListParagraph"/>
        <w:numPr>
          <w:ilvl w:val="0"/>
          <w:numId w:val="15"/>
        </w:numPr>
        <w:spacing w:before="60" w:after="0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True</w:t>
      </w:r>
    </w:p>
    <w:p w14:paraId="2E3692CA" w14:textId="7D21488D" w:rsidR="000C02C7" w:rsidRDefault="000C02C7" w:rsidP="006401FE">
      <w:pPr>
        <w:pStyle w:val="ListParagraph"/>
        <w:numPr>
          <w:ilvl w:val="0"/>
          <w:numId w:val="15"/>
        </w:numPr>
        <w:spacing w:before="6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51785A0" w14:textId="6D2E0008" w:rsidR="005B12FA" w:rsidRPr="00C714A5" w:rsidRDefault="004E48AE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C714A5">
        <w:rPr>
          <w:rFonts w:ascii="Verdana" w:hAnsi="Verdana"/>
          <w:sz w:val="20"/>
          <w:szCs w:val="20"/>
        </w:rPr>
        <w:t xml:space="preserve">Type NM cable </w:t>
      </w:r>
      <w:r w:rsidR="00C714A5" w:rsidRPr="00C714A5">
        <w:rPr>
          <w:rFonts w:ascii="Verdana" w:hAnsi="Verdana"/>
          <w:sz w:val="20"/>
          <w:szCs w:val="20"/>
        </w:rPr>
        <w:t>shall be permitted to be unsupported where the cable is ____</w:t>
      </w:r>
      <w:r w:rsidRPr="00C714A5">
        <w:rPr>
          <w:rFonts w:ascii="Verdana" w:hAnsi="Verdana"/>
          <w:sz w:val="20"/>
          <w:szCs w:val="20"/>
        </w:rPr>
        <w:t>. (1</w:t>
      </w:r>
      <w:r w:rsidR="00C714A5" w:rsidRPr="00C714A5">
        <w:rPr>
          <w:rFonts w:ascii="Verdana" w:hAnsi="Verdana"/>
          <w:sz w:val="20"/>
          <w:szCs w:val="20"/>
        </w:rPr>
        <w:t>5</w:t>
      </w:r>
      <w:r w:rsidRPr="00C714A5">
        <w:rPr>
          <w:rFonts w:ascii="Verdana" w:hAnsi="Verdana"/>
          <w:sz w:val="20"/>
          <w:szCs w:val="20"/>
        </w:rPr>
        <w:t>)</w:t>
      </w:r>
    </w:p>
    <w:p w14:paraId="726E0F88" w14:textId="6CAB3A3B" w:rsidR="005B12FA" w:rsidRPr="00C714A5" w:rsidRDefault="004E48AE" w:rsidP="006401FE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 w:rsidRPr="00C714A5">
        <w:rPr>
          <w:rFonts w:ascii="Verdana" w:hAnsi="Verdana"/>
          <w:sz w:val="20"/>
          <w:szCs w:val="20"/>
        </w:rPr>
        <w:t>Fished between access point through concealed spaces in finished building or structure and supporting is impracticable.</w:t>
      </w:r>
    </w:p>
    <w:p w14:paraId="38C98571" w14:textId="546C93A7" w:rsidR="004E48AE" w:rsidRDefault="004E48AE" w:rsidP="006401FE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 w:rsidRPr="00C714A5">
        <w:rPr>
          <w:rFonts w:ascii="Verdana" w:hAnsi="Verdana"/>
          <w:sz w:val="20"/>
          <w:szCs w:val="20"/>
        </w:rPr>
        <w:t>Not more the 4½ ft. from the last point of cable support to the point of connection to a luminaire or other piece of electrical equipment and the cable and point of connection are within an accessible ceiling in one-, two-, or multifamily dwellings.</w:t>
      </w:r>
    </w:p>
    <w:p w14:paraId="64694050" w14:textId="65E68D19" w:rsidR="000653B7" w:rsidRPr="000653B7" w:rsidRDefault="000653B7" w:rsidP="006401FE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bookmarkStart w:id="1" w:name="_Hlk519235570"/>
      <w:r w:rsidRPr="000653B7">
        <w:rPr>
          <w:rFonts w:ascii="Verdana" w:hAnsi="Verdana"/>
          <w:sz w:val="20"/>
          <w:szCs w:val="20"/>
          <w:highlight w:val="yellow"/>
        </w:rPr>
        <w:t>a and b</w:t>
      </w:r>
    </w:p>
    <w:p w14:paraId="417A941E" w14:textId="3CE0F01C" w:rsidR="000653B7" w:rsidRPr="00C714A5" w:rsidRDefault="000653B7" w:rsidP="006401FE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bookmarkEnd w:id="1"/>
    <w:p w14:paraId="39C870AF" w14:textId="0C20B753" w:rsidR="005B12FA" w:rsidRPr="000C02C7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The insulation temperature rating of conductors in type NM cable shall be ____</w:t>
      </w:r>
      <w:r w:rsidR="004E48AE" w:rsidRPr="000C02C7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(18)</w:t>
      </w:r>
    </w:p>
    <w:p w14:paraId="5997BC4B" w14:textId="4EE68E76" w:rsidR="005B12FA" w:rsidRPr="000C02C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60˚C</w:t>
      </w:r>
    </w:p>
    <w:p w14:paraId="7DF42A64" w14:textId="7C03F893" w:rsidR="000C02C7" w:rsidRPr="000C02C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75˚C</w:t>
      </w:r>
    </w:p>
    <w:p w14:paraId="32D70745" w14:textId="0B0C7C7B" w:rsidR="000C02C7" w:rsidRPr="000653B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90˚C</w:t>
      </w:r>
    </w:p>
    <w:p w14:paraId="12C02FC3" w14:textId="38E2A295" w:rsidR="000C02C7" w:rsidRPr="000C02C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105˚C</w:t>
      </w:r>
    </w:p>
    <w:p w14:paraId="3DD74EFC" w14:textId="529CD9F4" w:rsidR="00DB364D" w:rsidRPr="000C02C7" w:rsidRDefault="00DB364D" w:rsidP="00E53214">
      <w:pPr>
        <w:spacing w:before="120" w:after="60"/>
        <w:rPr>
          <w:rFonts w:ascii="Verdana" w:hAnsi="Verdana"/>
          <w:b/>
        </w:rPr>
      </w:pPr>
      <w:r w:rsidRPr="000C02C7">
        <w:rPr>
          <w:rFonts w:ascii="Verdana" w:hAnsi="Verdana"/>
          <w:b/>
        </w:rPr>
        <w:t>Article 100</w:t>
      </w:r>
    </w:p>
    <w:p w14:paraId="61313E18" w14:textId="168C155E" w:rsidR="00DB364D" w:rsidRPr="000C02C7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According to the NEC, “Automatic” is performing a function without the necessity of ___</w:t>
      </w:r>
      <w:r w:rsidR="00DB364D" w:rsidRPr="000C02C7">
        <w:rPr>
          <w:rFonts w:ascii="Verdana" w:hAnsi="Verdana"/>
          <w:sz w:val="20"/>
          <w:szCs w:val="20"/>
        </w:rPr>
        <w:t>.</w:t>
      </w:r>
      <w:r w:rsidR="00C752E6">
        <w:rPr>
          <w:rFonts w:ascii="Verdana" w:hAnsi="Verdana"/>
          <w:sz w:val="20"/>
          <w:szCs w:val="20"/>
        </w:rPr>
        <w:t xml:space="preserve"> (9)</w:t>
      </w:r>
    </w:p>
    <w:p w14:paraId="39281841" w14:textId="7A4BDB90" w:rsidR="00DB364D" w:rsidRPr="000C02C7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Protection from damage</w:t>
      </w:r>
    </w:p>
    <w:p w14:paraId="523740EA" w14:textId="2899426E" w:rsidR="00DB364D" w:rsidRPr="000653B7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Human intervention</w:t>
      </w:r>
    </w:p>
    <w:p w14:paraId="2CC23FE7" w14:textId="0EF61D9A" w:rsidR="00DB364D" w:rsidRPr="000C02C7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Mechanical link</w:t>
      </w:r>
    </w:p>
    <w:p w14:paraId="331A542A" w14:textId="247F5EAF" w:rsidR="00DB364D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 these</w:t>
      </w:r>
      <w:proofErr w:type="gramEnd"/>
    </w:p>
    <w:p w14:paraId="45601BE4" w14:textId="0A5056BF" w:rsidR="000C02C7" w:rsidRDefault="00C752E6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arc-fault circuit interrupter is a device intended to de-energize the circuit when a(n) __ is detected.</w:t>
      </w:r>
      <w:r w:rsidR="00476B68">
        <w:rPr>
          <w:rFonts w:ascii="Verdana" w:hAnsi="Verdana"/>
          <w:sz w:val="20"/>
          <w:szCs w:val="20"/>
        </w:rPr>
        <w:t xml:space="preserve"> (6)</w:t>
      </w:r>
    </w:p>
    <w:p w14:paraId="3EAF01A4" w14:textId="3A6CA17A" w:rsidR="00C752E6" w:rsidRDefault="005C0E9B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Overcurrent condition</w:t>
      </w:r>
    </w:p>
    <w:p w14:paraId="12C7AE02" w14:textId="25A9B839" w:rsidR="00C752E6" w:rsidRPr="000653B7" w:rsidRDefault="005C0E9B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Arc fault</w:t>
      </w:r>
    </w:p>
    <w:p w14:paraId="7B0D28E9" w14:textId="1B766847" w:rsidR="005C0E9B" w:rsidRDefault="00476B68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Ground fault</w:t>
      </w:r>
    </w:p>
    <w:p w14:paraId="288B2D82" w14:textId="5D639228" w:rsidR="00476B68" w:rsidRPr="000C02C7" w:rsidRDefault="00476B68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Harmonic fundamental</w:t>
      </w:r>
    </w:p>
    <w:p w14:paraId="3D0CCE55" w14:textId="790450D5" w:rsidR="00C752E6" w:rsidRDefault="00476B68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a circuit to be considered a multiwire branch circuit, it shall have ___. (19)</w:t>
      </w:r>
    </w:p>
    <w:p w14:paraId="7F6A2DD7" w14:textId="3261DA81" w:rsidR="00476B68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or more underground conductors with a voltage between them</w:t>
      </w:r>
    </w:p>
    <w:p w14:paraId="6F0855C3" w14:textId="08A71A03" w:rsidR="00476B68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grounded conductor having equal voltage between it and each underground conductor of the circuit.</w:t>
      </w:r>
    </w:p>
    <w:p w14:paraId="0D9DA023" w14:textId="63CA7B90" w:rsidR="00476B68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grounded conductor connected to the neutral or grounded conductor of the system.</w:t>
      </w:r>
    </w:p>
    <w:p w14:paraId="69F32B3C" w14:textId="29E505E3" w:rsidR="00476B68" w:rsidRPr="000653B7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  <w:highlight w:val="yellow"/>
        </w:rPr>
      </w:pPr>
      <w:proofErr w:type="gramStart"/>
      <w:r w:rsidRPr="000653B7">
        <w:rPr>
          <w:rFonts w:ascii="Verdana" w:hAnsi="Verdana"/>
          <w:sz w:val="20"/>
          <w:szCs w:val="20"/>
          <w:highlight w:val="yellow"/>
        </w:rPr>
        <w:t>All of these</w:t>
      </w:r>
      <w:proofErr w:type="gramEnd"/>
    </w:p>
    <w:p w14:paraId="0B7B9903" w14:textId="0B3E1367" w:rsidR="00476B68" w:rsidRDefault="00476B68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load </w:t>
      </w:r>
      <w:proofErr w:type="gramStart"/>
      <w:r>
        <w:rPr>
          <w:rFonts w:ascii="Verdana" w:hAnsi="Verdana"/>
          <w:sz w:val="20"/>
          <w:szCs w:val="20"/>
        </w:rPr>
        <w:t>is considered to be</w:t>
      </w:r>
      <w:proofErr w:type="gramEnd"/>
      <w:r>
        <w:rPr>
          <w:rFonts w:ascii="Verdana" w:hAnsi="Verdana"/>
          <w:sz w:val="20"/>
          <w:szCs w:val="20"/>
        </w:rPr>
        <w:t xml:space="preserve"> continuous if the maximum current is expected to continue for ____ hour(s) or more.</w:t>
      </w:r>
      <w:r w:rsidR="006401FE">
        <w:rPr>
          <w:rFonts w:ascii="Verdana" w:hAnsi="Verdana"/>
          <w:sz w:val="20"/>
          <w:szCs w:val="20"/>
        </w:rPr>
        <w:t xml:space="preserve"> (35)</w:t>
      </w:r>
    </w:p>
    <w:p w14:paraId="521F9575" w14:textId="635D824B" w:rsidR="00476B68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½</w:t>
      </w:r>
    </w:p>
    <w:p w14:paraId="2DDB0075" w14:textId="2FD98A3C" w:rsidR="00476B68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4798FB49" w14:textId="4D2B77AA" w:rsidR="00476B68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179A94E5" w14:textId="385AC1A4" w:rsidR="00476B68" w:rsidRPr="000653B7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0653B7">
        <w:rPr>
          <w:rFonts w:ascii="Verdana" w:hAnsi="Verdana"/>
          <w:sz w:val="20"/>
          <w:szCs w:val="20"/>
          <w:highlight w:val="yellow"/>
        </w:rPr>
        <w:t>3</w:t>
      </w:r>
    </w:p>
    <w:sectPr w:rsidR="00476B68" w:rsidRPr="000653B7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76B68" w:rsidRDefault="00476B68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76B68" w:rsidRDefault="00476B6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E89E" w14:textId="44F7119F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53B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4332" w14:textId="3DB2A0AB" w:rsidR="00476B68" w:rsidRPr="007C2507" w:rsidRDefault="00476B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071F2" w14:textId="703324DC" w:rsidR="00476B68" w:rsidRPr="007C2507" w:rsidRDefault="00476B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F481B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1CDD299F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F481B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76B68" w:rsidRDefault="00476B68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76B68" w:rsidRDefault="00476B6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DD68" w14:textId="725EE199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314, 334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24C535" w14:textId="449743F7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4238" w14:textId="65B628D1" w:rsidR="00476B68" w:rsidRPr="007C2507" w:rsidRDefault="00476B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314, 334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891AA9" w14:textId="2B5AE1AD" w:rsidR="00476B68" w:rsidRPr="000154E9" w:rsidRDefault="00476B6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76B68" w14:paraId="20B0B9E9" w14:textId="77777777" w:rsidTr="00E130F3">
      <w:tc>
        <w:tcPr>
          <w:tcW w:w="630" w:type="dxa"/>
        </w:tcPr>
        <w:p w14:paraId="13C730DC" w14:textId="77777777" w:rsidR="00476B68" w:rsidRDefault="00476B6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93C08E" wp14:editId="614ECEC4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AA1494" w14:textId="5FA6A25B" w:rsidR="00476B68" w:rsidRPr="007C2507" w:rsidRDefault="00476B6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6E4557F" w14:textId="77777777" w:rsidR="00476B68" w:rsidRDefault="00476B6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5F2479" wp14:editId="080705AF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D8F224" w14:textId="77777777" w:rsidR="00476B68" w:rsidRPr="00B025CF" w:rsidRDefault="00476B68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35439A03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314, 334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6A7CE8F0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2BE"/>
    <w:multiLevelType w:val="hybridMultilevel"/>
    <w:tmpl w:val="3FA4F9EE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E18ACB6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7EC4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AB3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7A7E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94A"/>
    <w:multiLevelType w:val="hybridMultilevel"/>
    <w:tmpl w:val="AFDC06AA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345F58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21397"/>
    <w:multiLevelType w:val="hybridMultilevel"/>
    <w:tmpl w:val="96328346"/>
    <w:lvl w:ilvl="0" w:tplc="48345F58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2974799D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902277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94515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7A223B5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E0659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3"/>
  </w:num>
  <w:num w:numId="5">
    <w:abstractNumId w:val="16"/>
  </w:num>
  <w:num w:numId="6">
    <w:abstractNumId w:val="17"/>
  </w:num>
  <w:num w:numId="7">
    <w:abstractNumId w:val="14"/>
  </w:num>
  <w:num w:numId="8">
    <w:abstractNumId w:val="10"/>
  </w:num>
  <w:num w:numId="9">
    <w:abstractNumId w:val="7"/>
  </w:num>
  <w:num w:numId="10">
    <w:abstractNumId w:val="4"/>
  </w:num>
  <w:num w:numId="11">
    <w:abstractNumId w:val="19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3"/>
  </w:num>
  <w:num w:numId="17">
    <w:abstractNumId w:val="2"/>
  </w:num>
  <w:num w:numId="18">
    <w:abstractNumId w:val="18"/>
  </w:num>
  <w:num w:numId="19">
    <w:abstractNumId w:val="1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C"/>
    <w:rsid w:val="000154E9"/>
    <w:rsid w:val="00041E52"/>
    <w:rsid w:val="000524AC"/>
    <w:rsid w:val="000544E1"/>
    <w:rsid w:val="000653B7"/>
    <w:rsid w:val="000A23B3"/>
    <w:rsid w:val="000C02C7"/>
    <w:rsid w:val="000C0C2C"/>
    <w:rsid w:val="00101028"/>
    <w:rsid w:val="00141840"/>
    <w:rsid w:val="001B1531"/>
    <w:rsid w:val="001F4E44"/>
    <w:rsid w:val="002025E4"/>
    <w:rsid w:val="00222A30"/>
    <w:rsid w:val="00224C5A"/>
    <w:rsid w:val="00261027"/>
    <w:rsid w:val="00277155"/>
    <w:rsid w:val="0028229D"/>
    <w:rsid w:val="002E22BE"/>
    <w:rsid w:val="00302F30"/>
    <w:rsid w:val="00307505"/>
    <w:rsid w:val="00345A57"/>
    <w:rsid w:val="003E1D62"/>
    <w:rsid w:val="003F6D63"/>
    <w:rsid w:val="00421E6D"/>
    <w:rsid w:val="00422289"/>
    <w:rsid w:val="00431790"/>
    <w:rsid w:val="004332DB"/>
    <w:rsid w:val="00472F8B"/>
    <w:rsid w:val="00476B68"/>
    <w:rsid w:val="004C133C"/>
    <w:rsid w:val="004E48AE"/>
    <w:rsid w:val="004F481B"/>
    <w:rsid w:val="005B12FA"/>
    <w:rsid w:val="005B3A86"/>
    <w:rsid w:val="005C0E9B"/>
    <w:rsid w:val="00613E4E"/>
    <w:rsid w:val="00630B45"/>
    <w:rsid w:val="006401FE"/>
    <w:rsid w:val="00687D46"/>
    <w:rsid w:val="006F19A5"/>
    <w:rsid w:val="006F7F1A"/>
    <w:rsid w:val="00704F93"/>
    <w:rsid w:val="007140C7"/>
    <w:rsid w:val="00723673"/>
    <w:rsid w:val="007415F5"/>
    <w:rsid w:val="007C2507"/>
    <w:rsid w:val="007D1E6F"/>
    <w:rsid w:val="00825758"/>
    <w:rsid w:val="00866D5F"/>
    <w:rsid w:val="00872B14"/>
    <w:rsid w:val="008975D5"/>
    <w:rsid w:val="009219E3"/>
    <w:rsid w:val="009472F1"/>
    <w:rsid w:val="009559C9"/>
    <w:rsid w:val="00995AAA"/>
    <w:rsid w:val="009B042B"/>
    <w:rsid w:val="009C278D"/>
    <w:rsid w:val="009F2DFA"/>
    <w:rsid w:val="009F76D1"/>
    <w:rsid w:val="00A9022E"/>
    <w:rsid w:val="00B025CF"/>
    <w:rsid w:val="00B0790B"/>
    <w:rsid w:val="00B457A7"/>
    <w:rsid w:val="00B52137"/>
    <w:rsid w:val="00B755C0"/>
    <w:rsid w:val="00BB7522"/>
    <w:rsid w:val="00C714A5"/>
    <w:rsid w:val="00C752E6"/>
    <w:rsid w:val="00C834FC"/>
    <w:rsid w:val="00C86D41"/>
    <w:rsid w:val="00C94D06"/>
    <w:rsid w:val="00CB5A57"/>
    <w:rsid w:val="00CB5F0C"/>
    <w:rsid w:val="00CE3BF2"/>
    <w:rsid w:val="00CF7AA0"/>
    <w:rsid w:val="00D71B4C"/>
    <w:rsid w:val="00D96E95"/>
    <w:rsid w:val="00DA380B"/>
    <w:rsid w:val="00DB364D"/>
    <w:rsid w:val="00DC19D0"/>
    <w:rsid w:val="00DC25BA"/>
    <w:rsid w:val="00DC51B1"/>
    <w:rsid w:val="00E013AA"/>
    <w:rsid w:val="00E130F3"/>
    <w:rsid w:val="00E36920"/>
    <w:rsid w:val="00E53214"/>
    <w:rsid w:val="00EA0805"/>
    <w:rsid w:val="00EE47B1"/>
    <w:rsid w:val="00EF1F6A"/>
    <w:rsid w:val="00F15ECB"/>
    <w:rsid w:val="00F61762"/>
    <w:rsid w:val="00F631A1"/>
    <w:rsid w:val="00F9405C"/>
    <w:rsid w:val="00F958F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2018-07-11T18:02:00Z</cp:lastPrinted>
  <dcterms:created xsi:type="dcterms:W3CDTF">2018-07-13T13:51:00Z</dcterms:created>
  <dcterms:modified xsi:type="dcterms:W3CDTF">2018-07-13T14:04:00Z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 314, 334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