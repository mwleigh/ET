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0EEA6C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575A5">
        <w:rPr>
          <w:rFonts w:ascii="Verdana" w:hAnsi="Verdana"/>
          <w:b/>
          <w:sz w:val="24"/>
          <w:szCs w:val="24"/>
        </w:rPr>
        <w:t>Voltage Dividers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7102D8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31C43111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different electrical characteristics as they pertain to </w:t>
      </w:r>
      <w:r w:rsidR="00407FAF">
        <w:rPr>
          <w:rFonts w:ascii="Verdana" w:hAnsi="Verdana"/>
          <w:sz w:val="20"/>
          <w:szCs w:val="20"/>
        </w:rPr>
        <w:t>voltage dividers</w:t>
      </w:r>
      <w:r>
        <w:rPr>
          <w:rFonts w:ascii="Verdana" w:hAnsi="Verdana"/>
          <w:sz w:val="20"/>
          <w:szCs w:val="20"/>
        </w:rPr>
        <w:t>.</w:t>
      </w:r>
    </w:p>
    <w:p w14:paraId="6D1D9223" w14:textId="0B13D036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Hlk517858778"/>
      <w:r>
        <w:rPr>
          <w:rFonts w:ascii="Verdana" w:hAnsi="Verdana"/>
          <w:sz w:val="20"/>
          <w:szCs w:val="20"/>
        </w:rPr>
        <w:t xml:space="preserve">Student shall calculate various electrical quantities for a </w:t>
      </w:r>
      <w:r w:rsidR="00407FAF">
        <w:rPr>
          <w:rFonts w:ascii="Verdana" w:hAnsi="Verdana"/>
          <w:sz w:val="20"/>
          <w:szCs w:val="20"/>
        </w:rPr>
        <w:t>voltage divider</w:t>
      </w:r>
      <w:r w:rsidR="00B442D9">
        <w:rPr>
          <w:rFonts w:ascii="Verdana" w:hAnsi="Verdana"/>
          <w:sz w:val="20"/>
          <w:szCs w:val="20"/>
        </w:rPr>
        <w:t xml:space="preserve"> </w:t>
      </w:r>
      <w:r w:rsidR="009A7A1C">
        <w:rPr>
          <w:rFonts w:ascii="Verdana" w:hAnsi="Verdana"/>
          <w:sz w:val="20"/>
          <w:szCs w:val="20"/>
        </w:rPr>
        <w:t xml:space="preserve">based on </w:t>
      </w:r>
      <w:r w:rsidR="00B442D9">
        <w:rPr>
          <w:rFonts w:ascii="Verdana" w:hAnsi="Verdana"/>
          <w:sz w:val="20"/>
          <w:szCs w:val="20"/>
        </w:rPr>
        <w:t xml:space="preserve">the </w:t>
      </w:r>
      <w:r w:rsidR="009A7A1C">
        <w:rPr>
          <w:rFonts w:ascii="Verdana" w:hAnsi="Verdana"/>
          <w:sz w:val="20"/>
          <w:szCs w:val="20"/>
        </w:rPr>
        <w:t>Ohm’s</w:t>
      </w:r>
      <w:r w:rsidR="00B442D9">
        <w:rPr>
          <w:rFonts w:ascii="Verdana" w:hAnsi="Verdana"/>
          <w:sz w:val="20"/>
          <w:szCs w:val="20"/>
        </w:rPr>
        <w:t xml:space="preserve"> Wheel</w:t>
      </w:r>
      <w:r>
        <w:rPr>
          <w:rFonts w:ascii="Verdana" w:hAnsi="Verdana"/>
          <w:sz w:val="20"/>
          <w:szCs w:val="20"/>
        </w:rPr>
        <w:t>.</w:t>
      </w:r>
    </w:p>
    <w:bookmarkEnd w:id="0"/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378A5C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575A5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B50D25D" w14:textId="08708723" w:rsidR="00407FAF" w:rsidRDefault="00407FAF" w:rsidP="00407FAF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5E3795F3" w14:textId="06DDF187" w:rsidR="00407FAF" w:rsidRDefault="00407FAF" w:rsidP="00407FAF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407FAF">
        <w:rPr>
          <w:noProof/>
        </w:rPr>
        <w:drawing>
          <wp:inline distT="0" distB="0" distL="0" distR="0" wp14:anchorId="6407886C" wp14:editId="77D29A43">
            <wp:extent cx="2459736" cy="2441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1C9" w14:textId="77777777" w:rsidR="00407FAF" w:rsidRDefault="00407FAF" w:rsidP="00407FAF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132A487" w14:textId="77777777" w:rsidR="001332D7" w:rsidRPr="008B24BB" w:rsidRDefault="001F0662" w:rsidP="001332D7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=27V,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=27mA,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=75mA</m:t>
          </m:r>
        </m:oMath>
      </m:oMathPara>
    </w:p>
    <w:p w14:paraId="06C13907" w14:textId="77777777" w:rsidR="00407FAF" w:rsidRDefault="00407FAF" w:rsidP="00407FAF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2B79ABC4" w:rsidR="004E03AF" w:rsidRDefault="00407F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 below based on the voltage divider circuit and given quantities above</w:t>
      </w:r>
      <w:r w:rsidR="004E03AF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07FAF" w:rsidRPr="00DD3F5F" w14:paraId="4FC98A8C" w14:textId="77777777" w:rsidTr="006D6B0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C52BC70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13C5D7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A99A8F0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3F2E53D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513E23" w14:textId="77777777" w:rsidR="00407FAF" w:rsidRPr="00DD3F5F" w:rsidRDefault="00407FAF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07FAF" w:rsidRPr="00DD3F5F" w14:paraId="2EE9774F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D501CB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26F8F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F6E9E3D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B95A1B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2B6BF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07FAF" w:rsidRPr="00DD3F5F" w14:paraId="523174AE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700A90D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22E09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48D190F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075626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0D9D5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07FAF" w:rsidRPr="00DD3F5F" w14:paraId="33745BFF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95CF39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B978C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631A788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F4E5CB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209156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07FAF" w:rsidRPr="00DD3F5F" w14:paraId="4B9F3C8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8E287FD" w14:textId="110FC6D6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7C5D5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BD5CD0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9E68A3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0FD38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07FAF" w:rsidRPr="00DD3F5F" w14:paraId="041C2B1D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92D4D6" w14:textId="52086C65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BE5FE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B3095B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57AB7DB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C378E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07FAF" w:rsidRPr="00DD3F5F" w14:paraId="46315D0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7AEB9EC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F6A07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335978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FC4302" w14:textId="77777777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38BA7" w14:textId="6ABD2DAD" w:rsidR="00407FAF" w:rsidRPr="00DD3F5F" w:rsidRDefault="00407FAF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2070F74" w14:textId="6B3679C0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2 </w:t>
      </w:r>
      <w:r>
        <w:rPr>
          <w:rFonts w:ascii="Verdana" w:hAnsi="Verdana"/>
          <w:sz w:val="20"/>
          <w:szCs w:val="20"/>
        </w:rPr>
        <w:t>on E</w:t>
      </w:r>
      <w:r>
        <w:rPr>
          <w:rFonts w:ascii="Verdana" w:hAnsi="Verdana"/>
          <w:sz w:val="20"/>
          <w:szCs w:val="20"/>
          <w:vertAlign w:val="subscript"/>
        </w:rPr>
        <w:t>L2</w:t>
      </w:r>
      <w:r>
        <w:rPr>
          <w:rFonts w:ascii="Verdana" w:hAnsi="Verdana"/>
          <w:sz w:val="20"/>
          <w:szCs w:val="20"/>
        </w:rPr>
        <w:t>?</w:t>
      </w:r>
    </w:p>
    <w:p w14:paraId="43E8BE91" w14:textId="77777777" w:rsidR="006247ED" w:rsidRPr="003C35BE" w:rsidRDefault="006247ED" w:rsidP="006247ED">
      <w:pPr>
        <w:pStyle w:val="ListParagraph"/>
        <w:numPr>
          <w:ilvl w:val="1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52E389F4" w14:textId="77777777" w:rsidR="006247ED" w:rsidRPr="003C35BE" w:rsidRDefault="006247ED" w:rsidP="006247ED">
      <w:pPr>
        <w:pStyle w:val="ListParagraph"/>
        <w:numPr>
          <w:ilvl w:val="1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7E304834" w14:textId="77777777" w:rsidR="006247ED" w:rsidRDefault="006247ED" w:rsidP="006247ED">
      <w:pPr>
        <w:pStyle w:val="ListParagraph"/>
        <w:numPr>
          <w:ilvl w:val="1"/>
          <w:numId w:val="1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27A30238" w14:textId="77777777" w:rsidR="00407FAF" w:rsidRPr="00601C64" w:rsidRDefault="00407FAF" w:rsidP="00407FAF">
      <w:pPr>
        <w:spacing w:after="0"/>
        <w:ind w:left="360"/>
        <w:rPr>
          <w:rFonts w:ascii="Verdana" w:hAnsi="Verdana"/>
          <w:sz w:val="20"/>
          <w:szCs w:val="20"/>
        </w:rPr>
      </w:pPr>
    </w:p>
    <w:p w14:paraId="44CFDB78" w14:textId="77777777" w:rsidR="00407FAF" w:rsidRPr="00D4241C" w:rsidRDefault="00407FAF" w:rsidP="00407FAF">
      <w:pPr>
        <w:spacing w:after="0"/>
        <w:rPr>
          <w:rFonts w:ascii="Verdana" w:hAnsi="Verdana"/>
          <w:sz w:val="20"/>
          <w:szCs w:val="20"/>
        </w:rPr>
        <w:sectPr w:rsidR="00407FAF" w:rsidRPr="00D4241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1102766" w14:textId="5E53C499" w:rsidR="001A0FF4" w:rsidRPr="001A0FF4" w:rsidRDefault="006247ED" w:rsidP="00345C13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63F727E1" w14:textId="057EE5EC" w:rsidR="006247ED" w:rsidRDefault="006247ED" w:rsidP="00345C13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6247ED">
        <w:rPr>
          <w:noProof/>
        </w:rPr>
        <w:drawing>
          <wp:inline distT="0" distB="0" distL="0" distR="0" wp14:anchorId="70473133" wp14:editId="7585BB27">
            <wp:extent cx="3081528" cy="2697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614" w14:textId="77777777" w:rsidR="006247ED" w:rsidRDefault="006247ED" w:rsidP="006247ED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9A26944" w14:textId="77777777" w:rsidR="001332D7" w:rsidRPr="008B24BB" w:rsidRDefault="001F0662" w:rsidP="001332D7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=24V,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=2W,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=15W,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=11W</m:t>
          </m:r>
        </m:oMath>
      </m:oMathPara>
    </w:p>
    <w:p w14:paraId="5964D5C1" w14:textId="77777777" w:rsidR="006247ED" w:rsidRDefault="006247ED" w:rsidP="006247E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C693245" w14:textId="77777777" w:rsidR="006247ED" w:rsidRDefault="006247ED" w:rsidP="006247ED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 below based on the voltage divider circuit and given quantities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247ED" w:rsidRPr="00DD3F5F" w14:paraId="17BF6D66" w14:textId="77777777" w:rsidTr="006D6B0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ABA3CC9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BABBF2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C8ECFC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238509F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79ABC5" w14:textId="77777777" w:rsidR="006247ED" w:rsidRPr="00DD3F5F" w:rsidRDefault="006247ED" w:rsidP="006D6B0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247ED" w:rsidRPr="00DD3F5F" w14:paraId="7CDC7D6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D4AAD0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9AF59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AB8D59B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E760D7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B0787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247ED" w:rsidRPr="00DD3F5F" w14:paraId="2BA8AD01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C42E44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FA9C3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5908D7C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909A3F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A58AC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247ED" w:rsidRPr="00DD3F5F" w14:paraId="15070F29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01D636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376BC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46EEF13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D69CF8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0B39B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247ED" w:rsidRPr="00DD3F5F" w14:paraId="7559763E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ADD672B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BBD35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2652E6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A4727B0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A2E27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247ED" w:rsidRPr="00DD3F5F" w14:paraId="5AD37201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EE7838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6ED1D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433EA3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7C6C989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E49D7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247ED" w:rsidRPr="00DD3F5F" w14:paraId="1D0D4192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1A0DD5" w14:textId="71B4584A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147AB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E775A2A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CADE98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CA1ED3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247ED" w:rsidRPr="00DD3F5F" w14:paraId="4913E6EE" w14:textId="77777777" w:rsidTr="006D6B0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0994B5E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D1A02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0B95CB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97E6923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415C5" w14:textId="77777777" w:rsidR="006247ED" w:rsidRPr="00DD3F5F" w:rsidRDefault="006247ED" w:rsidP="006D6B0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3F0F07F" w14:textId="77777777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L3 </w:t>
      </w:r>
      <w:r>
        <w:rPr>
          <w:rFonts w:ascii="Verdana" w:hAnsi="Verdana"/>
          <w:sz w:val="20"/>
          <w:szCs w:val="20"/>
        </w:rPr>
        <w:t>on 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7D471C9D" w14:textId="77777777" w:rsidR="006247ED" w:rsidRPr="003C35BE" w:rsidRDefault="006247ED" w:rsidP="006247ED">
      <w:pPr>
        <w:pStyle w:val="ListParagraph"/>
        <w:numPr>
          <w:ilvl w:val="1"/>
          <w:numId w:val="1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2C21A334" w14:textId="77777777" w:rsidR="006247ED" w:rsidRPr="003C35BE" w:rsidRDefault="006247ED" w:rsidP="006247ED">
      <w:pPr>
        <w:pStyle w:val="ListParagraph"/>
        <w:numPr>
          <w:ilvl w:val="1"/>
          <w:numId w:val="1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217ED896" w14:textId="4F68F052" w:rsidR="006247ED" w:rsidRDefault="006247ED" w:rsidP="006247ED">
      <w:pPr>
        <w:pStyle w:val="ListParagraph"/>
        <w:numPr>
          <w:ilvl w:val="1"/>
          <w:numId w:val="1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6606C8E" w14:textId="77777777" w:rsidR="006247ED" w:rsidRDefault="006247ED" w:rsidP="006247ED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>
        <w:rPr>
          <w:rFonts w:ascii="Verdana" w:hAnsi="Verdana"/>
          <w:sz w:val="20"/>
          <w:szCs w:val="20"/>
          <w:vertAlign w:val="subscript"/>
        </w:rPr>
        <w:t xml:space="preserve">L3 </w:t>
      </w:r>
      <w:r>
        <w:rPr>
          <w:rFonts w:ascii="Verdana" w:hAnsi="Verdana"/>
          <w:sz w:val="20"/>
          <w:szCs w:val="20"/>
        </w:rPr>
        <w:t>on I</w:t>
      </w:r>
      <w:r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>?</w:t>
      </w:r>
    </w:p>
    <w:p w14:paraId="1C315EED" w14:textId="77777777" w:rsidR="006247ED" w:rsidRPr="003C35BE" w:rsidRDefault="006247ED" w:rsidP="00345C1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2D136DAF" w14:textId="77777777" w:rsidR="006247ED" w:rsidRPr="003C35BE" w:rsidRDefault="006247ED" w:rsidP="00345C1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5D63A645" w14:textId="77777777" w:rsidR="006247ED" w:rsidRDefault="006247ED" w:rsidP="00345C1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0DFC0172" w14:textId="77777777" w:rsidR="001F0662" w:rsidRDefault="001F0662" w:rsidP="001F0662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</w:t>
      </w:r>
      <w:bookmarkStart w:id="1" w:name="_GoBack"/>
      <w:bookmarkEnd w:id="1"/>
      <w:r>
        <w:rPr>
          <w:rFonts w:ascii="Verdana" w:hAnsi="Verdana"/>
          <w:sz w:val="20"/>
          <w:szCs w:val="20"/>
        </w:rPr>
        <w:t>f increasing the value of R</w:t>
      </w:r>
      <w:r w:rsidRPr="001F0662">
        <w:rPr>
          <w:rFonts w:ascii="Verdana" w:hAnsi="Verdana"/>
          <w:sz w:val="20"/>
          <w:szCs w:val="20"/>
          <w:vertAlign w:val="subscript"/>
        </w:rPr>
        <w:t>B</w:t>
      </w:r>
      <w:r w:rsidRPr="001F06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 E</w:t>
      </w:r>
      <w:r w:rsidRPr="001F0662">
        <w:rPr>
          <w:rFonts w:ascii="Verdana" w:hAnsi="Verdana"/>
          <w:sz w:val="20"/>
          <w:szCs w:val="20"/>
          <w:vertAlign w:val="subscript"/>
        </w:rPr>
        <w:t>L1</w:t>
      </w:r>
      <w:r>
        <w:rPr>
          <w:rFonts w:ascii="Verdana" w:hAnsi="Verdana"/>
          <w:sz w:val="20"/>
          <w:szCs w:val="20"/>
        </w:rPr>
        <w:t>?</w:t>
      </w:r>
    </w:p>
    <w:p w14:paraId="651171EE" w14:textId="77777777" w:rsidR="006247ED" w:rsidRPr="003C35BE" w:rsidRDefault="006247ED" w:rsidP="00345C1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Up</w:t>
      </w:r>
    </w:p>
    <w:p w14:paraId="694CA47B" w14:textId="77777777" w:rsidR="006247ED" w:rsidRPr="003C35BE" w:rsidRDefault="006247ED" w:rsidP="00345C1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C4EE78A" w14:textId="77777777" w:rsidR="006247ED" w:rsidRDefault="006247ED" w:rsidP="00345C1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48DC70A7" w14:textId="77777777" w:rsidR="00345C13" w:rsidRDefault="00345C13" w:rsidP="00345C13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sum of the individual component power values in this circuit will equal E</w:t>
      </w:r>
      <w:r w:rsidRPr="00D712C2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x I</w:t>
      </w:r>
      <w:r w:rsidRPr="00D712C2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4BDAA077" w14:textId="77777777" w:rsidR="00345C13" w:rsidRPr="003C35BE" w:rsidRDefault="00345C13" w:rsidP="00345C13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D4AE15B" w14:textId="77777777" w:rsidR="00345C13" w:rsidRPr="003C35BE" w:rsidRDefault="00345C13" w:rsidP="00345C13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345C13" w:rsidRPr="003C35BE" w:rsidSect="007140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9E598" w14:textId="36CF3547" w:rsidR="00407FAF" w:rsidRPr="007C2507" w:rsidRDefault="00407FA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62527" w14:textId="7D5A1DB1" w:rsidR="00407FAF" w:rsidRPr="007C2507" w:rsidRDefault="00407FA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0F62C" w14:textId="227285C9" w:rsidR="00407FAF" w:rsidRPr="007C2507" w:rsidRDefault="00407FA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F066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44A205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F066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99705CF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45C1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350B00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575A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35BDA" w14:textId="3B20DD3A" w:rsidR="00407FAF" w:rsidRPr="007C2507" w:rsidRDefault="00407FAF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887A6D7" w14:textId="4B9510B3" w:rsidR="00407FAF" w:rsidRPr="000154E9" w:rsidRDefault="00407FAF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FF3D" w14:textId="30412A99" w:rsidR="00407FAF" w:rsidRPr="007C2507" w:rsidRDefault="00407FAF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4449E73" w14:textId="35EBDC84" w:rsidR="00407FAF" w:rsidRPr="000154E9" w:rsidRDefault="00407FA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07FAF" w14:paraId="7B0D8953" w14:textId="77777777" w:rsidTr="00E130F3">
      <w:tc>
        <w:tcPr>
          <w:tcW w:w="630" w:type="dxa"/>
        </w:tcPr>
        <w:p w14:paraId="75953BFE" w14:textId="77777777" w:rsidR="00407FAF" w:rsidRDefault="00407FA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49441A" wp14:editId="10C67A08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92B6B04" w14:textId="6B2AE963" w:rsidR="00407FAF" w:rsidRPr="007C2507" w:rsidRDefault="00407FA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575A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1B58073" w14:textId="77777777" w:rsidR="00407FAF" w:rsidRDefault="00407FA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9443D8E" wp14:editId="39FA305A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5A3547" w14:textId="77777777" w:rsidR="00407FAF" w:rsidRPr="00B025CF" w:rsidRDefault="00407FA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C3288DD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98BC975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4398595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575A5">
      <w:rPr>
        <w:rFonts w:ascii="BankGothic Lt BT" w:hAnsi="BankGothic Lt BT"/>
        <w:caps/>
        <w:sz w:val="24"/>
        <w:szCs w:val="24"/>
      </w:rPr>
      <w:t>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E65991D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575A5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B1A53E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575A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4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262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B5B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84A30"/>
    <w:multiLevelType w:val="hybridMultilevel"/>
    <w:tmpl w:val="5D7E2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61EC7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589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B34C2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542C7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93EA8"/>
    <w:multiLevelType w:val="hybridMultilevel"/>
    <w:tmpl w:val="0C28B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4B721F"/>
    <w:multiLevelType w:val="hybridMultilevel"/>
    <w:tmpl w:val="0C28B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AC3576"/>
    <w:multiLevelType w:val="hybridMultilevel"/>
    <w:tmpl w:val="8496E19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5033A"/>
    <w:multiLevelType w:val="hybridMultilevel"/>
    <w:tmpl w:val="6ED4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1386F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433B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3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9"/>
  </w:num>
  <w:num w:numId="1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2D7"/>
    <w:rsid w:val="00133B76"/>
    <w:rsid w:val="00141840"/>
    <w:rsid w:val="00154621"/>
    <w:rsid w:val="0019412D"/>
    <w:rsid w:val="001A0FF4"/>
    <w:rsid w:val="001C2E27"/>
    <w:rsid w:val="001F0662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D0E5E"/>
    <w:rsid w:val="002E22BE"/>
    <w:rsid w:val="00307505"/>
    <w:rsid w:val="00310134"/>
    <w:rsid w:val="003123C1"/>
    <w:rsid w:val="00345C13"/>
    <w:rsid w:val="0035297E"/>
    <w:rsid w:val="0035749A"/>
    <w:rsid w:val="0037367C"/>
    <w:rsid w:val="0038256F"/>
    <w:rsid w:val="003A7095"/>
    <w:rsid w:val="003D74E1"/>
    <w:rsid w:val="003E7058"/>
    <w:rsid w:val="003E7C00"/>
    <w:rsid w:val="003F2E8B"/>
    <w:rsid w:val="003F6D63"/>
    <w:rsid w:val="00407FAF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A2856"/>
    <w:rsid w:val="005A6565"/>
    <w:rsid w:val="005A787E"/>
    <w:rsid w:val="005B290A"/>
    <w:rsid w:val="005B3A86"/>
    <w:rsid w:val="005C46B9"/>
    <w:rsid w:val="005F251A"/>
    <w:rsid w:val="00601C64"/>
    <w:rsid w:val="006068F8"/>
    <w:rsid w:val="00610740"/>
    <w:rsid w:val="00613CEA"/>
    <w:rsid w:val="00613E4E"/>
    <w:rsid w:val="006247ED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C2507"/>
    <w:rsid w:val="008012D5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95618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0611"/>
    <w:rsid w:val="00A42A96"/>
    <w:rsid w:val="00A51B95"/>
    <w:rsid w:val="00A537C0"/>
    <w:rsid w:val="00A6067E"/>
    <w:rsid w:val="00A662F0"/>
    <w:rsid w:val="00A66693"/>
    <w:rsid w:val="00AB3220"/>
    <w:rsid w:val="00AD5961"/>
    <w:rsid w:val="00AD771F"/>
    <w:rsid w:val="00AF69EE"/>
    <w:rsid w:val="00B025CF"/>
    <w:rsid w:val="00B1005A"/>
    <w:rsid w:val="00B23B2E"/>
    <w:rsid w:val="00B442D9"/>
    <w:rsid w:val="00B457A7"/>
    <w:rsid w:val="00B52137"/>
    <w:rsid w:val="00B526CB"/>
    <w:rsid w:val="00B54881"/>
    <w:rsid w:val="00B575A5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498E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B3804"/>
    <w:rsid w:val="00DC19D0"/>
    <w:rsid w:val="00DC51B1"/>
    <w:rsid w:val="00DE32D8"/>
    <w:rsid w:val="00DE355E"/>
    <w:rsid w:val="00DE44D8"/>
    <w:rsid w:val="00DF4DAE"/>
    <w:rsid w:val="00DF526B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61762"/>
    <w:rsid w:val="00F631A1"/>
    <w:rsid w:val="00F71863"/>
    <w:rsid w:val="00F72DF1"/>
    <w:rsid w:val="00F918B0"/>
    <w:rsid w:val="00F92E8B"/>
    <w:rsid w:val="00FA66B6"/>
    <w:rsid w:val="00FB7385"/>
    <w:rsid w:val="00FC3FE4"/>
    <w:rsid w:val="00FC7192"/>
    <w:rsid w:val="00FD32AF"/>
    <w:rsid w:val="00FD746F"/>
    <w:rsid w:val="00FE4E57"/>
    <w:rsid w:val="00FF3EC2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07B0-8142-452E-9FD3-9EEB8EA3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2018-07-06T12:53:00Z</cp:lastPrinted>
  <dcterms:created xsi:type="dcterms:W3CDTF">2018-07-06T12:27:00Z</dcterms:created>
  <dcterms:modified xsi:type="dcterms:W3CDTF">2018-07-06T13:45:00Z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Voltage Dividers</vt:lpwstr>
  </property>
  <property fmtid="{D5CDD505-2E9C-101B-9397-08002B2CF9AE}" pid="4" name="DocNum">
    <vt:i4>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