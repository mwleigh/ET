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0CA2" w14:textId="5492E19B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F608E7">
        <w:rPr>
          <w:rFonts w:ascii="Verdana" w:hAnsi="Verdana"/>
          <w:b/>
          <w:sz w:val="24"/>
          <w:szCs w:val="24"/>
        </w:rPr>
        <w:t>Numbers and Number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08E7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F608E7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CC76FBB" w14:textId="1B799A9A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08E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F608E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F608E7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A161A58" w14:textId="02913978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5D7179" w:rsidRPr="005D7179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="002176E5">
        <w:rPr>
          <w:rFonts w:ascii="Verdana" w:hAnsi="Verdana"/>
          <w:sz w:val="20"/>
          <w:szCs w:val="20"/>
        </w:rPr>
        <w:t xml:space="preserve">Grade </w:t>
      </w:r>
      <w:r w:rsidR="00980CA0" w:rsidRPr="00980CA0">
        <w:rPr>
          <w:rFonts w:ascii="Verdana" w:hAnsi="Verdana"/>
          <w:sz w:val="20"/>
          <w:szCs w:val="20"/>
          <w:highlight w:val="yellow"/>
        </w:rPr>
        <w:t>21pts.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1CFD91C4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E4AC75D" w14:textId="17D66A9D" w:rsidR="006F7F1A" w:rsidRDefault="006F7F1A" w:rsidP="002176E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</w:t>
      </w:r>
      <w:r w:rsidR="00723673">
        <w:rPr>
          <w:rFonts w:ascii="Verdana" w:hAnsi="Verdana"/>
          <w:sz w:val="20"/>
          <w:szCs w:val="20"/>
        </w:rPr>
        <w:t xml:space="preserve"> describe</w:t>
      </w:r>
      <w:r w:rsidR="00632255">
        <w:rPr>
          <w:rFonts w:ascii="Verdana" w:hAnsi="Verdana"/>
          <w:sz w:val="20"/>
          <w:szCs w:val="20"/>
        </w:rPr>
        <w:t xml:space="preserve"> different types of numbers.</w:t>
      </w:r>
    </w:p>
    <w:p w14:paraId="75CF2A0D" w14:textId="1D2A7D0E" w:rsidR="006F7F1A" w:rsidRPr="006F7F1A" w:rsidRDefault="006F7F1A" w:rsidP="002176E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demonstrate</w:t>
      </w:r>
      <w:r w:rsidR="00632255">
        <w:rPr>
          <w:rFonts w:ascii="Verdana" w:hAnsi="Verdana"/>
          <w:sz w:val="20"/>
          <w:szCs w:val="20"/>
        </w:rPr>
        <w:t xml:space="preserve"> the ability to convert numbers from one numeric base system to another.</w:t>
      </w:r>
    </w:p>
    <w:p w14:paraId="6B612101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083C0C1E" w14:textId="08A69552" w:rsidR="009219E3" w:rsidRPr="00B52137" w:rsidRDefault="009219E3" w:rsidP="002176E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F608E7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02A98BFB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3D6BCEB0" w14:textId="60DD0372" w:rsidR="00E013AA" w:rsidRDefault="00632255" w:rsidP="002176E5">
      <w:pPr>
        <w:spacing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Choose the best answer to each of the following </w:t>
      </w:r>
      <w:r w:rsidR="002176E5">
        <w:rPr>
          <w:rFonts w:ascii="Verdana" w:hAnsi="Verdana"/>
          <w:sz w:val="20"/>
          <w:szCs w:val="20"/>
        </w:rPr>
        <w:t>multiple-choice</w:t>
      </w:r>
      <w:r>
        <w:rPr>
          <w:rFonts w:ascii="Verdana" w:hAnsi="Verdana"/>
          <w:sz w:val="20"/>
          <w:szCs w:val="20"/>
        </w:rPr>
        <w:t xml:space="preserve"> questions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53E30C5F" w14:textId="0F4C6CCB" w:rsidR="00632255" w:rsidRDefault="00632255" w:rsidP="002176E5">
      <w:pPr>
        <w:pStyle w:val="ListParagraph"/>
        <w:numPr>
          <w:ilvl w:val="0"/>
          <w:numId w:val="2"/>
        </w:numPr>
        <w:spacing w:before="12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has only two states.</w:t>
      </w:r>
    </w:p>
    <w:p w14:paraId="01F656E1" w14:textId="24E1C120" w:rsidR="00632255" w:rsidRPr="005D7179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Binary</w:t>
      </w:r>
    </w:p>
    <w:p w14:paraId="50415E85" w14:textId="2BCDF78C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</w:t>
      </w:r>
    </w:p>
    <w:p w14:paraId="09FC4E4E" w14:textId="47779F2C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3E414789" w14:textId="478B3DC4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157690F" w14:textId="3D2830F2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number that represents a whole number.</w:t>
      </w:r>
    </w:p>
    <w:p w14:paraId="60A81B0E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Binary</w:t>
      </w:r>
    </w:p>
    <w:p w14:paraId="2C22CAFE" w14:textId="77777777" w:rsidR="00632255" w:rsidRPr="005D7179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Integer</w:t>
      </w:r>
    </w:p>
    <w:p w14:paraId="4DD2431F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Float</w:t>
      </w:r>
    </w:p>
    <w:p w14:paraId="1665D5BB" w14:textId="77777777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Word</w:t>
      </w:r>
    </w:p>
    <w:p w14:paraId="49EA8031" w14:textId="5F349116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binary number can be converted to an integer and vise-versa.</w:t>
      </w:r>
    </w:p>
    <w:p w14:paraId="7EAEEA6E" w14:textId="1D00F553" w:rsidR="00632255" w:rsidRPr="005D7179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True</w:t>
      </w:r>
    </w:p>
    <w:p w14:paraId="2BBAAF03" w14:textId="1B482359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CD9A3AA" w14:textId="48A7AC4D" w:rsidR="00632255" w:rsidRDefault="00632255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Integers can be negative numbers.</w:t>
      </w:r>
    </w:p>
    <w:p w14:paraId="6389E042" w14:textId="7A83D3EA" w:rsidR="00632255" w:rsidRPr="005D7179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True</w:t>
      </w:r>
    </w:p>
    <w:p w14:paraId="4628C112" w14:textId="687101D9" w:rsidR="00632255" w:rsidRDefault="00632255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456E9E6" w14:textId="77777777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byte has ___ bits and can represent an integer up to _____?</w:t>
      </w:r>
    </w:p>
    <w:p w14:paraId="5557F545" w14:textId="120CD02C" w:rsidR="006256A6" w:rsidRPr="005D7179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8,</w:t>
      </w:r>
      <w:r w:rsidR="00364A6B">
        <w:rPr>
          <w:rFonts w:ascii="Verdana" w:hAnsi="Verdana"/>
          <w:sz w:val="20"/>
          <w:szCs w:val="20"/>
          <w:highlight w:val="yellow"/>
        </w:rPr>
        <w:t xml:space="preserve"> </w:t>
      </w:r>
      <w:r w:rsidRPr="005D7179">
        <w:rPr>
          <w:rFonts w:ascii="Verdana" w:hAnsi="Verdana"/>
          <w:sz w:val="20"/>
          <w:szCs w:val="20"/>
          <w:highlight w:val="yellow"/>
        </w:rPr>
        <w:t>255</w:t>
      </w:r>
    </w:p>
    <w:p w14:paraId="2A69344E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16, 65535</w:t>
      </w:r>
    </w:p>
    <w:p w14:paraId="21085ED1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4, 128</w:t>
      </w:r>
    </w:p>
    <w:p w14:paraId="592A4088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0F6557BB" w14:textId="77777777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_______ make a word?</w:t>
      </w:r>
    </w:p>
    <w:p w14:paraId="3DE34F04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545B1B20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nibbles</w:t>
      </w:r>
    </w:p>
    <w:p w14:paraId="462C9030" w14:textId="77777777" w:rsidR="006256A6" w:rsidRPr="005D7179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bytes</w:t>
      </w:r>
    </w:p>
    <w:p w14:paraId="36A45B0D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5E9BD104" w14:textId="421D5DA2" w:rsidR="006256A6" w:rsidRDefault="006256A6" w:rsidP="002176E5">
      <w:pPr>
        <w:pStyle w:val="ListParagraph"/>
        <w:numPr>
          <w:ilvl w:val="0"/>
          <w:numId w:val="2"/>
        </w:numPr>
        <w:spacing w:before="240"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_______ can be broken into four words?</w:t>
      </w:r>
    </w:p>
    <w:p w14:paraId="2EEA6C55" w14:textId="189077B6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nibble</w:t>
      </w:r>
    </w:p>
    <w:p w14:paraId="724ACC92" w14:textId="77777777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bytes</w:t>
      </w:r>
    </w:p>
    <w:p w14:paraId="3A96F91F" w14:textId="3DC2590B" w:rsidR="006256A6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DWORD</w:t>
      </w:r>
    </w:p>
    <w:p w14:paraId="63DED5F5" w14:textId="20FD4D08" w:rsidR="006256A6" w:rsidRPr="005D7179" w:rsidRDefault="006256A6" w:rsidP="002176E5">
      <w:pPr>
        <w:pStyle w:val="ListParagraph"/>
        <w:numPr>
          <w:ilvl w:val="1"/>
          <w:numId w:val="2"/>
        </w:numPr>
        <w:spacing w:after="120"/>
        <w:ind w:left="1260"/>
        <w:rPr>
          <w:rFonts w:ascii="Verdana" w:hAnsi="Verdana"/>
          <w:sz w:val="20"/>
          <w:szCs w:val="20"/>
          <w:highlight w:val="yellow"/>
        </w:rPr>
      </w:pPr>
      <w:r w:rsidRPr="005D7179">
        <w:rPr>
          <w:rFonts w:ascii="Verdana" w:hAnsi="Verdana"/>
          <w:sz w:val="20"/>
          <w:szCs w:val="20"/>
          <w:highlight w:val="yellow"/>
        </w:rPr>
        <w:t>QWORD</w:t>
      </w:r>
    </w:p>
    <w:p w14:paraId="6BE4F9BF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4A4E13FD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40DA48C" w14:textId="5CE45430" w:rsidR="004E6CA2" w:rsidRPr="004E6CA2" w:rsidRDefault="004E6CA2" w:rsidP="004E6CA2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Convert the following binaries to decimal</w:t>
      </w:r>
    </w:p>
    <w:p w14:paraId="6CE957BF" w14:textId="4F149CF2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1010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 w:rsidR="004E6CA2">
        <w:rPr>
          <w:rFonts w:ascii="Verdana" w:hAnsi="Verdana" w:cs="Courier New"/>
          <w:sz w:val="24"/>
          <w:szCs w:val="24"/>
        </w:rPr>
        <w:t>110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172</w:t>
      </w:r>
    </w:p>
    <w:p w14:paraId="4ED82B87" w14:textId="72629550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0011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 w:rsidR="004E6CA2">
        <w:rPr>
          <w:rFonts w:ascii="Verdana" w:hAnsi="Verdana" w:cs="Courier New"/>
          <w:sz w:val="24"/>
          <w:szCs w:val="24"/>
        </w:rPr>
        <w:t>010</w:t>
      </w:r>
      <w:r w:rsidR="004E6CA2" w:rsidRPr="004E6CA2">
        <w:rPr>
          <w:rFonts w:ascii="Verdana" w:hAnsi="Verdana" w:cs="Courier New"/>
          <w:sz w:val="24"/>
          <w:szCs w:val="24"/>
        </w:rPr>
        <w:t>0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52</w:t>
      </w:r>
    </w:p>
    <w:p w14:paraId="560ABEAC" w14:textId="1647C7BC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1100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 w:rsidR="004E6CA2">
        <w:rPr>
          <w:rFonts w:ascii="Verdana" w:hAnsi="Verdana" w:cs="Courier New"/>
          <w:sz w:val="24"/>
          <w:szCs w:val="24"/>
        </w:rPr>
        <w:t>100</w:t>
      </w:r>
      <w:r w:rsidR="004E6CA2" w:rsidRPr="004E6CA2">
        <w:rPr>
          <w:rFonts w:ascii="Verdana" w:hAnsi="Verdana" w:cs="Courier New"/>
          <w:sz w:val="24"/>
          <w:szCs w:val="24"/>
        </w:rPr>
        <w:t>1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201</w:t>
      </w:r>
    </w:p>
    <w:p w14:paraId="7541A426" w14:textId="36932523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0110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10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107</w:t>
      </w:r>
    </w:p>
    <w:p w14:paraId="72433392" w14:textId="7C89DE9D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</w:tabs>
        <w:spacing w:before="240" w:after="60"/>
        <w:ind w:left="1620" w:hanging="54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1111</w:t>
      </w:r>
      <w:r w:rsidR="00236222">
        <w:rPr>
          <w:rFonts w:ascii="Verdana" w:hAnsi="Verdana" w:cs="Courier New"/>
          <w:sz w:val="24"/>
          <w:szCs w:val="24"/>
        </w:rPr>
        <w:t xml:space="preserve"> </w:t>
      </w:r>
      <w:r>
        <w:rPr>
          <w:rFonts w:ascii="Verdana" w:hAnsi="Verdana" w:cs="Courier New"/>
          <w:sz w:val="24"/>
          <w:szCs w:val="24"/>
        </w:rPr>
        <w:t>0</w:t>
      </w:r>
      <w:r w:rsidR="00745250">
        <w:rPr>
          <w:rFonts w:ascii="Verdana" w:hAnsi="Verdana" w:cs="Courier New"/>
          <w:sz w:val="24"/>
          <w:szCs w:val="24"/>
        </w:rPr>
        <w:t>1</w:t>
      </w:r>
      <w:r w:rsidRPr="004E6CA2">
        <w:rPr>
          <w:rFonts w:ascii="Verdana" w:hAnsi="Verdana" w:cs="Courier New"/>
          <w:sz w:val="24"/>
          <w:szCs w:val="24"/>
        </w:rPr>
        <w:t>01</w:t>
      </w:r>
      <w:r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245</w:t>
      </w:r>
    </w:p>
    <w:p w14:paraId="5A3AA10F" w14:textId="3116BB6E" w:rsidR="004E6CA2" w:rsidRDefault="004E6CA2" w:rsidP="004E6CA2">
      <w:pPr>
        <w:spacing w:before="480" w:after="120"/>
        <w:ind w:left="720"/>
        <w:rPr>
          <w:rFonts w:ascii="Verdana" w:hAnsi="Verdana"/>
          <w:sz w:val="20"/>
          <w:szCs w:val="20"/>
        </w:rPr>
      </w:pPr>
      <w:r w:rsidRPr="004E6CA2">
        <w:rPr>
          <w:rFonts w:ascii="Verdana" w:hAnsi="Verdana"/>
          <w:sz w:val="20"/>
          <w:szCs w:val="20"/>
        </w:rPr>
        <w:t>Convert the following decimal</w:t>
      </w:r>
      <w:r>
        <w:rPr>
          <w:rFonts w:ascii="Verdana" w:hAnsi="Verdana"/>
          <w:sz w:val="20"/>
          <w:szCs w:val="20"/>
        </w:rPr>
        <w:t>s to binaries.</w:t>
      </w:r>
    </w:p>
    <w:p w14:paraId="66A366CA" w14:textId="0343E78E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11</w:t>
      </w:r>
      <w:r w:rsidR="004E6CA2">
        <w:rPr>
          <w:rFonts w:ascii="Verdana" w:hAnsi="Verdana" w:cs="Courier New"/>
          <w:sz w:val="24"/>
          <w:szCs w:val="24"/>
        </w:rPr>
        <w:t>2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0111 0000</w:t>
      </w:r>
    </w:p>
    <w:p w14:paraId="283ED896" w14:textId="447EE45B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43</w:t>
      </w:r>
      <w:r w:rsidR="004E6CA2">
        <w:rPr>
          <w:rFonts w:ascii="Verdana" w:hAnsi="Verdana" w:cs="Courier New"/>
          <w:sz w:val="24"/>
          <w:szCs w:val="24"/>
        </w:rPr>
        <w:tab/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0010 1011</w:t>
      </w:r>
    </w:p>
    <w:p w14:paraId="745A05D1" w14:textId="09BCCC49" w:rsidR="004E6CA2" w:rsidRPr="004E6CA2" w:rsidRDefault="00745250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59</w:t>
      </w:r>
      <w:r w:rsidR="004E6CA2" w:rsidRPr="004E6CA2">
        <w:rPr>
          <w:rFonts w:ascii="Verdana" w:hAnsi="Verdana" w:cs="Courier New"/>
          <w:sz w:val="24"/>
          <w:szCs w:val="24"/>
        </w:rPr>
        <w:tab/>
      </w:r>
      <w:r w:rsid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0011 1011</w:t>
      </w:r>
    </w:p>
    <w:p w14:paraId="3F5A4E4D" w14:textId="4C09FCE7" w:rsidR="004E6CA2" w:rsidRPr="004E6CA2" w:rsidRDefault="004E6CA2" w:rsidP="004E6CA2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255</w:t>
      </w:r>
      <w:r w:rsidRPr="004E6CA2"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1111 1111</w:t>
      </w:r>
    </w:p>
    <w:p w14:paraId="60977BC7" w14:textId="6929B477" w:rsidR="00745250" w:rsidRPr="004E6CA2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191</w:t>
      </w:r>
      <w:r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1011 1111</w:t>
      </w:r>
    </w:p>
    <w:p w14:paraId="1953E293" w14:textId="651BB67F" w:rsidR="00745250" w:rsidRPr="00351CDF" w:rsidRDefault="00745250" w:rsidP="00745250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 w:cs="Courier New"/>
          <w:sz w:val="24"/>
          <w:szCs w:val="24"/>
        </w:rPr>
        <w:t>100</w:t>
      </w:r>
      <w:r>
        <w:rPr>
          <w:rFonts w:ascii="Verdana" w:hAnsi="Verdana" w:cs="Courier New"/>
          <w:sz w:val="24"/>
          <w:szCs w:val="24"/>
        </w:rPr>
        <w:tab/>
      </w:r>
      <w:r w:rsidR="005D7179" w:rsidRPr="005D7179">
        <w:rPr>
          <w:rFonts w:ascii="Verdana" w:hAnsi="Verdana" w:cs="Courier New"/>
          <w:sz w:val="24"/>
          <w:szCs w:val="24"/>
          <w:highlight w:val="yellow"/>
        </w:rPr>
        <w:t>0110 0100</w:t>
      </w:r>
    </w:p>
    <w:p w14:paraId="16AC9AA8" w14:textId="2CD03B35" w:rsidR="00351CDF" w:rsidRPr="00351CDF" w:rsidRDefault="00351CDF" w:rsidP="00351CDF">
      <w:pPr>
        <w:spacing w:before="480"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Circle the following addresses in the appropriate table</w:t>
      </w:r>
      <w:r w:rsidRPr="00351CDF">
        <w:rPr>
          <w:rFonts w:ascii="Verdana" w:hAnsi="Verdana"/>
          <w:sz w:val="20"/>
          <w:szCs w:val="20"/>
        </w:rPr>
        <w:t>.</w:t>
      </w:r>
      <w:r w:rsidRPr="00351CDF">
        <w:rPr>
          <w:noProof/>
        </w:rPr>
        <w:t xml:space="preserve"> </w:t>
      </w:r>
    </w:p>
    <w:p w14:paraId="15D7E659" w14:textId="4B7C221E" w:rsidR="00351CDF" w:rsidRDefault="00F17586" w:rsidP="00351CDF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 w:rsidRPr="00351CDF">
        <w:rPr>
          <w:noProof/>
        </w:rPr>
        <w:drawing>
          <wp:anchor distT="0" distB="0" distL="114300" distR="114300" simplePos="0" relativeHeight="251659264" behindDoc="0" locked="0" layoutInCell="1" allowOverlap="1" wp14:anchorId="2B9FB7DC" wp14:editId="189D4AC9">
            <wp:simplePos x="0" y="0"/>
            <wp:positionH relativeFrom="margin">
              <wp:posOffset>3542030</wp:posOffset>
            </wp:positionH>
            <wp:positionV relativeFrom="paragraph">
              <wp:posOffset>37465</wp:posOffset>
            </wp:positionV>
            <wp:extent cx="2523744" cy="1746504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746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CDF">
        <w:rPr>
          <w:rFonts w:ascii="Verdana" w:hAnsi="Verdana"/>
          <w:sz w:val="24"/>
          <w:szCs w:val="24"/>
        </w:rPr>
        <w:t>O:0.0/3</w:t>
      </w:r>
    </w:p>
    <w:p w14:paraId="5DBE6D64" w14:textId="200E8509" w:rsidR="00351CDF" w:rsidRDefault="00980CA0" w:rsidP="00351CDF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6A80F" wp14:editId="1E22FD81">
                <wp:simplePos x="0" y="0"/>
                <wp:positionH relativeFrom="column">
                  <wp:posOffset>5186680</wp:posOffset>
                </wp:positionH>
                <wp:positionV relativeFrom="paragraph">
                  <wp:posOffset>134620</wp:posOffset>
                </wp:positionV>
                <wp:extent cx="132080" cy="96520"/>
                <wp:effectExtent l="0" t="0" r="2032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9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C6C17" id="Rectangle 6" o:spid="_x0000_s1026" style="position:absolute;margin-left:408.4pt;margin-top:10.6pt;width:10.4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" filled="f" strokecolor="red" strokeweight="1pt"/>
            </w:pict>
          </mc:Fallback>
        </mc:AlternateContent>
      </w:r>
      <w:r w:rsidR="00351CDF">
        <w:rPr>
          <w:rFonts w:ascii="Verdana" w:hAnsi="Verdana"/>
          <w:sz w:val="24"/>
          <w:szCs w:val="24"/>
        </w:rPr>
        <w:t>I:0.1/5</w:t>
      </w:r>
    </w:p>
    <w:p w14:paraId="14D6AEC8" w14:textId="36DA480D" w:rsidR="00351CDF" w:rsidRDefault="00980CA0" w:rsidP="00351CDF">
      <w:pPr>
        <w:pStyle w:val="ListParagraph"/>
        <w:numPr>
          <w:ilvl w:val="0"/>
          <w:numId w:val="2"/>
        </w:numPr>
        <w:tabs>
          <w:tab w:val="left" w:pos="1620"/>
          <w:tab w:val="left" w:pos="1800"/>
          <w:tab w:val="left" w:pos="2070"/>
          <w:tab w:val="left" w:pos="2880"/>
        </w:tabs>
        <w:spacing w:before="240" w:after="60"/>
        <w:contextualSpacing w:val="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F6BF8" wp14:editId="552C544A">
                <wp:simplePos x="0" y="0"/>
                <wp:positionH relativeFrom="column">
                  <wp:posOffset>5425440</wp:posOffset>
                </wp:positionH>
                <wp:positionV relativeFrom="paragraph">
                  <wp:posOffset>1528445</wp:posOffset>
                </wp:positionV>
                <wp:extent cx="132080" cy="96520"/>
                <wp:effectExtent l="0" t="0" r="2032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9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87912" id="Rectangle 8" o:spid="_x0000_s1026" style="position:absolute;margin-left:427.2pt;margin-top:120.35pt;width:10.4pt;height: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rFonts w:ascii="Verdana" w:hAnsi="Verdan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678692" wp14:editId="548CC4E7">
                <wp:simplePos x="0" y="0"/>
                <wp:positionH relativeFrom="column">
                  <wp:posOffset>2357120</wp:posOffset>
                </wp:positionH>
                <wp:positionV relativeFrom="paragraph">
                  <wp:posOffset>1097915</wp:posOffset>
                </wp:positionV>
                <wp:extent cx="132080" cy="96520"/>
                <wp:effectExtent l="0" t="0" r="2032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96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76896" id="Rectangle 7" o:spid="_x0000_s1026" style="position:absolute;margin-left:185.6pt;margin-top:86.45pt;width:10.4pt;height:7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" filled="f" strokecolor="red" strokeweight="1pt"/>
            </w:pict>
          </mc:Fallback>
        </mc:AlternateContent>
      </w:r>
      <w:r w:rsidR="00F17586" w:rsidRPr="00351CDF">
        <w:rPr>
          <w:noProof/>
        </w:rPr>
        <w:drawing>
          <wp:anchor distT="0" distB="0" distL="114300" distR="114300" simplePos="0" relativeHeight="251658240" behindDoc="0" locked="0" layoutInCell="1" allowOverlap="1" wp14:anchorId="43E01747" wp14:editId="32B241CB">
            <wp:simplePos x="0" y="0"/>
            <wp:positionH relativeFrom="margin">
              <wp:posOffset>3556000</wp:posOffset>
            </wp:positionH>
            <wp:positionV relativeFrom="paragraph">
              <wp:posOffset>1229995</wp:posOffset>
            </wp:positionV>
            <wp:extent cx="2514600" cy="152704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586" w:rsidRPr="001844ED">
        <w:rPr>
          <w:noProof/>
        </w:rPr>
        <w:drawing>
          <wp:anchor distT="0" distB="0" distL="114300" distR="114300" simplePos="0" relativeHeight="251660288" behindDoc="0" locked="0" layoutInCell="1" allowOverlap="1" wp14:anchorId="6C273544" wp14:editId="789FFFBE">
            <wp:simplePos x="0" y="0"/>
            <wp:positionH relativeFrom="margin">
              <wp:posOffset>714375</wp:posOffset>
            </wp:positionH>
            <wp:positionV relativeFrom="paragraph">
              <wp:posOffset>564515</wp:posOffset>
            </wp:positionV>
            <wp:extent cx="2523744" cy="1773936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74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CDF">
        <w:rPr>
          <w:rFonts w:ascii="Verdana" w:hAnsi="Verdana"/>
          <w:sz w:val="24"/>
          <w:szCs w:val="24"/>
        </w:rPr>
        <w:t>B3:</w:t>
      </w:r>
      <w:bookmarkStart w:id="0" w:name="_GoBack"/>
      <w:bookmarkEnd w:id="0"/>
      <w:r w:rsidR="00351CDF">
        <w:rPr>
          <w:rFonts w:ascii="Verdana" w:hAnsi="Verdana"/>
          <w:sz w:val="24"/>
          <w:szCs w:val="24"/>
        </w:rPr>
        <w:t>2/5</w:t>
      </w:r>
    </w:p>
    <w:sectPr w:rsidR="00351CDF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372D0" w14:textId="77777777" w:rsidR="004E2A3E" w:rsidRDefault="004E2A3E" w:rsidP="005B3A86">
      <w:pPr>
        <w:spacing w:after="0" w:line="240" w:lineRule="auto"/>
      </w:pPr>
      <w:r>
        <w:separator/>
      </w:r>
    </w:p>
  </w:endnote>
  <w:endnote w:type="continuationSeparator" w:id="0">
    <w:p w14:paraId="731C4359" w14:textId="77777777" w:rsidR="004E2A3E" w:rsidRDefault="004E2A3E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49FB4" w14:textId="6F9B164E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  <w:p w14:paraId="447F88F8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0D98D" w14:textId="57B88E60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E27538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7363" w14:textId="0110D1E3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7F94A" w14:textId="509AE2C0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3071B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F608E7">
      <w:rPr>
        <w:rFonts w:ascii="BankGothic Lt BT" w:hAnsi="BankGothic Lt BT"/>
        <w:caps/>
        <w:sz w:val="16"/>
        <w:szCs w:val="18"/>
      </w:rPr>
      <w:t>2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6138A" w14:textId="77777777" w:rsidR="004E2A3E" w:rsidRDefault="004E2A3E" w:rsidP="005B3A86">
      <w:pPr>
        <w:spacing w:after="0" w:line="240" w:lineRule="auto"/>
      </w:pPr>
      <w:r>
        <w:separator/>
      </w:r>
    </w:p>
  </w:footnote>
  <w:footnote w:type="continuationSeparator" w:id="0">
    <w:p w14:paraId="0D486B12" w14:textId="77777777" w:rsidR="004E2A3E" w:rsidRDefault="004E2A3E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96CB8" w14:textId="028EDBED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08E7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9CB426" w14:textId="182C0372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08E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08E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47A8D" w14:textId="19335FF2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08E7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DE2E0B" w14:textId="7C3B10A8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08E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08E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26D25DD" w14:textId="77777777" w:rsidTr="00E130F3">
      <w:tc>
        <w:tcPr>
          <w:tcW w:w="630" w:type="dxa"/>
        </w:tcPr>
        <w:p w14:paraId="399AC98E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8AF734C" wp14:editId="5DE7072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2331B31" w14:textId="13AC7165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F608E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DA6C8AA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309FCCC" wp14:editId="3133D63B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0523C51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1E799" w14:textId="1B2D73B5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F608E7">
      <w:rPr>
        <w:rFonts w:ascii="BankGothic Lt BT" w:hAnsi="BankGothic Lt BT"/>
        <w:caps/>
        <w:sz w:val="24"/>
        <w:szCs w:val="24"/>
      </w:rPr>
      <w:t>Numbers and Number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083EABD5" w14:textId="52CB401E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08E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F608E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17D65"/>
    <w:multiLevelType w:val="hybridMultilevel"/>
    <w:tmpl w:val="E2FE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A3484"/>
    <w:multiLevelType w:val="hybridMultilevel"/>
    <w:tmpl w:val="A296F5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CF1358"/>
    <w:multiLevelType w:val="hybridMultilevel"/>
    <w:tmpl w:val="1256DF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B4069"/>
    <w:multiLevelType w:val="hybridMultilevel"/>
    <w:tmpl w:val="DCD80B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EAC"/>
    <w:rsid w:val="000154E9"/>
    <w:rsid w:val="00041E52"/>
    <w:rsid w:val="000524AC"/>
    <w:rsid w:val="000544E1"/>
    <w:rsid w:val="000A23B3"/>
    <w:rsid w:val="00101028"/>
    <w:rsid w:val="00141840"/>
    <w:rsid w:val="001844ED"/>
    <w:rsid w:val="002025E4"/>
    <w:rsid w:val="002176E5"/>
    <w:rsid w:val="00222A30"/>
    <w:rsid w:val="00224C5A"/>
    <w:rsid w:val="00236222"/>
    <w:rsid w:val="00261027"/>
    <w:rsid w:val="002E22BE"/>
    <w:rsid w:val="00307505"/>
    <w:rsid w:val="0033071B"/>
    <w:rsid w:val="00351CDF"/>
    <w:rsid w:val="00364A6B"/>
    <w:rsid w:val="003F6D63"/>
    <w:rsid w:val="00411B39"/>
    <w:rsid w:val="00422289"/>
    <w:rsid w:val="00431790"/>
    <w:rsid w:val="004332DB"/>
    <w:rsid w:val="00472F8B"/>
    <w:rsid w:val="004E2A3E"/>
    <w:rsid w:val="004E6CA2"/>
    <w:rsid w:val="005B3A86"/>
    <w:rsid w:val="005D7179"/>
    <w:rsid w:val="00613E4E"/>
    <w:rsid w:val="006256A6"/>
    <w:rsid w:val="00632255"/>
    <w:rsid w:val="00675EAC"/>
    <w:rsid w:val="006F19A5"/>
    <w:rsid w:val="006F7F1A"/>
    <w:rsid w:val="007054C3"/>
    <w:rsid w:val="007140C7"/>
    <w:rsid w:val="00723673"/>
    <w:rsid w:val="00745250"/>
    <w:rsid w:val="007C2507"/>
    <w:rsid w:val="00824F55"/>
    <w:rsid w:val="00866D5F"/>
    <w:rsid w:val="008975D5"/>
    <w:rsid w:val="009219E3"/>
    <w:rsid w:val="009559C9"/>
    <w:rsid w:val="00980CA0"/>
    <w:rsid w:val="009B042B"/>
    <w:rsid w:val="009F2DFA"/>
    <w:rsid w:val="009F76D1"/>
    <w:rsid w:val="00A9641F"/>
    <w:rsid w:val="00B025CF"/>
    <w:rsid w:val="00B457A7"/>
    <w:rsid w:val="00B52137"/>
    <w:rsid w:val="00B755C0"/>
    <w:rsid w:val="00BB7522"/>
    <w:rsid w:val="00C834FC"/>
    <w:rsid w:val="00C86D41"/>
    <w:rsid w:val="00CB5A57"/>
    <w:rsid w:val="00CB5F0C"/>
    <w:rsid w:val="00CE3BF2"/>
    <w:rsid w:val="00CF7AA0"/>
    <w:rsid w:val="00D6118B"/>
    <w:rsid w:val="00DA380B"/>
    <w:rsid w:val="00DC0299"/>
    <w:rsid w:val="00DC19D0"/>
    <w:rsid w:val="00DC51B1"/>
    <w:rsid w:val="00E013AA"/>
    <w:rsid w:val="00E130F3"/>
    <w:rsid w:val="00E27538"/>
    <w:rsid w:val="00EA0805"/>
    <w:rsid w:val="00F17586"/>
    <w:rsid w:val="00F608E7"/>
    <w:rsid w:val="00F61762"/>
    <w:rsid w:val="00F631A1"/>
    <w:rsid w:val="00FB70AC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795DF"/>
  <w15:chartTrackingRefBased/>
  <w15:docId w15:val="{D629F521-03C8-4457-95C4-47BF570C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2637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2018-11-02T17:16:00Z</cp:lastPrinted>
  <dcterms:created xsi:type="dcterms:W3CDTF">2018-11-02T17:17:00Z</dcterms:created>
  <dcterms:modified xsi:type="dcterms:W3CDTF">2018-11-04T14:18:00Z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Numbers and Number Conversion</vt:lpwstr>
  </property>
  <property fmtid="{D5CDD505-2E9C-101B-9397-08002B2CF9AE}" pid="4" name="DocNum">
    <vt:i4>2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