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89F862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A8138E">
        <w:rPr>
          <w:rFonts w:ascii="Verdana" w:hAnsi="Verdana"/>
          <w:b/>
          <w:sz w:val="24"/>
          <w:szCs w:val="24"/>
        </w:rPr>
        <w:t>Fwd</w:t>
      </w:r>
      <w:proofErr w:type="spellEnd"/>
      <w:r w:rsidR="00A8138E">
        <w:rPr>
          <w:rFonts w:ascii="Verdana" w:hAnsi="Verdana"/>
          <w:b/>
          <w:sz w:val="24"/>
          <w:szCs w:val="24"/>
        </w:rPr>
        <w:t>-Rev using Three Pushbuttons for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bookmarkStart w:id="0" w:name="_GoBack"/>
      <w:bookmarkEnd w:id="0"/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8138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8138E">
        <w:rPr>
          <w:rFonts w:ascii="Verdana" w:hAnsi="Verdana"/>
          <w:sz w:val="20"/>
          <w:szCs w:val="20"/>
        </w:rPr>
        <w:t>18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456A8D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8138E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8138E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8138E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A355372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545C4A03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2F78FAD" w14:textId="2457858D" w:rsidR="00816E94" w:rsidRPr="00816E94" w:rsidRDefault="00816E94" w:rsidP="00816E94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i</w:t>
      </w:r>
      <w:r w:rsidRPr="00816E94">
        <w:rPr>
          <w:rFonts w:ascii="Verdana" w:hAnsi="Verdana"/>
          <w:sz w:val="20"/>
          <w:szCs w:val="20"/>
        </w:rPr>
        <w:t>dentify how to change directional rotation of a single-phase motor.</w:t>
      </w:r>
    </w:p>
    <w:p w14:paraId="7E4FC718" w14:textId="667D6AE2" w:rsidR="00816E94" w:rsidRPr="00816E94" w:rsidRDefault="00816E94" w:rsidP="00816E94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816E94">
        <w:rPr>
          <w:rFonts w:ascii="Verdana" w:hAnsi="Verdana"/>
          <w:sz w:val="20"/>
          <w:szCs w:val="20"/>
        </w:rPr>
        <w:t>efine the function of start windings within a single-phase motor.</w:t>
      </w:r>
    </w:p>
    <w:p w14:paraId="5595EF76" w14:textId="1B725D60" w:rsidR="00816E94" w:rsidRPr="00816E94" w:rsidRDefault="00816E94" w:rsidP="00816E94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</w:t>
      </w:r>
      <w:r w:rsidRPr="00816E94">
        <w:rPr>
          <w:rFonts w:ascii="Verdana" w:hAnsi="Verdana"/>
          <w:sz w:val="20"/>
          <w:szCs w:val="20"/>
        </w:rPr>
        <w:t>ecognize the purpose for a start switch within a single-phase motor.</w:t>
      </w:r>
    </w:p>
    <w:p w14:paraId="4761383A" w14:textId="4DED2A53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76A9A8C0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A8138E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4F6B2FA1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330"/>
        <w:gridCol w:w="396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0DAE2186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E5FB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BB2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BF0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CC7B1F" w:rsidRPr="0015262A" w14:paraId="07769A27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A370" w14:textId="2AAFA351" w:rsidR="00CC7B1F" w:rsidRPr="0015262A" w:rsidRDefault="00090058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Dual Action</w:t>
            </w:r>
            <w:r w:rsidR="00CC7B1F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D748" w14:textId="52A77CEE" w:rsidR="00CC7B1F" w:rsidRPr="0015262A" w:rsidRDefault="00CC7B1F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Start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DA599" w14:textId="65797B96" w:rsidR="00CC7B1F" w:rsidRPr="0015262A" w:rsidRDefault="00CC7B1F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</w:t>
            </w:r>
          </w:p>
        </w:tc>
      </w:tr>
      <w:tr w:rsidR="0015262A" w:rsidRPr="0015262A" w14:paraId="3227F546" w14:textId="77777777" w:rsidTr="006E2942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CB13" w14:textId="397363E6" w:rsidR="0015262A" w:rsidRPr="0015262A" w:rsidRDefault="00816E94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76FD" w14:textId="5CA7A1AE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Start </w:t>
            </w:r>
            <w:r w:rsidR="00CC7B1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8EB7" w14:textId="1446EF90" w:rsidR="0015262A" w:rsidRPr="0015262A" w:rsidRDefault="00CC7B1F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15262A">
        <w:trPr>
          <w:trHeight w:val="204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15262A" w:rsidRPr="0015262A" w14:paraId="00F07107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816E94" w:rsidRPr="0015262A" w14:paraId="23BED1A9" w14:textId="77777777" w:rsidTr="002D5C74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123B" w14:textId="0CE605F8" w:rsidR="00816E94" w:rsidRPr="0015262A" w:rsidRDefault="00816E9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33DB" w14:textId="441E1A97" w:rsidR="00816E94" w:rsidRPr="0015262A" w:rsidRDefault="00816E9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 Indication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42AE7" w14:textId="287FF38D" w:rsidR="00816E94" w:rsidRPr="0015262A" w:rsidRDefault="00816E9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816E94" w:rsidRPr="0015262A" w14:paraId="1E81B21E" w14:textId="77777777" w:rsidTr="002D5C74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CDB0B" w14:textId="483869FE" w:rsidR="00816E94" w:rsidRPr="0015262A" w:rsidRDefault="007C0EE8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Eleven</w:t>
            </w:r>
            <w:r w:rsidR="00816E94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Relay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14E7" w14:textId="07C9876C" w:rsidR="00816E94" w:rsidRPr="0015262A" w:rsidRDefault="0062761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Control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ACEF1" w14:textId="16B00803" w:rsidR="00816E94" w:rsidRPr="0015262A" w:rsidRDefault="00627614" w:rsidP="002D5C7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</w:t>
            </w:r>
          </w:p>
        </w:tc>
      </w:tr>
      <w:tr w:rsidR="00866796" w:rsidRPr="0015262A" w14:paraId="42B10FF6" w14:textId="77777777" w:rsidTr="008820E5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9B29" w14:textId="77777777" w:rsidR="00866796" w:rsidRPr="0015262A" w:rsidRDefault="00866796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Eight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Relay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61F7" w14:textId="3F9DC7CA" w:rsidR="00866796" w:rsidRPr="0015262A" w:rsidRDefault="00866796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 Control 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140D" w14:textId="5B45B46F" w:rsidR="00866796" w:rsidRPr="0015262A" w:rsidRDefault="00866796" w:rsidP="008820E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DIR2</w:t>
            </w:r>
          </w:p>
        </w:tc>
      </w:tr>
      <w:tr w:rsidR="0015262A" w:rsidRPr="0015262A" w14:paraId="1A54EF60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BABD" w14:textId="07CDF65D" w:rsidR="0015262A" w:rsidRPr="0015262A" w:rsidRDefault="007C0EE8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Eight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-Pin Relay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AA0C" w14:textId="02619A97" w:rsidR="0015262A" w:rsidRPr="0015262A" w:rsidRDefault="00627614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54FA" w14:textId="412898EC" w:rsidR="0015262A" w:rsidRPr="0015262A" w:rsidRDefault="00627614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</w:t>
            </w:r>
            <w:r w:rsidR="0025551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</w:t>
            </w:r>
            <w:r w:rsidR="0086679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5</w:t>
            </w:r>
          </w:p>
        </w:tc>
      </w:tr>
      <w:tr w:rsidR="0015262A" w:rsidRPr="0015262A" w14:paraId="7F67FED1" w14:textId="77777777" w:rsidTr="0015262A">
        <w:trPr>
          <w:trHeight w:val="252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0662F8D0" w:rsidR="0015262A" w:rsidRPr="0015262A" w:rsidRDefault="00B744D6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Reversible ½HP AC </w:t>
            </w:r>
            <w:r w:rsidR="0015262A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2AF122B5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866796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5</w:t>
            </w:r>
          </w:p>
        </w:tc>
      </w:tr>
    </w:tbl>
    <w:p w14:paraId="3F8FF8B8" w14:textId="3544B6D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A1B0F67" w14:textId="1BDF3E2A" w:rsidR="0025551C" w:rsidRPr="00627614" w:rsidRDefault="00CC7B1F" w:rsidP="00EE4B76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CC7B1F">
        <w:rPr>
          <w:rFonts w:ascii="Verdana" w:hAnsi="Verdana"/>
          <w:sz w:val="20"/>
          <w:szCs w:val="20"/>
        </w:rPr>
        <w:t xml:space="preserve">Design a forward/reverse motor control circuit using </w:t>
      </w:r>
      <w:r w:rsidR="00F964CD">
        <w:rPr>
          <w:rFonts w:ascii="Verdana" w:hAnsi="Verdana"/>
          <w:sz w:val="20"/>
          <w:szCs w:val="20"/>
        </w:rPr>
        <w:t>the device listed above.</w:t>
      </w:r>
      <w:r w:rsidRPr="00CC7B1F">
        <w:rPr>
          <w:rFonts w:ascii="Verdana" w:hAnsi="Verdana"/>
          <w:sz w:val="20"/>
          <w:szCs w:val="20"/>
        </w:rPr>
        <w:t xml:space="preserve"> One pushbutton shall be a “forward” button. When the forward button is pressed, the motor shall start and continue to run in a counter-clock</w:t>
      </w:r>
      <w:r w:rsidR="00F964CD">
        <w:rPr>
          <w:rFonts w:ascii="Verdana" w:hAnsi="Verdana"/>
          <w:sz w:val="20"/>
          <w:szCs w:val="20"/>
        </w:rPr>
        <w:t>wise (CCW) fashion even if the forward (FWD)</w:t>
      </w:r>
      <w:r w:rsidRPr="00CC7B1F">
        <w:rPr>
          <w:rFonts w:ascii="Verdana" w:hAnsi="Verdana"/>
          <w:sz w:val="20"/>
          <w:szCs w:val="20"/>
        </w:rPr>
        <w:t xml:space="preserve"> button is no longer pressed. A</w:t>
      </w:r>
      <w:r w:rsidR="00F964CD">
        <w:rPr>
          <w:rFonts w:ascii="Verdana" w:hAnsi="Verdana"/>
          <w:sz w:val="20"/>
          <w:szCs w:val="20"/>
        </w:rPr>
        <w:t>nother pushbutton shall be the reverse (REV)</w:t>
      </w:r>
      <w:r w:rsidRPr="00CC7B1F">
        <w:rPr>
          <w:rFonts w:ascii="Verdana" w:hAnsi="Verdana"/>
          <w:sz w:val="20"/>
          <w:szCs w:val="20"/>
        </w:rPr>
        <w:t xml:space="preserve"> button. When the reverse button is pressed, the motor shall start and continue to run in a clockwise (CW) fashion even if the </w:t>
      </w:r>
      <w:r w:rsidR="00F964CD">
        <w:rPr>
          <w:rFonts w:ascii="Verdana" w:hAnsi="Verdana"/>
          <w:sz w:val="20"/>
          <w:szCs w:val="20"/>
        </w:rPr>
        <w:t>REV</w:t>
      </w:r>
      <w:r w:rsidRPr="00CC7B1F">
        <w:rPr>
          <w:rFonts w:ascii="Verdana" w:hAnsi="Verdana"/>
          <w:sz w:val="20"/>
          <w:szCs w:val="20"/>
        </w:rPr>
        <w:t xml:space="preserve"> button is no longer pressed. The r</w:t>
      </w:r>
      <w:r w:rsidR="00F964CD">
        <w:rPr>
          <w:rFonts w:ascii="Verdana" w:hAnsi="Verdana"/>
          <w:sz w:val="20"/>
          <w:szCs w:val="20"/>
        </w:rPr>
        <w:t>emaining pushbutton shall be a stop</w:t>
      </w:r>
      <w:r w:rsidRPr="00CC7B1F">
        <w:rPr>
          <w:rFonts w:ascii="Verdana" w:hAnsi="Verdana"/>
          <w:sz w:val="20"/>
          <w:szCs w:val="20"/>
        </w:rPr>
        <w:t xml:space="preserve"> button. </w:t>
      </w:r>
      <w:r w:rsidR="00F964CD">
        <w:rPr>
          <w:rFonts w:ascii="Verdana" w:hAnsi="Verdana"/>
          <w:sz w:val="20"/>
          <w:szCs w:val="20"/>
        </w:rPr>
        <w:t>If the stop</w:t>
      </w:r>
      <w:r w:rsidRPr="00CC7B1F">
        <w:rPr>
          <w:rFonts w:ascii="Verdana" w:hAnsi="Verdana"/>
          <w:sz w:val="20"/>
          <w:szCs w:val="20"/>
        </w:rPr>
        <w:t xml:space="preserve"> button is pressed, the motor shall stop</w:t>
      </w:r>
      <w:r w:rsidR="00F964CD">
        <w:rPr>
          <w:rFonts w:ascii="Verdana" w:hAnsi="Verdana"/>
          <w:sz w:val="20"/>
          <w:szCs w:val="20"/>
        </w:rPr>
        <w:t xml:space="preserve"> running regardless on direction</w:t>
      </w:r>
      <w:r w:rsidRPr="00CC7B1F">
        <w:rPr>
          <w:rFonts w:ascii="Verdana" w:hAnsi="Verdana"/>
          <w:sz w:val="20"/>
          <w:szCs w:val="20"/>
        </w:rPr>
        <w:t xml:space="preserve">. While the motor is running, the green light </w:t>
      </w:r>
      <w:r w:rsidR="00866796">
        <w:rPr>
          <w:rFonts w:ascii="Verdana" w:hAnsi="Verdana"/>
          <w:sz w:val="20"/>
          <w:szCs w:val="20"/>
        </w:rPr>
        <w:t>shall illuminate,</w:t>
      </w:r>
      <w:r w:rsidRPr="00CC7B1F">
        <w:rPr>
          <w:rFonts w:ascii="Verdana" w:hAnsi="Verdana"/>
          <w:sz w:val="20"/>
          <w:szCs w:val="20"/>
        </w:rPr>
        <w:t xml:space="preserve"> and the red light shall be off. If the motor is running forward, </w:t>
      </w:r>
      <w:r w:rsidR="00866796">
        <w:rPr>
          <w:rFonts w:ascii="Verdana" w:hAnsi="Verdana"/>
          <w:sz w:val="20"/>
          <w:szCs w:val="20"/>
        </w:rPr>
        <w:t>only the green light</w:t>
      </w:r>
      <w:r w:rsidRPr="00CC7B1F">
        <w:rPr>
          <w:rFonts w:ascii="Verdana" w:hAnsi="Verdana"/>
          <w:sz w:val="20"/>
          <w:szCs w:val="20"/>
        </w:rPr>
        <w:t xml:space="preserve"> shall </w:t>
      </w:r>
      <w:r w:rsidR="00F964CD">
        <w:rPr>
          <w:rFonts w:ascii="Verdana" w:hAnsi="Verdana"/>
          <w:sz w:val="20"/>
          <w:szCs w:val="20"/>
        </w:rPr>
        <w:t>i</w:t>
      </w:r>
      <w:r w:rsidRPr="00CC7B1F">
        <w:rPr>
          <w:rFonts w:ascii="Verdana" w:hAnsi="Verdana"/>
          <w:sz w:val="20"/>
          <w:szCs w:val="20"/>
        </w:rPr>
        <w:t xml:space="preserve">lluminate. If the motor is running in reverse, the </w:t>
      </w:r>
      <w:r w:rsidR="00866796">
        <w:rPr>
          <w:rFonts w:ascii="Verdana" w:hAnsi="Verdana"/>
          <w:sz w:val="20"/>
          <w:szCs w:val="20"/>
        </w:rPr>
        <w:t xml:space="preserve">green and </w:t>
      </w:r>
      <w:r w:rsidRPr="00CC7B1F">
        <w:rPr>
          <w:rFonts w:ascii="Verdana" w:hAnsi="Verdana"/>
          <w:sz w:val="20"/>
          <w:szCs w:val="20"/>
        </w:rPr>
        <w:t>blue light</w:t>
      </w:r>
      <w:r w:rsidR="00866796">
        <w:rPr>
          <w:rFonts w:ascii="Verdana" w:hAnsi="Verdana"/>
          <w:sz w:val="20"/>
          <w:szCs w:val="20"/>
        </w:rPr>
        <w:t>s</w:t>
      </w:r>
      <w:r w:rsidRPr="00CC7B1F">
        <w:rPr>
          <w:rFonts w:ascii="Verdana" w:hAnsi="Verdana"/>
          <w:sz w:val="20"/>
          <w:szCs w:val="20"/>
        </w:rPr>
        <w:t xml:space="preserve"> shall illuminate. When the motor is not running, the green </w:t>
      </w:r>
      <w:r w:rsidR="00866796">
        <w:rPr>
          <w:rFonts w:ascii="Verdana" w:hAnsi="Verdana"/>
          <w:sz w:val="20"/>
          <w:szCs w:val="20"/>
        </w:rPr>
        <w:t xml:space="preserve">and blue </w:t>
      </w:r>
      <w:r w:rsidRPr="00CC7B1F">
        <w:rPr>
          <w:rFonts w:ascii="Verdana" w:hAnsi="Verdana"/>
          <w:sz w:val="20"/>
          <w:szCs w:val="20"/>
        </w:rPr>
        <w:t>light</w:t>
      </w:r>
      <w:r w:rsidR="00866796">
        <w:rPr>
          <w:rFonts w:ascii="Verdana" w:hAnsi="Verdana"/>
          <w:sz w:val="20"/>
          <w:szCs w:val="20"/>
        </w:rPr>
        <w:t>s</w:t>
      </w:r>
      <w:r w:rsidRPr="00CC7B1F">
        <w:rPr>
          <w:rFonts w:ascii="Verdana" w:hAnsi="Verdana"/>
          <w:sz w:val="20"/>
          <w:szCs w:val="20"/>
        </w:rPr>
        <w:t xml:space="preserve"> shall be </w:t>
      </w:r>
      <w:r w:rsidR="00A8138E" w:rsidRPr="00CC7B1F">
        <w:rPr>
          <w:rFonts w:ascii="Verdana" w:hAnsi="Verdana"/>
          <w:sz w:val="20"/>
          <w:szCs w:val="20"/>
        </w:rPr>
        <w:t>off,</w:t>
      </w:r>
      <w:r w:rsidRPr="00CC7B1F">
        <w:rPr>
          <w:rFonts w:ascii="Verdana" w:hAnsi="Verdana"/>
          <w:sz w:val="20"/>
          <w:szCs w:val="20"/>
        </w:rPr>
        <w:t xml:space="preserve"> and the red light shall </w:t>
      </w:r>
      <w:r w:rsidR="00090058">
        <w:rPr>
          <w:rFonts w:ascii="Verdana" w:hAnsi="Verdana"/>
          <w:sz w:val="20"/>
          <w:szCs w:val="20"/>
        </w:rPr>
        <w:t>illuminate</w:t>
      </w:r>
      <w:r w:rsidRPr="00CC7B1F">
        <w:rPr>
          <w:rFonts w:ascii="Verdana" w:hAnsi="Verdana"/>
          <w:sz w:val="20"/>
          <w:szCs w:val="20"/>
        </w:rPr>
        <w:t xml:space="preserve">. </w:t>
      </w:r>
      <w:r w:rsidRPr="00CC7B1F">
        <w:rPr>
          <w:rFonts w:ascii="Verdana" w:hAnsi="Verdana"/>
          <w:sz w:val="20"/>
          <w:szCs w:val="20"/>
          <w:u w:val="single"/>
        </w:rPr>
        <w:t>HINT</w:t>
      </w:r>
      <w:r w:rsidRPr="00CC7B1F">
        <w:rPr>
          <w:rFonts w:ascii="Verdana" w:hAnsi="Verdana"/>
          <w:sz w:val="20"/>
          <w:szCs w:val="20"/>
        </w:rPr>
        <w:t xml:space="preserve">: </w:t>
      </w:r>
      <w:r w:rsidR="00A8138E">
        <w:rPr>
          <w:rFonts w:ascii="Verdana" w:hAnsi="Verdana"/>
          <w:sz w:val="20"/>
          <w:szCs w:val="20"/>
        </w:rPr>
        <w:t>The solution requires</w:t>
      </w:r>
      <w:r w:rsidRPr="00CC7B1F">
        <w:rPr>
          <w:rFonts w:ascii="Verdana" w:hAnsi="Verdana"/>
          <w:sz w:val="20"/>
          <w:szCs w:val="20"/>
        </w:rPr>
        <w:t xml:space="preserve"> three control relays.</w:t>
      </w:r>
      <w:r w:rsidR="00816E94" w:rsidRPr="00CC7B1F">
        <w:rPr>
          <w:rFonts w:ascii="Verdana" w:hAnsi="Verdana"/>
          <w:color w:val="000000" w:themeColor="text1"/>
          <w:sz w:val="20"/>
          <w:szCs w:val="20"/>
        </w:rPr>
        <w:t xml:space="preserve"> Use the space on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the opposite side of this page to design </w:t>
      </w:r>
      <w:r w:rsidR="00627614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circuit. Once complete, review </w:t>
      </w:r>
      <w:r w:rsidR="00627614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627614">
        <w:rPr>
          <w:rFonts w:ascii="Verdana" w:hAnsi="Verdana"/>
          <w:color w:val="000000" w:themeColor="text1"/>
          <w:sz w:val="20"/>
          <w:szCs w:val="20"/>
        </w:rPr>
        <w:t xml:space="preserve"> ensuring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to label all wires with the appropriate wire numbers. Have </w:t>
      </w:r>
      <w:r w:rsidR="00627614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627614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A8138E"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 w:rsidR="00A8138E">
        <w:rPr>
          <w:rFonts w:ascii="Verdana" w:hAnsi="Verdana"/>
          <w:i/>
          <w:color w:val="000000" w:themeColor="text1"/>
          <w:sz w:val="20"/>
          <w:szCs w:val="20"/>
        </w:rPr>
        <w:t>18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19DDAA11" w14:textId="500A66EA" w:rsidR="00B04FB1" w:rsidRPr="00627614" w:rsidRDefault="00B04FB1" w:rsidP="00A8138E">
      <w:pPr>
        <w:tabs>
          <w:tab w:val="left" w:pos="2026"/>
        </w:tabs>
        <w:spacing w:after="0"/>
        <w:ind w:left="360"/>
        <w:rPr>
          <w:rFonts w:ascii="Verdana" w:hAnsi="Verdana"/>
          <w:color w:val="000000" w:themeColor="text1"/>
          <w:sz w:val="20"/>
          <w:szCs w:val="20"/>
        </w:rPr>
      </w:pPr>
    </w:p>
    <w:p w14:paraId="290A49D6" w14:textId="77777777" w:rsidR="00D71C66" w:rsidRPr="00D71C66" w:rsidRDefault="00D71C66" w:rsidP="00A8138E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3EE4116B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5C24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6EB995D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676A9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71DD1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C3C272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6F4E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E5E2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CE80A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29ED3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7D53E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709B74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C965F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5913D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5ADC8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FCBBE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65BE85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EEC6B7B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7A8B6106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7D1781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FB7D5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E04456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4E74F3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8D7DAA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EC56C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4C9811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169E15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5F690D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2021F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EC4A720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4C43A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CC2D0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CE7DA1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A6133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3B4E83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3FE04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1C20F5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1C20F5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1C20F5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2364FE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2364FE">
        <w:trPr>
          <w:trHeight w:val="360"/>
        </w:trPr>
        <w:tc>
          <w:tcPr>
            <w:tcW w:w="504" w:type="dxa"/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2364FE">
        <w:trPr>
          <w:trHeight w:val="360"/>
        </w:trPr>
        <w:tc>
          <w:tcPr>
            <w:tcW w:w="504" w:type="dxa"/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2364FE">
        <w:trPr>
          <w:trHeight w:val="360"/>
        </w:trPr>
        <w:tc>
          <w:tcPr>
            <w:tcW w:w="504" w:type="dxa"/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0594D" w14:textId="77777777" w:rsidR="00705213" w:rsidRDefault="00705213" w:rsidP="005B3A86">
      <w:pPr>
        <w:spacing w:after="0" w:line="240" w:lineRule="auto"/>
      </w:pPr>
      <w:r>
        <w:separator/>
      </w:r>
    </w:p>
  </w:endnote>
  <w:endnote w:type="continuationSeparator" w:id="0">
    <w:p w14:paraId="227B5C26" w14:textId="77777777" w:rsidR="00705213" w:rsidRDefault="00705213" w:rsidP="005B3A86">
      <w:pPr>
        <w:spacing w:after="0" w:line="240" w:lineRule="auto"/>
      </w:pPr>
      <w:r>
        <w:continuationSeparator/>
      </w:r>
    </w:p>
  </w:endnote>
  <w:endnote w:type="continuationNotice" w:id="1">
    <w:p w14:paraId="79823B2C" w14:textId="77777777" w:rsidR="00705213" w:rsidRDefault="007052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6E454B9A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4656D902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42626439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003C162E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18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A8138E">
      <w:rPr>
        <w:rFonts w:ascii="BankGothic Lt BT" w:hAnsi="BankGothic Lt BT"/>
        <w:caps/>
        <w:sz w:val="16"/>
        <w:szCs w:val="18"/>
      </w:rPr>
      <w:t>18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E5436" w14:textId="77777777" w:rsidR="00705213" w:rsidRDefault="00705213" w:rsidP="005B3A86">
      <w:pPr>
        <w:spacing w:after="0" w:line="240" w:lineRule="auto"/>
      </w:pPr>
      <w:r>
        <w:separator/>
      </w:r>
    </w:p>
  </w:footnote>
  <w:footnote w:type="continuationSeparator" w:id="0">
    <w:p w14:paraId="4B245167" w14:textId="77777777" w:rsidR="00705213" w:rsidRDefault="00705213" w:rsidP="005B3A86">
      <w:pPr>
        <w:spacing w:after="0" w:line="240" w:lineRule="auto"/>
      </w:pPr>
      <w:r>
        <w:continuationSeparator/>
      </w:r>
    </w:p>
  </w:footnote>
  <w:footnote w:type="continuationNotice" w:id="1">
    <w:p w14:paraId="6733003F" w14:textId="77777777" w:rsidR="00705213" w:rsidRDefault="007052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1DE096CF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8138E">
      <w:rPr>
        <w:rFonts w:ascii="BankGothic Lt BT" w:hAnsi="BankGothic Lt BT"/>
        <w:caps/>
        <w:sz w:val="24"/>
        <w:szCs w:val="24"/>
      </w:rPr>
      <w:t>Fwd-Rev using Three Pushbuttons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50CABB86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8138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8138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794DECFF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8138E">
      <w:rPr>
        <w:rFonts w:ascii="BankGothic Lt BT" w:hAnsi="BankGothic Lt BT"/>
        <w:caps/>
        <w:sz w:val="24"/>
        <w:szCs w:val="24"/>
      </w:rPr>
      <w:t>Fwd-Rev using Three Pushbuttons for 1P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684F6EF7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8138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8138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228DF45E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8138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7F51F354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A8138E">
      <w:rPr>
        <w:rFonts w:ascii="BankGothic Lt BT" w:hAnsi="BankGothic Lt BT"/>
        <w:caps/>
        <w:sz w:val="24"/>
        <w:szCs w:val="24"/>
      </w:rPr>
      <w:t>Fwd-Rev using Three Pushbuttons for 1P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3B234F4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8138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8138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63CE9"/>
    <w:rsid w:val="00074728"/>
    <w:rsid w:val="00076532"/>
    <w:rsid w:val="00076FDF"/>
    <w:rsid w:val="00081C33"/>
    <w:rsid w:val="00090058"/>
    <w:rsid w:val="00090B4A"/>
    <w:rsid w:val="00093739"/>
    <w:rsid w:val="0009450E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262A"/>
    <w:rsid w:val="00154F4A"/>
    <w:rsid w:val="001727B4"/>
    <w:rsid w:val="00195323"/>
    <w:rsid w:val="00195385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6901"/>
    <w:rsid w:val="00307505"/>
    <w:rsid w:val="00325520"/>
    <w:rsid w:val="00326479"/>
    <w:rsid w:val="00327B2F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52060"/>
    <w:rsid w:val="00561F05"/>
    <w:rsid w:val="0056211D"/>
    <w:rsid w:val="00585D29"/>
    <w:rsid w:val="005908F9"/>
    <w:rsid w:val="005915F6"/>
    <w:rsid w:val="005B3A86"/>
    <w:rsid w:val="005C1B67"/>
    <w:rsid w:val="005C5AB9"/>
    <w:rsid w:val="005F2C47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61207"/>
    <w:rsid w:val="00662E44"/>
    <w:rsid w:val="006720A7"/>
    <w:rsid w:val="00672291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F0CE7"/>
    <w:rsid w:val="006F19A5"/>
    <w:rsid w:val="006F7F1A"/>
    <w:rsid w:val="00701B33"/>
    <w:rsid w:val="00705213"/>
    <w:rsid w:val="007065B2"/>
    <w:rsid w:val="007140C7"/>
    <w:rsid w:val="00723673"/>
    <w:rsid w:val="0074594A"/>
    <w:rsid w:val="0075695D"/>
    <w:rsid w:val="00767B9F"/>
    <w:rsid w:val="00771D18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8138E"/>
    <w:rsid w:val="00A90D05"/>
    <w:rsid w:val="00AC4F5A"/>
    <w:rsid w:val="00AC664F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44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2018-09-19T21:40:00Z</cp:lastPrinted>
  <dcterms:created xsi:type="dcterms:W3CDTF">2018-09-19T20:56:00Z</dcterms:created>
  <dcterms:modified xsi:type="dcterms:W3CDTF">2018-09-19T21:41:00Z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Fwd-Rev using Three Pushbuttons for 1P Motor</vt:lpwstr>
  </property>
  <property fmtid="{D5CDD505-2E9C-101B-9397-08002B2CF9AE}" pid="4" name="DocNum">
    <vt:i4>18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