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769C2F00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1135BB">
        <w:rPr>
          <w:rFonts w:ascii="Verdana" w:hAnsi="Verdana"/>
          <w:b/>
          <w:sz w:val="24"/>
          <w:szCs w:val="24"/>
        </w:rPr>
        <w:t>AC Measurement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135BB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135BB">
        <w:rPr>
          <w:rFonts w:ascii="Verdana" w:hAnsi="Verdana"/>
          <w:sz w:val="20"/>
          <w:szCs w:val="20"/>
        </w:rPr>
        <w:t>24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35078CD4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135BB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135BB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1135BB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A813697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B73B23">
        <w:rPr>
          <w:rFonts w:ascii="Verdana" w:hAnsi="Verdana"/>
          <w:sz w:val="20"/>
          <w:szCs w:val="20"/>
        </w:rPr>
        <w:t>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B73B23" w:rsidRPr="00B73B23">
        <w:rPr>
          <w:rFonts w:ascii="Verdana" w:hAnsi="Verdana"/>
          <w:sz w:val="20"/>
          <w:szCs w:val="20"/>
        </w:rPr>
        <w:t>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AA1AE0" w:rsidRDefault="00E013AA" w:rsidP="004328DF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Objectives</w:t>
      </w:r>
    </w:p>
    <w:p w14:paraId="78E94A60" w14:textId="7E0A18AA" w:rsidR="00241DCB" w:rsidRPr="00AA1AE0" w:rsidRDefault="00241DCB" w:rsidP="00241DC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F54931">
        <w:rPr>
          <w:rFonts w:ascii="Verdana" w:hAnsi="Verdana"/>
          <w:sz w:val="20"/>
          <w:szCs w:val="20"/>
        </w:rPr>
        <w:t>determine</w:t>
      </w:r>
      <w:r w:rsidR="00816BC7">
        <w:rPr>
          <w:rFonts w:ascii="Verdana" w:hAnsi="Verdana"/>
          <w:sz w:val="20"/>
          <w:szCs w:val="20"/>
        </w:rPr>
        <w:t xml:space="preserve"> the </w:t>
      </w:r>
      <w:r w:rsidR="001135BB">
        <w:rPr>
          <w:rFonts w:ascii="Verdana" w:hAnsi="Verdana"/>
          <w:sz w:val="20"/>
          <w:szCs w:val="20"/>
        </w:rPr>
        <w:t>types of measurement associated with an AC source</w:t>
      </w:r>
      <w:r w:rsidRPr="00AA1AE0">
        <w:rPr>
          <w:rFonts w:ascii="Verdana" w:hAnsi="Verdana"/>
          <w:sz w:val="20"/>
          <w:szCs w:val="20"/>
        </w:rPr>
        <w:t>.</w:t>
      </w:r>
    </w:p>
    <w:p w14:paraId="4FD14F65" w14:textId="012918F9" w:rsidR="00106D14" w:rsidRPr="00AA1AE0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1135BB">
        <w:rPr>
          <w:rFonts w:ascii="Verdana" w:hAnsi="Verdana"/>
          <w:sz w:val="20"/>
          <w:szCs w:val="20"/>
        </w:rPr>
        <w:t>calculate various AC quantities base on the given information</w:t>
      </w:r>
      <w:r w:rsidR="00911D6A" w:rsidRPr="00AA1AE0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AA1AE0" w:rsidRDefault="009219E3" w:rsidP="007C2507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Assessment</w:t>
      </w:r>
    </w:p>
    <w:p w14:paraId="77B6D485" w14:textId="3FDB7ADD" w:rsidR="009219E3" w:rsidRPr="00AA1AE0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AA1AE0">
        <w:rPr>
          <w:rFonts w:ascii="Verdana" w:hAnsi="Verdana"/>
          <w:sz w:val="20"/>
          <w:szCs w:val="20"/>
        </w:rPr>
        <w:fldChar w:fldCharType="begin"/>
      </w:r>
      <w:r w:rsidR="00B52137" w:rsidRPr="00AA1AE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AA1AE0">
        <w:rPr>
          <w:rFonts w:ascii="Verdana" w:hAnsi="Verdana"/>
          <w:sz w:val="20"/>
          <w:szCs w:val="20"/>
        </w:rPr>
        <w:fldChar w:fldCharType="separate"/>
      </w:r>
      <w:r w:rsidR="001135BB">
        <w:rPr>
          <w:rFonts w:ascii="Verdana" w:hAnsi="Verdana"/>
          <w:sz w:val="20"/>
          <w:szCs w:val="20"/>
        </w:rPr>
        <w:t>Worksheet</w:t>
      </w:r>
      <w:r w:rsidR="00B52137" w:rsidRPr="00AA1AE0">
        <w:rPr>
          <w:rFonts w:ascii="Verdana" w:hAnsi="Verdana"/>
          <w:sz w:val="20"/>
          <w:szCs w:val="20"/>
        </w:rPr>
        <w:fldChar w:fldCharType="end"/>
      </w:r>
      <w:r w:rsidRPr="00AA1AE0">
        <w:rPr>
          <w:rFonts w:ascii="Verdana" w:hAnsi="Verdana"/>
          <w:sz w:val="20"/>
          <w:szCs w:val="20"/>
        </w:rPr>
        <w:t xml:space="preserve">. Grading shall be based on </w:t>
      </w:r>
      <w:r w:rsidR="00A42A96" w:rsidRPr="00AA1AE0">
        <w:rPr>
          <w:rFonts w:ascii="Verdana" w:hAnsi="Verdana"/>
          <w:sz w:val="20"/>
          <w:szCs w:val="20"/>
        </w:rPr>
        <w:t>an answer key</w:t>
      </w:r>
      <w:r w:rsidRPr="00AA1AE0">
        <w:rPr>
          <w:rFonts w:ascii="Verdana" w:hAnsi="Verdana"/>
          <w:sz w:val="20"/>
          <w:szCs w:val="20"/>
        </w:rPr>
        <w:t>.</w:t>
      </w:r>
    </w:p>
    <w:p w14:paraId="50C2608C" w14:textId="164F0768" w:rsidR="00DA1176" w:rsidRDefault="00DA1176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Theory</w:t>
      </w:r>
    </w:p>
    <w:p w14:paraId="70DBCCD6" w14:textId="46B40BD6" w:rsidR="00D61980" w:rsidRPr="00D61980" w:rsidRDefault="001135BB" w:rsidP="006E611E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AC sine wave can be measure</w:t>
      </w:r>
      <w:r w:rsidR="004002B9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 xml:space="preserve"> in three basic methods</w:t>
      </w:r>
      <w:r w:rsidR="006E611E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A forth method shall be discussed as well. An AC sine wave that represents the voltage has three basic measurements; peak voltage (E</w:t>
      </w:r>
      <w:r w:rsidRPr="001135BB">
        <w:rPr>
          <w:rFonts w:ascii="Verdana" w:hAnsi="Verdana"/>
          <w:sz w:val="20"/>
          <w:szCs w:val="20"/>
          <w:vertAlign w:val="subscript"/>
        </w:rPr>
        <w:t>P</w:t>
      </w:r>
      <w:r>
        <w:rPr>
          <w:rFonts w:ascii="Verdana" w:hAnsi="Verdana"/>
          <w:sz w:val="20"/>
          <w:szCs w:val="20"/>
        </w:rPr>
        <w:t>), peak to peak voltage (E</w:t>
      </w:r>
      <w:r w:rsidRPr="001135BB">
        <w:rPr>
          <w:rFonts w:ascii="Verdana" w:hAnsi="Verdana"/>
          <w:sz w:val="20"/>
          <w:szCs w:val="20"/>
          <w:vertAlign w:val="subscript"/>
        </w:rPr>
        <w:t>PP</w:t>
      </w:r>
      <w:r>
        <w:rPr>
          <w:rFonts w:ascii="Verdana" w:hAnsi="Verdana"/>
          <w:sz w:val="20"/>
          <w:szCs w:val="20"/>
        </w:rPr>
        <w:t xml:space="preserve">), and root-mean-square </w:t>
      </w:r>
      <w:r w:rsidR="004002B9">
        <w:rPr>
          <w:rFonts w:ascii="Verdana" w:hAnsi="Verdana"/>
          <w:sz w:val="20"/>
          <w:szCs w:val="20"/>
        </w:rPr>
        <w:t xml:space="preserve">voltage </w:t>
      </w:r>
      <w:r>
        <w:rPr>
          <w:rFonts w:ascii="Verdana" w:hAnsi="Verdana"/>
          <w:sz w:val="20"/>
          <w:szCs w:val="20"/>
        </w:rPr>
        <w:t>(E</w:t>
      </w:r>
      <w:r w:rsidRPr="001135BB">
        <w:rPr>
          <w:rFonts w:ascii="Verdana" w:hAnsi="Verdana"/>
          <w:sz w:val="20"/>
          <w:szCs w:val="20"/>
          <w:vertAlign w:val="subscript"/>
        </w:rPr>
        <w:t>RMS</w:t>
      </w:r>
      <w:r>
        <w:rPr>
          <w:rFonts w:ascii="Verdana" w:hAnsi="Verdana"/>
          <w:sz w:val="20"/>
          <w:szCs w:val="20"/>
        </w:rPr>
        <w:t xml:space="preserve">). Below is a graphic </w:t>
      </w:r>
      <w:r w:rsidR="004002B9">
        <w:rPr>
          <w:rFonts w:ascii="Verdana" w:hAnsi="Verdana"/>
          <w:sz w:val="20"/>
          <w:szCs w:val="20"/>
        </w:rPr>
        <w:t>displaying</w:t>
      </w:r>
      <w:r>
        <w:rPr>
          <w:rFonts w:ascii="Verdana" w:hAnsi="Verdana"/>
          <w:sz w:val="20"/>
          <w:szCs w:val="20"/>
        </w:rPr>
        <w:t xml:space="preserve"> each.</w:t>
      </w:r>
    </w:p>
    <w:p w14:paraId="428CA316" w14:textId="2AA0427F" w:rsidR="00F54931" w:rsidRPr="00AA1AE0" w:rsidRDefault="00473799" w:rsidP="00317823">
      <w:pPr>
        <w:tabs>
          <w:tab w:val="left" w:pos="2026"/>
        </w:tabs>
        <w:spacing w:after="0"/>
        <w:ind w:left="360"/>
        <w:jc w:val="center"/>
        <w:rPr>
          <w:rFonts w:ascii="Verdana" w:hAnsi="Verdan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7C822DA" wp14:editId="12D33204">
                <wp:simplePos x="0" y="0"/>
                <wp:positionH relativeFrom="column">
                  <wp:posOffset>2970706</wp:posOffset>
                </wp:positionH>
                <wp:positionV relativeFrom="paragraph">
                  <wp:posOffset>215782</wp:posOffset>
                </wp:positionV>
                <wp:extent cx="452120" cy="318135"/>
                <wp:effectExtent l="0" t="19050" r="424180" b="24765"/>
                <wp:wrapNone/>
                <wp:docPr id="15" name="Speech Bubble: Rectangle with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318135"/>
                        </a:xfrm>
                        <a:prstGeom prst="wedgeRoundRectCallout">
                          <a:avLst>
                            <a:gd name="adj1" fmla="val 132016"/>
                            <a:gd name="adj2" fmla="val -16661"/>
                            <a:gd name="adj3" fmla="val 16667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7E4E7" w14:textId="68E68009" w:rsidR="00E97EB6" w:rsidRPr="004002B9" w:rsidRDefault="00E97EB6" w:rsidP="004002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90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C822D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15" o:spid="_x0000_s1026" type="#_x0000_t62" style="position:absolute;left:0;text-align:left;margin-left:233.9pt;margin-top:17pt;width:35.6pt;height:25.0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" adj="39315,7201" fillcolor="#fff2cc [663]" strokecolor="#1f4d78 [1604]" strokeweight="1pt">
                <v:textbox>
                  <w:txbxContent>
                    <w:p w14:paraId="16B7E4E7" w14:textId="68E68009" w:rsidR="00E97EB6" w:rsidRPr="004002B9" w:rsidRDefault="00E97EB6" w:rsidP="004002B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90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B03756" wp14:editId="20A2784F">
                <wp:simplePos x="0" y="0"/>
                <wp:positionH relativeFrom="column">
                  <wp:posOffset>5645855</wp:posOffset>
                </wp:positionH>
                <wp:positionV relativeFrom="paragraph">
                  <wp:posOffset>848995</wp:posOffset>
                </wp:positionV>
                <wp:extent cx="500380" cy="318135"/>
                <wp:effectExtent l="0" t="0" r="147320" b="120015"/>
                <wp:wrapNone/>
                <wp:docPr id="13" name="Speech Bubble: Rectangle with Corners Round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18135"/>
                        </a:xfrm>
                        <a:prstGeom prst="wedgeRoundRectCallout">
                          <a:avLst>
                            <a:gd name="adj1" fmla="val 68913"/>
                            <a:gd name="adj2" fmla="val 70287"/>
                            <a:gd name="adj3" fmla="val 16667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5B92A" w14:textId="3E9E402D" w:rsidR="00E97EB6" w:rsidRPr="004002B9" w:rsidRDefault="00E97EB6" w:rsidP="004002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360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B03756" id="Speech Bubble: Rectangle with Corners Rounded 13" o:spid="_x0000_s1027" type="#_x0000_t62" style="position:absolute;left:0;text-align:left;margin-left:444.55pt;margin-top:66.85pt;width:39.4pt;height:25.0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" adj="25685,25982" fillcolor="#fff2cc [663]" strokecolor="#1f4d78 [1604]" strokeweight="1pt">
                <v:textbox>
                  <w:txbxContent>
                    <w:p w14:paraId="4055B92A" w14:textId="3E9E402D" w:rsidR="00E97EB6" w:rsidRPr="004002B9" w:rsidRDefault="00E97EB6" w:rsidP="004002B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360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2029E2CC" wp14:editId="7C551A35">
                <wp:simplePos x="0" y="0"/>
                <wp:positionH relativeFrom="column">
                  <wp:posOffset>4787900</wp:posOffset>
                </wp:positionH>
                <wp:positionV relativeFrom="paragraph">
                  <wp:posOffset>883990</wp:posOffset>
                </wp:positionV>
                <wp:extent cx="500380" cy="318135"/>
                <wp:effectExtent l="171450" t="0" r="13970" b="100965"/>
                <wp:wrapNone/>
                <wp:docPr id="11" name="Speech Bubble: Rectangle with Corners Round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18135"/>
                        </a:xfrm>
                        <a:prstGeom prst="wedgeRoundRectCallout">
                          <a:avLst>
                            <a:gd name="adj1" fmla="val -74499"/>
                            <a:gd name="adj2" fmla="val 60188"/>
                            <a:gd name="adj3" fmla="val 16667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7902F" w14:textId="3748027C" w:rsidR="00E97EB6" w:rsidRPr="004002B9" w:rsidRDefault="00E97EB6" w:rsidP="004002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180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29E2CC" id="Speech Bubble: Rectangle with Corners Rounded 11" o:spid="_x0000_s1028" type="#_x0000_t62" style="position:absolute;left:0;text-align:left;margin-left:377pt;margin-top:69.6pt;width:39.4pt;height:25.05pt;z-index:251614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" adj="-5292,23801" fillcolor="#fff2cc [663]" strokecolor="#1f4d78 [1604]" strokeweight="1pt">
                <v:textbox>
                  <w:txbxContent>
                    <w:p w14:paraId="4417902F" w14:textId="3748027C" w:rsidR="00E97EB6" w:rsidRPr="004002B9" w:rsidRDefault="00E97EB6" w:rsidP="004002B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180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0C5F809" wp14:editId="3F2802FC">
                <wp:simplePos x="0" y="0"/>
                <wp:positionH relativeFrom="column">
                  <wp:posOffset>4415155</wp:posOffset>
                </wp:positionH>
                <wp:positionV relativeFrom="paragraph">
                  <wp:posOffset>1824425</wp:posOffset>
                </wp:positionV>
                <wp:extent cx="500380" cy="318135"/>
                <wp:effectExtent l="0" t="0" r="547370" b="62865"/>
                <wp:wrapNone/>
                <wp:docPr id="1" name="Speech Bubble: Rectangle with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18135"/>
                        </a:xfrm>
                        <a:prstGeom prst="wedgeRoundRectCallout">
                          <a:avLst>
                            <a:gd name="adj1" fmla="val 148479"/>
                            <a:gd name="adj2" fmla="val 55159"/>
                            <a:gd name="adj3" fmla="val 16667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E377C" w14:textId="5521E5DC" w:rsidR="00ED0A04" w:rsidRPr="004002B9" w:rsidRDefault="00ED0A04" w:rsidP="00ED0A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27</w:t>
                            </w: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C5F809" id="Speech Bubble: Rectangle with Corners Rounded 1" o:spid="_x0000_s1029" type="#_x0000_t62" style="position:absolute;left:0;text-align:left;margin-left:347.65pt;margin-top:143.65pt;width:39.4pt;height:25.05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" adj="42871,22714" fillcolor="#fff2cc [663]" strokecolor="#1f4d78 [1604]" strokeweight="1pt">
                <v:textbox>
                  <w:txbxContent>
                    <w:p w14:paraId="448E377C" w14:textId="5521E5DC" w:rsidR="00ED0A04" w:rsidRPr="004002B9" w:rsidRDefault="00ED0A04" w:rsidP="00ED0A0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27</w:t>
                      </w:r>
                      <w:r>
                        <w:rPr>
                          <w:color w:val="000000" w:themeColor="text1"/>
                        </w:rPr>
                        <w:t>0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281BCF0A" wp14:editId="3832E17B">
                <wp:simplePos x="0" y="0"/>
                <wp:positionH relativeFrom="column">
                  <wp:posOffset>2735580</wp:posOffset>
                </wp:positionH>
                <wp:positionV relativeFrom="paragraph">
                  <wp:posOffset>1478985</wp:posOffset>
                </wp:positionV>
                <wp:extent cx="394970" cy="318135"/>
                <wp:effectExtent l="0" t="247650" r="24130" b="24765"/>
                <wp:wrapNone/>
                <wp:docPr id="7" name="Speech Bubble: Rectangle with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18135"/>
                        </a:xfrm>
                        <a:prstGeom prst="wedgeRoundRectCallout">
                          <a:avLst>
                            <a:gd name="adj1" fmla="val 24996"/>
                            <a:gd name="adj2" fmla="val -116247"/>
                            <a:gd name="adj3" fmla="val 16667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D0BA2" w14:textId="1AC6CB64" w:rsidR="00E97EB6" w:rsidRPr="004002B9" w:rsidRDefault="00E97EB6" w:rsidP="004002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002B9">
                              <w:rPr>
                                <w:color w:val="000000" w:themeColor="text1"/>
                              </w:rPr>
                              <w:t>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1BCF0A" id="Speech Bubble: Rectangle with Corners Rounded 7" o:spid="_x0000_s1030" type="#_x0000_t62" style="position:absolute;left:0;text-align:left;margin-left:215.4pt;margin-top:116.45pt;width:31.1pt;height:25.05pt;z-index:251537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" adj="16199,-14309" fillcolor="#fff2cc [663]" strokecolor="#1f4d78 [1604]" strokeweight="1pt">
                <v:textbox>
                  <w:txbxContent>
                    <w:p w14:paraId="40ED0BA2" w14:textId="1AC6CB64" w:rsidR="00E97EB6" w:rsidRPr="004002B9" w:rsidRDefault="00E97EB6" w:rsidP="004002B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002B9">
                        <w:rPr>
                          <w:color w:val="000000" w:themeColor="text1"/>
                        </w:rPr>
                        <w:t>0V</w:t>
                      </w:r>
                    </w:p>
                  </w:txbxContent>
                </v:textbox>
              </v:shape>
            </w:pict>
          </mc:Fallback>
        </mc:AlternateContent>
      </w:r>
      <w:r w:rsidR="001117A0" w:rsidRPr="001117A0">
        <w:drawing>
          <wp:inline distT="0" distB="0" distL="0" distR="0" wp14:anchorId="6A64B44F" wp14:editId="4872A98B">
            <wp:extent cx="6400800" cy="25307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53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E4F66" w14:textId="77777777" w:rsidR="000C052D" w:rsidRDefault="000C052D" w:rsidP="009762D3">
      <w:pPr>
        <w:tabs>
          <w:tab w:val="left" w:pos="2026"/>
        </w:tabs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585D29">
        <w:rPr>
          <w:rFonts w:ascii="Verdana" w:hAnsi="Verdana"/>
          <w:sz w:val="20"/>
          <w:szCs w:val="20"/>
          <w:vertAlign w:val="subscript"/>
        </w:rPr>
        <w:t>P</w:t>
      </w:r>
      <w:r>
        <w:rPr>
          <w:rFonts w:ascii="Verdana" w:hAnsi="Verdana"/>
          <w:sz w:val="20"/>
          <w:szCs w:val="20"/>
        </w:rPr>
        <w:t xml:space="preserve"> – From x axis to maximum (peak) amplitude.</w:t>
      </w:r>
    </w:p>
    <w:p w14:paraId="56F8B2C0" w14:textId="77777777" w:rsidR="000C052D" w:rsidRDefault="000C052D" w:rsidP="009762D3">
      <w:pPr>
        <w:tabs>
          <w:tab w:val="left" w:pos="2026"/>
        </w:tabs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585D29">
        <w:rPr>
          <w:rFonts w:ascii="Verdana" w:hAnsi="Verdana"/>
          <w:sz w:val="20"/>
          <w:szCs w:val="20"/>
          <w:vertAlign w:val="subscript"/>
        </w:rPr>
        <w:t>PP</w:t>
      </w:r>
      <w:r>
        <w:rPr>
          <w:rFonts w:ascii="Verdana" w:hAnsi="Verdana"/>
          <w:sz w:val="20"/>
          <w:szCs w:val="20"/>
        </w:rPr>
        <w:t xml:space="preserve"> – From maximum (peak) amplitude to minimum (-peak) amplitude</w:t>
      </w:r>
    </w:p>
    <w:p w14:paraId="1DEE6085" w14:textId="77777777" w:rsidR="000C052D" w:rsidRDefault="000C052D" w:rsidP="009762D3">
      <w:pPr>
        <w:tabs>
          <w:tab w:val="left" w:pos="2026"/>
        </w:tabs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585D29">
        <w:rPr>
          <w:rFonts w:ascii="Verdana" w:hAnsi="Verdana"/>
          <w:sz w:val="20"/>
          <w:szCs w:val="20"/>
          <w:vertAlign w:val="subscript"/>
        </w:rPr>
        <w:t>RMS</w:t>
      </w:r>
      <w:r>
        <w:rPr>
          <w:rFonts w:ascii="Verdana" w:hAnsi="Verdana"/>
          <w:sz w:val="20"/>
          <w:szCs w:val="20"/>
        </w:rPr>
        <w:t xml:space="preserve"> – Root, Mean, Square of waveform</w:t>
      </w:r>
    </w:p>
    <w:tbl>
      <w:tblPr>
        <w:tblStyle w:val="TableGrid"/>
        <w:tblW w:w="0" w:type="auto"/>
        <w:tblInd w:w="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0C052D" w14:paraId="3EB06B0A" w14:textId="77777777" w:rsidTr="00E97EB6">
        <w:tc>
          <w:tcPr>
            <w:tcW w:w="1800" w:type="dxa"/>
            <w:vAlign w:val="center"/>
          </w:tcPr>
          <w:p w14:paraId="5CF98FF4" w14:textId="77777777" w:rsidR="000C052D" w:rsidRDefault="00B73B23" w:rsidP="00E97EB6">
            <w:pPr>
              <w:tabs>
                <w:tab w:val="left" w:pos="2026"/>
              </w:tabs>
              <w:spacing w:before="60" w:after="6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RMS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800" w:type="dxa"/>
            <w:vAlign w:val="center"/>
          </w:tcPr>
          <w:p w14:paraId="6D1461F9" w14:textId="67EF2230" w:rsidR="000C052D" w:rsidRDefault="00ED0A04" w:rsidP="00E97EB6">
            <w:pPr>
              <w:tabs>
                <w:tab w:val="left" w:pos="2026"/>
              </w:tabs>
              <w:spacing w:before="60" w:after="6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RMS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x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1800" w:type="dxa"/>
            <w:vAlign w:val="center"/>
          </w:tcPr>
          <w:p w14:paraId="41FF8199" w14:textId="0F266BDF" w:rsidR="000C052D" w:rsidRDefault="00ED0A04" w:rsidP="00E97EB6">
            <w:pPr>
              <w:tabs>
                <w:tab w:val="left" w:pos="2026"/>
              </w:tabs>
              <w:spacing w:before="60" w:after="6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00" w:type="dxa"/>
            <w:vAlign w:val="center"/>
          </w:tcPr>
          <w:p w14:paraId="021B930B" w14:textId="4EA1EFFD" w:rsidR="000C052D" w:rsidRPr="00094B73" w:rsidRDefault="00ED0A04" w:rsidP="00E97EB6">
            <w:pPr>
              <w:tabs>
                <w:tab w:val="left" w:pos="2026"/>
              </w:tabs>
              <w:spacing w:before="60" w:after="60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x 2</m:t>
                </m:r>
              </m:oMath>
            </m:oMathPara>
          </w:p>
        </w:tc>
        <w:tc>
          <w:tcPr>
            <w:tcW w:w="1800" w:type="dxa"/>
          </w:tcPr>
          <w:p w14:paraId="76E4B2E8" w14:textId="4AEFB95C" w:rsidR="000C052D" w:rsidRDefault="00ED0A04" w:rsidP="00E97EB6">
            <w:pPr>
              <w:tabs>
                <w:tab w:val="left" w:pos="2026"/>
              </w:tabs>
              <w:spacing w:before="60" w:after="60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Hz=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cycles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time</m:t>
                    </m:r>
                  </m:den>
                </m:f>
              </m:oMath>
            </m:oMathPara>
          </w:p>
        </w:tc>
      </w:tr>
    </w:tbl>
    <w:p w14:paraId="46F7BB01" w14:textId="2AD7E878" w:rsidR="00857D22" w:rsidRDefault="00765DC8" w:rsidP="00D61980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Because the cycles of voltage correspond to the rotation of a generator, a cycle is expressed as 360˚. </w:t>
      </w:r>
      <w:r w:rsidR="000C052D">
        <w:rPr>
          <w:rFonts w:ascii="Verdana" w:hAnsi="Verdana"/>
          <w:sz w:val="20"/>
          <w:szCs w:val="20"/>
        </w:rPr>
        <w:t xml:space="preserve">A fourth method </w:t>
      </w:r>
      <w:r w:rsidR="00750F82">
        <w:rPr>
          <w:rFonts w:ascii="Verdana" w:hAnsi="Verdana"/>
          <w:sz w:val="20"/>
          <w:szCs w:val="20"/>
        </w:rPr>
        <w:t>is a calculation that produces the instantaneous voltage at a specific location</w:t>
      </w:r>
      <w:r>
        <w:rPr>
          <w:rFonts w:ascii="Verdana" w:hAnsi="Verdana"/>
          <w:sz w:val="20"/>
          <w:szCs w:val="20"/>
        </w:rPr>
        <w:t xml:space="preserve"> on the sine wave</w:t>
      </w:r>
      <w:r w:rsidR="00133C30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The point at which the voltage is read is denoted in degrees. Below is the formula to calculate the instantaneous voltage at a given degree.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2"/>
        <w:gridCol w:w="2416"/>
        <w:gridCol w:w="2406"/>
        <w:gridCol w:w="2456"/>
      </w:tblGrid>
      <w:tr w:rsidR="00317823" w14:paraId="304A76BE" w14:textId="77777777" w:rsidTr="00317823">
        <w:tc>
          <w:tcPr>
            <w:tcW w:w="2517" w:type="dxa"/>
            <w:vAlign w:val="center"/>
          </w:tcPr>
          <w:p w14:paraId="590A6BA2" w14:textId="724A2E72" w:rsidR="009A4938" w:rsidRDefault="00B73B23" w:rsidP="009A4938">
            <w:pPr>
              <w:tabs>
                <w:tab w:val="left" w:pos="2026"/>
              </w:tabs>
              <w:spacing w:before="120" w:after="120"/>
              <w:rPr>
                <w:rFonts w:ascii="Verdana" w:eastAsiaTheme="minorEastAsi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x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2517" w:type="dxa"/>
            <w:vAlign w:val="center"/>
          </w:tcPr>
          <w:p w14:paraId="7FD00754" w14:textId="48464E40" w:rsidR="009A4938" w:rsidRDefault="00B73B23" w:rsidP="009A4938">
            <w:pPr>
              <w:tabs>
                <w:tab w:val="left" w:pos="2026"/>
              </w:tabs>
              <w:spacing w:before="120" w:after="120"/>
              <w:rPr>
                <w:rFonts w:ascii="Verdana" w:eastAsiaTheme="minorEastAsi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2518" w:type="dxa"/>
            <w:vAlign w:val="center"/>
          </w:tcPr>
          <w:p w14:paraId="6AB62DC7" w14:textId="2E051DA5" w:rsidR="009A4938" w:rsidRDefault="00B73B23" w:rsidP="009A4938">
            <w:pPr>
              <w:tabs>
                <w:tab w:val="left" w:pos="2026"/>
              </w:tabs>
              <w:spacing w:before="120" w:after="120"/>
              <w:rPr>
                <w:rFonts w:ascii="Verdana" w:eastAsiaTheme="minorEastAsia" w:hAnsi="Verdana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518" w:type="dxa"/>
            <w:vAlign w:val="center"/>
          </w:tcPr>
          <w:p w14:paraId="6A072CB1" w14:textId="409AB11E" w:rsidR="009A4938" w:rsidRDefault="00B73B23" w:rsidP="009A4938">
            <w:pPr>
              <w:tabs>
                <w:tab w:val="left" w:pos="2026"/>
              </w:tabs>
              <w:spacing w:before="120" w:after="120"/>
              <w:rPr>
                <w:rFonts w:ascii="Verdana" w:eastAsiaTheme="minorEastAsia" w:hAnsi="Verdana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θ=sin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</w:tr>
    </w:tbl>
    <w:p w14:paraId="399F6597" w14:textId="56CBD61E" w:rsidR="00765DC8" w:rsidRDefault="00765DC8" w:rsidP="00317823">
      <w:pPr>
        <w:tabs>
          <w:tab w:val="left" w:pos="2026"/>
        </w:tabs>
        <w:spacing w:after="0"/>
        <w:ind w:left="360"/>
        <w:rPr>
          <w:rFonts w:ascii="Verdana" w:eastAsiaTheme="minorEastAsia" w:hAnsi="Verdana"/>
          <w:sz w:val="20"/>
          <w:szCs w:val="20"/>
        </w:rPr>
      </w:pPr>
      <w:r>
        <w:rPr>
          <w:rFonts w:ascii="Verdana" w:eastAsiaTheme="minorEastAsia" w:hAnsi="Verdana"/>
          <w:sz w:val="20"/>
          <w:szCs w:val="20"/>
        </w:rPr>
        <w:t>Where;</w:t>
      </w:r>
    </w:p>
    <w:p w14:paraId="53823875" w14:textId="3D2F78BD" w:rsidR="009762D3" w:rsidRDefault="009762D3" w:rsidP="009762D3">
      <w:pPr>
        <w:tabs>
          <w:tab w:val="left" w:pos="2026"/>
        </w:tabs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>
        <w:rPr>
          <w:rFonts w:ascii="Verdana" w:hAnsi="Verdana"/>
          <w:sz w:val="20"/>
          <w:szCs w:val="20"/>
          <w:vertAlign w:val="subscript"/>
        </w:rPr>
        <w:t>I</w:t>
      </w:r>
      <w:r>
        <w:rPr>
          <w:rFonts w:ascii="Verdana" w:hAnsi="Verdana"/>
          <w:sz w:val="20"/>
          <w:szCs w:val="20"/>
        </w:rPr>
        <w:t xml:space="preserve"> – Instantaneous voltage @ θ˚.</w:t>
      </w:r>
    </w:p>
    <w:p w14:paraId="097FA44C" w14:textId="05F1ECFE" w:rsidR="009762D3" w:rsidRDefault="009762D3" w:rsidP="009762D3">
      <w:pPr>
        <w:tabs>
          <w:tab w:val="left" w:pos="2026"/>
        </w:tabs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585D29">
        <w:rPr>
          <w:rFonts w:ascii="Verdana" w:hAnsi="Verdana"/>
          <w:sz w:val="20"/>
          <w:szCs w:val="20"/>
          <w:vertAlign w:val="subscript"/>
        </w:rPr>
        <w:t>P</w:t>
      </w:r>
      <w:r>
        <w:rPr>
          <w:rFonts w:ascii="Verdana" w:hAnsi="Verdana"/>
          <w:sz w:val="20"/>
          <w:szCs w:val="20"/>
        </w:rPr>
        <w:t xml:space="preserve"> – From x axis to maximum (peak) amplitude.</w:t>
      </w:r>
    </w:p>
    <w:p w14:paraId="7DA0B066" w14:textId="7E62DA75" w:rsidR="0096316E" w:rsidRDefault="00317823" w:rsidP="00317823">
      <w:pPr>
        <w:tabs>
          <w:tab w:val="left" w:pos="2026"/>
        </w:tabs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θ</w:t>
      </w:r>
      <w:r w:rsidR="009762D3">
        <w:rPr>
          <w:rFonts w:ascii="Verdana" w:hAnsi="Verdana"/>
          <w:sz w:val="20"/>
          <w:szCs w:val="20"/>
        </w:rPr>
        <w:t xml:space="preserve"> – Angle of rotation/point of sinewave the voltage occurs</w:t>
      </w:r>
    </w:p>
    <w:p w14:paraId="3163C160" w14:textId="77777777" w:rsidR="00473799" w:rsidRPr="00AA1AE0" w:rsidRDefault="00473799" w:rsidP="00473799">
      <w:pPr>
        <w:tabs>
          <w:tab w:val="left" w:pos="2026"/>
        </w:tabs>
        <w:spacing w:after="0"/>
        <w:rPr>
          <w:rFonts w:ascii="Verdana" w:hAnsi="Verdana" w:cs="Verdana"/>
          <w:sz w:val="20"/>
          <w:szCs w:val="20"/>
        </w:rPr>
      </w:pPr>
    </w:p>
    <w:p w14:paraId="189C313F" w14:textId="77777777" w:rsidR="0096316E" w:rsidRPr="00AA1AE0" w:rsidRDefault="0096316E" w:rsidP="0096316E">
      <w:pPr>
        <w:tabs>
          <w:tab w:val="right" w:pos="10080"/>
        </w:tabs>
        <w:spacing w:after="0"/>
        <w:ind w:left="270"/>
        <w:rPr>
          <w:rFonts w:ascii="Verdana" w:hAnsi="Verdana"/>
          <w:sz w:val="20"/>
          <w:szCs w:val="20"/>
        </w:rPr>
        <w:sectPr w:rsidR="0096316E" w:rsidRPr="00AA1AE0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13B9CD2" w14:textId="77777777" w:rsidR="0054310B" w:rsidRDefault="0054310B" w:rsidP="0054310B">
      <w:pPr>
        <w:tabs>
          <w:tab w:val="left" w:pos="2026"/>
        </w:tabs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</w:t>
      </w:r>
    </w:p>
    <w:p w14:paraId="36FBEE65" w14:textId="77777777" w:rsidR="0054310B" w:rsidRDefault="0054310B" w:rsidP="0054310B">
      <w:pPr>
        <w:spacing w:before="120" w:after="120"/>
        <w:ind w:left="360"/>
        <w:jc w:val="center"/>
        <w:rPr>
          <w:rFonts w:ascii="Verdana" w:hAnsi="Verdana"/>
          <w:sz w:val="20"/>
          <w:szCs w:val="20"/>
        </w:rPr>
      </w:pPr>
      <w:r w:rsidRPr="0054310B">
        <w:rPr>
          <w:noProof/>
        </w:rPr>
        <w:drawing>
          <wp:inline distT="0" distB="0" distL="0" distR="0" wp14:anchorId="09DC9AB2" wp14:editId="6F275429">
            <wp:extent cx="2779395" cy="8280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39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564D1" w14:textId="77777777" w:rsidR="0054310B" w:rsidRPr="006C5DB4" w:rsidRDefault="0054310B" w:rsidP="009A4938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6C5DB4">
        <w:rPr>
          <w:rFonts w:ascii="Verdana" w:hAnsi="Verdana"/>
          <w:b/>
        </w:rPr>
        <w:t>Instructions</w:t>
      </w:r>
    </w:p>
    <w:p w14:paraId="73094F51" w14:textId="72F4B0B9" w:rsidR="0054310B" w:rsidRDefault="0054310B" w:rsidP="0054310B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Complete the table</w:t>
      </w:r>
      <w:r w:rsidR="009A4938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below based on the information given and the formulas on page 1.</w:t>
      </w:r>
    </w:p>
    <w:tbl>
      <w:tblPr>
        <w:tblStyle w:val="TableGrid"/>
        <w:tblW w:w="9200" w:type="dxa"/>
        <w:tblInd w:w="720" w:type="dxa"/>
        <w:tblLook w:val="04A0" w:firstRow="1" w:lastRow="0" w:firstColumn="1" w:lastColumn="0" w:noHBand="0" w:noVBand="1"/>
      </w:tblPr>
      <w:tblGrid>
        <w:gridCol w:w="718"/>
        <w:gridCol w:w="1444"/>
        <w:gridCol w:w="1374"/>
        <w:gridCol w:w="1395"/>
        <w:gridCol w:w="1423"/>
        <w:gridCol w:w="1423"/>
        <w:gridCol w:w="1423"/>
      </w:tblGrid>
      <w:tr w:rsidR="00ED0A04" w:rsidRPr="00F570D1" w14:paraId="39C642BF" w14:textId="77777777" w:rsidTr="00ED0A04">
        <w:tc>
          <w:tcPr>
            <w:tcW w:w="718" w:type="dxa"/>
            <w:tcBorders>
              <w:top w:val="nil"/>
              <w:left w:val="nil"/>
            </w:tcBorders>
          </w:tcPr>
          <w:p w14:paraId="143C2FBE" w14:textId="77777777" w:rsidR="00ED0A04" w:rsidRPr="00F570D1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4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4004305" w14:textId="77777777" w:rsidR="00ED0A04" w:rsidRPr="00F570D1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374" w:type="dxa"/>
            <w:shd w:val="clear" w:color="auto" w:fill="D9D9D9" w:themeFill="background1" w:themeFillShade="D9"/>
          </w:tcPr>
          <w:p w14:paraId="7917FD17" w14:textId="77777777" w:rsidR="00ED0A04" w:rsidRPr="00F570D1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395" w:type="dxa"/>
            <w:shd w:val="clear" w:color="auto" w:fill="D9D9D9" w:themeFill="background1" w:themeFillShade="D9"/>
          </w:tcPr>
          <w:p w14:paraId="2855593D" w14:textId="77777777" w:rsidR="00ED0A04" w:rsidRPr="00F570D1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423" w:type="dxa"/>
            <w:shd w:val="clear" w:color="auto" w:fill="D9D9D9" w:themeFill="background1" w:themeFillShade="D9"/>
          </w:tcPr>
          <w:p w14:paraId="374CD8F6" w14:textId="080C2A9C" w:rsidR="00ED0A0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C46D59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RMS</w:t>
            </w:r>
          </w:p>
        </w:tc>
        <w:tc>
          <w:tcPr>
            <w:tcW w:w="1423" w:type="dxa"/>
            <w:shd w:val="clear" w:color="auto" w:fill="D9D9D9" w:themeFill="background1" w:themeFillShade="D9"/>
          </w:tcPr>
          <w:p w14:paraId="4F53B41B" w14:textId="33794BAD" w:rsidR="00ED0A0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C46D59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423" w:type="dxa"/>
            <w:shd w:val="clear" w:color="auto" w:fill="D9D9D9" w:themeFill="background1" w:themeFillShade="D9"/>
          </w:tcPr>
          <w:p w14:paraId="6D4D32A1" w14:textId="5317B3A5" w:rsidR="00ED0A04" w:rsidRPr="00F570D1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C46D59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PP</w:t>
            </w:r>
          </w:p>
        </w:tc>
      </w:tr>
      <w:tr w:rsidR="00ED0A04" w:rsidRPr="00F570D1" w14:paraId="7B73323D" w14:textId="77777777" w:rsidTr="00ED0A04">
        <w:tc>
          <w:tcPr>
            <w:tcW w:w="718" w:type="dxa"/>
            <w:tcBorders>
              <w:right w:val="single" w:sz="4" w:space="0" w:color="auto"/>
            </w:tcBorders>
          </w:tcPr>
          <w:p w14:paraId="05FB7614" w14:textId="77777777" w:rsidR="00ED0A04" w:rsidRPr="00F570D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ED84D5" w14:textId="34C2D348" w:rsidR="00ED0A04" w:rsidRPr="0077462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74" w:type="dxa"/>
            <w:tcBorders>
              <w:left w:val="single" w:sz="4" w:space="0" w:color="auto"/>
            </w:tcBorders>
          </w:tcPr>
          <w:p w14:paraId="250D8F43" w14:textId="77777777" w:rsidR="00ED0A04" w:rsidRPr="0077462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774622">
              <w:rPr>
                <w:rFonts w:ascii="Verdana" w:hAnsi="Verdana"/>
                <w:noProof/>
                <w:sz w:val="20"/>
                <w:szCs w:val="20"/>
              </w:rPr>
              <w:t>16mA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143DB371" w14:textId="53EF1284" w:rsidR="00ED0A04" w:rsidRPr="0077462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23" w:type="dxa"/>
            <w:tcBorders>
              <w:tl2br w:val="nil"/>
              <w:tr2bl w:val="nil"/>
            </w:tcBorders>
          </w:tcPr>
          <w:p w14:paraId="51AC782B" w14:textId="0A3FFD8F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23" w:type="dxa"/>
            <w:tcBorders>
              <w:tl2br w:val="nil"/>
              <w:tr2bl w:val="nil"/>
            </w:tcBorders>
          </w:tcPr>
          <w:p w14:paraId="44387EB3" w14:textId="4A05AD92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23" w:type="dxa"/>
            <w:tcBorders>
              <w:tl2br w:val="nil"/>
              <w:tr2bl w:val="nil"/>
            </w:tcBorders>
          </w:tcPr>
          <w:p w14:paraId="1E19AF13" w14:textId="6B8AE1CF" w:rsidR="00ED0A04" w:rsidRPr="0077462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ED0A04" w:rsidRPr="00F570D1" w14:paraId="17AFD8C0" w14:textId="77777777" w:rsidTr="00ED0A04">
        <w:tc>
          <w:tcPr>
            <w:tcW w:w="718" w:type="dxa"/>
            <w:tcBorders>
              <w:right w:val="single" w:sz="4" w:space="0" w:color="auto"/>
            </w:tcBorders>
          </w:tcPr>
          <w:p w14:paraId="0D5B4839" w14:textId="77777777" w:rsidR="00ED0A04" w:rsidRPr="00F570D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EE6224" w14:textId="31304826" w:rsidR="00ED0A04" w:rsidRPr="0077462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74" w:type="dxa"/>
            <w:tcBorders>
              <w:left w:val="single" w:sz="4" w:space="0" w:color="auto"/>
            </w:tcBorders>
          </w:tcPr>
          <w:p w14:paraId="3137B1BB" w14:textId="77777777" w:rsidR="00ED0A04" w:rsidRPr="0077462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774622">
              <w:rPr>
                <w:rFonts w:ascii="Verdana" w:hAnsi="Verdana"/>
                <w:noProof/>
                <w:sz w:val="20"/>
                <w:szCs w:val="20"/>
              </w:rPr>
              <w:t>87mA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40AA24AF" w14:textId="253DE1A6" w:rsidR="00ED0A04" w:rsidRPr="0077462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23" w:type="dxa"/>
            <w:tcBorders>
              <w:tl2br w:val="nil"/>
              <w:tr2bl w:val="nil"/>
            </w:tcBorders>
          </w:tcPr>
          <w:p w14:paraId="340A2373" w14:textId="15A63B4E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23" w:type="dxa"/>
            <w:tcBorders>
              <w:tl2br w:val="nil"/>
              <w:tr2bl w:val="nil"/>
            </w:tcBorders>
          </w:tcPr>
          <w:p w14:paraId="767C8D24" w14:textId="02451D04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23" w:type="dxa"/>
            <w:tcBorders>
              <w:tl2br w:val="nil"/>
              <w:tr2bl w:val="nil"/>
            </w:tcBorders>
          </w:tcPr>
          <w:p w14:paraId="5A4E1E92" w14:textId="56E09F1E" w:rsidR="00ED0A04" w:rsidRPr="0077462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ED0A04" w:rsidRPr="00F570D1" w14:paraId="4231C197" w14:textId="77777777" w:rsidTr="00ED0A04">
        <w:tc>
          <w:tcPr>
            <w:tcW w:w="718" w:type="dxa"/>
            <w:tcBorders>
              <w:right w:val="single" w:sz="4" w:space="0" w:color="auto"/>
            </w:tcBorders>
          </w:tcPr>
          <w:p w14:paraId="501AF3B3" w14:textId="77777777" w:rsidR="00ED0A04" w:rsidRPr="00F570D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03EB7A" w14:textId="244CAF3A" w:rsidR="00ED0A04" w:rsidRPr="0077462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74" w:type="dxa"/>
            <w:tcBorders>
              <w:left w:val="single" w:sz="4" w:space="0" w:color="auto"/>
            </w:tcBorders>
          </w:tcPr>
          <w:p w14:paraId="726D6BCD" w14:textId="1BE00549" w:rsidR="00ED0A04" w:rsidRPr="0077462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6ACD986C" w14:textId="5748B8A2" w:rsidR="00ED0A04" w:rsidRPr="0077462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23" w:type="dxa"/>
            <w:tcBorders>
              <w:tl2br w:val="nil"/>
              <w:tr2bl w:val="nil"/>
            </w:tcBorders>
          </w:tcPr>
          <w:p w14:paraId="21FEF467" w14:textId="026E29DD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23" w:type="dxa"/>
            <w:tcBorders>
              <w:tl2br w:val="nil"/>
              <w:tr2bl w:val="nil"/>
            </w:tcBorders>
          </w:tcPr>
          <w:p w14:paraId="0B0E7660" w14:textId="1BD76D11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774622">
              <w:rPr>
                <w:rFonts w:ascii="Verdana" w:hAnsi="Verdana"/>
                <w:noProof/>
                <w:sz w:val="20"/>
                <w:szCs w:val="20"/>
              </w:rPr>
              <w:t>39V</w:t>
            </w:r>
          </w:p>
        </w:tc>
        <w:tc>
          <w:tcPr>
            <w:tcW w:w="1423" w:type="dxa"/>
            <w:tcBorders>
              <w:tl2br w:val="nil"/>
              <w:tr2bl w:val="nil"/>
            </w:tcBorders>
          </w:tcPr>
          <w:p w14:paraId="6C5D584C" w14:textId="500AD8BE" w:rsidR="00ED0A04" w:rsidRPr="0077462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</w:tbl>
    <w:p w14:paraId="0FF1090F" w14:textId="41D19EC0" w:rsidR="009762D3" w:rsidRDefault="009762D3" w:rsidP="009A4938">
      <w:pPr>
        <w:tabs>
          <w:tab w:val="left" w:pos="2026"/>
        </w:tabs>
        <w:spacing w:before="360" w:after="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1B115887" w14:textId="319A6B40" w:rsidR="009762D3" w:rsidRDefault="009762D3" w:rsidP="009A4938">
      <w:pPr>
        <w:tabs>
          <w:tab w:val="left" w:pos="2026"/>
        </w:tabs>
        <w:spacing w:after="240"/>
        <w:jc w:val="center"/>
        <w:rPr>
          <w:rFonts w:ascii="Verdana" w:hAnsi="Verdana"/>
          <w:sz w:val="20"/>
          <w:szCs w:val="20"/>
        </w:rPr>
      </w:pPr>
      <w:r w:rsidRPr="009762D3">
        <w:rPr>
          <w:noProof/>
        </w:rPr>
        <w:drawing>
          <wp:inline distT="0" distB="0" distL="0" distR="0" wp14:anchorId="769AA613" wp14:editId="3E9F3D19">
            <wp:extent cx="3511296" cy="78638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296" cy="78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05" w:type="dxa"/>
        <w:tblInd w:w="720" w:type="dxa"/>
        <w:tblLook w:val="04A0" w:firstRow="1" w:lastRow="0" w:firstColumn="1" w:lastColumn="0" w:noHBand="0" w:noVBand="1"/>
      </w:tblPr>
      <w:tblGrid>
        <w:gridCol w:w="719"/>
        <w:gridCol w:w="1392"/>
        <w:gridCol w:w="1382"/>
        <w:gridCol w:w="1398"/>
        <w:gridCol w:w="1438"/>
        <w:gridCol w:w="1438"/>
        <w:gridCol w:w="1438"/>
      </w:tblGrid>
      <w:tr w:rsidR="00ED0A04" w:rsidRPr="00F570D1" w14:paraId="4C983B2E" w14:textId="77777777" w:rsidTr="00ED0A04">
        <w:tc>
          <w:tcPr>
            <w:tcW w:w="719" w:type="dxa"/>
            <w:tcBorders>
              <w:top w:val="nil"/>
              <w:left w:val="nil"/>
            </w:tcBorders>
          </w:tcPr>
          <w:p w14:paraId="396FA80B" w14:textId="77777777" w:rsidR="00ED0A04" w:rsidRPr="00F570D1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B8E7016" w14:textId="77777777" w:rsidR="00ED0A04" w:rsidRPr="00F570D1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14:paraId="726EB768" w14:textId="77777777" w:rsidR="00ED0A04" w:rsidRPr="00F570D1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398" w:type="dxa"/>
            <w:shd w:val="clear" w:color="auto" w:fill="D9D9D9" w:themeFill="background1" w:themeFillShade="D9"/>
          </w:tcPr>
          <w:p w14:paraId="1C7F128F" w14:textId="77777777" w:rsidR="00ED0A04" w:rsidRPr="00F570D1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553AB871" w14:textId="2E8696F7" w:rsidR="00ED0A0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C46D59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RMS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5D8669F9" w14:textId="02B443E8" w:rsidR="00ED0A0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C46D59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51F7C281" w14:textId="17E594B4" w:rsidR="00ED0A04" w:rsidRPr="00F570D1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C46D59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PP</w:t>
            </w:r>
          </w:p>
        </w:tc>
      </w:tr>
      <w:tr w:rsidR="00ED0A04" w:rsidRPr="00F570D1" w14:paraId="20468E32" w14:textId="77777777" w:rsidTr="00ED0A04">
        <w:tc>
          <w:tcPr>
            <w:tcW w:w="719" w:type="dxa"/>
            <w:tcBorders>
              <w:right w:val="single" w:sz="4" w:space="0" w:color="auto"/>
            </w:tcBorders>
          </w:tcPr>
          <w:p w14:paraId="07233B57" w14:textId="77777777" w:rsidR="00ED0A04" w:rsidRPr="00F570D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A83419" w14:textId="31323E94" w:rsidR="00ED0A04" w:rsidRPr="005A121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68E38576" w14:textId="10A96D82" w:rsidR="00ED0A04" w:rsidRPr="005A121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5A1212">
              <w:rPr>
                <w:rFonts w:ascii="Verdana" w:hAnsi="Verdana"/>
                <w:noProof/>
                <w:sz w:val="20"/>
                <w:szCs w:val="20"/>
              </w:rPr>
              <w:t>480mA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7B83ECBC" w14:textId="77F0CDCB" w:rsidR="00ED0A04" w:rsidRPr="005A121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464D5A07" w14:textId="7C5A5F3D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A1212">
              <w:rPr>
                <w:rFonts w:ascii="Verdana" w:hAnsi="Verdana"/>
                <w:noProof/>
                <w:sz w:val="20"/>
                <w:szCs w:val="20"/>
              </w:rPr>
              <w:t>16V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0B725FFF" w14:textId="49534876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0F1DE595" w14:textId="34B2C599" w:rsidR="00ED0A04" w:rsidRPr="005A121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ED0A04" w:rsidRPr="00F570D1" w14:paraId="5D6E17CE" w14:textId="77777777" w:rsidTr="00ED0A04">
        <w:tc>
          <w:tcPr>
            <w:tcW w:w="719" w:type="dxa"/>
            <w:tcBorders>
              <w:right w:val="single" w:sz="4" w:space="0" w:color="auto"/>
            </w:tcBorders>
          </w:tcPr>
          <w:p w14:paraId="4DC9CFE2" w14:textId="77777777" w:rsidR="00ED0A04" w:rsidRPr="00F570D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38E206" w14:textId="6F9788E2" w:rsidR="00ED0A04" w:rsidRPr="005A121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6B43E09C" w14:textId="7FBF572A" w:rsidR="00ED0A04" w:rsidRPr="005A121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5A1212">
              <w:rPr>
                <w:rFonts w:ascii="Verdana" w:hAnsi="Verdana"/>
                <w:noProof/>
                <w:sz w:val="20"/>
                <w:szCs w:val="20"/>
              </w:rPr>
              <w:t>600mA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260CB81C" w14:textId="6C13DC54" w:rsidR="00ED0A04" w:rsidRPr="005A121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093A8F32" w14:textId="556F9FEE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0FEACAD9" w14:textId="448A9AF6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50FFD254" w14:textId="1B0FB475" w:rsidR="00ED0A04" w:rsidRPr="005A121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ED0A04" w:rsidRPr="00F570D1" w14:paraId="30553325" w14:textId="77777777" w:rsidTr="00ED0A04">
        <w:tc>
          <w:tcPr>
            <w:tcW w:w="719" w:type="dxa"/>
            <w:tcBorders>
              <w:right w:val="single" w:sz="4" w:space="0" w:color="auto"/>
            </w:tcBorders>
          </w:tcPr>
          <w:p w14:paraId="63942A87" w14:textId="77777777" w:rsidR="00ED0A04" w:rsidRPr="00F570D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305E13" w14:textId="236B2D21" w:rsidR="00ED0A04" w:rsidRPr="005A121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4895E15C" w14:textId="4523BA99" w:rsidR="00ED0A04" w:rsidRPr="005A121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38F353D3" w14:textId="50F87ED2" w:rsidR="00ED0A04" w:rsidRPr="005A121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192F40FB" w14:textId="36575995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6EA8FDA1" w14:textId="659FC146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69E3917A" w14:textId="14679A86" w:rsidR="00ED0A04" w:rsidRPr="005A121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ED0A04" w:rsidRPr="00F570D1" w14:paraId="11359A47" w14:textId="77777777" w:rsidTr="00ED0A04">
        <w:tc>
          <w:tcPr>
            <w:tcW w:w="719" w:type="dxa"/>
            <w:tcBorders>
              <w:right w:val="single" w:sz="4" w:space="0" w:color="auto"/>
            </w:tcBorders>
          </w:tcPr>
          <w:p w14:paraId="53F78E7A" w14:textId="77777777" w:rsidR="00ED0A04" w:rsidRPr="00F570D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21BB15" w14:textId="61AF1B89" w:rsidR="00ED0A04" w:rsidRPr="005A121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3812E986" w14:textId="15A9426F" w:rsidR="00ED0A04" w:rsidRPr="005A121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5A1212">
              <w:rPr>
                <w:rFonts w:ascii="Verdana" w:hAnsi="Verdana"/>
                <w:noProof/>
                <w:sz w:val="20"/>
                <w:szCs w:val="20"/>
              </w:rPr>
              <w:t>1.4A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48958BCD" w14:textId="68262550" w:rsidR="00ED0A04" w:rsidRPr="005A121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2DD8B68D" w14:textId="50148717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7EDB3E50" w14:textId="24A689E5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2C21144F" w14:textId="3CC675EB" w:rsidR="00ED0A04" w:rsidRPr="005A1212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</w:tbl>
    <w:p w14:paraId="78C892D9" w14:textId="77777777" w:rsidR="0054310B" w:rsidRDefault="0054310B" w:rsidP="009A4938">
      <w:pPr>
        <w:tabs>
          <w:tab w:val="left" w:pos="2026"/>
        </w:tabs>
        <w:spacing w:before="360" w:after="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7601BFFD" w14:textId="7E784545" w:rsidR="00DB7F85" w:rsidRDefault="009A4938" w:rsidP="008A4F74">
      <w:pPr>
        <w:spacing w:after="0"/>
        <w:ind w:left="360"/>
        <w:jc w:val="center"/>
        <w:rPr>
          <w:rFonts w:ascii="Verdana" w:hAnsi="Verdana"/>
          <w:sz w:val="20"/>
          <w:szCs w:val="20"/>
        </w:rPr>
      </w:pPr>
      <w:r w:rsidRPr="009A4938">
        <w:rPr>
          <w:noProof/>
        </w:rPr>
        <w:drawing>
          <wp:inline distT="0" distB="0" distL="0" distR="0" wp14:anchorId="533CF0B9" wp14:editId="297C786B">
            <wp:extent cx="1810385" cy="1733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15" w:type="dxa"/>
        <w:tblInd w:w="720" w:type="dxa"/>
        <w:tblLook w:val="04A0" w:firstRow="1" w:lastRow="0" w:firstColumn="1" w:lastColumn="0" w:noHBand="0" w:noVBand="1"/>
      </w:tblPr>
      <w:tblGrid>
        <w:gridCol w:w="720"/>
        <w:gridCol w:w="1444"/>
        <w:gridCol w:w="1375"/>
        <w:gridCol w:w="1383"/>
        <w:gridCol w:w="1431"/>
        <w:gridCol w:w="1431"/>
        <w:gridCol w:w="1431"/>
      </w:tblGrid>
      <w:tr w:rsidR="00ED0A04" w:rsidRPr="008A4F74" w14:paraId="42EC50D7" w14:textId="77777777" w:rsidTr="00ED0A04">
        <w:tc>
          <w:tcPr>
            <w:tcW w:w="720" w:type="dxa"/>
            <w:tcBorders>
              <w:top w:val="nil"/>
              <w:left w:val="nil"/>
            </w:tcBorders>
          </w:tcPr>
          <w:p w14:paraId="0081C16B" w14:textId="77777777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4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CE5DB39" w14:textId="77777777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14:paraId="6917D9C5" w14:textId="77777777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14:paraId="530A4B85" w14:textId="77777777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431" w:type="dxa"/>
            <w:shd w:val="clear" w:color="auto" w:fill="D9D9D9" w:themeFill="background1" w:themeFillShade="D9"/>
          </w:tcPr>
          <w:p w14:paraId="7E8010E2" w14:textId="57A4F1AC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RMS</w:t>
            </w:r>
          </w:p>
        </w:tc>
        <w:tc>
          <w:tcPr>
            <w:tcW w:w="1431" w:type="dxa"/>
            <w:shd w:val="clear" w:color="auto" w:fill="D9D9D9" w:themeFill="background1" w:themeFillShade="D9"/>
          </w:tcPr>
          <w:p w14:paraId="3284CA3D" w14:textId="3C77339B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431" w:type="dxa"/>
            <w:shd w:val="clear" w:color="auto" w:fill="D9D9D9" w:themeFill="background1" w:themeFillShade="D9"/>
          </w:tcPr>
          <w:p w14:paraId="4D001385" w14:textId="28146C20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PP</w:t>
            </w:r>
          </w:p>
        </w:tc>
      </w:tr>
      <w:tr w:rsidR="00ED0A04" w:rsidRPr="008A4F74" w14:paraId="0FDEF2CA" w14:textId="77777777" w:rsidTr="00ED0A04">
        <w:tc>
          <w:tcPr>
            <w:tcW w:w="720" w:type="dxa"/>
            <w:tcBorders>
              <w:right w:val="single" w:sz="4" w:space="0" w:color="auto"/>
            </w:tcBorders>
          </w:tcPr>
          <w:p w14:paraId="7EE60E3D" w14:textId="77777777" w:rsidR="00ED0A04" w:rsidRPr="008A4F7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BD2B9A" w14:textId="4C138026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263E8D16" w14:textId="1A652C58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E97EB6">
              <w:rPr>
                <w:rFonts w:ascii="Verdana" w:hAnsi="Verdana"/>
                <w:noProof/>
                <w:sz w:val="20"/>
                <w:szCs w:val="20"/>
              </w:rPr>
              <w:t>5.682mA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14:paraId="48B74C2D" w14:textId="3B7779B1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1" w:type="dxa"/>
            <w:tcBorders>
              <w:tl2br w:val="nil"/>
              <w:tr2bl w:val="nil"/>
            </w:tcBorders>
          </w:tcPr>
          <w:p w14:paraId="0B0B850E" w14:textId="5646860F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1" w:type="dxa"/>
            <w:tcBorders>
              <w:tl2br w:val="nil"/>
              <w:tr2bl w:val="nil"/>
            </w:tcBorders>
          </w:tcPr>
          <w:p w14:paraId="1AA7EADE" w14:textId="1480F0E2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1" w:type="dxa"/>
            <w:tcBorders>
              <w:tl2br w:val="nil"/>
              <w:tr2bl w:val="nil"/>
            </w:tcBorders>
          </w:tcPr>
          <w:p w14:paraId="3AF22341" w14:textId="5122026C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ED0A04" w:rsidRPr="008A4F74" w14:paraId="20484825" w14:textId="77777777" w:rsidTr="00ED0A04">
        <w:tc>
          <w:tcPr>
            <w:tcW w:w="720" w:type="dxa"/>
            <w:tcBorders>
              <w:right w:val="single" w:sz="4" w:space="0" w:color="auto"/>
            </w:tcBorders>
          </w:tcPr>
          <w:p w14:paraId="7714F86F" w14:textId="77777777" w:rsidR="00ED0A04" w:rsidRPr="008A4F7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8BBE58" w14:textId="232804D4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5E123844" w14:textId="64C82045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14:paraId="7C05841B" w14:textId="2D149BFA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E97EB6">
              <w:rPr>
                <w:rFonts w:ascii="Verdana" w:hAnsi="Verdana" w:cs="SymbolMT"/>
                <w:sz w:val="20"/>
                <w:szCs w:val="20"/>
              </w:rPr>
              <w:t>5.6k</w:t>
            </w:r>
            <w:r w:rsidRPr="00E97EB6">
              <w:rPr>
                <w:rFonts w:ascii="Verdana" w:hAnsi="Verdana" w:cs="Calibri"/>
                <w:sz w:val="20"/>
                <w:szCs w:val="20"/>
              </w:rPr>
              <w:t>Ω</w:t>
            </w:r>
          </w:p>
        </w:tc>
        <w:tc>
          <w:tcPr>
            <w:tcW w:w="1431" w:type="dxa"/>
            <w:tcBorders>
              <w:tl2br w:val="nil"/>
              <w:tr2bl w:val="nil"/>
            </w:tcBorders>
          </w:tcPr>
          <w:p w14:paraId="6DE72D62" w14:textId="6A91BEE5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1" w:type="dxa"/>
            <w:tcBorders>
              <w:tl2br w:val="nil"/>
              <w:tr2bl w:val="nil"/>
            </w:tcBorders>
          </w:tcPr>
          <w:p w14:paraId="7EC3B011" w14:textId="31A5DD60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1" w:type="dxa"/>
            <w:tcBorders>
              <w:tl2br w:val="nil"/>
              <w:tr2bl w:val="nil"/>
            </w:tcBorders>
          </w:tcPr>
          <w:p w14:paraId="7AAA063A" w14:textId="20C3D150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ED0A04" w:rsidRPr="008A4F74" w14:paraId="7EA13C57" w14:textId="77777777" w:rsidTr="00ED0A04">
        <w:tc>
          <w:tcPr>
            <w:tcW w:w="720" w:type="dxa"/>
            <w:tcBorders>
              <w:right w:val="single" w:sz="4" w:space="0" w:color="auto"/>
            </w:tcBorders>
          </w:tcPr>
          <w:p w14:paraId="10046439" w14:textId="77777777" w:rsidR="00ED0A04" w:rsidRPr="008A4F7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859BB4" w14:textId="514DF662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07B2F653" w14:textId="6C8AED4D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14:paraId="77A08EE3" w14:textId="4E63F038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1" w:type="dxa"/>
            <w:tcBorders>
              <w:tl2br w:val="nil"/>
              <w:tr2bl w:val="nil"/>
            </w:tcBorders>
          </w:tcPr>
          <w:p w14:paraId="69005348" w14:textId="74554209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1" w:type="dxa"/>
            <w:tcBorders>
              <w:tl2br w:val="nil"/>
              <w:tr2bl w:val="nil"/>
            </w:tcBorders>
          </w:tcPr>
          <w:p w14:paraId="7AFB6D27" w14:textId="432A8C75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31" w:type="dxa"/>
            <w:tcBorders>
              <w:tl2br w:val="nil"/>
              <w:tr2bl w:val="nil"/>
            </w:tcBorders>
          </w:tcPr>
          <w:p w14:paraId="65969844" w14:textId="65AB62D5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E97EB6">
              <w:rPr>
                <w:rFonts w:ascii="Verdana" w:hAnsi="Verdana"/>
                <w:noProof/>
                <w:sz w:val="20"/>
                <w:szCs w:val="20"/>
              </w:rPr>
              <w:t>35.355V</w:t>
            </w:r>
          </w:p>
        </w:tc>
      </w:tr>
      <w:tr w:rsidR="00ED0A04" w:rsidRPr="008A4F74" w14:paraId="1C091804" w14:textId="77777777" w:rsidTr="00ED0A04">
        <w:tc>
          <w:tcPr>
            <w:tcW w:w="720" w:type="dxa"/>
            <w:tcBorders>
              <w:right w:val="single" w:sz="4" w:space="0" w:color="auto"/>
            </w:tcBorders>
          </w:tcPr>
          <w:p w14:paraId="0A94C5B4" w14:textId="77777777" w:rsidR="00ED0A04" w:rsidRPr="008A4F7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7133AE" w14:textId="36F1DE60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79D850E8" w14:textId="28BE94F1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14:paraId="7AA4C50C" w14:textId="6B0366B0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1" w:type="dxa"/>
            <w:tcBorders>
              <w:tl2br w:val="nil"/>
              <w:tr2bl w:val="nil"/>
            </w:tcBorders>
          </w:tcPr>
          <w:p w14:paraId="75F035FD" w14:textId="05D3543A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1" w:type="dxa"/>
            <w:tcBorders>
              <w:tl2br w:val="nil"/>
              <w:tr2bl w:val="nil"/>
            </w:tcBorders>
          </w:tcPr>
          <w:p w14:paraId="3EB90E0D" w14:textId="4EA705FA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E97EB6">
              <w:rPr>
                <w:rFonts w:ascii="Verdana" w:hAnsi="Verdana"/>
                <w:noProof/>
                <w:sz w:val="20"/>
                <w:szCs w:val="20"/>
              </w:rPr>
              <w:t>70.711V</w:t>
            </w:r>
          </w:p>
        </w:tc>
        <w:tc>
          <w:tcPr>
            <w:tcW w:w="1431" w:type="dxa"/>
            <w:tcBorders>
              <w:tl2br w:val="nil"/>
              <w:tr2bl w:val="nil"/>
            </w:tcBorders>
          </w:tcPr>
          <w:p w14:paraId="1E284570" w14:textId="09B36980" w:rsidR="00ED0A04" w:rsidRPr="00E97EB6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</w:tbl>
    <w:p w14:paraId="2E3ABF3B" w14:textId="77777777" w:rsidR="00EC14C2" w:rsidRDefault="00EC14C2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6A9153F5" w14:textId="77777777" w:rsidR="00DA23DD" w:rsidRDefault="00DA23DD" w:rsidP="008A4F74">
      <w:pPr>
        <w:tabs>
          <w:tab w:val="left" w:pos="2026"/>
        </w:tabs>
        <w:spacing w:before="360" w:after="0"/>
        <w:rPr>
          <w:rFonts w:ascii="Verdana" w:hAnsi="Verdana"/>
          <w:b/>
        </w:rPr>
      </w:pPr>
    </w:p>
    <w:p w14:paraId="54613441" w14:textId="32686903" w:rsidR="008A4F74" w:rsidRDefault="008A4F74" w:rsidP="008A4F74">
      <w:pPr>
        <w:tabs>
          <w:tab w:val="left" w:pos="2026"/>
        </w:tabs>
        <w:spacing w:before="360" w:after="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301E7409" w14:textId="507EB31A" w:rsidR="008A4F74" w:rsidRDefault="008A4F74" w:rsidP="008A4F74">
      <w:pPr>
        <w:spacing w:after="0"/>
        <w:ind w:left="360"/>
        <w:jc w:val="center"/>
        <w:rPr>
          <w:rFonts w:ascii="Verdana" w:hAnsi="Verdana"/>
          <w:sz w:val="20"/>
          <w:szCs w:val="20"/>
        </w:rPr>
      </w:pPr>
      <w:r w:rsidRPr="009762D3">
        <w:rPr>
          <w:noProof/>
        </w:rPr>
        <w:drawing>
          <wp:inline distT="0" distB="0" distL="0" distR="0" wp14:anchorId="27A9C89C" wp14:editId="3781CC2F">
            <wp:extent cx="3511296" cy="78638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296" cy="78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64F9E" w14:textId="77777777" w:rsidR="008A4F74" w:rsidRDefault="008A4F74" w:rsidP="008A4F74">
      <w:pPr>
        <w:spacing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59392BC6" w14:textId="759C84AC" w:rsidR="008A4F74" w:rsidRPr="008A4F74" w:rsidRDefault="00B73B23" w:rsidP="008A4F74">
      <w:pPr>
        <w:spacing w:after="120"/>
        <w:ind w:left="720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PP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 xml:space="preserve"> = 35.03mA,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=8.902mA,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=-5.286mA@273˚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sub>
          </m:sSub>
        </m:oMath>
      </m:oMathPara>
    </w:p>
    <w:tbl>
      <w:tblPr>
        <w:tblStyle w:val="TableGrid"/>
        <w:tblW w:w="9205" w:type="dxa"/>
        <w:tblInd w:w="720" w:type="dxa"/>
        <w:tblLook w:val="04A0" w:firstRow="1" w:lastRow="0" w:firstColumn="1" w:lastColumn="0" w:noHBand="0" w:noVBand="1"/>
      </w:tblPr>
      <w:tblGrid>
        <w:gridCol w:w="719"/>
        <w:gridCol w:w="1392"/>
        <w:gridCol w:w="1382"/>
        <w:gridCol w:w="1398"/>
        <w:gridCol w:w="1438"/>
        <w:gridCol w:w="1438"/>
        <w:gridCol w:w="1438"/>
      </w:tblGrid>
      <w:tr w:rsidR="00ED0A04" w:rsidRPr="008A4F74" w14:paraId="11CA30E3" w14:textId="77777777" w:rsidTr="00ED0A04">
        <w:tc>
          <w:tcPr>
            <w:tcW w:w="719" w:type="dxa"/>
            <w:tcBorders>
              <w:top w:val="nil"/>
              <w:left w:val="nil"/>
            </w:tcBorders>
          </w:tcPr>
          <w:p w14:paraId="015140CC" w14:textId="77777777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2F7ADF" w14:textId="77777777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14:paraId="29898FA9" w14:textId="77777777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398" w:type="dxa"/>
            <w:shd w:val="clear" w:color="auto" w:fill="D9D9D9" w:themeFill="background1" w:themeFillShade="D9"/>
          </w:tcPr>
          <w:p w14:paraId="1D5912C9" w14:textId="77777777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2DAC70A3" w14:textId="6F1A69B9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RMS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5FAB8617" w14:textId="38B38F60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7D3276AE" w14:textId="13A9443D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PP</w:t>
            </w:r>
          </w:p>
        </w:tc>
      </w:tr>
      <w:tr w:rsidR="00ED0A04" w:rsidRPr="008A4F74" w14:paraId="7A3250B2" w14:textId="77777777" w:rsidTr="00ED0A04">
        <w:tc>
          <w:tcPr>
            <w:tcW w:w="719" w:type="dxa"/>
            <w:tcBorders>
              <w:right w:val="single" w:sz="4" w:space="0" w:color="auto"/>
            </w:tcBorders>
          </w:tcPr>
          <w:p w14:paraId="14C227CB" w14:textId="77777777" w:rsidR="00ED0A04" w:rsidRPr="008A4F7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7D5A7A" w14:textId="3D54625B" w:rsidR="00ED0A04" w:rsidRPr="000D47B8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1F050251" w14:textId="43B62273" w:rsidR="00ED0A04" w:rsidRPr="000D47B8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1E36AAFB" w14:textId="47F06DF9" w:rsidR="00ED0A04" w:rsidRPr="000D47B8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0D47B8">
              <w:rPr>
                <w:rFonts w:ascii="Verdana" w:hAnsi="Verdana"/>
                <w:noProof/>
                <w:sz w:val="20"/>
                <w:szCs w:val="20"/>
              </w:rPr>
              <w:t>2</w:t>
            </w:r>
            <w:r w:rsidRPr="000D47B8">
              <w:rPr>
                <w:rFonts w:ascii="Verdana" w:hAnsi="Verdana" w:cs="SymbolMT"/>
                <w:sz w:val="20"/>
                <w:szCs w:val="20"/>
              </w:rPr>
              <w:t>.2k</w:t>
            </w:r>
            <w:r w:rsidRPr="000D47B8">
              <w:rPr>
                <w:rFonts w:ascii="Verdana" w:hAnsi="Verdana" w:cs="Calibri"/>
                <w:sz w:val="20"/>
                <w:szCs w:val="20"/>
              </w:rPr>
              <w:t>Ω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092B31E2" w14:textId="178EAEBA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63F1A277" w14:textId="422EC6D5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324A1296" w14:textId="1D5432D5" w:rsidR="00ED0A04" w:rsidRPr="000D47B8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ED0A04" w:rsidRPr="008A4F74" w14:paraId="539BB2AC" w14:textId="77777777" w:rsidTr="00ED0A04">
        <w:tc>
          <w:tcPr>
            <w:tcW w:w="719" w:type="dxa"/>
            <w:tcBorders>
              <w:right w:val="single" w:sz="4" w:space="0" w:color="auto"/>
            </w:tcBorders>
          </w:tcPr>
          <w:p w14:paraId="774EB24C" w14:textId="77777777" w:rsidR="00ED0A04" w:rsidRPr="008A4F7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1B14B5" w14:textId="71BA9F47" w:rsidR="00ED0A04" w:rsidRPr="000D47B8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26F62A6A" w14:textId="694E08F5" w:rsidR="00ED0A04" w:rsidRPr="000D47B8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4CC5E2FF" w14:textId="51590540" w:rsidR="00ED0A04" w:rsidRPr="000D47B8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141D2B8E" w14:textId="7FB80306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7CA4FA2A" w14:textId="429C42B5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5EA23D35" w14:textId="70568795" w:rsidR="00ED0A04" w:rsidRPr="000D47B8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ED0A04" w:rsidRPr="008A4F74" w14:paraId="689E4E4C" w14:textId="77777777" w:rsidTr="00ED0A04">
        <w:tc>
          <w:tcPr>
            <w:tcW w:w="719" w:type="dxa"/>
            <w:tcBorders>
              <w:right w:val="single" w:sz="4" w:space="0" w:color="auto"/>
            </w:tcBorders>
          </w:tcPr>
          <w:p w14:paraId="1722648D" w14:textId="77777777" w:rsidR="00ED0A04" w:rsidRPr="008A4F7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783690" w14:textId="28B71874" w:rsidR="00ED0A04" w:rsidRPr="000D47B8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27D1F4C7" w14:textId="1F7D65CC" w:rsidR="00ED0A04" w:rsidRPr="000D47B8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3CA82E31" w14:textId="1D25EF74" w:rsidR="00ED0A04" w:rsidRPr="000D47B8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1FA88602" w14:textId="3CF1A3CE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44DF4D42" w14:textId="18C44757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1B00D49C" w14:textId="5F2B3CB1" w:rsidR="00ED0A04" w:rsidRPr="000D47B8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ED0A04" w:rsidRPr="008A4F74" w14:paraId="226415C4" w14:textId="77777777" w:rsidTr="00ED0A04">
        <w:tc>
          <w:tcPr>
            <w:tcW w:w="719" w:type="dxa"/>
            <w:tcBorders>
              <w:right w:val="single" w:sz="4" w:space="0" w:color="auto"/>
            </w:tcBorders>
          </w:tcPr>
          <w:p w14:paraId="1C2EB7DE" w14:textId="77777777" w:rsidR="00ED0A04" w:rsidRPr="008A4F7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507599" w14:textId="7DC5DD39" w:rsidR="00ED0A04" w:rsidRPr="000D47B8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74BC4007" w14:textId="1331EFB6" w:rsidR="00ED0A04" w:rsidRPr="000D47B8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74F13763" w14:textId="1FF90FD5" w:rsidR="00ED0A04" w:rsidRPr="000D47B8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6E7068B7" w14:textId="28DC215F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16ED9E8D" w14:textId="22D03709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64E6D210" w14:textId="535FF1E8" w:rsidR="00ED0A04" w:rsidRPr="000D47B8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</w:tbl>
    <w:p w14:paraId="219602C9" w14:textId="77777777" w:rsidR="00EC14C2" w:rsidRDefault="00EC14C2" w:rsidP="00DA23DD">
      <w:pPr>
        <w:tabs>
          <w:tab w:val="left" w:pos="2026"/>
        </w:tabs>
        <w:spacing w:before="720" w:after="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12F59138" w14:textId="77777777" w:rsidR="00EC14C2" w:rsidRDefault="00EC14C2" w:rsidP="00EC14C2">
      <w:pPr>
        <w:spacing w:after="0"/>
        <w:ind w:left="360"/>
        <w:jc w:val="center"/>
        <w:rPr>
          <w:rFonts w:ascii="Verdana" w:hAnsi="Verdana"/>
          <w:sz w:val="20"/>
          <w:szCs w:val="20"/>
        </w:rPr>
      </w:pPr>
      <w:r w:rsidRPr="009A4938">
        <w:rPr>
          <w:noProof/>
        </w:rPr>
        <w:drawing>
          <wp:inline distT="0" distB="0" distL="0" distR="0" wp14:anchorId="7D7A1C93" wp14:editId="50A7219F">
            <wp:extent cx="1810385" cy="1733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0CDA9" w14:textId="77777777" w:rsidR="00EC14C2" w:rsidRDefault="00EC14C2" w:rsidP="00EC14C2">
      <w:pPr>
        <w:spacing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726EAEB3" w14:textId="77777777" w:rsidR="00EC14C2" w:rsidRPr="008A4F74" w:rsidRDefault="00B73B23" w:rsidP="00EC14C2">
      <w:pPr>
        <w:spacing w:after="120"/>
        <w:ind w:left="720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 xml:space="preserve"> = 607.262μA@123˚,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24.729V</m:t>
          </m:r>
          <m:r>
            <m:rPr>
              <m:sty m:val="p"/>
            </m:rPr>
            <w:rPr>
              <w:rFonts w:ascii="Cambria Math" w:hAnsi="Arial" w:cs="Arial"/>
              <w:sz w:val="20"/>
              <w:szCs w:val="20"/>
            </w:rPr>
            <m:t>@51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˚</m:t>
          </m:r>
        </m:oMath>
      </m:oMathPara>
    </w:p>
    <w:tbl>
      <w:tblPr>
        <w:tblStyle w:val="TableGrid"/>
        <w:tblW w:w="9205" w:type="dxa"/>
        <w:tblInd w:w="720" w:type="dxa"/>
        <w:tblLook w:val="04A0" w:firstRow="1" w:lastRow="0" w:firstColumn="1" w:lastColumn="0" w:noHBand="0" w:noVBand="1"/>
      </w:tblPr>
      <w:tblGrid>
        <w:gridCol w:w="719"/>
        <w:gridCol w:w="1392"/>
        <w:gridCol w:w="1382"/>
        <w:gridCol w:w="1398"/>
        <w:gridCol w:w="1438"/>
        <w:gridCol w:w="1438"/>
        <w:gridCol w:w="1438"/>
      </w:tblGrid>
      <w:tr w:rsidR="00ED0A04" w:rsidRPr="008A4F74" w14:paraId="0CD61F79" w14:textId="77777777" w:rsidTr="00ED0A04">
        <w:tc>
          <w:tcPr>
            <w:tcW w:w="719" w:type="dxa"/>
            <w:tcBorders>
              <w:top w:val="nil"/>
              <w:left w:val="nil"/>
            </w:tcBorders>
          </w:tcPr>
          <w:p w14:paraId="1B30EEDC" w14:textId="77777777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481BB4" w14:textId="77777777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14:paraId="4C5BA18E" w14:textId="77777777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398" w:type="dxa"/>
            <w:shd w:val="clear" w:color="auto" w:fill="D9D9D9" w:themeFill="background1" w:themeFillShade="D9"/>
          </w:tcPr>
          <w:p w14:paraId="7251A444" w14:textId="77777777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751EDBB7" w14:textId="1A81C3DD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RMS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73A9FD9F" w14:textId="767181F8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4117C32F" w14:textId="371D21E4" w:rsidR="00ED0A04" w:rsidRPr="008A4F74" w:rsidRDefault="00ED0A04" w:rsidP="00ED0A0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PP</w:t>
            </w:r>
          </w:p>
        </w:tc>
      </w:tr>
      <w:tr w:rsidR="00ED0A04" w:rsidRPr="008A4F74" w14:paraId="33ED42CA" w14:textId="77777777" w:rsidTr="00ED0A04">
        <w:tc>
          <w:tcPr>
            <w:tcW w:w="719" w:type="dxa"/>
            <w:tcBorders>
              <w:right w:val="single" w:sz="4" w:space="0" w:color="auto"/>
            </w:tcBorders>
          </w:tcPr>
          <w:p w14:paraId="0D820E9F" w14:textId="77777777" w:rsidR="00ED0A04" w:rsidRPr="008A4F7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779CF0" w14:textId="633FB28E" w:rsidR="00ED0A04" w:rsidRPr="00F71B6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74CC7F59" w14:textId="4E4C615B" w:rsidR="00ED0A04" w:rsidRPr="00F71B6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643E6334" w14:textId="4D9AFF99" w:rsidR="00ED0A04" w:rsidRPr="00F71B6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6E05A2DD" w14:textId="082D5177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0488A2AC" w14:textId="7B3DAD46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4870B50E" w14:textId="593FAF87" w:rsidR="00ED0A04" w:rsidRPr="00F71B6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ED0A04" w:rsidRPr="008A4F74" w14:paraId="1E6DAD61" w14:textId="77777777" w:rsidTr="00ED0A04">
        <w:tc>
          <w:tcPr>
            <w:tcW w:w="719" w:type="dxa"/>
            <w:tcBorders>
              <w:right w:val="single" w:sz="4" w:space="0" w:color="auto"/>
            </w:tcBorders>
          </w:tcPr>
          <w:p w14:paraId="30280A16" w14:textId="77777777" w:rsidR="00ED0A04" w:rsidRPr="008A4F7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17CB82" w14:textId="01542B50" w:rsidR="00ED0A04" w:rsidRPr="00F71B6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2AE6E1B7" w14:textId="4D02D939" w:rsidR="00ED0A04" w:rsidRPr="00F71B6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766DF8C0" w14:textId="77777777" w:rsidR="00ED0A04" w:rsidRPr="00F71B6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71B61">
              <w:rPr>
                <w:rFonts w:ascii="Verdana" w:hAnsi="Verdana" w:cs="SymbolMT"/>
                <w:sz w:val="20"/>
                <w:szCs w:val="20"/>
              </w:rPr>
              <w:t>74.805k</w:t>
            </w:r>
            <w:r w:rsidRPr="00F71B61">
              <w:rPr>
                <w:rFonts w:ascii="Verdana" w:hAnsi="Verdana" w:cs="Calibri"/>
                <w:sz w:val="20"/>
                <w:szCs w:val="20"/>
              </w:rPr>
              <w:t>Ω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201CACFE" w14:textId="2C455324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4F5B6E2B" w14:textId="6A6127EB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73ECE4B1" w14:textId="4FA7908C" w:rsidR="00ED0A04" w:rsidRPr="00F71B6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ED0A04" w:rsidRPr="008A4F74" w14:paraId="1B5A5CD6" w14:textId="77777777" w:rsidTr="00ED0A04">
        <w:tc>
          <w:tcPr>
            <w:tcW w:w="719" w:type="dxa"/>
            <w:tcBorders>
              <w:right w:val="single" w:sz="4" w:space="0" w:color="auto"/>
            </w:tcBorders>
          </w:tcPr>
          <w:p w14:paraId="70A12034" w14:textId="77777777" w:rsidR="00ED0A04" w:rsidRPr="008A4F7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5D4D0B" w14:textId="1B50FA15" w:rsidR="00ED0A04" w:rsidRPr="00F71B6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46619D66" w14:textId="27C3BDB1" w:rsidR="00ED0A04" w:rsidRPr="00F71B6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29E03C61" w14:textId="5B42ABC0" w:rsidR="00ED0A04" w:rsidRPr="00F71B6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0CE10833" w14:textId="7F1171AB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5D249B9F" w14:textId="471801FF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1A79256A" w14:textId="35884050" w:rsidR="00ED0A04" w:rsidRPr="00F71B6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ED0A04" w:rsidRPr="008A4F74" w14:paraId="75D4BD96" w14:textId="77777777" w:rsidTr="00ED0A04">
        <w:tc>
          <w:tcPr>
            <w:tcW w:w="719" w:type="dxa"/>
            <w:tcBorders>
              <w:right w:val="single" w:sz="4" w:space="0" w:color="auto"/>
            </w:tcBorders>
          </w:tcPr>
          <w:p w14:paraId="74A8436C" w14:textId="77777777" w:rsidR="00ED0A04" w:rsidRPr="008A4F7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2F8396" w14:textId="4CE2CBE5" w:rsidR="00ED0A04" w:rsidRPr="00F71B6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17D80D5A" w14:textId="3E187F92" w:rsidR="00ED0A04" w:rsidRPr="00F71B6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5684F2E9" w14:textId="644B76C6" w:rsidR="00ED0A04" w:rsidRPr="00F71B6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7C57ADB3" w14:textId="2D0CE335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71B61">
              <w:rPr>
                <w:rFonts w:ascii="Verdana" w:hAnsi="Verdana"/>
                <w:noProof/>
                <w:sz w:val="20"/>
                <w:szCs w:val="20"/>
              </w:rPr>
              <w:t>87.5V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18148623" w14:textId="3AA711D5" w:rsidR="00ED0A04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bookmarkStart w:id="0" w:name="_GoBack"/>
            <w:bookmarkEnd w:id="0"/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4567BDD8" w14:textId="68DB2854" w:rsidR="00ED0A04" w:rsidRPr="00F71B61" w:rsidRDefault="00ED0A04" w:rsidP="00ED0A0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</w:tbl>
    <w:p w14:paraId="23CB998C" w14:textId="77777777" w:rsidR="009A4938" w:rsidRDefault="009A4938" w:rsidP="00DA23DD">
      <w:pPr>
        <w:tabs>
          <w:tab w:val="left" w:pos="2026"/>
        </w:tabs>
        <w:spacing w:before="360" w:after="0"/>
        <w:rPr>
          <w:rFonts w:ascii="Verdana" w:hAnsi="Verdana"/>
          <w:sz w:val="20"/>
          <w:szCs w:val="20"/>
        </w:rPr>
      </w:pPr>
    </w:p>
    <w:sectPr w:rsidR="009A4938" w:rsidSect="005B290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E97EB6" w:rsidRDefault="00E97EB6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E97EB6" w:rsidRDefault="00E97EB6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E97EB6" w:rsidRDefault="00E97E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SymbolMT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8E0B6" w14:textId="5E571FA2" w:rsidR="00E97EB6" w:rsidRPr="007C2507" w:rsidRDefault="00E97EB6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B76FD" w14:textId="55236365" w:rsidR="00E97EB6" w:rsidRPr="007C2507" w:rsidRDefault="00E97EB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15F46" w14:textId="5371186C" w:rsidR="00E97EB6" w:rsidRPr="007C2507" w:rsidRDefault="00E97EB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73B23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1BA929D2" w:rsidR="00E97EB6" w:rsidRPr="007C2507" w:rsidRDefault="00E97EB6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73B23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30B25E26" w:rsidR="00E97EB6" w:rsidRPr="007C2507" w:rsidRDefault="00E97EB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73B23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16ABBE82" w:rsidR="00E97EB6" w:rsidRPr="007C2507" w:rsidRDefault="00E97EB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E97EB6" w:rsidRDefault="00E97EB6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E97EB6" w:rsidRDefault="00E97EB6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E97EB6" w:rsidRDefault="00E97E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9EF91" w14:textId="3E487C6E" w:rsidR="00E97EB6" w:rsidRPr="007C2507" w:rsidRDefault="00E97EB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AC Measurement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D08518F" w14:textId="5C741FCF" w:rsidR="00E97EB6" w:rsidRPr="000154E9" w:rsidRDefault="00E97EB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F15A0" w14:textId="73A2C336" w:rsidR="00E97EB6" w:rsidRPr="007C2507" w:rsidRDefault="00E97EB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AC Measurement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3AD75B7" w14:textId="75333F26" w:rsidR="00E97EB6" w:rsidRPr="000154E9" w:rsidRDefault="00E97EB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E97EB6" w14:paraId="2031192C" w14:textId="77777777" w:rsidTr="00E130F3">
      <w:tc>
        <w:tcPr>
          <w:tcW w:w="630" w:type="dxa"/>
        </w:tcPr>
        <w:p w14:paraId="0F816002" w14:textId="77777777" w:rsidR="00E97EB6" w:rsidRDefault="00E97EB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5C573FC" wp14:editId="02FF3FC0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14CE778" w14:textId="720F1484" w:rsidR="00E97EB6" w:rsidRPr="007C2507" w:rsidRDefault="00E97EB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E58D005" w14:textId="77777777" w:rsidR="00E97EB6" w:rsidRDefault="00E97EB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53D5AE1" wp14:editId="6DD43112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69F8028" w14:textId="77777777" w:rsidR="00E97EB6" w:rsidRPr="00B025CF" w:rsidRDefault="00E97EB6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56685308" w:rsidR="00E97EB6" w:rsidRPr="007C2507" w:rsidRDefault="00E97EB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AC Measurement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27846598" w:rsidR="00E97EB6" w:rsidRPr="000154E9" w:rsidRDefault="00E97EB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604B680D" w:rsidR="00E97EB6" w:rsidRPr="007C2507" w:rsidRDefault="00E97EB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AC Measurement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0DDCCE40" w:rsidR="00E97EB6" w:rsidRPr="000154E9" w:rsidRDefault="00E97EB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E97EB6" w14:paraId="146D1832" w14:textId="77777777" w:rsidTr="00E130F3">
      <w:tc>
        <w:tcPr>
          <w:tcW w:w="630" w:type="dxa"/>
        </w:tcPr>
        <w:p w14:paraId="2D1B9CE5" w14:textId="77777777" w:rsidR="00E97EB6" w:rsidRDefault="00E97EB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1E6DCE30" w:rsidR="00E97EB6" w:rsidRPr="007C2507" w:rsidRDefault="00E97EB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E97EB6" w:rsidRDefault="00E97EB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E97EB6" w:rsidRPr="00B025CF" w:rsidRDefault="00E97EB6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0F8F0BC9"/>
    <w:multiLevelType w:val="hybridMultilevel"/>
    <w:tmpl w:val="93CA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650EE"/>
    <w:multiLevelType w:val="hybridMultilevel"/>
    <w:tmpl w:val="F6769D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A22EE8"/>
    <w:multiLevelType w:val="hybridMultilevel"/>
    <w:tmpl w:val="4D566A28"/>
    <w:lvl w:ilvl="0" w:tplc="C64E18D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9385F70">
      <w:start w:val="1"/>
      <w:numFmt w:val="upperLetter"/>
      <w:lvlText w:val="%3.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6C01B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F16773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B480E"/>
    <w:multiLevelType w:val="hybridMultilevel"/>
    <w:tmpl w:val="05387956"/>
    <w:lvl w:ilvl="0" w:tplc="96F835A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9F6AFF"/>
    <w:multiLevelType w:val="hybridMultilevel"/>
    <w:tmpl w:val="F0F6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EE62C6"/>
    <w:multiLevelType w:val="hybridMultilevel"/>
    <w:tmpl w:val="71428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94AC5"/>
    <w:multiLevelType w:val="hybridMultilevel"/>
    <w:tmpl w:val="363E6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37C9D"/>
    <w:multiLevelType w:val="hybridMultilevel"/>
    <w:tmpl w:val="D520C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C17A3E"/>
    <w:multiLevelType w:val="hybridMultilevel"/>
    <w:tmpl w:val="E3945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5790501"/>
    <w:multiLevelType w:val="hybridMultilevel"/>
    <w:tmpl w:val="39EA5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27"/>
  </w:num>
  <w:num w:numId="5">
    <w:abstractNumId w:val="3"/>
  </w:num>
  <w:num w:numId="6">
    <w:abstractNumId w:val="26"/>
  </w:num>
  <w:num w:numId="7">
    <w:abstractNumId w:val="30"/>
  </w:num>
  <w:num w:numId="8">
    <w:abstractNumId w:val="12"/>
  </w:num>
  <w:num w:numId="9">
    <w:abstractNumId w:val="24"/>
  </w:num>
  <w:num w:numId="10">
    <w:abstractNumId w:val="19"/>
  </w:num>
  <w:num w:numId="11">
    <w:abstractNumId w:val="25"/>
  </w:num>
  <w:num w:numId="12">
    <w:abstractNumId w:val="16"/>
  </w:num>
  <w:num w:numId="13">
    <w:abstractNumId w:val="15"/>
  </w:num>
  <w:num w:numId="14">
    <w:abstractNumId w:val="13"/>
  </w:num>
  <w:num w:numId="15">
    <w:abstractNumId w:val="21"/>
  </w:num>
  <w:num w:numId="16">
    <w:abstractNumId w:val="10"/>
  </w:num>
  <w:num w:numId="17">
    <w:abstractNumId w:val="9"/>
  </w:num>
  <w:num w:numId="18">
    <w:abstractNumId w:val="28"/>
  </w:num>
  <w:num w:numId="19">
    <w:abstractNumId w:val="29"/>
  </w:num>
  <w:num w:numId="20">
    <w:abstractNumId w:val="32"/>
  </w:num>
  <w:num w:numId="21">
    <w:abstractNumId w:val="14"/>
  </w:num>
  <w:num w:numId="22">
    <w:abstractNumId w:val="18"/>
  </w:num>
  <w:num w:numId="23">
    <w:abstractNumId w:val="31"/>
  </w:num>
  <w:num w:numId="24">
    <w:abstractNumId w:val="20"/>
  </w:num>
  <w:num w:numId="25">
    <w:abstractNumId w:val="7"/>
  </w:num>
  <w:num w:numId="26">
    <w:abstractNumId w:val="6"/>
  </w:num>
  <w:num w:numId="27">
    <w:abstractNumId w:val="2"/>
  </w:num>
  <w:num w:numId="28">
    <w:abstractNumId w:val="22"/>
  </w:num>
  <w:num w:numId="29">
    <w:abstractNumId w:val="17"/>
  </w:num>
  <w:num w:numId="30">
    <w:abstractNumId w:val="1"/>
  </w:num>
  <w:num w:numId="31">
    <w:abstractNumId w:val="11"/>
  </w:num>
  <w:num w:numId="32">
    <w:abstractNumId w:val="23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8806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04784"/>
    <w:rsid w:val="00012361"/>
    <w:rsid w:val="000154E9"/>
    <w:rsid w:val="000178E1"/>
    <w:rsid w:val="0004185D"/>
    <w:rsid w:val="00041E52"/>
    <w:rsid w:val="000423C4"/>
    <w:rsid w:val="000524AC"/>
    <w:rsid w:val="000544E1"/>
    <w:rsid w:val="0006603B"/>
    <w:rsid w:val="00074728"/>
    <w:rsid w:val="000846EA"/>
    <w:rsid w:val="00092093"/>
    <w:rsid w:val="000A23B3"/>
    <w:rsid w:val="000A55D5"/>
    <w:rsid w:val="000B3877"/>
    <w:rsid w:val="000C052D"/>
    <w:rsid w:val="000C05F6"/>
    <w:rsid w:val="000C6318"/>
    <w:rsid w:val="000D47B8"/>
    <w:rsid w:val="00101028"/>
    <w:rsid w:val="00106D14"/>
    <w:rsid w:val="001117A0"/>
    <w:rsid w:val="001135BB"/>
    <w:rsid w:val="0012231D"/>
    <w:rsid w:val="00127902"/>
    <w:rsid w:val="00132FD8"/>
    <w:rsid w:val="00133B76"/>
    <w:rsid w:val="00133C30"/>
    <w:rsid w:val="00141840"/>
    <w:rsid w:val="001506EF"/>
    <w:rsid w:val="0015552F"/>
    <w:rsid w:val="00166598"/>
    <w:rsid w:val="0017710E"/>
    <w:rsid w:val="001A4B6E"/>
    <w:rsid w:val="001A4BC8"/>
    <w:rsid w:val="001B09BD"/>
    <w:rsid w:val="001C2E27"/>
    <w:rsid w:val="001D06E7"/>
    <w:rsid w:val="001D5152"/>
    <w:rsid w:val="001E41D9"/>
    <w:rsid w:val="001F0D3C"/>
    <w:rsid w:val="001F2D7C"/>
    <w:rsid w:val="002025E4"/>
    <w:rsid w:val="00203555"/>
    <w:rsid w:val="00222A30"/>
    <w:rsid w:val="00224C5A"/>
    <w:rsid w:val="002323AE"/>
    <w:rsid w:val="00241DCB"/>
    <w:rsid w:val="00253320"/>
    <w:rsid w:val="00255DAC"/>
    <w:rsid w:val="00261027"/>
    <w:rsid w:val="00265CA7"/>
    <w:rsid w:val="00295358"/>
    <w:rsid w:val="002D56AA"/>
    <w:rsid w:val="002E22BE"/>
    <w:rsid w:val="002E5C63"/>
    <w:rsid w:val="002E6695"/>
    <w:rsid w:val="002E7E59"/>
    <w:rsid w:val="002F6E16"/>
    <w:rsid w:val="00307505"/>
    <w:rsid w:val="00310134"/>
    <w:rsid w:val="003123C1"/>
    <w:rsid w:val="00312492"/>
    <w:rsid w:val="00317823"/>
    <w:rsid w:val="0035749A"/>
    <w:rsid w:val="00357A70"/>
    <w:rsid w:val="0037367C"/>
    <w:rsid w:val="003839E6"/>
    <w:rsid w:val="003A4DD9"/>
    <w:rsid w:val="003A7095"/>
    <w:rsid w:val="003D6454"/>
    <w:rsid w:val="003D74E1"/>
    <w:rsid w:val="003F2E8B"/>
    <w:rsid w:val="003F522D"/>
    <w:rsid w:val="003F6D63"/>
    <w:rsid w:val="004002B9"/>
    <w:rsid w:val="00401F2D"/>
    <w:rsid w:val="00402068"/>
    <w:rsid w:val="00404B99"/>
    <w:rsid w:val="00411B70"/>
    <w:rsid w:val="00413DA9"/>
    <w:rsid w:val="00422289"/>
    <w:rsid w:val="004258DA"/>
    <w:rsid w:val="00430375"/>
    <w:rsid w:val="00431790"/>
    <w:rsid w:val="004328DF"/>
    <w:rsid w:val="004332DB"/>
    <w:rsid w:val="00442DED"/>
    <w:rsid w:val="00465721"/>
    <w:rsid w:val="00467565"/>
    <w:rsid w:val="00472F8B"/>
    <w:rsid w:val="00473799"/>
    <w:rsid w:val="00481880"/>
    <w:rsid w:val="00482D5A"/>
    <w:rsid w:val="004927C6"/>
    <w:rsid w:val="004A2884"/>
    <w:rsid w:val="004A3F48"/>
    <w:rsid w:val="004C0D25"/>
    <w:rsid w:val="004C66D6"/>
    <w:rsid w:val="004D1067"/>
    <w:rsid w:val="004D3BAE"/>
    <w:rsid w:val="004E1F50"/>
    <w:rsid w:val="004E745A"/>
    <w:rsid w:val="004E786D"/>
    <w:rsid w:val="0052299E"/>
    <w:rsid w:val="005250B4"/>
    <w:rsid w:val="00525E62"/>
    <w:rsid w:val="005277BE"/>
    <w:rsid w:val="0054310B"/>
    <w:rsid w:val="0054489E"/>
    <w:rsid w:val="00554A33"/>
    <w:rsid w:val="00561F05"/>
    <w:rsid w:val="005A1212"/>
    <w:rsid w:val="005A2856"/>
    <w:rsid w:val="005A787E"/>
    <w:rsid w:val="005B290A"/>
    <w:rsid w:val="005B3A86"/>
    <w:rsid w:val="005C46B9"/>
    <w:rsid w:val="006046B2"/>
    <w:rsid w:val="006055DF"/>
    <w:rsid w:val="006068F8"/>
    <w:rsid w:val="00610740"/>
    <w:rsid w:val="00613CEA"/>
    <w:rsid w:val="00613E4E"/>
    <w:rsid w:val="00615879"/>
    <w:rsid w:val="006202A1"/>
    <w:rsid w:val="0063102B"/>
    <w:rsid w:val="00652C9A"/>
    <w:rsid w:val="00661207"/>
    <w:rsid w:val="00662E44"/>
    <w:rsid w:val="00663773"/>
    <w:rsid w:val="00673DF7"/>
    <w:rsid w:val="006828AA"/>
    <w:rsid w:val="0068409B"/>
    <w:rsid w:val="00693201"/>
    <w:rsid w:val="006979FA"/>
    <w:rsid w:val="00697F15"/>
    <w:rsid w:val="006A7EE8"/>
    <w:rsid w:val="006C1337"/>
    <w:rsid w:val="006C5DB4"/>
    <w:rsid w:val="006D1647"/>
    <w:rsid w:val="006D716C"/>
    <w:rsid w:val="006E611E"/>
    <w:rsid w:val="006F19A5"/>
    <w:rsid w:val="006F7F1A"/>
    <w:rsid w:val="007140C7"/>
    <w:rsid w:val="00723673"/>
    <w:rsid w:val="0074082F"/>
    <w:rsid w:val="00745276"/>
    <w:rsid w:val="0074787B"/>
    <w:rsid w:val="00750F82"/>
    <w:rsid w:val="0075695D"/>
    <w:rsid w:val="00761B84"/>
    <w:rsid w:val="00765DC8"/>
    <w:rsid w:val="00774622"/>
    <w:rsid w:val="0077606A"/>
    <w:rsid w:val="007801EC"/>
    <w:rsid w:val="00784EF5"/>
    <w:rsid w:val="0078569A"/>
    <w:rsid w:val="007940C2"/>
    <w:rsid w:val="007C2507"/>
    <w:rsid w:val="007C2A09"/>
    <w:rsid w:val="007E5038"/>
    <w:rsid w:val="007E5FFA"/>
    <w:rsid w:val="0080040A"/>
    <w:rsid w:val="00800F27"/>
    <w:rsid w:val="0081458F"/>
    <w:rsid w:val="00816BC7"/>
    <w:rsid w:val="008201D6"/>
    <w:rsid w:val="00822E8D"/>
    <w:rsid w:val="00825608"/>
    <w:rsid w:val="00857D22"/>
    <w:rsid w:val="008669EB"/>
    <w:rsid w:val="00866D5F"/>
    <w:rsid w:val="00873F1B"/>
    <w:rsid w:val="00885346"/>
    <w:rsid w:val="00894CB5"/>
    <w:rsid w:val="008975D5"/>
    <w:rsid w:val="008A4F74"/>
    <w:rsid w:val="008A5498"/>
    <w:rsid w:val="008B1E46"/>
    <w:rsid w:val="008B456A"/>
    <w:rsid w:val="008B6FC5"/>
    <w:rsid w:val="008D6501"/>
    <w:rsid w:val="008D762D"/>
    <w:rsid w:val="008E375B"/>
    <w:rsid w:val="008F702A"/>
    <w:rsid w:val="009055E4"/>
    <w:rsid w:val="00910FD4"/>
    <w:rsid w:val="009116EC"/>
    <w:rsid w:val="00911D6A"/>
    <w:rsid w:val="009219E3"/>
    <w:rsid w:val="0094143E"/>
    <w:rsid w:val="00946445"/>
    <w:rsid w:val="00946748"/>
    <w:rsid w:val="00954E27"/>
    <w:rsid w:val="009559C9"/>
    <w:rsid w:val="0096316E"/>
    <w:rsid w:val="0097385F"/>
    <w:rsid w:val="00975665"/>
    <w:rsid w:val="009762D3"/>
    <w:rsid w:val="00980EBB"/>
    <w:rsid w:val="00992FF7"/>
    <w:rsid w:val="009A14CD"/>
    <w:rsid w:val="009A4938"/>
    <w:rsid w:val="009A705C"/>
    <w:rsid w:val="009B042B"/>
    <w:rsid w:val="009B551B"/>
    <w:rsid w:val="009B6084"/>
    <w:rsid w:val="009C09C1"/>
    <w:rsid w:val="009D60D7"/>
    <w:rsid w:val="009D677B"/>
    <w:rsid w:val="009E273C"/>
    <w:rsid w:val="009E6B6C"/>
    <w:rsid w:val="009F2DFA"/>
    <w:rsid w:val="009F76D1"/>
    <w:rsid w:val="00A42A96"/>
    <w:rsid w:val="00A45DD7"/>
    <w:rsid w:val="00A51B95"/>
    <w:rsid w:val="00A531A0"/>
    <w:rsid w:val="00A60174"/>
    <w:rsid w:val="00A662F0"/>
    <w:rsid w:val="00A66693"/>
    <w:rsid w:val="00A669F6"/>
    <w:rsid w:val="00A91B05"/>
    <w:rsid w:val="00A9373B"/>
    <w:rsid w:val="00AA1AE0"/>
    <w:rsid w:val="00AB3D49"/>
    <w:rsid w:val="00AD5961"/>
    <w:rsid w:val="00AD771F"/>
    <w:rsid w:val="00AF679A"/>
    <w:rsid w:val="00AF69EE"/>
    <w:rsid w:val="00B025CF"/>
    <w:rsid w:val="00B1005A"/>
    <w:rsid w:val="00B23B2E"/>
    <w:rsid w:val="00B44801"/>
    <w:rsid w:val="00B457A7"/>
    <w:rsid w:val="00B52137"/>
    <w:rsid w:val="00B72CF8"/>
    <w:rsid w:val="00B73B23"/>
    <w:rsid w:val="00B75300"/>
    <w:rsid w:val="00B755C0"/>
    <w:rsid w:val="00B83C86"/>
    <w:rsid w:val="00B93A8B"/>
    <w:rsid w:val="00B978DC"/>
    <w:rsid w:val="00BA20BF"/>
    <w:rsid w:val="00BA7E0B"/>
    <w:rsid w:val="00BB5C3E"/>
    <w:rsid w:val="00BB7522"/>
    <w:rsid w:val="00BC2C30"/>
    <w:rsid w:val="00BC39B1"/>
    <w:rsid w:val="00BE571F"/>
    <w:rsid w:val="00C010DE"/>
    <w:rsid w:val="00C055E6"/>
    <w:rsid w:val="00C14CD4"/>
    <w:rsid w:val="00C602F1"/>
    <w:rsid w:val="00C6093C"/>
    <w:rsid w:val="00C72587"/>
    <w:rsid w:val="00C834FC"/>
    <w:rsid w:val="00C86D41"/>
    <w:rsid w:val="00C86D63"/>
    <w:rsid w:val="00C94E38"/>
    <w:rsid w:val="00CA1C79"/>
    <w:rsid w:val="00CB5A57"/>
    <w:rsid w:val="00CB5F0C"/>
    <w:rsid w:val="00CD4E3A"/>
    <w:rsid w:val="00CE1258"/>
    <w:rsid w:val="00CE3BF2"/>
    <w:rsid w:val="00CF7AA0"/>
    <w:rsid w:val="00D05136"/>
    <w:rsid w:val="00D23372"/>
    <w:rsid w:val="00D32B85"/>
    <w:rsid w:val="00D36C07"/>
    <w:rsid w:val="00D54ACB"/>
    <w:rsid w:val="00D61980"/>
    <w:rsid w:val="00D64CC6"/>
    <w:rsid w:val="00D801F1"/>
    <w:rsid w:val="00D85A5C"/>
    <w:rsid w:val="00D919EF"/>
    <w:rsid w:val="00DA090D"/>
    <w:rsid w:val="00DA1176"/>
    <w:rsid w:val="00DA23DD"/>
    <w:rsid w:val="00DA380B"/>
    <w:rsid w:val="00DB02B9"/>
    <w:rsid w:val="00DB7F85"/>
    <w:rsid w:val="00DC19D0"/>
    <w:rsid w:val="00DC51B1"/>
    <w:rsid w:val="00DD0380"/>
    <w:rsid w:val="00DE32D8"/>
    <w:rsid w:val="00DE355E"/>
    <w:rsid w:val="00DE44D8"/>
    <w:rsid w:val="00DE4AF4"/>
    <w:rsid w:val="00DF4DAE"/>
    <w:rsid w:val="00E013AA"/>
    <w:rsid w:val="00E10E08"/>
    <w:rsid w:val="00E130F3"/>
    <w:rsid w:val="00E133E4"/>
    <w:rsid w:val="00E173D4"/>
    <w:rsid w:val="00E428FC"/>
    <w:rsid w:val="00E47341"/>
    <w:rsid w:val="00E510D3"/>
    <w:rsid w:val="00E62E57"/>
    <w:rsid w:val="00E6528A"/>
    <w:rsid w:val="00E74B0F"/>
    <w:rsid w:val="00E97D8E"/>
    <w:rsid w:val="00E97EB6"/>
    <w:rsid w:val="00EA0805"/>
    <w:rsid w:val="00EA3D5C"/>
    <w:rsid w:val="00EC14C2"/>
    <w:rsid w:val="00ED0A04"/>
    <w:rsid w:val="00ED1FAE"/>
    <w:rsid w:val="00F00182"/>
    <w:rsid w:val="00F1376A"/>
    <w:rsid w:val="00F25B89"/>
    <w:rsid w:val="00F54931"/>
    <w:rsid w:val="00F61762"/>
    <w:rsid w:val="00F631A1"/>
    <w:rsid w:val="00F71B61"/>
    <w:rsid w:val="00F71C21"/>
    <w:rsid w:val="00F71E1F"/>
    <w:rsid w:val="00F82BFD"/>
    <w:rsid w:val="00F90D38"/>
    <w:rsid w:val="00F918B0"/>
    <w:rsid w:val="00F92B66"/>
    <w:rsid w:val="00F94889"/>
    <w:rsid w:val="00FA66B6"/>
    <w:rsid w:val="00FB12A6"/>
    <w:rsid w:val="00FB7385"/>
    <w:rsid w:val="00FC37C7"/>
    <w:rsid w:val="00FC5518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footer" Target="footer6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6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61BC0-7AAB-4DE2-9002-C2A64FDE4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2018-07-15T18:54:00Z</cp:lastPrinted>
  <dcterms:created xsi:type="dcterms:W3CDTF">2018-07-18T14:38:00Z</dcterms:created>
  <dcterms:modified xsi:type="dcterms:W3CDTF">2018-07-18T14:41:00Z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AC Measurement</vt:lpwstr>
  </property>
  <property fmtid="{D5CDD505-2E9C-101B-9397-08002B2CF9AE}" pid="4" name="DocNum">
    <vt:i4>24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