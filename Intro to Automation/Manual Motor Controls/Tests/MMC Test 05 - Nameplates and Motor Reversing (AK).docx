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7A0C60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707AD" w:rsidRPr="002707AD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B2A73" w:rsidRPr="004B2A73">
        <w:rPr>
          <w:rFonts w:ascii="Verdana" w:hAnsi="Verdana"/>
          <w:sz w:val="20"/>
          <w:szCs w:val="20"/>
          <w:highlight w:val="yellow"/>
        </w:rPr>
        <w:t>22pts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C79F874" w:rsidR="00E0047A" w:rsidRPr="005915F6" w:rsidRDefault="00E0047A" w:rsidP="00E0047A">
      <w:pPr>
        <w:spacing w:before="240" w:after="120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04B662" wp14:editId="2BD6BC5B">
            <wp:simplePos x="0" y="0"/>
            <wp:positionH relativeFrom="column">
              <wp:posOffset>3365500</wp:posOffset>
            </wp:positionH>
            <wp:positionV relativeFrom="paragraph">
              <wp:posOffset>175027</wp:posOffset>
            </wp:positionV>
            <wp:extent cx="3075305" cy="2279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Instructions</w:t>
      </w:r>
    </w:p>
    <w:p w14:paraId="469DA0C8" w14:textId="39F94FDF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21A45922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30hp</w:t>
      </w:r>
    </w:p>
    <w:p w14:paraId="050A8BD5" w14:textId="0F1A3E5F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w:r w:rsidR="002707AD" w:rsidRPr="002707AD">
        <w:rPr>
          <w:rFonts w:ascii="Verdana" w:hAnsi="Verdana"/>
          <w:sz w:val="20"/>
          <w:szCs w:val="20"/>
          <w:highlight w:val="yellow"/>
        </w:rPr>
        <w:t>22,380W</w:t>
      </w:r>
    </w:p>
    <w:p w14:paraId="00A3105F" w14:textId="799E244E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480VAC</w:t>
      </w:r>
    </w:p>
    <w:p w14:paraId="0AB7C383" w14:textId="3F49DFEF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acceptable range of voltage input to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414V</w:t>
      </w:r>
      <w:r w:rsidRPr="00701939">
        <w:rPr>
          <w:rFonts w:ascii="Verdana" w:hAnsi="Verdana"/>
          <w:sz w:val="20"/>
          <w:szCs w:val="20"/>
        </w:rPr>
        <w:t xml:space="preserve"> to </w:t>
      </w:r>
      <w:r w:rsidR="002707AD" w:rsidRPr="002707AD">
        <w:rPr>
          <w:rFonts w:ascii="Verdana" w:hAnsi="Verdana"/>
          <w:sz w:val="20"/>
          <w:szCs w:val="20"/>
          <w:highlight w:val="yellow"/>
        </w:rPr>
        <w:t>506V</w:t>
      </w:r>
    </w:p>
    <w:p w14:paraId="46D43881" w14:textId="4C6534D1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RPM for this motor? </w:t>
      </w:r>
      <w:r w:rsidR="002707AD" w:rsidRPr="002707AD">
        <w:rPr>
          <w:rFonts w:ascii="Verdana" w:hAnsi="Verdana"/>
          <w:sz w:val="20"/>
          <w:szCs w:val="20"/>
          <w:highlight w:val="yellow"/>
        </w:rPr>
        <w:t>1765RPM</w:t>
      </w:r>
    </w:p>
    <w:p w14:paraId="56888FE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2707AD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ECD9A4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3959414B" w14:textId="77777777" w:rsidR="00E0047A" w:rsidRPr="002707AD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Vary the frequency</w:t>
      </w:r>
    </w:p>
    <w:p w14:paraId="302AA52D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28BA54A7" w14:textId="18B10438" w:rsidR="002707AD" w:rsidRPr="00701939" w:rsidRDefault="002707AD" w:rsidP="002707A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0F4E5706" w14:textId="3F52AC3A" w:rsidR="002707AD" w:rsidRPr="00701939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4B6D382D" w14:textId="7216061B" w:rsidR="002707AD" w:rsidRP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2707AD">
        <w:rPr>
          <w:rFonts w:ascii="Verdana" w:hAnsi="Verdana"/>
          <w:sz w:val="20"/>
          <w:szCs w:val="20"/>
          <w:highlight w:val="yellow"/>
        </w:rPr>
        <w:t>Input frequency</w:t>
      </w:r>
    </w:p>
    <w:p w14:paraId="3810FCA0" w14:textId="7852D22E" w:rsidR="002707AD" w:rsidRP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The number of poles</w:t>
      </w:r>
    </w:p>
    <w:p w14:paraId="7EB85DA3" w14:textId="7DF0DA7F" w:rsidR="002707AD" w:rsidRDefault="002707AD" w:rsidP="002707A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05336E47" w14:textId="77777777" w:rsidR="002707AD" w:rsidRPr="002707AD" w:rsidRDefault="002707AD" w:rsidP="002707AD">
      <w:pPr>
        <w:tabs>
          <w:tab w:val="left" w:pos="2520"/>
        </w:tabs>
        <w:spacing w:after="0"/>
        <w:ind w:left="90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4D9BB5A1" w14:textId="18B77885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Thermal Switch</w:t>
      </w:r>
      <w:r w:rsidR="000E4387" w:rsidRPr="000E4387">
        <w:rPr>
          <w:rFonts w:ascii="Verdana" w:hAnsi="Verdana"/>
          <w:sz w:val="20"/>
          <w:szCs w:val="20"/>
        </w:rPr>
        <w:tab/>
        <w:t>Start Switch</w:t>
      </w:r>
    </w:p>
    <w:p w14:paraId="6993B6E8" w14:textId="67DEC419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Run Windings</w:t>
      </w:r>
      <w:r w:rsidR="000E4387"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135EB0A7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Start Windings</w:t>
      </w:r>
      <w:r w:rsidR="000E4387" w:rsidRPr="000E4387">
        <w:rPr>
          <w:rFonts w:ascii="Verdana" w:hAnsi="Verdana"/>
          <w:sz w:val="20"/>
          <w:szCs w:val="20"/>
        </w:rPr>
        <w:tab/>
        <w:t>Thermal Switch</w:t>
      </w:r>
    </w:p>
    <w:p w14:paraId="49913E47" w14:textId="316387B9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Start Switch</w:t>
      </w:r>
      <w:r w:rsidR="000E4387" w:rsidRPr="000E4387">
        <w:rPr>
          <w:rFonts w:ascii="Verdana" w:hAnsi="Verdana"/>
          <w:sz w:val="20"/>
          <w:szCs w:val="20"/>
        </w:rPr>
        <w:tab/>
        <w:t>Run Windings</w:t>
      </w:r>
    </w:p>
    <w:p w14:paraId="640F0847" w14:textId="32536073" w:rsidR="000E4387" w:rsidRPr="000E4387" w:rsidRDefault="002707AD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2707AD">
        <w:rPr>
          <w:rFonts w:ascii="Verdana" w:hAnsi="Verdana"/>
          <w:sz w:val="20"/>
          <w:szCs w:val="20"/>
          <w:highlight w:val="yellow"/>
        </w:rPr>
        <w:t>Capacitor</w:t>
      </w:r>
      <w:r w:rsidR="000E4387"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3A325C43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If the motor is running CW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5 and Red wired to A, how should the motor be re-wired to obtain a CCW rotation?</w:t>
      </w:r>
      <w:r w:rsidR="004B2A73">
        <w:rPr>
          <w:rFonts w:ascii="Verdana" w:hAnsi="Verdana"/>
          <w:sz w:val="20"/>
          <w:szCs w:val="20"/>
        </w:rPr>
        <w:t xml:space="preserve">  </w:t>
      </w:r>
      <w:proofErr w:type="spellStart"/>
      <w:r w:rsidR="004B2A73" w:rsidRPr="004B2A73">
        <w:rPr>
          <w:rFonts w:ascii="Verdana" w:hAnsi="Verdana"/>
          <w:sz w:val="20"/>
          <w:szCs w:val="20"/>
          <w:highlight w:val="yellow"/>
        </w:rPr>
        <w:t>Blk</w:t>
      </w:r>
      <w:proofErr w:type="spellEnd"/>
      <w:r w:rsidR="004B2A73" w:rsidRPr="004B2A73">
        <w:rPr>
          <w:rFonts w:ascii="Verdana" w:hAnsi="Verdana"/>
          <w:sz w:val="20"/>
          <w:szCs w:val="20"/>
          <w:highlight w:val="yellow"/>
        </w:rPr>
        <w:t xml:space="preserve"> to A, Red to 5</w:t>
      </w:r>
      <w:r w:rsidR="004B2A73">
        <w:rPr>
          <w:rFonts w:ascii="Verdana" w:hAnsi="Verdana"/>
          <w:sz w:val="20"/>
          <w:szCs w:val="20"/>
        </w:rPr>
        <w:t xml:space="preserve"> </w:t>
      </w:r>
      <w:r w:rsidR="004B2A73" w:rsidRPr="004B2A73">
        <w:rPr>
          <w:rFonts w:ascii="Verdana" w:hAnsi="Verdana"/>
          <w:sz w:val="20"/>
          <w:szCs w:val="20"/>
          <w:highlight w:val="yellow"/>
        </w:rPr>
        <w:t>(2 points)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4B2A73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The poles of the start windings are reversed</w:t>
      </w:r>
    </w:p>
    <w:p w14:paraId="28CD7E2F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43181488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 change its rotation while running</w:t>
      </w:r>
      <w:r w:rsidR="004B2A73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4B2A73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1AD2097C" w14:textId="136E5787" w:rsidR="000E4387" w:rsidRPr="004B2A73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These is a phase shift where current lead</w:t>
      </w:r>
      <w:r w:rsidR="004B2A73" w:rsidRPr="004B2A73">
        <w:rPr>
          <w:rFonts w:ascii="Verdana" w:hAnsi="Verdana"/>
          <w:sz w:val="20"/>
          <w:szCs w:val="20"/>
          <w:highlight w:val="yellow"/>
        </w:rPr>
        <w:t>s</w:t>
      </w:r>
      <w:r w:rsidRPr="004B2A73">
        <w:rPr>
          <w:rFonts w:ascii="Verdana" w:hAnsi="Verdana"/>
          <w:sz w:val="20"/>
          <w:szCs w:val="20"/>
          <w:highlight w:val="yellow"/>
        </w:rPr>
        <w:t xml:space="preserve"> the voltage</w:t>
      </w:r>
    </w:p>
    <w:p w14:paraId="06C28BBA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4B2A73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  <w:bookmarkStart w:id="0" w:name="_GoBack"/>
      <w:bookmarkEnd w:id="0"/>
    </w:p>
    <w:p w14:paraId="6AF9508B" w14:textId="77777777" w:rsidR="00CA307E" w:rsidRPr="004B2A73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False</w:t>
      </w:r>
    </w:p>
    <w:p w14:paraId="7993C47A" w14:textId="2DC81D23" w:rsidR="00CA307E" w:rsidRPr="000E4387" w:rsidRDefault="00773654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4B2A73">
        <w:rPr>
          <w:rFonts w:ascii="Verdana" w:hAnsi="Verdana"/>
          <w:sz w:val="20"/>
          <w:szCs w:val="20"/>
        </w:rPr>
        <w:t xml:space="preserve">e motor shown in the schematic above </w:t>
      </w:r>
      <w:r w:rsidR="004B2A73" w:rsidRPr="00F758AE">
        <w:rPr>
          <w:rFonts w:ascii="Verdana" w:hAnsi="Verdana"/>
          <w:sz w:val="20"/>
          <w:szCs w:val="20"/>
          <w:u w:val="single"/>
        </w:rPr>
        <w:t>can</w:t>
      </w:r>
      <w:r w:rsidR="004B2A73">
        <w:rPr>
          <w:rFonts w:ascii="Verdana" w:hAnsi="Verdana"/>
          <w:sz w:val="20"/>
          <w:szCs w:val="20"/>
        </w:rPr>
        <w:t xml:space="preserve"> be started without the capacitor</w:t>
      </w:r>
      <w:r w:rsidR="00CA307E"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4B2A73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  <w:highlight w:val="yellow"/>
        </w:rPr>
      </w:pPr>
      <w:r w:rsidRPr="004B2A73">
        <w:rPr>
          <w:rFonts w:ascii="Verdana" w:hAnsi="Verdana"/>
          <w:sz w:val="20"/>
          <w:szCs w:val="20"/>
          <w:highlight w:val="yellow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454E" w14:textId="77777777" w:rsidR="00AA1596" w:rsidRDefault="00AA1596" w:rsidP="005B3A86">
      <w:pPr>
        <w:spacing w:after="0" w:line="240" w:lineRule="auto"/>
      </w:pPr>
      <w:r>
        <w:separator/>
      </w:r>
    </w:p>
  </w:endnote>
  <w:endnote w:type="continuationSeparator" w:id="0">
    <w:p w14:paraId="2367099C" w14:textId="77777777" w:rsidR="00AA1596" w:rsidRDefault="00AA1596" w:rsidP="005B3A86">
      <w:pPr>
        <w:spacing w:after="0" w:line="240" w:lineRule="auto"/>
      </w:pPr>
      <w:r>
        <w:continuationSeparator/>
      </w:r>
    </w:p>
  </w:endnote>
  <w:endnote w:type="continuationNotice" w:id="1">
    <w:p w14:paraId="6A45CF38" w14:textId="77777777" w:rsidR="00AA1596" w:rsidRDefault="00AA15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B26685F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FF1FA9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E703" w14:textId="77777777" w:rsidR="00AA1596" w:rsidRDefault="00AA1596" w:rsidP="005B3A86">
      <w:pPr>
        <w:spacing w:after="0" w:line="240" w:lineRule="auto"/>
      </w:pPr>
      <w:r>
        <w:separator/>
      </w:r>
    </w:p>
  </w:footnote>
  <w:footnote w:type="continuationSeparator" w:id="0">
    <w:p w14:paraId="73622D8F" w14:textId="77777777" w:rsidR="00AA1596" w:rsidRDefault="00AA1596" w:rsidP="005B3A86">
      <w:pPr>
        <w:spacing w:after="0" w:line="240" w:lineRule="auto"/>
      </w:pPr>
      <w:r>
        <w:continuationSeparator/>
      </w:r>
    </w:p>
  </w:footnote>
  <w:footnote w:type="continuationNotice" w:id="1">
    <w:p w14:paraId="39707254" w14:textId="77777777" w:rsidR="00AA1596" w:rsidRDefault="00AA15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C5557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07AD"/>
    <w:rsid w:val="00273CFB"/>
    <w:rsid w:val="00283A01"/>
    <w:rsid w:val="00295358"/>
    <w:rsid w:val="00297143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B2A73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47EE5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A1596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758AE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2018-09-19T18:12:00Z</cp:lastPrinted>
  <dcterms:created xsi:type="dcterms:W3CDTF">2018-09-20T15:10:00Z</dcterms:created>
  <dcterms:modified xsi:type="dcterms:W3CDTF">2018-09-20T15:25:00Z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