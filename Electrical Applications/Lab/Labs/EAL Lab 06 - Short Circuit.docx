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54F720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4A3B">
        <w:rPr>
          <w:rFonts w:ascii="Verdana" w:hAnsi="Verdana"/>
          <w:b/>
          <w:sz w:val="24"/>
          <w:szCs w:val="24"/>
        </w:rPr>
        <w:t>Short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801E86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60E721C9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 xml:space="preserve">effects of </w:t>
      </w:r>
      <w:r w:rsidR="00424A3B">
        <w:rPr>
          <w:rFonts w:ascii="Verdana" w:hAnsi="Verdana"/>
          <w:sz w:val="20"/>
          <w:szCs w:val="20"/>
        </w:rPr>
        <w:t>a short</w:t>
      </w:r>
      <w:r w:rsidR="00D24A97">
        <w:rPr>
          <w:rFonts w:ascii="Verdana" w:hAnsi="Verdana"/>
          <w:sz w:val="20"/>
          <w:szCs w:val="20"/>
        </w:rPr>
        <w:t xml:space="preserve">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5531099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24A3B">
        <w:rPr>
          <w:rFonts w:ascii="Verdana" w:hAnsi="Verdana"/>
          <w:sz w:val="20"/>
          <w:szCs w:val="20"/>
        </w:rPr>
        <w:t>a short</w:t>
      </w:r>
      <w:r w:rsidR="006D0149">
        <w:rPr>
          <w:rFonts w:ascii="Verdana" w:hAnsi="Verdana"/>
          <w:sz w:val="20"/>
          <w:szCs w:val="20"/>
        </w:rPr>
        <w:t xml:space="preserve">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E6B002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65B4A994" w:rsidR="00C2060B" w:rsidRDefault="00E45F3E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515544411"/>
            <w:r w:rsidRPr="00E45F3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366BB8" wp14:editId="73061833">
                  <wp:extent cx="1947672" cy="23865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38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364768E5" w14:textId="4ADDAD79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DC4A0E">
        <w:rPr>
          <w:rFonts w:ascii="Verdana" w:hAnsi="Verdana"/>
          <w:sz w:val="20"/>
          <w:szCs w:val="20"/>
          <w:u w:val="single"/>
        </w:rPr>
        <w:t>ions</w:t>
      </w:r>
    </w:p>
    <w:p w14:paraId="48F38039" w14:textId="1A3705F7" w:rsidR="00AF0CD3" w:rsidRDefault="00FA191E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the values in the drawing above to calculate the expected values and record in the table below</w:t>
      </w:r>
      <w:r w:rsidR="00AF0CD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C1757B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10785" w:rsidRPr="00DD3F5F" w14:paraId="5A629C61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0FE6E85B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3194CF75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6B3B119A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BA8189B" w14:textId="734751AE" w:rsidR="00CC14BC" w:rsidRPr="00DB02B9" w:rsidRDefault="00CC14BC" w:rsidP="00B10785">
      <w:pPr>
        <w:tabs>
          <w:tab w:val="left" w:pos="2880"/>
          <w:tab w:val="left" w:pos="5760"/>
        </w:tabs>
        <w:spacing w:before="240" w:after="0"/>
        <w:ind w:left="36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B10785">
      <w:pPr>
        <w:pStyle w:val="ListParagraph"/>
        <w:numPr>
          <w:ilvl w:val="1"/>
          <w:numId w:val="11"/>
        </w:numPr>
        <w:tabs>
          <w:tab w:val="right" w:pos="10080"/>
        </w:tabs>
        <w:spacing w:before="240"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36DE092B" w14:textId="187DA8BD" w:rsidR="00AF0CD3" w:rsidRPr="00B10785" w:rsidRDefault="00AF0CD3" w:rsidP="00B1078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10785">
        <w:rPr>
          <w:rFonts w:ascii="Verdana" w:hAnsi="Verdana"/>
          <w:sz w:val="20"/>
          <w:szCs w:val="20"/>
        </w:rPr>
        <w:t xml:space="preserve">Using the figure below, </w:t>
      </w:r>
      <w:r w:rsidR="00FA191E">
        <w:rPr>
          <w:rFonts w:ascii="Verdana" w:hAnsi="Verdana"/>
          <w:sz w:val="20"/>
          <w:szCs w:val="20"/>
        </w:rPr>
        <w:t>measure</w:t>
      </w:r>
      <w:r w:rsidRPr="00B10785">
        <w:rPr>
          <w:rFonts w:ascii="Verdana" w:hAnsi="Verdana"/>
          <w:sz w:val="20"/>
          <w:szCs w:val="20"/>
        </w:rPr>
        <w:t xml:space="preserve"> </w:t>
      </w:r>
      <w:r w:rsidR="00FA191E">
        <w:rPr>
          <w:rFonts w:ascii="Verdana" w:hAnsi="Verdana"/>
          <w:sz w:val="20"/>
          <w:szCs w:val="20"/>
        </w:rPr>
        <w:t xml:space="preserve">and calculate </w:t>
      </w:r>
      <w:r w:rsidRPr="00B10785">
        <w:rPr>
          <w:rFonts w:ascii="Verdana" w:hAnsi="Verdana"/>
          <w:sz w:val="20"/>
          <w:szCs w:val="20"/>
        </w:rPr>
        <w:t xml:space="preserve">the following </w:t>
      </w:r>
      <w:r w:rsidR="00FA191E">
        <w:rPr>
          <w:rFonts w:ascii="Verdana" w:hAnsi="Verdana"/>
          <w:sz w:val="20"/>
          <w:szCs w:val="20"/>
        </w:rPr>
        <w:t>values</w:t>
      </w:r>
      <w:r w:rsidRPr="00B10785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FA191E" w14:paraId="7E8D02C1" w14:textId="77777777" w:rsidTr="001E60C0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376BEBCF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45F3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196C97" wp14:editId="2567CBD4">
                  <wp:extent cx="1947672" cy="23865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38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424224DD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A0337F2" wp14:editId="0885EDAC">
                  <wp:extent cx="969264" cy="777240"/>
                  <wp:effectExtent l="0" t="0" r="254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91E" w14:paraId="62872EC0" w14:textId="77777777" w:rsidTr="001E60C0">
        <w:tc>
          <w:tcPr>
            <w:tcW w:w="4855" w:type="dxa"/>
            <w:vMerge/>
            <w:vAlign w:val="center"/>
          </w:tcPr>
          <w:p w14:paraId="02AFA977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2804FDBE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FBA027" wp14:editId="143BA248">
                  <wp:extent cx="969264" cy="768096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D6C2A" w14:textId="4080399E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DC4A0E">
        <w:rPr>
          <w:rFonts w:ascii="Verdana" w:hAnsi="Verdana"/>
          <w:sz w:val="20"/>
          <w:szCs w:val="20"/>
          <w:u w:val="single"/>
        </w:rPr>
        <w:t>ments</w:t>
      </w:r>
    </w:p>
    <w:p w14:paraId="437F7E89" w14:textId="51A28D84" w:rsidR="001E0459" w:rsidRDefault="001E0459" w:rsidP="00FA191E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 xml:space="preserve">above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below.</w:t>
      </w:r>
    </w:p>
    <w:p w14:paraId="7BF8C2A3" w14:textId="77777777" w:rsidR="00FA191E" w:rsidRPr="00B10785" w:rsidRDefault="00FA191E" w:rsidP="00FA191E">
      <w:pPr>
        <w:tabs>
          <w:tab w:val="left" w:pos="2880"/>
          <w:tab w:val="left" w:pos="5760"/>
        </w:tabs>
        <w:spacing w:before="36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R1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R2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R3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63794389" w14:textId="3FECB3D9" w:rsidR="00C1757B" w:rsidRDefault="00FA191E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A191E">
        <w:rPr>
          <w:rFonts w:ascii="Verdana" w:hAnsi="Verdana"/>
          <w:sz w:val="20"/>
          <w:szCs w:val="20"/>
        </w:rPr>
        <w:t>Insert a jumper wire around R</w:t>
      </w:r>
      <w:r w:rsidRPr="00FA191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This will effectively “short” R</w:t>
      </w:r>
      <w:r w:rsidRPr="00FA191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Measure</w:t>
      </w:r>
      <w:r w:rsidRPr="00FA191E">
        <w:rPr>
          <w:rFonts w:ascii="Verdana" w:hAnsi="Verdana"/>
          <w:sz w:val="20"/>
          <w:szCs w:val="20"/>
        </w:rPr>
        <w:t xml:space="preserve"> and record the requested </w:t>
      </w:r>
      <w:r>
        <w:rPr>
          <w:rFonts w:ascii="Verdana" w:hAnsi="Verdana"/>
          <w:sz w:val="20"/>
          <w:szCs w:val="20"/>
        </w:rPr>
        <w:t>values below</w:t>
      </w:r>
      <w:r w:rsidR="00C1757B" w:rsidRPr="00C1757B">
        <w:rPr>
          <w:rFonts w:ascii="Verdana" w:hAnsi="Verdana"/>
          <w:sz w:val="20"/>
          <w:szCs w:val="20"/>
        </w:rPr>
        <w:t>.</w:t>
      </w:r>
    </w:p>
    <w:p w14:paraId="51F0D40C" w14:textId="77777777" w:rsidR="00FA191E" w:rsidRPr="00B10785" w:rsidRDefault="00FA191E" w:rsidP="00FA191E">
      <w:pPr>
        <w:tabs>
          <w:tab w:val="left" w:pos="2880"/>
          <w:tab w:val="left" w:pos="5760"/>
        </w:tabs>
        <w:spacing w:before="36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R1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R2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R3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31CC20A1" w14:textId="2DA13AA7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</w:p>
    <w:p w14:paraId="7ECE35CF" w14:textId="6BCE5592" w:rsidR="00402BB9" w:rsidRDefault="009B186F" w:rsidP="009B186F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9B186F">
        <w:rPr>
          <w:rFonts w:ascii="Verdana" w:hAnsi="Verdana"/>
          <w:sz w:val="20"/>
          <w:szCs w:val="20"/>
        </w:rPr>
        <w:t xml:space="preserve">Where the values measured </w:t>
      </w:r>
      <w:r>
        <w:rPr>
          <w:rFonts w:ascii="Verdana" w:hAnsi="Verdana"/>
          <w:sz w:val="20"/>
          <w:szCs w:val="20"/>
        </w:rPr>
        <w:t>before shorting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and after shorting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 w:rsidRPr="009B186F">
        <w:rPr>
          <w:rFonts w:ascii="Verdana" w:hAnsi="Verdana"/>
          <w:sz w:val="20"/>
          <w:szCs w:val="20"/>
        </w:rPr>
        <w:t xml:space="preserve"> different</w:t>
      </w:r>
      <w:r w:rsidR="00402BB9" w:rsidRPr="001E0459">
        <w:rPr>
          <w:rFonts w:ascii="Verdana" w:hAnsi="Verdana"/>
          <w:sz w:val="20"/>
          <w:szCs w:val="20"/>
        </w:rPr>
        <w:t>?</w:t>
      </w:r>
      <w:r w:rsidR="00402BB9">
        <w:rPr>
          <w:rFonts w:ascii="Verdana" w:hAnsi="Verdana"/>
          <w:sz w:val="20"/>
          <w:szCs w:val="20"/>
        </w:rPr>
        <w:t xml:space="preserve"> Yes / No</w:t>
      </w:r>
    </w:p>
    <w:p w14:paraId="357903A3" w14:textId="4E574E92" w:rsidR="00402BB9" w:rsidRDefault="00402BB9" w:rsidP="00402BB9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</w:t>
      </w:r>
      <w:r w:rsidR="009B186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the </w:t>
      </w:r>
      <w:r w:rsidR="009B186F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current?</w:t>
      </w:r>
    </w:p>
    <w:p w14:paraId="040E0626" w14:textId="3F81779A" w:rsidR="009B186F" w:rsidRDefault="009B186F" w:rsidP="009B186F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effect on the voltage drop across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?</w:t>
      </w:r>
    </w:p>
    <w:p w14:paraId="290E947B" w14:textId="0F219E20" w:rsidR="009B186F" w:rsidRDefault="009B186F" w:rsidP="009B186F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effect</w:t>
      </w:r>
      <w:r w:rsidR="00932405">
        <w:rPr>
          <w:rFonts w:ascii="Verdana" w:hAnsi="Verdana"/>
          <w:sz w:val="20"/>
          <w:szCs w:val="20"/>
        </w:rPr>
        <w:t>ive</w:t>
      </w: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 characteristic of a “short” on a series circuit?</w:t>
      </w:r>
    </w:p>
    <w:sectPr w:rsidR="009B186F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4B8C6847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5F3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6A470D53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A191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20058158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40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341041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40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1B9E808C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876692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A1596E9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28AE2E75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67DDD059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24A3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1FB40F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AAEE37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32405"/>
    <w:rsid w:val="009559C9"/>
    <w:rsid w:val="009913FD"/>
    <w:rsid w:val="00992E13"/>
    <w:rsid w:val="009A14CD"/>
    <w:rsid w:val="009A7BF2"/>
    <w:rsid w:val="009B042B"/>
    <w:rsid w:val="009B186F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4A0E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45F3E"/>
    <w:rsid w:val="00E6646E"/>
    <w:rsid w:val="00E74B0F"/>
    <w:rsid w:val="00E97D8E"/>
    <w:rsid w:val="00EA0805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2018-05-31T20:22:00Z</cp:lastPrinted>
  <dcterms:created xsi:type="dcterms:W3CDTF">2018-05-31T20:21:00Z</dcterms:created>
  <dcterms:modified xsi:type="dcterms:W3CDTF">2018-06-14T20:01:00Z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Short Circuit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