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59D89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2299E">
        <w:rPr>
          <w:rFonts w:ascii="Verdana" w:hAnsi="Verdana"/>
          <w:b/>
          <w:sz w:val="24"/>
          <w:szCs w:val="24"/>
        </w:rPr>
        <w:t>Ohms Wheel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7DEDA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3960A2A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1504AE32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52299E">
        <w:rPr>
          <w:rFonts w:ascii="Verdana" w:hAnsi="Verdana"/>
          <w:sz w:val="20"/>
          <w:szCs w:val="20"/>
        </w:rPr>
        <w:t xml:space="preserve">, current, resistance </w:t>
      </w:r>
      <w:r w:rsidR="00910FD4">
        <w:rPr>
          <w:rFonts w:ascii="Verdana" w:hAnsi="Verdana"/>
          <w:sz w:val="20"/>
          <w:szCs w:val="20"/>
        </w:rPr>
        <w:t xml:space="preserve">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2BF0B0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174B6795" w:rsidR="00A42A96" w:rsidRPr="008B6FC5" w:rsidRDefault="000A73EC" w:rsidP="000A73E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erdana" w:hAnsi="Verdana" w:cs="Verdana"/>
          <w:sz w:val="20"/>
          <w:szCs w:val="20"/>
        </w:rPr>
      </w:pPr>
      <w:r w:rsidRPr="000A73EC">
        <w:rPr>
          <w:noProof/>
        </w:rPr>
        <w:drawing>
          <wp:inline distT="0" distB="0" distL="0" distR="0" wp14:anchorId="773342BA" wp14:editId="61BC6D54">
            <wp:extent cx="2066544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92FB" w14:textId="211FC9AF" w:rsidR="00693201" w:rsidRPr="00693201" w:rsidRDefault="00693201" w:rsidP="000A73EC">
      <w:pPr>
        <w:tabs>
          <w:tab w:val="left" w:pos="2026"/>
        </w:tabs>
        <w:spacing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140EF09F" w14:textId="01006CAA" w:rsidR="0052299E" w:rsidRPr="00693201" w:rsidRDefault="0052299E" w:rsidP="0052299E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Resistance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Ohms (Ω)</w:t>
      </w:r>
    </w:p>
    <w:p w14:paraId="7EFB55FA" w14:textId="77777777" w:rsidR="0052299E" w:rsidRPr="00693201" w:rsidRDefault="0052299E" w:rsidP="0052299E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40253D" w:rsidR="00A662F0" w:rsidRDefault="006D716C" w:rsidP="006D71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solving for power, current, resistance and voltage.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</w:t>
      </w:r>
      <w:bookmarkStart w:id="0" w:name="_GoBack"/>
      <w:bookmarkEnd w:id="0"/>
      <w:r w:rsidR="00A662F0" w:rsidRPr="00693201">
        <w:rPr>
          <w:rFonts w:ascii="Verdana" w:hAnsi="Verdana"/>
          <w:sz w:val="20"/>
          <w:szCs w:val="20"/>
        </w:rPr>
        <w:t>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81458F" w14:paraId="75773261" w14:textId="77777777" w:rsidTr="00A236ED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129C290C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440" w:type="dxa"/>
          </w:tcPr>
          <w:p w14:paraId="12063276" w14:textId="38C584C4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425mW</w:t>
            </w:r>
          </w:p>
        </w:tc>
        <w:tc>
          <w:tcPr>
            <w:tcW w:w="1440" w:type="dxa"/>
          </w:tcPr>
          <w:p w14:paraId="12CA88C0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EECE3D8" w14:textId="6E375FBC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330Ω</w:t>
            </w:r>
          </w:p>
        </w:tc>
        <w:tc>
          <w:tcPr>
            <w:tcW w:w="1440" w:type="dxa"/>
          </w:tcPr>
          <w:p w14:paraId="60EDDB37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5BDAC52F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440" w:type="dxa"/>
          </w:tcPr>
          <w:p w14:paraId="18DA60DC" w14:textId="446A6C1F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12mW</w:t>
            </w:r>
          </w:p>
        </w:tc>
        <w:tc>
          <w:tcPr>
            <w:tcW w:w="1440" w:type="dxa"/>
          </w:tcPr>
          <w:p w14:paraId="0CC285A2" w14:textId="10D39693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172μA</w:t>
            </w:r>
          </w:p>
        </w:tc>
        <w:tc>
          <w:tcPr>
            <w:tcW w:w="1440" w:type="dxa"/>
          </w:tcPr>
          <w:p w14:paraId="1D8D43B0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6A7461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458F" w14:paraId="2117714F" w14:textId="77777777" w:rsidTr="0081458F">
        <w:trPr>
          <w:jc w:val="center"/>
        </w:trPr>
        <w:tc>
          <w:tcPr>
            <w:tcW w:w="805" w:type="dxa"/>
          </w:tcPr>
          <w:p w14:paraId="029D5F90" w14:textId="4983AC09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440" w:type="dxa"/>
          </w:tcPr>
          <w:p w14:paraId="6A67CAA3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D5B951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4332AB2" w14:textId="666B6910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1.1kΩ</w:t>
            </w:r>
          </w:p>
        </w:tc>
        <w:tc>
          <w:tcPr>
            <w:tcW w:w="1440" w:type="dxa"/>
          </w:tcPr>
          <w:p w14:paraId="19F9D971" w14:textId="6E96A85A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16V</w:t>
            </w:r>
          </w:p>
        </w:tc>
      </w:tr>
      <w:tr w:rsidR="0081458F" w14:paraId="313582FD" w14:textId="77777777" w:rsidTr="0081458F">
        <w:trPr>
          <w:jc w:val="center"/>
        </w:trPr>
        <w:tc>
          <w:tcPr>
            <w:tcW w:w="805" w:type="dxa"/>
          </w:tcPr>
          <w:p w14:paraId="18BA1BFA" w14:textId="03E6BF58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440" w:type="dxa"/>
          </w:tcPr>
          <w:p w14:paraId="36D0085C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DD7049" w14:textId="5BB28C1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312mA</w:t>
            </w:r>
          </w:p>
        </w:tc>
        <w:tc>
          <w:tcPr>
            <w:tcW w:w="1440" w:type="dxa"/>
          </w:tcPr>
          <w:p w14:paraId="7B298991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8F72D8" w14:textId="352D8980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10.621V</w:t>
            </w:r>
          </w:p>
        </w:tc>
      </w:tr>
      <w:tr w:rsidR="0081458F" w14:paraId="0530C4ED" w14:textId="77777777" w:rsidTr="0081458F">
        <w:trPr>
          <w:jc w:val="center"/>
        </w:trPr>
        <w:tc>
          <w:tcPr>
            <w:tcW w:w="805" w:type="dxa"/>
          </w:tcPr>
          <w:p w14:paraId="625284AE" w14:textId="4EF7808D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440" w:type="dxa"/>
          </w:tcPr>
          <w:p w14:paraId="12B90073" w14:textId="18B50626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110W</w:t>
            </w:r>
          </w:p>
        </w:tc>
        <w:tc>
          <w:tcPr>
            <w:tcW w:w="1440" w:type="dxa"/>
          </w:tcPr>
          <w:p w14:paraId="5E52EB35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162945" w14:textId="7777777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33A0DD1" w14:textId="5E5A5A64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480V</w:t>
            </w:r>
          </w:p>
        </w:tc>
      </w:tr>
    </w:tbl>
    <w:p w14:paraId="3C5845D7" w14:textId="2569618D" w:rsidR="009D60D7" w:rsidRDefault="009D60D7" w:rsidP="000A73EC">
      <w:pPr>
        <w:tabs>
          <w:tab w:val="right" w:pos="100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0A73EC">
      <w:pPr>
        <w:tabs>
          <w:tab w:val="right" w:pos="10080"/>
        </w:tabs>
        <w:spacing w:after="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E21AE16" w14:textId="5765E330" w:rsidR="003A7095" w:rsidRPr="006D716C" w:rsidRDefault="003A7095" w:rsidP="006D71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lastRenderedPageBreak/>
        <w:t xml:space="preserve">Using </w:t>
      </w:r>
      <w:r w:rsidR="006D716C" w:rsidRPr="006D716C">
        <w:rPr>
          <w:rFonts w:ascii="Verdana" w:hAnsi="Verdana" w:cs="Verdana"/>
          <w:sz w:val="20"/>
          <w:szCs w:val="20"/>
        </w:rPr>
        <w:t xml:space="preserve">the </w:t>
      </w:r>
      <w:r w:rsidRPr="006D716C">
        <w:rPr>
          <w:rFonts w:ascii="Verdana" w:hAnsi="Verdana" w:cs="Verdana"/>
          <w:sz w:val="20"/>
          <w:szCs w:val="20"/>
        </w:rPr>
        <w:t xml:space="preserve">Ohms </w:t>
      </w:r>
      <w:r w:rsidR="006D716C" w:rsidRPr="006D716C">
        <w:rPr>
          <w:rFonts w:ascii="Verdana" w:hAnsi="Verdana" w:cs="Verdana"/>
          <w:sz w:val="20"/>
          <w:szCs w:val="20"/>
        </w:rPr>
        <w:t>Wheel, s</w:t>
      </w:r>
      <w:r w:rsidRPr="006D716C">
        <w:rPr>
          <w:rFonts w:ascii="Verdana" w:hAnsi="Verdana" w:cs="Verdana"/>
          <w:sz w:val="20"/>
          <w:szCs w:val="20"/>
        </w:rPr>
        <w:t>olv</w:t>
      </w:r>
      <w:r w:rsidR="006D716C" w:rsidRPr="006D716C">
        <w:rPr>
          <w:rFonts w:ascii="Verdana" w:hAnsi="Verdana" w:cs="Verdana"/>
          <w:sz w:val="20"/>
          <w:szCs w:val="20"/>
        </w:rPr>
        <w:t>ing for power, c</w:t>
      </w:r>
      <w:r w:rsidRPr="006D716C">
        <w:rPr>
          <w:rFonts w:ascii="Verdana" w:hAnsi="Verdana" w:cs="Verdana"/>
          <w:sz w:val="20"/>
          <w:szCs w:val="20"/>
        </w:rPr>
        <w:t xml:space="preserve">urrent, </w:t>
      </w:r>
      <w:r w:rsidR="006D716C" w:rsidRPr="006D716C">
        <w:rPr>
          <w:rFonts w:ascii="Verdana" w:hAnsi="Verdana" w:cs="Verdana"/>
          <w:sz w:val="20"/>
          <w:szCs w:val="20"/>
        </w:rPr>
        <w:t>r</w:t>
      </w:r>
      <w:r w:rsidRPr="006D716C">
        <w:rPr>
          <w:rFonts w:ascii="Verdana" w:hAnsi="Verdana" w:cs="Verdana"/>
          <w:sz w:val="20"/>
          <w:szCs w:val="20"/>
        </w:rPr>
        <w:t>esistance</w:t>
      </w:r>
      <w:r w:rsidR="006D716C" w:rsidRPr="006D716C">
        <w:rPr>
          <w:rFonts w:ascii="Verdana" w:hAnsi="Verdana" w:cs="Verdana"/>
          <w:sz w:val="20"/>
          <w:szCs w:val="20"/>
        </w:rPr>
        <w:t xml:space="preserve"> and voltage.</w:t>
      </w:r>
    </w:p>
    <w:p w14:paraId="4D22DB09" w14:textId="754AE304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power dissipated by the circuit is 350mW and the source voltage is 4.8V.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 current?</w:t>
      </w:r>
    </w:p>
    <w:p w14:paraId="3A8B0CD9" w14:textId="6BDDB12F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power dissipated by the circuit is 230mW and the circuit current is 980mA.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source voltage?</w:t>
      </w:r>
    </w:p>
    <w:p w14:paraId="46738EA0" w14:textId="200CC852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resistance of 5k ohms and a power dissipation of 375mW.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</w:t>
      </w:r>
      <w:r w:rsid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is the source voltage?</w:t>
      </w:r>
    </w:p>
    <w:p w14:paraId="0312E7C9" w14:textId="7331F080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circuit has a voltage source of 65V, the amount of power dissipated is 57W.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 resistance?</w:t>
      </w:r>
    </w:p>
    <w:p w14:paraId="097962A1" w14:textId="66538D75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source voltage is 86V and the circuit resistance is 4.65k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power dissipated by the circuit?</w:t>
      </w:r>
    </w:p>
    <w:p w14:paraId="1AA03184" w14:textId="3A02A800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current flow of 185μA and a resistance of 4.65k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the power dissipated by the circuit?</w:t>
      </w:r>
    </w:p>
    <w:p w14:paraId="05475CCE" w14:textId="25C49A41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power rating of 15W and a resistance of 6.95k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the circuit current?</w:t>
      </w:r>
    </w:p>
    <w:p w14:paraId="6BA2BCAD" w14:textId="0B72C027" w:rsidR="003A7095" w:rsidRPr="00663773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dissipates 950mW and the current flow is 872mA.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resistance?</w:t>
      </w:r>
    </w:p>
    <w:p w14:paraId="3960A286" w14:textId="0F5E5704" w:rsidR="003A7095" w:rsidRPr="00663773" w:rsidRDefault="00663773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circuit current is 1</w:t>
      </w:r>
      <w:r w:rsidR="003A7095" w:rsidRPr="00663773">
        <w:rPr>
          <w:rFonts w:ascii="Verdana" w:hAnsi="Verdana" w:cs="Verdana"/>
          <w:sz w:val="20"/>
          <w:szCs w:val="20"/>
        </w:rPr>
        <w:t xml:space="preserve">2mA and the resistance is 15k ohms. </w:t>
      </w:r>
      <w:r w:rsidRPr="00663773">
        <w:rPr>
          <w:rFonts w:ascii="Verdana" w:hAnsi="Verdana" w:cs="Verdana"/>
          <w:sz w:val="20"/>
          <w:szCs w:val="20"/>
        </w:rPr>
        <w:br/>
      </w:r>
      <w:r w:rsidR="003A7095" w:rsidRPr="00663773">
        <w:rPr>
          <w:rFonts w:ascii="Verdana" w:hAnsi="Verdana" w:cs="Verdana"/>
          <w:sz w:val="20"/>
          <w:szCs w:val="20"/>
        </w:rPr>
        <w:t>What is the source</w:t>
      </w:r>
      <w:r w:rsidRPr="00663773">
        <w:rPr>
          <w:rFonts w:ascii="Verdana" w:hAnsi="Verdana" w:cs="Verdana"/>
          <w:sz w:val="20"/>
          <w:szCs w:val="20"/>
        </w:rPr>
        <w:t xml:space="preserve"> </w:t>
      </w:r>
      <w:r w:rsidR="003A7095" w:rsidRPr="00663773">
        <w:rPr>
          <w:rFonts w:ascii="Verdana" w:hAnsi="Verdana" w:cs="Verdana"/>
          <w:sz w:val="20"/>
          <w:szCs w:val="20"/>
        </w:rPr>
        <w:t>voltage?</w:t>
      </w:r>
    </w:p>
    <w:p w14:paraId="77280D6A" w14:textId="315368A2" w:rsidR="003A7095" w:rsidRPr="00AD771F" w:rsidRDefault="003A7095" w:rsidP="00663773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4.8V </w:t>
      </w:r>
      <w:r w:rsidR="00663773">
        <w:rPr>
          <w:rFonts w:ascii="Verdana" w:hAnsi="Verdana" w:cs="Verdana"/>
          <w:sz w:val="20"/>
          <w:szCs w:val="20"/>
        </w:rPr>
        <w:t>and the circuit resistance is 1.4kΩ.</w:t>
      </w:r>
      <w:r w:rsidR="00663773">
        <w:rPr>
          <w:rFonts w:ascii="Verdana" w:hAnsi="Verdana" w:cs="Verdana"/>
          <w:sz w:val="20"/>
          <w:szCs w:val="20"/>
        </w:rPr>
        <w:br/>
      </w:r>
      <w:r w:rsidR="00663773" w:rsidRPr="00663773">
        <w:rPr>
          <w:rFonts w:ascii="Verdana" w:hAnsi="Verdana" w:cs="Verdana"/>
          <w:sz w:val="20"/>
          <w:szCs w:val="20"/>
        </w:rPr>
        <w:t>What is the power dissipated by the circuit?</w:t>
      </w:r>
    </w:p>
    <w:sectPr w:rsidR="003A7095" w:rsidRPr="00AD771F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C17B5B9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384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CC0875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36ED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7A019C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384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4908425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2299E">
      <w:rPr>
        <w:rFonts w:ascii="BankGothic Lt BT" w:hAnsi="BankGothic Lt BT"/>
        <w:caps/>
        <w:sz w:val="24"/>
        <w:szCs w:val="24"/>
      </w:rPr>
      <w:t>Ohms Wheel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6A9955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CFDA86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2299E">
      <w:rPr>
        <w:rFonts w:ascii="BankGothic Lt BT" w:hAnsi="BankGothic Lt BT"/>
        <w:caps/>
        <w:sz w:val="24"/>
        <w:szCs w:val="24"/>
      </w:rPr>
      <w:t>Ohms Wheel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06B7EB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BA371C1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2299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A73EC"/>
    <w:rsid w:val="00101028"/>
    <w:rsid w:val="0012231D"/>
    <w:rsid w:val="00127902"/>
    <w:rsid w:val="00133B76"/>
    <w:rsid w:val="00141840"/>
    <w:rsid w:val="001B3842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299E"/>
    <w:rsid w:val="005277BE"/>
    <w:rsid w:val="00561F05"/>
    <w:rsid w:val="005A2856"/>
    <w:rsid w:val="005A787E"/>
    <w:rsid w:val="005B290A"/>
    <w:rsid w:val="005B3A86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236ED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2018-05-24T19:15:00Z</cp:lastPrinted>
  <dcterms:created xsi:type="dcterms:W3CDTF">2018-05-23T22:43:00Z</dcterms:created>
  <dcterms:modified xsi:type="dcterms:W3CDTF">2018-06-04T18:34:00Z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Wheel Calculations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