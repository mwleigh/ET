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609BAED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06D14">
        <w:rPr>
          <w:rFonts w:ascii="Verdana" w:hAnsi="Verdana"/>
          <w:b/>
          <w:sz w:val="24"/>
          <w:szCs w:val="24"/>
        </w:rPr>
        <w:t>Series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06D14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06D14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5C9D35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06D14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06D14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06D14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E73F1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542271D5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 xml:space="preserve">voltage </w:t>
      </w:r>
      <w:r w:rsidR="00106D14">
        <w:rPr>
          <w:rFonts w:ascii="Verdana" w:hAnsi="Verdana"/>
          <w:sz w:val="20"/>
          <w:szCs w:val="20"/>
        </w:rPr>
        <w:t>for each resistor in a series circuit</w:t>
      </w:r>
      <w:r>
        <w:rPr>
          <w:rFonts w:ascii="Verdana" w:hAnsi="Verdana"/>
          <w:sz w:val="20"/>
          <w:szCs w:val="20"/>
        </w:rPr>
        <w:t>.</w:t>
      </w:r>
    </w:p>
    <w:p w14:paraId="4FD14F65" w14:textId="77777777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distinguish the principle that a series circuit only contains one current.</w:t>
      </w:r>
    </w:p>
    <w:p w14:paraId="0955C22A" w14:textId="0C85EF0F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formulate that a series circuit is a voltage divider.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6EA73B5E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106D14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141E7C34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="00106D14">
        <w:rPr>
          <w:rFonts w:ascii="Verdana" w:hAnsi="Verdana"/>
          <w:b/>
        </w:rPr>
        <w:t>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06D14" w14:paraId="2D60323C" w14:textId="77777777" w:rsidTr="00761B84">
        <w:tc>
          <w:tcPr>
            <w:tcW w:w="5035" w:type="dxa"/>
            <w:vAlign w:val="center"/>
          </w:tcPr>
          <w:p w14:paraId="3574D0C6" w14:textId="3216C340" w:rsidR="00106D14" w:rsidRDefault="00F0670F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0670F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2358925B" wp14:editId="162E42D8">
                  <wp:extent cx="1554480" cy="1271016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1271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D7A06B5" w14:textId="55BD1D67" w:rsidR="00106D14" w:rsidRDefault="00761B84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761B84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B16F052" wp14:editId="0A4D3972">
                  <wp:extent cx="2057400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4992FB" w14:textId="211FC9AF" w:rsidR="00693201" w:rsidRPr="00693201" w:rsidRDefault="00693201" w:rsidP="00106D14">
      <w:pPr>
        <w:tabs>
          <w:tab w:val="left" w:pos="2026"/>
        </w:tabs>
        <w:spacing w:before="12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203A2B43" w14:textId="219313EE" w:rsidR="00AD771F" w:rsidRPr="00693201" w:rsidRDefault="00AD771F" w:rsidP="00AD771F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 w:rsidR="00106D14">
        <w:rPr>
          <w:rFonts w:ascii="Verdana" w:hAnsi="Verdana"/>
          <w:sz w:val="20"/>
          <w:szCs w:val="20"/>
        </w:rPr>
        <w:t>E</w:t>
      </w:r>
      <w:r w:rsidR="00F0670F">
        <w:rPr>
          <w:rFonts w:ascii="Verdana" w:hAnsi="Verdana"/>
          <w:sz w:val="20"/>
          <w:szCs w:val="20"/>
          <w:vertAlign w:val="subscript"/>
        </w:rPr>
        <w:t>T</w:t>
      </w:r>
      <w:r w:rsidRPr="00693201">
        <w:rPr>
          <w:rFonts w:ascii="Verdana" w:hAnsi="Verdana"/>
          <w:sz w:val="20"/>
          <w:szCs w:val="20"/>
        </w:rPr>
        <w:t xml:space="preserve"> = </w:t>
      </w:r>
      <w:r w:rsidR="00106D14">
        <w:rPr>
          <w:rFonts w:ascii="Verdana" w:hAnsi="Verdana"/>
          <w:sz w:val="20"/>
          <w:szCs w:val="20"/>
        </w:rPr>
        <w:t>Source Voltage</w:t>
      </w:r>
      <w:r>
        <w:rPr>
          <w:rFonts w:ascii="Verdana" w:hAnsi="Verdana"/>
          <w:sz w:val="20"/>
          <w:szCs w:val="20"/>
        </w:rPr>
        <w:t xml:space="preserve"> (</w:t>
      </w:r>
      <w:r w:rsidR="00310134">
        <w:rPr>
          <w:rFonts w:ascii="Verdana" w:hAnsi="Verdana"/>
          <w:sz w:val="20"/>
          <w:szCs w:val="20"/>
        </w:rPr>
        <w:t>10</w:t>
      </w:r>
      <w:r w:rsidR="00106D14">
        <w:rPr>
          <w:rFonts w:ascii="Verdana" w:hAnsi="Verdana"/>
          <w:sz w:val="20"/>
          <w:szCs w:val="20"/>
        </w:rPr>
        <w:t>V</w:t>
      </w:r>
      <w:r>
        <w:rPr>
          <w:rFonts w:ascii="Verdana" w:hAnsi="Verdana"/>
          <w:sz w:val="20"/>
          <w:szCs w:val="20"/>
        </w:rPr>
        <w:t>)</w:t>
      </w:r>
    </w:p>
    <w:p w14:paraId="7EF30A82" w14:textId="702ED7DC" w:rsidR="00106D14" w:rsidRPr="00693201" w:rsidRDefault="00106D14" w:rsidP="00106D1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 w:rsidRPr="00106D14">
        <w:rPr>
          <w:rFonts w:ascii="Verdana" w:hAnsi="Verdana"/>
          <w:sz w:val="20"/>
          <w:szCs w:val="20"/>
          <w:vertAlign w:val="subscript"/>
        </w:rPr>
        <w:t>1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First Resistor (</w:t>
      </w:r>
      <w:r w:rsidR="00310134">
        <w:rPr>
          <w:rFonts w:ascii="Verdana" w:hAnsi="Verdana"/>
          <w:sz w:val="20"/>
          <w:szCs w:val="20"/>
        </w:rPr>
        <w:t>220</w:t>
      </w:r>
      <w:r>
        <w:rPr>
          <w:rFonts w:ascii="Verdana" w:hAnsi="Verdana"/>
          <w:sz w:val="20"/>
          <w:szCs w:val="20"/>
        </w:rPr>
        <w:t>Ω)</w:t>
      </w:r>
    </w:p>
    <w:p w14:paraId="644F595F" w14:textId="052BB29E" w:rsidR="00106D14" w:rsidRPr="00693201" w:rsidRDefault="00106D14" w:rsidP="00106D1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 w:rsidRPr="00106D14">
        <w:rPr>
          <w:rFonts w:ascii="Verdana" w:hAnsi="Verdana"/>
          <w:sz w:val="20"/>
          <w:szCs w:val="20"/>
          <w:vertAlign w:val="subscript"/>
        </w:rPr>
        <w:t>2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Second Resistor (</w:t>
      </w:r>
      <w:r w:rsidR="00310134">
        <w:rPr>
          <w:rFonts w:ascii="Verdana" w:hAnsi="Verdana"/>
          <w:sz w:val="20"/>
          <w:szCs w:val="20"/>
        </w:rPr>
        <w:t>330</w:t>
      </w:r>
      <w:r>
        <w:rPr>
          <w:rFonts w:ascii="Verdana" w:hAnsi="Verdana"/>
          <w:sz w:val="20"/>
          <w:szCs w:val="20"/>
        </w:rPr>
        <w:t>Ω)</w:t>
      </w:r>
    </w:p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2564C63D" w14:textId="30BDE05A" w:rsidR="00A662F0" w:rsidRDefault="006D716C" w:rsidP="00106D1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240" w:line="240" w:lineRule="auto"/>
        <w:ind w:left="360"/>
        <w:rPr>
          <w:rFonts w:ascii="Verdana" w:hAnsi="Verdana"/>
          <w:sz w:val="20"/>
          <w:szCs w:val="20"/>
        </w:rPr>
      </w:pPr>
      <w:r w:rsidRPr="006D716C">
        <w:rPr>
          <w:rFonts w:ascii="Verdana" w:hAnsi="Verdana" w:cs="Verdana"/>
          <w:sz w:val="20"/>
          <w:szCs w:val="20"/>
        </w:rPr>
        <w:t>Using the Ohms Wheel, solv</w:t>
      </w:r>
      <w:r w:rsidR="00106D14">
        <w:rPr>
          <w:rFonts w:ascii="Verdana" w:hAnsi="Verdana" w:cs="Verdana"/>
          <w:sz w:val="20"/>
          <w:szCs w:val="20"/>
        </w:rPr>
        <w:t>e</w:t>
      </w:r>
      <w:r w:rsidR="00310134">
        <w:rPr>
          <w:rFonts w:ascii="Verdana" w:hAnsi="Verdana" w:cs="Verdana"/>
          <w:sz w:val="20"/>
          <w:szCs w:val="20"/>
        </w:rPr>
        <w:t xml:space="preserve"> for total </w:t>
      </w:r>
      <w:r w:rsidRPr="006D716C">
        <w:rPr>
          <w:rFonts w:ascii="Verdana" w:hAnsi="Verdana" w:cs="Verdana"/>
          <w:sz w:val="20"/>
          <w:szCs w:val="20"/>
        </w:rPr>
        <w:t>current</w:t>
      </w:r>
      <w:r w:rsidR="00310134">
        <w:rPr>
          <w:rFonts w:ascii="Verdana" w:hAnsi="Verdana" w:cs="Verdana"/>
          <w:sz w:val="20"/>
          <w:szCs w:val="20"/>
        </w:rPr>
        <w:t>, voltage drop and power dissipated by each resistor</w:t>
      </w:r>
      <w:r w:rsidRPr="006D716C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 w:rsidR="00A662F0" w:rsidRPr="00693201">
        <w:rPr>
          <w:rFonts w:ascii="Verdana" w:hAnsi="Verdana"/>
          <w:sz w:val="20"/>
          <w:szCs w:val="20"/>
        </w:rPr>
        <w:t xml:space="preserve">All answers will be in engineering units M, </w:t>
      </w:r>
      <w:r w:rsidR="00693201">
        <w:rPr>
          <w:rFonts w:ascii="Verdana" w:hAnsi="Verdana"/>
          <w:sz w:val="20"/>
          <w:szCs w:val="20"/>
        </w:rPr>
        <w:t>k</w:t>
      </w:r>
      <w:r w:rsidR="00A662F0" w:rsidRPr="00693201">
        <w:rPr>
          <w:rFonts w:ascii="Verdana" w:hAnsi="Verdana"/>
          <w:sz w:val="20"/>
          <w:szCs w:val="20"/>
        </w:rPr>
        <w:t xml:space="preserve">, </w:t>
      </w:r>
      <w:r w:rsidR="00693201">
        <w:rPr>
          <w:rFonts w:ascii="Verdana" w:hAnsi="Verdana"/>
          <w:sz w:val="20"/>
          <w:szCs w:val="20"/>
        </w:rPr>
        <w:t xml:space="preserve">m, and μ. </w:t>
      </w:r>
      <w:r w:rsidR="00A662F0" w:rsidRPr="00693201">
        <w:rPr>
          <w:rFonts w:ascii="Verdana" w:hAnsi="Verdana"/>
          <w:sz w:val="20"/>
          <w:szCs w:val="20"/>
        </w:rPr>
        <w:t>Display at least 1 whole number and not more than 3 whole numbers</w:t>
      </w:r>
      <w:r w:rsidR="00745276">
        <w:rPr>
          <w:rFonts w:ascii="Verdana" w:hAnsi="Verdana"/>
          <w:sz w:val="20"/>
          <w:szCs w:val="20"/>
        </w:rPr>
        <w:t xml:space="preserve"> to the left of the decimal</w:t>
      </w:r>
      <w:r w:rsidR="00A662F0" w:rsidRPr="00693201">
        <w:rPr>
          <w:rFonts w:ascii="Verdana" w:hAnsi="Verdana"/>
          <w:sz w:val="20"/>
          <w:szCs w:val="20"/>
        </w:rPr>
        <w:t>, and round off</w:t>
      </w:r>
      <w:r w:rsidR="00693201">
        <w:rPr>
          <w:rFonts w:ascii="Verdana" w:hAnsi="Verdana"/>
          <w:sz w:val="20"/>
          <w:szCs w:val="20"/>
        </w:rPr>
        <w:t xml:space="preserve"> </w:t>
      </w:r>
      <w:r w:rsidR="00A662F0" w:rsidRPr="00693201">
        <w:rPr>
          <w:rFonts w:ascii="Verdana" w:hAnsi="Verdana"/>
          <w:sz w:val="20"/>
          <w:szCs w:val="20"/>
        </w:rPr>
        <w:t>to 3 decimal places</w:t>
      </w:r>
      <w:r w:rsidR="00745276">
        <w:rPr>
          <w:rFonts w:ascii="Verdana" w:hAnsi="Verdana"/>
          <w:sz w:val="20"/>
          <w:szCs w:val="20"/>
        </w:rPr>
        <w:t xml:space="preserve"> to the right of the decimal</w:t>
      </w:r>
      <w:r w:rsidR="00A662F0" w:rsidRPr="00693201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81458F" w14:paraId="75773261" w14:textId="77777777" w:rsidTr="004E73F1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0E0B84F6" w14:textId="77777777" w:rsidR="0081458F" w:rsidRDefault="0081458F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AF89CAB" w14:textId="064C424C" w:rsidR="0081458F" w:rsidRDefault="0081458F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E9F3B03" w14:textId="41C83B75" w:rsidR="0081458F" w:rsidRDefault="0081458F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A7DBB3" w14:textId="3876C5B1" w:rsidR="0081458F" w:rsidRDefault="0081458F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BA4344C" w14:textId="0B2D1748" w:rsidR="0081458F" w:rsidRDefault="0081458F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81458F" w14:paraId="1FFFAFAA" w14:textId="77777777" w:rsidTr="0081458F">
        <w:trPr>
          <w:jc w:val="center"/>
        </w:trPr>
        <w:tc>
          <w:tcPr>
            <w:tcW w:w="805" w:type="dxa"/>
          </w:tcPr>
          <w:p w14:paraId="78D4AD38" w14:textId="30C68AB2" w:rsidR="0081458F" w:rsidRDefault="00106D1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12063276" w14:textId="211E77A7" w:rsidR="0081458F" w:rsidRDefault="0081458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2CA88C0" w14:textId="77777777" w:rsidR="0081458F" w:rsidRDefault="0081458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EECE3D8" w14:textId="10517C69" w:rsidR="0081458F" w:rsidRDefault="0081458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0EDDB37" w14:textId="1456E4B4" w:rsidR="0081458F" w:rsidRDefault="0081458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81458F" w14:paraId="41FF84FB" w14:textId="77777777" w:rsidTr="0081458F">
        <w:trPr>
          <w:jc w:val="center"/>
        </w:trPr>
        <w:tc>
          <w:tcPr>
            <w:tcW w:w="805" w:type="dxa"/>
          </w:tcPr>
          <w:p w14:paraId="2F02C8B4" w14:textId="2F011C73" w:rsidR="0081458F" w:rsidRDefault="00106D1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18DA60DC" w14:textId="5A151382" w:rsidR="0081458F" w:rsidRDefault="0081458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CC285A2" w14:textId="28E0FB4A" w:rsidR="0081458F" w:rsidRDefault="0081458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D8D43B0" w14:textId="77777777" w:rsidR="0081458F" w:rsidRDefault="0081458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F6A7461" w14:textId="77777777" w:rsidR="0081458F" w:rsidRDefault="0081458F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10134" w14:paraId="59F687B2" w14:textId="77777777" w:rsidTr="0081458F">
        <w:trPr>
          <w:jc w:val="center"/>
        </w:trPr>
        <w:tc>
          <w:tcPr>
            <w:tcW w:w="805" w:type="dxa"/>
          </w:tcPr>
          <w:p w14:paraId="03E78D4B" w14:textId="3C16EF6B" w:rsidR="00310134" w:rsidRDefault="0031013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65241770" w14:textId="77777777" w:rsidR="00310134" w:rsidRDefault="0031013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4A40F6F" w14:textId="77777777" w:rsidR="00310134" w:rsidRDefault="0031013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4F0F6CF" w14:textId="77777777" w:rsidR="00310134" w:rsidRDefault="0031013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B3922BC" w14:textId="77777777" w:rsidR="00310134" w:rsidRDefault="0031013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5845D7" w14:textId="2569618D" w:rsidR="009D60D7" w:rsidRDefault="009D60D7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56D0149F" w14:textId="77777777" w:rsidR="00910FD4" w:rsidRPr="00910FD4" w:rsidRDefault="00910FD4" w:rsidP="00106D14">
      <w:pPr>
        <w:tabs>
          <w:tab w:val="right" w:pos="10080"/>
        </w:tabs>
        <w:spacing w:after="120"/>
        <w:ind w:left="720"/>
        <w:rPr>
          <w:rFonts w:ascii="Verdana" w:hAnsi="Verdana"/>
          <w:sz w:val="20"/>
          <w:szCs w:val="20"/>
        </w:rPr>
        <w:sectPr w:rsidR="00910FD4" w:rsidRPr="00910FD4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38EE64C" w14:textId="77777777" w:rsidR="00310134" w:rsidRDefault="00310134" w:rsidP="00310134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310134" w14:paraId="55954D36" w14:textId="77777777" w:rsidTr="00FE4E57">
        <w:tc>
          <w:tcPr>
            <w:tcW w:w="5035" w:type="dxa"/>
            <w:vAlign w:val="center"/>
          </w:tcPr>
          <w:p w14:paraId="1C25A7C9" w14:textId="496774A4" w:rsidR="00310134" w:rsidRDefault="00F0670F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0670F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92DADA8" wp14:editId="2D64184A">
                  <wp:extent cx="1554480" cy="1828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6BA28A02" w14:textId="67BAC982" w:rsidR="00310134" w:rsidRDefault="00FE4E57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1CAB77B0" wp14:editId="3A7C30E0">
                  <wp:extent cx="2048256" cy="2048256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FEC67" w14:textId="77777777" w:rsidR="00310134" w:rsidRPr="00693201" w:rsidRDefault="00310134" w:rsidP="00310134">
      <w:pPr>
        <w:tabs>
          <w:tab w:val="left" w:pos="2026"/>
        </w:tabs>
        <w:spacing w:before="12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6CDD18D0" w14:textId="6046F214" w:rsidR="00310134" w:rsidRPr="00693201" w:rsidRDefault="00310134" w:rsidP="0031013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E</w:t>
      </w:r>
      <w:r w:rsidR="00F0670F" w:rsidRPr="00F0670F">
        <w:rPr>
          <w:rFonts w:ascii="Verdana" w:hAnsi="Verdana"/>
          <w:sz w:val="20"/>
          <w:szCs w:val="20"/>
          <w:vertAlign w:val="subscript"/>
        </w:rPr>
        <w:t>T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Source Voltage (15V)</w:t>
      </w:r>
    </w:p>
    <w:p w14:paraId="790DC4E4" w14:textId="31E9253A" w:rsidR="00310134" w:rsidRPr="00693201" w:rsidRDefault="00310134" w:rsidP="0031013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 w:rsidRPr="00106D14">
        <w:rPr>
          <w:rFonts w:ascii="Verdana" w:hAnsi="Verdana"/>
          <w:sz w:val="20"/>
          <w:szCs w:val="20"/>
          <w:vertAlign w:val="subscript"/>
        </w:rPr>
        <w:t>1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First Resistor (580Ω)</w:t>
      </w:r>
    </w:p>
    <w:p w14:paraId="207F1235" w14:textId="77777777" w:rsidR="00310134" w:rsidRPr="00693201" w:rsidRDefault="00310134" w:rsidP="0031013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 w:rsidRPr="00106D14">
        <w:rPr>
          <w:rFonts w:ascii="Verdana" w:hAnsi="Verdana"/>
          <w:sz w:val="20"/>
          <w:szCs w:val="20"/>
          <w:vertAlign w:val="subscript"/>
        </w:rPr>
        <w:t>2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Second Resistor (1.1kΩ)</w:t>
      </w:r>
    </w:p>
    <w:p w14:paraId="6C666C17" w14:textId="4C3DD620" w:rsidR="00310134" w:rsidRDefault="00310134" w:rsidP="0031013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  <w:vertAlign w:val="subscript"/>
        </w:rPr>
        <w:t>3</w:t>
      </w:r>
      <w:r w:rsidRPr="00693201">
        <w:rPr>
          <w:rFonts w:ascii="Verdana" w:hAnsi="Verdana"/>
          <w:sz w:val="20"/>
          <w:szCs w:val="20"/>
        </w:rPr>
        <w:t xml:space="preserve"> = </w:t>
      </w:r>
      <w:r w:rsidR="003123C1">
        <w:rPr>
          <w:rFonts w:ascii="Verdana" w:hAnsi="Verdana"/>
          <w:sz w:val="20"/>
          <w:szCs w:val="20"/>
        </w:rPr>
        <w:t>Third</w:t>
      </w:r>
      <w:r>
        <w:rPr>
          <w:rFonts w:ascii="Verdana" w:hAnsi="Verdana"/>
          <w:sz w:val="20"/>
          <w:szCs w:val="20"/>
        </w:rPr>
        <w:t xml:space="preserve"> Resistor (860Ω)</w:t>
      </w:r>
    </w:p>
    <w:p w14:paraId="1F9E46C7" w14:textId="7010C2F5" w:rsidR="00310134" w:rsidRPr="003123C1" w:rsidRDefault="003123C1" w:rsidP="003123C1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 listed above.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310134" w:rsidRPr="006E54F1" w14:paraId="080AF00C" w14:textId="77777777" w:rsidTr="004E73F1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0C873BEF" w14:textId="77777777" w:rsidR="00310134" w:rsidRDefault="00310134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3B12FB51" w14:textId="77777777" w:rsidR="00310134" w:rsidRDefault="00310134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4034CE" w14:textId="77777777" w:rsidR="00310134" w:rsidRDefault="00310134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436AFA2" w14:textId="77777777" w:rsidR="00310134" w:rsidRDefault="00310134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0FCA9CD" w14:textId="77777777" w:rsidR="00310134" w:rsidRDefault="00310134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310134" w14:paraId="77896013" w14:textId="77777777" w:rsidTr="00953CF4">
        <w:trPr>
          <w:jc w:val="center"/>
        </w:trPr>
        <w:tc>
          <w:tcPr>
            <w:tcW w:w="805" w:type="dxa"/>
          </w:tcPr>
          <w:p w14:paraId="26A7B648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0B08AB4C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6A02C7E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9D7CC38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6C25024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10134" w14:paraId="03FF280F" w14:textId="77777777" w:rsidTr="00953CF4">
        <w:trPr>
          <w:jc w:val="center"/>
        </w:trPr>
        <w:tc>
          <w:tcPr>
            <w:tcW w:w="805" w:type="dxa"/>
          </w:tcPr>
          <w:p w14:paraId="1A028299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6D58EB51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7486410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F3360FF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11D16C3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10134" w14:paraId="4FF477E1" w14:textId="77777777" w:rsidTr="00953CF4">
        <w:trPr>
          <w:jc w:val="center"/>
        </w:trPr>
        <w:tc>
          <w:tcPr>
            <w:tcW w:w="805" w:type="dxa"/>
          </w:tcPr>
          <w:p w14:paraId="6C37A16D" w14:textId="6FF81CBD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2D38BB6C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47AFC91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D383AD1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352C61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10134" w14:paraId="6F6F6E36" w14:textId="77777777" w:rsidTr="00953CF4">
        <w:trPr>
          <w:jc w:val="center"/>
        </w:trPr>
        <w:tc>
          <w:tcPr>
            <w:tcW w:w="805" w:type="dxa"/>
          </w:tcPr>
          <w:p w14:paraId="70A7C921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6FDBE162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626A1B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78D713E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83E0C6D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1BB78F" w14:textId="77777777" w:rsidR="003123C1" w:rsidRPr="00693201" w:rsidRDefault="003123C1" w:rsidP="003123C1">
      <w:pPr>
        <w:tabs>
          <w:tab w:val="left" w:pos="2026"/>
        </w:tabs>
        <w:spacing w:before="48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2A5DA485" w14:textId="2C933BC7" w:rsidR="003123C1" w:rsidRPr="00693201" w:rsidRDefault="003123C1" w:rsidP="003123C1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E</w:t>
      </w:r>
      <w:r w:rsidR="00F0670F">
        <w:rPr>
          <w:rFonts w:ascii="Verdana" w:hAnsi="Verdana"/>
          <w:sz w:val="20"/>
          <w:szCs w:val="20"/>
          <w:vertAlign w:val="subscript"/>
        </w:rPr>
        <w:t>T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Source Voltage (35V)</w:t>
      </w:r>
    </w:p>
    <w:p w14:paraId="657D454D" w14:textId="550802AB" w:rsidR="003123C1" w:rsidRPr="00693201" w:rsidRDefault="003123C1" w:rsidP="003123C1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 w:rsidRPr="00106D14">
        <w:rPr>
          <w:rFonts w:ascii="Verdana" w:hAnsi="Verdana"/>
          <w:sz w:val="20"/>
          <w:szCs w:val="20"/>
          <w:vertAlign w:val="subscript"/>
        </w:rPr>
        <w:t>1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First Resistor (720Ω)</w:t>
      </w:r>
    </w:p>
    <w:p w14:paraId="11D883A7" w14:textId="74548E14" w:rsidR="003123C1" w:rsidRPr="00693201" w:rsidRDefault="003123C1" w:rsidP="003123C1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 w:rsidRPr="00106D14">
        <w:rPr>
          <w:rFonts w:ascii="Verdana" w:hAnsi="Verdana"/>
          <w:sz w:val="20"/>
          <w:szCs w:val="20"/>
          <w:vertAlign w:val="subscript"/>
        </w:rPr>
        <w:t>2</w:t>
      </w:r>
      <w:r w:rsidRPr="00693201">
        <w:rPr>
          <w:rFonts w:ascii="Verdana" w:hAnsi="Verdana"/>
          <w:sz w:val="20"/>
          <w:szCs w:val="20"/>
        </w:rPr>
        <w:t xml:space="preserve"> =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Second Resistor (2.8kΩ)</w:t>
      </w:r>
    </w:p>
    <w:p w14:paraId="3A3F47A1" w14:textId="437CA8B7" w:rsidR="003123C1" w:rsidRDefault="003123C1" w:rsidP="003123C1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  <w:vertAlign w:val="subscript"/>
        </w:rPr>
        <w:t>3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Third Resistor (10Ω)</w:t>
      </w:r>
    </w:p>
    <w:p w14:paraId="28ABBA8A" w14:textId="65F516C6" w:rsidR="003123C1" w:rsidRPr="003123C1" w:rsidRDefault="003123C1" w:rsidP="003123C1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 listed above.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3123C1" w:rsidRPr="006E54F1" w14:paraId="6DE5775B" w14:textId="77777777" w:rsidTr="004E73F1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5F200BCF" w14:textId="77777777" w:rsidR="003123C1" w:rsidRDefault="003123C1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B71EF92" w14:textId="77777777" w:rsidR="003123C1" w:rsidRDefault="003123C1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D00990C" w14:textId="77777777" w:rsidR="003123C1" w:rsidRDefault="003123C1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AFC0F23" w14:textId="77777777" w:rsidR="003123C1" w:rsidRDefault="003123C1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DDB13E" w14:textId="77777777" w:rsidR="003123C1" w:rsidRDefault="003123C1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3123C1" w14:paraId="5865656C" w14:textId="77777777" w:rsidTr="00953CF4">
        <w:trPr>
          <w:jc w:val="center"/>
        </w:trPr>
        <w:tc>
          <w:tcPr>
            <w:tcW w:w="805" w:type="dxa"/>
          </w:tcPr>
          <w:p w14:paraId="1720C41D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5F104F4B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FBEEA62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A3267ED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AC9BD05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123C1" w14:paraId="7329954C" w14:textId="77777777" w:rsidTr="00953CF4">
        <w:trPr>
          <w:jc w:val="center"/>
        </w:trPr>
        <w:tc>
          <w:tcPr>
            <w:tcW w:w="805" w:type="dxa"/>
          </w:tcPr>
          <w:p w14:paraId="44F0BCC5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6286B7EB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54A90DB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8A3FD45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638267E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123C1" w14:paraId="5328CF69" w14:textId="77777777" w:rsidTr="00953CF4">
        <w:trPr>
          <w:jc w:val="center"/>
        </w:trPr>
        <w:tc>
          <w:tcPr>
            <w:tcW w:w="805" w:type="dxa"/>
          </w:tcPr>
          <w:p w14:paraId="1D518989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5C16093C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46D330A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C4BE437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67F0D2B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123C1" w14:paraId="125EEA6B" w14:textId="77777777" w:rsidTr="00953CF4">
        <w:trPr>
          <w:jc w:val="center"/>
        </w:trPr>
        <w:tc>
          <w:tcPr>
            <w:tcW w:w="805" w:type="dxa"/>
          </w:tcPr>
          <w:p w14:paraId="5FA9D01A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10A150F0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7AAB259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A88CBCA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CFEB47D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7280D6A" w14:textId="7B97A481" w:rsidR="003A7095" w:rsidRPr="00AD771F" w:rsidRDefault="003A7095" w:rsidP="003123C1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</w:p>
    <w:sectPr w:rsidR="003A7095" w:rsidRPr="00AD771F" w:rsidSect="005B290A"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01F24EA0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670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1DC8C6B8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5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E4E57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2E80A19C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670F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4E2C327A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06D14">
      <w:rPr>
        <w:rFonts w:ascii="BankGothic Lt BT" w:hAnsi="BankGothic Lt BT"/>
        <w:caps/>
        <w:sz w:val="24"/>
        <w:szCs w:val="24"/>
      </w:rPr>
      <w:t>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76178D65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06D1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06D1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6D32F2BB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06D14">
      <w:rPr>
        <w:rFonts w:ascii="BankGothic Lt BT" w:hAnsi="BankGothic Lt BT"/>
        <w:caps/>
        <w:sz w:val="24"/>
        <w:szCs w:val="24"/>
      </w:rPr>
      <w:t>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3F1876BB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06D1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06D1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6CA109D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06D14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6"/>
  </w:num>
  <w:num w:numId="5">
    <w:abstractNumId w:val="1"/>
  </w:num>
  <w:num w:numId="6">
    <w:abstractNumId w:val="15"/>
  </w:num>
  <w:num w:numId="7">
    <w:abstractNumId w:val="19"/>
  </w:num>
  <w:num w:numId="8">
    <w:abstractNumId w:val="6"/>
  </w:num>
  <w:num w:numId="9">
    <w:abstractNumId w:val="13"/>
  </w:num>
  <w:num w:numId="10">
    <w:abstractNumId w:val="11"/>
  </w:num>
  <w:num w:numId="11">
    <w:abstractNumId w:val="14"/>
  </w:num>
  <w:num w:numId="12">
    <w:abstractNumId w:val="10"/>
  </w:num>
  <w:num w:numId="13">
    <w:abstractNumId w:val="9"/>
  </w:num>
  <w:num w:numId="14">
    <w:abstractNumId w:val="7"/>
  </w:num>
  <w:num w:numId="15">
    <w:abstractNumId w:val="12"/>
  </w:num>
  <w:num w:numId="16">
    <w:abstractNumId w:val="5"/>
  </w:num>
  <w:num w:numId="17">
    <w:abstractNumId w:val="4"/>
  </w:num>
  <w:num w:numId="18">
    <w:abstractNumId w:val="17"/>
  </w:num>
  <w:num w:numId="19">
    <w:abstractNumId w:val="18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A23B3"/>
    <w:rsid w:val="000A55D5"/>
    <w:rsid w:val="00101028"/>
    <w:rsid w:val="00106D14"/>
    <w:rsid w:val="0012231D"/>
    <w:rsid w:val="00127902"/>
    <w:rsid w:val="00133B76"/>
    <w:rsid w:val="00141840"/>
    <w:rsid w:val="001C2E27"/>
    <w:rsid w:val="001F0D3C"/>
    <w:rsid w:val="002025E4"/>
    <w:rsid w:val="00222A30"/>
    <w:rsid w:val="00224C5A"/>
    <w:rsid w:val="00253320"/>
    <w:rsid w:val="00255DAC"/>
    <w:rsid w:val="00261027"/>
    <w:rsid w:val="00295358"/>
    <w:rsid w:val="002E22BE"/>
    <w:rsid w:val="00307505"/>
    <w:rsid w:val="00310134"/>
    <w:rsid w:val="003123C1"/>
    <w:rsid w:val="0035749A"/>
    <w:rsid w:val="0037367C"/>
    <w:rsid w:val="003A7095"/>
    <w:rsid w:val="003D74E1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4E73F1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52C9A"/>
    <w:rsid w:val="00661207"/>
    <w:rsid w:val="00662E44"/>
    <w:rsid w:val="00663773"/>
    <w:rsid w:val="00693201"/>
    <w:rsid w:val="00697F15"/>
    <w:rsid w:val="006D1647"/>
    <w:rsid w:val="006D716C"/>
    <w:rsid w:val="006E54F1"/>
    <w:rsid w:val="006F19A5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81458F"/>
    <w:rsid w:val="008201D6"/>
    <w:rsid w:val="00825608"/>
    <w:rsid w:val="008669EB"/>
    <w:rsid w:val="00866D5F"/>
    <w:rsid w:val="00873F1B"/>
    <w:rsid w:val="00885346"/>
    <w:rsid w:val="008975D5"/>
    <w:rsid w:val="008B456A"/>
    <w:rsid w:val="008B6FC5"/>
    <w:rsid w:val="008F702A"/>
    <w:rsid w:val="009055E4"/>
    <w:rsid w:val="00910FD4"/>
    <w:rsid w:val="009219E3"/>
    <w:rsid w:val="009559C9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6093C"/>
    <w:rsid w:val="00C834FC"/>
    <w:rsid w:val="00C86D41"/>
    <w:rsid w:val="00CB5A57"/>
    <w:rsid w:val="00CB5F0C"/>
    <w:rsid w:val="00CE3BF2"/>
    <w:rsid w:val="00CF7AA0"/>
    <w:rsid w:val="00D54ACB"/>
    <w:rsid w:val="00D64CC6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0670F"/>
    <w:rsid w:val="00F61762"/>
    <w:rsid w:val="00F631A1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46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2018-05-24T20:54:00Z</cp:lastPrinted>
  <dcterms:created xsi:type="dcterms:W3CDTF">2018-05-24T20:53:00Z</dcterms:created>
  <dcterms:modified xsi:type="dcterms:W3CDTF">2018-07-17T22:57:00Z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Series Circuits</vt:lpwstr>
  </property>
  <property fmtid="{D5CDD505-2E9C-101B-9397-08002B2CF9AE}" pid="4" name="DocNum">
    <vt:i4>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