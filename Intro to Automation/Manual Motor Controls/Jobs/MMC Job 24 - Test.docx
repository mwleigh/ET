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D75860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 w:rsidR="009D3872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b/>
          </w:rPr>
          <w:id w:val="-1529634127"/>
          <w:placeholder>
            <w:docPart w:val="DefaultPlaceholder_-1854013440"/>
          </w:placeholder>
          <w:dataBinding w:prefixMappings="xmlns:ns0='ET' " w:xpath="/ns0:ETXMLNode[1]/ns0:Title1[1]" w:storeItemID="{72443278-4F6B-49D8-9619-7F3A56D8D2D6}"/>
          <w:text/>
        </w:sdtPr>
        <w:sdtContent>
          <w:r w:rsidR="00702DED" w:rsidRPr="00702DED">
            <w:rPr>
              <w:rFonts w:ascii="Verdana" w:hAnsi="Verdana"/>
              <w:b/>
            </w:rPr>
            <w:t>Pushbuttons</w:t>
          </w:r>
        </w:sdtContent>
      </w:sdt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34D92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868802832"/>
          <w:placeholder>
            <w:docPart w:val="DefaultPlaceholder_-1854013440"/>
          </w:placeholder>
          <w:dataBinding w:prefixMappings="xmlns:ns0='ET' " w:xpath="/ns0:ETXMLNode[1]/ns0:Num1[1]" w:storeItemID="{72443278-4F6B-49D8-9619-7F3A56D8D2D6}"/>
          <w:text/>
        </w:sdtPr>
        <w:sdtContent>
          <w:r w:rsidR="00702DED">
            <w:rPr>
              <w:rFonts w:ascii="Verdana" w:hAnsi="Verdana"/>
              <w:sz w:val="20"/>
              <w:szCs w:val="20"/>
            </w:rPr>
            <w:t>01</w:t>
          </w:r>
        </w:sdtContent>
      </w:sdt>
    </w:p>
    <w:p w14:paraId="5739DA1C" w14:textId="47A131A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F40A1F">
        <w:rPr>
          <w:rFonts w:ascii="Verdana" w:hAnsi="Verdana"/>
          <w:sz w:val="20"/>
          <w:szCs w:val="20"/>
        </w:rPr>
        <w:t xml:space="preserve"> </w:t>
      </w:r>
      <w:r w:rsidR="00F40A1F">
        <w:rPr>
          <w:rFonts w:ascii="Verdana" w:hAnsi="Verdana"/>
          <w:sz w:val="20"/>
          <w:szCs w:val="20"/>
        </w:rPr>
        <w:fldChar w:fldCharType="begin"/>
      </w:r>
      <w:r w:rsidR="00F40A1F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F40A1F">
        <w:rPr>
          <w:rFonts w:ascii="Verdana" w:hAnsi="Verdana"/>
          <w:sz w:val="20"/>
          <w:szCs w:val="20"/>
        </w:rPr>
        <w:fldChar w:fldCharType="separate"/>
      </w:r>
      <w:r w:rsidR="00F40A1F">
        <w:rPr>
          <w:rFonts w:ascii="Verdana" w:hAnsi="Verdana"/>
          <w:sz w:val="20"/>
          <w:szCs w:val="20"/>
        </w:rPr>
        <w:t>Intro to Automation</w:t>
      </w:r>
      <w:r w:rsidR="00F40A1F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>:</w:t>
      </w:r>
      <w:r w:rsidR="00F40A1F">
        <w:rPr>
          <w:rFonts w:ascii="Verdana" w:hAnsi="Verdana"/>
          <w:sz w:val="20"/>
          <w:szCs w:val="20"/>
        </w:rPr>
        <w:t xml:space="preserve"> </w:t>
      </w:r>
      <w:r w:rsidR="00F40A1F">
        <w:rPr>
          <w:rFonts w:ascii="Verdana" w:hAnsi="Verdana"/>
          <w:sz w:val="20"/>
          <w:szCs w:val="20"/>
        </w:rPr>
        <w:fldChar w:fldCharType="begin"/>
      </w:r>
      <w:r w:rsidR="00F40A1F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F40A1F">
        <w:rPr>
          <w:rFonts w:ascii="Verdana" w:hAnsi="Verdana"/>
          <w:sz w:val="20"/>
          <w:szCs w:val="20"/>
        </w:rPr>
        <w:fldChar w:fldCharType="separate"/>
      </w:r>
      <w:r w:rsidR="00F40A1F">
        <w:rPr>
          <w:rFonts w:ascii="Verdana" w:hAnsi="Verdana"/>
          <w:sz w:val="20"/>
          <w:szCs w:val="20"/>
        </w:rPr>
        <w:t>Manual Motor Controls</w:t>
      </w:r>
      <w:r w:rsidR="00F40A1F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34D92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AFFD007" w14:textId="77777777" w:rsidR="00311025" w:rsidRPr="00DC2F3B" w:rsidRDefault="00311025" w:rsidP="00311025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Pr="00462A2B">
        <w:rPr>
          <w:rFonts w:ascii="Verdana" w:hAnsi="Verdana"/>
          <w:sz w:val="20"/>
          <w:szCs w:val="20"/>
        </w:rPr>
        <w:t xml:space="preserve"> identify</w:t>
      </w:r>
      <w:r w:rsidRPr="00F10191">
        <w:rPr>
          <w:rFonts w:ascii="Verdana" w:hAnsi="Verdana"/>
          <w:sz w:val="20"/>
          <w:szCs w:val="20"/>
        </w:rPr>
        <w:t xml:space="preserve"> the function of a “momentary” pushbutton.</w:t>
      </w:r>
    </w:p>
    <w:p w14:paraId="72DC7BC6" w14:textId="77777777" w:rsidR="00311025" w:rsidRPr="00DC2F3B" w:rsidRDefault="00311025" w:rsidP="00311025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E11D5D">
        <w:rPr>
          <w:rFonts w:ascii="Verdana" w:hAnsi="Verdana"/>
          <w:sz w:val="20"/>
          <w:szCs w:val="20"/>
        </w:rPr>
        <w:t>efine the terms “normally-open” and “normally-closed”.</w:t>
      </w:r>
    </w:p>
    <w:p w14:paraId="0F85560A" w14:textId="77777777" w:rsidR="00311025" w:rsidRPr="00462A2B" w:rsidRDefault="00311025" w:rsidP="00311025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</w:t>
      </w:r>
      <w:r w:rsidRPr="00E11D5D">
        <w:rPr>
          <w:rFonts w:ascii="Verdana" w:hAnsi="Verdana"/>
          <w:sz w:val="20"/>
          <w:szCs w:val="20"/>
        </w:rPr>
        <w:t>nterpret NEMA symbols for pushbuttons and pilot lights</w:t>
      </w:r>
      <w:r>
        <w:rPr>
          <w:rFonts w:ascii="Verdana" w:hAnsi="Verdana"/>
          <w:sz w:val="20"/>
          <w:szCs w:val="20"/>
        </w:rPr>
        <w:t>.</w:t>
      </w:r>
    </w:p>
    <w:p w14:paraId="094281E5" w14:textId="77777777" w:rsidR="00311025" w:rsidRPr="00463672" w:rsidRDefault="00311025" w:rsidP="00311025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establish the purpose and use of the training panel.</w:t>
      </w:r>
    </w:p>
    <w:p w14:paraId="577DF3E0" w14:textId="77777777" w:rsidR="00311025" w:rsidRDefault="00311025" w:rsidP="00311025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p</w:t>
      </w:r>
      <w:r w:rsidRPr="00E11D5D">
        <w:rPr>
          <w:rFonts w:ascii="Verdana" w:hAnsi="Verdana"/>
          <w:sz w:val="20"/>
          <w:szCs w:val="20"/>
        </w:rPr>
        <w:t xml:space="preserve">ractice </w:t>
      </w:r>
      <w:r>
        <w:rPr>
          <w:rFonts w:ascii="Verdana" w:hAnsi="Verdana"/>
          <w:sz w:val="20"/>
          <w:szCs w:val="20"/>
        </w:rPr>
        <w:t xml:space="preserve">using tools to </w:t>
      </w:r>
      <w:r w:rsidRPr="00E11D5D">
        <w:rPr>
          <w:rFonts w:ascii="Verdana" w:hAnsi="Verdana"/>
          <w:sz w:val="20"/>
          <w:szCs w:val="20"/>
        </w:rPr>
        <w:t>wir</w:t>
      </w:r>
      <w:r>
        <w:rPr>
          <w:rFonts w:ascii="Verdana" w:hAnsi="Verdana"/>
          <w:sz w:val="20"/>
          <w:szCs w:val="20"/>
        </w:rPr>
        <w:t>e</w:t>
      </w:r>
      <w:r w:rsidRPr="00E11D5D">
        <w:rPr>
          <w:rFonts w:ascii="Verdana" w:hAnsi="Verdana"/>
          <w:sz w:val="20"/>
          <w:szCs w:val="20"/>
        </w:rPr>
        <w:t xml:space="preserve"> the training panel</w:t>
      </w:r>
      <w:r>
        <w:rPr>
          <w:rFonts w:ascii="Verdana" w:hAnsi="Verdana"/>
          <w:sz w:val="20"/>
          <w:szCs w:val="20"/>
        </w:rPr>
        <w:t>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75DBFD0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34D92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F40A1F">
        <w:rPr>
          <w:rFonts w:ascii="Verdana" w:hAnsi="Verdana"/>
          <w:sz w:val="20"/>
          <w:szCs w:val="20"/>
        </w:rPr>
        <w:fldChar w:fldCharType="begin"/>
      </w:r>
      <w:r w:rsidR="00F40A1F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F40A1F">
        <w:rPr>
          <w:rFonts w:ascii="Verdana" w:hAnsi="Verdana"/>
          <w:sz w:val="20"/>
          <w:szCs w:val="20"/>
        </w:rPr>
        <w:fldChar w:fldCharType="separate"/>
      </w:r>
      <w:r w:rsidR="00F40A1F">
        <w:rPr>
          <w:rFonts w:ascii="Verdana" w:hAnsi="Verdana"/>
          <w:sz w:val="20"/>
          <w:szCs w:val="20"/>
        </w:rPr>
        <w:t>Manual Motor Controls</w:t>
      </w:r>
      <w:r w:rsidR="00F40A1F">
        <w:rPr>
          <w:rFonts w:ascii="Verdana" w:hAnsi="Verdana"/>
          <w:sz w:val="20"/>
          <w:szCs w:val="20"/>
        </w:rPr>
        <w:fldChar w:fldCharType="end"/>
      </w:r>
      <w:r w:rsidR="00F40A1F">
        <w:rPr>
          <w:rFonts w:ascii="Verdana" w:hAnsi="Verdana"/>
          <w:sz w:val="20"/>
          <w:szCs w:val="20"/>
        </w:rPr>
        <w:t xml:space="preserve"> </w:t>
      </w:r>
      <w:r w:rsidR="00311025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0DAE2186" w14:textId="77777777" w:rsidTr="00311025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4C7FB906" w:rsidR="0015262A" w:rsidRPr="0015262A" w:rsidRDefault="00311025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5BF06" w14:textId="22587C84" w:rsidR="0015262A" w:rsidRPr="0015262A" w:rsidRDefault="00311025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TEST1</w:t>
            </w:r>
          </w:p>
        </w:tc>
      </w:tr>
      <w:tr w:rsidR="00311025" w:rsidRPr="0015262A" w14:paraId="61BB1B75" w14:textId="77777777" w:rsidTr="00311025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D6F2" w14:textId="49A2D55F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Dual Action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C679" w14:textId="6429F985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1F183" w14:textId="1067D17A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TEST2</w:t>
            </w:r>
          </w:p>
        </w:tc>
      </w:tr>
      <w:tr w:rsidR="00311025" w:rsidRPr="0015262A" w14:paraId="373BCCBD" w14:textId="77777777" w:rsidTr="00311025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DD11" w14:textId="77777777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B60E" w14:textId="420C78CD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A31F7" w14:textId="0C35CBE0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TEST3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311025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26A2C92D" w:rsidR="0015262A" w:rsidRPr="0015262A" w:rsidRDefault="00311025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4A511" w14:textId="12B85CCB" w:rsidR="0015262A" w:rsidRPr="0015262A" w:rsidRDefault="00311025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</w:t>
            </w:r>
          </w:p>
        </w:tc>
      </w:tr>
      <w:tr w:rsidR="00311025" w:rsidRPr="0015262A" w14:paraId="2D10EB16" w14:textId="77777777" w:rsidTr="00311025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4AD4C501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1E3E7" w14:textId="6D721231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</w:p>
        </w:tc>
      </w:tr>
      <w:tr w:rsidR="00311025" w:rsidRPr="0015262A" w14:paraId="744163FD" w14:textId="77777777" w:rsidTr="00311025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77777777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30EB0B6E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8872" w14:textId="2FA47587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</w:p>
        </w:tc>
      </w:tr>
      <w:tr w:rsidR="00311025" w:rsidRPr="0015262A" w14:paraId="00F07107" w14:textId="77777777" w:rsidTr="00311025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5D09A604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3DFB0DC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A4405" w14:textId="0A3617B5" w:rsidR="00311025" w:rsidRPr="0015262A" w:rsidRDefault="00311025" w:rsidP="0031102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</w:p>
        </w:tc>
      </w:tr>
    </w:tbl>
    <w:p w14:paraId="3F8FF8B8" w14:textId="67D2201A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033FE57D" w:rsidR="00946A15" w:rsidRPr="00627614" w:rsidRDefault="00D47EC3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26272C6A" w14:textId="0EE12BDC" w:rsidR="00D47EC3" w:rsidRDefault="00D47EC3" w:rsidP="00D47EC3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6F5C5AE1" w14:textId="4A5DFCED" w:rsidR="00D47EC3" w:rsidRPr="00D47EC3" w:rsidRDefault="00D47EC3" w:rsidP="00D47EC3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70230A">
        <w:rPr>
          <w:noProof/>
        </w:rPr>
        <w:drawing>
          <wp:inline distT="0" distB="0" distL="0" distR="0" wp14:anchorId="12BCE2BF" wp14:editId="73537A46">
            <wp:extent cx="5779008" cy="2505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008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7FCF" w14:textId="77777777" w:rsidR="00CF14D1" w:rsidRDefault="00CF14D1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5D6CB6EF" w:rsidR="00D47EC3" w:rsidRPr="00D71C66" w:rsidRDefault="00D47EC3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47EC3" w:rsidRPr="00D71C66" w:rsidSect="00BE5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576" w:left="1440" w:header="360" w:footer="360" w:gutter="0"/>
          <w:cols w:space="720"/>
          <w:docGrid w:linePitch="360"/>
        </w:sectPr>
      </w:pPr>
    </w:p>
    <w:p w14:paraId="38B50761" w14:textId="77777777" w:rsidR="00CF14D1" w:rsidRPr="003006FE" w:rsidRDefault="00CF14D1" w:rsidP="00CF14D1">
      <w:pPr>
        <w:pStyle w:val="ListParagraph"/>
        <w:numPr>
          <w:ilvl w:val="0"/>
          <w:numId w:val="25"/>
        </w:numPr>
        <w:spacing w:before="480" w:after="12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CF14D1" w:rsidRPr="003006FE" w14:paraId="35956F7F" w14:textId="77777777" w:rsidTr="00E94B76">
        <w:tc>
          <w:tcPr>
            <w:tcW w:w="1345" w:type="dxa"/>
          </w:tcPr>
          <w:p w14:paraId="13E8E6AA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68E5B3BD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4F2D4B67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17B27DEB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CF14D1" w:rsidRPr="003006FE" w14:paraId="14126161" w14:textId="77777777" w:rsidTr="00E94B76">
        <w:tc>
          <w:tcPr>
            <w:tcW w:w="1345" w:type="dxa"/>
          </w:tcPr>
          <w:p w14:paraId="40E32DC8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66038E8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47401AA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1708105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02E816F" w14:textId="77777777" w:rsidR="00CF14D1" w:rsidRPr="003006FE" w:rsidRDefault="00CF14D1" w:rsidP="00CF14D1">
      <w:pPr>
        <w:pStyle w:val="ListParagraph"/>
        <w:numPr>
          <w:ilvl w:val="0"/>
          <w:numId w:val="2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Press and hold PB1.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CF14D1" w:rsidRPr="003006FE" w14:paraId="1C4BF2F0" w14:textId="77777777" w:rsidTr="00E94B76">
        <w:tc>
          <w:tcPr>
            <w:tcW w:w="1345" w:type="dxa"/>
          </w:tcPr>
          <w:p w14:paraId="332845D5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2B0BD34C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7FB5D90E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7E54F51A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CF14D1" w:rsidRPr="003006FE" w14:paraId="1FFA18B6" w14:textId="77777777" w:rsidTr="00E94B76">
        <w:tc>
          <w:tcPr>
            <w:tcW w:w="1345" w:type="dxa"/>
          </w:tcPr>
          <w:p w14:paraId="28B3AAD8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FADE927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D637FD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2EAEF1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92CAB1" w14:textId="77777777" w:rsidR="00CF14D1" w:rsidRPr="003006FE" w:rsidRDefault="00CF14D1" w:rsidP="00CF14D1">
      <w:pPr>
        <w:pStyle w:val="ListParagraph"/>
        <w:numPr>
          <w:ilvl w:val="0"/>
          <w:numId w:val="2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PB1 and press and hold PB2.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CF14D1" w:rsidRPr="003006FE" w14:paraId="22BA6C54" w14:textId="77777777" w:rsidTr="00E94B76">
        <w:tc>
          <w:tcPr>
            <w:tcW w:w="1345" w:type="dxa"/>
          </w:tcPr>
          <w:p w14:paraId="1276DA92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74ABC696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7CEE677E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6105487A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CF14D1" w:rsidRPr="003006FE" w14:paraId="194DE660" w14:textId="77777777" w:rsidTr="00E94B76">
        <w:tc>
          <w:tcPr>
            <w:tcW w:w="1345" w:type="dxa"/>
          </w:tcPr>
          <w:p w14:paraId="64DA9D98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1DCAA35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97A92DC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E60F96E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C8BBCA0" w14:textId="77777777" w:rsidR="00CF14D1" w:rsidRPr="003006FE" w:rsidRDefault="00CF14D1" w:rsidP="00CF14D1">
      <w:pPr>
        <w:pStyle w:val="ListParagraph"/>
        <w:numPr>
          <w:ilvl w:val="0"/>
          <w:numId w:val="2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PB2 and press and hold PB3.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CF14D1" w:rsidRPr="003006FE" w14:paraId="36344BE7" w14:textId="77777777" w:rsidTr="00E94B76">
        <w:tc>
          <w:tcPr>
            <w:tcW w:w="1345" w:type="dxa"/>
          </w:tcPr>
          <w:p w14:paraId="77D03876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0A130E1E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18114322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69492599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CF14D1" w:rsidRPr="003006FE" w14:paraId="326774AA" w14:textId="77777777" w:rsidTr="00E94B76">
        <w:tc>
          <w:tcPr>
            <w:tcW w:w="1345" w:type="dxa"/>
          </w:tcPr>
          <w:p w14:paraId="0F50B749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694213F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CC2A6E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2848ED0" w14:textId="77777777" w:rsidR="00CF14D1" w:rsidRPr="003006FE" w:rsidRDefault="00CF14D1" w:rsidP="00E94B76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5F372F4" w14:textId="77777777" w:rsidR="00CF14D1" w:rsidRPr="003006FE" w:rsidRDefault="00CF14D1" w:rsidP="00CF14D1">
      <w:pPr>
        <w:pStyle w:val="ListParagraph"/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A “state” is a term used to describe the condition of a component. For instance, a simple residential light switch has two state</w:t>
      </w:r>
      <w:r>
        <w:rPr>
          <w:rFonts w:ascii="Verdana" w:hAnsi="Verdana"/>
          <w:sz w:val="20"/>
          <w:szCs w:val="20"/>
        </w:rPr>
        <w:t>s</w:t>
      </w:r>
      <w:r w:rsidRPr="003006FE">
        <w:rPr>
          <w:rFonts w:ascii="Verdana" w:hAnsi="Verdana"/>
          <w:sz w:val="20"/>
          <w:szCs w:val="20"/>
        </w:rPr>
        <w:t>, OFF and</w:t>
      </w:r>
      <w:r>
        <w:rPr>
          <w:rFonts w:ascii="Verdana" w:hAnsi="Verdana"/>
          <w:sz w:val="20"/>
          <w:szCs w:val="20"/>
        </w:rPr>
        <w:t xml:space="preserve"> ON. </w:t>
      </w:r>
      <w:r w:rsidRPr="003006FE">
        <w:rPr>
          <w:rFonts w:ascii="Verdana" w:hAnsi="Verdana"/>
          <w:sz w:val="20"/>
          <w:szCs w:val="20"/>
        </w:rPr>
        <w:t>We simplify this by saying 0 and 1, where 0 is OFF and 1 is ON. Review the data collect in question 1 through 4 and answer the following questions.</w:t>
      </w:r>
    </w:p>
    <w:p w14:paraId="278DD947" w14:textId="77777777" w:rsidR="00CF14D1" w:rsidRPr="003006FE" w:rsidRDefault="00CF14D1" w:rsidP="00CF14D1">
      <w:pPr>
        <w:pStyle w:val="ListParagraph"/>
        <w:numPr>
          <w:ilvl w:val="0"/>
          <w:numId w:val="2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PB1 have? _</w:t>
      </w:r>
      <w:r>
        <w:rPr>
          <w:rFonts w:ascii="Verdana" w:hAnsi="Verdana"/>
          <w:sz w:val="20"/>
          <w:szCs w:val="20"/>
        </w:rPr>
        <w:t>_</w:t>
      </w:r>
      <w:r w:rsidRPr="003006FE">
        <w:rPr>
          <w:rFonts w:ascii="Verdana" w:hAnsi="Verdana"/>
          <w:sz w:val="20"/>
          <w:szCs w:val="20"/>
        </w:rPr>
        <w:t>_ C</w:t>
      </w:r>
      <w:r>
        <w:rPr>
          <w:rFonts w:ascii="Verdana" w:hAnsi="Verdana"/>
          <w:sz w:val="20"/>
          <w:szCs w:val="20"/>
        </w:rPr>
        <w:t>an any more actions be added? _</w:t>
      </w:r>
      <w:r w:rsidRPr="003006FE">
        <w:rPr>
          <w:rFonts w:ascii="Verdana" w:hAnsi="Verdana"/>
          <w:sz w:val="20"/>
          <w:szCs w:val="20"/>
        </w:rPr>
        <w:t>__</w:t>
      </w:r>
    </w:p>
    <w:p w14:paraId="07D53C15" w14:textId="77777777" w:rsidR="00CF14D1" w:rsidRPr="003006FE" w:rsidRDefault="00CF14D1" w:rsidP="00CF14D1">
      <w:pPr>
        <w:pStyle w:val="ListParagraph"/>
        <w:numPr>
          <w:ilvl w:val="0"/>
          <w:numId w:val="2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PB2 have? ___ Can any more actions be added? ___</w:t>
      </w:r>
    </w:p>
    <w:p w14:paraId="1A6EA974" w14:textId="77777777" w:rsidR="00CF14D1" w:rsidRPr="003006FE" w:rsidRDefault="00CF14D1" w:rsidP="00CF14D1">
      <w:pPr>
        <w:pStyle w:val="ListParagraph"/>
        <w:numPr>
          <w:ilvl w:val="0"/>
          <w:numId w:val="2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PB3 have? ___ Can any more actions be added? ___</w:t>
      </w:r>
    </w:p>
    <w:p w14:paraId="226786FB" w14:textId="77777777" w:rsidR="00CF14D1" w:rsidRPr="003006FE" w:rsidRDefault="00CF14D1" w:rsidP="00CF14D1">
      <w:pPr>
        <w:pStyle w:val="ListParagraph"/>
        <w:numPr>
          <w:ilvl w:val="0"/>
          <w:numId w:val="2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Discuss your findings with your instructor.</w:t>
      </w:r>
    </w:p>
    <w:p w14:paraId="78B21BBA" w14:textId="2137ED91" w:rsidR="00CF14D1" w:rsidRPr="003006FE" w:rsidRDefault="00CF14D1" w:rsidP="00CF14D1">
      <w:pPr>
        <w:pStyle w:val="ListParagraph"/>
        <w:numPr>
          <w:ilvl w:val="0"/>
          <w:numId w:val="2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 xml:space="preserve">Render the schematic above using a CAD type software package on a classroom PC. Once complete, post the schematic to your student network folder using filename </w:t>
      </w:r>
      <w:r w:rsidRPr="003006FE">
        <w:rPr>
          <w:rFonts w:ascii="Verdana" w:hAnsi="Verdana"/>
          <w:sz w:val="20"/>
          <w:szCs w:val="20"/>
        </w:rPr>
        <w:br/>
        <w:t xml:space="preserve">MMC Job </w:t>
      </w:r>
      <w:sdt>
        <w:sdtPr>
          <w:rPr>
            <w:rFonts w:ascii="Verdana" w:hAnsi="Verdana"/>
            <w:sz w:val="20"/>
            <w:szCs w:val="20"/>
          </w:rPr>
          <w:id w:val="-1722280236"/>
          <w:placeholder>
            <w:docPart w:val="DefaultPlaceholder_-1854013440"/>
          </w:placeholder>
          <w:dataBinding w:prefixMappings="xmlns:ns0='ET' " w:xpath="/ns0:ETXMLNode[1]/ns0:Num1[1]" w:storeItemID="{72443278-4F6B-49D8-9619-7F3A56D8D2D6}"/>
          <w:text/>
        </w:sdtPr>
        <w:sdtContent>
          <w:r w:rsidR="00702DED">
            <w:rPr>
              <w:rFonts w:ascii="Verdana" w:hAnsi="Verdana"/>
              <w:sz w:val="20"/>
              <w:szCs w:val="20"/>
            </w:rPr>
            <w:t>01</w:t>
          </w:r>
        </w:sdtContent>
      </w:sdt>
      <w:r w:rsidRPr="003006FE">
        <w:rPr>
          <w:rFonts w:ascii="Verdana" w:hAnsi="Verdana"/>
          <w:sz w:val="20"/>
          <w:szCs w:val="20"/>
        </w:rPr>
        <w:t xml:space="preserve"> – </w:t>
      </w:r>
      <w:proofErr w:type="spellStart"/>
      <w:r w:rsidRPr="003006FE">
        <w:rPr>
          <w:rFonts w:ascii="Verdana" w:hAnsi="Verdana"/>
          <w:i/>
          <w:sz w:val="20"/>
          <w:szCs w:val="20"/>
        </w:rPr>
        <w:t>name.ext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(</w:t>
      </w:r>
      <w:proofErr w:type="spellStart"/>
      <w:r w:rsidRPr="003006FE">
        <w:rPr>
          <w:rFonts w:ascii="Verdana" w:hAnsi="Verdana"/>
          <w:sz w:val="20"/>
          <w:szCs w:val="20"/>
        </w:rPr>
        <w:t>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would be the extension of the software you are using to render the schematic)</w:t>
      </w:r>
    </w:p>
    <w:p w14:paraId="183D3B55" w14:textId="77777777" w:rsidR="00CF14D1" w:rsidRDefault="00CF14D1" w:rsidP="00CF14D1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  <w:sectPr w:rsidR="00CF14D1" w:rsidSect="00F40A1F">
          <w:headerReference w:type="first" r:id="rId15"/>
          <w:pgSz w:w="12240" w:h="15840" w:code="1"/>
          <w:pgMar w:top="720" w:right="720" w:bottom="576" w:left="1440" w:header="360" w:footer="360" w:gutter="0"/>
          <w:cols w:space="720"/>
          <w:titlePg/>
          <w:docGrid w:linePitch="360"/>
        </w:sectPr>
      </w:pPr>
    </w:p>
    <w:p w14:paraId="3BBA4065" w14:textId="4422DC8A" w:rsidR="00CF14D1" w:rsidRPr="000154E9" w:rsidRDefault="00CF14D1" w:rsidP="00CF14D1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lastRenderedPageBreak/>
        <w:t>Title:</w:t>
      </w:r>
      <w:r w:rsidR="005245EF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b/>
          </w:rPr>
          <w:id w:val="-1581365624"/>
          <w:placeholder>
            <w:docPart w:val="DefaultPlaceholder_-1854013440"/>
          </w:placeholder>
          <w:dataBinding w:prefixMappings="xmlns:ns0='ET' " w:xpath="/ns0:ETXMLNode[1]/ns0:Title2[1]" w:storeItemID="{72443278-4F6B-49D8-9619-7F3A56D8D2D6}"/>
          <w:text/>
        </w:sdtPr>
        <w:sdtContent>
          <w:r w:rsidR="005245EF" w:rsidRPr="005245EF">
            <w:rPr>
              <w:rFonts w:ascii="Verdana" w:hAnsi="Verdana"/>
              <w:b/>
            </w:rPr>
            <w:t>ESTOP and Selector Switches</w:t>
          </w:r>
        </w:sdtContent>
      </w:sdt>
      <w:r w:rsidRPr="000154E9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DocType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34D92">
        <w:rPr>
          <w:rFonts w:ascii="Verdana" w:hAnsi="Verdana"/>
          <w:sz w:val="20"/>
          <w:szCs w:val="20"/>
        </w:rPr>
        <w:t>Job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65807051"/>
          <w:placeholder>
            <w:docPart w:val="DefaultPlaceholder_-1854013440"/>
          </w:placeholder>
          <w:dataBinding w:prefixMappings="xmlns:ns0='ET' " w:xpath="/ns0:ETXMLNode[1]/ns0:Num2[1]" w:storeItemID="{72443278-4F6B-49D8-9619-7F3A56D8D2D6}"/>
          <w:text/>
        </w:sdtPr>
        <w:sdtContent>
          <w:r w:rsidR="005245EF">
            <w:rPr>
              <w:rFonts w:ascii="Verdana" w:hAnsi="Verdana"/>
              <w:sz w:val="20"/>
              <w:szCs w:val="20"/>
            </w:rPr>
            <w:t>02</w:t>
          </w:r>
        </w:sdtContent>
      </w:sdt>
    </w:p>
    <w:p w14:paraId="73452A3F" w14:textId="280D39FA" w:rsidR="00CF14D1" w:rsidRPr="000154E9" w:rsidRDefault="00CF14D1" w:rsidP="00CF14D1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34D92">
        <w:rPr>
          <w:rFonts w:ascii="Verdana" w:hAnsi="Verdana"/>
          <w:sz w:val="20"/>
          <w:szCs w:val="20"/>
        </w:rPr>
        <w:t>Intro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34D92">
        <w:rPr>
          <w:rFonts w:ascii="Verdana" w:hAnsi="Verdana"/>
          <w:sz w:val="20"/>
          <w:szCs w:val="20"/>
        </w:rPr>
        <w:t>Manual Motor Controls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34D92">
        <w:rPr>
          <w:rFonts w:ascii="Verdana" w:hAnsi="Verdana"/>
          <w:sz w:val="20"/>
          <w:szCs w:val="20"/>
        </w:rPr>
        <w:t>1, 2</w:t>
      </w:r>
      <w:r>
        <w:rPr>
          <w:rFonts w:ascii="Verdana" w:hAnsi="Verdana"/>
          <w:sz w:val="20"/>
          <w:szCs w:val="20"/>
        </w:rPr>
        <w:fldChar w:fldCharType="end"/>
      </w:r>
    </w:p>
    <w:p w14:paraId="3F729EA2" w14:textId="77777777" w:rsidR="00CF14D1" w:rsidRDefault="00CF14D1" w:rsidP="00CF14D1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>
        <w:rPr>
          <w:rFonts w:ascii="Verdana" w:hAnsi="Verdana"/>
          <w:sz w:val="20"/>
          <w:szCs w:val="20"/>
        </w:rPr>
        <w:t>________________</w:t>
      </w:r>
    </w:p>
    <w:p w14:paraId="2B3C8E7C" w14:textId="77777777" w:rsidR="00CF14D1" w:rsidRPr="005915F6" w:rsidRDefault="00CF14D1" w:rsidP="00CF14D1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4D32F886" w14:textId="77777777" w:rsidR="00CF14D1" w:rsidRPr="00CB535B" w:rsidRDefault="00CF14D1" w:rsidP="00BE53E0">
      <w:pPr>
        <w:pStyle w:val="ListParagraph"/>
        <w:numPr>
          <w:ilvl w:val="0"/>
          <w:numId w:val="27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identify the function of a “latching” switch.</w:t>
      </w:r>
    </w:p>
    <w:p w14:paraId="3774FF7A" w14:textId="77777777" w:rsidR="00CF14D1" w:rsidRPr="00CB535B" w:rsidRDefault="00CF14D1" w:rsidP="00BE53E0">
      <w:pPr>
        <w:pStyle w:val="ListParagraph"/>
        <w:numPr>
          <w:ilvl w:val="0"/>
          <w:numId w:val="27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recognize a mushroom head pushbutton and its use.</w:t>
      </w:r>
    </w:p>
    <w:p w14:paraId="1E79BA26" w14:textId="77777777" w:rsidR="00CF14D1" w:rsidRPr="00CB535B" w:rsidRDefault="00CF14D1" w:rsidP="00BE53E0">
      <w:pPr>
        <w:pStyle w:val="ListParagraph"/>
        <w:numPr>
          <w:ilvl w:val="0"/>
          <w:numId w:val="27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contrast the difference between a two-position selector switch and a three-position selector switch.</w:t>
      </w:r>
    </w:p>
    <w:p w14:paraId="3EE6FA94" w14:textId="77777777" w:rsidR="00CF14D1" w:rsidRPr="00CB535B" w:rsidRDefault="00CF14D1" w:rsidP="00BE53E0">
      <w:pPr>
        <w:pStyle w:val="ListParagraph"/>
        <w:numPr>
          <w:ilvl w:val="0"/>
          <w:numId w:val="27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interpret NEMA symbols for a mushroom-head pushbutton and both selector switches.</w:t>
      </w:r>
    </w:p>
    <w:p w14:paraId="3E27D123" w14:textId="77777777" w:rsidR="00CF14D1" w:rsidRPr="005915F6" w:rsidRDefault="00CF14D1" w:rsidP="00CF14D1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188F0F99" w14:textId="5E363174" w:rsidR="00CF14D1" w:rsidRPr="005915F6" w:rsidRDefault="00CF14D1" w:rsidP="00CF14D1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Pr="005915F6">
        <w:rPr>
          <w:rFonts w:ascii="Verdana" w:hAnsi="Verdana"/>
          <w:sz w:val="20"/>
          <w:szCs w:val="20"/>
        </w:rPr>
        <w:fldChar w:fldCharType="begin"/>
      </w:r>
      <w:r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Pr="005915F6">
        <w:rPr>
          <w:rFonts w:ascii="Verdana" w:hAnsi="Verdana"/>
          <w:sz w:val="20"/>
          <w:szCs w:val="20"/>
        </w:rPr>
        <w:fldChar w:fldCharType="separate"/>
      </w:r>
      <w:r w:rsidR="00C34D92">
        <w:rPr>
          <w:rFonts w:ascii="Verdana" w:hAnsi="Verdana"/>
          <w:sz w:val="20"/>
          <w:szCs w:val="20"/>
        </w:rPr>
        <w:t>Job</w:t>
      </w:r>
      <w:r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>
        <w:rPr>
          <w:rFonts w:ascii="Verdana" w:hAnsi="Verdana"/>
          <w:sz w:val="20"/>
          <w:szCs w:val="20"/>
        </w:rPr>
        <w:t xml:space="preserve">the </w:t>
      </w:r>
      <w:r w:rsidR="00E13768">
        <w:rPr>
          <w:rFonts w:ascii="Verdana" w:hAnsi="Verdana"/>
          <w:sz w:val="20"/>
          <w:szCs w:val="20"/>
        </w:rPr>
        <w:fldChar w:fldCharType="begin"/>
      </w:r>
      <w:r w:rsidR="00E13768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E13768">
        <w:rPr>
          <w:rFonts w:ascii="Verdana" w:hAnsi="Verdana"/>
          <w:sz w:val="20"/>
          <w:szCs w:val="20"/>
        </w:rPr>
        <w:fldChar w:fldCharType="separate"/>
      </w:r>
      <w:r w:rsidR="00E13768">
        <w:rPr>
          <w:rFonts w:ascii="Verdana" w:hAnsi="Verdana"/>
          <w:sz w:val="20"/>
          <w:szCs w:val="20"/>
        </w:rPr>
        <w:t>Manual Motor Controls</w:t>
      </w:r>
      <w:r w:rsidR="00E13768">
        <w:rPr>
          <w:rFonts w:ascii="Verdana" w:hAnsi="Verdana"/>
          <w:sz w:val="20"/>
          <w:szCs w:val="20"/>
        </w:rPr>
        <w:fldChar w:fldCharType="end"/>
      </w:r>
      <w:r w:rsidR="005D65C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35618EE" w14:textId="38C6C2AC" w:rsidR="00CF14D1" w:rsidRDefault="00CF14D1" w:rsidP="00CF14D1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5245EF" w:rsidRPr="0015262A" w14:paraId="266D321A" w14:textId="77777777" w:rsidTr="007352DD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973F88" w14:textId="77777777" w:rsidR="005245EF" w:rsidRPr="0015262A" w:rsidRDefault="005245EF" w:rsidP="00735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5245EF" w:rsidRPr="0015262A" w14:paraId="127449EB" w14:textId="77777777" w:rsidTr="007352DD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E64A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6C5E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1091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5245EF" w:rsidRPr="0015262A" w14:paraId="0740D279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7B8A" w14:textId="373447B8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Mushroom-head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1554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31A33" w14:textId="2688AE82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5245EF" w:rsidRPr="0015262A" w14:paraId="631EB135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2B6B" w14:textId="1A8A1CB0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A24E" w14:textId="3CAD6642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45C89" w14:textId="2EDBA571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3PSS</w:t>
            </w:r>
          </w:p>
        </w:tc>
      </w:tr>
      <w:tr w:rsidR="005245EF" w:rsidRPr="0015262A" w14:paraId="42951635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3C5C" w14:textId="30A8482B" w:rsidR="005245EF" w:rsidRPr="0015262A" w:rsidRDefault="005245EF" w:rsidP="005245E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wo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-position Selector Switch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63CD" w14:textId="5E4ED056" w:rsidR="005245EF" w:rsidRPr="0015262A" w:rsidRDefault="005245EF" w:rsidP="005245E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62CD" w14:textId="4A9FC82B" w:rsidR="005245EF" w:rsidRPr="0015262A" w:rsidRDefault="005245EF" w:rsidP="005245E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2PSS</w:t>
            </w:r>
          </w:p>
        </w:tc>
      </w:tr>
      <w:tr w:rsidR="005245EF" w:rsidRPr="0015262A" w14:paraId="4B3761F1" w14:textId="77777777" w:rsidTr="007352DD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81D0E2" w14:textId="77777777" w:rsidR="005245EF" w:rsidRPr="0015262A" w:rsidRDefault="005245EF" w:rsidP="00735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5245EF" w:rsidRPr="0015262A" w14:paraId="57A48EE6" w14:textId="77777777" w:rsidTr="007352DD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2D80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3DE7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7572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5245EF" w:rsidRPr="0015262A" w14:paraId="2E5630AF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EA64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DA31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557CD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</w:t>
            </w:r>
          </w:p>
        </w:tc>
      </w:tr>
      <w:tr w:rsidR="005245EF" w:rsidRPr="0015262A" w14:paraId="1D30589E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81EA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DC5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CB74A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</w:p>
        </w:tc>
      </w:tr>
      <w:tr w:rsidR="005245EF" w:rsidRPr="0015262A" w14:paraId="019D28A5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6ADB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3C03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EFA81" w14:textId="77777777" w:rsidR="005245EF" w:rsidRPr="0015262A" w:rsidRDefault="005245EF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</w:p>
        </w:tc>
      </w:tr>
    </w:tbl>
    <w:p w14:paraId="47931969" w14:textId="77777777" w:rsidR="00CF14D1" w:rsidRPr="005915F6" w:rsidRDefault="00CF14D1" w:rsidP="00CF14D1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142ACB4" w14:textId="77777777" w:rsidR="00CF14D1" w:rsidRDefault="00CF14D1" w:rsidP="00CF14D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25E8743F" w14:textId="77777777" w:rsidR="00CF14D1" w:rsidRDefault="00CF14D1" w:rsidP="00CF14D1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61C05C4B" w14:textId="77777777" w:rsidR="00CF14D1" w:rsidRDefault="00CF14D1" w:rsidP="00CF14D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 w:rsidRPr="00C72D46">
        <w:rPr>
          <w:noProof/>
        </w:rPr>
        <w:drawing>
          <wp:inline distT="0" distB="0" distL="0" distR="0" wp14:anchorId="2BA1870F" wp14:editId="6EC70DCF">
            <wp:extent cx="5769864" cy="212140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495A" w14:textId="77777777" w:rsidR="005245EF" w:rsidRDefault="005245EF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  <w:sectPr w:rsidR="005245EF" w:rsidSect="005245EF">
          <w:footerReference w:type="default" r:id="rId17"/>
          <w:headerReference w:type="first" r:id="rId18"/>
          <w:pgSz w:w="12240" w:h="15840" w:code="1"/>
          <w:pgMar w:top="720" w:right="720" w:bottom="576" w:left="1440" w:header="360" w:footer="360" w:gutter="0"/>
          <w:cols w:space="720"/>
          <w:docGrid w:linePitch="360"/>
        </w:sectPr>
      </w:pPr>
    </w:p>
    <w:p w14:paraId="35369F98" w14:textId="77777777" w:rsidR="005245EF" w:rsidRPr="00CB535B" w:rsidRDefault="005245EF" w:rsidP="005245EF">
      <w:pPr>
        <w:pStyle w:val="ListParagraph"/>
        <w:numPr>
          <w:ilvl w:val="0"/>
          <w:numId w:val="28"/>
        </w:numPr>
        <w:spacing w:before="12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5245EF" w:rsidRPr="00CB535B" w14:paraId="1AA91F9B" w14:textId="77777777" w:rsidTr="007352DD">
        <w:tc>
          <w:tcPr>
            <w:tcW w:w="1345" w:type="dxa"/>
          </w:tcPr>
          <w:p w14:paraId="0B954FE8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7A273368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4CEC2736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5245EF" w:rsidRPr="00CB535B" w14:paraId="465AF2B7" w14:textId="77777777" w:rsidTr="007352DD">
        <w:tc>
          <w:tcPr>
            <w:tcW w:w="1345" w:type="dxa"/>
          </w:tcPr>
          <w:p w14:paraId="652E40BE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A76A525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4AA5A66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A1E3378" w14:textId="77777777" w:rsidR="005245EF" w:rsidRPr="00CB535B" w:rsidRDefault="005245EF" w:rsidP="005245EF">
      <w:pPr>
        <w:pStyle w:val="ListParagraph"/>
        <w:numPr>
          <w:ilvl w:val="0"/>
          <w:numId w:val="2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Press ESTOP. Notice that the pushbutton stays “latched”.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5245EF" w:rsidRPr="00CB535B" w14:paraId="220E154B" w14:textId="77777777" w:rsidTr="007352DD">
        <w:tc>
          <w:tcPr>
            <w:tcW w:w="1345" w:type="dxa"/>
          </w:tcPr>
          <w:p w14:paraId="63A94607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6FF066A9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749F65B7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5245EF" w:rsidRPr="00CB535B" w14:paraId="2E1A0A72" w14:textId="77777777" w:rsidTr="007352DD">
        <w:tc>
          <w:tcPr>
            <w:tcW w:w="1345" w:type="dxa"/>
          </w:tcPr>
          <w:p w14:paraId="1153A2CF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0999A64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C4DB33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80F85DD" w14:textId="77777777" w:rsidR="005245EF" w:rsidRPr="00CB535B" w:rsidRDefault="005245EF" w:rsidP="005245EF">
      <w:pPr>
        <w:pStyle w:val="ListParagraph"/>
        <w:numPr>
          <w:ilvl w:val="0"/>
          <w:numId w:val="2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head of ESTOP to “un-latch” the pushbutton.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5245EF" w:rsidRPr="00CB535B" w14:paraId="199B2BAF" w14:textId="77777777" w:rsidTr="007352DD">
        <w:tc>
          <w:tcPr>
            <w:tcW w:w="1345" w:type="dxa"/>
          </w:tcPr>
          <w:p w14:paraId="468F4FF1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02FAB688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67393B0C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5245EF" w:rsidRPr="00CB535B" w14:paraId="2E58B35C" w14:textId="77777777" w:rsidTr="007352DD">
        <w:tc>
          <w:tcPr>
            <w:tcW w:w="1345" w:type="dxa"/>
          </w:tcPr>
          <w:p w14:paraId="70E78767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D426869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7AC76DB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BE59762" w14:textId="77777777" w:rsidR="005245EF" w:rsidRPr="00CB535B" w:rsidRDefault="005245EF" w:rsidP="005245EF">
      <w:pPr>
        <w:pStyle w:val="ListParagraph"/>
        <w:numPr>
          <w:ilvl w:val="0"/>
          <w:numId w:val="2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the position of the selector switch to the “B” position.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5245EF" w:rsidRPr="00CB535B" w14:paraId="79E14368" w14:textId="77777777" w:rsidTr="007352DD">
        <w:tc>
          <w:tcPr>
            <w:tcW w:w="1345" w:type="dxa"/>
          </w:tcPr>
          <w:p w14:paraId="51ED3E9A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15877609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08C7F3D1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5245EF" w:rsidRPr="00CB535B" w14:paraId="7088FF49" w14:textId="77777777" w:rsidTr="007352DD">
        <w:tc>
          <w:tcPr>
            <w:tcW w:w="1345" w:type="dxa"/>
          </w:tcPr>
          <w:p w14:paraId="51E3EC9C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FF8F204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695905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2B69811" w14:textId="77777777" w:rsidR="005245EF" w:rsidRPr="00CB535B" w:rsidRDefault="005245EF" w:rsidP="005245EF">
      <w:pPr>
        <w:pStyle w:val="ListParagraph"/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Wire the circuit shown below. Before powering up your circuit, get approval from your instructor. After approval you may energize your circuit and answer the questions below the schematic.</w:t>
      </w:r>
    </w:p>
    <w:p w14:paraId="41F4AA74" w14:textId="77777777" w:rsidR="005245EF" w:rsidRPr="007462FA" w:rsidRDefault="005245EF" w:rsidP="005245EF">
      <w:pPr>
        <w:pStyle w:val="ListParagraph"/>
        <w:spacing w:before="480" w:after="120"/>
        <w:contextualSpacing w:val="0"/>
        <w:jc w:val="center"/>
        <w:rPr>
          <w:rFonts w:ascii="Verdana" w:hAnsi="Verdana"/>
        </w:rPr>
      </w:pPr>
      <w:r w:rsidRPr="00C72D46">
        <w:rPr>
          <w:noProof/>
        </w:rPr>
        <w:drawing>
          <wp:inline distT="0" distB="0" distL="0" distR="0" wp14:anchorId="1F67DE5D" wp14:editId="6ECA692E">
            <wp:extent cx="5824728" cy="1362456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13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FBA8" w14:textId="77777777" w:rsidR="005245EF" w:rsidRPr="00CB535B" w:rsidRDefault="005245EF" w:rsidP="005245EF">
      <w:pPr>
        <w:pStyle w:val="ListParagraph"/>
        <w:numPr>
          <w:ilvl w:val="0"/>
          <w:numId w:val="28"/>
        </w:numPr>
        <w:spacing w:before="48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“Off” (or center)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5245EF" w:rsidRPr="00CB535B" w14:paraId="53689337" w14:textId="77777777" w:rsidTr="007352DD">
        <w:tc>
          <w:tcPr>
            <w:tcW w:w="1530" w:type="dxa"/>
          </w:tcPr>
          <w:p w14:paraId="32323BDE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4C2F7356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5245EF" w:rsidRPr="00CB535B" w14:paraId="11EE810C" w14:textId="77777777" w:rsidTr="007352DD">
        <w:tc>
          <w:tcPr>
            <w:tcW w:w="1530" w:type="dxa"/>
          </w:tcPr>
          <w:p w14:paraId="6DE4912D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4A25046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5D96754" w14:textId="77777777" w:rsidR="005245EF" w:rsidRPr="00CB535B" w:rsidRDefault="005245EF" w:rsidP="005245EF">
      <w:pPr>
        <w:pStyle w:val="ListParagraph"/>
        <w:numPr>
          <w:ilvl w:val="0"/>
          <w:numId w:val="28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“A”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5245EF" w:rsidRPr="00CB535B" w14:paraId="1E11182C" w14:textId="77777777" w:rsidTr="007352DD">
        <w:tc>
          <w:tcPr>
            <w:tcW w:w="1530" w:type="dxa"/>
          </w:tcPr>
          <w:p w14:paraId="005DBD50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7345798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5245EF" w:rsidRPr="00CB535B" w14:paraId="20D179C7" w14:textId="77777777" w:rsidTr="007352DD">
        <w:tc>
          <w:tcPr>
            <w:tcW w:w="1530" w:type="dxa"/>
          </w:tcPr>
          <w:p w14:paraId="10D90975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14C8D31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F398D34" w14:textId="77777777" w:rsidR="005245EF" w:rsidRPr="00CB535B" w:rsidRDefault="005245EF" w:rsidP="005245EF">
      <w:pPr>
        <w:pStyle w:val="ListParagraph"/>
        <w:numPr>
          <w:ilvl w:val="0"/>
          <w:numId w:val="28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</w:t>
      </w:r>
      <w:bookmarkStart w:id="0" w:name="_GoBack"/>
      <w:bookmarkEnd w:id="0"/>
      <w:r w:rsidRPr="00CB535B">
        <w:rPr>
          <w:rFonts w:ascii="Verdana" w:hAnsi="Verdana"/>
          <w:sz w:val="20"/>
          <w:szCs w:val="20"/>
        </w:rPr>
        <w:t xml:space="preserve"> “B”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5245EF" w:rsidRPr="00CB535B" w14:paraId="71EA9B67" w14:textId="77777777" w:rsidTr="007352DD">
        <w:tc>
          <w:tcPr>
            <w:tcW w:w="1530" w:type="dxa"/>
          </w:tcPr>
          <w:p w14:paraId="7DEAC96C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333E23A7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5245EF" w:rsidRPr="00CB535B" w14:paraId="79CBCB6C" w14:textId="77777777" w:rsidTr="007352DD">
        <w:tc>
          <w:tcPr>
            <w:tcW w:w="1530" w:type="dxa"/>
          </w:tcPr>
          <w:p w14:paraId="5058A12C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32BFE68" w14:textId="77777777" w:rsidR="005245EF" w:rsidRPr="00CB535B" w:rsidRDefault="005245EF" w:rsidP="007352DD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A47E0F4" w14:textId="77777777" w:rsidR="005245EF" w:rsidRPr="00CB535B" w:rsidRDefault="005245EF" w:rsidP="005245EF">
      <w:pPr>
        <w:pStyle w:val="ListParagraph"/>
        <w:numPr>
          <w:ilvl w:val="0"/>
          <w:numId w:val="28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List three applications that is type of selector switch may be useful.</w:t>
      </w:r>
    </w:p>
    <w:p w14:paraId="528DA7B6" w14:textId="77777777" w:rsidR="005245EF" w:rsidRPr="00CB535B" w:rsidRDefault="005245EF" w:rsidP="005245EF">
      <w:pPr>
        <w:pStyle w:val="ListParagraph"/>
        <w:tabs>
          <w:tab w:val="left" w:pos="3600"/>
        </w:tabs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</w:p>
    <w:p w14:paraId="1F3046A2" w14:textId="6DCD8961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sectPr w:rsidR="00EE4B76" w:rsidRPr="00D71C66" w:rsidSect="00E013AA">
      <w:headerReference w:type="first" r:id="rId20"/>
      <w:footerReference w:type="first" r:id="rId2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2B663" w14:textId="77777777" w:rsidR="00525102" w:rsidRDefault="00525102" w:rsidP="005B3A86">
      <w:pPr>
        <w:spacing w:after="0" w:line="240" w:lineRule="auto"/>
      </w:pPr>
      <w:r>
        <w:separator/>
      </w:r>
    </w:p>
  </w:endnote>
  <w:endnote w:type="continuationSeparator" w:id="0">
    <w:p w14:paraId="5703DBCC" w14:textId="77777777" w:rsidR="00525102" w:rsidRDefault="00525102" w:rsidP="005B3A86">
      <w:pPr>
        <w:spacing w:after="0" w:line="240" w:lineRule="auto"/>
      </w:pPr>
      <w:r>
        <w:continuationSeparator/>
      </w:r>
    </w:p>
  </w:endnote>
  <w:endnote w:type="continuationNotice" w:id="1">
    <w:p w14:paraId="7F04661D" w14:textId="77777777" w:rsidR="00525102" w:rsidRDefault="005251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B679AAC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34D92">
      <w:rPr>
        <w:rFonts w:ascii="BankGothic Lt BT" w:hAnsi="BankGothic Lt BT"/>
        <w:b/>
        <w:bCs/>
        <w:caps/>
        <w:sz w:val="16"/>
        <w:szCs w:val="18"/>
      </w:rPr>
      <w:t>Error! Unknown document property name.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34D9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34D9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34D92">
      <w:rPr>
        <w:rFonts w:ascii="BankGothic Lt BT" w:hAnsi="BankGothic Lt BT"/>
        <w:b/>
        <w:bCs/>
        <w:caps/>
        <w:sz w:val="16"/>
        <w:szCs w:val="18"/>
      </w:rPr>
      <w:t>Error! Unknown document property name.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7E5B8" w14:textId="0967F3B7" w:rsidR="00BE53E0" w:rsidRDefault="00BE53E0" w:rsidP="009D3872">
    <w:pPr>
      <w:pStyle w:val="Footer"/>
      <w:pBdr>
        <w:top w:val="single" w:sz="4" w:space="1" w:color="auto"/>
      </w:pBdr>
      <w:tabs>
        <w:tab w:val="clear" w:pos="4680"/>
        <w:tab w:val="center" w:pos="5040"/>
      </w:tabs>
      <w:ind w:left="115"/>
      <w:rPr>
        <w:rFonts w:ascii="BankGothic Lt BT" w:hAnsi="BankGothic Lt BT"/>
        <w:caps/>
        <w:noProof/>
        <w:sz w:val="16"/>
        <w:szCs w:val="18"/>
      </w:rPr>
    </w:pPr>
    <w:r>
      <w:rPr>
        <w:rFonts w:ascii="BankGothic Lt BT" w:hAnsi="BankGothic Lt BT"/>
        <w:caps/>
        <w:sz w:val="16"/>
        <w:szCs w:val="18"/>
      </w:rPr>
      <w:t>job:</w:t>
    </w:r>
    <w:r w:rsidR="00702DED">
      <w:rPr>
        <w:rFonts w:ascii="BankGothic Lt BT" w:hAnsi="BankGothic Lt BT"/>
        <w:caps/>
        <w:sz w:val="16"/>
        <w:szCs w:val="18"/>
      </w:rPr>
      <w:t xml:space="preserve"> </w:t>
    </w:r>
    <w:sdt>
      <w:sdtPr>
        <w:rPr>
          <w:rFonts w:ascii="BankGothic Lt BT" w:hAnsi="BankGothic Lt BT"/>
          <w:caps/>
          <w:sz w:val="16"/>
          <w:szCs w:val="18"/>
        </w:rPr>
        <w:id w:val="2086108614"/>
        <w:placeholder>
          <w:docPart w:val="DefaultPlaceholder_-1854013440"/>
        </w:placeholder>
        <w:dataBinding w:prefixMappings="xmlns:ns0='ET' " w:xpath="/ns0:ETXMLNode[1]/ns0:Num1[1]" w:storeItemID="{72443278-4F6B-49D8-9619-7F3A56D8D2D6}"/>
        <w:text/>
      </w:sdtPr>
      <w:sdtContent>
        <w:r w:rsidR="00702DED">
          <w:rPr>
            <w:rFonts w:ascii="BankGothic Lt BT" w:hAnsi="BankGothic Lt BT"/>
            <w:caps/>
            <w:sz w:val="16"/>
            <w:szCs w:val="18"/>
          </w:rPr>
          <w:t>01</w:t>
        </w:r>
      </w:sdtContent>
    </w:sdt>
    <w:r w:rsidRPr="00D47EC3">
      <w:rPr>
        <w:rFonts w:ascii="BankGothic Lt BT" w:hAnsi="BankGothic Lt BT"/>
        <w:caps/>
        <w:sz w:val="16"/>
        <w:szCs w:val="18"/>
      </w:rPr>
      <w:tab/>
    </w:r>
    <w:r w:rsidR="00E80AD9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77896141" wp14:editId="1C307098">
          <wp:extent cx="329184" cy="73152"/>
          <wp:effectExtent l="0" t="0" r="0" b="317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184" cy="73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0AD9">
      <w:rPr>
        <w:rFonts w:ascii="BankGothic Lt BT" w:hAnsi="BankGothic Lt BT"/>
        <w:caps/>
        <w:sz w:val="16"/>
        <w:szCs w:val="18"/>
      </w:rPr>
      <w:t xml:space="preserve"> </w:t>
    </w:r>
    <w:r>
      <w:rPr>
        <w:rFonts w:ascii="BankGothic Lt BT" w:hAnsi="BankGothic Lt BT"/>
        <w:caps/>
        <w:sz w:val="16"/>
        <w:szCs w:val="18"/>
      </w:rPr>
      <w:t>matthew leigh</w:t>
    </w:r>
    <w:r w:rsidRPr="00D47EC3">
      <w:rPr>
        <w:rFonts w:ascii="BankGothic Lt BT" w:hAnsi="BankGothic Lt BT"/>
        <w:caps/>
        <w:sz w:val="16"/>
        <w:szCs w:val="18"/>
      </w:rPr>
      <w:tab/>
    </w:r>
    <w:r>
      <w:rPr>
        <w:rFonts w:ascii="BankGothic Lt BT" w:hAnsi="BankGothic Lt BT"/>
        <w:caps/>
        <w:sz w:val="16"/>
        <w:szCs w:val="18"/>
      </w:rPr>
      <w:t>page:</w:t>
    </w:r>
    <w:sdt>
      <w:sdtPr>
        <w:rPr>
          <w:rFonts w:ascii="BankGothic Lt BT" w:hAnsi="BankGothic Lt BT"/>
          <w:caps/>
          <w:sz w:val="16"/>
          <w:szCs w:val="18"/>
        </w:rPr>
        <w:id w:val="2140451054"/>
        <w:placeholder>
          <w:docPart w:val="DefaultPlaceholder_-1854013440"/>
        </w:placeholder>
        <w:dataBinding w:prefixMappings="xmlns:ns0='ET' " w:xpath="/ns0:ETXMLNode[1]/ns0:Num1[1]" w:storeItemID="{72443278-4F6B-49D8-9619-7F3A56D8D2D6}"/>
        <w:text/>
      </w:sdtPr>
      <w:sdtContent>
        <w:r w:rsidR="00702DED">
          <w:rPr>
            <w:rFonts w:ascii="BankGothic Lt BT" w:hAnsi="BankGothic Lt BT"/>
            <w:caps/>
            <w:sz w:val="16"/>
            <w:szCs w:val="18"/>
          </w:rPr>
          <w:t>01</w:t>
        </w:r>
      </w:sdtContent>
    </w:sdt>
    <w:r>
      <w:rPr>
        <w:rFonts w:ascii="BankGothic Lt BT" w:hAnsi="BankGothic Lt BT"/>
        <w:caps/>
        <w:sz w:val="16"/>
        <w:szCs w:val="18"/>
      </w:rPr>
      <w:t>.</w:t>
    </w:r>
    <w:r w:rsidR="00F40A1F">
      <w:rPr>
        <w:rFonts w:ascii="BankGothic Lt BT" w:hAnsi="BankGothic Lt BT"/>
        <w:caps/>
        <w:noProof/>
        <w:sz w:val="16"/>
        <w:szCs w:val="18"/>
      </w:rPr>
      <w:fldChar w:fldCharType="begin"/>
    </w:r>
    <w:r w:rsidR="00F40A1F">
      <w:rPr>
        <w:rFonts w:ascii="BankGothic Lt BT" w:hAnsi="BankGothic Lt BT"/>
        <w:caps/>
        <w:noProof/>
        <w:sz w:val="16"/>
        <w:szCs w:val="18"/>
      </w:rPr>
      <w:instrText xml:space="preserve"> PAGE  \* Arabic  \* MERGEFORMAT </w:instrText>
    </w:r>
    <w:r w:rsidR="00F40A1F">
      <w:rPr>
        <w:rFonts w:ascii="BankGothic Lt BT" w:hAnsi="BankGothic Lt BT"/>
        <w:caps/>
        <w:noProof/>
        <w:sz w:val="16"/>
        <w:szCs w:val="18"/>
      </w:rPr>
      <w:fldChar w:fldCharType="separate"/>
    </w:r>
    <w:r w:rsidR="00F40A1F">
      <w:rPr>
        <w:rFonts w:ascii="BankGothic Lt BT" w:hAnsi="BankGothic Lt BT"/>
        <w:caps/>
        <w:noProof/>
        <w:sz w:val="16"/>
        <w:szCs w:val="18"/>
      </w:rPr>
      <w:t>1</w:t>
    </w:r>
    <w:r w:rsidR="00F40A1F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AF86" w14:textId="4A5CA674" w:rsidR="003E6353" w:rsidRPr="00F40A1F" w:rsidRDefault="00F40A1F" w:rsidP="005245EF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ind w:left="115"/>
    </w:pPr>
    <w:r>
      <w:rPr>
        <w:rFonts w:ascii="BankGothic Lt BT" w:hAnsi="BankGothic Lt BT"/>
        <w:caps/>
        <w:sz w:val="16"/>
        <w:szCs w:val="18"/>
      </w:rPr>
      <w:t>page:.</w:t>
    </w:r>
    <w:sdt>
      <w:sdtPr>
        <w:rPr>
          <w:rFonts w:ascii="BankGothic Lt BT" w:hAnsi="BankGothic Lt BT"/>
          <w:caps/>
          <w:sz w:val="16"/>
          <w:szCs w:val="18"/>
        </w:rPr>
        <w:id w:val="-812482778"/>
        <w:placeholder>
          <w:docPart w:val="DefaultPlaceholder_-1854013440"/>
        </w:placeholder>
        <w:dataBinding w:prefixMappings="xmlns:ns0='ET' " w:xpath="/ns0:ETXMLNode[1]/ns0:Num1[1]" w:storeItemID="{72443278-4F6B-49D8-9619-7F3A56D8D2D6}"/>
        <w:text/>
      </w:sdtPr>
      <w:sdtContent>
        <w:r w:rsidR="00702DED">
          <w:rPr>
            <w:rFonts w:ascii="BankGothic Lt BT" w:hAnsi="BankGothic Lt BT"/>
            <w:caps/>
            <w:sz w:val="16"/>
            <w:szCs w:val="18"/>
          </w:rPr>
          <w:t>01</w:t>
        </w:r>
      </w:sdtContent>
    </w:sdt>
    <w:r w:rsidR="00702DED">
      <w:rPr>
        <w:rFonts w:ascii="BankGothic Lt BT" w:hAnsi="BankGothic Lt BT"/>
        <w:caps/>
        <w:sz w:val="16"/>
        <w:szCs w:val="18"/>
      </w:rPr>
      <w:t>.</w:t>
    </w:r>
    <w:r w:rsidR="00702DED">
      <w:rPr>
        <w:rFonts w:ascii="BankGothic Lt BT" w:hAnsi="BankGothic Lt BT"/>
        <w:caps/>
        <w:sz w:val="16"/>
        <w:szCs w:val="18"/>
      </w:rPr>
      <w:fldChar w:fldCharType="begin"/>
    </w:r>
    <w:r w:rsidR="00702D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702DED">
      <w:rPr>
        <w:rFonts w:ascii="BankGothic Lt BT" w:hAnsi="BankGothic Lt BT"/>
        <w:caps/>
        <w:sz w:val="16"/>
        <w:szCs w:val="18"/>
      </w:rPr>
      <w:fldChar w:fldCharType="separate"/>
    </w:r>
    <w:r w:rsidR="00702DED">
      <w:rPr>
        <w:rFonts w:ascii="BankGothic Lt BT" w:hAnsi="BankGothic Lt BT"/>
        <w:caps/>
        <w:noProof/>
        <w:sz w:val="16"/>
        <w:szCs w:val="18"/>
      </w:rPr>
      <w:t>3</w:t>
    </w:r>
    <w:r w:rsidR="00702DED">
      <w:rPr>
        <w:rFonts w:ascii="BankGothic Lt BT" w:hAnsi="BankGothic Lt BT"/>
        <w:caps/>
        <w:sz w:val="16"/>
        <w:szCs w:val="18"/>
      </w:rPr>
      <w:fldChar w:fldCharType="end"/>
    </w:r>
    <w:r w:rsidRPr="00D47EC3">
      <w:rPr>
        <w:rFonts w:ascii="BankGothic Lt BT" w:hAnsi="BankGothic Lt BT"/>
        <w:caps/>
        <w:sz w:val="16"/>
        <w:szCs w:val="18"/>
      </w:rPr>
      <w:tab/>
    </w:r>
    <w:r w:rsidR="00E80AD9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478DFCED" wp14:editId="2D2CE24C">
          <wp:extent cx="329184" cy="73152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184" cy="73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0AD9">
      <w:rPr>
        <w:rFonts w:ascii="BankGothic Lt BT" w:hAnsi="BankGothic Lt BT"/>
        <w:caps/>
        <w:sz w:val="16"/>
        <w:szCs w:val="18"/>
      </w:rPr>
      <w:t xml:space="preserve"> </w:t>
    </w:r>
    <w:r>
      <w:rPr>
        <w:rFonts w:ascii="BankGothic Lt BT" w:hAnsi="BankGothic Lt BT"/>
        <w:caps/>
        <w:sz w:val="16"/>
        <w:szCs w:val="18"/>
      </w:rPr>
      <w:t>matthew leigh</w:t>
    </w:r>
    <w:r w:rsidRPr="00D47EC3">
      <w:rPr>
        <w:rFonts w:ascii="BankGothic Lt BT" w:hAnsi="BankGothic Lt BT"/>
        <w:caps/>
        <w:sz w:val="16"/>
        <w:szCs w:val="18"/>
      </w:rPr>
      <w:tab/>
    </w:r>
    <w:r>
      <w:rPr>
        <w:rFonts w:ascii="BankGothic Lt BT" w:hAnsi="BankGothic Lt BT"/>
        <w:caps/>
        <w:sz w:val="16"/>
        <w:szCs w:val="18"/>
      </w:rPr>
      <w:t xml:space="preserve">job: </w:t>
    </w:r>
    <w:sdt>
      <w:sdtPr>
        <w:rPr>
          <w:rFonts w:ascii="BankGothic Lt BT" w:hAnsi="BankGothic Lt BT"/>
          <w:caps/>
          <w:sz w:val="16"/>
          <w:szCs w:val="18"/>
        </w:rPr>
        <w:id w:val="-1074505822"/>
        <w:placeholder>
          <w:docPart w:val="DefaultPlaceholder_-1854013440"/>
        </w:placeholder>
        <w:dataBinding w:prefixMappings="xmlns:ns0='ET' " w:xpath="/ns0:ETXMLNode[1]/ns0:Num1[1]" w:storeItemID="{72443278-4F6B-49D8-9619-7F3A56D8D2D6}"/>
        <w:text/>
      </w:sdtPr>
      <w:sdtContent>
        <w:r w:rsidR="005245EF">
          <w:rPr>
            <w:rFonts w:ascii="BankGothic Lt BT" w:hAnsi="BankGothic Lt BT"/>
            <w:caps/>
            <w:sz w:val="16"/>
            <w:szCs w:val="18"/>
          </w:rPr>
          <w:t>01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7CB13" w14:textId="090AB77E" w:rsidR="00E13768" w:rsidRPr="00E80AD9" w:rsidRDefault="00E13768" w:rsidP="005245EF">
    <w:pPr>
      <w:pStyle w:val="Footer"/>
      <w:pBdr>
        <w:top w:val="single" w:sz="4" w:space="1" w:color="auto"/>
      </w:pBdr>
      <w:tabs>
        <w:tab w:val="clear" w:pos="4680"/>
        <w:tab w:val="center" w:pos="5040"/>
      </w:tabs>
      <w:ind w:left="115"/>
      <w:rPr>
        <w:rFonts w:ascii="BankGothic Lt BT" w:hAnsi="BankGothic Lt BT"/>
        <w:caps/>
        <w:noProof/>
        <w:sz w:val="16"/>
        <w:szCs w:val="16"/>
      </w:rPr>
    </w:pPr>
    <w:r w:rsidRPr="00E80AD9">
      <w:rPr>
        <w:rFonts w:ascii="BankGothic Lt BT" w:hAnsi="BankGothic Lt BT"/>
        <w:caps/>
        <w:sz w:val="16"/>
        <w:szCs w:val="16"/>
      </w:rPr>
      <w:t>job:</w:t>
    </w:r>
    <w:r w:rsidR="005245EF" w:rsidRPr="00E80AD9">
      <w:rPr>
        <w:rFonts w:ascii="BankGothic Lt BT" w:hAnsi="BankGothic Lt BT"/>
        <w:caps/>
        <w:sz w:val="16"/>
        <w:szCs w:val="16"/>
      </w:rPr>
      <w:t xml:space="preserve"> </w:t>
    </w:r>
    <w:sdt>
      <w:sdtPr>
        <w:rPr>
          <w:rFonts w:ascii="BankGothic Lt BT" w:hAnsi="BankGothic Lt BT"/>
          <w:caps/>
          <w:sz w:val="16"/>
          <w:szCs w:val="16"/>
        </w:rPr>
        <w:id w:val="320005779"/>
        <w:placeholder>
          <w:docPart w:val="DefaultPlaceholder_-1854013440"/>
        </w:placeholder>
        <w:dataBinding w:prefixMappings="xmlns:ns0='ET' " w:xpath="/ns0:ETXMLNode[1]/ns0:Num2[1]" w:storeItemID="{72443278-4F6B-49D8-9619-7F3A56D8D2D6}"/>
        <w:text/>
      </w:sdtPr>
      <w:sdtContent>
        <w:r w:rsidR="005245EF" w:rsidRPr="00E80AD9">
          <w:rPr>
            <w:rFonts w:ascii="BankGothic Lt BT" w:hAnsi="BankGothic Lt BT"/>
            <w:caps/>
            <w:sz w:val="16"/>
            <w:szCs w:val="16"/>
          </w:rPr>
          <w:t>02</w:t>
        </w:r>
      </w:sdtContent>
    </w:sdt>
    <w:r w:rsidRPr="00E80AD9">
      <w:rPr>
        <w:rFonts w:ascii="BankGothic Lt BT" w:hAnsi="BankGothic Lt BT"/>
        <w:caps/>
        <w:sz w:val="16"/>
        <w:szCs w:val="16"/>
      </w:rPr>
      <w:tab/>
    </w:r>
    <w:sdt>
      <w:sdtPr>
        <w:rPr>
          <w:rFonts w:ascii="BankGothic Lt BT" w:hAnsi="BankGothic Lt BT"/>
          <w:caps/>
          <w:sz w:val="16"/>
          <w:szCs w:val="16"/>
        </w:rPr>
        <w:id w:val="-1284265665"/>
        <w:showingPlcHdr/>
        <w:dataBinding w:prefixMappings="xmlns:ns0='ElectricalTechnology' " w:xpath="/ns0:ETXMLNode[1]/ns0:CC[1]" w:storeItemID="{00000000-0000-0000-0000-000000000000}"/>
        <w:picture/>
      </w:sdtPr>
      <w:sdtContent>
        <w:r w:rsidRPr="00E80AD9">
          <w:rPr>
            <w:rFonts w:ascii="BankGothic Lt BT" w:hAnsi="BankGothic Lt BT"/>
            <w:caps/>
            <w:noProof/>
            <w:sz w:val="16"/>
            <w:szCs w:val="16"/>
          </w:rPr>
          <w:drawing>
            <wp:inline distT="0" distB="0" distL="0" distR="0" wp14:anchorId="4E565D83" wp14:editId="624E3A9D">
              <wp:extent cx="338328" cy="73152"/>
              <wp:effectExtent l="0" t="0" r="5080" b="3175"/>
              <wp:docPr id="3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8328" cy="73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Pr="00E80AD9">
      <w:rPr>
        <w:rFonts w:ascii="BankGothic Lt BT" w:hAnsi="BankGothic Lt BT"/>
        <w:caps/>
        <w:sz w:val="16"/>
        <w:szCs w:val="16"/>
      </w:rPr>
      <w:t xml:space="preserve"> matthew leigh</w:t>
    </w:r>
    <w:r w:rsidRPr="00E80AD9">
      <w:rPr>
        <w:rFonts w:ascii="BankGothic Lt BT" w:hAnsi="BankGothic Lt BT"/>
        <w:caps/>
        <w:sz w:val="16"/>
        <w:szCs w:val="16"/>
      </w:rPr>
      <w:tab/>
      <w:t>page:</w:t>
    </w:r>
    <w:r w:rsidR="00E80AD9" w:rsidRPr="00E80AD9">
      <w:rPr>
        <w:rFonts w:ascii="BankGothic Lt BT" w:hAnsi="BankGothic Lt BT"/>
        <w:caps/>
        <w:sz w:val="16"/>
        <w:szCs w:val="16"/>
      </w:rPr>
      <w:t xml:space="preserve"> </w:t>
    </w:r>
    <w:sdt>
      <w:sdtPr>
        <w:rPr>
          <w:rFonts w:ascii="BankGothic Lt BT" w:hAnsi="BankGothic Lt BT"/>
          <w:caps/>
          <w:sz w:val="16"/>
          <w:szCs w:val="16"/>
        </w:rPr>
        <w:id w:val="-1652823185"/>
        <w:placeholder>
          <w:docPart w:val="DefaultPlaceholder_-1854013440"/>
        </w:placeholder>
        <w:dataBinding w:prefixMappings="xmlns:ns0='ET' " w:xpath="/ns0:ETXMLNode[1]/ns0:Num2[1]" w:storeItemID="{72443278-4F6B-49D8-9619-7F3A56D8D2D6}"/>
        <w:text/>
      </w:sdtPr>
      <w:sdtContent>
        <w:r w:rsidR="005245EF" w:rsidRPr="00E80AD9">
          <w:rPr>
            <w:rFonts w:ascii="BankGothic Lt BT" w:hAnsi="BankGothic Lt BT"/>
            <w:caps/>
            <w:sz w:val="16"/>
            <w:szCs w:val="16"/>
          </w:rPr>
          <w:t>02</w:t>
        </w:r>
      </w:sdtContent>
    </w:sdt>
    <w:r w:rsidRPr="00E80AD9">
      <w:rPr>
        <w:rFonts w:ascii="BankGothic Lt BT" w:hAnsi="BankGothic Lt BT"/>
        <w:caps/>
        <w:sz w:val="16"/>
        <w:szCs w:val="16"/>
      </w:rPr>
      <w:t>.</w:t>
    </w:r>
    <w:r w:rsidRPr="00E80AD9">
      <w:rPr>
        <w:rFonts w:ascii="BankGothic Lt BT" w:hAnsi="BankGothic Lt BT"/>
        <w:caps/>
        <w:noProof/>
        <w:sz w:val="16"/>
        <w:szCs w:val="16"/>
      </w:rPr>
      <w:fldChar w:fldCharType="begin"/>
    </w:r>
    <w:r w:rsidRPr="00E80AD9">
      <w:rPr>
        <w:rFonts w:ascii="BankGothic Lt BT" w:hAnsi="BankGothic Lt BT"/>
        <w:caps/>
        <w:noProof/>
        <w:sz w:val="16"/>
        <w:szCs w:val="16"/>
      </w:rPr>
      <w:instrText xml:space="preserve"> PAGE  \* Arabic  \* MERGEFORMAT </w:instrText>
    </w:r>
    <w:r w:rsidRPr="00E80AD9">
      <w:rPr>
        <w:rFonts w:ascii="BankGothic Lt BT" w:hAnsi="BankGothic Lt BT"/>
        <w:caps/>
        <w:noProof/>
        <w:sz w:val="16"/>
        <w:szCs w:val="16"/>
      </w:rPr>
      <w:fldChar w:fldCharType="separate"/>
    </w:r>
    <w:r w:rsidRPr="00E80AD9">
      <w:rPr>
        <w:rFonts w:ascii="BankGothic Lt BT" w:hAnsi="BankGothic Lt BT"/>
        <w:caps/>
        <w:noProof/>
        <w:sz w:val="16"/>
        <w:szCs w:val="16"/>
      </w:rPr>
      <w:t>1</w:t>
    </w:r>
    <w:r w:rsidRPr="00E80AD9">
      <w:rPr>
        <w:rFonts w:ascii="BankGothic Lt BT" w:hAnsi="BankGothic Lt BT"/>
        <w:caps/>
        <w:noProof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A7698" w14:textId="03192E00" w:rsidR="00E013AA" w:rsidRPr="005D621A" w:rsidRDefault="00525102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>:</w:t>
    </w:r>
    <w:r w:rsidR="00E80AD9">
      <w:rPr>
        <w:rFonts w:ascii="BankGothic Lt BT" w:hAnsi="BankGothic Lt BT"/>
        <w:caps/>
        <w:sz w:val="16"/>
        <w:szCs w:val="18"/>
      </w:rPr>
      <w:t xml:space="preserve"> </w:t>
    </w:r>
    <w:sdt>
      <w:sdtPr>
        <w:rPr>
          <w:rFonts w:ascii="BankGothic Lt BT" w:hAnsi="BankGothic Lt BT"/>
          <w:caps/>
          <w:sz w:val="16"/>
          <w:szCs w:val="18"/>
        </w:rPr>
        <w:id w:val="-438917898"/>
        <w:placeholder>
          <w:docPart w:val="DefaultPlaceholder_-1854013440"/>
        </w:placeholder>
        <w:dataBinding w:prefixMappings="xmlns:ns0='ET' " w:xpath="/ns0:ETXMLNode[1]/ns0:Num2[1]" w:storeItemID="{72443278-4F6B-49D8-9619-7F3A56D8D2D6}"/>
        <w:text/>
      </w:sdtPr>
      <w:sdtContent>
        <w:r w:rsidR="00E80AD9">
          <w:rPr>
            <w:rFonts w:ascii="BankGothic Lt BT" w:hAnsi="BankGothic Lt BT"/>
            <w:caps/>
            <w:sz w:val="16"/>
            <w:szCs w:val="18"/>
          </w:rPr>
          <w:t>02</w:t>
        </w:r>
      </w:sdtContent>
    </w:sdt>
    <w:r w:rsidR="00E013AA" w:rsidRPr="005D621A">
      <w:rPr>
        <w:rFonts w:ascii="BankGothic Lt BT" w:hAnsi="BankGothic Lt BT"/>
        <w:caps/>
        <w:sz w:val="16"/>
        <w:szCs w:val="18"/>
      </w:rPr>
      <w:tab/>
    </w:r>
    <w:sdt>
      <w:sdtPr>
        <w:rPr>
          <w:rFonts w:ascii="BankGothic Lt BT" w:hAnsi="BankGothic Lt BT"/>
          <w:caps/>
          <w:sz w:val="16"/>
          <w:szCs w:val="16"/>
        </w:rPr>
        <w:id w:val="-204717149"/>
        <w:showingPlcHdr/>
        <w:dataBinding w:prefixMappings="xmlns:ns0='ElectricalTechnology' " w:xpath="/ns0:ETXMLNode[1]/ns0:CC[1]" w:storeItemID="{00000000-0000-0000-0000-000000000000}"/>
        <w:picture/>
      </w:sdtPr>
      <w:sdtContent>
        <w:r w:rsidR="00E80AD9" w:rsidRPr="00E80AD9">
          <w:rPr>
            <w:rFonts w:ascii="BankGothic Lt BT" w:hAnsi="BankGothic Lt BT"/>
            <w:caps/>
            <w:noProof/>
            <w:sz w:val="16"/>
            <w:szCs w:val="16"/>
          </w:rPr>
          <w:drawing>
            <wp:inline distT="0" distB="0" distL="0" distR="0" wp14:anchorId="78066D4B" wp14:editId="299BD867">
              <wp:extent cx="338328" cy="73152"/>
              <wp:effectExtent l="0" t="0" r="5080" b="317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8328" cy="73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E80AD9" w:rsidRPr="00E80AD9">
      <w:rPr>
        <w:rFonts w:ascii="BankGothic Lt BT" w:hAnsi="BankGothic Lt BT"/>
        <w:caps/>
        <w:sz w:val="16"/>
        <w:szCs w:val="16"/>
      </w:rPr>
      <w:t xml:space="preserve"> matthew leigh</w:t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>page</w:t>
    </w:r>
    <w:r w:rsidR="00E80AD9">
      <w:rPr>
        <w:rFonts w:ascii="BankGothic Lt BT" w:hAnsi="BankGothic Lt BT"/>
        <w:caps/>
        <w:sz w:val="16"/>
        <w:szCs w:val="18"/>
      </w:rPr>
      <w:t xml:space="preserve">: </w:t>
    </w:r>
    <w:sdt>
      <w:sdtPr>
        <w:rPr>
          <w:rFonts w:ascii="BankGothic Lt BT" w:hAnsi="BankGothic Lt BT"/>
          <w:caps/>
          <w:sz w:val="16"/>
          <w:szCs w:val="18"/>
        </w:rPr>
        <w:id w:val="1170524064"/>
        <w:placeholder>
          <w:docPart w:val="DefaultPlaceholder_-1854013440"/>
        </w:placeholder>
        <w:dataBinding w:prefixMappings="xmlns:ns0='ET' " w:xpath="/ns0:ETXMLNode[1]/ns0:Num2[1]" w:storeItemID="{72443278-4F6B-49D8-9619-7F3A56D8D2D6}"/>
        <w:text/>
      </w:sdtPr>
      <w:sdtContent>
        <w:r w:rsidR="00E80AD9">
          <w:rPr>
            <w:rFonts w:ascii="BankGothic Lt BT" w:hAnsi="BankGothic Lt BT"/>
            <w:caps/>
            <w:sz w:val="16"/>
            <w:szCs w:val="18"/>
          </w:rPr>
          <w:t>02</w:t>
        </w:r>
      </w:sdtContent>
    </w:sdt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923F3" w14:textId="77777777" w:rsidR="00525102" w:rsidRDefault="00525102" w:rsidP="005B3A86">
      <w:pPr>
        <w:spacing w:after="0" w:line="240" w:lineRule="auto"/>
      </w:pPr>
      <w:r>
        <w:separator/>
      </w:r>
    </w:p>
  </w:footnote>
  <w:footnote w:type="continuationSeparator" w:id="0">
    <w:p w14:paraId="35F369AD" w14:textId="77777777" w:rsidR="00525102" w:rsidRDefault="00525102" w:rsidP="005B3A86">
      <w:pPr>
        <w:spacing w:after="0" w:line="240" w:lineRule="auto"/>
      </w:pPr>
      <w:r>
        <w:continuationSeparator/>
      </w:r>
    </w:p>
  </w:footnote>
  <w:footnote w:type="continuationNotice" w:id="1">
    <w:p w14:paraId="1EA00F01" w14:textId="77777777" w:rsidR="00525102" w:rsidRDefault="005251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27C1EA2C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34D92">
      <w:rPr>
        <w:rFonts w:ascii="BankGothic Lt BT" w:hAnsi="BankGothic Lt BT"/>
        <w:b/>
        <w:bCs/>
        <w:caps/>
        <w:sz w:val="24"/>
        <w:szCs w:val="24"/>
      </w:rPr>
      <w:t>Error! Unknown document property name.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68057B0C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34D92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34D92">
      <w:rPr>
        <w:rFonts w:ascii="BankGothic Lt BT" w:hAnsi="BankGothic Lt BT"/>
        <w:sz w:val="18"/>
        <w:szCs w:val="18"/>
      </w:rPr>
      <w:t>Manual Motor Controls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E53E0" w14:paraId="50C69853" w14:textId="77777777" w:rsidTr="00E94B76">
      <w:tc>
        <w:tcPr>
          <w:tcW w:w="630" w:type="dxa"/>
        </w:tcPr>
        <w:p w14:paraId="1B63E05B" w14:textId="77777777" w:rsidR="00BE53E0" w:rsidRDefault="00BE53E0" w:rsidP="00BE53E0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DCE868F" wp14:editId="270D170F">
                <wp:extent cx="411480" cy="310896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1A2C91D" w14:textId="2F484763" w:rsidR="00BE53E0" w:rsidRPr="00F40A1F" w:rsidRDefault="00F40A1F" w:rsidP="00BE53E0">
          <w:pPr>
            <w:pStyle w:val="Header"/>
            <w:jc w:val="center"/>
            <w:rPr>
              <w:rFonts w:ascii="BankGothic Md BT" w:hAnsi="BankGothic Md BT"/>
              <w:caps/>
              <w:sz w:val="32"/>
              <w:szCs w:val="32"/>
            </w:rPr>
          </w:pPr>
          <w:r w:rsidRPr="00F40A1F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F40A1F">
            <w:rPr>
              <w:rFonts w:ascii="BankGothic Md BT" w:hAnsi="BankGothic Md BT"/>
              <w:caps/>
              <w:sz w:val="32"/>
              <w:szCs w:val="32"/>
            </w:rPr>
            <w:instrText xml:space="preserve"> DOCPROPERTY  DocDept  \* MERGEFORMAT </w:instrText>
          </w:r>
          <w:r w:rsidRPr="00F40A1F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Pr="00F40A1F">
            <w:rPr>
              <w:rFonts w:ascii="BankGothic Md BT" w:hAnsi="BankGothic Md BT"/>
              <w:caps/>
              <w:sz w:val="32"/>
              <w:szCs w:val="32"/>
            </w:rPr>
            <w:t>Electrical Technology</w:t>
          </w:r>
          <w:r w:rsidRPr="00F40A1F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D0A575E" w14:textId="77777777" w:rsidR="00BE53E0" w:rsidRDefault="00BE53E0" w:rsidP="00BE53E0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C3A5EB6" wp14:editId="265031CD">
                <wp:extent cx="411480" cy="310896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B15EB6" w14:textId="6E0AFE67" w:rsidR="00D71C66" w:rsidRPr="00BE53E0" w:rsidRDefault="00D71C66" w:rsidP="00BE53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BankGothic Md BT" w:hAnsi="BankGothic Md BT"/>
            <w:caps/>
            <w:sz w:val="32"/>
            <w:szCs w:val="32"/>
          </w:rPr>
          <w:id w:val="-1273859888"/>
          <w:placeholder>
            <w:docPart w:val="DefaultPlaceholder_-1854013440"/>
          </w:placeholder>
          <w:showingPlcHdr/>
          <w:dataBinding w:prefixMappings="xmlns:ns0='ElectricalTechnology' " w:xpath="/ns0:ETXMLNode[1]/ns0:DEPT[1]" w:storeItemID="{00000000-0000-0000-0000-000000000000}"/>
          <w:text/>
        </w:sdtPr>
        <w:sdtEndPr/>
        <w:sdtContent>
          <w:tc>
            <w:tcPr>
              <w:tcW w:w="8730" w:type="dxa"/>
              <w:tcBorders>
                <w:bottom w:val="single" w:sz="4" w:space="0" w:color="auto"/>
              </w:tcBorders>
              <w:vAlign w:val="center"/>
            </w:tcPr>
            <w:p w14:paraId="223D1C8C" w14:textId="084C3CC0" w:rsidR="00D71C66" w:rsidRPr="007C2507" w:rsidRDefault="006753C5" w:rsidP="00B025CF">
              <w:pPr>
                <w:pStyle w:val="Header"/>
                <w:jc w:val="center"/>
                <w:rPr>
                  <w:rFonts w:ascii="Verdana" w:hAnsi="Verdana"/>
                  <w:caps/>
                  <w:sz w:val="32"/>
                  <w:szCs w:val="32"/>
                </w:rPr>
              </w:pPr>
              <w:r w:rsidRPr="00937BBE">
                <w:rPr>
                  <w:rStyle w:val="PlaceholderText"/>
                </w:rPr>
                <w:t>Click or tap here to enter text.</w:t>
              </w:r>
            </w:p>
          </w:tc>
        </w:sdtContent>
      </w:sdt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EB8E3" w14:textId="683262B5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sdt>
      <w:sdtPr>
        <w:rPr>
          <w:rFonts w:ascii="BankGothic Lt BT" w:hAnsi="BankGothic Lt BT"/>
          <w:caps/>
          <w:sz w:val="24"/>
          <w:szCs w:val="24"/>
        </w:rPr>
        <w:id w:val="694041943"/>
        <w:placeholder>
          <w:docPart w:val="DefaultPlaceholder_-1854013440"/>
        </w:placeholder>
        <w:dataBinding w:prefixMappings="xmlns:ns0='MMC Job 1' " w:xpath="/ns0:ETXMLNode[1]/ns0:Title[1]" w:storeItemID="{00000000-0000-0000-0000-000000000000}"/>
        <w:text/>
      </w:sdtPr>
      <w:sdtEndPr/>
      <w:sdtContent>
        <w:r w:rsidR="00F40A1F">
          <w:rPr>
            <w:rFonts w:ascii="BankGothic Lt BT" w:hAnsi="BankGothic Lt BT"/>
            <w:caps/>
            <w:sz w:val="24"/>
            <w:szCs w:val="24"/>
          </w:rPr>
          <w:t>Pushbuttons</w:t>
        </w:r>
      </w:sdtContent>
    </w:sdt>
    <w:r w:rsidRPr="005D621A">
      <w:rPr>
        <w:rFonts w:ascii="BankGothic Lt BT" w:hAnsi="BankGothic Lt BT"/>
        <w:caps/>
        <w:sz w:val="24"/>
        <w:szCs w:val="24"/>
      </w:rPr>
      <w:tab/>
    </w:r>
  </w:p>
  <w:p w14:paraId="7267C24A" w14:textId="762515AE" w:rsidR="000154E9" w:rsidRPr="00741B58" w:rsidRDefault="00F40A1F" w:rsidP="005D65C0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>
      <w:rPr>
        <w:rFonts w:ascii="BankGothic Lt BT" w:hAnsi="BankGothic Lt BT"/>
        <w:caps/>
        <w:sz w:val="18"/>
        <w:szCs w:val="18"/>
      </w:rPr>
      <w:fldChar w:fldCharType="begin"/>
    </w:r>
    <w:r>
      <w:rPr>
        <w:rFonts w:ascii="BankGothic Lt BT" w:hAnsi="BankGothic Lt BT"/>
        <w:caps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Electrical Technology</w:t>
    </w:r>
    <w:r>
      <w:rPr>
        <w:rFonts w:ascii="BankGothic Lt BT" w:hAnsi="BankGothic Lt BT"/>
        <w:caps/>
        <w:sz w:val="18"/>
        <w:szCs w:val="18"/>
      </w:rPr>
      <w:fldChar w:fldCharType="end"/>
    </w:r>
    <w:r w:rsidR="005D65C0">
      <w:rPr>
        <w:rFonts w:ascii="BankGothic Lt BT" w:hAnsi="BankGothic Lt BT"/>
        <w:caps/>
        <w:sz w:val="18"/>
        <w:szCs w:val="18"/>
      </w:rPr>
      <w:tab/>
    </w:r>
    <w:r>
      <w:rPr>
        <w:rFonts w:ascii="BankGothic Lt BT" w:hAnsi="BankGothic Lt BT"/>
        <w:caps/>
        <w:sz w:val="18"/>
        <w:szCs w:val="18"/>
      </w:rPr>
      <w:fldChar w:fldCharType="begin"/>
    </w:r>
    <w:r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>
      <w:rPr>
        <w:rFonts w:ascii="BankGothic Lt BT" w:hAnsi="BankGothic Lt BT"/>
        <w:caps/>
        <w:sz w:val="18"/>
        <w:szCs w:val="18"/>
      </w:rPr>
      <w:fldChar w:fldCharType="begin"/>
    </w:r>
    <w:r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Controls</w:t>
    </w:r>
    <w:r>
      <w:rPr>
        <w:rFonts w:ascii="BankGothic Lt BT" w:hAnsi="BankGothic Lt BT"/>
        <w:caps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8E6C" w14:textId="3BD94BFD" w:rsidR="00BE53E0" w:rsidRPr="005D621A" w:rsidRDefault="00BE53E0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C34D92">
      <w:rPr>
        <w:rFonts w:ascii="BankGothic Lt BT" w:hAnsi="BankGothic Lt BT"/>
        <w:b/>
        <w:bCs/>
        <w:caps/>
        <w:sz w:val="24"/>
        <w:szCs w:val="24"/>
      </w:rPr>
      <w:t>Error! Unknown document property name.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02D9003" w14:textId="3160B382" w:rsidR="00BE53E0" w:rsidRPr="00741B58" w:rsidRDefault="00BE53E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34D92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34D92">
      <w:rPr>
        <w:rFonts w:ascii="BankGothic Lt BT" w:hAnsi="BankGothic Lt BT"/>
        <w:caps/>
        <w:sz w:val="18"/>
        <w:szCs w:val="18"/>
      </w:rPr>
      <w:t>Manual Motor Controls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1E9EB" w14:textId="24448F91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sdt>
      <w:sdtPr>
        <w:rPr>
          <w:rFonts w:ascii="BankGothic Lt BT" w:hAnsi="BankGothic Lt BT"/>
          <w:caps/>
          <w:sz w:val="24"/>
          <w:szCs w:val="24"/>
        </w:rPr>
        <w:id w:val="1646547727"/>
        <w:placeholder>
          <w:docPart w:val="DefaultPlaceholder_-1854013440"/>
        </w:placeholder>
        <w:dataBinding w:prefixMappings="xmlns:ns0='ET' " w:xpath="/ns0:ETXMLNode[1]/ns0:Title2[1]" w:storeItemID="{72443278-4F6B-49D8-9619-7F3A56D8D2D6}"/>
        <w:text/>
      </w:sdtPr>
      <w:sdtContent>
        <w:r w:rsidR="005245EF">
          <w:rPr>
            <w:rFonts w:ascii="BankGothic Lt BT" w:hAnsi="BankGothic Lt BT"/>
            <w:caps/>
            <w:sz w:val="24"/>
            <w:szCs w:val="24"/>
          </w:rPr>
          <w:t>ESTOP and Selector Switches</w:t>
        </w:r>
      </w:sdtContent>
    </w:sdt>
    <w:r w:rsidRPr="005D621A">
      <w:rPr>
        <w:rFonts w:ascii="BankGothic Lt BT" w:hAnsi="BankGothic Lt BT"/>
        <w:caps/>
        <w:sz w:val="24"/>
        <w:szCs w:val="24"/>
      </w:rPr>
      <w:tab/>
    </w:r>
  </w:p>
  <w:p w14:paraId="23E7BEE7" w14:textId="39FCBACC" w:rsidR="000154E9" w:rsidRPr="00741B58" w:rsidRDefault="005245EF" w:rsidP="00E80AD9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>
      <w:rPr>
        <w:rFonts w:ascii="BankGothic Lt BT" w:hAnsi="BankGothic Lt BT"/>
        <w:caps/>
        <w:sz w:val="18"/>
        <w:szCs w:val="18"/>
      </w:rPr>
      <w:fldChar w:fldCharType="begin"/>
    </w:r>
    <w:r>
      <w:rPr>
        <w:rFonts w:ascii="BankGothic Lt BT" w:hAnsi="BankGothic Lt BT"/>
        <w:caps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Electrical Technology</w:t>
    </w:r>
    <w:r>
      <w:rPr>
        <w:rFonts w:ascii="BankGothic Lt BT" w:hAnsi="BankGothic Lt BT"/>
        <w:caps/>
        <w:sz w:val="18"/>
        <w:szCs w:val="18"/>
      </w:rPr>
      <w:fldChar w:fldCharType="end"/>
    </w:r>
    <w:r w:rsidR="00E80AD9">
      <w:rPr>
        <w:rFonts w:ascii="BankGothic Lt BT" w:hAnsi="BankGothic Lt BT"/>
        <w:caps/>
        <w:sz w:val="18"/>
        <w:szCs w:val="18"/>
      </w:rPr>
      <w:tab/>
    </w:r>
    <w:r w:rsidR="00E80AD9">
      <w:rPr>
        <w:rFonts w:ascii="BankGothic Lt BT" w:hAnsi="BankGothic Lt BT"/>
        <w:caps/>
        <w:sz w:val="18"/>
        <w:szCs w:val="18"/>
      </w:rPr>
      <w:fldChar w:fldCharType="begin"/>
    </w:r>
    <w:r w:rsidR="00E80AD9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="00E80AD9">
      <w:rPr>
        <w:rFonts w:ascii="BankGothic Lt BT" w:hAnsi="BankGothic Lt BT"/>
        <w:caps/>
        <w:sz w:val="18"/>
        <w:szCs w:val="18"/>
      </w:rPr>
      <w:fldChar w:fldCharType="separate"/>
    </w:r>
    <w:r w:rsidR="00E80AD9">
      <w:rPr>
        <w:rFonts w:ascii="BankGothic Lt BT" w:hAnsi="BankGothic Lt BT"/>
        <w:caps/>
        <w:sz w:val="18"/>
        <w:szCs w:val="18"/>
      </w:rPr>
      <w:t>Intro to Automation</w:t>
    </w:r>
    <w:r w:rsidR="00E80AD9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="00E80AD9">
      <w:rPr>
        <w:rFonts w:ascii="BankGothic Lt BT" w:hAnsi="BankGothic Lt BT"/>
        <w:caps/>
        <w:sz w:val="18"/>
        <w:szCs w:val="18"/>
      </w:rPr>
      <w:fldChar w:fldCharType="begin"/>
    </w:r>
    <w:r w:rsidR="00E80AD9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="00E80AD9">
      <w:rPr>
        <w:rFonts w:ascii="BankGothic Lt BT" w:hAnsi="BankGothic Lt BT"/>
        <w:caps/>
        <w:sz w:val="18"/>
        <w:szCs w:val="18"/>
      </w:rPr>
      <w:fldChar w:fldCharType="separate"/>
    </w:r>
    <w:r w:rsidR="00E80AD9">
      <w:rPr>
        <w:rFonts w:ascii="BankGothic Lt BT" w:hAnsi="BankGothic Lt BT"/>
        <w:caps/>
        <w:sz w:val="18"/>
        <w:szCs w:val="18"/>
      </w:rPr>
      <w:t>Manual Motor Controls</w:t>
    </w:r>
    <w:r w:rsidR="00E80AD9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066D2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D2934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F31147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4F54DF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3"/>
  </w:num>
  <w:num w:numId="5">
    <w:abstractNumId w:val="3"/>
  </w:num>
  <w:num w:numId="6">
    <w:abstractNumId w:val="20"/>
  </w:num>
  <w:num w:numId="7">
    <w:abstractNumId w:val="25"/>
  </w:num>
  <w:num w:numId="8">
    <w:abstractNumId w:val="10"/>
  </w:num>
  <w:num w:numId="9">
    <w:abstractNumId w:val="18"/>
  </w:num>
  <w:num w:numId="10">
    <w:abstractNumId w:val="14"/>
  </w:num>
  <w:num w:numId="11">
    <w:abstractNumId w:val="19"/>
  </w:num>
  <w:num w:numId="12">
    <w:abstractNumId w:val="13"/>
  </w:num>
  <w:num w:numId="13">
    <w:abstractNumId w:val="17"/>
  </w:num>
  <w:num w:numId="14">
    <w:abstractNumId w:val="7"/>
  </w:num>
  <w:num w:numId="15">
    <w:abstractNumId w:val="11"/>
  </w:num>
  <w:num w:numId="16">
    <w:abstractNumId w:val="24"/>
  </w:num>
  <w:num w:numId="17">
    <w:abstractNumId w:val="0"/>
  </w:num>
  <w:num w:numId="18">
    <w:abstractNumId w:val="8"/>
  </w:num>
  <w:num w:numId="19">
    <w:abstractNumId w:val="16"/>
  </w:num>
  <w:num w:numId="20">
    <w:abstractNumId w:val="5"/>
  </w:num>
  <w:num w:numId="21">
    <w:abstractNumId w:val="1"/>
  </w:num>
  <w:num w:numId="22">
    <w:abstractNumId w:val="22"/>
  </w:num>
  <w:num w:numId="23">
    <w:abstractNumId w:val="27"/>
  </w:num>
  <w:num w:numId="24">
    <w:abstractNumId w:val="12"/>
  </w:num>
  <w:num w:numId="25">
    <w:abstractNumId w:val="26"/>
  </w:num>
  <w:num w:numId="26">
    <w:abstractNumId w:val="4"/>
  </w:num>
  <w:num w:numId="27">
    <w:abstractNumId w:val="1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38A0"/>
    <w:rsid w:val="00134B68"/>
    <w:rsid w:val="001358B9"/>
    <w:rsid w:val="001404B4"/>
    <w:rsid w:val="00141375"/>
    <w:rsid w:val="00141840"/>
    <w:rsid w:val="00141EC4"/>
    <w:rsid w:val="00147C8C"/>
    <w:rsid w:val="0015262A"/>
    <w:rsid w:val="00154F4A"/>
    <w:rsid w:val="001654E5"/>
    <w:rsid w:val="001727B4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668E1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1102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B6AB1"/>
    <w:rsid w:val="003C35BE"/>
    <w:rsid w:val="003D5A8E"/>
    <w:rsid w:val="003E131E"/>
    <w:rsid w:val="003E6353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34F3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245EF"/>
    <w:rsid w:val="00525102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3E85"/>
    <w:rsid w:val="005C43C2"/>
    <w:rsid w:val="005C5AB9"/>
    <w:rsid w:val="005D65C0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53C5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1B92"/>
    <w:rsid w:val="006F7F1A"/>
    <w:rsid w:val="00701B33"/>
    <w:rsid w:val="00702DED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06402"/>
    <w:rsid w:val="00810038"/>
    <w:rsid w:val="00810774"/>
    <w:rsid w:val="0081251C"/>
    <w:rsid w:val="00816442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1323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D3872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1749A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633BC"/>
    <w:rsid w:val="00A66693"/>
    <w:rsid w:val="00A706AA"/>
    <w:rsid w:val="00A71971"/>
    <w:rsid w:val="00A8138E"/>
    <w:rsid w:val="00A90D05"/>
    <w:rsid w:val="00A97E8F"/>
    <w:rsid w:val="00AA1300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E53E0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4D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14D1"/>
    <w:rsid w:val="00CF554C"/>
    <w:rsid w:val="00CF7AA0"/>
    <w:rsid w:val="00D24A97"/>
    <w:rsid w:val="00D30537"/>
    <w:rsid w:val="00D32C65"/>
    <w:rsid w:val="00D47EC3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0497"/>
    <w:rsid w:val="00DE2242"/>
    <w:rsid w:val="00DE32D8"/>
    <w:rsid w:val="00DE44D8"/>
    <w:rsid w:val="00E013AA"/>
    <w:rsid w:val="00E10E08"/>
    <w:rsid w:val="00E130F3"/>
    <w:rsid w:val="00E133E4"/>
    <w:rsid w:val="00E13768"/>
    <w:rsid w:val="00E1478F"/>
    <w:rsid w:val="00E16902"/>
    <w:rsid w:val="00E173D4"/>
    <w:rsid w:val="00E24DCB"/>
    <w:rsid w:val="00E2510F"/>
    <w:rsid w:val="00E25FAB"/>
    <w:rsid w:val="00E35800"/>
    <w:rsid w:val="00E45D92"/>
    <w:rsid w:val="00E45F3E"/>
    <w:rsid w:val="00E55D22"/>
    <w:rsid w:val="00E56A41"/>
    <w:rsid w:val="00E60DF7"/>
    <w:rsid w:val="00E6646E"/>
    <w:rsid w:val="00E74B0F"/>
    <w:rsid w:val="00E80AD9"/>
    <w:rsid w:val="00E97D8E"/>
    <w:rsid w:val="00EA0805"/>
    <w:rsid w:val="00EB2D50"/>
    <w:rsid w:val="00ED69F9"/>
    <w:rsid w:val="00ED6FFC"/>
    <w:rsid w:val="00EE4B76"/>
    <w:rsid w:val="00EE5F42"/>
    <w:rsid w:val="00F047DE"/>
    <w:rsid w:val="00F051B9"/>
    <w:rsid w:val="00F121DE"/>
    <w:rsid w:val="00F15E9D"/>
    <w:rsid w:val="00F218B9"/>
    <w:rsid w:val="00F22D0F"/>
    <w:rsid w:val="00F25CB1"/>
    <w:rsid w:val="00F34933"/>
    <w:rsid w:val="00F40A1F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C7D9B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E60D5-C2C0-4181-924C-F57E535216BF}"/>
      </w:docPartPr>
      <w:docPartBody>
        <w:p w:rsidR="006A10E4" w:rsidRDefault="00F028A9">
          <w:r w:rsidRPr="00937BB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A9"/>
    <w:rsid w:val="000078B2"/>
    <w:rsid w:val="00037B8C"/>
    <w:rsid w:val="0029613F"/>
    <w:rsid w:val="002B6D30"/>
    <w:rsid w:val="004A73E6"/>
    <w:rsid w:val="006A10E4"/>
    <w:rsid w:val="00BB2A61"/>
    <w:rsid w:val="00C77078"/>
    <w:rsid w:val="00CD16B8"/>
    <w:rsid w:val="00F0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13F"/>
    <w:rPr>
      <w:color w:val="808080"/>
    </w:rPr>
  </w:style>
  <w:style w:type="paragraph" w:customStyle="1" w:styleId="3B794A9613034A01A2AF59E8502F57F4">
    <w:name w:val="3B794A9613034A01A2AF59E8502F57F4"/>
    <w:rsid w:val="000078B2"/>
  </w:style>
  <w:style w:type="paragraph" w:customStyle="1" w:styleId="57F49043660044BD893C818942CB521C">
    <w:name w:val="57F49043660044BD893C818942CB521C"/>
    <w:rsid w:val="004A73E6"/>
  </w:style>
  <w:style w:type="paragraph" w:customStyle="1" w:styleId="0F6378CC0A234DC59B22A88BB5427A55">
    <w:name w:val="0F6378CC0A234DC59B22A88BB5427A55"/>
    <w:rsid w:val="004A73E6"/>
  </w:style>
  <w:style w:type="paragraph" w:customStyle="1" w:styleId="B55E0EBFE6D743D1BE6F01B771E9CEC7">
    <w:name w:val="B55E0EBFE6D743D1BE6F01B771E9CEC7"/>
    <w:rsid w:val="004A73E6"/>
  </w:style>
  <w:style w:type="paragraph" w:customStyle="1" w:styleId="579A22A67C614FB68B5A1B3A0D1E4E14">
    <w:name w:val="579A22A67C614FB68B5A1B3A0D1E4E14"/>
    <w:rsid w:val="00296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ETXMLNode xmlns="ET">
  <Num1>01</Num1>
  <Title1>Pushbuttons</Title1>
  <Num2>02</Num2>
  <Title2>ESTOP and Selector Switches</Title2>
  <Num3/>
  <Title3/>
  <Num4/>
  <Title4/>
  <Num5/>
  <Title5/>
  <Num6/>
  <Title6/>
  <Num7/>
  <Title7/>
  <Num8/>
  <Title8/>
  <Num9/>
  <Title9/>
  <Num10/>
  <Title10/>
  <Num11/>
  <Title11/>
  <Num12/>
  <Title12/>
  <Num13/>
  <Title13/>
  <Num14/>
  <Title14/>
  <Num15/>
  <Title15/>
  <Num16/>
  <Title16/>
  <Num17/>
  <Title17/>
  <Num18/>
  <Title18/>
  <Num19/>
  <Title19/>
  <Num20/>
  <Title20/>
  <Num21/>
  <Title21/>
  <Num22/>
  <Title22/>
  <Num23/>
  <Title23/>
  <Num24/>
  <Title24/>
  <Num25/>
  <Title25/>
  <Num26/>
  <Title26/>
  <Num27/>
  <Title27/>
  <Num28/>
  <Title28/>
  <Num29/>
  <Title29/>
  <Num30/>
  <Title30/>
  <Num31/>
  <Title31/>
  <Num32/>
  <Title32/>
  <Num33/>
  <Title33/>
  <Num34/>
  <Title34/>
  <Num35/>
  <Title35/>
  <Num36/>
  <Title36/>
  <Num37/>
  <Title37/>
  <Num38/>
  <Title38/>
  <Num39/>
  <Title39/>
  <Num40/>
  <Title40/>
</ETXMLNode>
</file>

<file path=customXml/itemProps1.xml><?xml version="1.0" encoding="utf-8"?>
<ds:datastoreItem xmlns:ds="http://schemas.openxmlformats.org/officeDocument/2006/customXml" ds:itemID="{72443278-4F6B-49D8-9619-7F3A56D8D2D6}">
  <ds:schemaRefs>
    <ds:schemaRef ds:uri="E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320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15</cp:revision>
  <cp:lastPrinted>2018-09-26T22:41:00Z</cp:lastPrinted>
  <dcterms:created xsi:type="dcterms:W3CDTF">2018-09-26T20:34:00Z</dcterms:created>
  <dcterms:modified xsi:type="dcterms:W3CDTF">2018-09-27T02:14:00Z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Course">
    <vt:lpwstr>Intro to Automation</vt:lpwstr>
  </property>
  <property fmtid="{D5CDD505-2E9C-101B-9397-08002B2CF9AE}" pid="4" name="DocUnit">
    <vt:lpwstr>Manual Motor Controls</vt:lpwstr>
  </property>
  <property fmtid="{D5CDD505-2E9C-101B-9397-08002B2CF9AE}" pid="5" name="DocDept">
    <vt:lpwstr>Electrical Technology</vt:lpwstr>
  </property>
  <property fmtid="{D5CDD505-2E9C-101B-9397-08002B2CF9AE}" pid="6" name="DocCLO">
    <vt:lpwstr>1, 2</vt:lpwstr>
  </property>
  <property fmtid="{D5CDD505-2E9C-101B-9397-08002B2CF9AE}" pid="7" name="DocInstitution">
    <vt:lpwstr> </vt:lpwstr>
  </property>
</Properties>
</file>