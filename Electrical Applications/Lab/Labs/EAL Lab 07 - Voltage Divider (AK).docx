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565312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17F65">
        <w:rPr>
          <w:rFonts w:ascii="Verdana" w:hAnsi="Verdana"/>
          <w:b/>
          <w:sz w:val="24"/>
          <w:szCs w:val="24"/>
        </w:rPr>
        <w:t>Voltage Divider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17F65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17F65">
        <w:rPr>
          <w:rFonts w:ascii="Verdana" w:hAnsi="Verdana"/>
          <w:sz w:val="20"/>
          <w:szCs w:val="20"/>
        </w:rPr>
        <w:t>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7E8FEA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17F65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17F65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17F65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4A99530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093BEE" w:rsidRPr="00093BEE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7A42D0" w:rsidRPr="007A42D0">
        <w:rPr>
          <w:rFonts w:ascii="Verdana" w:hAnsi="Verdana"/>
          <w:sz w:val="20"/>
          <w:szCs w:val="20"/>
          <w:highlight w:val="yellow"/>
        </w:rPr>
        <w:t>61pts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44FD6F45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D0149">
        <w:rPr>
          <w:rFonts w:ascii="Verdana" w:hAnsi="Verdana"/>
          <w:sz w:val="20"/>
          <w:szCs w:val="20"/>
        </w:rPr>
        <w:t xml:space="preserve">evaluate the </w:t>
      </w:r>
      <w:r w:rsidR="00D24A97">
        <w:rPr>
          <w:rFonts w:ascii="Verdana" w:hAnsi="Verdana"/>
          <w:sz w:val="20"/>
          <w:szCs w:val="20"/>
        </w:rPr>
        <w:t xml:space="preserve">effects of </w:t>
      </w:r>
      <w:r w:rsidR="00424A3B">
        <w:rPr>
          <w:rFonts w:ascii="Verdana" w:hAnsi="Verdana"/>
          <w:sz w:val="20"/>
          <w:szCs w:val="20"/>
        </w:rPr>
        <w:t xml:space="preserve">a </w:t>
      </w:r>
      <w:r w:rsidR="00517F65">
        <w:rPr>
          <w:rFonts w:ascii="Verdana" w:hAnsi="Verdana"/>
          <w:sz w:val="20"/>
          <w:szCs w:val="20"/>
        </w:rPr>
        <w:t>series</w:t>
      </w:r>
      <w:r w:rsidR="00D24A97">
        <w:rPr>
          <w:rFonts w:ascii="Verdana" w:hAnsi="Verdana"/>
          <w:sz w:val="20"/>
          <w:szCs w:val="20"/>
        </w:rPr>
        <w:t xml:space="preserve"> circuit</w:t>
      </w:r>
      <w:r w:rsidR="00517F65">
        <w:rPr>
          <w:rFonts w:ascii="Verdana" w:hAnsi="Verdana"/>
          <w:sz w:val="20"/>
          <w:szCs w:val="20"/>
        </w:rPr>
        <w:t xml:space="preserve"> as a voltage divider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00D80779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6D0149">
        <w:rPr>
          <w:rFonts w:ascii="Verdana" w:hAnsi="Verdana"/>
          <w:sz w:val="20"/>
          <w:szCs w:val="20"/>
        </w:rPr>
        <w:t xml:space="preserve">explain the effects of </w:t>
      </w:r>
      <w:r w:rsidR="00424A3B">
        <w:rPr>
          <w:rFonts w:ascii="Verdana" w:hAnsi="Verdana"/>
          <w:sz w:val="20"/>
          <w:szCs w:val="20"/>
        </w:rPr>
        <w:t xml:space="preserve">a </w:t>
      </w:r>
      <w:r w:rsidR="00517F65">
        <w:rPr>
          <w:rFonts w:ascii="Verdana" w:hAnsi="Verdana"/>
          <w:sz w:val="20"/>
          <w:szCs w:val="20"/>
        </w:rPr>
        <w:t>voltage divider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B6EB001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517F65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2C70B10A" w:rsidR="004861DB" w:rsidRPr="004861DB" w:rsidRDefault="006D014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Resistor/Wire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36419D5A" w:rsidR="008860EA" w:rsidRDefault="004861DB" w:rsidP="00AF0CD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C2060B" w14:paraId="591F31EB" w14:textId="77777777" w:rsidTr="00C2060B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63272733" w14:textId="5EBDE8C8" w:rsidR="00C2060B" w:rsidRDefault="00CE34B4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Hlk515544411"/>
            <w:r w:rsidRPr="00CE34B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C6DE9DD" wp14:editId="23AE731A">
                  <wp:extent cx="1274328" cy="2531778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990" cy="255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7017B8F3" w14:textId="0F9EA169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3A2F8AF" wp14:editId="2E2B2C9D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0B" w14:paraId="12C636FA" w14:textId="77777777" w:rsidTr="00C2060B">
        <w:tc>
          <w:tcPr>
            <w:tcW w:w="4855" w:type="dxa"/>
            <w:vMerge/>
            <w:vAlign w:val="center"/>
          </w:tcPr>
          <w:p w14:paraId="1CCAF717" w14:textId="77777777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175E45B" w14:textId="5E88FC06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394F17" wp14:editId="599C082F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E04F4" w14:textId="77777777" w:rsidR="00B431CB" w:rsidRDefault="00B431CB" w:rsidP="00CE34B4">
      <w:pPr>
        <w:spacing w:after="60"/>
        <w:ind w:left="360"/>
        <w:rPr>
          <w:rFonts w:ascii="Verdana" w:hAnsi="Verdana"/>
          <w:sz w:val="20"/>
          <w:szCs w:val="20"/>
        </w:rPr>
      </w:pPr>
      <w:bookmarkStart w:id="1" w:name="_Hlk515657822"/>
      <w:bookmarkEnd w:id="0"/>
      <w:r>
        <w:rPr>
          <w:rFonts w:ascii="Verdana" w:hAnsi="Verdana"/>
          <w:sz w:val="20"/>
          <w:szCs w:val="20"/>
        </w:rPr>
        <w:t>Where;</w:t>
      </w:r>
    </w:p>
    <w:p w14:paraId="6CE0C7A0" w14:textId="51F4024D" w:rsidR="00B431CB" w:rsidRPr="00CC14BC" w:rsidRDefault="006D5A8D" w:rsidP="00CE34B4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=4.7kΩ,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=1.8kΩ,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=6.8kΩ,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=10kΩ,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=5.6kΩ </m:t>
          </m:r>
        </m:oMath>
      </m:oMathPara>
    </w:p>
    <w:p w14:paraId="364768E5" w14:textId="03F7221D" w:rsidR="001E0459" w:rsidRDefault="001E0459" w:rsidP="00B10785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bookmarkStart w:id="2" w:name="_Hlk515652736"/>
      <w:bookmarkEnd w:id="1"/>
      <w:r w:rsidRPr="001E0459">
        <w:rPr>
          <w:rFonts w:ascii="Verdana" w:hAnsi="Verdana"/>
          <w:sz w:val="20"/>
          <w:szCs w:val="20"/>
          <w:u w:val="single"/>
        </w:rPr>
        <w:t>Calculat</w:t>
      </w:r>
      <w:r w:rsidR="00591E67">
        <w:rPr>
          <w:rFonts w:ascii="Verdana" w:hAnsi="Verdana"/>
          <w:sz w:val="20"/>
          <w:szCs w:val="20"/>
          <w:u w:val="single"/>
        </w:rPr>
        <w:t>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10785" w:rsidRPr="00DD3F5F" w14:paraId="47A21685" w14:textId="77777777" w:rsidTr="004465E6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A9B896D" w14:textId="77777777" w:rsidR="00B10785" w:rsidRPr="00DD3F5F" w:rsidRDefault="00B10785" w:rsidP="00CE34B4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F3EFA5" w14:textId="77777777" w:rsidR="00B10785" w:rsidRPr="00DD3F5F" w:rsidRDefault="00B10785" w:rsidP="00CE34B4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83D46A3" w14:textId="77777777" w:rsidR="00B10785" w:rsidRPr="00DD3F5F" w:rsidRDefault="00B10785" w:rsidP="00CE34B4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1CBAFCE" w14:textId="77777777" w:rsidR="00B10785" w:rsidRPr="00DD3F5F" w:rsidRDefault="00B10785" w:rsidP="00CE34B4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474D0" w14:textId="77777777" w:rsidR="00B10785" w:rsidRPr="00DD3F5F" w:rsidRDefault="00B10785" w:rsidP="00CE34B4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7A42D0" w:rsidRPr="00DD3F5F" w14:paraId="5A629C61" w14:textId="77777777" w:rsidTr="004465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046C6AE" w14:textId="77777777" w:rsidR="007A42D0" w:rsidRPr="00DD3F5F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640DD4D" w14:textId="77777777" w:rsidR="007A42D0" w:rsidRPr="00DD3F5F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1768F84" w14:textId="25135B1E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415.225μA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C6C8BCD" w14:textId="0CB57AEF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C10F0" w14:textId="10825756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1.952V</w:t>
            </w:r>
          </w:p>
        </w:tc>
      </w:tr>
      <w:tr w:rsidR="007A42D0" w:rsidRPr="00DD3F5F" w14:paraId="0FE6E85B" w14:textId="77777777" w:rsidTr="004465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416233C" w14:textId="77777777" w:rsidR="007A42D0" w:rsidRPr="00DD3F5F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0528126" w14:textId="77777777" w:rsidR="007A42D0" w:rsidRPr="00DD3F5F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8316C2A" w14:textId="729B48F0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415.225μA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0F6D89" w14:textId="229314A7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1.8k</w:t>
            </w: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F84A" w14:textId="188C93CA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0.747V</w:t>
            </w:r>
          </w:p>
        </w:tc>
      </w:tr>
      <w:tr w:rsidR="007A42D0" w:rsidRPr="00DD3F5F" w14:paraId="2A288B33" w14:textId="77777777" w:rsidTr="004465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B27767C" w14:textId="77777777" w:rsidR="007A42D0" w:rsidRPr="00DD3F5F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3F91F09" w14:textId="77777777" w:rsidR="007A42D0" w:rsidRPr="00DD3F5F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728414A" w14:textId="4A4A247C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415.225μA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E5D5D05" w14:textId="7C8BF366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6.8k</w:t>
            </w: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657F1" w14:textId="5035DCA1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2.824V</w:t>
            </w:r>
          </w:p>
        </w:tc>
      </w:tr>
      <w:tr w:rsidR="007A42D0" w:rsidRPr="00DD3F5F" w14:paraId="22B4E532" w14:textId="77777777" w:rsidTr="004465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10E0E0" w14:textId="6F23A9CB" w:rsidR="007A42D0" w:rsidRPr="00DD3F5F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38FBF27" w14:textId="77777777" w:rsidR="007A42D0" w:rsidRPr="00DD3F5F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CA50378" w14:textId="19668849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415.225μA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1831DA9" w14:textId="7B562AB4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10k</w:t>
            </w: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5BB07" w14:textId="7E2EED63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4.152V</w:t>
            </w:r>
          </w:p>
        </w:tc>
      </w:tr>
      <w:tr w:rsidR="007A42D0" w:rsidRPr="00DD3F5F" w14:paraId="3194CF75" w14:textId="77777777" w:rsidTr="004465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86CAAC0" w14:textId="4B6C4A39" w:rsidR="007A42D0" w:rsidRPr="00DD3F5F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BDF4A5C" w14:textId="77777777" w:rsidR="007A42D0" w:rsidRPr="00DD3F5F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34979E" w14:textId="0D8706D4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415.225μA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A96D54" w14:textId="59CC478D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5.6k</w:t>
            </w: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3FCC3" w14:textId="35AA8008" w:rsidR="007A42D0" w:rsidRPr="007A42D0" w:rsidRDefault="007A42D0" w:rsidP="007A42D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2.325V</w:t>
            </w:r>
          </w:p>
        </w:tc>
      </w:tr>
      <w:tr w:rsidR="00093BEE" w:rsidRPr="00DD3F5F" w14:paraId="6B3B119A" w14:textId="77777777" w:rsidTr="004465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E796D8" w14:textId="77777777" w:rsidR="00093BEE" w:rsidRPr="00DD3F5F" w:rsidRDefault="00093BEE" w:rsidP="00093BE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392A00E" w14:textId="77777777" w:rsidR="00093BEE" w:rsidRPr="00DD3F5F" w:rsidRDefault="00093BEE" w:rsidP="00093BE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B130CC9" w14:textId="492AFDBC" w:rsidR="00093BEE" w:rsidRPr="007A42D0" w:rsidRDefault="007A42D0" w:rsidP="00093BE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415.225μA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DE2A60" w14:textId="5A8F052D" w:rsidR="00093BEE" w:rsidRPr="007A42D0" w:rsidRDefault="007A42D0" w:rsidP="00093BE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28.9k</w:t>
            </w: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C76ED" w14:textId="577276E7" w:rsidR="00093BEE" w:rsidRPr="007A42D0" w:rsidRDefault="00093BEE" w:rsidP="00093BE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  <w:bookmarkEnd w:id="2"/>
    </w:tbl>
    <w:p w14:paraId="2BA8189B" w14:textId="734751AE" w:rsidR="00CC14BC" w:rsidRPr="00DB02B9" w:rsidRDefault="00CC14BC" w:rsidP="00CE34B4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093EA6F3" w14:textId="77777777" w:rsidR="00240BB0" w:rsidRPr="00C834FC" w:rsidRDefault="00240BB0" w:rsidP="00CE34B4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39A0E3" w14:textId="77777777" w:rsidR="00AF0CD3" w:rsidRPr="00B10785" w:rsidRDefault="00AF0CD3" w:rsidP="00B10785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B10785">
        <w:rPr>
          <w:rFonts w:ascii="Verdana" w:hAnsi="Verdana"/>
          <w:b/>
        </w:rPr>
        <w:lastRenderedPageBreak/>
        <w:t>Instructions</w:t>
      </w:r>
    </w:p>
    <w:p w14:paraId="0B7D6C2A" w14:textId="431DE5D7" w:rsidR="001E0459" w:rsidRDefault="001E0459" w:rsidP="00A40FA5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="00591E67">
        <w:rPr>
          <w:rFonts w:ascii="Verdana" w:hAnsi="Verdana"/>
          <w:sz w:val="20"/>
          <w:szCs w:val="20"/>
          <w:u w:val="single"/>
        </w:rPr>
        <w:t>ment</w:t>
      </w:r>
      <w:r w:rsidRPr="001E0459">
        <w:rPr>
          <w:rFonts w:ascii="Verdana" w:hAnsi="Verdana"/>
          <w:sz w:val="20"/>
          <w:szCs w:val="20"/>
          <w:u w:val="single"/>
        </w:rPr>
        <w:t>s</w:t>
      </w:r>
    </w:p>
    <w:p w14:paraId="437F7E89" w14:textId="5EEEED9A" w:rsidR="001E0459" w:rsidRDefault="001E0459" w:rsidP="003502B8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 xml:space="preserve">shown </w:t>
      </w:r>
      <w:r w:rsidR="003502B8">
        <w:rPr>
          <w:rFonts w:ascii="Verdana" w:hAnsi="Verdana"/>
          <w:sz w:val="20"/>
          <w:szCs w:val="20"/>
        </w:rPr>
        <w:t>on the previous page</w:t>
      </w:r>
      <w:r w:rsidR="00681475">
        <w:rPr>
          <w:rFonts w:ascii="Verdana" w:hAnsi="Verdana"/>
          <w:sz w:val="20"/>
          <w:szCs w:val="20"/>
        </w:rPr>
        <w:t xml:space="preserve"> and </w:t>
      </w:r>
      <w:r w:rsidR="00B10785">
        <w:rPr>
          <w:rFonts w:ascii="Verdana" w:hAnsi="Verdana"/>
          <w:sz w:val="20"/>
          <w:szCs w:val="20"/>
        </w:rPr>
        <w:t xml:space="preserve">record the </w:t>
      </w:r>
      <w:r w:rsidR="00681475">
        <w:rPr>
          <w:rFonts w:ascii="Verdana" w:hAnsi="Verdana"/>
          <w:sz w:val="20"/>
          <w:szCs w:val="20"/>
        </w:rPr>
        <w:t xml:space="preserve">measured values </w:t>
      </w:r>
      <w:r w:rsidR="00B10785">
        <w:rPr>
          <w:rFonts w:ascii="Verdana" w:hAnsi="Verdana"/>
          <w:sz w:val="20"/>
          <w:szCs w:val="20"/>
        </w:rPr>
        <w:t>below.</w:t>
      </w:r>
      <w:r w:rsidR="003502B8">
        <w:rPr>
          <w:rFonts w:ascii="Verdana" w:hAnsi="Verdana"/>
          <w:sz w:val="20"/>
          <w:szCs w:val="20"/>
        </w:rPr>
        <w:t xml:space="preserve"> When taking these readings, the first letter indicates the red lead and the second letter indicates the black lead, therefore to read E</w:t>
      </w:r>
      <w:r w:rsidR="003502B8" w:rsidRPr="003502B8">
        <w:rPr>
          <w:rFonts w:ascii="Verdana" w:hAnsi="Verdana"/>
          <w:sz w:val="20"/>
          <w:szCs w:val="20"/>
          <w:vertAlign w:val="subscript"/>
        </w:rPr>
        <w:t>AB</w:t>
      </w:r>
      <w:r w:rsidR="003502B8">
        <w:rPr>
          <w:rFonts w:ascii="Verdana" w:hAnsi="Verdana"/>
          <w:sz w:val="20"/>
          <w:szCs w:val="20"/>
        </w:rPr>
        <w:t xml:space="preserve"> place the red lead on “A” and the black lead on “B”.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980"/>
        <w:gridCol w:w="1980"/>
      </w:tblGrid>
      <w:tr w:rsidR="003502B8" w:rsidRPr="003502B8" w14:paraId="53DFB15E" w14:textId="77777777" w:rsidTr="003502B8">
        <w:tc>
          <w:tcPr>
            <w:tcW w:w="990" w:type="dxa"/>
            <w:tcBorders>
              <w:top w:val="nil"/>
              <w:left w:val="nil"/>
            </w:tcBorders>
          </w:tcPr>
          <w:p w14:paraId="03F5D271" w14:textId="4BB7EE03" w:rsidR="003502B8" w:rsidRPr="003502B8" w:rsidRDefault="003502B8" w:rsidP="003502B8">
            <w:pPr>
              <w:spacing w:after="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0896EA22" w14:textId="77777777" w:rsidR="003502B8" w:rsidRPr="003502B8" w:rsidRDefault="003502B8" w:rsidP="003502B8">
            <w:pPr>
              <w:spacing w:after="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3502B8">
              <w:rPr>
                <w:rFonts w:ascii="Verdana" w:hAnsi="Verdana"/>
                <w:noProof/>
                <w:sz w:val="20"/>
                <w:szCs w:val="20"/>
              </w:rPr>
              <w:t>Calculated Value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0A0CCDB" w14:textId="77777777" w:rsidR="003502B8" w:rsidRPr="003502B8" w:rsidRDefault="003502B8" w:rsidP="003502B8">
            <w:pPr>
              <w:spacing w:after="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3502B8">
              <w:rPr>
                <w:rFonts w:ascii="Verdana" w:hAnsi="Verdana"/>
                <w:noProof/>
                <w:sz w:val="20"/>
                <w:szCs w:val="20"/>
              </w:rPr>
              <w:t>Measured Value</w:t>
            </w:r>
          </w:p>
        </w:tc>
      </w:tr>
      <w:tr w:rsidR="007A42D0" w:rsidRPr="003502B8" w14:paraId="3648CC7D" w14:textId="77777777" w:rsidTr="003502B8">
        <w:tc>
          <w:tcPr>
            <w:tcW w:w="990" w:type="dxa"/>
          </w:tcPr>
          <w:p w14:paraId="47A44BC0" w14:textId="42800113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AB</w:t>
            </w:r>
          </w:p>
        </w:tc>
        <w:tc>
          <w:tcPr>
            <w:tcW w:w="1980" w:type="dxa"/>
          </w:tcPr>
          <w:p w14:paraId="04FACE1C" w14:textId="6CF0E2C1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1.952V</w:t>
            </w:r>
          </w:p>
        </w:tc>
        <w:tc>
          <w:tcPr>
            <w:tcW w:w="1980" w:type="dxa"/>
          </w:tcPr>
          <w:p w14:paraId="24C1B4FB" w14:textId="77777777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A42D0" w:rsidRPr="003502B8" w14:paraId="2FCB5303" w14:textId="77777777" w:rsidTr="003502B8">
        <w:tc>
          <w:tcPr>
            <w:tcW w:w="990" w:type="dxa"/>
          </w:tcPr>
          <w:p w14:paraId="21D99FF1" w14:textId="7EF3248F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1980" w:type="dxa"/>
          </w:tcPr>
          <w:p w14:paraId="34D9B3CC" w14:textId="7037E784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0.747V</w:t>
            </w:r>
          </w:p>
        </w:tc>
        <w:tc>
          <w:tcPr>
            <w:tcW w:w="1980" w:type="dxa"/>
          </w:tcPr>
          <w:p w14:paraId="1ED36B62" w14:textId="77777777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A42D0" w:rsidRPr="003502B8" w14:paraId="73596E91" w14:textId="77777777" w:rsidTr="003502B8">
        <w:tc>
          <w:tcPr>
            <w:tcW w:w="990" w:type="dxa"/>
          </w:tcPr>
          <w:p w14:paraId="263C6DB6" w14:textId="2ABD57A9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1980" w:type="dxa"/>
          </w:tcPr>
          <w:p w14:paraId="7749ADDD" w14:textId="2BB9B841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2.824V</w:t>
            </w:r>
          </w:p>
        </w:tc>
        <w:tc>
          <w:tcPr>
            <w:tcW w:w="1980" w:type="dxa"/>
          </w:tcPr>
          <w:p w14:paraId="609FF3D0" w14:textId="77777777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A42D0" w:rsidRPr="003502B8" w14:paraId="4D6593D5" w14:textId="77777777" w:rsidTr="003502B8">
        <w:tc>
          <w:tcPr>
            <w:tcW w:w="990" w:type="dxa"/>
          </w:tcPr>
          <w:p w14:paraId="48F3A21E" w14:textId="7090A4C0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DE</w:t>
            </w:r>
          </w:p>
        </w:tc>
        <w:tc>
          <w:tcPr>
            <w:tcW w:w="1980" w:type="dxa"/>
          </w:tcPr>
          <w:p w14:paraId="459F330A" w14:textId="0EDE4E7D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4.152V</w:t>
            </w:r>
          </w:p>
        </w:tc>
        <w:tc>
          <w:tcPr>
            <w:tcW w:w="1980" w:type="dxa"/>
          </w:tcPr>
          <w:p w14:paraId="0775CDD2" w14:textId="77777777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A42D0" w:rsidRPr="003502B8" w14:paraId="361C8D52" w14:textId="77777777" w:rsidTr="003502B8">
        <w:tc>
          <w:tcPr>
            <w:tcW w:w="990" w:type="dxa"/>
          </w:tcPr>
          <w:p w14:paraId="4CE5221A" w14:textId="25239095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EF</w:t>
            </w:r>
          </w:p>
        </w:tc>
        <w:tc>
          <w:tcPr>
            <w:tcW w:w="1980" w:type="dxa"/>
          </w:tcPr>
          <w:p w14:paraId="0D5A237A" w14:textId="0175BFB8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A42D0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2.325V</w:t>
            </w:r>
          </w:p>
        </w:tc>
        <w:tc>
          <w:tcPr>
            <w:tcW w:w="1980" w:type="dxa"/>
          </w:tcPr>
          <w:p w14:paraId="560FC59A" w14:textId="77777777" w:rsidR="007A42D0" w:rsidRPr="003502B8" w:rsidRDefault="007A42D0" w:rsidP="007A42D0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601DF3C4" w14:textId="77777777" w:rsidTr="003502B8">
        <w:tc>
          <w:tcPr>
            <w:tcW w:w="990" w:type="dxa"/>
          </w:tcPr>
          <w:p w14:paraId="00665D9B" w14:textId="344D362B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AF</w:t>
            </w:r>
          </w:p>
        </w:tc>
        <w:tc>
          <w:tcPr>
            <w:tcW w:w="1980" w:type="dxa"/>
          </w:tcPr>
          <w:p w14:paraId="7221BC7A" w14:textId="6A7E26C1" w:rsidR="003502B8" w:rsidRPr="006D5A8D" w:rsidRDefault="007A42D0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  <w:tc>
          <w:tcPr>
            <w:tcW w:w="1980" w:type="dxa"/>
          </w:tcPr>
          <w:p w14:paraId="134884DE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5ADBA454" w14:textId="77777777" w:rsidTr="003502B8">
        <w:tc>
          <w:tcPr>
            <w:tcW w:w="990" w:type="dxa"/>
          </w:tcPr>
          <w:p w14:paraId="781D8C1A" w14:textId="2CA302E0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BF</w:t>
            </w:r>
          </w:p>
        </w:tc>
        <w:tc>
          <w:tcPr>
            <w:tcW w:w="1980" w:type="dxa"/>
          </w:tcPr>
          <w:p w14:paraId="2094C2D9" w14:textId="34F02B69" w:rsidR="003502B8" w:rsidRPr="006D5A8D" w:rsidRDefault="007A42D0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10.048V</w:t>
            </w:r>
          </w:p>
        </w:tc>
        <w:tc>
          <w:tcPr>
            <w:tcW w:w="1980" w:type="dxa"/>
          </w:tcPr>
          <w:p w14:paraId="0603CCFC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14A116D6" w14:textId="77777777" w:rsidTr="003502B8">
        <w:tc>
          <w:tcPr>
            <w:tcW w:w="990" w:type="dxa"/>
          </w:tcPr>
          <w:p w14:paraId="373C20FA" w14:textId="73AC1B2B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CF</w:t>
            </w:r>
          </w:p>
        </w:tc>
        <w:tc>
          <w:tcPr>
            <w:tcW w:w="1980" w:type="dxa"/>
          </w:tcPr>
          <w:p w14:paraId="18C9F755" w14:textId="5FDE9B46" w:rsidR="003502B8" w:rsidRPr="006D5A8D" w:rsidRDefault="007A42D0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9.301V</w:t>
            </w:r>
          </w:p>
        </w:tc>
        <w:tc>
          <w:tcPr>
            <w:tcW w:w="1980" w:type="dxa"/>
          </w:tcPr>
          <w:p w14:paraId="1722298F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2918BD80" w14:textId="77777777" w:rsidTr="003502B8">
        <w:tc>
          <w:tcPr>
            <w:tcW w:w="990" w:type="dxa"/>
          </w:tcPr>
          <w:p w14:paraId="02F5D8F4" w14:textId="3206FAEE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DF</w:t>
            </w:r>
          </w:p>
        </w:tc>
        <w:tc>
          <w:tcPr>
            <w:tcW w:w="1980" w:type="dxa"/>
          </w:tcPr>
          <w:p w14:paraId="2C90A783" w14:textId="7EA15984" w:rsidR="003502B8" w:rsidRPr="006D5A8D" w:rsidRDefault="007A42D0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6.477V</w:t>
            </w:r>
          </w:p>
        </w:tc>
        <w:tc>
          <w:tcPr>
            <w:tcW w:w="1980" w:type="dxa"/>
          </w:tcPr>
          <w:p w14:paraId="44772023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7DFBA2FA" w14:textId="77777777" w:rsidTr="003502B8">
        <w:tc>
          <w:tcPr>
            <w:tcW w:w="990" w:type="dxa"/>
          </w:tcPr>
          <w:p w14:paraId="352AA8B9" w14:textId="47EC3C98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EF</w:t>
            </w:r>
          </w:p>
        </w:tc>
        <w:tc>
          <w:tcPr>
            <w:tcW w:w="1980" w:type="dxa"/>
          </w:tcPr>
          <w:p w14:paraId="40979726" w14:textId="2B756E74" w:rsidR="003502B8" w:rsidRPr="006D5A8D" w:rsidRDefault="007A42D0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2.325V</w:t>
            </w:r>
          </w:p>
        </w:tc>
        <w:tc>
          <w:tcPr>
            <w:tcW w:w="1980" w:type="dxa"/>
          </w:tcPr>
          <w:p w14:paraId="128E73C2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6FB03270" w14:textId="77777777" w:rsidTr="003502B8">
        <w:tc>
          <w:tcPr>
            <w:tcW w:w="990" w:type="dxa"/>
          </w:tcPr>
          <w:p w14:paraId="22097964" w14:textId="21B9BC6D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FA</w:t>
            </w:r>
          </w:p>
        </w:tc>
        <w:tc>
          <w:tcPr>
            <w:tcW w:w="1980" w:type="dxa"/>
          </w:tcPr>
          <w:p w14:paraId="6082B97B" w14:textId="17E5B412" w:rsidR="003502B8" w:rsidRPr="006D5A8D" w:rsidRDefault="007A42D0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-12V</w:t>
            </w:r>
          </w:p>
        </w:tc>
        <w:tc>
          <w:tcPr>
            <w:tcW w:w="1980" w:type="dxa"/>
          </w:tcPr>
          <w:p w14:paraId="1212A0D1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37E1AB25" w14:textId="77777777" w:rsidTr="003502B8">
        <w:tc>
          <w:tcPr>
            <w:tcW w:w="990" w:type="dxa"/>
          </w:tcPr>
          <w:p w14:paraId="558BDB96" w14:textId="43493441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1980" w:type="dxa"/>
          </w:tcPr>
          <w:p w14:paraId="7173EEB8" w14:textId="42F1E667" w:rsidR="003502B8" w:rsidRPr="006D5A8D" w:rsidRDefault="007A42D0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-</w:t>
            </w: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0.747V</w:t>
            </w:r>
          </w:p>
        </w:tc>
        <w:tc>
          <w:tcPr>
            <w:tcW w:w="1980" w:type="dxa"/>
          </w:tcPr>
          <w:p w14:paraId="0799F1E6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619611C3" w14:textId="77777777" w:rsidTr="003502B8">
        <w:tc>
          <w:tcPr>
            <w:tcW w:w="990" w:type="dxa"/>
          </w:tcPr>
          <w:p w14:paraId="676F72D2" w14:textId="572553CB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BA</w:t>
            </w:r>
          </w:p>
        </w:tc>
        <w:tc>
          <w:tcPr>
            <w:tcW w:w="1980" w:type="dxa"/>
          </w:tcPr>
          <w:p w14:paraId="3994CDF6" w14:textId="70ACC094" w:rsidR="003502B8" w:rsidRPr="006D5A8D" w:rsidRDefault="007A42D0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-</w:t>
            </w: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1.952V</w:t>
            </w:r>
          </w:p>
        </w:tc>
        <w:tc>
          <w:tcPr>
            <w:tcW w:w="1980" w:type="dxa"/>
          </w:tcPr>
          <w:p w14:paraId="1CAE30E2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1AA3DC3B" w14:textId="77777777" w:rsidTr="003502B8">
        <w:tc>
          <w:tcPr>
            <w:tcW w:w="990" w:type="dxa"/>
          </w:tcPr>
          <w:p w14:paraId="55344081" w14:textId="55934059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DB</w:t>
            </w:r>
          </w:p>
        </w:tc>
        <w:tc>
          <w:tcPr>
            <w:tcW w:w="1980" w:type="dxa"/>
          </w:tcPr>
          <w:p w14:paraId="509B6676" w14:textId="0D9680E4" w:rsidR="003502B8" w:rsidRPr="006D5A8D" w:rsidRDefault="007A42D0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-3.571V</w:t>
            </w:r>
          </w:p>
        </w:tc>
        <w:tc>
          <w:tcPr>
            <w:tcW w:w="1980" w:type="dxa"/>
          </w:tcPr>
          <w:p w14:paraId="74B68F49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68D8D709" w14:textId="77777777" w:rsidTr="003502B8">
        <w:tc>
          <w:tcPr>
            <w:tcW w:w="990" w:type="dxa"/>
          </w:tcPr>
          <w:p w14:paraId="1B448EE4" w14:textId="007881CB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FB</w:t>
            </w:r>
          </w:p>
        </w:tc>
        <w:tc>
          <w:tcPr>
            <w:tcW w:w="1980" w:type="dxa"/>
          </w:tcPr>
          <w:p w14:paraId="302A70EF" w14:textId="443CA8D6" w:rsidR="003502B8" w:rsidRPr="006D5A8D" w:rsidRDefault="006D5A8D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-</w:t>
            </w: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10.048V</w:t>
            </w:r>
          </w:p>
        </w:tc>
        <w:tc>
          <w:tcPr>
            <w:tcW w:w="1980" w:type="dxa"/>
          </w:tcPr>
          <w:p w14:paraId="673B4BD3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24A67F35" w14:textId="418E5694" w:rsidR="003502B8" w:rsidRDefault="003502B8" w:rsidP="004465E6">
      <w:pPr>
        <w:spacing w:before="120" w:after="120"/>
        <w:ind w:left="360"/>
        <w:rPr>
          <w:rFonts w:ascii="Verdana" w:hAnsi="Verdana"/>
          <w:sz w:val="20"/>
          <w:szCs w:val="20"/>
        </w:rPr>
      </w:pPr>
      <w:bookmarkStart w:id="3" w:name="_Hlk515653561"/>
      <w:r>
        <w:rPr>
          <w:rFonts w:ascii="Verdana" w:hAnsi="Verdana"/>
          <w:sz w:val="20"/>
          <w:szCs w:val="20"/>
        </w:rPr>
        <w:t xml:space="preserve">When taking </w:t>
      </w:r>
      <w:r w:rsidR="00771D18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readings </w:t>
      </w:r>
      <w:r w:rsidR="00771D18">
        <w:rPr>
          <w:rFonts w:ascii="Verdana" w:hAnsi="Verdana"/>
          <w:sz w:val="20"/>
          <w:szCs w:val="20"/>
        </w:rPr>
        <w:t xml:space="preserve">below, references </w:t>
      </w:r>
      <w:r>
        <w:rPr>
          <w:rFonts w:ascii="Verdana" w:hAnsi="Verdana"/>
          <w:sz w:val="20"/>
          <w:szCs w:val="20"/>
        </w:rPr>
        <w:t xml:space="preserve">with only one </w:t>
      </w:r>
      <w:r w:rsidR="00771D18" w:rsidRPr="00771D18">
        <w:rPr>
          <w:rFonts w:ascii="Verdana" w:hAnsi="Verdana"/>
          <w:i/>
          <w:sz w:val="20"/>
          <w:szCs w:val="20"/>
        </w:rPr>
        <w:t>subscript</w:t>
      </w:r>
      <w:r>
        <w:rPr>
          <w:rFonts w:ascii="Verdana" w:hAnsi="Verdana"/>
          <w:sz w:val="20"/>
          <w:szCs w:val="20"/>
        </w:rPr>
        <w:t xml:space="preserve"> letter indicate</w:t>
      </w:r>
      <w:r w:rsidR="00771D18">
        <w:rPr>
          <w:rFonts w:ascii="Verdana" w:hAnsi="Verdana"/>
          <w:sz w:val="20"/>
          <w:szCs w:val="20"/>
        </w:rPr>
        <w:t xml:space="preserve"> a measurement from that point to </w:t>
      </w:r>
      <w:r w:rsidR="00771D18" w:rsidRPr="004465E6">
        <w:rPr>
          <w:rFonts w:ascii="Verdana" w:hAnsi="Verdana"/>
          <w:i/>
          <w:sz w:val="20"/>
          <w:szCs w:val="20"/>
        </w:rPr>
        <w:t>ground</w:t>
      </w:r>
      <w:r w:rsidR="00771D18">
        <w:rPr>
          <w:rFonts w:ascii="Verdana" w:hAnsi="Verdana"/>
          <w:sz w:val="20"/>
          <w:szCs w:val="20"/>
        </w:rPr>
        <w:t>. To take this reading</w:t>
      </w:r>
      <w:r w:rsidR="005C3E4A">
        <w:rPr>
          <w:rFonts w:ascii="Verdana" w:hAnsi="Verdana"/>
          <w:sz w:val="20"/>
          <w:szCs w:val="20"/>
        </w:rPr>
        <w:t>,</w:t>
      </w:r>
      <w:r w:rsidR="00771D18">
        <w:rPr>
          <w:rFonts w:ascii="Verdana" w:hAnsi="Verdana"/>
          <w:sz w:val="20"/>
          <w:szCs w:val="20"/>
        </w:rPr>
        <w:t xml:space="preserve"> place</w:t>
      </w:r>
      <w:r>
        <w:rPr>
          <w:rFonts w:ascii="Verdana" w:hAnsi="Verdana"/>
          <w:sz w:val="20"/>
          <w:szCs w:val="20"/>
        </w:rPr>
        <w:t xml:space="preserve"> the red lead </w:t>
      </w:r>
      <w:r w:rsidR="00771D18">
        <w:rPr>
          <w:rFonts w:ascii="Verdana" w:hAnsi="Verdana"/>
          <w:sz w:val="20"/>
          <w:szCs w:val="20"/>
        </w:rPr>
        <w:t xml:space="preserve">on the reference point indicated </w:t>
      </w:r>
      <w:r>
        <w:rPr>
          <w:rFonts w:ascii="Verdana" w:hAnsi="Verdana"/>
          <w:sz w:val="20"/>
          <w:szCs w:val="20"/>
        </w:rPr>
        <w:t>and the black lead</w:t>
      </w:r>
      <w:r w:rsidR="00771D18">
        <w:rPr>
          <w:rFonts w:ascii="Verdana" w:hAnsi="Verdana"/>
          <w:sz w:val="20"/>
          <w:szCs w:val="20"/>
        </w:rPr>
        <w:t xml:space="preserve"> is placed on </w:t>
      </w:r>
      <w:r w:rsidR="00771D18" w:rsidRPr="00771D18">
        <w:rPr>
          <w:rFonts w:ascii="Verdana" w:hAnsi="Verdana"/>
          <w:i/>
          <w:sz w:val="20"/>
          <w:szCs w:val="20"/>
        </w:rPr>
        <w:t>ground</w:t>
      </w:r>
      <w:r w:rsidR="00771D18">
        <w:rPr>
          <w:rFonts w:ascii="Verdana" w:hAnsi="Verdana"/>
          <w:sz w:val="20"/>
          <w:szCs w:val="20"/>
        </w:rPr>
        <w:t xml:space="preserve">. </w:t>
      </w:r>
      <w:r w:rsidR="005C3E4A">
        <w:rPr>
          <w:rFonts w:ascii="Verdana" w:hAnsi="Verdana"/>
          <w:sz w:val="20"/>
          <w:szCs w:val="20"/>
        </w:rPr>
        <w:t>So,</w:t>
      </w:r>
      <w:r w:rsidR="00771D18">
        <w:rPr>
          <w:rFonts w:ascii="Verdana" w:hAnsi="Verdana"/>
          <w:sz w:val="20"/>
          <w:szCs w:val="20"/>
        </w:rPr>
        <w:t xml:space="preserve"> t</w:t>
      </w:r>
      <w:r>
        <w:rPr>
          <w:rFonts w:ascii="Verdana" w:hAnsi="Verdana"/>
          <w:sz w:val="20"/>
          <w:szCs w:val="20"/>
        </w:rPr>
        <w:t>o read E</w:t>
      </w:r>
      <w:r w:rsidRPr="003502B8">
        <w:rPr>
          <w:rFonts w:ascii="Verdana" w:hAnsi="Verdana"/>
          <w:sz w:val="20"/>
          <w:szCs w:val="20"/>
          <w:vertAlign w:val="subscript"/>
        </w:rPr>
        <w:t>A</w:t>
      </w:r>
      <w:r w:rsidR="00771D18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place the red lead on “A” and the black lead on </w:t>
      </w:r>
      <w:r w:rsidR="00771D18" w:rsidRPr="00771D18">
        <w:rPr>
          <w:rFonts w:ascii="Verdana" w:hAnsi="Verdana"/>
          <w:i/>
          <w:sz w:val="20"/>
          <w:szCs w:val="20"/>
        </w:rPr>
        <w:t>ground</w:t>
      </w:r>
      <w:r>
        <w:rPr>
          <w:rFonts w:ascii="Verdana" w:hAnsi="Verdana"/>
          <w:sz w:val="20"/>
          <w:szCs w:val="20"/>
        </w:rPr>
        <w:t>.</w:t>
      </w:r>
    </w:p>
    <w:bookmarkEnd w:id="3"/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980"/>
        <w:gridCol w:w="1980"/>
      </w:tblGrid>
      <w:tr w:rsidR="003502B8" w:rsidRPr="003502B8" w14:paraId="0FA93A3F" w14:textId="77777777" w:rsidTr="001E60C0">
        <w:tc>
          <w:tcPr>
            <w:tcW w:w="990" w:type="dxa"/>
            <w:tcBorders>
              <w:top w:val="nil"/>
              <w:left w:val="nil"/>
            </w:tcBorders>
          </w:tcPr>
          <w:p w14:paraId="4E8013AD" w14:textId="77777777" w:rsidR="003502B8" w:rsidRPr="003502B8" w:rsidRDefault="003502B8" w:rsidP="001E60C0">
            <w:pPr>
              <w:spacing w:after="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227FC37E" w14:textId="77777777" w:rsidR="003502B8" w:rsidRPr="003502B8" w:rsidRDefault="003502B8" w:rsidP="001E60C0">
            <w:pPr>
              <w:spacing w:after="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3502B8">
              <w:rPr>
                <w:rFonts w:ascii="Verdana" w:hAnsi="Verdana"/>
                <w:noProof/>
                <w:sz w:val="20"/>
                <w:szCs w:val="20"/>
              </w:rPr>
              <w:t>Calculated Value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A7B84FA" w14:textId="77777777" w:rsidR="003502B8" w:rsidRPr="003502B8" w:rsidRDefault="003502B8" w:rsidP="001E60C0">
            <w:pPr>
              <w:spacing w:after="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3502B8">
              <w:rPr>
                <w:rFonts w:ascii="Verdana" w:hAnsi="Verdana"/>
                <w:noProof/>
                <w:sz w:val="20"/>
                <w:szCs w:val="20"/>
              </w:rPr>
              <w:t>Measured Value</w:t>
            </w:r>
          </w:p>
        </w:tc>
      </w:tr>
      <w:tr w:rsidR="003502B8" w:rsidRPr="003502B8" w14:paraId="2C706B62" w14:textId="77777777" w:rsidTr="001E60C0">
        <w:tc>
          <w:tcPr>
            <w:tcW w:w="990" w:type="dxa"/>
          </w:tcPr>
          <w:p w14:paraId="6A2C4B0A" w14:textId="5D7BCEC2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980" w:type="dxa"/>
          </w:tcPr>
          <w:p w14:paraId="4047BBC3" w14:textId="151F866E" w:rsidR="003502B8" w:rsidRPr="006D5A8D" w:rsidRDefault="006D5A8D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9.675V</w:t>
            </w:r>
          </w:p>
        </w:tc>
        <w:tc>
          <w:tcPr>
            <w:tcW w:w="1980" w:type="dxa"/>
          </w:tcPr>
          <w:p w14:paraId="1AFB0EB8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34C3848E" w14:textId="77777777" w:rsidTr="001E60C0">
        <w:tc>
          <w:tcPr>
            <w:tcW w:w="990" w:type="dxa"/>
          </w:tcPr>
          <w:p w14:paraId="6FD44D77" w14:textId="4C08DBCE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980" w:type="dxa"/>
          </w:tcPr>
          <w:p w14:paraId="3EACB748" w14:textId="74C9F7B2" w:rsidR="003502B8" w:rsidRPr="006D5A8D" w:rsidRDefault="006D5A8D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7.723V</w:t>
            </w:r>
          </w:p>
        </w:tc>
        <w:tc>
          <w:tcPr>
            <w:tcW w:w="1980" w:type="dxa"/>
          </w:tcPr>
          <w:p w14:paraId="0300121D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2549F39B" w14:textId="77777777" w:rsidTr="001E60C0">
        <w:tc>
          <w:tcPr>
            <w:tcW w:w="990" w:type="dxa"/>
          </w:tcPr>
          <w:p w14:paraId="4BC100E6" w14:textId="2973109C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980" w:type="dxa"/>
          </w:tcPr>
          <w:p w14:paraId="464C42B5" w14:textId="3BFF94A4" w:rsidR="003502B8" w:rsidRPr="006D5A8D" w:rsidRDefault="006D5A8D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6.976V</w:t>
            </w:r>
          </w:p>
        </w:tc>
        <w:tc>
          <w:tcPr>
            <w:tcW w:w="1980" w:type="dxa"/>
          </w:tcPr>
          <w:p w14:paraId="76A7FAB5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184B3D1E" w14:textId="77777777" w:rsidTr="001E60C0">
        <w:tc>
          <w:tcPr>
            <w:tcW w:w="990" w:type="dxa"/>
          </w:tcPr>
          <w:p w14:paraId="211352E8" w14:textId="6B4FF3AA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980" w:type="dxa"/>
          </w:tcPr>
          <w:p w14:paraId="7D6060B3" w14:textId="0481372A" w:rsidR="003502B8" w:rsidRPr="006D5A8D" w:rsidRDefault="006D5A8D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4.152V</w:t>
            </w:r>
          </w:p>
        </w:tc>
        <w:tc>
          <w:tcPr>
            <w:tcW w:w="1980" w:type="dxa"/>
          </w:tcPr>
          <w:p w14:paraId="756AABBC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7BD83B8D" w14:textId="77777777" w:rsidTr="001E60C0">
        <w:tc>
          <w:tcPr>
            <w:tcW w:w="990" w:type="dxa"/>
          </w:tcPr>
          <w:p w14:paraId="19745814" w14:textId="62E02343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980" w:type="dxa"/>
          </w:tcPr>
          <w:p w14:paraId="1F63C93D" w14:textId="09382AF1" w:rsidR="003502B8" w:rsidRPr="006D5A8D" w:rsidRDefault="006D5A8D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0V</w:t>
            </w:r>
          </w:p>
        </w:tc>
        <w:tc>
          <w:tcPr>
            <w:tcW w:w="1980" w:type="dxa"/>
          </w:tcPr>
          <w:p w14:paraId="522BF80F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7042FDB4" w14:textId="77777777" w:rsidTr="001E60C0">
        <w:tc>
          <w:tcPr>
            <w:tcW w:w="990" w:type="dxa"/>
          </w:tcPr>
          <w:p w14:paraId="317183D7" w14:textId="18668950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1980" w:type="dxa"/>
          </w:tcPr>
          <w:p w14:paraId="6ADB8D12" w14:textId="72DC686E" w:rsidR="003502B8" w:rsidRPr="006D5A8D" w:rsidRDefault="006D5A8D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-</w:t>
            </w:r>
            <w:r w:rsidRPr="006D5A8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2.325V</w:t>
            </w:r>
          </w:p>
        </w:tc>
        <w:tc>
          <w:tcPr>
            <w:tcW w:w="1980" w:type="dxa"/>
          </w:tcPr>
          <w:p w14:paraId="03BFCDB3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2BF312F7" w:rsidR="001E0459" w:rsidRDefault="001E0459" w:rsidP="004465E6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  <w:r w:rsidR="00591E67">
        <w:rPr>
          <w:rFonts w:ascii="Verdana" w:hAnsi="Verdana"/>
          <w:sz w:val="20"/>
          <w:szCs w:val="20"/>
          <w:u w:val="single"/>
        </w:rPr>
        <w:t>s</w:t>
      </w:r>
    </w:p>
    <w:p w14:paraId="7ECE35CF" w14:textId="43353409" w:rsidR="00402BB9" w:rsidRDefault="00771D18" w:rsidP="009B186F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reading are always</w:t>
      </w:r>
      <w:bookmarkStart w:id="4" w:name="_GoBack"/>
      <w:bookmarkEnd w:id="4"/>
      <w:r>
        <w:rPr>
          <w:rFonts w:ascii="Verdana" w:hAnsi="Verdana"/>
          <w:sz w:val="20"/>
          <w:szCs w:val="20"/>
        </w:rPr>
        <w:t xml:space="preserve"> from one “point” to another “point”. Does the order in which the leads are placed make a difference on a voltage reading</w:t>
      </w:r>
      <w:r w:rsidR="00402BB9" w:rsidRPr="001E0459">
        <w:rPr>
          <w:rFonts w:ascii="Verdana" w:hAnsi="Verdana"/>
          <w:sz w:val="20"/>
          <w:szCs w:val="20"/>
        </w:rPr>
        <w:t>?</w:t>
      </w:r>
      <w:r w:rsidR="00402BB9">
        <w:rPr>
          <w:rFonts w:ascii="Verdana" w:hAnsi="Verdana"/>
          <w:sz w:val="20"/>
          <w:szCs w:val="20"/>
        </w:rPr>
        <w:t xml:space="preserve"> </w:t>
      </w:r>
      <w:r w:rsidR="00402BB9" w:rsidRPr="00A40FA5">
        <w:rPr>
          <w:rFonts w:ascii="Verdana" w:hAnsi="Verdana"/>
          <w:sz w:val="20"/>
          <w:szCs w:val="20"/>
          <w:highlight w:val="yellow"/>
        </w:rPr>
        <w:t>Yes</w:t>
      </w:r>
      <w:r w:rsidR="00402BB9">
        <w:rPr>
          <w:rFonts w:ascii="Verdana" w:hAnsi="Verdana"/>
          <w:sz w:val="20"/>
          <w:szCs w:val="20"/>
        </w:rPr>
        <w:t xml:space="preserve"> / No</w:t>
      </w:r>
    </w:p>
    <w:p w14:paraId="64DD0E82" w14:textId="73315396" w:rsidR="00771D18" w:rsidRDefault="00771D18" w:rsidP="00A40FA5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there a situation that you can imagine where negative voltage would be useful? Explain.</w:t>
      </w:r>
    </w:p>
    <w:p w14:paraId="4660A238" w14:textId="1A3AF06E" w:rsidR="00A40FA5" w:rsidRPr="00A40FA5" w:rsidRDefault="00A40FA5" w:rsidP="00A40FA5">
      <w:pPr>
        <w:spacing w:before="120" w:after="120"/>
        <w:ind w:left="720"/>
        <w:rPr>
          <w:rFonts w:ascii="Verdana" w:hAnsi="Verdana"/>
          <w:i/>
          <w:sz w:val="20"/>
          <w:szCs w:val="20"/>
        </w:rPr>
      </w:pPr>
      <w:r w:rsidRPr="00A40FA5">
        <w:rPr>
          <w:rFonts w:ascii="Verdana" w:hAnsi="Verdana"/>
          <w:i/>
          <w:sz w:val="20"/>
          <w:szCs w:val="20"/>
          <w:highlight w:val="yellow"/>
        </w:rPr>
        <w:t>Yes, running a DC motor in reverse.</w:t>
      </w:r>
    </w:p>
    <w:p w14:paraId="357903A3" w14:textId="52E4A6C7" w:rsidR="00402BB9" w:rsidRDefault="00402BB9" w:rsidP="00A40FA5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</w:t>
      </w:r>
      <w:r w:rsidR="00771D18">
        <w:rPr>
          <w:rFonts w:ascii="Verdana" w:hAnsi="Verdana"/>
          <w:sz w:val="20"/>
          <w:szCs w:val="20"/>
        </w:rPr>
        <w:t>value would be establishing a certain “reference point” have on taking voltage readings</w:t>
      </w:r>
      <w:r>
        <w:rPr>
          <w:rFonts w:ascii="Verdana" w:hAnsi="Verdana"/>
          <w:sz w:val="20"/>
          <w:szCs w:val="20"/>
        </w:rPr>
        <w:t>?</w:t>
      </w:r>
      <w:r w:rsidR="00A40FA5">
        <w:rPr>
          <w:rFonts w:ascii="Verdana" w:hAnsi="Verdana"/>
          <w:sz w:val="20"/>
          <w:szCs w:val="20"/>
        </w:rPr>
        <w:t xml:space="preserve"> </w:t>
      </w:r>
      <w:r w:rsidR="00A40FA5" w:rsidRPr="00A40FA5">
        <w:rPr>
          <w:rFonts w:ascii="Verdana" w:hAnsi="Verdana"/>
          <w:i/>
          <w:sz w:val="20"/>
          <w:szCs w:val="20"/>
          <w:highlight w:val="yellow"/>
        </w:rPr>
        <w:t>It is useful in troubleshooting, finding “opens” and “shorts”.</w:t>
      </w:r>
    </w:p>
    <w:sectPr w:rsidR="00402BB9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566E3743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465E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3D4CA13C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0FA5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0E6BD3CA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A8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56C3F9C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7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A8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5755D907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17F65">
      <w:rPr>
        <w:rFonts w:ascii="BankGothic Lt BT" w:hAnsi="BankGothic Lt BT"/>
        <w:caps/>
        <w:sz w:val="24"/>
        <w:szCs w:val="24"/>
      </w:rPr>
      <w:t>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3E23E5EA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7F6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7F65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3EF59578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17F65">
      <w:rPr>
        <w:rFonts w:ascii="BankGothic Lt BT" w:hAnsi="BankGothic Lt BT"/>
        <w:caps/>
        <w:sz w:val="24"/>
        <w:szCs w:val="24"/>
      </w:rPr>
      <w:t>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763B5DAD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7F6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7F65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03559B6C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17F6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FD4899B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17F65">
      <w:rPr>
        <w:rFonts w:ascii="BankGothic Lt BT" w:hAnsi="BankGothic Lt BT"/>
        <w:caps/>
        <w:sz w:val="24"/>
        <w:szCs w:val="24"/>
      </w:rPr>
      <w:t>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4214E9D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7F6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7F65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4"/>
  </w:num>
  <w:num w:numId="5">
    <w:abstractNumId w:val="2"/>
  </w:num>
  <w:num w:numId="6">
    <w:abstractNumId w:val="13"/>
  </w:num>
  <w:num w:numId="7">
    <w:abstractNumId w:val="16"/>
  </w:num>
  <w:num w:numId="8">
    <w:abstractNumId w:val="6"/>
  </w:num>
  <w:num w:numId="9">
    <w:abstractNumId w:val="11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4783"/>
    <w:rsid w:val="00093BEE"/>
    <w:rsid w:val="000A23B3"/>
    <w:rsid w:val="000A3556"/>
    <w:rsid w:val="000A55D5"/>
    <w:rsid w:val="00101028"/>
    <w:rsid w:val="0012231D"/>
    <w:rsid w:val="00127902"/>
    <w:rsid w:val="00141375"/>
    <w:rsid w:val="00141840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6901"/>
    <w:rsid w:val="00307505"/>
    <w:rsid w:val="00325520"/>
    <w:rsid w:val="00343B07"/>
    <w:rsid w:val="003502B8"/>
    <w:rsid w:val="0035749A"/>
    <w:rsid w:val="0037367C"/>
    <w:rsid w:val="003A1CCF"/>
    <w:rsid w:val="003E131E"/>
    <w:rsid w:val="003E6534"/>
    <w:rsid w:val="003F2E8B"/>
    <w:rsid w:val="003F6D63"/>
    <w:rsid w:val="00402BB9"/>
    <w:rsid w:val="00422289"/>
    <w:rsid w:val="00424A3B"/>
    <w:rsid w:val="00431790"/>
    <w:rsid w:val="004328DF"/>
    <w:rsid w:val="004332DB"/>
    <w:rsid w:val="00442DED"/>
    <w:rsid w:val="004465E6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908F9"/>
    <w:rsid w:val="00591E67"/>
    <w:rsid w:val="005B3A86"/>
    <w:rsid w:val="005C1B67"/>
    <w:rsid w:val="005C3E4A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5A8D"/>
    <w:rsid w:val="006D6AFA"/>
    <w:rsid w:val="006F19A5"/>
    <w:rsid w:val="006F7F1A"/>
    <w:rsid w:val="007140C7"/>
    <w:rsid w:val="00723673"/>
    <w:rsid w:val="0075695D"/>
    <w:rsid w:val="00771D18"/>
    <w:rsid w:val="007801EC"/>
    <w:rsid w:val="00784EF5"/>
    <w:rsid w:val="007940C2"/>
    <w:rsid w:val="007A42D0"/>
    <w:rsid w:val="007C2507"/>
    <w:rsid w:val="007D33A1"/>
    <w:rsid w:val="0081251C"/>
    <w:rsid w:val="008201D6"/>
    <w:rsid w:val="00825608"/>
    <w:rsid w:val="008669EB"/>
    <w:rsid w:val="00866D5F"/>
    <w:rsid w:val="00873F1B"/>
    <w:rsid w:val="008860EA"/>
    <w:rsid w:val="008975D5"/>
    <w:rsid w:val="008A53ED"/>
    <w:rsid w:val="009055E4"/>
    <w:rsid w:val="009219E3"/>
    <w:rsid w:val="00946C69"/>
    <w:rsid w:val="009559C9"/>
    <w:rsid w:val="009913FD"/>
    <w:rsid w:val="00992E13"/>
    <w:rsid w:val="009A14CD"/>
    <w:rsid w:val="009A7BF2"/>
    <w:rsid w:val="009B042B"/>
    <w:rsid w:val="009B186F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0FA5"/>
    <w:rsid w:val="00A42B1A"/>
    <w:rsid w:val="00A51B95"/>
    <w:rsid w:val="00A66693"/>
    <w:rsid w:val="00AD01DD"/>
    <w:rsid w:val="00AF0CD3"/>
    <w:rsid w:val="00AF69EE"/>
    <w:rsid w:val="00B025CF"/>
    <w:rsid w:val="00B1005A"/>
    <w:rsid w:val="00B10785"/>
    <w:rsid w:val="00B15468"/>
    <w:rsid w:val="00B23B2E"/>
    <w:rsid w:val="00B431CB"/>
    <w:rsid w:val="00B457A7"/>
    <w:rsid w:val="00B52137"/>
    <w:rsid w:val="00B61C06"/>
    <w:rsid w:val="00B72CF8"/>
    <w:rsid w:val="00B755C0"/>
    <w:rsid w:val="00B83C86"/>
    <w:rsid w:val="00B8539F"/>
    <w:rsid w:val="00B93A8B"/>
    <w:rsid w:val="00BA7E0B"/>
    <w:rsid w:val="00BB7522"/>
    <w:rsid w:val="00BC5ED5"/>
    <w:rsid w:val="00BE2C34"/>
    <w:rsid w:val="00BF3A67"/>
    <w:rsid w:val="00C114A7"/>
    <w:rsid w:val="00C1757B"/>
    <w:rsid w:val="00C2060B"/>
    <w:rsid w:val="00C23EEE"/>
    <w:rsid w:val="00C36CC3"/>
    <w:rsid w:val="00C51C34"/>
    <w:rsid w:val="00C602F1"/>
    <w:rsid w:val="00C67326"/>
    <w:rsid w:val="00C8002D"/>
    <w:rsid w:val="00C834FC"/>
    <w:rsid w:val="00C86D41"/>
    <w:rsid w:val="00C959AF"/>
    <w:rsid w:val="00CB5A57"/>
    <w:rsid w:val="00CB5F0C"/>
    <w:rsid w:val="00CC14BC"/>
    <w:rsid w:val="00CE34B4"/>
    <w:rsid w:val="00CE3BF2"/>
    <w:rsid w:val="00CF7AA0"/>
    <w:rsid w:val="00D24A97"/>
    <w:rsid w:val="00D32C65"/>
    <w:rsid w:val="00D54ACB"/>
    <w:rsid w:val="00D955C4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73D4"/>
    <w:rsid w:val="00E25FAB"/>
    <w:rsid w:val="00E45D92"/>
    <w:rsid w:val="00E45F3E"/>
    <w:rsid w:val="00E6646E"/>
    <w:rsid w:val="00E74B0F"/>
    <w:rsid w:val="00E97D8E"/>
    <w:rsid w:val="00EA0805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2018-05-31T21:03:00Z</cp:lastPrinted>
  <dcterms:created xsi:type="dcterms:W3CDTF">2018-06-21T15:55:00Z</dcterms:created>
  <dcterms:modified xsi:type="dcterms:W3CDTF">2018-06-21T16:12:00Z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Voltage Divider</vt:lpwstr>
  </property>
  <property fmtid="{D5CDD505-2E9C-101B-9397-08002B2CF9AE}" pid="4" name="DocNum">
    <vt:i4>7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