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1482D8D9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411B70">
        <w:rPr>
          <w:rFonts w:ascii="Verdana" w:hAnsi="Verdana"/>
          <w:b/>
          <w:sz w:val="24"/>
          <w:szCs w:val="24"/>
        </w:rPr>
        <w:t>Electromagnetism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411B70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411B70">
        <w:rPr>
          <w:rFonts w:ascii="Verdana" w:hAnsi="Verdana"/>
          <w:sz w:val="20"/>
          <w:szCs w:val="20"/>
        </w:rPr>
        <w:t>20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026A4FA3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411B70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411B70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411B70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2C3F8B7A" w:rsidR="004328DF" w:rsidRDefault="004328DF" w:rsidP="000B387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2A3252" w:rsidRPr="002A3252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5347BD" w:rsidRPr="005347BD">
        <w:rPr>
          <w:rFonts w:ascii="Verdana" w:hAnsi="Verdana"/>
          <w:sz w:val="20"/>
          <w:szCs w:val="20"/>
          <w:highlight w:val="yellow"/>
        </w:rPr>
        <w:t>23pts.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AA1AE0" w:rsidRDefault="00E013AA" w:rsidP="004328DF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Objectives</w:t>
      </w:r>
    </w:p>
    <w:p w14:paraId="78E94A60" w14:textId="4AC07059" w:rsidR="00241DCB" w:rsidRPr="00AA1AE0" w:rsidRDefault="00241DCB" w:rsidP="00241DC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 w:rsidR="00F54931">
        <w:rPr>
          <w:rFonts w:ascii="Verdana" w:hAnsi="Verdana"/>
          <w:sz w:val="20"/>
          <w:szCs w:val="20"/>
        </w:rPr>
        <w:t>determine</w:t>
      </w:r>
      <w:r w:rsidR="00816BC7">
        <w:rPr>
          <w:rFonts w:ascii="Verdana" w:hAnsi="Verdana"/>
          <w:sz w:val="20"/>
          <w:szCs w:val="20"/>
        </w:rPr>
        <w:t xml:space="preserve"> the </w:t>
      </w:r>
      <w:r w:rsidR="00411B70">
        <w:rPr>
          <w:rFonts w:ascii="Verdana" w:hAnsi="Verdana"/>
          <w:sz w:val="20"/>
          <w:szCs w:val="20"/>
        </w:rPr>
        <w:t>magnetic rotation given the direction of current</w:t>
      </w:r>
      <w:r w:rsidRPr="00AA1AE0">
        <w:rPr>
          <w:rFonts w:ascii="Verdana" w:hAnsi="Verdana"/>
          <w:sz w:val="20"/>
          <w:szCs w:val="20"/>
        </w:rPr>
        <w:t>.</w:t>
      </w:r>
    </w:p>
    <w:p w14:paraId="4FD14F65" w14:textId="4117358F" w:rsidR="00106D14" w:rsidRPr="00AA1AE0" w:rsidRDefault="00106D14" w:rsidP="00106D1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 w:rsidR="00F54931">
        <w:rPr>
          <w:rFonts w:ascii="Verdana" w:hAnsi="Verdana"/>
          <w:sz w:val="20"/>
          <w:szCs w:val="20"/>
        </w:rPr>
        <w:t>analyze that value of a Wheatstone bridge in appropriate field applications</w:t>
      </w:r>
      <w:r w:rsidR="00911D6A" w:rsidRPr="00AA1AE0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AA1AE0" w:rsidRDefault="009219E3" w:rsidP="007C2507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Assessment</w:t>
      </w:r>
    </w:p>
    <w:p w14:paraId="77B6D485" w14:textId="4B51D471" w:rsidR="009219E3" w:rsidRPr="00AA1AE0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AA1AE0">
        <w:rPr>
          <w:rFonts w:ascii="Verdana" w:hAnsi="Verdana"/>
          <w:sz w:val="20"/>
          <w:szCs w:val="20"/>
        </w:rPr>
        <w:fldChar w:fldCharType="begin"/>
      </w:r>
      <w:r w:rsidR="00B52137" w:rsidRPr="00AA1AE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AA1AE0">
        <w:rPr>
          <w:rFonts w:ascii="Verdana" w:hAnsi="Verdana"/>
          <w:sz w:val="20"/>
          <w:szCs w:val="20"/>
        </w:rPr>
        <w:fldChar w:fldCharType="separate"/>
      </w:r>
      <w:r w:rsidR="00411B70">
        <w:rPr>
          <w:rFonts w:ascii="Verdana" w:hAnsi="Verdana"/>
          <w:sz w:val="20"/>
          <w:szCs w:val="20"/>
        </w:rPr>
        <w:t>Worksheet</w:t>
      </w:r>
      <w:r w:rsidR="00B52137" w:rsidRPr="00AA1AE0">
        <w:rPr>
          <w:rFonts w:ascii="Verdana" w:hAnsi="Verdana"/>
          <w:sz w:val="20"/>
          <w:szCs w:val="20"/>
        </w:rPr>
        <w:fldChar w:fldCharType="end"/>
      </w:r>
      <w:r w:rsidRPr="00AA1AE0">
        <w:rPr>
          <w:rFonts w:ascii="Verdana" w:hAnsi="Verdana"/>
          <w:sz w:val="20"/>
          <w:szCs w:val="20"/>
        </w:rPr>
        <w:t xml:space="preserve">. Grading shall be based on </w:t>
      </w:r>
      <w:r w:rsidR="00A42A96" w:rsidRPr="00AA1AE0">
        <w:rPr>
          <w:rFonts w:ascii="Verdana" w:hAnsi="Verdana"/>
          <w:sz w:val="20"/>
          <w:szCs w:val="20"/>
        </w:rPr>
        <w:t>an answer key</w:t>
      </w:r>
      <w:r w:rsidRPr="00AA1AE0">
        <w:rPr>
          <w:rFonts w:ascii="Verdana" w:hAnsi="Verdana"/>
          <w:sz w:val="20"/>
          <w:szCs w:val="20"/>
        </w:rPr>
        <w:t>.</w:t>
      </w:r>
    </w:p>
    <w:p w14:paraId="50C2608C" w14:textId="40500AEB" w:rsidR="00DA1176" w:rsidRPr="00AA1AE0" w:rsidRDefault="00DA1176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Theory</w:t>
      </w:r>
    </w:p>
    <w:p w14:paraId="11A33F3A" w14:textId="2014946E" w:rsidR="00CE1258" w:rsidRDefault="00411B70" w:rsidP="006202A1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right-hand grip rule (1) states that if you point your thumb in the direction of </w:t>
      </w:r>
      <w:r w:rsidRPr="00411B70">
        <w:rPr>
          <w:rFonts w:ascii="Verdana" w:hAnsi="Verdana"/>
          <w:i/>
          <w:sz w:val="20"/>
          <w:szCs w:val="20"/>
        </w:rPr>
        <w:t>conventional current</w:t>
      </w:r>
      <w:r>
        <w:rPr>
          <w:rFonts w:ascii="Verdana" w:hAnsi="Verdana"/>
          <w:sz w:val="20"/>
          <w:szCs w:val="20"/>
        </w:rPr>
        <w:t>, the remaining fingers of the right hand will wrap around the conductor in the direction of the magnetic rotating field</w:t>
      </w:r>
      <w:r w:rsidR="00F54931">
        <w:rPr>
          <w:rFonts w:ascii="Verdana" w:hAnsi="Verdana"/>
          <w:sz w:val="20"/>
          <w:szCs w:val="20"/>
        </w:rPr>
        <w:t>.</w:t>
      </w:r>
    </w:p>
    <w:p w14:paraId="428CA316" w14:textId="2F79A0CF" w:rsidR="00F54931" w:rsidRPr="00AA1AE0" w:rsidRDefault="00411B70" w:rsidP="00F54931">
      <w:pPr>
        <w:tabs>
          <w:tab w:val="left" w:pos="2026"/>
        </w:tabs>
        <w:spacing w:before="120" w:after="120"/>
        <w:ind w:left="36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681AF119" wp14:editId="55187148">
            <wp:extent cx="1292355" cy="124663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ight_hand_rule_simp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2355" cy="124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486C" w14:textId="09A947A6" w:rsidR="00615879" w:rsidRPr="00AA1AE0" w:rsidRDefault="00411B70" w:rsidP="00F90D38">
      <w:pPr>
        <w:tabs>
          <w:tab w:val="left" w:pos="2026"/>
        </w:tabs>
        <w:spacing w:before="120" w:after="24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right-hand grip rule (2) states that if you point your fingers in the direction of </w:t>
      </w:r>
      <w:r w:rsidRPr="00411B70">
        <w:rPr>
          <w:rFonts w:ascii="Verdana" w:hAnsi="Verdana"/>
          <w:i/>
          <w:sz w:val="20"/>
          <w:szCs w:val="20"/>
        </w:rPr>
        <w:t>conventional current</w:t>
      </w:r>
      <w:r>
        <w:rPr>
          <w:rFonts w:ascii="Verdana" w:hAnsi="Verdana"/>
          <w:sz w:val="20"/>
          <w:szCs w:val="20"/>
        </w:rPr>
        <w:t xml:space="preserve"> of a coil, the thumb of the right hand will point in the direction of the </w:t>
      </w:r>
      <w:r w:rsidRPr="00411B70">
        <w:rPr>
          <w:rFonts w:ascii="Verdana" w:hAnsi="Verdana"/>
          <w:i/>
          <w:sz w:val="20"/>
          <w:szCs w:val="20"/>
        </w:rPr>
        <w:t>lines of force</w:t>
      </w:r>
      <w:r w:rsidR="001E41D9">
        <w:rPr>
          <w:rFonts w:ascii="Verdana" w:hAnsi="Verdana"/>
          <w:sz w:val="20"/>
          <w:szCs w:val="20"/>
        </w:rPr>
        <w:t xml:space="preserve">. </w:t>
      </w:r>
      <w:r w:rsidR="00F1376A">
        <w:rPr>
          <w:rFonts w:ascii="Verdana" w:hAnsi="Verdana"/>
          <w:sz w:val="20"/>
          <w:szCs w:val="20"/>
        </w:rPr>
        <w:t>If the core is straight then the thumb will point towards the north pole. (lines of force exit the north pole)</w:t>
      </w:r>
    </w:p>
    <w:p w14:paraId="169BF4DA" w14:textId="31E6D3A8" w:rsidR="00BA20BF" w:rsidRPr="00DD0380" w:rsidRDefault="00F6720C" w:rsidP="00C94E38">
      <w:pPr>
        <w:spacing w:after="60"/>
        <w:ind w:left="720"/>
        <w:jc w:val="center"/>
        <w:rPr>
          <w:rFonts w:ascii="Verdana" w:eastAsiaTheme="minorEastAsia" w:hAnsi="Verdana"/>
        </w:rPr>
      </w:pPr>
      <w:r w:rsidRPr="00F6720C">
        <w:rPr>
          <w:noProof/>
        </w:rPr>
        <w:drawing>
          <wp:inline distT="0" distB="0" distL="0" distR="0" wp14:anchorId="5D0B5EBE" wp14:editId="4AC3F3C0">
            <wp:extent cx="2395728" cy="139903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728" cy="139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98F85" w14:textId="053406AA" w:rsidR="00F1376A" w:rsidRPr="00AA1AE0" w:rsidRDefault="00F1376A" w:rsidP="00F1376A">
      <w:pPr>
        <w:tabs>
          <w:tab w:val="left" w:pos="2026"/>
        </w:tabs>
        <w:spacing w:before="120" w:after="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Instructions</w:t>
      </w:r>
    </w:p>
    <w:p w14:paraId="599EEACB" w14:textId="4A58E057" w:rsidR="0097385F" w:rsidRDefault="00F1376A" w:rsidP="00F1376A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Answer the following questions based on the graphics provided.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7"/>
        <w:gridCol w:w="2427"/>
        <w:gridCol w:w="2428"/>
        <w:gridCol w:w="2428"/>
      </w:tblGrid>
      <w:tr w:rsidR="00F1376A" w14:paraId="6DFC2F8C" w14:textId="77777777" w:rsidTr="000846EA">
        <w:trPr>
          <w:trHeight w:val="1286"/>
          <w:jc w:val="center"/>
        </w:trPr>
        <w:tc>
          <w:tcPr>
            <w:tcW w:w="2427" w:type="dxa"/>
            <w:vAlign w:val="center"/>
          </w:tcPr>
          <w:p w14:paraId="7B3BDF77" w14:textId="41EAAD4F" w:rsidR="00F1376A" w:rsidRPr="000846EA" w:rsidRDefault="00F1376A" w:rsidP="000846EA">
            <w:pPr>
              <w:pStyle w:val="ListParagraph"/>
              <w:numPr>
                <w:ilvl w:val="0"/>
                <w:numId w:val="29"/>
              </w:numPr>
              <w:tabs>
                <w:tab w:val="left" w:pos="245"/>
              </w:tabs>
              <w:spacing w:before="120" w:after="120"/>
              <w:ind w:left="0" w:hanging="29"/>
              <w:jc w:val="center"/>
              <w:rPr>
                <w:rFonts w:ascii="Verdana" w:hAnsi="Verdana"/>
                <w:sz w:val="20"/>
                <w:szCs w:val="20"/>
              </w:rPr>
            </w:pPr>
            <w:r w:rsidRPr="00F1376A">
              <w:rPr>
                <w:noProof/>
              </w:rPr>
              <w:drawing>
                <wp:inline distT="0" distB="0" distL="0" distR="0" wp14:anchorId="09063C3B" wp14:editId="77AD0CA0">
                  <wp:extent cx="795528" cy="576072"/>
                  <wp:effectExtent l="0" t="0" r="508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5528" cy="576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7" w:type="dxa"/>
            <w:vAlign w:val="center"/>
          </w:tcPr>
          <w:p w14:paraId="42F8E3C0" w14:textId="78AA33E9" w:rsidR="00F1376A" w:rsidRPr="000846EA" w:rsidRDefault="00F1376A" w:rsidP="000846EA">
            <w:pPr>
              <w:pStyle w:val="ListParagraph"/>
              <w:numPr>
                <w:ilvl w:val="0"/>
                <w:numId w:val="29"/>
              </w:numPr>
              <w:tabs>
                <w:tab w:val="left" w:pos="245"/>
              </w:tabs>
              <w:spacing w:before="120" w:after="120"/>
              <w:ind w:left="0" w:hanging="29"/>
              <w:jc w:val="center"/>
              <w:rPr>
                <w:noProof/>
              </w:rPr>
            </w:pPr>
            <w:r w:rsidRPr="00F1376A">
              <w:rPr>
                <w:noProof/>
              </w:rPr>
              <w:drawing>
                <wp:inline distT="0" distB="0" distL="0" distR="0" wp14:anchorId="7E08244F" wp14:editId="4938ECE4">
                  <wp:extent cx="795528" cy="576072"/>
                  <wp:effectExtent l="0" t="0" r="508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5528" cy="576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8" w:type="dxa"/>
            <w:vAlign w:val="center"/>
          </w:tcPr>
          <w:p w14:paraId="61460401" w14:textId="13EBB4CE" w:rsidR="00F1376A" w:rsidRPr="000846EA" w:rsidRDefault="00F1376A" w:rsidP="000846EA">
            <w:pPr>
              <w:pStyle w:val="ListParagraph"/>
              <w:numPr>
                <w:ilvl w:val="0"/>
                <w:numId w:val="29"/>
              </w:numPr>
              <w:tabs>
                <w:tab w:val="left" w:pos="245"/>
              </w:tabs>
              <w:spacing w:before="120" w:after="120"/>
              <w:ind w:left="0" w:hanging="29"/>
              <w:jc w:val="center"/>
              <w:rPr>
                <w:noProof/>
              </w:rPr>
            </w:pPr>
            <w:r w:rsidRPr="00F1376A">
              <w:rPr>
                <w:noProof/>
              </w:rPr>
              <w:drawing>
                <wp:inline distT="0" distB="0" distL="0" distR="0" wp14:anchorId="6A775D6C" wp14:editId="5FC0FCD7">
                  <wp:extent cx="795528" cy="576072"/>
                  <wp:effectExtent l="0" t="0" r="508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5528" cy="576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8" w:type="dxa"/>
            <w:vAlign w:val="center"/>
          </w:tcPr>
          <w:p w14:paraId="56149099" w14:textId="1AA50A2C" w:rsidR="00F1376A" w:rsidRPr="000846EA" w:rsidRDefault="00F1376A" w:rsidP="000846EA">
            <w:pPr>
              <w:pStyle w:val="ListParagraph"/>
              <w:numPr>
                <w:ilvl w:val="0"/>
                <w:numId w:val="29"/>
              </w:numPr>
              <w:tabs>
                <w:tab w:val="left" w:pos="245"/>
              </w:tabs>
              <w:spacing w:before="120" w:after="120"/>
              <w:ind w:left="0" w:hanging="29"/>
              <w:jc w:val="center"/>
              <w:rPr>
                <w:noProof/>
              </w:rPr>
            </w:pPr>
            <w:r w:rsidRPr="00F1376A">
              <w:rPr>
                <w:noProof/>
              </w:rPr>
              <w:drawing>
                <wp:inline distT="0" distB="0" distL="0" distR="0" wp14:anchorId="18F69A04" wp14:editId="603B7749">
                  <wp:extent cx="795528" cy="576072"/>
                  <wp:effectExtent l="0" t="0" r="508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5528" cy="576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46EA" w14:paraId="1D1C0CE9" w14:textId="77777777" w:rsidTr="00E47341">
        <w:trPr>
          <w:trHeight w:val="621"/>
          <w:jc w:val="center"/>
        </w:trPr>
        <w:tc>
          <w:tcPr>
            <w:tcW w:w="2427" w:type="dxa"/>
            <w:vAlign w:val="center"/>
          </w:tcPr>
          <w:p w14:paraId="0A5904D6" w14:textId="77777777" w:rsidR="000846EA" w:rsidRDefault="000846EA" w:rsidP="00E47341">
            <w:pPr>
              <w:pStyle w:val="ListParagraph"/>
              <w:numPr>
                <w:ilvl w:val="0"/>
                <w:numId w:val="31"/>
              </w:numPr>
              <w:tabs>
                <w:tab w:val="left" w:pos="245"/>
              </w:tabs>
              <w:spacing w:before="120" w:after="120"/>
              <w:rPr>
                <w:noProof/>
              </w:rPr>
            </w:pPr>
            <w:r>
              <w:rPr>
                <w:noProof/>
              </w:rPr>
              <w:t>Correct</w:t>
            </w:r>
          </w:p>
          <w:p w14:paraId="316377FE" w14:textId="43E4B20C" w:rsidR="000846EA" w:rsidRPr="00F1376A" w:rsidRDefault="000846EA" w:rsidP="00E47341">
            <w:pPr>
              <w:pStyle w:val="ListParagraph"/>
              <w:numPr>
                <w:ilvl w:val="0"/>
                <w:numId w:val="31"/>
              </w:numPr>
              <w:tabs>
                <w:tab w:val="left" w:pos="245"/>
              </w:tabs>
              <w:spacing w:before="120" w:after="120"/>
              <w:rPr>
                <w:noProof/>
              </w:rPr>
            </w:pPr>
            <w:r w:rsidRPr="002A3252">
              <w:rPr>
                <w:noProof/>
                <w:highlight w:val="yellow"/>
              </w:rPr>
              <w:t>Incorrect</w:t>
            </w:r>
          </w:p>
        </w:tc>
        <w:tc>
          <w:tcPr>
            <w:tcW w:w="2427" w:type="dxa"/>
            <w:vAlign w:val="center"/>
          </w:tcPr>
          <w:p w14:paraId="29500212" w14:textId="77777777" w:rsidR="00E47341" w:rsidRPr="002A3252" w:rsidRDefault="00E47341" w:rsidP="00E47341">
            <w:pPr>
              <w:pStyle w:val="ListParagraph"/>
              <w:numPr>
                <w:ilvl w:val="0"/>
                <w:numId w:val="31"/>
              </w:numPr>
              <w:tabs>
                <w:tab w:val="left" w:pos="245"/>
              </w:tabs>
              <w:spacing w:before="120" w:after="120"/>
              <w:rPr>
                <w:noProof/>
                <w:highlight w:val="yellow"/>
              </w:rPr>
            </w:pPr>
            <w:r w:rsidRPr="002A3252">
              <w:rPr>
                <w:noProof/>
                <w:highlight w:val="yellow"/>
              </w:rPr>
              <w:t>Correct</w:t>
            </w:r>
          </w:p>
          <w:p w14:paraId="4FFF1347" w14:textId="7D6C4660" w:rsidR="000846EA" w:rsidRPr="00F1376A" w:rsidRDefault="00E47341" w:rsidP="00E47341">
            <w:pPr>
              <w:pStyle w:val="ListParagraph"/>
              <w:numPr>
                <w:ilvl w:val="0"/>
                <w:numId w:val="31"/>
              </w:numPr>
              <w:tabs>
                <w:tab w:val="left" w:pos="245"/>
              </w:tabs>
              <w:spacing w:before="120" w:after="120"/>
              <w:rPr>
                <w:noProof/>
              </w:rPr>
            </w:pPr>
            <w:r>
              <w:rPr>
                <w:noProof/>
              </w:rPr>
              <w:t>Incorrect</w:t>
            </w:r>
          </w:p>
        </w:tc>
        <w:tc>
          <w:tcPr>
            <w:tcW w:w="2428" w:type="dxa"/>
            <w:vAlign w:val="center"/>
          </w:tcPr>
          <w:p w14:paraId="7BCEF948" w14:textId="77777777" w:rsidR="00E47341" w:rsidRPr="002A3252" w:rsidRDefault="00E47341" w:rsidP="00E47341">
            <w:pPr>
              <w:pStyle w:val="ListParagraph"/>
              <w:numPr>
                <w:ilvl w:val="0"/>
                <w:numId w:val="31"/>
              </w:numPr>
              <w:tabs>
                <w:tab w:val="left" w:pos="245"/>
              </w:tabs>
              <w:spacing w:before="120" w:after="120"/>
              <w:rPr>
                <w:noProof/>
                <w:highlight w:val="yellow"/>
              </w:rPr>
            </w:pPr>
            <w:r w:rsidRPr="002A3252">
              <w:rPr>
                <w:noProof/>
                <w:highlight w:val="yellow"/>
              </w:rPr>
              <w:t>Correct</w:t>
            </w:r>
          </w:p>
          <w:p w14:paraId="079379FE" w14:textId="4E3E4654" w:rsidR="000846EA" w:rsidRPr="00F1376A" w:rsidRDefault="00E47341" w:rsidP="00E47341">
            <w:pPr>
              <w:pStyle w:val="ListParagraph"/>
              <w:numPr>
                <w:ilvl w:val="0"/>
                <w:numId w:val="31"/>
              </w:numPr>
              <w:tabs>
                <w:tab w:val="left" w:pos="245"/>
              </w:tabs>
              <w:spacing w:before="120" w:after="120"/>
              <w:rPr>
                <w:noProof/>
              </w:rPr>
            </w:pPr>
            <w:r>
              <w:rPr>
                <w:noProof/>
              </w:rPr>
              <w:t>Incorrect</w:t>
            </w:r>
          </w:p>
        </w:tc>
        <w:tc>
          <w:tcPr>
            <w:tcW w:w="2428" w:type="dxa"/>
            <w:vAlign w:val="center"/>
          </w:tcPr>
          <w:p w14:paraId="3D327B7A" w14:textId="77777777" w:rsidR="00E47341" w:rsidRDefault="00E47341" w:rsidP="00E47341">
            <w:pPr>
              <w:pStyle w:val="ListParagraph"/>
              <w:numPr>
                <w:ilvl w:val="0"/>
                <w:numId w:val="31"/>
              </w:numPr>
              <w:tabs>
                <w:tab w:val="left" w:pos="245"/>
              </w:tabs>
              <w:spacing w:before="120" w:after="120"/>
              <w:rPr>
                <w:noProof/>
              </w:rPr>
            </w:pPr>
            <w:r>
              <w:rPr>
                <w:noProof/>
              </w:rPr>
              <w:t>Correct</w:t>
            </w:r>
          </w:p>
          <w:p w14:paraId="3FBBA7AA" w14:textId="54B7C698" w:rsidR="000846EA" w:rsidRPr="00F1376A" w:rsidRDefault="00E47341" w:rsidP="00E47341">
            <w:pPr>
              <w:pStyle w:val="ListParagraph"/>
              <w:numPr>
                <w:ilvl w:val="0"/>
                <w:numId w:val="31"/>
              </w:numPr>
              <w:tabs>
                <w:tab w:val="left" w:pos="245"/>
              </w:tabs>
              <w:spacing w:before="120" w:after="120"/>
              <w:rPr>
                <w:noProof/>
              </w:rPr>
            </w:pPr>
            <w:r w:rsidRPr="002A3252">
              <w:rPr>
                <w:noProof/>
                <w:highlight w:val="yellow"/>
              </w:rPr>
              <w:t>Incorrect</w:t>
            </w:r>
          </w:p>
        </w:tc>
      </w:tr>
    </w:tbl>
    <w:p w14:paraId="7DA0B066" w14:textId="77777777" w:rsidR="0096316E" w:rsidRPr="00AA1AE0" w:rsidRDefault="0096316E" w:rsidP="0096316E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sz w:val="20"/>
          <w:szCs w:val="20"/>
        </w:rPr>
      </w:pPr>
    </w:p>
    <w:p w14:paraId="189C313F" w14:textId="77777777" w:rsidR="0096316E" w:rsidRPr="00AA1AE0" w:rsidRDefault="0096316E" w:rsidP="0096316E">
      <w:pPr>
        <w:tabs>
          <w:tab w:val="right" w:pos="10080"/>
        </w:tabs>
        <w:spacing w:after="0"/>
        <w:ind w:left="270"/>
        <w:rPr>
          <w:rFonts w:ascii="Verdana" w:hAnsi="Verdana"/>
          <w:sz w:val="20"/>
          <w:szCs w:val="20"/>
        </w:rPr>
        <w:sectPr w:rsidR="0096316E" w:rsidRPr="00AA1AE0" w:rsidSect="00074728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3F4F24CE" w14:textId="1ED170DA" w:rsidR="006C5DB4" w:rsidRPr="006C5DB4" w:rsidRDefault="006C5DB4" w:rsidP="006C5DB4">
      <w:pPr>
        <w:tabs>
          <w:tab w:val="left" w:pos="2026"/>
        </w:tabs>
        <w:spacing w:before="120" w:after="0"/>
        <w:rPr>
          <w:rFonts w:ascii="Verdana" w:hAnsi="Verdana"/>
          <w:b/>
        </w:rPr>
      </w:pPr>
      <w:r w:rsidRPr="006C5DB4">
        <w:rPr>
          <w:rFonts w:ascii="Verdana" w:hAnsi="Verdana"/>
          <w:b/>
        </w:rPr>
        <w:lastRenderedPageBreak/>
        <w:t>Instructions</w:t>
      </w:r>
    </w:p>
    <w:p w14:paraId="5A43CE2C" w14:textId="3CADFFC7" w:rsidR="006C5DB4" w:rsidRDefault="002A3252" w:rsidP="006C5DB4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FE4EE3" wp14:editId="2A119BFE">
                <wp:simplePos x="0" y="0"/>
                <wp:positionH relativeFrom="column">
                  <wp:posOffset>191135</wp:posOffset>
                </wp:positionH>
                <wp:positionV relativeFrom="paragraph">
                  <wp:posOffset>560705</wp:posOffset>
                </wp:positionV>
                <wp:extent cx="321310" cy="304800"/>
                <wp:effectExtent l="0" t="0" r="193040" b="38100"/>
                <wp:wrapNone/>
                <wp:docPr id="1" name="Speech Bubble: Rectangle with Corners Round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10" cy="304800"/>
                        </a:xfrm>
                        <a:prstGeom prst="wedgeRoundRectCallout">
                          <a:avLst>
                            <a:gd name="adj1" fmla="val 93001"/>
                            <a:gd name="adj2" fmla="val 3928"/>
                            <a:gd name="adj3" fmla="val 16667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24628A" w14:textId="01E620AD" w:rsidR="002A3252" w:rsidRPr="002A3252" w:rsidRDefault="002C0A0A" w:rsidP="002A32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E4EE3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1" o:spid="_x0000_s1026" type="#_x0000_t62" style="position:absolute;left:0;text-align:left;margin-left:15.05pt;margin-top:44.15pt;width:25.3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" adj="30888,11648" fillcolor="#fff2cc [663]" strokecolor="#1f4d78 [1604]" strokeweight="1pt">
                <v:textbox>
                  <w:txbxContent>
                    <w:p w14:paraId="6524628A" w14:textId="01E620AD" w:rsidR="002A3252" w:rsidRPr="002A3252" w:rsidRDefault="002C0A0A" w:rsidP="002A325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166598" w:rsidRPr="00166598">
        <w:rPr>
          <w:rFonts w:ascii="Verdana" w:hAnsi="Verdana"/>
          <w:sz w:val="20"/>
          <w:szCs w:val="20"/>
        </w:rPr>
        <w:t>Label the following figures with the correct north and south poles</w:t>
      </w:r>
      <w:r w:rsidR="006C5DB4" w:rsidRPr="006C5DB4">
        <w:rPr>
          <w:rFonts w:ascii="Verdana" w:hAnsi="Verdana"/>
          <w:sz w:val="20"/>
          <w:szCs w:val="20"/>
        </w:rPr>
        <w:t>.</w:t>
      </w:r>
      <w:r w:rsidRPr="002A3252">
        <w:rPr>
          <w:noProof/>
        </w:rPr>
        <w:t xml:space="preserve">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3240"/>
        <w:gridCol w:w="3240"/>
      </w:tblGrid>
      <w:tr w:rsidR="00FD389A" w14:paraId="46105CB4" w14:textId="77777777" w:rsidTr="00FD389A">
        <w:tc>
          <w:tcPr>
            <w:tcW w:w="3356" w:type="dxa"/>
            <w:vAlign w:val="center"/>
          </w:tcPr>
          <w:p w14:paraId="0E385E2A" w14:textId="7A3A4FBA" w:rsidR="00FD389A" w:rsidRDefault="002C0A0A" w:rsidP="00FD389A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9D6276A" wp14:editId="16992631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105410</wp:posOffset>
                      </wp:positionV>
                      <wp:extent cx="321310" cy="304800"/>
                      <wp:effectExtent l="152400" t="0" r="21590" b="38100"/>
                      <wp:wrapNone/>
                      <wp:docPr id="2" name="Speech Bubble: Rectangle with Corners Rounded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432394" y="1369348"/>
                                <a:ext cx="321310" cy="304800"/>
                              </a:xfrm>
                              <a:prstGeom prst="wedgeRoundRectCallout">
                                <a:avLst>
                                  <a:gd name="adj1" fmla="val -86769"/>
                                  <a:gd name="adj2" fmla="val 50086"/>
                                  <a:gd name="adj3" fmla="val 16667"/>
                                </a:avLst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14CA04" w14:textId="6CCDFBF4" w:rsidR="002A3252" w:rsidRPr="002A3252" w:rsidRDefault="002C0A0A" w:rsidP="002A325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N</w:t>
                                  </w:r>
                                  <w:r w:rsidR="002A3252" w:rsidRPr="002A3252">
                                    <w:rPr>
                                      <w:noProof/>
                                      <w:color w:val="000000" w:themeColor="text1"/>
                                    </w:rPr>
                                    <w:drawing>
                                      <wp:inline distT="0" distB="0" distL="0" distR="0" wp14:anchorId="4996DEA8" wp14:editId="3BE8BFC1">
                                        <wp:extent cx="96520" cy="64665"/>
                                        <wp:effectExtent l="0" t="0" r="0" b="0"/>
                                        <wp:docPr id="17" name="Picture 1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6520" cy="646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D6276A" id="Speech Bubble: Rectangle with Corners Rounded 2" o:spid="_x0000_s1027" type="#_x0000_t62" style="position:absolute;left:0;text-align:left;margin-left:132pt;margin-top:8.3pt;width:25.3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" adj="-7942,21619" fillcolor="#fff2cc [663]" strokecolor="#1f4d78 [1604]" strokeweight="1pt">
                      <v:textbox>
                        <w:txbxContent>
                          <w:p w14:paraId="4514CA04" w14:textId="6CCDFBF4" w:rsidR="002A3252" w:rsidRPr="002A3252" w:rsidRDefault="002C0A0A" w:rsidP="002A32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  <w:r w:rsidR="002A3252" w:rsidRPr="002A3252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4996DEA8" wp14:editId="3BE8BFC1">
                                  <wp:extent cx="96520" cy="64665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520" cy="646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325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11C1AC5" wp14:editId="0C677DF8">
                      <wp:simplePos x="0" y="0"/>
                      <wp:positionH relativeFrom="column">
                        <wp:posOffset>1956435</wp:posOffset>
                      </wp:positionH>
                      <wp:positionV relativeFrom="paragraph">
                        <wp:posOffset>525780</wp:posOffset>
                      </wp:positionV>
                      <wp:extent cx="321310" cy="304800"/>
                      <wp:effectExtent l="0" t="114300" r="173990" b="19050"/>
                      <wp:wrapNone/>
                      <wp:docPr id="21" name="Speech Bubble: Rectangle with Corners Rounded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712720" y="1789611"/>
                                <a:ext cx="321310" cy="304800"/>
                              </a:xfrm>
                              <a:prstGeom prst="wedgeRoundRectCallout">
                                <a:avLst>
                                  <a:gd name="adj1" fmla="val 84870"/>
                                  <a:gd name="adj2" fmla="val -76072"/>
                                  <a:gd name="adj3" fmla="val 16667"/>
                                </a:avLst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909AF4" w14:textId="33810F8F" w:rsidR="002A3252" w:rsidRPr="002A3252" w:rsidRDefault="002C0A0A" w:rsidP="002A325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N</w:t>
                                  </w:r>
                                  <w:r w:rsidR="002A3252" w:rsidRPr="002A3252">
                                    <w:rPr>
                                      <w:noProof/>
                                      <w:color w:val="000000" w:themeColor="text1"/>
                                    </w:rPr>
                                    <w:drawing>
                                      <wp:inline distT="0" distB="0" distL="0" distR="0" wp14:anchorId="275A7FC2" wp14:editId="55E3ECD9">
                                        <wp:extent cx="96520" cy="64665"/>
                                        <wp:effectExtent l="0" t="0" r="0" b="0"/>
                                        <wp:docPr id="22" name="Picture 2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6520" cy="646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1C1AC5" id="Speech Bubble: Rectangle with Corners Rounded 21" o:spid="_x0000_s1028" type="#_x0000_t62" style="position:absolute;left:0;text-align:left;margin-left:154.05pt;margin-top:41.4pt;width:25.3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" adj="29132,-5632" fillcolor="#fff2cc [663]" strokecolor="#1f4d78 [1604]" strokeweight="1pt">
                      <v:textbox>
                        <w:txbxContent>
                          <w:p w14:paraId="4E909AF4" w14:textId="33810F8F" w:rsidR="002A3252" w:rsidRPr="002A3252" w:rsidRDefault="002C0A0A" w:rsidP="002A32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  <w:r w:rsidR="002A3252" w:rsidRPr="002A3252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275A7FC2" wp14:editId="55E3ECD9">
                                  <wp:extent cx="96520" cy="64665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520" cy="646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D389A" w:rsidRPr="00166598">
              <w:rPr>
                <w:noProof/>
              </w:rPr>
              <w:drawing>
                <wp:inline distT="0" distB="0" distL="0" distR="0" wp14:anchorId="5C86256D" wp14:editId="194A18C5">
                  <wp:extent cx="1207008" cy="969264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7008" cy="969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7" w:type="dxa"/>
            <w:vAlign w:val="center"/>
          </w:tcPr>
          <w:p w14:paraId="23812496" w14:textId="3DB4BD71" w:rsidR="00FD389A" w:rsidRDefault="002A3252" w:rsidP="00FD389A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3E03365" wp14:editId="2D02DB70">
                      <wp:simplePos x="0" y="0"/>
                      <wp:positionH relativeFrom="column">
                        <wp:posOffset>1690370</wp:posOffset>
                      </wp:positionH>
                      <wp:positionV relativeFrom="paragraph">
                        <wp:posOffset>488315</wp:posOffset>
                      </wp:positionV>
                      <wp:extent cx="321310" cy="304800"/>
                      <wp:effectExtent l="171450" t="95250" r="21590" b="19050"/>
                      <wp:wrapNone/>
                      <wp:docPr id="23" name="Speech Bubble: Rectangle with Corners Rounded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502331" y="1759131"/>
                                <a:ext cx="321310" cy="304800"/>
                              </a:xfrm>
                              <a:prstGeom prst="wedgeRoundRectCallout">
                                <a:avLst>
                                  <a:gd name="adj1" fmla="val -91302"/>
                                  <a:gd name="adj2" fmla="val -68929"/>
                                  <a:gd name="adj3" fmla="val 16667"/>
                                </a:avLst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ADEF93" w14:textId="1AABDB10" w:rsidR="002A3252" w:rsidRPr="002A3252" w:rsidRDefault="002C0A0A" w:rsidP="002A325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E03365" id="Speech Bubble: Rectangle with Corners Rounded 23" o:spid="_x0000_s1029" type="#_x0000_t62" style="position:absolute;left:0;text-align:left;margin-left:133.1pt;margin-top:38.45pt;width:25.3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" adj="-8921,-4089" fillcolor="#fff2cc [663]" strokecolor="#1f4d78 [1604]" strokeweight="1pt">
                      <v:textbox>
                        <w:txbxContent>
                          <w:p w14:paraId="67ADEF93" w14:textId="1AABDB10" w:rsidR="002A3252" w:rsidRPr="002A3252" w:rsidRDefault="002C0A0A" w:rsidP="002A32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D389A" w:rsidRPr="00166598">
              <w:rPr>
                <w:noProof/>
              </w:rPr>
              <w:drawing>
                <wp:inline distT="0" distB="0" distL="0" distR="0" wp14:anchorId="3969AFDA" wp14:editId="268C1424">
                  <wp:extent cx="1197864" cy="960120"/>
                  <wp:effectExtent l="0" t="0" r="254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7864" cy="96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7" w:type="dxa"/>
            <w:vAlign w:val="center"/>
          </w:tcPr>
          <w:p w14:paraId="2C65523B" w14:textId="22FC8306" w:rsidR="00FD389A" w:rsidRDefault="002A3252" w:rsidP="00FD389A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8B399B0" wp14:editId="5AAA44D7">
                      <wp:simplePos x="0" y="0"/>
                      <wp:positionH relativeFrom="column">
                        <wp:posOffset>1621155</wp:posOffset>
                      </wp:positionH>
                      <wp:positionV relativeFrom="paragraph">
                        <wp:posOffset>-142875</wp:posOffset>
                      </wp:positionV>
                      <wp:extent cx="321310" cy="304800"/>
                      <wp:effectExtent l="76200" t="0" r="21590" b="285750"/>
                      <wp:wrapNone/>
                      <wp:docPr id="25" name="Speech Bubble: Rectangle with Corners Rounded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1310" cy="304800"/>
                              </a:xfrm>
                              <a:prstGeom prst="wedgeRoundRectCallout">
                                <a:avLst>
                                  <a:gd name="adj1" fmla="val -60133"/>
                                  <a:gd name="adj2" fmla="val 122500"/>
                                  <a:gd name="adj3" fmla="val 16667"/>
                                </a:avLst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677230" w14:textId="5723204B" w:rsidR="002A3252" w:rsidRPr="002A3252" w:rsidRDefault="002C0A0A" w:rsidP="002A325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N</w:t>
                                  </w:r>
                                  <w:r w:rsidR="002A3252" w:rsidRPr="002A3252">
                                    <w:rPr>
                                      <w:noProof/>
                                      <w:color w:val="000000" w:themeColor="text1"/>
                                    </w:rPr>
                                    <w:drawing>
                                      <wp:inline distT="0" distB="0" distL="0" distR="0" wp14:anchorId="1FC6349A" wp14:editId="11DCAC19">
                                        <wp:extent cx="96520" cy="64665"/>
                                        <wp:effectExtent l="0" t="0" r="0" b="0"/>
                                        <wp:docPr id="26" name="Picture 2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6520" cy="646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B399B0" id="Speech Bubble: Rectangle with Corners Rounded 25" o:spid="_x0000_s1030" type="#_x0000_t62" style="position:absolute;left:0;text-align:left;margin-left:127.65pt;margin-top:-11.25pt;width:25.3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" adj="-2189,37260" fillcolor="#fff2cc [663]" strokecolor="#1f4d78 [1604]" strokeweight="1pt">
                      <v:textbox>
                        <w:txbxContent>
                          <w:p w14:paraId="31677230" w14:textId="5723204B" w:rsidR="002A3252" w:rsidRPr="002A3252" w:rsidRDefault="002C0A0A" w:rsidP="002A32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  <w:r w:rsidR="002A3252" w:rsidRPr="002A3252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1FC6349A" wp14:editId="11DCAC19">
                                  <wp:extent cx="96520" cy="64665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520" cy="646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3B7C9C1" wp14:editId="25B7D6FA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17780</wp:posOffset>
                      </wp:positionV>
                      <wp:extent cx="321310" cy="304800"/>
                      <wp:effectExtent l="0" t="0" r="116840" b="114300"/>
                      <wp:wrapNone/>
                      <wp:docPr id="24" name="Speech Bubble: Rectangle with Corners Rounded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33257" y="1288869"/>
                                <a:ext cx="321310" cy="304800"/>
                              </a:xfrm>
                              <a:prstGeom prst="wedgeRoundRectCallout">
                                <a:avLst>
                                  <a:gd name="adj1" fmla="val 65897"/>
                                  <a:gd name="adj2" fmla="val 71071"/>
                                  <a:gd name="adj3" fmla="val 16667"/>
                                </a:avLst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AAF991" w14:textId="17051BC9" w:rsidR="002A3252" w:rsidRPr="002A3252" w:rsidRDefault="002C0A0A" w:rsidP="002A325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B7C9C1" id="Speech Bubble: Rectangle with Corners Rounded 24" o:spid="_x0000_s1031" type="#_x0000_t62" style="position:absolute;left:0;text-align:left;margin-left:-3pt;margin-top:1.4pt;width:25.3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" adj="25034,26151" fillcolor="#fff2cc [663]" strokecolor="#1f4d78 [1604]" strokeweight="1pt">
                      <v:textbox>
                        <w:txbxContent>
                          <w:p w14:paraId="5CAAF991" w14:textId="17051BC9" w:rsidR="002A3252" w:rsidRPr="002A3252" w:rsidRDefault="002C0A0A" w:rsidP="002A32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D389A" w:rsidRPr="009C09C1">
              <w:rPr>
                <w:noProof/>
              </w:rPr>
              <w:drawing>
                <wp:inline distT="0" distB="0" distL="0" distR="0" wp14:anchorId="432D7A8D" wp14:editId="42C3480B">
                  <wp:extent cx="1197864" cy="960120"/>
                  <wp:effectExtent l="0" t="0" r="254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7864" cy="96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E70559" w14:textId="77777777" w:rsidR="009C09C1" w:rsidRPr="006C5DB4" w:rsidRDefault="009C09C1" w:rsidP="009C09C1">
      <w:pPr>
        <w:tabs>
          <w:tab w:val="left" w:pos="2026"/>
        </w:tabs>
        <w:spacing w:before="120" w:after="0"/>
        <w:rPr>
          <w:rFonts w:ascii="Verdana" w:hAnsi="Verdana"/>
          <w:b/>
        </w:rPr>
      </w:pPr>
      <w:r w:rsidRPr="006C5DB4">
        <w:rPr>
          <w:rFonts w:ascii="Verdana" w:hAnsi="Verdana"/>
          <w:b/>
        </w:rPr>
        <w:t>Instructions</w:t>
      </w:r>
    </w:p>
    <w:p w14:paraId="71C4DAF4" w14:textId="0B7563ED" w:rsidR="009C09C1" w:rsidRDefault="002C0A0A" w:rsidP="0096316E">
      <w:pPr>
        <w:spacing w:before="120" w:after="360"/>
        <w:ind w:left="360"/>
        <w:rPr>
          <w:rFonts w:ascii="Verdana" w:hAnsi="Verdana"/>
          <w:sz w:val="20"/>
          <w:szCs w:val="20"/>
        </w:rPr>
      </w:pPr>
      <w:bookmarkStart w:id="0" w:name="_GoBack"/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F9EFF2" wp14:editId="553E8337">
                <wp:simplePos x="0" y="0"/>
                <wp:positionH relativeFrom="column">
                  <wp:posOffset>5536449</wp:posOffset>
                </wp:positionH>
                <wp:positionV relativeFrom="paragraph">
                  <wp:posOffset>391532</wp:posOffset>
                </wp:positionV>
                <wp:extent cx="286603" cy="282053"/>
                <wp:effectExtent l="0" t="0" r="0" b="3810"/>
                <wp:wrapNone/>
                <wp:docPr id="29" name="Plus Sig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603" cy="282053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1B72B" id="Plus Sign 29" o:spid="_x0000_s1026" style="position:absolute;margin-left:435.95pt;margin-top:30.85pt;width:22.55pt;height:22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6603,282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" path="m37989,107857r72143,l110132,37386r66339,l176471,107857r72143,l248614,174196r-72143,l176471,244667r-66339,l110132,174196r-72143,l37989,107857xe" fillcolor="#5b9bd5 [3204]" strokecolor="#1f4d78 [1604]" strokeweight="1pt">
                <v:stroke joinstyle="miter"/>
                <v:path arrowok="t" o:connecttype="custom" o:connectlocs="37989,107857;110132,107857;110132,37386;176471,37386;176471,107857;248614,107857;248614,174196;176471,174196;176471,244667;110132,244667;110132,174196;37989,174196;37989,107857" o:connectangles="0,0,0,0,0,0,0,0,0,0,0,0,0"/>
              </v:shape>
            </w:pict>
          </mc:Fallback>
        </mc:AlternateContent>
      </w:r>
      <w:bookmarkEnd w:id="0"/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5103E0" wp14:editId="45B877A1">
                <wp:simplePos x="0" y="0"/>
                <wp:positionH relativeFrom="column">
                  <wp:posOffset>4685286</wp:posOffset>
                </wp:positionH>
                <wp:positionV relativeFrom="paragraph">
                  <wp:posOffset>465277</wp:posOffset>
                </wp:positionV>
                <wp:extent cx="268406" cy="241111"/>
                <wp:effectExtent l="0" t="0" r="0" b="0"/>
                <wp:wrapNone/>
                <wp:docPr id="192" name="Minus Sign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406" cy="241111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08053" id="Minus Sign 192" o:spid="_x0000_s1026" style="position:absolute;margin-left:368.9pt;margin-top:36.65pt;width:21.15pt;height:1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8406,241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" path="m35577,92201r197252,l232829,148910r-197252,l35577,92201xe" fillcolor="#5b9bd5 [3204]" strokecolor="#1f4d78 [1604]" strokeweight="1pt">
                <v:stroke joinstyle="miter"/>
                <v:path arrowok="t" o:connecttype="custom" o:connectlocs="35577,92201;232829,92201;232829,148910;35577,148910;35577,92201" o:connectangles="0,0,0,0,0"/>
              </v:shape>
            </w:pict>
          </mc:Fallback>
        </mc:AlternateContent>
      </w: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D82C20" wp14:editId="3F159276">
                <wp:simplePos x="0" y="0"/>
                <wp:positionH relativeFrom="column">
                  <wp:posOffset>3729380</wp:posOffset>
                </wp:positionH>
                <wp:positionV relativeFrom="paragraph">
                  <wp:posOffset>1523231</wp:posOffset>
                </wp:positionV>
                <wp:extent cx="286603" cy="282053"/>
                <wp:effectExtent l="0" t="0" r="0" b="3810"/>
                <wp:wrapNone/>
                <wp:docPr id="28" name="Plus Sig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603" cy="282053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272A8" id="Plus Sign 28" o:spid="_x0000_s1026" style="position:absolute;margin-left:293.65pt;margin-top:119.95pt;width:22.55pt;height:22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6603,282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" path="m37989,107857r72143,l110132,37386r66339,l176471,107857r72143,l248614,174196r-72143,l176471,244667r-66339,l110132,174196r-72143,l37989,107857xe" fillcolor="#5b9bd5 [3204]" strokecolor="#1f4d78 [1604]" strokeweight="1pt">
                <v:stroke joinstyle="miter"/>
                <v:path arrowok="t" o:connecttype="custom" o:connectlocs="37989,107857;110132,107857;110132,37386;176471,37386;176471,107857;248614,107857;248614,174196;176471,174196;176471,244667;110132,244667;110132,174196;37989,174196;37989,107857" o:connectangles="0,0,0,0,0,0,0,0,0,0,0,0,0"/>
              </v:shape>
            </w:pict>
          </mc:Fallback>
        </mc:AlternateContent>
      </w:r>
      <w:r w:rsidR="002A3252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72119E" wp14:editId="07804AF9">
                <wp:simplePos x="0" y="0"/>
                <wp:positionH relativeFrom="column">
                  <wp:posOffset>1458036</wp:posOffset>
                </wp:positionH>
                <wp:positionV relativeFrom="paragraph">
                  <wp:posOffset>498759</wp:posOffset>
                </wp:positionV>
                <wp:extent cx="268406" cy="241111"/>
                <wp:effectExtent l="0" t="0" r="0" b="0"/>
                <wp:wrapNone/>
                <wp:docPr id="30" name="Minus Sig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406" cy="241111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0649F" id="Minus Sign 30" o:spid="_x0000_s1026" style="position:absolute;margin-left:114.8pt;margin-top:39.25pt;width:21.15pt;height:1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8406,241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" path="m35577,92201r197252,l232829,148910r-197252,l35577,92201xe" fillcolor="#5b9bd5 [3204]" strokecolor="#1f4d78 [1604]" strokeweight="1pt">
                <v:stroke joinstyle="miter"/>
                <v:path arrowok="t" o:connecttype="custom" o:connectlocs="35577,92201;232829,92201;232829,148910;35577,148910;35577,92201" o:connectangles="0,0,0,0,0"/>
              </v:shape>
            </w:pict>
          </mc:Fallback>
        </mc:AlternateContent>
      </w:r>
      <w:r w:rsidR="002A3252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AA28C9" wp14:editId="1865FC28">
                <wp:simplePos x="0" y="0"/>
                <wp:positionH relativeFrom="column">
                  <wp:posOffset>556895</wp:posOffset>
                </wp:positionH>
                <wp:positionV relativeFrom="paragraph">
                  <wp:posOffset>425583</wp:posOffset>
                </wp:positionV>
                <wp:extent cx="286603" cy="282053"/>
                <wp:effectExtent l="0" t="0" r="0" b="3810"/>
                <wp:wrapNone/>
                <wp:docPr id="27" name="Plus Sig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603" cy="282053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7BD1D5" id="Plus Sign 27" o:spid="_x0000_s1026" style="position:absolute;margin-left:43.85pt;margin-top:33.5pt;width:22.55pt;height:22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6603,282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" path="m37989,107857r72143,l110132,37386r66339,l176471,107857r72143,l248614,174196r-72143,l176471,244667r-66339,l110132,174196r-72143,l37989,107857xe" fillcolor="#5b9bd5 [3204]" strokecolor="#1f4d78 [1604]" strokeweight="1pt">
                <v:stroke joinstyle="miter"/>
                <v:path arrowok="t" o:connecttype="custom" o:connectlocs="37989,107857;110132,107857;110132,37386;176471,37386;176471,107857;248614,107857;248614,174196;176471,174196;176471,244667;110132,244667;110132,174196;37989,174196;37989,107857" o:connectangles="0,0,0,0,0,0,0,0,0,0,0,0,0"/>
              </v:shape>
            </w:pict>
          </mc:Fallback>
        </mc:AlternateContent>
      </w:r>
      <w:r w:rsidR="009C09C1" w:rsidRPr="00166598">
        <w:rPr>
          <w:rFonts w:ascii="Verdana" w:hAnsi="Verdana"/>
          <w:sz w:val="20"/>
          <w:szCs w:val="20"/>
        </w:rPr>
        <w:t xml:space="preserve">Label the following figures with the correct </w:t>
      </w:r>
      <w:r w:rsidR="00F71C21">
        <w:rPr>
          <w:rFonts w:ascii="Verdana" w:hAnsi="Verdana"/>
          <w:sz w:val="20"/>
          <w:szCs w:val="20"/>
        </w:rPr>
        <w:t>positive and negative connections base on the poles given</w:t>
      </w:r>
      <w:r w:rsidR="009C09C1" w:rsidRPr="006C5DB4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1"/>
        <w:gridCol w:w="3232"/>
        <w:gridCol w:w="3247"/>
      </w:tblGrid>
      <w:tr w:rsidR="00FD389A" w14:paraId="720A7A26" w14:textId="77777777" w:rsidTr="00FD389A">
        <w:tc>
          <w:tcPr>
            <w:tcW w:w="3241" w:type="dxa"/>
            <w:vAlign w:val="center"/>
          </w:tcPr>
          <w:p w14:paraId="36328AA8" w14:textId="61E4A73A" w:rsidR="00FD389A" w:rsidRDefault="00FD389A" w:rsidP="00FD389A">
            <w:pPr>
              <w:spacing w:before="120" w:after="360"/>
              <w:jc w:val="center"/>
              <w:rPr>
                <w:rFonts w:ascii="Verdana" w:hAnsi="Verdana"/>
                <w:sz w:val="20"/>
                <w:szCs w:val="20"/>
              </w:rPr>
            </w:pPr>
            <w:r w:rsidRPr="00F71C21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03865448" wp14:editId="035A5943">
                  <wp:extent cx="1435608" cy="713232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608" cy="713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2" w:type="dxa"/>
            <w:vAlign w:val="center"/>
          </w:tcPr>
          <w:p w14:paraId="4BFE2C2B" w14:textId="3B00F2CD" w:rsidR="00FD389A" w:rsidRDefault="002A3252" w:rsidP="00FD389A">
            <w:pPr>
              <w:spacing w:before="120" w:after="3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E414F9A" wp14:editId="3CF9B1A5">
                      <wp:simplePos x="0" y="0"/>
                      <wp:positionH relativeFrom="column">
                        <wp:posOffset>465455</wp:posOffset>
                      </wp:positionH>
                      <wp:positionV relativeFrom="paragraph">
                        <wp:posOffset>866775</wp:posOffset>
                      </wp:positionV>
                      <wp:extent cx="267970" cy="240665"/>
                      <wp:effectExtent l="0" t="0" r="0" b="0"/>
                      <wp:wrapNone/>
                      <wp:docPr id="193" name="Minus Sign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7970" cy="240665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702D08" id="Minus Sign 193" o:spid="_x0000_s1026" style="position:absolute;margin-left:36.65pt;margin-top:68.25pt;width:21.1pt;height:18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7970,240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" path="m35519,92030r196932,l232451,148635r-196932,l35519,92030xe" fillcolor="#5b9bd5 [3204]" strokecolor="#1f4d78 [1604]" strokeweight="1pt">
                      <v:stroke joinstyle="miter"/>
                      <v:path arrowok="t" o:connecttype="custom" o:connectlocs="35519,92030;232451,92030;232451,148635;35519,148635;35519,92030" o:connectangles="0,0,0,0,0"/>
                    </v:shape>
                  </w:pict>
                </mc:Fallback>
              </mc:AlternateContent>
            </w:r>
            <w:r w:rsidR="00FD389A" w:rsidRPr="00F71C21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7A923ABF" wp14:editId="3A56983B">
                  <wp:extent cx="1380744" cy="713232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0744" cy="713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7" w:type="dxa"/>
            <w:vAlign w:val="center"/>
          </w:tcPr>
          <w:p w14:paraId="70F13EFE" w14:textId="6B30BF8F" w:rsidR="00FD389A" w:rsidRDefault="00FD389A" w:rsidP="00FD389A">
            <w:pPr>
              <w:spacing w:before="120" w:after="360"/>
              <w:jc w:val="center"/>
              <w:rPr>
                <w:rFonts w:ascii="Verdana" w:hAnsi="Verdana"/>
                <w:sz w:val="20"/>
                <w:szCs w:val="20"/>
              </w:rPr>
            </w:pPr>
            <w:r w:rsidRPr="0096316E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3C234656" wp14:editId="304E307A">
                  <wp:extent cx="1453896" cy="713232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3896" cy="713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0795C8" w14:textId="0EBBE669" w:rsidR="00FD389A" w:rsidRPr="006C5DB4" w:rsidRDefault="00FD389A" w:rsidP="00FD389A">
      <w:pPr>
        <w:tabs>
          <w:tab w:val="left" w:pos="2026"/>
        </w:tabs>
        <w:spacing w:before="120" w:after="0"/>
        <w:rPr>
          <w:rFonts w:ascii="Verdana" w:hAnsi="Verdana"/>
          <w:b/>
        </w:rPr>
      </w:pPr>
      <w:r>
        <w:rPr>
          <w:rFonts w:ascii="Verdana" w:hAnsi="Verdana"/>
          <w:b/>
        </w:rPr>
        <w:t>Evaluation</w:t>
      </w:r>
    </w:p>
    <w:p w14:paraId="5409C929" w14:textId="3E567858" w:rsidR="00FD389A" w:rsidRDefault="00FD389A" w:rsidP="00FD389A">
      <w:pPr>
        <w:pStyle w:val="ListParagraph"/>
        <w:numPr>
          <w:ilvl w:val="0"/>
          <w:numId w:val="32"/>
        </w:numPr>
        <w:spacing w:before="120" w:after="120"/>
        <w:rPr>
          <w:rFonts w:ascii="Verdana" w:hAnsi="Verdana"/>
          <w:sz w:val="20"/>
          <w:szCs w:val="20"/>
        </w:rPr>
      </w:pPr>
      <w:r w:rsidRPr="00FD389A">
        <w:rPr>
          <w:rFonts w:ascii="Verdana" w:hAnsi="Verdana"/>
          <w:sz w:val="20"/>
          <w:szCs w:val="20"/>
        </w:rPr>
        <w:t>The direction in which the electromagnet is wound has no bearing on the induced north and south poles.</w:t>
      </w:r>
    </w:p>
    <w:p w14:paraId="1653A5C8" w14:textId="237808B9" w:rsidR="00FD389A" w:rsidRDefault="00FD389A" w:rsidP="00FD389A">
      <w:pPr>
        <w:pStyle w:val="ListParagraph"/>
        <w:numPr>
          <w:ilvl w:val="1"/>
          <w:numId w:val="32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700235B5" w14:textId="5C33796E" w:rsidR="00FD389A" w:rsidRPr="002A3252" w:rsidRDefault="00FD389A" w:rsidP="00FD389A">
      <w:pPr>
        <w:pStyle w:val="ListParagraph"/>
        <w:numPr>
          <w:ilvl w:val="1"/>
          <w:numId w:val="32"/>
        </w:numPr>
        <w:spacing w:before="120" w:after="120"/>
        <w:rPr>
          <w:rFonts w:ascii="Verdana" w:hAnsi="Verdana"/>
          <w:sz w:val="20"/>
          <w:szCs w:val="20"/>
          <w:highlight w:val="yellow"/>
        </w:rPr>
      </w:pPr>
      <w:r w:rsidRPr="002A3252">
        <w:rPr>
          <w:rFonts w:ascii="Verdana" w:hAnsi="Verdana"/>
          <w:sz w:val="20"/>
          <w:szCs w:val="20"/>
          <w:highlight w:val="yellow"/>
        </w:rPr>
        <w:t>False</w:t>
      </w:r>
    </w:p>
    <w:p w14:paraId="7B2981B5" w14:textId="20202B33" w:rsidR="00FD389A" w:rsidRDefault="00FD389A" w:rsidP="00FD389A">
      <w:pPr>
        <w:pStyle w:val="ListParagraph"/>
        <w:numPr>
          <w:ilvl w:val="0"/>
          <w:numId w:val="32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direction of the rotating magnetic field around the winding wire determines the north and south poles on an electromagnet.</w:t>
      </w:r>
    </w:p>
    <w:p w14:paraId="0D2612CE" w14:textId="502CC04C" w:rsidR="00FD389A" w:rsidRPr="005347BD" w:rsidRDefault="00FD389A" w:rsidP="00FD389A">
      <w:pPr>
        <w:pStyle w:val="ListParagraph"/>
        <w:numPr>
          <w:ilvl w:val="1"/>
          <w:numId w:val="32"/>
        </w:numPr>
        <w:spacing w:before="120" w:after="360"/>
        <w:rPr>
          <w:rFonts w:ascii="Verdana" w:hAnsi="Verdana"/>
          <w:sz w:val="20"/>
          <w:szCs w:val="20"/>
          <w:highlight w:val="yellow"/>
        </w:rPr>
      </w:pPr>
      <w:r w:rsidRPr="005347BD">
        <w:rPr>
          <w:rFonts w:ascii="Verdana" w:hAnsi="Verdana"/>
          <w:sz w:val="20"/>
          <w:szCs w:val="20"/>
          <w:highlight w:val="yellow"/>
        </w:rPr>
        <w:t>True</w:t>
      </w:r>
    </w:p>
    <w:p w14:paraId="741C6C0F" w14:textId="48E9054B" w:rsidR="00FD389A" w:rsidRDefault="00FD389A" w:rsidP="00FD389A">
      <w:pPr>
        <w:pStyle w:val="ListParagraph"/>
        <w:numPr>
          <w:ilvl w:val="1"/>
          <w:numId w:val="32"/>
        </w:numPr>
        <w:spacing w:before="120" w:after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167715EF" w14:textId="770AB5A5" w:rsidR="00FD389A" w:rsidRDefault="00FD389A" w:rsidP="00FD389A">
      <w:pPr>
        <w:pStyle w:val="ListParagraph"/>
        <w:numPr>
          <w:ilvl w:val="0"/>
          <w:numId w:val="32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ultimately determines the poles on an electromagnet?</w:t>
      </w:r>
    </w:p>
    <w:p w14:paraId="70E76154" w14:textId="4F984442" w:rsidR="00FD389A" w:rsidRDefault="00FD389A" w:rsidP="00FD389A">
      <w:pPr>
        <w:pStyle w:val="ListParagraph"/>
        <w:numPr>
          <w:ilvl w:val="1"/>
          <w:numId w:val="32"/>
        </w:numPr>
        <w:spacing w:before="120" w:after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direction the wire is wound</w:t>
      </w:r>
    </w:p>
    <w:p w14:paraId="1F7F67B4" w14:textId="7867A1B7" w:rsidR="00FD389A" w:rsidRDefault="00FD389A" w:rsidP="00FD389A">
      <w:pPr>
        <w:pStyle w:val="ListParagraph"/>
        <w:numPr>
          <w:ilvl w:val="1"/>
          <w:numId w:val="32"/>
        </w:numPr>
        <w:spacing w:before="120" w:after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polarity of the source voltage</w:t>
      </w:r>
    </w:p>
    <w:p w14:paraId="3AB3E112" w14:textId="40FDC883" w:rsidR="00FD389A" w:rsidRDefault="00FD389A" w:rsidP="00FD389A">
      <w:pPr>
        <w:pStyle w:val="ListParagraph"/>
        <w:numPr>
          <w:ilvl w:val="1"/>
          <w:numId w:val="32"/>
        </w:numPr>
        <w:spacing w:before="120" w:after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How the core is rotated</w:t>
      </w:r>
    </w:p>
    <w:p w14:paraId="63021B7C" w14:textId="1D74E62A" w:rsidR="00FD389A" w:rsidRPr="005347BD" w:rsidRDefault="00FD389A" w:rsidP="00FD389A">
      <w:pPr>
        <w:pStyle w:val="ListParagraph"/>
        <w:numPr>
          <w:ilvl w:val="1"/>
          <w:numId w:val="32"/>
        </w:numPr>
        <w:spacing w:before="120" w:after="360"/>
        <w:rPr>
          <w:rFonts w:ascii="Verdana" w:hAnsi="Verdana"/>
          <w:sz w:val="20"/>
          <w:szCs w:val="20"/>
          <w:highlight w:val="yellow"/>
        </w:rPr>
      </w:pPr>
      <w:r w:rsidRPr="005347BD">
        <w:rPr>
          <w:rFonts w:ascii="Verdana" w:hAnsi="Verdana"/>
          <w:sz w:val="20"/>
          <w:szCs w:val="20"/>
          <w:highlight w:val="yellow"/>
        </w:rPr>
        <w:t>a and b</w:t>
      </w:r>
    </w:p>
    <w:p w14:paraId="4426EAA8" w14:textId="701FBA80" w:rsidR="00FD389A" w:rsidRDefault="00FD389A" w:rsidP="00FD389A">
      <w:pPr>
        <w:pStyle w:val="ListParagraph"/>
        <w:numPr>
          <w:ilvl w:val="1"/>
          <w:numId w:val="32"/>
        </w:numPr>
        <w:spacing w:before="120" w:after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 the above</w:t>
      </w:r>
    </w:p>
    <w:p w14:paraId="0C42B2FE" w14:textId="726D5E6B" w:rsidR="00FD389A" w:rsidRDefault="00FD389A" w:rsidP="00FD389A">
      <w:pPr>
        <w:pStyle w:val="ListParagraph"/>
        <w:numPr>
          <w:ilvl w:val="0"/>
          <w:numId w:val="32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 electromagnet is a permanent magnet.</w:t>
      </w:r>
    </w:p>
    <w:p w14:paraId="35E50FAD" w14:textId="7ADCF620" w:rsidR="00FD389A" w:rsidRDefault="00FD389A" w:rsidP="00FD389A">
      <w:pPr>
        <w:pStyle w:val="ListParagraph"/>
        <w:numPr>
          <w:ilvl w:val="1"/>
          <w:numId w:val="32"/>
        </w:numPr>
        <w:spacing w:before="120" w:after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049EF832" w14:textId="7D6087C4" w:rsidR="00FD389A" w:rsidRPr="005347BD" w:rsidRDefault="00FD389A" w:rsidP="00FD389A">
      <w:pPr>
        <w:pStyle w:val="ListParagraph"/>
        <w:numPr>
          <w:ilvl w:val="1"/>
          <w:numId w:val="32"/>
        </w:numPr>
        <w:spacing w:before="120" w:after="360"/>
        <w:rPr>
          <w:rFonts w:ascii="Verdana" w:hAnsi="Verdana"/>
          <w:sz w:val="20"/>
          <w:szCs w:val="20"/>
          <w:highlight w:val="yellow"/>
        </w:rPr>
      </w:pPr>
      <w:r w:rsidRPr="005347BD">
        <w:rPr>
          <w:rFonts w:ascii="Verdana" w:hAnsi="Verdana"/>
          <w:sz w:val="20"/>
          <w:szCs w:val="20"/>
          <w:highlight w:val="yellow"/>
        </w:rPr>
        <w:t>False</w:t>
      </w:r>
    </w:p>
    <w:p w14:paraId="48A9CCE2" w14:textId="7C0D1B99" w:rsidR="00FD389A" w:rsidRDefault="00FD389A" w:rsidP="00FD389A">
      <w:pPr>
        <w:pStyle w:val="ListParagraph"/>
        <w:numPr>
          <w:ilvl w:val="0"/>
          <w:numId w:val="32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 electromagnet should not be energized too long since the copper in the winding wire could become magnetized.</w:t>
      </w:r>
    </w:p>
    <w:p w14:paraId="1DE8A7CF" w14:textId="3D00A678" w:rsidR="00FD389A" w:rsidRDefault="00FD389A" w:rsidP="00BA7991">
      <w:pPr>
        <w:pStyle w:val="ListParagraph"/>
        <w:numPr>
          <w:ilvl w:val="1"/>
          <w:numId w:val="32"/>
        </w:numPr>
        <w:spacing w:before="120" w:afterLines="120" w:after="28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5CFF1798" w14:textId="15924BDF" w:rsidR="00FD389A" w:rsidRPr="005347BD" w:rsidRDefault="00FD389A" w:rsidP="00BA7991">
      <w:pPr>
        <w:pStyle w:val="ListParagraph"/>
        <w:numPr>
          <w:ilvl w:val="1"/>
          <w:numId w:val="32"/>
        </w:numPr>
        <w:spacing w:before="120" w:afterLines="120" w:after="288"/>
        <w:rPr>
          <w:rFonts w:ascii="Verdana" w:hAnsi="Verdana"/>
          <w:sz w:val="20"/>
          <w:szCs w:val="20"/>
          <w:highlight w:val="yellow"/>
        </w:rPr>
      </w:pPr>
      <w:r w:rsidRPr="005347BD">
        <w:rPr>
          <w:rFonts w:ascii="Verdana" w:hAnsi="Verdana"/>
          <w:sz w:val="20"/>
          <w:szCs w:val="20"/>
          <w:highlight w:val="yellow"/>
        </w:rPr>
        <w:t>False</w:t>
      </w:r>
    </w:p>
    <w:p w14:paraId="3B11C53F" w14:textId="77777777" w:rsidR="00BA7991" w:rsidRPr="00BA7991" w:rsidRDefault="00BA7991" w:rsidP="00BA7991">
      <w:pPr>
        <w:pStyle w:val="ListParagraph"/>
        <w:numPr>
          <w:ilvl w:val="0"/>
          <w:numId w:val="32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 w:rsidRPr="00BA7991">
        <w:rPr>
          <w:rFonts w:ascii="Verdana" w:hAnsi="Verdana"/>
          <w:sz w:val="20"/>
          <w:szCs w:val="20"/>
        </w:rPr>
        <w:t>Magnetic lines of force weaken as they extend out from the magnet.</w:t>
      </w:r>
    </w:p>
    <w:p w14:paraId="33C8DD00" w14:textId="77777777" w:rsidR="00BA7991" w:rsidRPr="005347BD" w:rsidRDefault="00BA7991" w:rsidP="00BA7991">
      <w:pPr>
        <w:pStyle w:val="ListParagraph"/>
        <w:numPr>
          <w:ilvl w:val="1"/>
          <w:numId w:val="32"/>
        </w:numPr>
        <w:rPr>
          <w:rFonts w:ascii="Verdana" w:hAnsi="Verdana"/>
          <w:sz w:val="20"/>
          <w:szCs w:val="20"/>
          <w:highlight w:val="yellow"/>
        </w:rPr>
      </w:pPr>
      <w:r w:rsidRPr="005347BD">
        <w:rPr>
          <w:rFonts w:ascii="Verdana" w:hAnsi="Verdana"/>
          <w:sz w:val="20"/>
          <w:szCs w:val="20"/>
          <w:highlight w:val="yellow"/>
        </w:rPr>
        <w:t>True</w:t>
      </w:r>
    </w:p>
    <w:p w14:paraId="3BD31E0B" w14:textId="77777777" w:rsidR="00BA7991" w:rsidRPr="00BA7991" w:rsidRDefault="00BA7991" w:rsidP="00BA7991">
      <w:pPr>
        <w:pStyle w:val="ListParagraph"/>
        <w:numPr>
          <w:ilvl w:val="1"/>
          <w:numId w:val="32"/>
        </w:numPr>
        <w:rPr>
          <w:rFonts w:ascii="Verdana" w:hAnsi="Verdana"/>
          <w:sz w:val="20"/>
          <w:szCs w:val="20"/>
        </w:rPr>
      </w:pPr>
      <w:r w:rsidRPr="00BA7991">
        <w:rPr>
          <w:rFonts w:ascii="Verdana" w:hAnsi="Verdana"/>
          <w:sz w:val="20"/>
          <w:szCs w:val="20"/>
        </w:rPr>
        <w:t>False</w:t>
      </w:r>
    </w:p>
    <w:p w14:paraId="3D770320" w14:textId="77777777" w:rsidR="00BA7991" w:rsidRPr="00BA7991" w:rsidRDefault="00BA7991" w:rsidP="00BA7991">
      <w:pPr>
        <w:pStyle w:val="ListParagraph"/>
        <w:numPr>
          <w:ilvl w:val="0"/>
          <w:numId w:val="32"/>
        </w:numPr>
        <w:rPr>
          <w:rFonts w:ascii="Verdana" w:hAnsi="Verdana"/>
          <w:sz w:val="20"/>
          <w:szCs w:val="20"/>
        </w:rPr>
      </w:pPr>
      <w:r w:rsidRPr="00BA7991">
        <w:rPr>
          <w:rFonts w:ascii="Verdana" w:hAnsi="Verdana"/>
          <w:sz w:val="20"/>
          <w:szCs w:val="20"/>
        </w:rPr>
        <w:t>The two basic laws of magnetism are unlike poles attract and like poles repel.</w:t>
      </w:r>
    </w:p>
    <w:p w14:paraId="19BFB87F" w14:textId="77777777" w:rsidR="00BA7991" w:rsidRPr="005347BD" w:rsidRDefault="00BA7991" w:rsidP="00BA7991">
      <w:pPr>
        <w:pStyle w:val="ListParagraph"/>
        <w:numPr>
          <w:ilvl w:val="1"/>
          <w:numId w:val="32"/>
        </w:numPr>
        <w:rPr>
          <w:rFonts w:ascii="Verdana" w:hAnsi="Verdana"/>
          <w:sz w:val="20"/>
          <w:szCs w:val="20"/>
          <w:highlight w:val="yellow"/>
        </w:rPr>
      </w:pPr>
      <w:r w:rsidRPr="005347BD">
        <w:rPr>
          <w:rFonts w:ascii="Verdana" w:hAnsi="Verdana"/>
          <w:sz w:val="20"/>
          <w:szCs w:val="20"/>
          <w:highlight w:val="yellow"/>
        </w:rPr>
        <w:t>True</w:t>
      </w:r>
    </w:p>
    <w:p w14:paraId="6B1599C1" w14:textId="77777777" w:rsidR="00BA7991" w:rsidRPr="00BA7991" w:rsidRDefault="00BA7991" w:rsidP="00BA7991">
      <w:pPr>
        <w:pStyle w:val="ListParagraph"/>
        <w:numPr>
          <w:ilvl w:val="1"/>
          <w:numId w:val="32"/>
        </w:numPr>
        <w:rPr>
          <w:rFonts w:ascii="Verdana" w:hAnsi="Verdana"/>
          <w:sz w:val="20"/>
          <w:szCs w:val="20"/>
        </w:rPr>
      </w:pPr>
      <w:r w:rsidRPr="00BA7991">
        <w:rPr>
          <w:rFonts w:ascii="Verdana" w:hAnsi="Verdana"/>
          <w:sz w:val="20"/>
          <w:szCs w:val="20"/>
        </w:rPr>
        <w:t>False</w:t>
      </w:r>
    </w:p>
    <w:sectPr w:rsidR="00BA7991" w:rsidRPr="00BA7991" w:rsidSect="005B290A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0846EA" w:rsidRDefault="000846E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0846EA" w:rsidRDefault="000846E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0846EA" w:rsidRDefault="000846E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8E0B6" w14:textId="47A6AFB6" w:rsidR="0096316E" w:rsidRPr="007C2507" w:rsidRDefault="0096316E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6720C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20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B76FD" w14:textId="77777777" w:rsidR="0096316E" w:rsidRPr="007C2507" w:rsidRDefault="0096316E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15F46" w14:textId="50E51958" w:rsidR="0096316E" w:rsidRPr="007C2507" w:rsidRDefault="0096316E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C0A0A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2AD32669" w:rsidR="000846EA" w:rsidRPr="007C2507" w:rsidRDefault="000846E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C0A0A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20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482318EC" w:rsidR="000846EA" w:rsidRPr="007C2507" w:rsidRDefault="000846EA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A3252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500FA64C" w:rsidR="000846EA" w:rsidRPr="007C2507" w:rsidRDefault="000846EA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0846EA" w:rsidRDefault="000846E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0846EA" w:rsidRDefault="000846E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0846EA" w:rsidRDefault="000846E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9EF91" w14:textId="77777777" w:rsidR="0096316E" w:rsidRPr="007C2507" w:rsidRDefault="0096316E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Electromagnetism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D08518F" w14:textId="77777777" w:rsidR="0096316E" w:rsidRPr="000154E9" w:rsidRDefault="0096316E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F15A0" w14:textId="77777777" w:rsidR="0096316E" w:rsidRPr="007C2507" w:rsidRDefault="0096316E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Electromagnetism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3AD75B7" w14:textId="77777777" w:rsidR="0096316E" w:rsidRPr="000154E9" w:rsidRDefault="0096316E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6316E" w14:paraId="2031192C" w14:textId="77777777" w:rsidTr="00E130F3">
      <w:tc>
        <w:tcPr>
          <w:tcW w:w="630" w:type="dxa"/>
        </w:tcPr>
        <w:p w14:paraId="0F816002" w14:textId="77777777" w:rsidR="0096316E" w:rsidRDefault="0096316E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5C573FC" wp14:editId="02FF3FC0">
                <wp:extent cx="411480" cy="31089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714CE778" w14:textId="77777777" w:rsidR="0096316E" w:rsidRPr="007C2507" w:rsidRDefault="0096316E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E58D005" w14:textId="77777777" w:rsidR="0096316E" w:rsidRDefault="0096316E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53D5AE1" wp14:editId="6DD43112">
                <wp:extent cx="411480" cy="310896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69F8028" w14:textId="77777777" w:rsidR="0096316E" w:rsidRPr="00B025CF" w:rsidRDefault="0096316E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4BCCAD79" w:rsidR="000846EA" w:rsidRPr="007C2507" w:rsidRDefault="000846EA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Electromagnetism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72C271CB" w:rsidR="000846EA" w:rsidRPr="000154E9" w:rsidRDefault="000846E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62AECE00" w:rsidR="000846EA" w:rsidRPr="007C2507" w:rsidRDefault="000846EA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Electromagnetism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581F7CC5" w:rsidR="000846EA" w:rsidRPr="000154E9" w:rsidRDefault="000846EA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0846EA" w14:paraId="146D1832" w14:textId="77777777" w:rsidTr="00E130F3">
      <w:tc>
        <w:tcPr>
          <w:tcW w:w="630" w:type="dxa"/>
        </w:tcPr>
        <w:p w14:paraId="2D1B9CE5" w14:textId="77777777" w:rsidR="000846EA" w:rsidRDefault="000846EA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20812473" w:rsidR="000846EA" w:rsidRPr="007C2507" w:rsidRDefault="000846EA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0846EA" w:rsidRDefault="000846EA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0846EA" w:rsidRPr="00B025CF" w:rsidRDefault="000846EA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 w15:restartNumberingAfterBreak="0">
    <w:nsid w:val="0F8F0BC9"/>
    <w:multiLevelType w:val="hybridMultilevel"/>
    <w:tmpl w:val="93CA2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650EE"/>
    <w:multiLevelType w:val="hybridMultilevel"/>
    <w:tmpl w:val="F6769D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A22EE8"/>
    <w:multiLevelType w:val="hybridMultilevel"/>
    <w:tmpl w:val="4D566A28"/>
    <w:lvl w:ilvl="0" w:tplc="C64E18D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9385F70">
      <w:start w:val="1"/>
      <w:numFmt w:val="upperLetter"/>
      <w:lvlText w:val="%3."/>
      <w:lvlJc w:val="left"/>
      <w:pPr>
        <w:ind w:left="23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6C01B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F16773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B480E"/>
    <w:multiLevelType w:val="hybridMultilevel"/>
    <w:tmpl w:val="05387956"/>
    <w:lvl w:ilvl="0" w:tplc="96F835A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9F6AFF"/>
    <w:multiLevelType w:val="hybridMultilevel"/>
    <w:tmpl w:val="F0F6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EE62C6"/>
    <w:multiLevelType w:val="hybridMultilevel"/>
    <w:tmpl w:val="71428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D94AC5"/>
    <w:multiLevelType w:val="hybridMultilevel"/>
    <w:tmpl w:val="363E6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37C9D"/>
    <w:multiLevelType w:val="hybridMultilevel"/>
    <w:tmpl w:val="D520C8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5790501"/>
    <w:multiLevelType w:val="hybridMultilevel"/>
    <w:tmpl w:val="39EA56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1A6A76"/>
    <w:multiLevelType w:val="hybridMultilevel"/>
    <w:tmpl w:val="E5CC7B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26"/>
  </w:num>
  <w:num w:numId="5">
    <w:abstractNumId w:val="3"/>
  </w:num>
  <w:num w:numId="6">
    <w:abstractNumId w:val="25"/>
  </w:num>
  <w:num w:numId="7">
    <w:abstractNumId w:val="29"/>
  </w:num>
  <w:num w:numId="8">
    <w:abstractNumId w:val="12"/>
  </w:num>
  <w:num w:numId="9">
    <w:abstractNumId w:val="23"/>
  </w:num>
  <w:num w:numId="10">
    <w:abstractNumId w:val="19"/>
  </w:num>
  <w:num w:numId="11">
    <w:abstractNumId w:val="24"/>
  </w:num>
  <w:num w:numId="12">
    <w:abstractNumId w:val="16"/>
  </w:num>
  <w:num w:numId="13">
    <w:abstractNumId w:val="15"/>
  </w:num>
  <w:num w:numId="14">
    <w:abstractNumId w:val="13"/>
  </w:num>
  <w:num w:numId="15">
    <w:abstractNumId w:val="21"/>
  </w:num>
  <w:num w:numId="16">
    <w:abstractNumId w:val="10"/>
  </w:num>
  <w:num w:numId="17">
    <w:abstractNumId w:val="9"/>
  </w:num>
  <w:num w:numId="18">
    <w:abstractNumId w:val="27"/>
  </w:num>
  <w:num w:numId="19">
    <w:abstractNumId w:val="28"/>
  </w:num>
  <w:num w:numId="20">
    <w:abstractNumId w:val="31"/>
  </w:num>
  <w:num w:numId="21">
    <w:abstractNumId w:val="14"/>
  </w:num>
  <w:num w:numId="22">
    <w:abstractNumId w:val="18"/>
  </w:num>
  <w:num w:numId="23">
    <w:abstractNumId w:val="30"/>
  </w:num>
  <w:num w:numId="24">
    <w:abstractNumId w:val="20"/>
  </w:num>
  <w:num w:numId="25">
    <w:abstractNumId w:val="7"/>
  </w:num>
  <w:num w:numId="26">
    <w:abstractNumId w:val="6"/>
  </w:num>
  <w:num w:numId="27">
    <w:abstractNumId w:val="2"/>
  </w:num>
  <w:num w:numId="28">
    <w:abstractNumId w:val="22"/>
  </w:num>
  <w:num w:numId="29">
    <w:abstractNumId w:val="17"/>
  </w:num>
  <w:num w:numId="30">
    <w:abstractNumId w:val="1"/>
  </w:num>
  <w:num w:numId="31">
    <w:abstractNumId w:val="11"/>
  </w:num>
  <w:num w:numId="32">
    <w:abstractNumId w:val="32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8396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04784"/>
    <w:rsid w:val="00012361"/>
    <w:rsid w:val="000154E9"/>
    <w:rsid w:val="000178E1"/>
    <w:rsid w:val="0004185D"/>
    <w:rsid w:val="00041E52"/>
    <w:rsid w:val="000423C4"/>
    <w:rsid w:val="000524AC"/>
    <w:rsid w:val="000544E1"/>
    <w:rsid w:val="0006603B"/>
    <w:rsid w:val="00074728"/>
    <w:rsid w:val="000846EA"/>
    <w:rsid w:val="000A23B3"/>
    <w:rsid w:val="000A55D5"/>
    <w:rsid w:val="000B3877"/>
    <w:rsid w:val="000C05F6"/>
    <w:rsid w:val="00101028"/>
    <w:rsid w:val="00106D14"/>
    <w:rsid w:val="0012231D"/>
    <w:rsid w:val="00127902"/>
    <w:rsid w:val="00133B76"/>
    <w:rsid w:val="00141840"/>
    <w:rsid w:val="001506EF"/>
    <w:rsid w:val="0015552F"/>
    <w:rsid w:val="00166598"/>
    <w:rsid w:val="001A4B6E"/>
    <w:rsid w:val="001C2E27"/>
    <w:rsid w:val="001D06E7"/>
    <w:rsid w:val="001D5152"/>
    <w:rsid w:val="001E41D9"/>
    <w:rsid w:val="001F0D3C"/>
    <w:rsid w:val="001F2D7C"/>
    <w:rsid w:val="002025E4"/>
    <w:rsid w:val="00203555"/>
    <w:rsid w:val="00222A30"/>
    <w:rsid w:val="00224C5A"/>
    <w:rsid w:val="002323AE"/>
    <w:rsid w:val="00241DCB"/>
    <w:rsid w:val="00253320"/>
    <w:rsid w:val="00255DAC"/>
    <w:rsid w:val="00261027"/>
    <w:rsid w:val="00265CA7"/>
    <w:rsid w:val="00295358"/>
    <w:rsid w:val="002A3252"/>
    <w:rsid w:val="002C0A0A"/>
    <w:rsid w:val="002E22BE"/>
    <w:rsid w:val="002E5C63"/>
    <w:rsid w:val="002E6695"/>
    <w:rsid w:val="002E7E59"/>
    <w:rsid w:val="00307505"/>
    <w:rsid w:val="00310134"/>
    <w:rsid w:val="003123C1"/>
    <w:rsid w:val="0035749A"/>
    <w:rsid w:val="00357A70"/>
    <w:rsid w:val="0037367C"/>
    <w:rsid w:val="003A4DD9"/>
    <w:rsid w:val="003A7095"/>
    <w:rsid w:val="003D74E1"/>
    <w:rsid w:val="003F2E8B"/>
    <w:rsid w:val="003F522D"/>
    <w:rsid w:val="003F6D63"/>
    <w:rsid w:val="00401F2D"/>
    <w:rsid w:val="00402068"/>
    <w:rsid w:val="00411B70"/>
    <w:rsid w:val="00413DA9"/>
    <w:rsid w:val="00422289"/>
    <w:rsid w:val="004258DA"/>
    <w:rsid w:val="00430375"/>
    <w:rsid w:val="00431790"/>
    <w:rsid w:val="004328DF"/>
    <w:rsid w:val="004332DB"/>
    <w:rsid w:val="00442DED"/>
    <w:rsid w:val="00465721"/>
    <w:rsid w:val="00467565"/>
    <w:rsid w:val="00472F8B"/>
    <w:rsid w:val="00481880"/>
    <w:rsid w:val="00482D5A"/>
    <w:rsid w:val="004927C6"/>
    <w:rsid w:val="004A2884"/>
    <w:rsid w:val="004A3F48"/>
    <w:rsid w:val="004C0D25"/>
    <w:rsid w:val="004C66D6"/>
    <w:rsid w:val="004D1067"/>
    <w:rsid w:val="004D3BAE"/>
    <w:rsid w:val="004E1F50"/>
    <w:rsid w:val="0052299E"/>
    <w:rsid w:val="005250B4"/>
    <w:rsid w:val="00525E62"/>
    <w:rsid w:val="005277BE"/>
    <w:rsid w:val="005347BD"/>
    <w:rsid w:val="0054489E"/>
    <w:rsid w:val="00554A33"/>
    <w:rsid w:val="00561F05"/>
    <w:rsid w:val="005A2856"/>
    <w:rsid w:val="005A787E"/>
    <w:rsid w:val="005B290A"/>
    <w:rsid w:val="005B3A86"/>
    <w:rsid w:val="005C46B9"/>
    <w:rsid w:val="006055DF"/>
    <w:rsid w:val="006068F8"/>
    <w:rsid w:val="00610740"/>
    <w:rsid w:val="00613CEA"/>
    <w:rsid w:val="00613E4E"/>
    <w:rsid w:val="00615879"/>
    <w:rsid w:val="006202A1"/>
    <w:rsid w:val="0063102B"/>
    <w:rsid w:val="00652C9A"/>
    <w:rsid w:val="00661207"/>
    <w:rsid w:val="00662E44"/>
    <w:rsid w:val="00663773"/>
    <w:rsid w:val="00693201"/>
    <w:rsid w:val="006979FA"/>
    <w:rsid w:val="00697F15"/>
    <w:rsid w:val="006C5DB4"/>
    <w:rsid w:val="006D1647"/>
    <w:rsid w:val="006D716C"/>
    <w:rsid w:val="006F19A5"/>
    <w:rsid w:val="006F7F1A"/>
    <w:rsid w:val="007140C7"/>
    <w:rsid w:val="00723673"/>
    <w:rsid w:val="00745276"/>
    <w:rsid w:val="0074787B"/>
    <w:rsid w:val="0075695D"/>
    <w:rsid w:val="00761B84"/>
    <w:rsid w:val="0077606A"/>
    <w:rsid w:val="007801EC"/>
    <w:rsid w:val="00784EF5"/>
    <w:rsid w:val="007940C2"/>
    <w:rsid w:val="007C2507"/>
    <w:rsid w:val="007C2A09"/>
    <w:rsid w:val="007E5038"/>
    <w:rsid w:val="007E5FFA"/>
    <w:rsid w:val="0080040A"/>
    <w:rsid w:val="00800F27"/>
    <w:rsid w:val="0081458F"/>
    <w:rsid w:val="00816BC7"/>
    <w:rsid w:val="008201D6"/>
    <w:rsid w:val="00825608"/>
    <w:rsid w:val="008669EB"/>
    <w:rsid w:val="00866D5F"/>
    <w:rsid w:val="00873F1B"/>
    <w:rsid w:val="00885346"/>
    <w:rsid w:val="00894CB5"/>
    <w:rsid w:val="008975D5"/>
    <w:rsid w:val="008B456A"/>
    <w:rsid w:val="008B6FC5"/>
    <w:rsid w:val="008D6501"/>
    <w:rsid w:val="008D762D"/>
    <w:rsid w:val="008E375B"/>
    <w:rsid w:val="008F702A"/>
    <w:rsid w:val="009055E4"/>
    <w:rsid w:val="00910FD4"/>
    <w:rsid w:val="00911D6A"/>
    <w:rsid w:val="009219E3"/>
    <w:rsid w:val="0094143E"/>
    <w:rsid w:val="00946748"/>
    <w:rsid w:val="009559C9"/>
    <w:rsid w:val="0096316E"/>
    <w:rsid w:val="0097385F"/>
    <w:rsid w:val="00975665"/>
    <w:rsid w:val="00980EBB"/>
    <w:rsid w:val="00992FF7"/>
    <w:rsid w:val="009A14CD"/>
    <w:rsid w:val="009A705C"/>
    <w:rsid w:val="009B042B"/>
    <w:rsid w:val="009B551B"/>
    <w:rsid w:val="009B6084"/>
    <w:rsid w:val="009C09C1"/>
    <w:rsid w:val="009D60D7"/>
    <w:rsid w:val="009D677B"/>
    <w:rsid w:val="009E273C"/>
    <w:rsid w:val="009E6B6C"/>
    <w:rsid w:val="009F2DFA"/>
    <w:rsid w:val="009F76D1"/>
    <w:rsid w:val="00A42A96"/>
    <w:rsid w:val="00A51B95"/>
    <w:rsid w:val="00A531A0"/>
    <w:rsid w:val="00A60174"/>
    <w:rsid w:val="00A662F0"/>
    <w:rsid w:val="00A66693"/>
    <w:rsid w:val="00A91B05"/>
    <w:rsid w:val="00AA1AE0"/>
    <w:rsid w:val="00AD5961"/>
    <w:rsid w:val="00AD771F"/>
    <w:rsid w:val="00AF679A"/>
    <w:rsid w:val="00AF69EE"/>
    <w:rsid w:val="00B025CF"/>
    <w:rsid w:val="00B1005A"/>
    <w:rsid w:val="00B23B2E"/>
    <w:rsid w:val="00B44801"/>
    <w:rsid w:val="00B457A7"/>
    <w:rsid w:val="00B52137"/>
    <w:rsid w:val="00B72CF8"/>
    <w:rsid w:val="00B755C0"/>
    <w:rsid w:val="00B83C86"/>
    <w:rsid w:val="00B85724"/>
    <w:rsid w:val="00B93A8B"/>
    <w:rsid w:val="00BA20BF"/>
    <w:rsid w:val="00BA7991"/>
    <w:rsid w:val="00BA7E0B"/>
    <w:rsid w:val="00BB5C3E"/>
    <w:rsid w:val="00BB7522"/>
    <w:rsid w:val="00BC2C30"/>
    <w:rsid w:val="00BC39B1"/>
    <w:rsid w:val="00BE571F"/>
    <w:rsid w:val="00C010DE"/>
    <w:rsid w:val="00C14CD4"/>
    <w:rsid w:val="00C602F1"/>
    <w:rsid w:val="00C6093C"/>
    <w:rsid w:val="00C72587"/>
    <w:rsid w:val="00C834FC"/>
    <w:rsid w:val="00C86D41"/>
    <w:rsid w:val="00C86D63"/>
    <w:rsid w:val="00C94E38"/>
    <w:rsid w:val="00CA1C79"/>
    <w:rsid w:val="00CB5A57"/>
    <w:rsid w:val="00CB5F0C"/>
    <w:rsid w:val="00CD4E3A"/>
    <w:rsid w:val="00CE1258"/>
    <w:rsid w:val="00CE3BF2"/>
    <w:rsid w:val="00CF7AA0"/>
    <w:rsid w:val="00D05136"/>
    <w:rsid w:val="00D23372"/>
    <w:rsid w:val="00D54ACB"/>
    <w:rsid w:val="00D64CC6"/>
    <w:rsid w:val="00D801F1"/>
    <w:rsid w:val="00D85A5C"/>
    <w:rsid w:val="00D919EF"/>
    <w:rsid w:val="00DA1176"/>
    <w:rsid w:val="00DA380B"/>
    <w:rsid w:val="00DB02B9"/>
    <w:rsid w:val="00DC19D0"/>
    <w:rsid w:val="00DC51B1"/>
    <w:rsid w:val="00DD0380"/>
    <w:rsid w:val="00DE32D8"/>
    <w:rsid w:val="00DE355E"/>
    <w:rsid w:val="00DE44D8"/>
    <w:rsid w:val="00DE4AF4"/>
    <w:rsid w:val="00DF4DAE"/>
    <w:rsid w:val="00E013AA"/>
    <w:rsid w:val="00E10E08"/>
    <w:rsid w:val="00E130F3"/>
    <w:rsid w:val="00E133E4"/>
    <w:rsid w:val="00E173D4"/>
    <w:rsid w:val="00E47341"/>
    <w:rsid w:val="00E510D3"/>
    <w:rsid w:val="00E6528A"/>
    <w:rsid w:val="00E74B0F"/>
    <w:rsid w:val="00E97D8E"/>
    <w:rsid w:val="00EA0805"/>
    <w:rsid w:val="00ED1FAE"/>
    <w:rsid w:val="00F00182"/>
    <w:rsid w:val="00F1376A"/>
    <w:rsid w:val="00F25B89"/>
    <w:rsid w:val="00F54931"/>
    <w:rsid w:val="00F61762"/>
    <w:rsid w:val="00F631A1"/>
    <w:rsid w:val="00F6720C"/>
    <w:rsid w:val="00F71C21"/>
    <w:rsid w:val="00F90D38"/>
    <w:rsid w:val="00F918B0"/>
    <w:rsid w:val="00F92B66"/>
    <w:rsid w:val="00FA66B6"/>
    <w:rsid w:val="00FB7385"/>
    <w:rsid w:val="00FC37C7"/>
    <w:rsid w:val="00FD389A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6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header" Target="header3.xml"/><Relationship Id="rId26" Type="http://schemas.openxmlformats.org/officeDocument/2006/relationships/image" Target="media/image14.emf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2.xml"/><Relationship Id="rId25" Type="http://schemas.openxmlformats.org/officeDocument/2006/relationships/image" Target="media/image13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8.emf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2.emf"/><Relationship Id="rId32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image" Target="media/image11.emf"/><Relationship Id="rId28" Type="http://schemas.openxmlformats.org/officeDocument/2006/relationships/header" Target="header5.xml"/><Relationship Id="rId10" Type="http://schemas.openxmlformats.org/officeDocument/2006/relationships/image" Target="media/image3.emf"/><Relationship Id="rId19" Type="http://schemas.openxmlformats.org/officeDocument/2006/relationships/footer" Target="footer3.xml"/><Relationship Id="rId31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Relationship Id="rId22" Type="http://schemas.openxmlformats.org/officeDocument/2006/relationships/image" Target="media/image10.emf"/><Relationship Id="rId27" Type="http://schemas.openxmlformats.org/officeDocument/2006/relationships/header" Target="header4.xml"/><Relationship Id="rId30" Type="http://schemas.openxmlformats.org/officeDocument/2006/relationships/footer" Target="footer5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A1945-CE66-41A7-9776-B860F6D85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18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4</cp:revision>
  <cp:lastPrinted>2018-07-12T13:22:00Z</cp:lastPrinted>
  <dcterms:created xsi:type="dcterms:W3CDTF">2018-07-15T18:25:00Z</dcterms:created>
  <dcterms:modified xsi:type="dcterms:W3CDTF">2018-07-16T17:54:00Z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Electromagnetism</vt:lpwstr>
  </property>
  <property fmtid="{D5CDD505-2E9C-101B-9397-08002B2CF9AE}" pid="4" name="DocNum">
    <vt:i4>20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