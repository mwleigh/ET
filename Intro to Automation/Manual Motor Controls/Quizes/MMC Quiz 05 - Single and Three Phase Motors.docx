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B650" w14:textId="2ABE1BF0" w:rsidR="00E013AA" w:rsidRDefault="00E013AA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>
        <w:rPr>
          <w:rFonts w:ascii="Verdana" w:hAnsi="Verdana"/>
          <w:b/>
          <w:sz w:val="24"/>
          <w:szCs w:val="24"/>
        </w:rPr>
        <w:fldChar w:fldCharType="end"/>
      </w:r>
      <w:r>
        <w:rPr>
          <w:rFonts w:ascii="Verdana" w:hAnsi="Verdana"/>
          <w:b/>
          <w:sz w:val="24"/>
          <w:szCs w:val="24"/>
        </w:rPr>
        <w:t>Unit:</w:t>
      </w:r>
      <w:r w:rsidR="00313C7F">
        <w:rPr>
          <w:rFonts w:ascii="Verdana" w:hAnsi="Verdana"/>
          <w:b/>
          <w:sz w:val="24"/>
          <w:szCs w:val="24"/>
        </w:rPr>
        <w:t xml:space="preserve"> Manual Motor Controls</w:t>
      </w:r>
      <w:r w:rsidR="001E1581">
        <w:rPr>
          <w:rFonts w:ascii="Verdana" w:hAnsi="Verdana"/>
          <w:b/>
          <w:sz w:val="24"/>
          <w:szCs w:val="24"/>
        </w:rPr>
        <w:tab/>
      </w:r>
      <w:r w:rsidR="00DD055C">
        <w:rPr>
          <w:rFonts w:ascii="Verdana" w:hAnsi="Verdana"/>
          <w:b/>
          <w:sz w:val="24"/>
          <w:szCs w:val="24"/>
        </w:rPr>
        <w:t>Quiz</w:t>
      </w:r>
      <w:r w:rsidRPr="00201075">
        <w:rPr>
          <w:rFonts w:ascii="Verdana" w:hAnsi="Verdana"/>
          <w:b/>
          <w:sz w:val="24"/>
          <w:szCs w:val="24"/>
        </w:rPr>
        <w:t xml:space="preserve">: </w:t>
      </w:r>
      <w:r w:rsidR="001E1581">
        <w:rPr>
          <w:rFonts w:ascii="Verdana" w:hAnsi="Verdana"/>
          <w:b/>
          <w:sz w:val="24"/>
          <w:szCs w:val="24"/>
        </w:rPr>
        <w:t>5</w:t>
      </w:r>
    </w:p>
    <w:p w14:paraId="2E040FCD" w14:textId="7F704D92" w:rsidR="001A25D9" w:rsidRDefault="00882999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Single-Phase </w:t>
      </w:r>
      <w:r w:rsidR="001E1581">
        <w:rPr>
          <w:rFonts w:ascii="Verdana" w:hAnsi="Verdana"/>
          <w:b/>
          <w:sz w:val="24"/>
          <w:szCs w:val="24"/>
        </w:rPr>
        <w:t xml:space="preserve">and Three Phase </w:t>
      </w:r>
      <w:r>
        <w:rPr>
          <w:rFonts w:ascii="Verdana" w:hAnsi="Verdana"/>
          <w:b/>
          <w:sz w:val="24"/>
          <w:szCs w:val="24"/>
        </w:rPr>
        <w:t>Motors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 w:rsidR="00E013AA">
        <w:rPr>
          <w:rFonts w:ascii="Verdana" w:hAnsi="Verdana"/>
          <w:b/>
          <w:sz w:val="24"/>
          <w:szCs w:val="24"/>
        </w:rPr>
        <w:t xml:space="preserve">: </w:t>
      </w:r>
      <w:r w:rsidR="00445724">
        <w:rPr>
          <w:rFonts w:ascii="Verdana" w:hAnsi="Verdana"/>
          <w:b/>
          <w:sz w:val="24"/>
          <w:szCs w:val="24"/>
        </w:rPr>
        <w:t>1</w:t>
      </w:r>
    </w:p>
    <w:p w14:paraId="6CDF054F" w14:textId="77777777" w:rsidR="00B025CF" w:rsidRDefault="00B025CF" w:rsidP="00B025CF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</w:t>
      </w:r>
      <w:r w:rsidR="00313C7F">
        <w:rPr>
          <w:rFonts w:ascii="Verdana" w:hAnsi="Verdana"/>
        </w:rPr>
        <w:t>__________</w:t>
      </w:r>
      <w:r>
        <w:rPr>
          <w:rFonts w:ascii="Verdana" w:hAnsi="Verdana"/>
        </w:rPr>
        <w:t>_________</w:t>
      </w:r>
      <w:r>
        <w:rPr>
          <w:rFonts w:ascii="Verdana" w:hAnsi="Verdana"/>
        </w:rPr>
        <w:tab/>
      </w:r>
      <w:r w:rsidR="00313C7F">
        <w:rPr>
          <w:rFonts w:ascii="Verdana" w:hAnsi="Verdana"/>
        </w:rPr>
        <w:tab/>
      </w:r>
      <w:r>
        <w:rPr>
          <w:rFonts w:ascii="Verdana" w:hAnsi="Verdana"/>
        </w:rPr>
        <w:t>Date ______________</w:t>
      </w:r>
    </w:p>
    <w:p w14:paraId="42DB9FBC" w14:textId="536B389A" w:rsidR="00E013AA" w:rsidRDefault="00E013AA" w:rsidP="00E013AA">
      <w:pPr>
        <w:spacing w:before="24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685CB02" w14:textId="29AD652B" w:rsidR="00950A2E" w:rsidRDefault="00BE1AF9" w:rsidP="00DD055C">
      <w:pPr>
        <w:pStyle w:val="ListParagraph"/>
        <w:numPr>
          <w:ilvl w:val="0"/>
          <w:numId w:val="7"/>
        </w:numPr>
        <w:tabs>
          <w:tab w:val="left" w:pos="2520"/>
        </w:tabs>
        <w:spacing w:before="48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Which component of a </w:t>
      </w:r>
      <w:r w:rsidR="004A79E1">
        <w:rPr>
          <w:rFonts w:ascii="Verdana" w:hAnsi="Verdana"/>
        </w:rPr>
        <w:t>three-</w:t>
      </w:r>
      <w:r w:rsidR="00950A2E">
        <w:rPr>
          <w:rFonts w:ascii="Verdana" w:hAnsi="Verdana"/>
        </w:rPr>
        <w:t xml:space="preserve">phase </w:t>
      </w:r>
      <w:r>
        <w:rPr>
          <w:rFonts w:ascii="Verdana" w:hAnsi="Verdana"/>
        </w:rPr>
        <w:t>motor produces the</w:t>
      </w:r>
      <w:bookmarkStart w:id="0" w:name="_GoBack"/>
      <w:bookmarkEnd w:id="0"/>
      <w:r>
        <w:rPr>
          <w:rFonts w:ascii="Verdana" w:hAnsi="Verdana"/>
        </w:rPr>
        <w:t xml:space="preserve"> rotating </w:t>
      </w:r>
      <w:r w:rsidR="00950A2E">
        <w:rPr>
          <w:rFonts w:ascii="Verdana" w:hAnsi="Verdana"/>
        </w:rPr>
        <w:t>magnetic field?</w:t>
      </w:r>
    </w:p>
    <w:p w14:paraId="4A8CB91F" w14:textId="23663204" w:rsidR="001E1581" w:rsidRDefault="00EF7F20" w:rsidP="00DD055C">
      <w:pPr>
        <w:pStyle w:val="ListParagraph"/>
        <w:numPr>
          <w:ilvl w:val="0"/>
          <w:numId w:val="7"/>
        </w:numPr>
        <w:tabs>
          <w:tab w:val="left" w:pos="2520"/>
        </w:tabs>
        <w:spacing w:before="480" w:after="0"/>
        <w:contextualSpacing w:val="0"/>
        <w:rPr>
          <w:rFonts w:ascii="Verdana" w:hAnsi="Verdana"/>
        </w:rPr>
      </w:pPr>
      <w:r w:rsidRPr="00EF7F20">
        <w:rPr>
          <w:rFonts w:ascii="Verdana" w:hAnsi="Verdana"/>
        </w:rPr>
        <w:t>The speed of a squirrel cage induction motor depends on</w:t>
      </w:r>
      <w:r w:rsidR="004A79E1">
        <w:rPr>
          <w:rFonts w:ascii="Verdana" w:hAnsi="Verdana"/>
        </w:rPr>
        <w:t>;</w:t>
      </w:r>
    </w:p>
    <w:p w14:paraId="7639C6C3" w14:textId="4DFC3A1F" w:rsidR="00AA515D" w:rsidRDefault="00AA515D" w:rsidP="00DD055C">
      <w:pPr>
        <w:pStyle w:val="ListParagraph"/>
        <w:numPr>
          <w:ilvl w:val="0"/>
          <w:numId w:val="7"/>
        </w:numPr>
        <w:tabs>
          <w:tab w:val="left" w:pos="2520"/>
        </w:tabs>
        <w:spacing w:before="48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purpose of the laminated iron plates within the rotor?</w:t>
      </w:r>
    </w:p>
    <w:p w14:paraId="4F39981A" w14:textId="3ED10A62" w:rsidR="008D3C9D" w:rsidRDefault="008D3C9D" w:rsidP="00DD055C">
      <w:pPr>
        <w:pStyle w:val="ListParagraph"/>
        <w:numPr>
          <w:ilvl w:val="0"/>
          <w:numId w:val="7"/>
        </w:numPr>
        <w:tabs>
          <w:tab w:val="left" w:pos="2520"/>
        </w:tabs>
        <w:spacing w:before="48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Motors in the US are rated by</w:t>
      </w:r>
      <w:r w:rsidR="004A79E1">
        <w:rPr>
          <w:rFonts w:ascii="Verdana" w:hAnsi="Verdana"/>
        </w:rPr>
        <w:t>;</w:t>
      </w:r>
    </w:p>
    <w:p w14:paraId="55A330D2" w14:textId="6FB00CBD" w:rsidR="008D3C9D" w:rsidRDefault="008D3C9D" w:rsidP="00DD055C">
      <w:pPr>
        <w:pStyle w:val="ListParagraph"/>
        <w:numPr>
          <w:ilvl w:val="0"/>
          <w:numId w:val="7"/>
        </w:numPr>
        <w:tabs>
          <w:tab w:val="left" w:pos="2520"/>
        </w:tabs>
        <w:spacing w:before="48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Motors in Europe are rated by</w:t>
      </w:r>
      <w:r w:rsidR="004A79E1">
        <w:rPr>
          <w:rFonts w:ascii="Verdana" w:hAnsi="Verdana"/>
        </w:rPr>
        <w:t>;</w:t>
      </w:r>
    </w:p>
    <w:p w14:paraId="71D1FBBC" w14:textId="77777777" w:rsidR="00DD055C" w:rsidRDefault="00D372AD" w:rsidP="00DD055C">
      <w:pPr>
        <w:pStyle w:val="ListParagraph"/>
        <w:numPr>
          <w:ilvl w:val="0"/>
          <w:numId w:val="7"/>
        </w:numPr>
        <w:tabs>
          <w:tab w:val="left" w:pos="2520"/>
        </w:tabs>
        <w:spacing w:before="48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If a 3HP motor has a service factor of 1.25, what HP can the motor </w:t>
      </w:r>
      <w:r w:rsidR="00950A2E">
        <w:rPr>
          <w:rFonts w:ascii="Verdana" w:hAnsi="Verdana"/>
        </w:rPr>
        <w:t>be</w:t>
      </w:r>
      <w:r>
        <w:rPr>
          <w:rFonts w:ascii="Verdana" w:hAnsi="Verdana"/>
        </w:rPr>
        <w:t xml:space="preserve"> loaded to</w:t>
      </w:r>
      <w:r w:rsidR="00950A2E">
        <w:rPr>
          <w:rFonts w:ascii="Verdana" w:hAnsi="Verdana"/>
        </w:rPr>
        <w:t>?</w:t>
      </w:r>
      <w:r w:rsidR="00DD055C" w:rsidRPr="00DD055C">
        <w:rPr>
          <w:rFonts w:ascii="Verdana" w:hAnsi="Verdana"/>
        </w:rPr>
        <w:t xml:space="preserve"> </w:t>
      </w:r>
    </w:p>
    <w:p w14:paraId="5058A84E" w14:textId="77777777" w:rsidR="00DD055C" w:rsidRDefault="00DD055C" w:rsidP="00DD055C">
      <w:pPr>
        <w:pStyle w:val="ListParagraph"/>
        <w:numPr>
          <w:ilvl w:val="0"/>
          <w:numId w:val="7"/>
        </w:numPr>
        <w:tabs>
          <w:tab w:val="left" w:pos="2520"/>
        </w:tabs>
        <w:spacing w:before="48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motor slip?</w:t>
      </w:r>
    </w:p>
    <w:p w14:paraId="743DA2A8" w14:textId="77777777" w:rsidR="00DD055C" w:rsidRDefault="00DD055C" w:rsidP="00DD055C">
      <w:pPr>
        <w:pStyle w:val="ListParagraph"/>
        <w:numPr>
          <w:ilvl w:val="0"/>
          <w:numId w:val="7"/>
        </w:numPr>
        <w:tabs>
          <w:tab w:val="left" w:pos="2520"/>
        </w:tabs>
        <w:spacing w:before="48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effect of operating a motor at a temperature greater than its insulating class?</w:t>
      </w:r>
    </w:p>
    <w:p w14:paraId="7B95FD91" w14:textId="74DA6A50" w:rsidR="00DD055C" w:rsidRPr="00493D39" w:rsidRDefault="00E17B19" w:rsidP="00DD055C">
      <w:pPr>
        <w:pStyle w:val="ListParagraph"/>
        <w:numPr>
          <w:ilvl w:val="0"/>
          <w:numId w:val="7"/>
        </w:numPr>
        <w:tabs>
          <w:tab w:val="left" w:pos="2520"/>
        </w:tabs>
        <w:spacing w:before="48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What is motor </w:t>
      </w:r>
      <w:r w:rsidRPr="00C96664">
        <w:rPr>
          <w:rFonts w:ascii="Verdana" w:hAnsi="Verdana"/>
          <w:i/>
        </w:rPr>
        <w:t>E</w:t>
      </w:r>
      <w:r w:rsidR="00DD055C" w:rsidRPr="00C96664">
        <w:rPr>
          <w:rFonts w:ascii="Verdana" w:hAnsi="Verdana"/>
          <w:i/>
        </w:rPr>
        <w:t>fficiency</w:t>
      </w:r>
      <w:r>
        <w:rPr>
          <w:rFonts w:ascii="Verdana" w:hAnsi="Verdana"/>
        </w:rPr>
        <w:t>?</w:t>
      </w:r>
    </w:p>
    <w:p w14:paraId="442D8B4D" w14:textId="176388D2" w:rsidR="00DD055C" w:rsidRPr="00331C01" w:rsidRDefault="00DD055C" w:rsidP="00DD055C">
      <w:pPr>
        <w:pStyle w:val="ListParagraph"/>
        <w:numPr>
          <w:ilvl w:val="0"/>
          <w:numId w:val="7"/>
        </w:numPr>
        <w:tabs>
          <w:tab w:val="left" w:pos="2520"/>
        </w:tabs>
        <w:spacing w:before="480" w:after="0"/>
        <w:contextualSpacing w:val="0"/>
        <w:rPr>
          <w:rFonts w:ascii="Verdana" w:hAnsi="Verdana"/>
        </w:rPr>
      </w:pPr>
      <w:r w:rsidRPr="00331C01">
        <w:rPr>
          <w:rFonts w:ascii="Verdana" w:hAnsi="Verdana"/>
        </w:rPr>
        <w:t>Wh</w:t>
      </w:r>
      <w:r w:rsidR="00E17B19">
        <w:rPr>
          <w:rFonts w:ascii="Verdana" w:hAnsi="Verdana"/>
        </w:rPr>
        <w:t xml:space="preserve">en a motor is rated for </w:t>
      </w:r>
      <w:r w:rsidR="00E17B19" w:rsidRPr="00C96664">
        <w:rPr>
          <w:rFonts w:ascii="Verdana" w:hAnsi="Verdana"/>
          <w:i/>
        </w:rPr>
        <w:t>I</w:t>
      </w:r>
      <w:r w:rsidRPr="00C96664">
        <w:rPr>
          <w:rFonts w:ascii="Verdana" w:hAnsi="Verdana"/>
          <w:i/>
        </w:rPr>
        <w:t>nverter</w:t>
      </w:r>
      <w:r w:rsidR="00E17B19" w:rsidRPr="00C96664">
        <w:rPr>
          <w:rFonts w:ascii="Verdana" w:hAnsi="Verdana"/>
          <w:i/>
        </w:rPr>
        <w:t xml:space="preserve"> D</w:t>
      </w:r>
      <w:r w:rsidRPr="00C96664">
        <w:rPr>
          <w:rFonts w:ascii="Verdana" w:hAnsi="Verdana"/>
          <w:i/>
        </w:rPr>
        <w:t>uty</w:t>
      </w:r>
      <w:r w:rsidRPr="00331C01">
        <w:rPr>
          <w:rFonts w:ascii="Verdana" w:hAnsi="Verdana"/>
        </w:rPr>
        <w:t>, what does that indicate</w:t>
      </w:r>
      <w:r w:rsidR="00E17B19">
        <w:rPr>
          <w:rFonts w:ascii="Verdana" w:hAnsi="Verdana"/>
        </w:rPr>
        <w:t>?</w:t>
      </w:r>
    </w:p>
    <w:p w14:paraId="21C7F5AC" w14:textId="77777777" w:rsidR="00DD055C" w:rsidRDefault="00DD055C" w:rsidP="00DD055C">
      <w:pPr>
        <w:pStyle w:val="ListParagraph"/>
        <w:numPr>
          <w:ilvl w:val="0"/>
          <w:numId w:val="7"/>
        </w:numPr>
        <w:tabs>
          <w:tab w:val="left" w:pos="2520"/>
        </w:tabs>
        <w:spacing w:before="48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All NEMA motor nameplates are the same.</w:t>
      </w:r>
    </w:p>
    <w:p w14:paraId="0F28932B" w14:textId="77777777" w:rsidR="00DD055C" w:rsidRDefault="00DD055C" w:rsidP="00DD055C">
      <w:pPr>
        <w:pStyle w:val="ListParagraph"/>
        <w:numPr>
          <w:ilvl w:val="1"/>
          <w:numId w:val="7"/>
        </w:numPr>
        <w:tabs>
          <w:tab w:val="left" w:pos="252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22A285A8" w14:textId="77777777" w:rsidR="00DD055C" w:rsidRPr="00CD2CC8" w:rsidRDefault="00DD055C" w:rsidP="00DD055C">
      <w:pPr>
        <w:pStyle w:val="ListParagraph"/>
        <w:numPr>
          <w:ilvl w:val="1"/>
          <w:numId w:val="7"/>
        </w:numPr>
        <w:tabs>
          <w:tab w:val="left" w:pos="2520"/>
        </w:tabs>
        <w:spacing w:before="480"/>
        <w:rPr>
          <w:rFonts w:ascii="Verdana" w:hAnsi="Verdana"/>
        </w:rPr>
      </w:pPr>
      <w:r w:rsidRPr="00CD2CC8">
        <w:rPr>
          <w:rFonts w:ascii="Verdana" w:hAnsi="Verdana"/>
        </w:rPr>
        <w:t>False</w:t>
      </w:r>
    </w:p>
    <w:p w14:paraId="285D6915" w14:textId="77777777" w:rsidR="00535412" w:rsidRDefault="00535412" w:rsidP="00DD055C">
      <w:pPr>
        <w:spacing w:before="480"/>
        <w:rPr>
          <w:rFonts w:ascii="Verdana" w:hAnsi="Verdana"/>
        </w:rPr>
      </w:pPr>
    </w:p>
    <w:p w14:paraId="77B33F5C" w14:textId="5B6A58DE" w:rsidR="007C4BAD" w:rsidRDefault="007C4BAD" w:rsidP="00DD055C">
      <w:pPr>
        <w:spacing w:before="480"/>
        <w:rPr>
          <w:rFonts w:ascii="Verdana" w:hAnsi="Verdana"/>
        </w:rPr>
        <w:sectPr w:rsidR="007C4BAD" w:rsidSect="00B025C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720" w:bottom="720" w:left="1440" w:header="360" w:footer="360" w:gutter="0"/>
          <w:cols w:space="720"/>
          <w:titlePg/>
          <w:docGrid w:linePitch="360"/>
        </w:sectPr>
      </w:pPr>
    </w:p>
    <w:p w14:paraId="6B81B24F" w14:textId="59C6CDE6" w:rsidR="00331C01" w:rsidRDefault="00E17B19" w:rsidP="00DD055C">
      <w:pPr>
        <w:pStyle w:val="ListParagraph"/>
        <w:numPr>
          <w:ilvl w:val="0"/>
          <w:numId w:val="7"/>
        </w:numPr>
        <w:tabs>
          <w:tab w:val="left" w:pos="2520"/>
        </w:tabs>
        <w:spacing w:before="480" w:after="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What does a </w:t>
      </w:r>
      <w:r w:rsidR="00331C01">
        <w:rPr>
          <w:rFonts w:ascii="Verdana" w:hAnsi="Verdana"/>
        </w:rPr>
        <w:t>motor</w:t>
      </w:r>
      <w:r>
        <w:rPr>
          <w:rFonts w:ascii="Verdana" w:hAnsi="Verdana"/>
        </w:rPr>
        <w:t>s</w:t>
      </w:r>
      <w:r w:rsidR="00331C01">
        <w:rPr>
          <w:rFonts w:ascii="Verdana" w:hAnsi="Verdana"/>
        </w:rPr>
        <w:t xml:space="preserve"> </w:t>
      </w:r>
      <w:r w:rsidR="00331C01" w:rsidRPr="00331C01">
        <w:rPr>
          <w:rFonts w:ascii="Verdana" w:hAnsi="Verdana"/>
          <w:i/>
        </w:rPr>
        <w:t>Type</w:t>
      </w:r>
      <w:r w:rsidR="00331C01">
        <w:rPr>
          <w:rFonts w:ascii="Verdana" w:hAnsi="Verdana"/>
        </w:rPr>
        <w:t xml:space="preserve"> signify?</w:t>
      </w:r>
    </w:p>
    <w:p w14:paraId="4FC7FF91" w14:textId="48EFD779" w:rsidR="00331C01" w:rsidRDefault="00331C01" w:rsidP="00DD055C">
      <w:pPr>
        <w:pStyle w:val="ListParagraph"/>
        <w:numPr>
          <w:ilvl w:val="0"/>
          <w:numId w:val="7"/>
        </w:numPr>
        <w:tabs>
          <w:tab w:val="left" w:pos="2520"/>
        </w:tabs>
        <w:spacing w:before="48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What does a motors </w:t>
      </w:r>
      <w:r w:rsidRPr="00331C01">
        <w:rPr>
          <w:rFonts w:ascii="Verdana" w:hAnsi="Verdana"/>
          <w:i/>
        </w:rPr>
        <w:t>Code</w:t>
      </w:r>
      <w:r>
        <w:rPr>
          <w:rFonts w:ascii="Verdana" w:hAnsi="Verdana"/>
        </w:rPr>
        <w:t xml:space="preserve"> letter signify?</w:t>
      </w:r>
    </w:p>
    <w:p w14:paraId="4D47FD7F" w14:textId="5D8FBA9C" w:rsidR="00331C01" w:rsidRDefault="00A414D9" w:rsidP="00DD055C">
      <w:pPr>
        <w:pStyle w:val="ListParagraph"/>
        <w:numPr>
          <w:ilvl w:val="0"/>
          <w:numId w:val="7"/>
        </w:numPr>
        <w:tabs>
          <w:tab w:val="left" w:pos="2520"/>
        </w:tabs>
        <w:spacing w:before="48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A motors </w:t>
      </w:r>
      <w:r w:rsidR="00E17B19">
        <w:rPr>
          <w:rFonts w:ascii="Verdana" w:hAnsi="Verdana"/>
          <w:i/>
        </w:rPr>
        <w:t>Power F</w:t>
      </w:r>
      <w:r w:rsidRPr="00E17B19">
        <w:rPr>
          <w:rFonts w:ascii="Verdana" w:hAnsi="Verdana"/>
          <w:i/>
        </w:rPr>
        <w:t>actor</w:t>
      </w:r>
      <w:r w:rsidR="00E17B19">
        <w:rPr>
          <w:rFonts w:ascii="Verdana" w:hAnsi="Verdana"/>
          <w:i/>
        </w:rPr>
        <w:t xml:space="preserve"> (PF)</w:t>
      </w:r>
      <w:r>
        <w:rPr>
          <w:rFonts w:ascii="Verdana" w:hAnsi="Verdana"/>
        </w:rPr>
        <w:t xml:space="preserve"> is useful to determine</w:t>
      </w:r>
      <w:r w:rsidR="00E17B19">
        <w:rPr>
          <w:rFonts w:ascii="Verdana" w:hAnsi="Verdana"/>
        </w:rPr>
        <w:t>;</w:t>
      </w:r>
    </w:p>
    <w:p w14:paraId="452E9143" w14:textId="509B14FF" w:rsidR="00A414D9" w:rsidRDefault="00A414D9" w:rsidP="00DD055C">
      <w:pPr>
        <w:pStyle w:val="ListParagraph"/>
        <w:numPr>
          <w:ilvl w:val="0"/>
          <w:numId w:val="7"/>
        </w:numPr>
        <w:tabs>
          <w:tab w:val="left" w:pos="2520"/>
        </w:tabs>
        <w:spacing w:before="48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A m</w:t>
      </w:r>
      <w:r w:rsidR="00A75522">
        <w:rPr>
          <w:rFonts w:ascii="Verdana" w:hAnsi="Verdana"/>
        </w:rPr>
        <w:t xml:space="preserve">otor is rated at 480V @ 60 Hz. </w:t>
      </w:r>
      <w:r>
        <w:rPr>
          <w:rFonts w:ascii="Verdana" w:hAnsi="Verdana"/>
        </w:rPr>
        <w:t xml:space="preserve">If this motor is installed in England, </w:t>
      </w:r>
      <w:r w:rsidR="00DD055C">
        <w:rPr>
          <w:rFonts w:ascii="Verdana" w:hAnsi="Verdana"/>
        </w:rPr>
        <w:t>how will the motor speed be affected?</w:t>
      </w:r>
    </w:p>
    <w:p w14:paraId="6E94DE1C" w14:textId="77777777" w:rsidR="00DD055C" w:rsidRDefault="00DD055C" w:rsidP="004A79E1">
      <w:pPr>
        <w:pStyle w:val="ListParagraph"/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</w:p>
    <w:p w14:paraId="3C3003A9" w14:textId="79354CFD" w:rsidR="00313C7F" w:rsidRDefault="00064A53" w:rsidP="0018545B">
      <w:pPr>
        <w:spacing w:after="0"/>
        <w:ind w:left="720"/>
      </w:pPr>
      <w:r>
        <w:rPr>
          <w:noProof/>
        </w:rPr>
        <w:drawing>
          <wp:inline distT="0" distB="0" distL="0" distR="0" wp14:anchorId="0CD77A6D" wp14:editId="69633B9B">
            <wp:extent cx="449580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Phase Nameplate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BB1C" w14:textId="28667D5B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horsepower for this motor? __________</w:t>
      </w:r>
    </w:p>
    <w:p w14:paraId="1C33558F" w14:textId="7B05C2B8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How many watts should this motor dissipate? ______________</w:t>
      </w:r>
    </w:p>
    <w:p w14:paraId="3C0E0A77" w14:textId="3EE2D649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 xml:space="preserve">What </w:t>
      </w:r>
      <w:r w:rsidRPr="003A1F30">
        <w:rPr>
          <w:rFonts w:ascii="Verdana" w:hAnsi="Verdana"/>
          <w:u w:val="single"/>
        </w:rPr>
        <w:t>nominal</w:t>
      </w:r>
      <w:r w:rsidRPr="00864FE9">
        <w:rPr>
          <w:rFonts w:ascii="Verdana" w:hAnsi="Verdana"/>
        </w:rPr>
        <w:t xml:space="preserve"> voltage level would you use to connect to this motor</w:t>
      </w:r>
      <w:r w:rsidR="00C03E39">
        <w:rPr>
          <w:rFonts w:ascii="Verdana" w:hAnsi="Verdana"/>
        </w:rPr>
        <w:t xml:space="preserve"> to its higher voltage setting</w:t>
      </w:r>
      <w:r w:rsidRPr="00864FE9">
        <w:rPr>
          <w:rFonts w:ascii="Verdana" w:hAnsi="Verdana"/>
        </w:rPr>
        <w:t>? ___________</w:t>
      </w:r>
    </w:p>
    <w:p w14:paraId="119CBF29" w14:textId="05952F90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acceptable range of voltage input to this motor</w:t>
      </w:r>
      <w:r w:rsidR="00C03E39">
        <w:rPr>
          <w:rFonts w:ascii="Verdana" w:hAnsi="Verdana"/>
        </w:rPr>
        <w:t xml:space="preserve"> if it is connected to </w:t>
      </w:r>
      <w:proofErr w:type="spellStart"/>
      <w:r w:rsidR="00C03E39">
        <w:rPr>
          <w:rFonts w:ascii="Verdana" w:hAnsi="Verdana"/>
        </w:rPr>
        <w:t>it’s</w:t>
      </w:r>
      <w:proofErr w:type="spellEnd"/>
      <w:r w:rsidR="00C03E39">
        <w:rPr>
          <w:rFonts w:ascii="Verdana" w:hAnsi="Verdana"/>
        </w:rPr>
        <w:t xml:space="preserve"> lowest voltage range</w:t>
      </w:r>
      <w:r w:rsidRPr="00864FE9">
        <w:rPr>
          <w:rFonts w:ascii="Verdana" w:hAnsi="Verdana"/>
        </w:rPr>
        <w:t>? _______ to _______</w:t>
      </w:r>
    </w:p>
    <w:p w14:paraId="2A0CD9C3" w14:textId="240062FE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RPM for this motor? ____________</w:t>
      </w:r>
    </w:p>
    <w:p w14:paraId="600377A0" w14:textId="70AD9714" w:rsid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 xml:space="preserve">If the motor is </w:t>
      </w:r>
      <w:r w:rsidR="00C03E39">
        <w:rPr>
          <w:rFonts w:ascii="Verdana" w:hAnsi="Verdana"/>
        </w:rPr>
        <w:t>connected to its higher source voltage it will spin at a higher</w:t>
      </w:r>
      <w:r w:rsidRPr="00864FE9">
        <w:rPr>
          <w:rFonts w:ascii="Verdana" w:hAnsi="Verdana"/>
        </w:rPr>
        <w:t xml:space="preserve"> RPM</w:t>
      </w:r>
      <w:r w:rsidR="003D312A">
        <w:rPr>
          <w:rFonts w:ascii="Verdana" w:hAnsi="Verdana"/>
        </w:rPr>
        <w:t>?</w:t>
      </w:r>
    </w:p>
    <w:p w14:paraId="4371AB97" w14:textId="057C43C8" w:rsidR="003D312A" w:rsidRDefault="003D312A" w:rsidP="0053541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6AD0EC02" w14:textId="726EF90E" w:rsidR="003D312A" w:rsidRPr="00CD2CC8" w:rsidRDefault="003D312A" w:rsidP="0053541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CD2CC8">
        <w:rPr>
          <w:rFonts w:ascii="Verdana" w:hAnsi="Verdana"/>
        </w:rPr>
        <w:t>False</w:t>
      </w:r>
    </w:p>
    <w:p w14:paraId="2901F10A" w14:textId="2D6973B9" w:rsidR="00FD18AB" w:rsidRDefault="00C03E39" w:rsidP="00A9256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service factor of this motor? __________</w:t>
      </w:r>
    </w:p>
    <w:p w14:paraId="04CE6973" w14:textId="3362BFC0" w:rsidR="00C03E39" w:rsidRDefault="00C03E39" w:rsidP="00A9256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maximum horsepower output of this motor? _________</w:t>
      </w:r>
    </w:p>
    <w:p w14:paraId="07C5D5D0" w14:textId="7DEDE069" w:rsidR="00C03E39" w:rsidRDefault="00C03E39" w:rsidP="00A9256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It is safe to run this motor at its max HP for extended periods of time.</w:t>
      </w:r>
    </w:p>
    <w:p w14:paraId="29C70A37" w14:textId="09CAEA21" w:rsidR="00C03E39" w:rsidRDefault="00C03E39" w:rsidP="00C03E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1AC9E8A1" w14:textId="112FCEEC" w:rsidR="00C03E39" w:rsidRPr="00CD2CC8" w:rsidRDefault="00C03E39" w:rsidP="00C03E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CD2CC8">
        <w:rPr>
          <w:rFonts w:ascii="Verdana" w:hAnsi="Verdana"/>
        </w:rPr>
        <w:t>False</w:t>
      </w:r>
    </w:p>
    <w:p w14:paraId="629B6AA6" w14:textId="3C877245" w:rsidR="00447C02" w:rsidRPr="00447C02" w:rsidRDefault="00447C02" w:rsidP="00447C02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>Draw a schematic to the right of the motor contactor that indicates its internal components.</w:t>
      </w:r>
    </w:p>
    <w:p w14:paraId="157D24DE" w14:textId="335EF6E6" w:rsidR="00447C02" w:rsidRDefault="00447C02" w:rsidP="00447C02">
      <w:pPr>
        <w:pStyle w:val="ListParagraph"/>
        <w:tabs>
          <w:tab w:val="left" w:pos="2520"/>
        </w:tabs>
        <w:spacing w:before="240" w:after="0"/>
        <w:ind w:left="2160"/>
        <w:contextualSpacing w:val="0"/>
        <w:rPr>
          <w:rFonts w:ascii="Verdana" w:hAnsi="Verdana"/>
        </w:rPr>
      </w:pPr>
      <w:r w:rsidRPr="00447C02">
        <w:rPr>
          <w:noProof/>
        </w:rPr>
        <w:drawing>
          <wp:inline distT="0" distB="0" distL="0" distR="0" wp14:anchorId="5D329EAF" wp14:editId="79FE8433">
            <wp:extent cx="1646555" cy="2118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B1D4" w14:textId="01F705C4" w:rsidR="003D312A" w:rsidRDefault="00447C02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Compose a truth table and construct the formula</w:t>
      </w:r>
      <w:r w:rsidR="00DE635B">
        <w:rPr>
          <w:rFonts w:ascii="Verdana" w:hAnsi="Verdana"/>
        </w:rPr>
        <w:t>s</w:t>
      </w:r>
      <w:r>
        <w:rPr>
          <w:rFonts w:ascii="Verdana" w:hAnsi="Verdana"/>
        </w:rPr>
        <w:t xml:space="preserve"> for the control schematic below</w:t>
      </w:r>
      <w:r w:rsidR="003D312A">
        <w:rPr>
          <w:rFonts w:ascii="Verdana" w:hAnsi="Verdana"/>
        </w:rPr>
        <w:t>.</w:t>
      </w:r>
      <w:r w:rsidR="00DE635B">
        <w:rPr>
          <w:rFonts w:ascii="Verdana" w:hAnsi="Verdana"/>
        </w:rPr>
        <w:t xml:space="preserve"> HINT: There shall be a formula for the CR1 and for the red light. (CR1 and green light formulas are the same)</w:t>
      </w:r>
    </w:p>
    <w:p w14:paraId="28D06636" w14:textId="7C86362D" w:rsidR="003D312A" w:rsidRDefault="00447C02" w:rsidP="00125BB2">
      <w:pPr>
        <w:pStyle w:val="ListParagraph"/>
        <w:tabs>
          <w:tab w:val="left" w:pos="2520"/>
        </w:tabs>
        <w:spacing w:before="240"/>
        <w:ind w:left="360"/>
        <w:contextualSpacing w:val="0"/>
        <w:rPr>
          <w:rFonts w:ascii="Verdana" w:hAnsi="Verdana"/>
        </w:rPr>
      </w:pPr>
      <w:r w:rsidRPr="00447C02">
        <w:rPr>
          <w:noProof/>
        </w:rPr>
        <w:drawing>
          <wp:inline distT="0" distB="0" distL="0" distR="0" wp14:anchorId="10E77C1E" wp14:editId="69716ED3">
            <wp:extent cx="6400800" cy="1924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2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12A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7FAF6" w14:textId="77777777" w:rsidR="00100DF4" w:rsidRDefault="00100DF4" w:rsidP="005B3A86">
      <w:pPr>
        <w:spacing w:after="0" w:line="240" w:lineRule="auto"/>
      </w:pPr>
      <w:r>
        <w:separator/>
      </w:r>
    </w:p>
  </w:endnote>
  <w:endnote w:type="continuationSeparator" w:id="0">
    <w:p w14:paraId="089187C3" w14:textId="77777777" w:rsidR="00100DF4" w:rsidRDefault="00100DF4" w:rsidP="005B3A86">
      <w:pPr>
        <w:spacing w:after="0" w:line="240" w:lineRule="auto"/>
      </w:pPr>
      <w:r>
        <w:continuationSeparator/>
      </w:r>
    </w:p>
  </w:endnote>
  <w:endnote w:type="continuationNotice" w:id="1">
    <w:p w14:paraId="2B9927F8" w14:textId="77777777" w:rsidR="00100DF4" w:rsidRDefault="00100D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B3268" w14:textId="29BE6260" w:rsidR="00100DF4" w:rsidRPr="00B025CF" w:rsidRDefault="00100DF4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4A79E1">
      <w:rPr>
        <w:rFonts w:ascii="BankGothic Lt BT" w:hAnsi="BankGothic Lt BT"/>
        <w:noProof/>
      </w:rPr>
      <w:t>4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  <w:p w14:paraId="3589AAC8" w14:textId="77777777" w:rsidR="00100DF4" w:rsidRPr="00B025CF" w:rsidRDefault="00100DF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646AD" w14:textId="77777777" w:rsidR="00100DF4" w:rsidRDefault="00445724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3292AFED">
        <v:rect id="_x0000_i1025" style="width:0;height:1.5pt" o:hralign="center" o:hrstd="t" o:hr="t" fillcolor="#a0a0a0" stroked="f"/>
      </w:pict>
    </w:r>
  </w:p>
  <w:p w14:paraId="67323249" w14:textId="1CC4472D" w:rsidR="00100DF4" w:rsidRPr="005B3A86" w:rsidRDefault="00100DF4" w:rsidP="0018545B">
    <w:pPr>
      <w:pStyle w:val="Foo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445724">
      <w:rPr>
        <w:rFonts w:ascii="BankGothic Lt BT" w:hAnsi="BankGothic Lt BT"/>
        <w:noProof/>
        <w:sz w:val="24"/>
        <w:szCs w:val="24"/>
      </w:rPr>
      <w:t>3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AD95" w14:textId="34942CF1" w:rsidR="00100DF4" w:rsidRPr="00B025CF" w:rsidRDefault="00100DF4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445724">
      <w:rPr>
        <w:rFonts w:ascii="BankGothic Lt BT" w:hAnsi="BankGothic Lt BT"/>
        <w:noProof/>
      </w:rPr>
      <w:t>1</w:t>
    </w:r>
    <w:r w:rsidRPr="00B025CF">
      <w:rPr>
        <w:rFonts w:ascii="BankGothic Lt BT" w:hAnsi="BankGothic Lt BT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F8E14" w14:textId="41313733" w:rsidR="00100DF4" w:rsidRPr="00B025CF" w:rsidRDefault="00100DF4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445724">
      <w:rPr>
        <w:rFonts w:ascii="BankGothic Lt BT" w:hAnsi="BankGothic Lt BT"/>
        <w:noProof/>
      </w:rPr>
      <w:t>2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491A8" w14:textId="77777777" w:rsidR="00100DF4" w:rsidRDefault="00100DF4" w:rsidP="005B3A86">
      <w:pPr>
        <w:spacing w:after="0" w:line="240" w:lineRule="auto"/>
      </w:pPr>
      <w:r>
        <w:separator/>
      </w:r>
    </w:p>
  </w:footnote>
  <w:footnote w:type="continuationSeparator" w:id="0">
    <w:p w14:paraId="07E57FC0" w14:textId="77777777" w:rsidR="00100DF4" w:rsidRDefault="00100DF4" w:rsidP="005B3A86">
      <w:pPr>
        <w:spacing w:after="0" w:line="240" w:lineRule="auto"/>
      </w:pPr>
      <w:r>
        <w:continuationSeparator/>
      </w:r>
    </w:p>
  </w:footnote>
  <w:footnote w:type="continuationNotice" w:id="1">
    <w:p w14:paraId="43ACBF1D" w14:textId="77777777" w:rsidR="00100DF4" w:rsidRDefault="00100D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3D91C" w14:textId="13E97A5D" w:rsidR="00100DF4" w:rsidRPr="00B025CF" w:rsidRDefault="00100DF4" w:rsidP="00B025CF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>
      <w:rPr>
        <w:rFonts w:ascii="BankGothic Md BT" w:hAnsi="BankGothic Md BT"/>
        <w:sz w:val="24"/>
        <w:szCs w:val="24"/>
      </w:rPr>
      <w:t xml:space="preserve">test </w:t>
    </w:r>
    <w:r w:rsidR="002662E4">
      <w:rPr>
        <w:rFonts w:ascii="BankGothic Md BT" w:hAnsi="BankGothic Md BT"/>
        <w:sz w:val="24"/>
        <w:szCs w:val="24"/>
      </w:rPr>
      <w:t>4</w:t>
    </w: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66016" w14:textId="5454B9AE" w:rsidR="00100DF4" w:rsidRPr="00B025CF" w:rsidRDefault="00100DF4" w:rsidP="0018545B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  <w:r w:rsidR="004A79E1">
      <w:rPr>
        <w:rFonts w:ascii="BankGothic Md BT" w:hAnsi="BankGothic Md BT"/>
        <w:sz w:val="24"/>
        <w:szCs w:val="24"/>
      </w:rPr>
      <w:t>quiz 5</w:t>
    </w:r>
  </w:p>
  <w:p w14:paraId="69B0CFCE" w14:textId="77777777" w:rsidR="00100DF4" w:rsidRPr="0018545B" w:rsidRDefault="00100DF4" w:rsidP="001854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100DF4" w14:paraId="385F9EF0" w14:textId="77777777" w:rsidTr="001A25D9">
      <w:tc>
        <w:tcPr>
          <w:tcW w:w="1080" w:type="dxa"/>
        </w:tcPr>
        <w:p w14:paraId="63A89E8F" w14:textId="77777777" w:rsidR="00100DF4" w:rsidRDefault="00100DF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A55B6B4" wp14:editId="154EC087">
                <wp:extent cx="347472" cy="384048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56D7BC8C" w14:textId="77777777" w:rsidR="00100DF4" w:rsidRDefault="00100DF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2D693694" w14:textId="77777777" w:rsidR="00100DF4" w:rsidRDefault="00100DF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3CCA2C" wp14:editId="7C24A643">
                <wp:extent cx="347472" cy="384048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761287E" w14:textId="77777777" w:rsidR="00100DF4" w:rsidRPr="00B025CF" w:rsidRDefault="00100DF4" w:rsidP="00B02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40F7D" w14:textId="79995FB3" w:rsidR="00100DF4" w:rsidRPr="00B025CF" w:rsidRDefault="004A79E1" w:rsidP="00E013AA">
    <w:pPr>
      <w:pStyle w:val="Footer"/>
      <w:pBdr>
        <w:bottom w:val="single" w:sz="4" w:space="1" w:color="auto"/>
      </w:pBdr>
      <w:rPr>
        <w:rFonts w:ascii="BankGothic Lt BT" w:hAnsi="BankGothic Lt BT"/>
      </w:rPr>
    </w:pPr>
    <w:r>
      <w:rPr>
        <w:rFonts w:ascii="BankGothic Lt BT" w:hAnsi="BankGothic Lt BT"/>
      </w:rPr>
      <w:t>quiz</w:t>
    </w:r>
    <w:r w:rsidR="001E1581">
      <w:rPr>
        <w:rFonts w:ascii="BankGothic Lt BT" w:hAnsi="BankGothic Lt BT"/>
      </w:rPr>
      <w:t xml:space="preserve"> 5</w:t>
    </w:r>
    <w:r w:rsidR="00100DF4" w:rsidRPr="00B025CF">
      <w:rPr>
        <w:rFonts w:ascii="BankGothic Lt BT" w:hAnsi="BankGothic Lt BT"/>
      </w:rPr>
      <w:tab/>
    </w:r>
    <w:proofErr w:type="spellStart"/>
    <w:r w:rsidR="00100DF4">
      <w:rPr>
        <w:rFonts w:ascii="BankGothic Lt BT" w:hAnsi="BankGothic Lt BT"/>
      </w:rPr>
      <w:t>ranken</w:t>
    </w:r>
    <w:proofErr w:type="spellEnd"/>
    <w:r w:rsidR="00100DF4">
      <w:rPr>
        <w:rFonts w:ascii="BankGothic Lt BT" w:hAnsi="BankGothic Lt BT"/>
      </w:rPr>
      <w:t xml:space="preserve"> technical college</w:t>
    </w:r>
    <w:r w:rsidR="00100DF4" w:rsidRPr="00B025CF">
      <w:rPr>
        <w:rFonts w:ascii="BankGothic Lt BT" w:hAnsi="BankGothic Lt B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68F3"/>
    <w:multiLevelType w:val="hybridMultilevel"/>
    <w:tmpl w:val="FAF4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64BAC"/>
    <w:multiLevelType w:val="hybridMultilevel"/>
    <w:tmpl w:val="96FE3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61402"/>
    <w:multiLevelType w:val="hybridMultilevel"/>
    <w:tmpl w:val="6B2C05F2"/>
    <w:lvl w:ilvl="0" w:tplc="882800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942A6"/>
    <w:multiLevelType w:val="hybridMultilevel"/>
    <w:tmpl w:val="2A80F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70549"/>
    <w:multiLevelType w:val="hybridMultilevel"/>
    <w:tmpl w:val="71B80606"/>
    <w:lvl w:ilvl="0" w:tplc="A412F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F42F8"/>
    <w:multiLevelType w:val="hybridMultilevel"/>
    <w:tmpl w:val="EE20064A"/>
    <w:lvl w:ilvl="0" w:tplc="A346315C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8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7F"/>
    <w:rsid w:val="00064A53"/>
    <w:rsid w:val="000F02CF"/>
    <w:rsid w:val="00100DF4"/>
    <w:rsid w:val="00125BB2"/>
    <w:rsid w:val="00127A7E"/>
    <w:rsid w:val="00130252"/>
    <w:rsid w:val="00141840"/>
    <w:rsid w:val="00151AE4"/>
    <w:rsid w:val="00181CC4"/>
    <w:rsid w:val="0018545B"/>
    <w:rsid w:val="001A25D9"/>
    <w:rsid w:val="001E1581"/>
    <w:rsid w:val="001E3C51"/>
    <w:rsid w:val="002025E4"/>
    <w:rsid w:val="00222A30"/>
    <w:rsid w:val="00224C5A"/>
    <w:rsid w:val="00247719"/>
    <w:rsid w:val="00261383"/>
    <w:rsid w:val="002662E4"/>
    <w:rsid w:val="00267A80"/>
    <w:rsid w:val="003017F3"/>
    <w:rsid w:val="00313C7F"/>
    <w:rsid w:val="00331C01"/>
    <w:rsid w:val="00334A0C"/>
    <w:rsid w:val="003A1F30"/>
    <w:rsid w:val="003D312A"/>
    <w:rsid w:val="00431790"/>
    <w:rsid w:val="00445724"/>
    <w:rsid w:val="00447C02"/>
    <w:rsid w:val="00493D39"/>
    <w:rsid w:val="004A79E1"/>
    <w:rsid w:val="00535412"/>
    <w:rsid w:val="005B3A86"/>
    <w:rsid w:val="006A52BF"/>
    <w:rsid w:val="007140C7"/>
    <w:rsid w:val="00737275"/>
    <w:rsid w:val="00774550"/>
    <w:rsid w:val="007C4BAD"/>
    <w:rsid w:val="007F1EB3"/>
    <w:rsid w:val="00816474"/>
    <w:rsid w:val="00820A94"/>
    <w:rsid w:val="008573C1"/>
    <w:rsid w:val="00864FE9"/>
    <w:rsid w:val="00866D5F"/>
    <w:rsid w:val="00882999"/>
    <w:rsid w:val="00887D4F"/>
    <w:rsid w:val="008A6F64"/>
    <w:rsid w:val="008D14D8"/>
    <w:rsid w:val="008D3C9D"/>
    <w:rsid w:val="00914233"/>
    <w:rsid w:val="00950A2E"/>
    <w:rsid w:val="0095693B"/>
    <w:rsid w:val="009D18A7"/>
    <w:rsid w:val="009F2DFA"/>
    <w:rsid w:val="00A327AF"/>
    <w:rsid w:val="00A414D9"/>
    <w:rsid w:val="00A75522"/>
    <w:rsid w:val="00A9256D"/>
    <w:rsid w:val="00AA515D"/>
    <w:rsid w:val="00AA6A80"/>
    <w:rsid w:val="00B025CF"/>
    <w:rsid w:val="00B755C0"/>
    <w:rsid w:val="00BC027D"/>
    <w:rsid w:val="00BD1D03"/>
    <w:rsid w:val="00BE1AF9"/>
    <w:rsid w:val="00C03E39"/>
    <w:rsid w:val="00C520CE"/>
    <w:rsid w:val="00C844E5"/>
    <w:rsid w:val="00C96664"/>
    <w:rsid w:val="00CB0E86"/>
    <w:rsid w:val="00CD2CC8"/>
    <w:rsid w:val="00CE4187"/>
    <w:rsid w:val="00CE6CB6"/>
    <w:rsid w:val="00D372AD"/>
    <w:rsid w:val="00D56E03"/>
    <w:rsid w:val="00DA380B"/>
    <w:rsid w:val="00DC19D0"/>
    <w:rsid w:val="00DD055C"/>
    <w:rsid w:val="00DE635B"/>
    <w:rsid w:val="00E013AA"/>
    <w:rsid w:val="00E17B19"/>
    <w:rsid w:val="00E43935"/>
    <w:rsid w:val="00E51222"/>
    <w:rsid w:val="00E54208"/>
    <w:rsid w:val="00EB3FEB"/>
    <w:rsid w:val="00EE547F"/>
    <w:rsid w:val="00EE697D"/>
    <w:rsid w:val="00EF7F20"/>
    <w:rsid w:val="00F443DE"/>
    <w:rsid w:val="00F631A1"/>
    <w:rsid w:val="00FC7EA1"/>
    <w:rsid w:val="00FD18AB"/>
    <w:rsid w:val="00FE37CD"/>
    <w:rsid w:val="00FF2F73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  <w14:docId w14:val="0FDFDBBB"/>
  <w15:chartTrackingRefBased/>
  <w15:docId w15:val="{98AA9570-08DC-4FBF-98B1-8A6022E0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1CDB0-853D-4E21-BE6B-ABCDF0A55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22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2018-01-26T17:27:00Z</cp:lastPrinted>
  <dcterms:created xsi:type="dcterms:W3CDTF">2018-02-08T16:23:00Z</dcterms:created>
  <dcterms:modified xsi:type="dcterms:W3CDTF">2018-02-10T17:45:00Z</dcterms:modified>
</cp:coreProperties>
</file>