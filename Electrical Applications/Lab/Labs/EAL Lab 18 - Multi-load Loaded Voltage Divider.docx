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0FFBB462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F63B43">
        <w:rPr>
          <w:rFonts w:ascii="Verdana" w:hAnsi="Verdana"/>
          <w:b/>
          <w:sz w:val="24"/>
          <w:szCs w:val="24"/>
        </w:rPr>
        <w:t>Multi-load Loaded Voltage Divider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63B43">
        <w:rPr>
          <w:rFonts w:ascii="Verdana" w:hAnsi="Verdana"/>
          <w:sz w:val="20"/>
          <w:szCs w:val="20"/>
        </w:rPr>
        <w:t>Lab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63B43">
        <w:rPr>
          <w:rFonts w:ascii="Verdana" w:hAnsi="Verdana"/>
          <w:sz w:val="20"/>
          <w:szCs w:val="20"/>
        </w:rPr>
        <w:t>18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4DD9B6BC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63B43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63B43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F63B43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5915F6" w:rsidRDefault="00E013AA" w:rsidP="004328DF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688B1F3E" w14:textId="36188E14" w:rsidR="00D54ACB" w:rsidRPr="005915F6" w:rsidRDefault="004C66D6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 shall </w:t>
      </w:r>
      <w:r w:rsidR="00820CD5" w:rsidRPr="005915F6">
        <w:rPr>
          <w:rFonts w:ascii="Verdana" w:hAnsi="Verdana"/>
          <w:sz w:val="20"/>
          <w:szCs w:val="20"/>
        </w:rPr>
        <w:t xml:space="preserve">calculate </w:t>
      </w:r>
      <w:r w:rsidR="00F63B43">
        <w:rPr>
          <w:rFonts w:ascii="Verdana" w:hAnsi="Verdana"/>
          <w:sz w:val="20"/>
          <w:szCs w:val="20"/>
        </w:rPr>
        <w:t xml:space="preserve">multi-load, </w:t>
      </w:r>
      <w:r w:rsidR="005915F6">
        <w:rPr>
          <w:rFonts w:ascii="Verdana" w:hAnsi="Verdana"/>
          <w:sz w:val="20"/>
          <w:szCs w:val="20"/>
        </w:rPr>
        <w:t>loaded voltage divider</w:t>
      </w:r>
      <w:r w:rsidR="00820CD5" w:rsidRPr="005915F6">
        <w:rPr>
          <w:rFonts w:ascii="Verdana" w:hAnsi="Verdana"/>
          <w:sz w:val="20"/>
          <w:szCs w:val="20"/>
        </w:rPr>
        <w:t xml:space="preserve"> </w:t>
      </w:r>
      <w:r w:rsidR="00B65BB9" w:rsidRPr="005915F6">
        <w:rPr>
          <w:rFonts w:ascii="Verdana" w:hAnsi="Verdana"/>
          <w:sz w:val="20"/>
          <w:szCs w:val="20"/>
        </w:rPr>
        <w:t>circuit</w:t>
      </w:r>
      <w:r w:rsidR="00874CCF" w:rsidRPr="005915F6">
        <w:rPr>
          <w:rFonts w:ascii="Verdana" w:hAnsi="Verdana"/>
          <w:sz w:val="20"/>
          <w:szCs w:val="20"/>
        </w:rPr>
        <w:t xml:space="preserve"> quantities using the characteristics of a </w:t>
      </w:r>
      <w:r w:rsidR="00D30537" w:rsidRPr="005915F6">
        <w:rPr>
          <w:rFonts w:ascii="Verdana" w:hAnsi="Verdana"/>
          <w:sz w:val="20"/>
          <w:szCs w:val="20"/>
        </w:rPr>
        <w:t xml:space="preserve">series and a </w:t>
      </w:r>
      <w:r w:rsidR="00874CCF" w:rsidRPr="005915F6">
        <w:rPr>
          <w:rFonts w:ascii="Verdana" w:hAnsi="Verdana"/>
          <w:sz w:val="20"/>
          <w:szCs w:val="20"/>
        </w:rPr>
        <w:t>parallel</w:t>
      </w:r>
      <w:r w:rsidR="00820CD5" w:rsidRPr="005915F6">
        <w:rPr>
          <w:rFonts w:ascii="Verdana" w:hAnsi="Verdana"/>
          <w:sz w:val="20"/>
          <w:szCs w:val="20"/>
        </w:rPr>
        <w:t xml:space="preserve"> </w:t>
      </w:r>
      <w:r w:rsidR="00874CCF" w:rsidRPr="005915F6">
        <w:rPr>
          <w:rFonts w:ascii="Verdana" w:hAnsi="Verdana"/>
          <w:sz w:val="20"/>
          <w:szCs w:val="20"/>
        </w:rPr>
        <w:t>circuit</w:t>
      </w:r>
      <w:r w:rsidR="00C24E92">
        <w:rPr>
          <w:rFonts w:ascii="Verdana" w:hAnsi="Verdana"/>
          <w:sz w:val="20"/>
          <w:szCs w:val="20"/>
        </w:rPr>
        <w:t xml:space="preserve"> and a given </w:t>
      </w:r>
      <w:r w:rsidR="00C24E92" w:rsidRPr="00C24E92">
        <w:rPr>
          <w:rFonts w:ascii="Verdana" w:hAnsi="Verdana"/>
          <w:i/>
          <w:sz w:val="20"/>
          <w:szCs w:val="20"/>
        </w:rPr>
        <w:t>load</w:t>
      </w:r>
      <w:r w:rsidR="004927C6" w:rsidRPr="005915F6">
        <w:rPr>
          <w:rFonts w:ascii="Verdana" w:hAnsi="Verdana"/>
          <w:sz w:val="20"/>
          <w:szCs w:val="20"/>
        </w:rPr>
        <w:t>.</w:t>
      </w:r>
    </w:p>
    <w:p w14:paraId="7355094D" w14:textId="4D2B663F" w:rsidR="004861DB" w:rsidRPr="005915F6" w:rsidRDefault="004861DB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 </w:t>
      </w:r>
      <w:r w:rsidR="003D5A8E" w:rsidRPr="005915F6">
        <w:rPr>
          <w:rFonts w:ascii="Verdana" w:hAnsi="Verdana"/>
          <w:sz w:val="20"/>
          <w:szCs w:val="20"/>
        </w:rPr>
        <w:t xml:space="preserve">shall </w:t>
      </w:r>
      <w:r w:rsidR="00FF0F90" w:rsidRPr="005915F6">
        <w:rPr>
          <w:rFonts w:ascii="Verdana" w:hAnsi="Verdana"/>
          <w:sz w:val="20"/>
          <w:szCs w:val="20"/>
        </w:rPr>
        <w:t>construct the circuit and analyze the results</w:t>
      </w:r>
      <w:r w:rsidR="00874CCF" w:rsidRPr="005915F6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5915F6" w:rsidRDefault="009219E3" w:rsidP="007C2507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375BAB2B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F63B43">
        <w:rPr>
          <w:rFonts w:ascii="Verdana" w:hAnsi="Verdana"/>
          <w:sz w:val="20"/>
          <w:szCs w:val="20"/>
        </w:rPr>
        <w:t>Lab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32C65" w:rsidRPr="005915F6">
        <w:rPr>
          <w:rFonts w:ascii="Verdana" w:hAnsi="Verdana"/>
          <w:sz w:val="20"/>
          <w:szCs w:val="20"/>
        </w:rPr>
        <w:t>instructor evaluation</w:t>
      </w:r>
      <w:r w:rsidRPr="005915F6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5915F6" w:rsidRDefault="001C2E27" w:rsidP="001C2E27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5915F6" w:rsidRPr="005915F6" w14:paraId="5DA64AE5" w14:textId="77777777" w:rsidTr="004861DB">
        <w:tc>
          <w:tcPr>
            <w:tcW w:w="4428" w:type="dxa"/>
          </w:tcPr>
          <w:p w14:paraId="74986947" w14:textId="5A2D585A" w:rsidR="004861DB" w:rsidRPr="005915F6" w:rsidRDefault="004861DB" w:rsidP="004861DB">
            <w:pPr>
              <w:pStyle w:val="Heading3"/>
              <w:rPr>
                <w:rFonts w:ascii="Verdana" w:hAnsi="Verdana"/>
              </w:rPr>
            </w:pPr>
            <w:r w:rsidRPr="005915F6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160BCC38" w14:textId="4BF49059" w:rsidR="004861DB" w:rsidRPr="005915F6" w:rsidRDefault="004861DB" w:rsidP="004861DB">
            <w:pPr>
              <w:pStyle w:val="Heading3"/>
              <w:rPr>
                <w:rFonts w:ascii="Verdana" w:hAnsi="Verdana"/>
              </w:rPr>
            </w:pPr>
            <w:r w:rsidRPr="005915F6">
              <w:rPr>
                <w:rFonts w:ascii="Verdana" w:hAnsi="Verdana"/>
              </w:rPr>
              <w:t xml:space="preserve">Department Provided </w:t>
            </w:r>
          </w:p>
        </w:tc>
      </w:tr>
      <w:tr w:rsidR="005915F6" w:rsidRPr="005915F6" w14:paraId="08CECD28" w14:textId="77777777" w:rsidTr="004861DB">
        <w:tc>
          <w:tcPr>
            <w:tcW w:w="4428" w:type="dxa"/>
          </w:tcPr>
          <w:p w14:paraId="4F942921" w14:textId="103CD254" w:rsidR="004861DB" w:rsidRPr="005915F6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Proto-Board</w:t>
            </w:r>
          </w:p>
        </w:tc>
        <w:tc>
          <w:tcPr>
            <w:tcW w:w="4428" w:type="dxa"/>
          </w:tcPr>
          <w:p w14:paraId="01FAAD16" w14:textId="08D6C1F8" w:rsidR="004861DB" w:rsidRPr="005915F6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Power Supply</w:t>
            </w:r>
          </w:p>
        </w:tc>
      </w:tr>
      <w:tr w:rsidR="005915F6" w:rsidRPr="005915F6" w14:paraId="37AC03A4" w14:textId="77777777" w:rsidTr="004861DB">
        <w:tc>
          <w:tcPr>
            <w:tcW w:w="4428" w:type="dxa"/>
          </w:tcPr>
          <w:p w14:paraId="00A138CD" w14:textId="232914B7" w:rsidR="004861DB" w:rsidRPr="005915F6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440CBC99" w14:textId="77777777" w:rsidR="004861DB" w:rsidRPr="005915F6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5915F6" w:rsidRPr="005915F6" w14:paraId="1CEE9683" w14:textId="77777777" w:rsidTr="004861DB">
        <w:tc>
          <w:tcPr>
            <w:tcW w:w="4428" w:type="dxa"/>
          </w:tcPr>
          <w:p w14:paraId="5D14829E" w14:textId="52FB25BE" w:rsidR="004861DB" w:rsidRPr="005915F6" w:rsidRDefault="00B65BB9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Resistor Kit</w:t>
            </w:r>
          </w:p>
        </w:tc>
        <w:tc>
          <w:tcPr>
            <w:tcW w:w="4428" w:type="dxa"/>
          </w:tcPr>
          <w:p w14:paraId="76E3D1A5" w14:textId="77777777" w:rsidR="004861DB" w:rsidRPr="005915F6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5915F6" w:rsidRPr="005915F6" w14:paraId="6B034432" w14:textId="77777777" w:rsidTr="004861DB">
        <w:tc>
          <w:tcPr>
            <w:tcW w:w="4428" w:type="dxa"/>
          </w:tcPr>
          <w:p w14:paraId="0810E4E7" w14:textId="7045BF65" w:rsidR="004861DB" w:rsidRPr="005915F6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5915F6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0B2A2612" w14:textId="77777777" w:rsidR="004861DB" w:rsidRPr="005915F6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8FF8B8" w14:textId="38C8B4D9" w:rsidR="003D5A8E" w:rsidRPr="005915F6" w:rsidRDefault="003D5A8E" w:rsidP="006253D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Theory</w:t>
      </w:r>
    </w:p>
    <w:p w14:paraId="6E4CFCDE" w14:textId="6AD451E5" w:rsidR="00820CD5" w:rsidRPr="005915F6" w:rsidRDefault="00C24E92" w:rsidP="00C24E92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</w:t>
      </w:r>
      <w:r w:rsidR="00F63B43">
        <w:rPr>
          <w:rFonts w:ascii="Verdana" w:hAnsi="Verdana"/>
          <w:sz w:val="20"/>
          <w:szCs w:val="20"/>
        </w:rPr>
        <w:t xml:space="preserve">multi-load </w:t>
      </w:r>
      <w:r w:rsidR="00F570D1">
        <w:rPr>
          <w:rFonts w:ascii="Verdana" w:hAnsi="Verdana"/>
          <w:sz w:val="20"/>
          <w:szCs w:val="20"/>
        </w:rPr>
        <w:t xml:space="preserve">loaded </w:t>
      </w:r>
      <w:r>
        <w:rPr>
          <w:rFonts w:ascii="Verdana" w:hAnsi="Verdana"/>
          <w:sz w:val="20"/>
          <w:szCs w:val="20"/>
        </w:rPr>
        <w:t>voltage divider is a</w:t>
      </w:r>
      <w:r w:rsidR="00F570D1">
        <w:rPr>
          <w:rFonts w:ascii="Verdana" w:hAnsi="Verdana"/>
          <w:sz w:val="20"/>
          <w:szCs w:val="20"/>
        </w:rPr>
        <w:t>n</w:t>
      </w:r>
      <w:r w:rsidRPr="00C24E92">
        <w:rPr>
          <w:rFonts w:ascii="Verdana" w:hAnsi="Verdana"/>
          <w:sz w:val="20"/>
          <w:szCs w:val="20"/>
        </w:rPr>
        <w:t xml:space="preserve"> </w:t>
      </w:r>
      <w:r w:rsidR="00F570D1">
        <w:rPr>
          <w:rFonts w:ascii="Verdana" w:hAnsi="Verdana"/>
          <w:sz w:val="20"/>
          <w:szCs w:val="20"/>
        </w:rPr>
        <w:t>active series-parallel</w:t>
      </w:r>
      <w:r w:rsidRPr="00C24E92">
        <w:rPr>
          <w:rFonts w:ascii="Verdana" w:hAnsi="Verdana"/>
          <w:sz w:val="20"/>
          <w:szCs w:val="20"/>
        </w:rPr>
        <w:t xml:space="preserve"> circuit that produces </w:t>
      </w:r>
      <w:r w:rsidR="00F63B43">
        <w:rPr>
          <w:rFonts w:ascii="Verdana" w:hAnsi="Verdana"/>
          <w:sz w:val="20"/>
          <w:szCs w:val="20"/>
        </w:rPr>
        <w:t>multiple</w:t>
      </w:r>
      <w:r w:rsidRPr="00C24E92">
        <w:rPr>
          <w:rFonts w:ascii="Verdana" w:hAnsi="Verdana"/>
          <w:sz w:val="20"/>
          <w:szCs w:val="20"/>
        </w:rPr>
        <w:t xml:space="preserve"> output </w:t>
      </w:r>
      <w:r w:rsidR="00F570D1">
        <w:rPr>
          <w:rFonts w:ascii="Verdana" w:hAnsi="Verdana"/>
          <w:sz w:val="20"/>
          <w:szCs w:val="20"/>
        </w:rPr>
        <w:t xml:space="preserve">load </w:t>
      </w:r>
      <w:r w:rsidRPr="00C24E92">
        <w:rPr>
          <w:rFonts w:ascii="Verdana" w:hAnsi="Verdana"/>
          <w:sz w:val="20"/>
          <w:szCs w:val="20"/>
        </w:rPr>
        <w:t>voltage</w:t>
      </w:r>
      <w:r w:rsidR="00F63B43">
        <w:rPr>
          <w:rFonts w:ascii="Verdana" w:hAnsi="Verdana"/>
          <w:sz w:val="20"/>
          <w:szCs w:val="20"/>
        </w:rPr>
        <w:t>s</w:t>
      </w:r>
      <w:r w:rsidRPr="00C24E92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E</w:t>
      </w:r>
      <w:r w:rsidR="00F570D1" w:rsidRPr="00F570D1">
        <w:rPr>
          <w:rFonts w:ascii="Verdana" w:hAnsi="Verdana"/>
          <w:sz w:val="20"/>
          <w:szCs w:val="20"/>
          <w:vertAlign w:val="subscript"/>
        </w:rPr>
        <w:t>L</w:t>
      </w:r>
      <w:r w:rsidR="00F63B43">
        <w:rPr>
          <w:rFonts w:ascii="Verdana" w:hAnsi="Verdana"/>
          <w:sz w:val="20"/>
          <w:szCs w:val="20"/>
          <w:vertAlign w:val="subscript"/>
        </w:rPr>
        <w:t>1</w:t>
      </w:r>
      <w:r w:rsidR="00F63B43" w:rsidRPr="00F63B43">
        <w:rPr>
          <w:rFonts w:ascii="Verdana" w:hAnsi="Verdana"/>
          <w:sz w:val="20"/>
          <w:szCs w:val="20"/>
        </w:rPr>
        <w:t>,</w:t>
      </w:r>
      <w:r w:rsidR="00F63B43" w:rsidRPr="00F63B43">
        <w:t xml:space="preserve"> </w:t>
      </w:r>
      <w:r w:rsidR="00F63B43" w:rsidRPr="00F63B43">
        <w:rPr>
          <w:rFonts w:ascii="Verdana" w:hAnsi="Verdana"/>
          <w:sz w:val="20"/>
          <w:szCs w:val="20"/>
        </w:rPr>
        <w:t>E</w:t>
      </w:r>
      <w:r w:rsidR="00F63B43" w:rsidRPr="00F63B43">
        <w:rPr>
          <w:rFonts w:ascii="Verdana" w:hAnsi="Verdana"/>
          <w:sz w:val="20"/>
          <w:szCs w:val="20"/>
          <w:vertAlign w:val="subscript"/>
        </w:rPr>
        <w:t>L</w:t>
      </w:r>
      <w:r w:rsidR="00F63B43">
        <w:rPr>
          <w:rFonts w:ascii="Verdana" w:hAnsi="Verdana"/>
          <w:sz w:val="20"/>
          <w:szCs w:val="20"/>
          <w:vertAlign w:val="subscript"/>
        </w:rPr>
        <w:t>2</w:t>
      </w:r>
      <w:r w:rsidR="00F63B43" w:rsidRPr="00F63B43">
        <w:rPr>
          <w:rFonts w:ascii="Verdana" w:hAnsi="Verdana"/>
          <w:sz w:val="20"/>
          <w:szCs w:val="20"/>
        </w:rPr>
        <w:t>,</w:t>
      </w:r>
      <w:r w:rsidR="00F63B43">
        <w:rPr>
          <w:rFonts w:ascii="Verdana" w:hAnsi="Verdana"/>
          <w:sz w:val="20"/>
          <w:szCs w:val="20"/>
        </w:rPr>
        <w:t xml:space="preserve"> etc.</w:t>
      </w:r>
      <w:r w:rsidRPr="00C24E92">
        <w:rPr>
          <w:rFonts w:ascii="Verdana" w:hAnsi="Verdana"/>
          <w:sz w:val="20"/>
          <w:szCs w:val="20"/>
        </w:rPr>
        <w:t xml:space="preserve">) that </w:t>
      </w:r>
      <w:r w:rsidR="00F63B43">
        <w:rPr>
          <w:rFonts w:ascii="Verdana" w:hAnsi="Verdana"/>
          <w:sz w:val="20"/>
          <w:szCs w:val="20"/>
        </w:rPr>
        <w:t>are</w:t>
      </w:r>
      <w:r w:rsidRPr="00C24E92">
        <w:rPr>
          <w:rFonts w:ascii="Verdana" w:hAnsi="Verdana"/>
          <w:sz w:val="20"/>
          <w:szCs w:val="20"/>
        </w:rPr>
        <w:t xml:space="preserve"> fraction</w:t>
      </w:r>
      <w:r w:rsidR="00F63B43">
        <w:rPr>
          <w:rFonts w:ascii="Verdana" w:hAnsi="Verdana"/>
          <w:sz w:val="20"/>
          <w:szCs w:val="20"/>
        </w:rPr>
        <w:t>s</w:t>
      </w:r>
      <w:r w:rsidRPr="00C24E92">
        <w:rPr>
          <w:rFonts w:ascii="Verdana" w:hAnsi="Verdana"/>
          <w:sz w:val="20"/>
          <w:szCs w:val="20"/>
        </w:rPr>
        <w:t xml:space="preserve"> of its input voltage (</w:t>
      </w:r>
      <w:r>
        <w:rPr>
          <w:rFonts w:ascii="Verdana" w:hAnsi="Verdana"/>
          <w:sz w:val="20"/>
          <w:szCs w:val="20"/>
        </w:rPr>
        <w:t>E</w:t>
      </w:r>
      <w:r w:rsidRPr="00C24E92">
        <w:rPr>
          <w:rFonts w:ascii="Verdana" w:hAnsi="Verdana"/>
          <w:sz w:val="20"/>
          <w:szCs w:val="20"/>
          <w:vertAlign w:val="subscript"/>
        </w:rPr>
        <w:t>S</w:t>
      </w:r>
      <w:r w:rsidRPr="00C24E92">
        <w:rPr>
          <w:rFonts w:ascii="Verdana" w:hAnsi="Verdana"/>
          <w:sz w:val="20"/>
          <w:szCs w:val="20"/>
        </w:rPr>
        <w:t>). Voltage division is the result of distributing the input voltage among the components of the divider.</w:t>
      </w:r>
    </w:p>
    <w:p w14:paraId="164DE1B8" w14:textId="54BF25E8" w:rsidR="00DA1DDF" w:rsidRPr="005915F6" w:rsidRDefault="00DA1DDF" w:rsidP="008B256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Circuit</w:t>
      </w:r>
    </w:p>
    <w:p w14:paraId="36A14635" w14:textId="6E0C9340" w:rsidR="009B389D" w:rsidRPr="00034BA1" w:rsidRDefault="00F63B43" w:rsidP="00436F29">
      <w:pPr>
        <w:tabs>
          <w:tab w:val="left" w:pos="2026"/>
        </w:tabs>
        <w:spacing w:before="120" w:after="120"/>
        <w:jc w:val="center"/>
        <w:rPr>
          <w:rFonts w:ascii="Verdana" w:hAnsi="Verdana"/>
        </w:rPr>
      </w:pPr>
      <w:r w:rsidRPr="00F63B43">
        <w:drawing>
          <wp:inline distT="0" distB="0" distL="0" distR="0" wp14:anchorId="7379F4DC" wp14:editId="7D26040A">
            <wp:extent cx="3447681" cy="3559409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5969" cy="359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1C41" w14:textId="77777777" w:rsidR="00DA1DDF" w:rsidRPr="00034BA1" w:rsidRDefault="00DA1DDF" w:rsidP="008B2561">
      <w:pPr>
        <w:spacing w:before="120" w:after="60"/>
        <w:ind w:left="360"/>
        <w:rPr>
          <w:rFonts w:ascii="Verdana" w:hAnsi="Verdana"/>
          <w:sz w:val="20"/>
          <w:szCs w:val="20"/>
        </w:rPr>
      </w:pPr>
      <w:r w:rsidRPr="00034BA1">
        <w:rPr>
          <w:rFonts w:ascii="Verdana" w:hAnsi="Verdana"/>
          <w:sz w:val="20"/>
          <w:szCs w:val="20"/>
        </w:rPr>
        <w:t>Where;</w:t>
      </w:r>
    </w:p>
    <w:p w14:paraId="0798B720" w14:textId="6E079017" w:rsidR="00436F29" w:rsidRPr="00F570D1" w:rsidRDefault="006F197A" w:rsidP="00436F29">
      <w:pPr>
        <w:spacing w:after="60"/>
        <w:ind w:left="720"/>
        <w:rPr>
          <w:rFonts w:ascii="Verdan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=12</m:t>
          </m:r>
          <m:r>
            <w:rPr>
              <w:rFonts w:ascii="Cambria Math" w:hAnsi="Cambria Math"/>
            </w:rPr>
            <m:t xml:space="preserve">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3V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7V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9.1mA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1.1mA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2.1mA</m:t>
          </m:r>
        </m:oMath>
      </m:oMathPara>
    </w:p>
    <w:p w14:paraId="44BA2BC5" w14:textId="77777777" w:rsidR="008431B7" w:rsidRPr="00034BA1" w:rsidRDefault="008431B7" w:rsidP="008431B7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p w14:paraId="352E0CA5" w14:textId="77777777" w:rsidR="008431B7" w:rsidRPr="00034BA1" w:rsidRDefault="008431B7" w:rsidP="008431B7">
      <w:pPr>
        <w:pStyle w:val="ListParagraph"/>
        <w:numPr>
          <w:ilvl w:val="1"/>
          <w:numId w:val="11"/>
        </w:numPr>
        <w:tabs>
          <w:tab w:val="right" w:pos="10080"/>
        </w:tabs>
        <w:spacing w:after="0"/>
        <w:contextualSpacing w:val="0"/>
        <w:rPr>
          <w:rFonts w:ascii="Verdana" w:hAnsi="Verdana"/>
          <w:sz w:val="20"/>
          <w:szCs w:val="20"/>
        </w:rPr>
        <w:sectPr w:rsidR="008431B7" w:rsidRPr="00034BA1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29F30D87" w14:textId="5AC8AEF2" w:rsidR="009B389D" w:rsidRPr="00F570D1" w:rsidRDefault="009B389D" w:rsidP="009B389D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F570D1">
        <w:rPr>
          <w:rFonts w:ascii="Verdana" w:hAnsi="Verdana"/>
          <w:b/>
        </w:rPr>
        <w:lastRenderedPageBreak/>
        <w:t>Instructions</w:t>
      </w:r>
    </w:p>
    <w:p w14:paraId="0CCEA3D1" w14:textId="77777777" w:rsidR="00090B4A" w:rsidRPr="00F570D1" w:rsidRDefault="00090B4A" w:rsidP="00090B4A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 w:rsidRPr="00F570D1">
        <w:rPr>
          <w:rFonts w:ascii="Verdana" w:hAnsi="Verdana"/>
          <w:sz w:val="20"/>
          <w:szCs w:val="20"/>
          <w:u w:val="single"/>
        </w:rPr>
        <w:t>Calculations</w:t>
      </w:r>
    </w:p>
    <w:p w14:paraId="6E6F5341" w14:textId="77777777" w:rsidR="00090B4A" w:rsidRPr="00F570D1" w:rsidRDefault="00090B4A" w:rsidP="00090B4A">
      <w:pPr>
        <w:pStyle w:val="ListParagraph"/>
        <w:numPr>
          <w:ilvl w:val="0"/>
          <w:numId w:val="19"/>
        </w:numPr>
        <w:spacing w:after="12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Compute the following values based on the Ohm’s Wheel and the information given on the pervious page.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F570D1" w:rsidRPr="00F570D1" w14:paraId="75A344A6" w14:textId="77777777" w:rsidTr="004517BD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3FD9C5A5" w14:textId="77777777" w:rsidR="00090B4A" w:rsidRPr="00F570D1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0802D79" w14:textId="77777777" w:rsidR="00090B4A" w:rsidRPr="00F570D1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705D4F53" w14:textId="77777777" w:rsidR="00090B4A" w:rsidRPr="00F570D1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46B91139" w14:textId="77777777" w:rsidR="00090B4A" w:rsidRPr="00F570D1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4D68B1A" w14:textId="77777777" w:rsidR="00090B4A" w:rsidRPr="00F570D1" w:rsidRDefault="00090B4A" w:rsidP="004517B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6F197A" w:rsidRPr="00F570D1" w14:paraId="1F43C4E9" w14:textId="77777777" w:rsidTr="00CD1B8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5545E7A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B917FC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7D9D1BA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A4F825E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493A07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6F197A" w:rsidRPr="00F570D1" w14:paraId="09AD55D1" w14:textId="77777777" w:rsidTr="00CD1B8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3DF5302" w14:textId="08125614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803FB4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818BD46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821FAF3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A511EB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F570D1" w:rsidRPr="00F570D1" w14:paraId="37D111E0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38D9D34" w14:textId="7D38A855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="006F197A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D481F9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58AFC23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FF7738D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18C1D7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F570D1" w:rsidRPr="00F570D1" w14:paraId="45AC01F3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AA77DC3" w14:textId="3278B7FB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90954E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3BCA7A7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7789519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FCBB58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6F197A" w:rsidRPr="00F570D1" w14:paraId="174D539B" w14:textId="77777777" w:rsidTr="00CD1B8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9DED343" w14:textId="29FDD766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L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5B741A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381DD38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81063AB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CC650D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6F197A" w:rsidRPr="00F570D1" w14:paraId="36C8C776" w14:textId="77777777" w:rsidTr="00CD1B8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07C97B5" w14:textId="0D2EF8C0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L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D4F4D0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2C0A548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3918D34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E2D9C2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F570D1" w:rsidRPr="00F570D1" w14:paraId="5F6D894D" w14:textId="77777777" w:rsidTr="00365C8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7C0C37E" w14:textId="77055CB0" w:rsidR="008B2561" w:rsidRPr="00F570D1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L</w:t>
            </w:r>
            <w:r w:rsidR="006F197A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188D70" w14:textId="77777777" w:rsidR="008B2561" w:rsidRPr="00F570D1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DF70BA2" w14:textId="77777777" w:rsidR="008B2561" w:rsidRPr="00F570D1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98608C3" w14:textId="5B9DC1F6" w:rsidR="008B2561" w:rsidRPr="00F570D1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0B028C" w14:textId="77777777" w:rsidR="008B2561" w:rsidRPr="00F570D1" w:rsidRDefault="008B2561" w:rsidP="00365C8A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F570D1" w:rsidRPr="00F570D1" w14:paraId="6CE69000" w14:textId="77777777" w:rsidTr="004517BD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D6CB75F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C3ACD9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3CAEC0E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ACEAC27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AF308E" w14:textId="77777777" w:rsidR="00090B4A" w:rsidRPr="00F570D1" w:rsidRDefault="00090B4A" w:rsidP="004517BD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642F36BA" w14:textId="77777777" w:rsidR="00090B4A" w:rsidRPr="00F570D1" w:rsidRDefault="00090B4A" w:rsidP="00090B4A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570D1">
        <w:rPr>
          <w:rFonts w:ascii="Verdana" w:hAnsi="Verdana"/>
          <w:sz w:val="20"/>
          <w:szCs w:val="20"/>
          <w:u w:val="single"/>
        </w:rPr>
        <w:t>Measurements</w:t>
      </w:r>
    </w:p>
    <w:p w14:paraId="0253589D" w14:textId="1B5EE196" w:rsidR="00090B4A" w:rsidRDefault="00090B4A" w:rsidP="00090B4A">
      <w:pPr>
        <w:pStyle w:val="ListParagraph"/>
        <w:numPr>
          <w:ilvl w:val="0"/>
          <w:numId w:val="19"/>
        </w:numPr>
        <w:spacing w:before="120" w:after="120"/>
        <w:contextualSpacing w:val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 xml:space="preserve">Construct the circuit on the previous page. </w:t>
      </w:r>
      <w:r w:rsidR="00364796" w:rsidRPr="00F570D1">
        <w:rPr>
          <w:rFonts w:ascii="Verdana" w:hAnsi="Verdana"/>
          <w:sz w:val="20"/>
          <w:szCs w:val="20"/>
        </w:rPr>
        <w:t>Take measurements and c</w:t>
      </w:r>
      <w:r w:rsidRPr="00F570D1">
        <w:rPr>
          <w:rFonts w:ascii="Verdana" w:hAnsi="Verdana"/>
          <w:sz w:val="20"/>
          <w:szCs w:val="20"/>
        </w:rPr>
        <w:t>omplete the table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6F197A" w:rsidRPr="00F570D1" w14:paraId="24E91ED8" w14:textId="77777777" w:rsidTr="00CD1B82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28697621" w14:textId="77777777" w:rsidR="006F197A" w:rsidRPr="00F570D1" w:rsidRDefault="006F197A" w:rsidP="00CD1B8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0E589FB" w14:textId="77777777" w:rsidR="006F197A" w:rsidRPr="00F570D1" w:rsidRDefault="006F197A" w:rsidP="00CD1B8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30EB52A7" w14:textId="77777777" w:rsidR="006F197A" w:rsidRPr="00F570D1" w:rsidRDefault="006F197A" w:rsidP="00CD1B8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4ECE9CDF" w14:textId="77777777" w:rsidR="006F197A" w:rsidRPr="00F570D1" w:rsidRDefault="006F197A" w:rsidP="00CD1B8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764E66F" w14:textId="77777777" w:rsidR="006F197A" w:rsidRPr="00F570D1" w:rsidRDefault="006F197A" w:rsidP="00CD1B8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6F197A" w:rsidRPr="00F570D1" w14:paraId="11085121" w14:textId="77777777" w:rsidTr="00CD1B8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E511B3D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F570D1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8EB3AD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58FB663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554B2D4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5D5811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6F197A" w:rsidRPr="00F570D1" w14:paraId="782A5C11" w14:textId="77777777" w:rsidTr="00CD1B8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71D275F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7C2CD3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AD04ECE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46BF880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28FACE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6F197A" w:rsidRPr="00F570D1" w14:paraId="55D50F48" w14:textId="77777777" w:rsidTr="00CD1B8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C1AF0F7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9ADFB8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0853ADC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22FD96D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B4DED3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6F197A" w:rsidRPr="00F570D1" w14:paraId="5C6B0332" w14:textId="77777777" w:rsidTr="00CD1B8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9B813B2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D88BFF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F7FAAE6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FCC1DAA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9AA9A6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6F197A" w:rsidRPr="00F570D1" w14:paraId="1099E911" w14:textId="77777777" w:rsidTr="00CD1B8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066705B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L1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F108B5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DE7E3B0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416D244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8D7A4F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6F197A" w:rsidRPr="00F570D1" w14:paraId="425C8369" w14:textId="77777777" w:rsidTr="00CD1B8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B8EE5C6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L2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11CA67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98E936E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DBABDC6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0F3476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6F197A" w:rsidRPr="00F570D1" w14:paraId="22C524B9" w14:textId="77777777" w:rsidTr="00CD1B8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22A263D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L3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09DCDB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536AB093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F04CA46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D0B539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6F197A" w:rsidRPr="00F570D1" w14:paraId="3C3C9C3A" w14:textId="77777777" w:rsidTr="00CD1B82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01E9EF5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F570D1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C4D700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778E51A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3FA1753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5D8ED0" w14:textId="77777777" w:rsidR="006F197A" w:rsidRPr="00F570D1" w:rsidRDefault="006F197A" w:rsidP="00CD1B8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31CC20A1" w14:textId="4928A4C6" w:rsidR="001E0459" w:rsidRPr="00F570D1" w:rsidRDefault="001E0459" w:rsidP="00F121DE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570D1">
        <w:rPr>
          <w:rFonts w:ascii="Verdana" w:hAnsi="Verdana"/>
          <w:sz w:val="20"/>
          <w:szCs w:val="20"/>
          <w:u w:val="single"/>
        </w:rPr>
        <w:t>Evaluation</w:t>
      </w:r>
      <w:r w:rsidR="001358B9" w:rsidRPr="00F570D1">
        <w:rPr>
          <w:rFonts w:ascii="Verdana" w:hAnsi="Verdana"/>
          <w:sz w:val="20"/>
          <w:szCs w:val="20"/>
          <w:u w:val="single"/>
        </w:rPr>
        <w:t>s</w:t>
      </w:r>
    </w:p>
    <w:p w14:paraId="3368A166" w14:textId="52AF3763" w:rsidR="0009450E" w:rsidRPr="00F570D1" w:rsidRDefault="0009450E" w:rsidP="00364796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What would be the effect of increasing the value of R</w:t>
      </w:r>
      <w:r w:rsidR="00F570D1">
        <w:rPr>
          <w:rFonts w:ascii="Verdana" w:hAnsi="Verdana"/>
          <w:sz w:val="20"/>
          <w:szCs w:val="20"/>
          <w:vertAlign w:val="subscript"/>
        </w:rPr>
        <w:t>B</w:t>
      </w:r>
      <w:r w:rsidRPr="00F570D1">
        <w:rPr>
          <w:rFonts w:ascii="Verdana" w:hAnsi="Verdana"/>
          <w:sz w:val="20"/>
          <w:szCs w:val="20"/>
          <w:vertAlign w:val="subscript"/>
        </w:rPr>
        <w:t xml:space="preserve"> </w:t>
      </w:r>
      <w:r w:rsidRPr="00F570D1">
        <w:rPr>
          <w:rFonts w:ascii="Verdana" w:hAnsi="Verdana"/>
          <w:sz w:val="20"/>
          <w:szCs w:val="20"/>
        </w:rPr>
        <w:t xml:space="preserve">on </w:t>
      </w:r>
      <w:r w:rsidR="00F570D1">
        <w:rPr>
          <w:rFonts w:ascii="Verdana" w:hAnsi="Verdana"/>
          <w:sz w:val="20"/>
          <w:szCs w:val="20"/>
        </w:rPr>
        <w:t>I</w:t>
      </w:r>
      <w:r w:rsidR="00F570D1" w:rsidRPr="00F570D1">
        <w:rPr>
          <w:rFonts w:ascii="Verdana" w:hAnsi="Verdana"/>
          <w:sz w:val="20"/>
          <w:szCs w:val="20"/>
          <w:vertAlign w:val="subscript"/>
        </w:rPr>
        <w:t>T</w:t>
      </w:r>
      <w:r w:rsidRPr="00F570D1">
        <w:rPr>
          <w:rFonts w:ascii="Verdana" w:hAnsi="Verdana"/>
          <w:sz w:val="20"/>
          <w:szCs w:val="20"/>
        </w:rPr>
        <w:t>?</w:t>
      </w:r>
    </w:p>
    <w:p w14:paraId="50048AD7" w14:textId="77777777" w:rsidR="0009450E" w:rsidRPr="00F570D1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Go Up</w:t>
      </w:r>
    </w:p>
    <w:p w14:paraId="594F2A34" w14:textId="77777777" w:rsidR="0009450E" w:rsidRPr="00F570D1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Go Down</w:t>
      </w:r>
    </w:p>
    <w:p w14:paraId="4D12ED66" w14:textId="77777777" w:rsidR="0009450E" w:rsidRPr="00F570D1" w:rsidRDefault="0009450E" w:rsidP="00364796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Stayed the same</w:t>
      </w:r>
    </w:p>
    <w:p w14:paraId="2277341F" w14:textId="27CDBCFA" w:rsidR="00F570D1" w:rsidRPr="00F570D1" w:rsidRDefault="00F570D1" w:rsidP="00F570D1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 xml:space="preserve">What would be the effect of increasing </w:t>
      </w:r>
      <w:r w:rsidR="006F197A">
        <w:rPr>
          <w:rFonts w:ascii="Verdana" w:hAnsi="Verdana"/>
          <w:sz w:val="20"/>
          <w:szCs w:val="20"/>
        </w:rPr>
        <w:t>R</w:t>
      </w:r>
      <w:r w:rsidR="006F197A">
        <w:rPr>
          <w:rFonts w:ascii="Verdana" w:hAnsi="Verdana"/>
          <w:sz w:val="20"/>
          <w:szCs w:val="20"/>
          <w:vertAlign w:val="subscript"/>
        </w:rPr>
        <w:t>2</w:t>
      </w:r>
      <w:r w:rsidRPr="00F570D1">
        <w:rPr>
          <w:rFonts w:ascii="Verdana" w:hAnsi="Verdana"/>
          <w:sz w:val="20"/>
          <w:szCs w:val="20"/>
        </w:rPr>
        <w:t xml:space="preserve"> on E</w:t>
      </w:r>
      <w:r>
        <w:rPr>
          <w:rFonts w:ascii="Verdana" w:hAnsi="Verdana"/>
          <w:sz w:val="20"/>
          <w:szCs w:val="20"/>
          <w:vertAlign w:val="subscript"/>
        </w:rPr>
        <w:t>L</w:t>
      </w:r>
      <w:r w:rsidR="006F197A">
        <w:rPr>
          <w:rFonts w:ascii="Verdana" w:hAnsi="Verdana"/>
          <w:sz w:val="20"/>
          <w:szCs w:val="20"/>
          <w:vertAlign w:val="subscript"/>
        </w:rPr>
        <w:t>3</w:t>
      </w:r>
      <w:bookmarkStart w:id="0" w:name="_GoBack"/>
      <w:bookmarkEnd w:id="0"/>
      <w:r w:rsidRPr="00F570D1">
        <w:rPr>
          <w:rFonts w:ascii="Verdana" w:hAnsi="Verdana"/>
          <w:sz w:val="20"/>
          <w:szCs w:val="20"/>
        </w:rPr>
        <w:t>?</w:t>
      </w:r>
    </w:p>
    <w:p w14:paraId="52175730" w14:textId="77777777" w:rsidR="00F570D1" w:rsidRPr="00F570D1" w:rsidRDefault="00F570D1" w:rsidP="00F570D1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Go Up</w:t>
      </w:r>
    </w:p>
    <w:p w14:paraId="6478A2AE" w14:textId="77777777" w:rsidR="00F570D1" w:rsidRPr="00F570D1" w:rsidRDefault="00F570D1" w:rsidP="00F570D1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Go Down</w:t>
      </w:r>
    </w:p>
    <w:p w14:paraId="0305C9AD" w14:textId="77777777" w:rsidR="00F570D1" w:rsidRPr="00F570D1" w:rsidRDefault="00F570D1" w:rsidP="00F570D1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Stayed the same</w:t>
      </w:r>
    </w:p>
    <w:p w14:paraId="37397C2C" w14:textId="4EC93ADF" w:rsidR="00F570D1" w:rsidRPr="00F570D1" w:rsidRDefault="00F570D1" w:rsidP="00F570D1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 xml:space="preserve">What would be the effect of increasing </w:t>
      </w:r>
      <w:r>
        <w:rPr>
          <w:rFonts w:ascii="Verdana" w:hAnsi="Verdana"/>
          <w:sz w:val="20"/>
          <w:szCs w:val="20"/>
        </w:rPr>
        <w:t>R</w:t>
      </w:r>
      <w:r>
        <w:rPr>
          <w:rFonts w:ascii="Verdana" w:hAnsi="Verdana"/>
          <w:sz w:val="20"/>
          <w:szCs w:val="20"/>
          <w:vertAlign w:val="subscript"/>
        </w:rPr>
        <w:t>L</w:t>
      </w:r>
      <w:r w:rsidR="006F197A">
        <w:rPr>
          <w:rFonts w:ascii="Verdana" w:hAnsi="Verdana"/>
          <w:sz w:val="20"/>
          <w:szCs w:val="20"/>
          <w:vertAlign w:val="subscript"/>
        </w:rPr>
        <w:t>2</w:t>
      </w:r>
      <w:r w:rsidRPr="00F570D1">
        <w:rPr>
          <w:rFonts w:ascii="Verdana" w:hAnsi="Verdana"/>
          <w:sz w:val="20"/>
          <w:szCs w:val="20"/>
        </w:rPr>
        <w:t xml:space="preserve"> on E</w:t>
      </w:r>
      <w:r>
        <w:rPr>
          <w:rFonts w:ascii="Verdana" w:hAnsi="Verdana"/>
          <w:sz w:val="20"/>
          <w:szCs w:val="20"/>
          <w:vertAlign w:val="subscript"/>
        </w:rPr>
        <w:t>L</w:t>
      </w:r>
      <w:r w:rsidR="006F197A">
        <w:rPr>
          <w:rFonts w:ascii="Verdana" w:hAnsi="Verdana"/>
          <w:sz w:val="20"/>
          <w:szCs w:val="20"/>
          <w:vertAlign w:val="subscript"/>
        </w:rPr>
        <w:t>1</w:t>
      </w:r>
      <w:r w:rsidRPr="00F570D1">
        <w:rPr>
          <w:rFonts w:ascii="Verdana" w:hAnsi="Verdana"/>
          <w:sz w:val="20"/>
          <w:szCs w:val="20"/>
        </w:rPr>
        <w:t>?</w:t>
      </w:r>
    </w:p>
    <w:p w14:paraId="335D6F10" w14:textId="77777777" w:rsidR="00F570D1" w:rsidRPr="00F570D1" w:rsidRDefault="00F570D1" w:rsidP="00F570D1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Go Up</w:t>
      </w:r>
    </w:p>
    <w:p w14:paraId="227A92CE" w14:textId="77777777" w:rsidR="00F570D1" w:rsidRPr="00F570D1" w:rsidRDefault="00F570D1" w:rsidP="00F570D1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Go Down</w:t>
      </w:r>
    </w:p>
    <w:p w14:paraId="535EA215" w14:textId="77777777" w:rsidR="00F570D1" w:rsidRPr="00F570D1" w:rsidRDefault="00F570D1" w:rsidP="00F570D1">
      <w:pPr>
        <w:pStyle w:val="ListParagraph"/>
        <w:numPr>
          <w:ilvl w:val="1"/>
          <w:numId w:val="16"/>
        </w:numPr>
        <w:spacing w:after="0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Stayed the same</w:t>
      </w:r>
    </w:p>
    <w:sectPr w:rsidR="00F570D1" w:rsidRPr="00F570D1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A7B66" w14:textId="3E14E55B" w:rsidR="008431B7" w:rsidRPr="007C2507" w:rsidRDefault="008431B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63B43">
      <w:rPr>
        <w:rFonts w:ascii="BankGothic Lt BT" w:hAnsi="BankGothic Lt BT"/>
        <w:caps/>
        <w:sz w:val="16"/>
        <w:szCs w:val="18"/>
      </w:rPr>
      <w:t>18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F197A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3B43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3B43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3B43">
      <w:rPr>
        <w:rFonts w:ascii="BankGothic Lt BT" w:hAnsi="BankGothic Lt BT"/>
        <w:caps/>
        <w:sz w:val="16"/>
        <w:szCs w:val="18"/>
      </w:rPr>
      <w:t>18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4DBCF14A" w14:textId="77777777" w:rsidR="008431B7" w:rsidRPr="00B025CF" w:rsidRDefault="008431B7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B7A9A" w14:textId="0F016C8B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3B43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3B43">
      <w:rPr>
        <w:rFonts w:ascii="BankGothic Lt BT" w:hAnsi="BankGothic Lt BT"/>
        <w:caps/>
        <w:sz w:val="16"/>
        <w:szCs w:val="18"/>
      </w:rPr>
      <w:t>18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3B43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3B43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C0749" w14:textId="76792376" w:rsidR="008431B7" w:rsidRPr="007C2507" w:rsidRDefault="008431B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3B43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3B43">
      <w:rPr>
        <w:rFonts w:ascii="BankGothic Lt BT" w:hAnsi="BankGothic Lt BT"/>
        <w:caps/>
        <w:sz w:val="16"/>
        <w:szCs w:val="18"/>
      </w:rPr>
      <w:t>18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3B43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F63B43">
      <w:rPr>
        <w:rFonts w:ascii="BankGothic Lt BT" w:hAnsi="BankGothic Lt BT"/>
        <w:caps/>
        <w:sz w:val="16"/>
        <w:szCs w:val="18"/>
      </w:rPr>
      <w:t>18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F197A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59A2C699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F63B43">
      <w:rPr>
        <w:rFonts w:ascii="BankGothic Lt BT" w:hAnsi="BankGothic Lt BT"/>
        <w:caps/>
        <w:sz w:val="16"/>
        <w:szCs w:val="18"/>
      </w:rPr>
      <w:t>18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F197A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3B43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3B43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3B43">
      <w:rPr>
        <w:rFonts w:ascii="BankGothic Lt BT" w:hAnsi="BankGothic Lt BT"/>
        <w:caps/>
        <w:sz w:val="16"/>
        <w:szCs w:val="18"/>
      </w:rPr>
      <w:t>18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7D4E2" w14:textId="41057904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63B43">
      <w:rPr>
        <w:rFonts w:ascii="BankGothic Lt BT" w:hAnsi="BankGothic Lt BT"/>
        <w:caps/>
        <w:sz w:val="24"/>
        <w:szCs w:val="24"/>
      </w:rPr>
      <w:t>Multi-load Loaded Voltage Divider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B9EABC2" w14:textId="6BD17E4C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63B43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63B43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CB1B7" w14:textId="6441CD7C" w:rsidR="008431B7" w:rsidRPr="007C2507" w:rsidRDefault="008431B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63B43">
      <w:rPr>
        <w:rFonts w:ascii="BankGothic Lt BT" w:hAnsi="BankGothic Lt BT"/>
        <w:caps/>
        <w:sz w:val="24"/>
        <w:szCs w:val="24"/>
      </w:rPr>
      <w:t>Multi-load Loaded Voltage Divider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E5A8382" w14:textId="1CB1ADB6" w:rsidR="008431B7" w:rsidRPr="000154E9" w:rsidRDefault="008431B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63B43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63B43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8431B7" w14:paraId="6F849747" w14:textId="77777777" w:rsidTr="00E130F3">
      <w:tc>
        <w:tcPr>
          <w:tcW w:w="630" w:type="dxa"/>
        </w:tcPr>
        <w:p w14:paraId="16E7EDAC" w14:textId="77777777" w:rsidR="008431B7" w:rsidRDefault="008431B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E4BA597" wp14:editId="471C7715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95A28B" w14:textId="5C23D805" w:rsidR="008431B7" w:rsidRPr="007C2507" w:rsidRDefault="008431B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F63B43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9899E24" w14:textId="77777777" w:rsidR="008431B7" w:rsidRDefault="008431B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A1149AE" wp14:editId="7444650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CAC7494" w14:textId="77777777" w:rsidR="008431B7" w:rsidRPr="00B025CF" w:rsidRDefault="008431B7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2B4E27C0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63B43">
      <w:rPr>
        <w:rFonts w:ascii="BankGothic Lt BT" w:hAnsi="BankGothic Lt BT"/>
        <w:caps/>
        <w:sz w:val="24"/>
        <w:szCs w:val="24"/>
      </w:rPr>
      <w:t>Multi-load Loaded Voltage Divider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5A84A4C0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63B43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63B43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6"/>
  </w:num>
  <w:num w:numId="5">
    <w:abstractNumId w:val="2"/>
  </w:num>
  <w:num w:numId="6">
    <w:abstractNumId w:val="15"/>
  </w:num>
  <w:num w:numId="7">
    <w:abstractNumId w:val="18"/>
  </w:num>
  <w:num w:numId="8">
    <w:abstractNumId w:val="7"/>
  </w:num>
  <w:num w:numId="9">
    <w:abstractNumId w:val="13"/>
  </w:num>
  <w:num w:numId="10">
    <w:abstractNumId w:val="10"/>
  </w:num>
  <w:num w:numId="11">
    <w:abstractNumId w:val="14"/>
  </w:num>
  <w:num w:numId="12">
    <w:abstractNumId w:val="9"/>
  </w:num>
  <w:num w:numId="13">
    <w:abstractNumId w:val="12"/>
  </w:num>
  <w:num w:numId="14">
    <w:abstractNumId w:val="4"/>
  </w:num>
  <w:num w:numId="15">
    <w:abstractNumId w:val="8"/>
  </w:num>
  <w:num w:numId="16">
    <w:abstractNumId w:val="17"/>
  </w:num>
  <w:num w:numId="17">
    <w:abstractNumId w:val="0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7372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396E"/>
    <w:rsid w:val="000154E9"/>
    <w:rsid w:val="000178E1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450E"/>
    <w:rsid w:val="000A23B3"/>
    <w:rsid w:val="000A3556"/>
    <w:rsid w:val="000A55D5"/>
    <w:rsid w:val="00101028"/>
    <w:rsid w:val="0012231D"/>
    <w:rsid w:val="00127902"/>
    <w:rsid w:val="001358B9"/>
    <w:rsid w:val="001404B4"/>
    <w:rsid w:val="00141375"/>
    <w:rsid w:val="00141840"/>
    <w:rsid w:val="00141EC4"/>
    <w:rsid w:val="00195385"/>
    <w:rsid w:val="001A60A3"/>
    <w:rsid w:val="001C2E27"/>
    <w:rsid w:val="001E0459"/>
    <w:rsid w:val="001F0D3C"/>
    <w:rsid w:val="002025E4"/>
    <w:rsid w:val="00222A30"/>
    <w:rsid w:val="00224C5A"/>
    <w:rsid w:val="00240BB0"/>
    <w:rsid w:val="00244995"/>
    <w:rsid w:val="00253320"/>
    <w:rsid w:val="00261027"/>
    <w:rsid w:val="00295358"/>
    <w:rsid w:val="00297143"/>
    <w:rsid w:val="002E22BE"/>
    <w:rsid w:val="00306901"/>
    <w:rsid w:val="00307505"/>
    <w:rsid w:val="00325520"/>
    <w:rsid w:val="00343B07"/>
    <w:rsid w:val="003502B8"/>
    <w:rsid w:val="0035749A"/>
    <w:rsid w:val="00364796"/>
    <w:rsid w:val="003649A5"/>
    <w:rsid w:val="0037367C"/>
    <w:rsid w:val="00384526"/>
    <w:rsid w:val="003A1CCF"/>
    <w:rsid w:val="003C35BE"/>
    <w:rsid w:val="003D5A8E"/>
    <w:rsid w:val="003E131E"/>
    <w:rsid w:val="003E6534"/>
    <w:rsid w:val="003F2E8B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45F80"/>
    <w:rsid w:val="0045643F"/>
    <w:rsid w:val="00463D7B"/>
    <w:rsid w:val="00467565"/>
    <w:rsid w:val="00472F8B"/>
    <w:rsid w:val="004861DB"/>
    <w:rsid w:val="00490C6C"/>
    <w:rsid w:val="004927C6"/>
    <w:rsid w:val="004A21FA"/>
    <w:rsid w:val="004C66D6"/>
    <w:rsid w:val="004D2056"/>
    <w:rsid w:val="004D3BAE"/>
    <w:rsid w:val="00517F65"/>
    <w:rsid w:val="005401EC"/>
    <w:rsid w:val="0054235F"/>
    <w:rsid w:val="005501CC"/>
    <w:rsid w:val="00561F05"/>
    <w:rsid w:val="0056211D"/>
    <w:rsid w:val="00573511"/>
    <w:rsid w:val="005908F9"/>
    <w:rsid w:val="005915F6"/>
    <w:rsid w:val="005B3A86"/>
    <w:rsid w:val="005C1B67"/>
    <w:rsid w:val="005C5AB9"/>
    <w:rsid w:val="00610740"/>
    <w:rsid w:val="00613CEA"/>
    <w:rsid w:val="00613E4E"/>
    <w:rsid w:val="0063102B"/>
    <w:rsid w:val="00652636"/>
    <w:rsid w:val="00652C9A"/>
    <w:rsid w:val="00661207"/>
    <w:rsid w:val="00662E44"/>
    <w:rsid w:val="006720A7"/>
    <w:rsid w:val="00681475"/>
    <w:rsid w:val="006A6D79"/>
    <w:rsid w:val="006D0149"/>
    <w:rsid w:val="006D5DF2"/>
    <w:rsid w:val="006D6AFA"/>
    <w:rsid w:val="006F197A"/>
    <w:rsid w:val="006F19A5"/>
    <w:rsid w:val="006F7F1A"/>
    <w:rsid w:val="00701B33"/>
    <w:rsid w:val="007140C7"/>
    <w:rsid w:val="00723673"/>
    <w:rsid w:val="0075695D"/>
    <w:rsid w:val="00771D18"/>
    <w:rsid w:val="007801EC"/>
    <w:rsid w:val="00784EF5"/>
    <w:rsid w:val="007940C2"/>
    <w:rsid w:val="007C2507"/>
    <w:rsid w:val="007D33A1"/>
    <w:rsid w:val="0081251C"/>
    <w:rsid w:val="008201D6"/>
    <w:rsid w:val="00820CD5"/>
    <w:rsid w:val="00825608"/>
    <w:rsid w:val="008431B7"/>
    <w:rsid w:val="008669EB"/>
    <w:rsid w:val="00866D5F"/>
    <w:rsid w:val="00870A4D"/>
    <w:rsid w:val="00873F1B"/>
    <w:rsid w:val="00874CCF"/>
    <w:rsid w:val="00875710"/>
    <w:rsid w:val="008860EA"/>
    <w:rsid w:val="008975D5"/>
    <w:rsid w:val="008A53ED"/>
    <w:rsid w:val="008B2561"/>
    <w:rsid w:val="008C2443"/>
    <w:rsid w:val="009055E4"/>
    <w:rsid w:val="009219E3"/>
    <w:rsid w:val="00946C69"/>
    <w:rsid w:val="0095452C"/>
    <w:rsid w:val="00955048"/>
    <w:rsid w:val="009559C9"/>
    <w:rsid w:val="009913FD"/>
    <w:rsid w:val="00992E13"/>
    <w:rsid w:val="009A14CD"/>
    <w:rsid w:val="009A7BF2"/>
    <w:rsid w:val="009B042B"/>
    <w:rsid w:val="009B186F"/>
    <w:rsid w:val="009B389D"/>
    <w:rsid w:val="009B6084"/>
    <w:rsid w:val="009D1727"/>
    <w:rsid w:val="009E0232"/>
    <w:rsid w:val="009E53B4"/>
    <w:rsid w:val="009E5CBF"/>
    <w:rsid w:val="009E6B6C"/>
    <w:rsid w:val="009F2DFA"/>
    <w:rsid w:val="009F5DE9"/>
    <w:rsid w:val="009F76D1"/>
    <w:rsid w:val="00A01864"/>
    <w:rsid w:val="00A10D17"/>
    <w:rsid w:val="00A31342"/>
    <w:rsid w:val="00A3714A"/>
    <w:rsid w:val="00A42B1A"/>
    <w:rsid w:val="00A51B95"/>
    <w:rsid w:val="00A66693"/>
    <w:rsid w:val="00A90D05"/>
    <w:rsid w:val="00AD01DD"/>
    <w:rsid w:val="00AF0CD3"/>
    <w:rsid w:val="00AF69EE"/>
    <w:rsid w:val="00B025CF"/>
    <w:rsid w:val="00B047A4"/>
    <w:rsid w:val="00B1005A"/>
    <w:rsid w:val="00B10785"/>
    <w:rsid w:val="00B15468"/>
    <w:rsid w:val="00B23B2E"/>
    <w:rsid w:val="00B25A0A"/>
    <w:rsid w:val="00B431CB"/>
    <w:rsid w:val="00B457A7"/>
    <w:rsid w:val="00B52137"/>
    <w:rsid w:val="00B61C06"/>
    <w:rsid w:val="00B65BB9"/>
    <w:rsid w:val="00B72CF8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F3A67"/>
    <w:rsid w:val="00BF7A4C"/>
    <w:rsid w:val="00C114A7"/>
    <w:rsid w:val="00C1757B"/>
    <w:rsid w:val="00C2060B"/>
    <w:rsid w:val="00C23EEE"/>
    <w:rsid w:val="00C24E92"/>
    <w:rsid w:val="00C36CC3"/>
    <w:rsid w:val="00C44E27"/>
    <w:rsid w:val="00C51C34"/>
    <w:rsid w:val="00C56AB2"/>
    <w:rsid w:val="00C602F1"/>
    <w:rsid w:val="00C67326"/>
    <w:rsid w:val="00C8002D"/>
    <w:rsid w:val="00C834FC"/>
    <w:rsid w:val="00C86D41"/>
    <w:rsid w:val="00C959AF"/>
    <w:rsid w:val="00CA6590"/>
    <w:rsid w:val="00CB3D05"/>
    <w:rsid w:val="00CB5A57"/>
    <w:rsid w:val="00CB5F0C"/>
    <w:rsid w:val="00CC14BC"/>
    <w:rsid w:val="00CE34B4"/>
    <w:rsid w:val="00CE3BF2"/>
    <w:rsid w:val="00CF7AA0"/>
    <w:rsid w:val="00D24A97"/>
    <w:rsid w:val="00D30537"/>
    <w:rsid w:val="00D32C65"/>
    <w:rsid w:val="00D54ACB"/>
    <w:rsid w:val="00D56469"/>
    <w:rsid w:val="00D9217B"/>
    <w:rsid w:val="00D955C4"/>
    <w:rsid w:val="00DA1DDF"/>
    <w:rsid w:val="00DA2AF1"/>
    <w:rsid w:val="00DA380B"/>
    <w:rsid w:val="00DB02B9"/>
    <w:rsid w:val="00DC19D0"/>
    <w:rsid w:val="00DC51B1"/>
    <w:rsid w:val="00DD3F5F"/>
    <w:rsid w:val="00DE32D8"/>
    <w:rsid w:val="00DE44D8"/>
    <w:rsid w:val="00E013AA"/>
    <w:rsid w:val="00E10E08"/>
    <w:rsid w:val="00E130F3"/>
    <w:rsid w:val="00E133E4"/>
    <w:rsid w:val="00E1478F"/>
    <w:rsid w:val="00E173D4"/>
    <w:rsid w:val="00E2510F"/>
    <w:rsid w:val="00E25FAB"/>
    <w:rsid w:val="00E45D92"/>
    <w:rsid w:val="00E45F3E"/>
    <w:rsid w:val="00E60DF7"/>
    <w:rsid w:val="00E6646E"/>
    <w:rsid w:val="00E74B0F"/>
    <w:rsid w:val="00E97D8E"/>
    <w:rsid w:val="00EA0805"/>
    <w:rsid w:val="00ED6FFC"/>
    <w:rsid w:val="00F121DE"/>
    <w:rsid w:val="00F15E9D"/>
    <w:rsid w:val="00F570D1"/>
    <w:rsid w:val="00F61762"/>
    <w:rsid w:val="00F631A1"/>
    <w:rsid w:val="00F63B43"/>
    <w:rsid w:val="00F918B0"/>
    <w:rsid w:val="00FA191E"/>
    <w:rsid w:val="00FA66B6"/>
    <w:rsid w:val="00FB7385"/>
    <w:rsid w:val="00FC2873"/>
    <w:rsid w:val="00FD4961"/>
    <w:rsid w:val="00FD746F"/>
    <w:rsid w:val="00FE4FF5"/>
    <w:rsid w:val="00F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17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2018-07-03T18:31:00Z</cp:lastPrinted>
  <dcterms:created xsi:type="dcterms:W3CDTF">2018-07-03T18:30:00Z</dcterms:created>
  <dcterms:modified xsi:type="dcterms:W3CDTF">2018-07-03T18:46:00Z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Lab</vt:lpwstr>
  </property>
  <property fmtid="{D5CDD505-2E9C-101B-9397-08002B2CF9AE}" pid="3" name="DocTitle">
    <vt:lpwstr>Multi-load Loaded Voltage Divider</vt:lpwstr>
  </property>
  <property fmtid="{D5CDD505-2E9C-101B-9397-08002B2CF9AE}" pid="4" name="DocNum">
    <vt:i4>18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