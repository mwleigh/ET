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2785"/>
        <w:gridCol w:w="2515"/>
      </w:tblGrid>
      <w:tr w:rsidR="007968EE" w:rsidTr="007968EE">
        <w:tc>
          <w:tcPr>
            <w:tcW w:w="4770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Electrical Applications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Instructor Verified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FC35E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Hands On Test #</w:t>
            </w:r>
            <w:r w:rsidR="00FC35E3">
              <w:rPr>
                <w:rFonts w:ascii="Verdana" w:hAnsi="Verdana"/>
                <w:b/>
              </w:rPr>
              <w:t>3</w:t>
            </w:r>
          </w:p>
        </w:tc>
        <w:tc>
          <w:tcPr>
            <w:tcW w:w="2785" w:type="dxa"/>
          </w:tcPr>
          <w:p w:rsidR="007968EE" w:rsidRDefault="00FC35E3" w:rsidP="00F974C3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CLO#5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FC35E3" w:rsidP="00FC35E3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Light Controlled from 2 Switches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Grade: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</w:tbl>
    <w:p w:rsidR="007968EE" w:rsidRPr="00654369" w:rsidRDefault="007968EE" w:rsidP="007968EE">
      <w:pPr>
        <w:jc w:val="center"/>
        <w:rPr>
          <w:rFonts w:ascii="Verdana" w:hAnsi="Verdana"/>
          <w:b/>
          <w:sz w:val="22"/>
          <w:szCs w:val="22"/>
        </w:rPr>
      </w:pPr>
    </w:p>
    <w:p w:rsidR="00654369" w:rsidRDefault="00654369" w:rsidP="00FC35E3">
      <w:pPr>
        <w:tabs>
          <w:tab w:val="right" w:pos="10080"/>
        </w:tabs>
        <w:spacing w:before="48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Name: ___</w:t>
      </w:r>
      <w:r>
        <w:rPr>
          <w:rFonts w:ascii="Verdana" w:hAnsi="Verdana"/>
          <w:sz w:val="22"/>
          <w:szCs w:val="22"/>
        </w:rPr>
        <w:t>____________</w:t>
      </w:r>
      <w:r w:rsidRPr="00654369">
        <w:rPr>
          <w:rFonts w:ascii="Verdana" w:hAnsi="Verdana"/>
          <w:sz w:val="22"/>
          <w:szCs w:val="22"/>
        </w:rPr>
        <w:t>____________________</w:t>
      </w:r>
      <w:r w:rsidR="00FC35E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Date ___________________</w:t>
      </w:r>
    </w:p>
    <w:p w:rsidR="00654369" w:rsidRPr="00654369" w:rsidRDefault="00654369" w:rsidP="00C102DE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Objective:</w:t>
      </w:r>
    </w:p>
    <w:p w:rsidR="00654369" w:rsidRPr="00654369" w:rsidRDefault="00654369" w:rsidP="00C102DE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Given the necessary materials, the student will construct an electrical circuit to the specifications listed, as evidenced by scoring a minimum of 75% on this performance test.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 xml:space="preserve">Description of the Circuit: </w:t>
      </w:r>
    </w:p>
    <w:p w:rsidR="00654369" w:rsidRDefault="00654369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 xml:space="preserve">Construct a circuit in which power is </w:t>
      </w:r>
      <w:r w:rsidR="00FC35E3">
        <w:rPr>
          <w:rFonts w:ascii="Verdana" w:hAnsi="Verdana"/>
          <w:sz w:val="22"/>
          <w:szCs w:val="22"/>
        </w:rPr>
        <w:t>fed to the luminaire</w:t>
      </w:r>
      <w:r>
        <w:rPr>
          <w:rFonts w:ascii="Verdana" w:hAnsi="Verdana"/>
          <w:sz w:val="22"/>
          <w:szCs w:val="22"/>
        </w:rPr>
        <w:t xml:space="preserve"> box</w:t>
      </w:r>
      <w:r w:rsidR="00122305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  <w:r w:rsidR="00C8434F">
        <w:rPr>
          <w:rFonts w:ascii="Verdana" w:hAnsi="Verdana"/>
          <w:sz w:val="22"/>
          <w:szCs w:val="22"/>
        </w:rPr>
        <w:t xml:space="preserve">From the luminary box, power shall be supplied to two separate </w:t>
      </w:r>
      <w:r w:rsidR="00FC35E3">
        <w:rPr>
          <w:rFonts w:ascii="Verdana" w:hAnsi="Verdana"/>
          <w:sz w:val="22"/>
          <w:szCs w:val="22"/>
        </w:rPr>
        <w:t>switch boxes</w:t>
      </w:r>
      <w:r w:rsidR="00124621">
        <w:rPr>
          <w:rFonts w:ascii="Verdana" w:hAnsi="Verdana"/>
          <w:sz w:val="22"/>
          <w:szCs w:val="22"/>
        </w:rPr>
        <w:t xml:space="preserve"> and a duplex</w:t>
      </w:r>
      <w:r>
        <w:rPr>
          <w:rFonts w:ascii="Verdana" w:hAnsi="Verdana"/>
          <w:sz w:val="22"/>
          <w:szCs w:val="22"/>
        </w:rPr>
        <w:t>.</w:t>
      </w:r>
      <w:r w:rsidRPr="00654369">
        <w:rPr>
          <w:rFonts w:ascii="Verdana" w:hAnsi="Verdana"/>
          <w:sz w:val="22"/>
          <w:szCs w:val="22"/>
        </w:rPr>
        <w:t xml:space="preserve"> </w:t>
      </w:r>
      <w:r w:rsidR="00FC35E3">
        <w:rPr>
          <w:rFonts w:ascii="Verdana" w:hAnsi="Verdana"/>
          <w:sz w:val="22"/>
          <w:szCs w:val="22"/>
        </w:rPr>
        <w:t>Either switch shall control the light.</w:t>
      </w:r>
      <w:r w:rsidR="00124621">
        <w:rPr>
          <w:rFonts w:ascii="Verdana" w:hAnsi="Verdana"/>
          <w:sz w:val="22"/>
          <w:szCs w:val="22"/>
        </w:rPr>
        <w:t xml:space="preserve"> The duplex shall be powered at all times.</w:t>
      </w:r>
    </w:p>
    <w:p w:rsidR="007968EE" w:rsidRPr="007968EE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Illustrate the C</w:t>
      </w:r>
      <w:r w:rsidR="007968EE" w:rsidRPr="007968EE">
        <w:rPr>
          <w:rFonts w:ascii="Verdana" w:hAnsi="Verdana"/>
          <w:b/>
          <w:sz w:val="22"/>
          <w:szCs w:val="22"/>
        </w:rPr>
        <w:t>ircuit.</w:t>
      </w:r>
    </w:p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Draw the circuit below using the symbols discussed in class.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5B0980" w:rsidTr="00124621">
        <w:trPr>
          <w:jc w:val="center"/>
        </w:trPr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276264" cy="381053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uple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409632" cy="400106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uminai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266737" cy="46679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ngle Pole Switc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562053" cy="3048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wo wire with groun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619211" cy="3048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ree wire with groun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</w:p>
    <w:p w:rsidR="005B0980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7968EE" w:rsidRPr="00D82E97" w:rsidRDefault="007968EE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D82E97" w:rsidRDefault="00D82E97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C8434F" w:rsidRDefault="00C8434F" w:rsidP="00AC511A">
      <w:pPr>
        <w:rPr>
          <w:rFonts w:ascii="Verdana" w:hAnsi="Verdana"/>
          <w:b/>
          <w:sz w:val="22"/>
          <w:szCs w:val="22"/>
        </w:rPr>
      </w:pPr>
    </w:p>
    <w:p w:rsidR="005B0980" w:rsidRDefault="005B0980">
      <w:pPr>
        <w:spacing w:after="160" w:line="259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:rsidR="00654369" w:rsidRPr="00654369" w:rsidRDefault="00AC511A" w:rsidP="00AC511A">
      <w:pPr>
        <w:rPr>
          <w:rFonts w:ascii="Verdana" w:hAnsi="Verdana"/>
          <w:sz w:val="22"/>
          <w:szCs w:val="22"/>
        </w:rPr>
      </w:pPr>
      <w:r w:rsidRPr="00AC511A">
        <w:rPr>
          <w:rFonts w:ascii="Verdana" w:hAnsi="Verdana"/>
          <w:b/>
          <w:sz w:val="22"/>
          <w:szCs w:val="22"/>
        </w:rPr>
        <w:lastRenderedPageBreak/>
        <w:t xml:space="preserve">Blueprint: (Devices installed in metal boxes, use type </w:t>
      </w:r>
      <w:r w:rsidR="005B0980">
        <w:rPr>
          <w:rFonts w:ascii="Verdana" w:hAnsi="Verdana"/>
          <w:b/>
          <w:sz w:val="22"/>
          <w:szCs w:val="22"/>
        </w:rPr>
        <w:t xml:space="preserve">either MC or </w:t>
      </w:r>
      <w:r w:rsidRPr="00AC511A">
        <w:rPr>
          <w:rFonts w:ascii="Verdana" w:hAnsi="Verdana"/>
          <w:b/>
          <w:sz w:val="22"/>
          <w:szCs w:val="22"/>
        </w:rPr>
        <w:t>NM-B cable)</w:t>
      </w:r>
    </w:p>
    <w:p w:rsidR="00654369" w:rsidRDefault="00654369" w:rsidP="00654369">
      <w:pPr>
        <w:jc w:val="center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C511A" w:rsidTr="00C8434F">
        <w:tc>
          <w:tcPr>
            <w:tcW w:w="10070" w:type="dxa"/>
          </w:tcPr>
          <w:p w:rsidR="00AC511A" w:rsidRDefault="00AC511A" w:rsidP="00C8434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AC511A" w:rsidTr="00C8434F">
        <w:tc>
          <w:tcPr>
            <w:tcW w:w="10070" w:type="dxa"/>
          </w:tcPr>
          <w:p w:rsidR="00AC511A" w:rsidRDefault="000D111C" w:rsidP="00C84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5238095" cy="5952381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ands On Test 3 Box Diagr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95" cy="5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369" w:rsidRPr="00654369" w:rsidRDefault="00C102DE" w:rsidP="0065436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Hands </w:t>
      </w:r>
      <w:proofErr w:type="gramStart"/>
      <w:r>
        <w:rPr>
          <w:rFonts w:ascii="Verdana" w:hAnsi="Verdana"/>
          <w:sz w:val="22"/>
          <w:szCs w:val="22"/>
        </w:rPr>
        <w:t>On</w:t>
      </w:r>
      <w:proofErr w:type="gramEnd"/>
      <w:r w:rsidR="00654369" w:rsidRPr="00654369">
        <w:rPr>
          <w:rFonts w:ascii="Verdana" w:hAnsi="Verdana"/>
          <w:sz w:val="22"/>
          <w:szCs w:val="22"/>
        </w:rPr>
        <w:t xml:space="preserve"> Test # </w:t>
      </w:r>
      <w:r w:rsidR="005B0980">
        <w:rPr>
          <w:rFonts w:ascii="Verdana" w:hAnsi="Verdana"/>
          <w:sz w:val="22"/>
          <w:szCs w:val="22"/>
        </w:rPr>
        <w:t>3</w:t>
      </w:r>
    </w:p>
    <w:p w:rsidR="005A4010" w:rsidRDefault="005A4010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p w:rsidR="00124621" w:rsidRPr="00D82E97" w:rsidRDefault="00124621" w:rsidP="00124621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124621" w:rsidRDefault="00124621" w:rsidP="00124621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sectPr w:rsidR="00124621" w:rsidSect="00E23E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B56" w:rsidRDefault="00C26B56" w:rsidP="00E67399">
      <w:r>
        <w:separator/>
      </w:r>
    </w:p>
  </w:endnote>
  <w:endnote w:type="continuationSeparator" w:id="0">
    <w:p w:rsidR="00C26B56" w:rsidRDefault="00C26B56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3A4" w:rsidRDefault="00B663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C26B5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E67399" w:rsidRDefault="00E23E36" w:rsidP="00E23E36">
    <w:pPr>
      <w:pStyle w:val="Footer"/>
      <w:jc w:val="center"/>
      <w:rPr>
        <w:rFonts w:ascii="BankGothic Lt BT" w:hAnsi="BankGothic Lt BT"/>
      </w:rPr>
    </w:pPr>
    <w:r>
      <w:rPr>
        <w:rFonts w:ascii="BankGothic Lt BT" w:hAnsi="BankGothic Lt BT"/>
      </w:rPr>
      <w:tab/>
    </w:r>
    <w:proofErr w:type="gramStart"/>
    <w:r w:rsidR="00E67399" w:rsidRPr="00E67399">
      <w:rPr>
        <w:rFonts w:ascii="BankGothic Lt BT" w:hAnsi="BankGothic Lt BT"/>
      </w:rPr>
      <w:t>electrical</w:t>
    </w:r>
    <w:proofErr w:type="gramEnd"/>
    <w:r w:rsidR="00E67399" w:rsidRPr="00E67399">
      <w:rPr>
        <w:rFonts w:ascii="BankGothic Lt BT" w:hAnsi="BankGothic Lt BT"/>
      </w:rPr>
      <w:t xml:space="preserve"> technology</w:t>
    </w:r>
    <w:r w:rsidR="00062393">
      <w:rPr>
        <w:rFonts w:ascii="BankGothic Lt BT" w:hAnsi="BankGothic Lt BT"/>
      </w:rPr>
      <w:tab/>
      <w:t xml:space="preserve">page </w:t>
    </w:r>
    <w:r w:rsidR="00062393" w:rsidRPr="00062393">
      <w:rPr>
        <w:rFonts w:ascii="BankGothic Lt BT" w:hAnsi="BankGothic Lt BT"/>
      </w:rPr>
      <w:fldChar w:fldCharType="begin"/>
    </w:r>
    <w:r w:rsidR="00062393" w:rsidRPr="00062393">
      <w:rPr>
        <w:rFonts w:ascii="BankGothic Lt BT" w:hAnsi="BankGothic Lt BT"/>
      </w:rPr>
      <w:instrText xml:space="preserve"> PAGE   \* MERGEFORMAT </w:instrText>
    </w:r>
    <w:r w:rsidR="00062393" w:rsidRPr="00062393">
      <w:rPr>
        <w:rFonts w:ascii="BankGothic Lt BT" w:hAnsi="BankGothic Lt BT"/>
      </w:rPr>
      <w:fldChar w:fldCharType="separate"/>
    </w:r>
    <w:r w:rsidR="00B663A4">
      <w:rPr>
        <w:rFonts w:ascii="BankGothic Lt BT" w:hAnsi="BankGothic Lt BT"/>
        <w:noProof/>
      </w:rPr>
      <w:t>1</w:t>
    </w:r>
    <w:r w:rsidR="00062393" w:rsidRPr="00062393">
      <w:rPr>
        <w:rFonts w:ascii="BankGothic Lt BT" w:hAnsi="BankGothic Lt BT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3A4" w:rsidRDefault="00B663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B56" w:rsidRDefault="00C26B56" w:rsidP="00E67399">
      <w:r>
        <w:separator/>
      </w:r>
    </w:p>
  </w:footnote>
  <w:footnote w:type="continuationSeparator" w:id="0">
    <w:p w:rsidR="00C26B56" w:rsidRDefault="00C26B56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3A4" w:rsidRDefault="00B663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8280"/>
      <w:gridCol w:w="895"/>
    </w:tblGrid>
    <w:tr w:rsidR="00E23E36" w:rsidTr="00FC35E3">
      <w:tc>
        <w:tcPr>
          <w:tcW w:w="895" w:type="dxa"/>
          <w:vAlign w:val="center"/>
        </w:tcPr>
        <w:p w:rsidR="00E23E36" w:rsidRDefault="00FC35E3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52323E" wp14:editId="6E5E5720">
                <wp:extent cx="347472" cy="38404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tcBorders>
            <w:bottom w:val="single" w:sz="4" w:space="0" w:color="auto"/>
          </w:tcBorders>
          <w:vAlign w:val="center"/>
        </w:tcPr>
        <w:p w:rsidR="00E23E36" w:rsidRPr="00E23E36" w:rsidRDefault="00E23E36" w:rsidP="00E23E36">
          <w:pPr>
            <w:pStyle w:val="Header"/>
            <w:jc w:val="center"/>
            <w:rPr>
              <w:rFonts w:ascii="BankGothic Md BT" w:hAnsi="BankGothic Md BT"/>
              <w:sz w:val="48"/>
              <w:szCs w:val="48"/>
            </w:rPr>
          </w:pPr>
          <w:proofErr w:type="spellStart"/>
          <w:r w:rsidRPr="00E23E36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23E36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895" w:type="dxa"/>
          <w:vAlign w:val="center"/>
        </w:tcPr>
        <w:p w:rsidR="00E23E36" w:rsidRDefault="00FC35E3" w:rsidP="00E23E36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bookmarkStart w:id="0" w:name="_GoBack"/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675B15C" wp14:editId="2C21E8C5">
                <wp:extent cx="347472" cy="384048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:rsidR="00E67399" w:rsidRPr="00E67399" w:rsidRDefault="00E67399">
    <w:pPr>
      <w:pStyle w:val="Head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3A4" w:rsidRDefault="00B663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6"/>
    <w:rsid w:val="00017EEA"/>
    <w:rsid w:val="00062393"/>
    <w:rsid w:val="000D111C"/>
    <w:rsid w:val="00122305"/>
    <w:rsid w:val="00124621"/>
    <w:rsid w:val="00216872"/>
    <w:rsid w:val="00224C5A"/>
    <w:rsid w:val="002E1560"/>
    <w:rsid w:val="00431790"/>
    <w:rsid w:val="00460677"/>
    <w:rsid w:val="005A4010"/>
    <w:rsid w:val="005B0980"/>
    <w:rsid w:val="005F0DC6"/>
    <w:rsid w:val="00654369"/>
    <w:rsid w:val="007968EE"/>
    <w:rsid w:val="00A13E7D"/>
    <w:rsid w:val="00AB2701"/>
    <w:rsid w:val="00AC511A"/>
    <w:rsid w:val="00B663A4"/>
    <w:rsid w:val="00C102DE"/>
    <w:rsid w:val="00C12635"/>
    <w:rsid w:val="00C26B56"/>
    <w:rsid w:val="00C8434F"/>
    <w:rsid w:val="00CC545B"/>
    <w:rsid w:val="00D20FC9"/>
    <w:rsid w:val="00D57235"/>
    <w:rsid w:val="00D82E97"/>
    <w:rsid w:val="00E04CFC"/>
    <w:rsid w:val="00E23E36"/>
    <w:rsid w:val="00E67399"/>
    <w:rsid w:val="00E732C7"/>
    <w:rsid w:val="00EB2117"/>
    <w:rsid w:val="00EC6E7A"/>
    <w:rsid w:val="00EE2C2E"/>
    <w:rsid w:val="00FC35E3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B497A-D83D-4972-9B4E-0FFD8AF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E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2017-09-26T21:52:00Z</cp:lastPrinted>
  <dcterms:created xsi:type="dcterms:W3CDTF">2017-10-10T20:52:00Z</dcterms:created>
  <dcterms:modified xsi:type="dcterms:W3CDTF">2017-10-27T14:26:00Z</dcterms:modified>
</cp:coreProperties>
</file>