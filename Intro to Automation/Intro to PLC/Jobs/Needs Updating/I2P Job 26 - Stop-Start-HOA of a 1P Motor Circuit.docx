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47BEF24F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429BB">
        <w:rPr>
          <w:rFonts w:ascii="Verdana" w:hAnsi="Verdana"/>
          <w:b/>
          <w:sz w:val="24"/>
          <w:szCs w:val="24"/>
        </w:rPr>
        <w:t>Stop/Start/HOA of a Three-Phase Motor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26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25A4429B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CB5A57">
      <w:pPr>
        <w:spacing w:before="24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45D2AC51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 xml:space="preserve">top/start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CBF6B14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3D43CD">
        <w:rPr>
          <w:rFonts w:ascii="Verdana" w:hAnsi="Verdana"/>
          <w:sz w:val="20"/>
          <w:szCs w:val="20"/>
        </w:rPr>
        <w:t>hand-off-auto circuits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78FB8BC5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3D1A92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0544E1">
      <w:pPr>
        <w:spacing w:before="24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5714088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064551B6" w14:textId="77777777" w:rsidR="00E013AA" w:rsidRPr="00C834FC" w:rsidRDefault="00E013AA" w:rsidP="00CB5A57">
      <w:pPr>
        <w:spacing w:before="24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71E73367" w:rsidR="00DC4627" w:rsidRDefault="00DF270C" w:rsidP="00B608BF">
      <w:pPr>
        <w:pStyle w:val="ListParagraph"/>
        <w:spacing w:before="240" w:after="24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stop/start motor control circuit using two </w:t>
      </w:r>
      <w:r w:rsidR="003B3F62">
        <w:rPr>
          <w:rFonts w:ascii="Verdana" w:hAnsi="Verdana"/>
          <w:sz w:val="20"/>
          <w:szCs w:val="20"/>
        </w:rPr>
        <w:t xml:space="preserve">sets of </w:t>
      </w:r>
      <w:r w:rsidRPr="00DF270C">
        <w:rPr>
          <w:rFonts w:ascii="Verdana" w:hAnsi="Verdana"/>
          <w:sz w:val="20"/>
          <w:szCs w:val="20"/>
        </w:rPr>
        <w:t xml:space="preserve">momentary pushbuttons. The circuit will also utilize a </w:t>
      </w:r>
      <w:r w:rsidR="003D43CD">
        <w:rPr>
          <w:rFonts w:ascii="Verdana" w:hAnsi="Verdana"/>
          <w:sz w:val="20"/>
          <w:szCs w:val="20"/>
        </w:rPr>
        <w:t>hand-off-auto (HOA) selector switch</w:t>
      </w:r>
      <w:r w:rsidR="003B3F62">
        <w:rPr>
          <w:rFonts w:ascii="Verdana" w:hAnsi="Verdana"/>
          <w:sz w:val="20"/>
          <w:szCs w:val="20"/>
        </w:rPr>
        <w:t xml:space="preserve"> </w:t>
      </w:r>
      <w:r w:rsidR="002970D6">
        <w:rPr>
          <w:rFonts w:ascii="Verdana" w:hAnsi="Verdana"/>
          <w:sz w:val="20"/>
          <w:szCs w:val="20"/>
        </w:rPr>
        <w:t xml:space="preserve">to select modes </w:t>
      </w:r>
      <w:r w:rsidR="003B3F62">
        <w:rPr>
          <w:rFonts w:ascii="Verdana" w:hAnsi="Verdana"/>
          <w:sz w:val="20"/>
          <w:szCs w:val="20"/>
        </w:rPr>
        <w:t>and one ESTOP</w:t>
      </w:r>
      <w:r w:rsidR="002970D6">
        <w:rPr>
          <w:rFonts w:ascii="Verdana" w:hAnsi="Verdana"/>
          <w:sz w:val="20"/>
          <w:szCs w:val="20"/>
        </w:rPr>
        <w:t xml:space="preserve"> on the manual motor control (MMC) circuit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3D43CD">
        <w:rPr>
          <w:rFonts w:ascii="Verdana" w:hAnsi="Verdana"/>
          <w:sz w:val="20"/>
          <w:szCs w:val="20"/>
        </w:rPr>
        <w:t xml:space="preserve">Whenever the </w:t>
      </w:r>
      <w:r w:rsidR="00EE06F0">
        <w:rPr>
          <w:rFonts w:ascii="Verdana" w:hAnsi="Verdana"/>
          <w:sz w:val="20"/>
          <w:szCs w:val="20"/>
        </w:rPr>
        <w:t>HOA switch</w:t>
      </w:r>
      <w:r w:rsidR="003B3F62">
        <w:rPr>
          <w:rFonts w:ascii="Verdana" w:hAnsi="Verdana"/>
          <w:sz w:val="20"/>
          <w:szCs w:val="20"/>
        </w:rPr>
        <w:t xml:space="preserve"> is in the “h</w:t>
      </w:r>
      <w:r w:rsidR="003D43CD">
        <w:rPr>
          <w:rFonts w:ascii="Verdana" w:hAnsi="Verdana"/>
          <w:sz w:val="20"/>
          <w:szCs w:val="20"/>
        </w:rPr>
        <w:t>and” position, the circuit will operate</w:t>
      </w:r>
      <w:r w:rsidR="00EE06F0">
        <w:rPr>
          <w:rFonts w:ascii="Verdana" w:hAnsi="Verdana"/>
          <w:sz w:val="20"/>
          <w:szCs w:val="20"/>
        </w:rPr>
        <w:t xml:space="preserve"> without the use of the PLC. Whenever</w:t>
      </w:r>
      <w:r w:rsidR="003B3F62">
        <w:rPr>
          <w:rFonts w:ascii="Verdana" w:hAnsi="Verdana"/>
          <w:sz w:val="20"/>
          <w:szCs w:val="20"/>
        </w:rPr>
        <w:t xml:space="preserve"> the HOA switch is in the “a</w:t>
      </w:r>
      <w:r w:rsidR="00EE06F0">
        <w:rPr>
          <w:rFonts w:ascii="Verdana" w:hAnsi="Verdana"/>
          <w:sz w:val="20"/>
          <w:szCs w:val="20"/>
        </w:rPr>
        <w:t xml:space="preserve">uto” position, the circuit will operate through the PLC. </w:t>
      </w:r>
      <w:r w:rsidR="00D13376">
        <w:rPr>
          <w:rFonts w:ascii="Verdana" w:hAnsi="Verdana"/>
          <w:sz w:val="20"/>
          <w:szCs w:val="20"/>
        </w:rPr>
        <w:t>Each mode, hand</w:t>
      </w:r>
      <w:r w:rsidR="002970D6">
        <w:rPr>
          <w:rFonts w:ascii="Verdana" w:hAnsi="Verdana"/>
          <w:sz w:val="20"/>
          <w:szCs w:val="20"/>
        </w:rPr>
        <w:t>,</w:t>
      </w:r>
      <w:r w:rsidR="00D13376">
        <w:rPr>
          <w:rFonts w:ascii="Verdana" w:hAnsi="Verdana"/>
          <w:sz w:val="20"/>
          <w:szCs w:val="20"/>
        </w:rPr>
        <w:t xml:space="preserve"> </w:t>
      </w:r>
      <w:r w:rsidR="002970D6">
        <w:rPr>
          <w:rFonts w:ascii="Verdana" w:hAnsi="Verdana"/>
          <w:sz w:val="20"/>
          <w:szCs w:val="20"/>
        </w:rPr>
        <w:t xml:space="preserve">for MMC, </w:t>
      </w:r>
      <w:r w:rsidR="00D13376">
        <w:rPr>
          <w:rFonts w:ascii="Verdana" w:hAnsi="Verdana"/>
          <w:sz w:val="20"/>
          <w:szCs w:val="20"/>
        </w:rPr>
        <w:t>and auto</w:t>
      </w:r>
      <w:r w:rsidR="002970D6">
        <w:rPr>
          <w:rFonts w:ascii="Verdana" w:hAnsi="Verdana"/>
          <w:sz w:val="20"/>
          <w:szCs w:val="20"/>
        </w:rPr>
        <w:t xml:space="preserve">, for PLC, shall have their own stop and start pushbuttons and green, red and yellow lights. </w:t>
      </w:r>
      <w:r w:rsidRPr="00EE06F0">
        <w:rPr>
          <w:rFonts w:ascii="Verdana" w:hAnsi="Verdana"/>
          <w:sz w:val="20"/>
          <w:szCs w:val="20"/>
          <w:u w:val="single"/>
        </w:rPr>
        <w:t>Whenever</w:t>
      </w:r>
      <w:r w:rsidRPr="00DF270C">
        <w:rPr>
          <w:rFonts w:ascii="Verdana" w:hAnsi="Verdana"/>
          <w:sz w:val="20"/>
          <w:szCs w:val="20"/>
        </w:rPr>
        <w:t xml:space="preserve"> the motor is running, </w:t>
      </w:r>
      <w:r w:rsidR="00A811C1" w:rsidRPr="00A811C1">
        <w:rPr>
          <w:rFonts w:ascii="Verdana" w:hAnsi="Verdana"/>
          <w:sz w:val="20"/>
          <w:szCs w:val="20"/>
          <w:u w:val="single"/>
        </w:rPr>
        <w:t>both</w:t>
      </w:r>
      <w:r w:rsidR="00A811C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green light</w:t>
      </w:r>
      <w:r w:rsidR="00A811C1">
        <w:rPr>
          <w:rFonts w:ascii="Verdana" w:hAnsi="Verdana"/>
          <w:sz w:val="20"/>
          <w:szCs w:val="20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come on and </w:t>
      </w:r>
      <w:r w:rsidR="00A811C1" w:rsidRPr="00A811C1">
        <w:rPr>
          <w:rFonts w:ascii="Verdana" w:hAnsi="Verdana"/>
          <w:sz w:val="20"/>
          <w:szCs w:val="20"/>
          <w:u w:val="single"/>
        </w:rPr>
        <w:t>both</w:t>
      </w:r>
      <w:r w:rsidR="00A811C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red light</w:t>
      </w:r>
      <w:r w:rsidR="00A811C1">
        <w:rPr>
          <w:rFonts w:ascii="Verdana" w:hAnsi="Verdana"/>
          <w:sz w:val="20"/>
          <w:szCs w:val="20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be off. When the motor is not running, </w:t>
      </w:r>
      <w:r w:rsidR="00A811C1">
        <w:rPr>
          <w:rFonts w:ascii="Verdana" w:hAnsi="Verdana"/>
          <w:sz w:val="20"/>
          <w:szCs w:val="20"/>
        </w:rPr>
        <w:t xml:space="preserve">both </w:t>
      </w:r>
      <w:r w:rsidRPr="00DF270C">
        <w:rPr>
          <w:rFonts w:ascii="Verdana" w:hAnsi="Verdana"/>
          <w:sz w:val="20"/>
          <w:szCs w:val="20"/>
        </w:rPr>
        <w:t xml:space="preserve">green </w:t>
      </w:r>
      <w:r w:rsidRPr="00A811C1">
        <w:rPr>
          <w:rFonts w:ascii="Verdana" w:hAnsi="Verdana"/>
          <w:sz w:val="20"/>
          <w:szCs w:val="20"/>
          <w:u w:val="single"/>
        </w:rPr>
        <w:t>light</w:t>
      </w:r>
      <w:r w:rsidR="00A811C1">
        <w:rPr>
          <w:rFonts w:ascii="Verdana" w:hAnsi="Verdana"/>
          <w:sz w:val="20"/>
          <w:szCs w:val="20"/>
          <w:u w:val="single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be off and </w:t>
      </w:r>
      <w:r w:rsidR="00A811C1" w:rsidRPr="00A811C1">
        <w:rPr>
          <w:rFonts w:ascii="Verdana" w:hAnsi="Verdana"/>
          <w:sz w:val="20"/>
          <w:szCs w:val="20"/>
          <w:u w:val="single"/>
        </w:rPr>
        <w:t>both</w:t>
      </w:r>
      <w:r w:rsidRPr="00DF270C">
        <w:rPr>
          <w:rFonts w:ascii="Verdana" w:hAnsi="Verdana"/>
          <w:sz w:val="20"/>
          <w:szCs w:val="20"/>
        </w:rPr>
        <w:t xml:space="preserve"> red light</w:t>
      </w:r>
      <w:r w:rsidR="00A811C1">
        <w:rPr>
          <w:rFonts w:ascii="Verdana" w:hAnsi="Verdana"/>
          <w:sz w:val="20"/>
          <w:szCs w:val="20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</w:t>
      </w:r>
      <w:r>
        <w:rPr>
          <w:rFonts w:ascii="Verdana" w:hAnsi="Verdana"/>
          <w:sz w:val="20"/>
          <w:szCs w:val="20"/>
        </w:rPr>
        <w:t xml:space="preserve">be on. </w:t>
      </w:r>
      <w:bookmarkStart w:id="0" w:name="_Hlk509140972"/>
      <w:r w:rsidR="002970D6">
        <w:rPr>
          <w:rFonts w:ascii="Verdana" w:hAnsi="Verdana"/>
          <w:sz w:val="20"/>
          <w:szCs w:val="20"/>
        </w:rPr>
        <w:t xml:space="preserve">Whenever an overload occurs, both yellow lights shall illuminate. </w:t>
      </w:r>
      <w:bookmarkStart w:id="1" w:name="_Hlk512932878"/>
      <w:r w:rsidR="002970D6">
        <w:rPr>
          <w:rFonts w:ascii="Verdana" w:hAnsi="Verdana"/>
          <w:sz w:val="20"/>
          <w:szCs w:val="20"/>
        </w:rPr>
        <w:t xml:space="preserve">If an overload occurs, both circuits shall de-energize the control circuit. If the ESTOP is pressed, both circuits shall de-energize the motor as well. </w:t>
      </w:r>
      <w:bookmarkEnd w:id="1"/>
      <w:r w:rsidR="002970D6">
        <w:rPr>
          <w:rFonts w:ascii="Verdana" w:hAnsi="Verdana"/>
          <w:sz w:val="20"/>
          <w:szCs w:val="20"/>
        </w:rPr>
        <w:t>When the circuit is placed in “h</w:t>
      </w:r>
      <w:r w:rsidR="00C429BB">
        <w:rPr>
          <w:rFonts w:ascii="Verdana" w:hAnsi="Verdana"/>
          <w:sz w:val="20"/>
          <w:szCs w:val="20"/>
        </w:rPr>
        <w:t>and”</w:t>
      </w:r>
      <w:r w:rsidR="00A811C1">
        <w:rPr>
          <w:rFonts w:ascii="Verdana" w:hAnsi="Verdana"/>
          <w:sz w:val="20"/>
          <w:szCs w:val="20"/>
        </w:rPr>
        <w:t xml:space="preserve"> the </w:t>
      </w:r>
      <w:r w:rsidR="002970D6">
        <w:rPr>
          <w:rFonts w:ascii="Verdana" w:hAnsi="Verdana"/>
          <w:sz w:val="20"/>
          <w:szCs w:val="20"/>
        </w:rPr>
        <w:t>blue</w:t>
      </w:r>
      <w:r w:rsidR="00A811C1">
        <w:rPr>
          <w:rFonts w:ascii="Verdana" w:hAnsi="Verdana"/>
          <w:sz w:val="20"/>
          <w:szCs w:val="20"/>
        </w:rPr>
        <w:t xml:space="preserve"> light </w:t>
      </w:r>
      <w:r w:rsidR="00D50F85">
        <w:rPr>
          <w:rFonts w:ascii="Verdana" w:hAnsi="Verdana"/>
          <w:sz w:val="20"/>
          <w:szCs w:val="20"/>
        </w:rPr>
        <w:t xml:space="preserve">on the PLC panel </w:t>
      </w:r>
      <w:r w:rsidR="00A811C1">
        <w:rPr>
          <w:rFonts w:ascii="Verdana" w:hAnsi="Verdana"/>
          <w:sz w:val="20"/>
          <w:szCs w:val="20"/>
        </w:rPr>
        <w:t>shall illuminate</w:t>
      </w:r>
      <w:r w:rsidR="00C429BB">
        <w:rPr>
          <w:rFonts w:ascii="Verdana" w:hAnsi="Verdana"/>
          <w:sz w:val="20"/>
          <w:szCs w:val="20"/>
        </w:rPr>
        <w:t xml:space="preserve">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</w:t>
      </w:r>
      <w:r w:rsidR="00A811C1">
        <w:rPr>
          <w:rFonts w:ascii="Verdana" w:hAnsi="Verdana"/>
          <w:sz w:val="20"/>
          <w:szCs w:val="20"/>
        </w:rPr>
        <w:t xml:space="preserve">manual motor control </w:t>
      </w:r>
      <w:r w:rsidRPr="00DF270C">
        <w:rPr>
          <w:rFonts w:ascii="Verdana" w:hAnsi="Verdana"/>
          <w:sz w:val="20"/>
          <w:szCs w:val="20"/>
        </w:rPr>
        <w:t>circuit</w:t>
      </w:r>
      <w:r w:rsidR="00A811C1">
        <w:rPr>
          <w:rFonts w:ascii="Verdana" w:hAnsi="Verdana"/>
          <w:sz w:val="20"/>
          <w:szCs w:val="20"/>
        </w:rPr>
        <w:t xml:space="preserve"> and PLC program</w:t>
      </w:r>
      <w:r w:rsidRPr="00DF270C">
        <w:rPr>
          <w:rFonts w:ascii="Verdana" w:hAnsi="Verdana"/>
          <w:sz w:val="20"/>
          <w:szCs w:val="20"/>
        </w:rPr>
        <w:t xml:space="preserve">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 the program.</w:t>
      </w:r>
      <w:bookmarkEnd w:id="0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478"/>
        <w:gridCol w:w="900"/>
        <w:gridCol w:w="1170"/>
        <w:gridCol w:w="1304"/>
        <w:gridCol w:w="1304"/>
        <w:gridCol w:w="1305"/>
      </w:tblGrid>
      <w:tr w:rsidR="003D1A92" w14:paraId="43F3D312" w14:textId="77777777" w:rsidTr="00CF1920">
        <w:tc>
          <w:tcPr>
            <w:tcW w:w="75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EFA492C" w14:textId="77777777" w:rsidR="003D1A92" w:rsidRDefault="003D1A92" w:rsidP="00633E5E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bookmarkStart w:id="2" w:name="_Hlk512858463"/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47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2D5FEFD" w14:textId="77777777" w:rsidR="003D1A92" w:rsidRDefault="003D1A92" w:rsidP="00633E5E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6A4203B" w14:textId="77777777" w:rsidR="003D1A92" w:rsidRPr="003B4947" w:rsidRDefault="003D1A92" w:rsidP="00633E5E">
            <w:pPr>
              <w:pStyle w:val="ListParagraph"/>
              <w:ind w:left="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3B4947">
              <w:rPr>
                <w:rFonts w:ascii="Verdana" w:hAnsi="Verdana"/>
                <w:sz w:val="18"/>
                <w:szCs w:val="18"/>
              </w:rPr>
              <w:t>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17535B3" w14:textId="77777777" w:rsidR="003D1A92" w:rsidRDefault="003D1A92" w:rsidP="00633E5E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3913" w:type="dxa"/>
            <w:gridSpan w:val="3"/>
            <w:shd w:val="clear" w:color="auto" w:fill="D9D9D9" w:themeFill="background1" w:themeFillShade="D9"/>
          </w:tcPr>
          <w:p w14:paraId="7899EBB1" w14:textId="77777777" w:rsidR="003D1A92" w:rsidRDefault="003D1A92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Three-Phase Motor Starters</w:t>
            </w:r>
          </w:p>
        </w:tc>
      </w:tr>
      <w:tr w:rsidR="00CF1920" w:rsidRPr="00CF1920" w14:paraId="0397DEC2" w14:textId="77777777" w:rsidTr="00CF1920"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BF5376C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4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095C1AEE" w14:textId="432D39DA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2D81D722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170" w:type="dxa"/>
          </w:tcPr>
          <w:p w14:paraId="6926EF71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304" w:type="dxa"/>
            <w:vAlign w:val="center"/>
          </w:tcPr>
          <w:p w14:paraId="1FB722FF" w14:textId="79901D38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L1</w:t>
            </w:r>
          </w:p>
        </w:tc>
        <w:tc>
          <w:tcPr>
            <w:tcW w:w="1304" w:type="dxa"/>
            <w:vAlign w:val="center"/>
          </w:tcPr>
          <w:p w14:paraId="4FC654D3" w14:textId="398F8ACD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  <w:vAlign w:val="center"/>
          </w:tcPr>
          <w:p w14:paraId="15BCB5D1" w14:textId="5FB3610F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14:conflictIns w:id="3" w:author="Matthew W. Leigh">
              <w:r>
                <w:rPr>
                  <w:rFonts w:ascii="Verdana" w:hAnsi="Verdana"/>
                  <w:sz w:val="20"/>
                  <w:szCs w:val="20"/>
                </w:rPr>
                <w:t>T1</w:t>
              </w:r>
            </w14:conflictIns>
          </w:p>
        </w:tc>
      </w:tr>
      <w:tr w:rsidR="00CF1920" w14:paraId="464CAAE8" w14:textId="77777777" w:rsidTr="00CF1920">
        <w:tc>
          <w:tcPr>
            <w:tcW w:w="7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449650E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EB6CD36" w14:textId="56BF881C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 Aux NO Contacts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05EB65AA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170" w:type="dxa"/>
          </w:tcPr>
          <w:p w14:paraId="32A7E474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304" w:type="dxa"/>
          </w:tcPr>
          <w:p w14:paraId="02CDE941" w14:textId="65755915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L2</w:t>
            </w:r>
          </w:p>
        </w:tc>
        <w:tc>
          <w:tcPr>
            <w:tcW w:w="1304" w:type="dxa"/>
            <w:vAlign w:val="center"/>
          </w:tcPr>
          <w:p w14:paraId="307A1378" w14:textId="42A40AB4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</w:tcPr>
          <w:p w14:paraId="6DF40ABB" w14:textId="0936E418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T2</w:t>
            </w:r>
          </w:p>
        </w:tc>
      </w:tr>
      <w:tr w:rsidR="00CF1920" w14:paraId="5A1AA961" w14:textId="77777777" w:rsidTr="00CF1920">
        <w:tc>
          <w:tcPr>
            <w:tcW w:w="75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645739B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170B54F" w14:textId="2B3F82C3" w:rsidR="00CF1920" w:rsidRPr="001D0733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HOA Auto Input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4BE873C9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170" w:type="dxa"/>
          </w:tcPr>
          <w:p w14:paraId="2FAEC8ED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304" w:type="dxa"/>
          </w:tcPr>
          <w:p w14:paraId="263B11A2" w14:textId="121884A0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L3</w:t>
            </w:r>
          </w:p>
        </w:tc>
        <w:tc>
          <w:tcPr>
            <w:tcW w:w="1304" w:type="dxa"/>
            <w:vAlign w:val="center"/>
          </w:tcPr>
          <w:p w14:paraId="43202AC6" w14:textId="2BFB9A7B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</w:tcPr>
          <w:p w14:paraId="5F5EFCF2" w14:textId="41AD142B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T3</w:t>
            </w:r>
          </w:p>
        </w:tc>
      </w:tr>
      <w:tr w:rsidR="00CF1920" w14:paraId="3837AB66" w14:textId="77777777" w:rsidTr="00633E5E">
        <w:tc>
          <w:tcPr>
            <w:tcW w:w="75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BE0C36E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4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8B640F6" w14:textId="56E14464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Overload NO Contacts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52E6C35B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170" w:type="dxa"/>
          </w:tcPr>
          <w:p w14:paraId="79E1576B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1304" w:type="dxa"/>
            <w:vAlign w:val="center"/>
          </w:tcPr>
          <w:p w14:paraId="16CCA30B" w14:textId="0FC9F4B1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304" w:type="dxa"/>
            <w:vAlign w:val="center"/>
          </w:tcPr>
          <w:p w14:paraId="43979CAF" w14:textId="4A24E329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  <w:vAlign w:val="center"/>
          </w:tcPr>
          <w:p w14:paraId="54E38A26" w14:textId="55E28979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</w:tr>
      <w:tr w:rsidR="00CF1920" w14:paraId="09305C83" w14:textId="77777777" w:rsidTr="00633E5E">
        <w:tc>
          <w:tcPr>
            <w:tcW w:w="757" w:type="dxa"/>
            <w:tcBorders>
              <w:top w:val="single" w:sz="12" w:space="0" w:color="auto"/>
              <w:left w:val="single" w:sz="12" w:space="0" w:color="auto"/>
            </w:tcBorders>
          </w:tcPr>
          <w:p w14:paraId="4AB7287E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478" w:type="dxa"/>
            <w:tcBorders>
              <w:top w:val="single" w:sz="12" w:space="0" w:color="auto"/>
              <w:right w:val="single" w:sz="12" w:space="0" w:color="auto"/>
            </w:tcBorders>
          </w:tcPr>
          <w:p w14:paraId="6F994BB4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66FA21BD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170" w:type="dxa"/>
          </w:tcPr>
          <w:p w14:paraId="24ED387D" w14:textId="1E0082D0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 Coil</w:t>
            </w:r>
          </w:p>
        </w:tc>
        <w:tc>
          <w:tcPr>
            <w:tcW w:w="3913" w:type="dxa"/>
            <w:gridSpan w:val="3"/>
            <w:shd w:val="clear" w:color="auto" w:fill="D9D9D9" w:themeFill="background1" w:themeFillShade="D9"/>
          </w:tcPr>
          <w:p w14:paraId="3B9CCB4F" w14:textId="4D3A1633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Auxiliary Contacts</w:t>
            </w:r>
          </w:p>
        </w:tc>
      </w:tr>
      <w:tr w:rsidR="00CF1920" w14:paraId="384C455D" w14:textId="77777777" w:rsidTr="00633E5E">
        <w:tc>
          <w:tcPr>
            <w:tcW w:w="757" w:type="dxa"/>
            <w:tcBorders>
              <w:left w:val="single" w:sz="12" w:space="0" w:color="auto"/>
            </w:tcBorders>
          </w:tcPr>
          <w:p w14:paraId="1F59B3A8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478" w:type="dxa"/>
            <w:tcBorders>
              <w:right w:val="single" w:sz="12" w:space="0" w:color="auto"/>
            </w:tcBorders>
          </w:tcPr>
          <w:p w14:paraId="4F4DF1FF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7C49A5CA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170" w:type="dxa"/>
          </w:tcPr>
          <w:p w14:paraId="306A34A3" w14:textId="1768962C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4" w:type="dxa"/>
          </w:tcPr>
          <w:p w14:paraId="37C7BE2C" w14:textId="74A685AE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1304" w:type="dxa"/>
          </w:tcPr>
          <w:p w14:paraId="04D770EF" w14:textId="6C8F05F7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</w:tcPr>
          <w:p w14:paraId="75722D99" w14:textId="6041D2F6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</w:tr>
      <w:tr w:rsidR="00CF1920" w14:paraId="74ABFEF0" w14:textId="77777777" w:rsidTr="00633E5E">
        <w:tc>
          <w:tcPr>
            <w:tcW w:w="757" w:type="dxa"/>
            <w:tcBorders>
              <w:left w:val="single" w:sz="12" w:space="0" w:color="auto"/>
            </w:tcBorders>
          </w:tcPr>
          <w:p w14:paraId="610DC126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478" w:type="dxa"/>
            <w:tcBorders>
              <w:right w:val="single" w:sz="12" w:space="0" w:color="auto"/>
            </w:tcBorders>
          </w:tcPr>
          <w:p w14:paraId="67B7A9C4" w14:textId="61145956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0BF8B1AD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EC4FBC8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4" w:type="dxa"/>
          </w:tcPr>
          <w:p w14:paraId="354F1224" w14:textId="584714C3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1304" w:type="dxa"/>
          </w:tcPr>
          <w:p w14:paraId="3577B968" w14:textId="4A15A877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-|/|-</w:t>
            </w:r>
          </w:p>
        </w:tc>
        <w:tc>
          <w:tcPr>
            <w:tcW w:w="1305" w:type="dxa"/>
          </w:tcPr>
          <w:p w14:paraId="45FC21DD" w14:textId="6ECD95F3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</w:p>
        </w:tc>
      </w:tr>
      <w:tr w:rsidR="00CF1920" w14:paraId="23A723FA" w14:textId="77777777" w:rsidTr="00633E5E">
        <w:tc>
          <w:tcPr>
            <w:tcW w:w="757" w:type="dxa"/>
            <w:tcBorders>
              <w:left w:val="single" w:sz="12" w:space="0" w:color="auto"/>
            </w:tcBorders>
          </w:tcPr>
          <w:p w14:paraId="05602D5C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478" w:type="dxa"/>
            <w:tcBorders>
              <w:right w:val="single" w:sz="12" w:space="0" w:color="auto"/>
            </w:tcBorders>
          </w:tcPr>
          <w:p w14:paraId="55B8D2C0" w14:textId="5B2DB78B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2E79EFA9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EBED0E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gridSpan w:val="3"/>
            <w:shd w:val="clear" w:color="auto" w:fill="D9D9D9" w:themeFill="background1" w:themeFillShade="D9"/>
          </w:tcPr>
          <w:p w14:paraId="73F1F093" w14:textId="47E59DCF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Overload</w:t>
            </w:r>
          </w:p>
        </w:tc>
      </w:tr>
      <w:tr w:rsidR="00CF1920" w14:paraId="2B4C6AB7" w14:textId="77777777" w:rsidTr="00633E5E">
        <w:tc>
          <w:tcPr>
            <w:tcW w:w="757" w:type="dxa"/>
            <w:tcBorders>
              <w:left w:val="single" w:sz="12" w:space="0" w:color="auto"/>
            </w:tcBorders>
          </w:tcPr>
          <w:p w14:paraId="5E1BE8F0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478" w:type="dxa"/>
            <w:tcBorders>
              <w:right w:val="single" w:sz="12" w:space="0" w:color="auto"/>
            </w:tcBorders>
          </w:tcPr>
          <w:p w14:paraId="6FC42516" w14:textId="7250B4FF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52CFBE64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6C7F6D8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4" w:type="dxa"/>
          </w:tcPr>
          <w:p w14:paraId="038C68F6" w14:textId="442479D0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</w:t>
            </w:r>
          </w:p>
        </w:tc>
        <w:tc>
          <w:tcPr>
            <w:tcW w:w="1304" w:type="dxa"/>
          </w:tcPr>
          <w:p w14:paraId="3CA35FD0" w14:textId="733B4E71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-|/|-</w:t>
            </w:r>
          </w:p>
        </w:tc>
        <w:tc>
          <w:tcPr>
            <w:tcW w:w="1305" w:type="dxa"/>
          </w:tcPr>
          <w:p w14:paraId="40558141" w14:textId="1B25C527" w:rsidR="00CF1920" w:rsidRDefault="00CF1920" w:rsidP="00CF192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96</w:t>
            </w:r>
          </w:p>
        </w:tc>
      </w:tr>
      <w:tr w:rsidR="00CF1920" w:rsidRPr="00CF1920" w14:paraId="512FE746" w14:textId="77777777" w:rsidTr="00633E5E">
        <w:trPr>
          <w:trHeight w:val="260"/>
        </w:trPr>
        <w:tc>
          <w:tcPr>
            <w:tcW w:w="757" w:type="dxa"/>
            <w:tcBorders>
              <w:left w:val="single" w:sz="12" w:space="0" w:color="auto"/>
              <w:bottom w:val="single" w:sz="12" w:space="0" w:color="auto"/>
            </w:tcBorders>
          </w:tcPr>
          <w:p w14:paraId="2DA6A8A0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478" w:type="dxa"/>
            <w:tcBorders>
              <w:bottom w:val="single" w:sz="12" w:space="0" w:color="auto"/>
              <w:right w:val="single" w:sz="12" w:space="0" w:color="auto"/>
            </w:tcBorders>
          </w:tcPr>
          <w:p w14:paraId="6D9FDA2A" w14:textId="1FE5BCCA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</w:tcPr>
          <w:p w14:paraId="28816782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76CAF96" w14:textId="777777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4" w:type="dxa"/>
          </w:tcPr>
          <w:p w14:paraId="18FEFA5E" w14:textId="0661E2C0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97</w:t>
            </w:r>
          </w:p>
        </w:tc>
        <w:tc>
          <w:tcPr>
            <w:tcW w:w="1304" w:type="dxa"/>
          </w:tcPr>
          <w:p w14:paraId="08D7B34E" w14:textId="21389E77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-| |-</w:t>
            </w:r>
          </w:p>
        </w:tc>
        <w:tc>
          <w:tcPr>
            <w:tcW w:w="1305" w:type="dxa"/>
          </w:tcPr>
          <w:p w14:paraId="6F98BA4C" w14:textId="72458478" w:rsidR="00CF1920" w:rsidRDefault="00CF1920" w:rsidP="00CF1920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98</w:t>
            </w:r>
          </w:p>
        </w:tc>
      </w:tr>
      <w:bookmarkEnd w:id="2"/>
    </w:tbl>
    <w:p w14:paraId="55507F52" w14:textId="77777777" w:rsidR="001D0733" w:rsidRDefault="001D0733" w:rsidP="00B608BF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E44E4CE" w14:textId="145FB616" w:rsidR="00731134" w:rsidRPr="00C834FC" w:rsidRDefault="00731134" w:rsidP="00B608BF">
      <w:pPr>
        <w:pStyle w:val="ListParagraph"/>
        <w:spacing w:after="0"/>
        <w:contextualSpacing w:val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69A17E9" w14:textId="77777777" w:rsidTr="00633E5E">
        <w:trPr>
          <w:trHeight w:val="360"/>
        </w:trPr>
        <w:tc>
          <w:tcPr>
            <w:tcW w:w="504" w:type="dxa"/>
          </w:tcPr>
          <w:p w14:paraId="6BCE19E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5DC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67CD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413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381A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28C6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070D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B55E1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67E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21D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7770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E946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FD7C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50AF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359C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75D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6C02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47E99E9F" w14:textId="77777777" w:rsidTr="00633E5E">
        <w:trPr>
          <w:trHeight w:val="360"/>
        </w:trPr>
        <w:tc>
          <w:tcPr>
            <w:tcW w:w="504" w:type="dxa"/>
          </w:tcPr>
          <w:p w14:paraId="509405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056B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DF4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1B27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8228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1375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5A59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EF55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6CFC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D5EC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9EAB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E099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4FB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5A8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B5B6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FF79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1A5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E3FACD6" w14:textId="77777777" w:rsidTr="00633E5E">
        <w:trPr>
          <w:trHeight w:val="360"/>
        </w:trPr>
        <w:tc>
          <w:tcPr>
            <w:tcW w:w="504" w:type="dxa"/>
          </w:tcPr>
          <w:p w14:paraId="687703A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3882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B881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0326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DB13D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487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F31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B94E4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D3F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F85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6D4C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BD0E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B59D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227B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A10B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0EF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3E33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430BEFF7" w14:textId="77777777" w:rsidTr="00633E5E">
        <w:trPr>
          <w:trHeight w:val="360"/>
        </w:trPr>
        <w:tc>
          <w:tcPr>
            <w:tcW w:w="504" w:type="dxa"/>
          </w:tcPr>
          <w:p w14:paraId="5BD6661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7136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F9C0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2657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AFEF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40BD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632B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4253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58D0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0D0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A7920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A07E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E48A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69C9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D1355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88CE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06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071050B" w14:textId="77777777" w:rsidTr="00633E5E">
        <w:trPr>
          <w:trHeight w:val="360"/>
        </w:trPr>
        <w:tc>
          <w:tcPr>
            <w:tcW w:w="504" w:type="dxa"/>
          </w:tcPr>
          <w:p w14:paraId="3C01BC7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8AE2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DBE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38E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5F7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7324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13F2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FFE0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D123F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E8BC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46C1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292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6BF6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78BE3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5EC8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EF682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AB4A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1369EAC4" w14:textId="77777777" w:rsidTr="00633E5E">
        <w:trPr>
          <w:trHeight w:val="360"/>
        </w:trPr>
        <w:tc>
          <w:tcPr>
            <w:tcW w:w="504" w:type="dxa"/>
          </w:tcPr>
          <w:p w14:paraId="6ADB4E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CF7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91C68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AB91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1C2F4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DA0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0FDE2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A10E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F7312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24AD3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5AB8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1919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B0EE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7342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837D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25EF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1DDE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E7AA3B3" w14:textId="77777777" w:rsidTr="00633E5E">
        <w:trPr>
          <w:trHeight w:val="360"/>
        </w:trPr>
        <w:tc>
          <w:tcPr>
            <w:tcW w:w="504" w:type="dxa"/>
          </w:tcPr>
          <w:p w14:paraId="6160158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5C7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1CC4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705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073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7C2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4CAEE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FFFD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675B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BE66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B0D0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D3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76AC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D8472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2EB4D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C070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0755F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3C1C710" w14:textId="77777777" w:rsidTr="00633E5E">
        <w:trPr>
          <w:trHeight w:val="360"/>
        </w:trPr>
        <w:tc>
          <w:tcPr>
            <w:tcW w:w="504" w:type="dxa"/>
          </w:tcPr>
          <w:p w14:paraId="71E6ED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7F43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168C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AC8E7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E2BA8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1BCA8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4867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64CE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222E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97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C3C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9FC3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D1A7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D8E0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E052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893B0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77C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B742A01" w14:textId="77777777" w:rsidTr="00633E5E">
        <w:trPr>
          <w:trHeight w:val="360"/>
        </w:trPr>
        <w:tc>
          <w:tcPr>
            <w:tcW w:w="504" w:type="dxa"/>
          </w:tcPr>
          <w:p w14:paraId="2BFE8C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EF73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FA25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44EDB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0E2E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ED3B7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E26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9B64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37A9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3E6A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453A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B313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B361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6CB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9BA6E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DEA9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D8F6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4553940" w14:textId="77777777" w:rsidTr="00633E5E">
        <w:trPr>
          <w:trHeight w:val="360"/>
        </w:trPr>
        <w:tc>
          <w:tcPr>
            <w:tcW w:w="504" w:type="dxa"/>
          </w:tcPr>
          <w:p w14:paraId="627C474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80DD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7EC2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ADE4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EECC7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260C2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D0CB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E569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CFE4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14BE3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3F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6CF37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443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A75E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901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CC79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106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49E682A" w14:textId="77777777" w:rsidTr="00633E5E">
        <w:trPr>
          <w:trHeight w:val="360"/>
        </w:trPr>
        <w:tc>
          <w:tcPr>
            <w:tcW w:w="504" w:type="dxa"/>
          </w:tcPr>
          <w:p w14:paraId="548200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BF2D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F34B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5FC7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32C9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32C2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2632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3DBB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FD21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ABBE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866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8378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79BE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E561B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246B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F3B1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A90B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5FCCCDD9" w14:textId="77777777" w:rsidTr="00633E5E">
        <w:trPr>
          <w:trHeight w:val="360"/>
        </w:trPr>
        <w:tc>
          <w:tcPr>
            <w:tcW w:w="504" w:type="dxa"/>
          </w:tcPr>
          <w:p w14:paraId="3C0EE92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2509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B3E4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CA5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C588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DF71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DB78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58A8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065D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09C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7D7C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D4D2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B5879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1E9AB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264E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5C68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D6C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5BBB6DC" w14:textId="77777777" w:rsidTr="00633E5E">
        <w:trPr>
          <w:trHeight w:val="360"/>
        </w:trPr>
        <w:tc>
          <w:tcPr>
            <w:tcW w:w="504" w:type="dxa"/>
          </w:tcPr>
          <w:p w14:paraId="4F01D8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FD24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1C4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F036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179B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6C39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2A19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58C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93A1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5AB3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54AC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33F5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1AE2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37EF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B81C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FAA2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FE9C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633E5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633E5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633E5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633E5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5C9BE906" w14:textId="77777777" w:rsidTr="00633E5E">
        <w:trPr>
          <w:trHeight w:val="360"/>
        </w:trPr>
        <w:tc>
          <w:tcPr>
            <w:tcW w:w="504" w:type="dxa"/>
          </w:tcPr>
          <w:p w14:paraId="5FF281DD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6CE8E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FDC2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DB64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E6DA93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BFAE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4CD3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32001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A39E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C8B6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C5CC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1572E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B5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3DC0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EC43A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BE1C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DBD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3E1A4226" w14:textId="77777777" w:rsidTr="00633E5E">
        <w:trPr>
          <w:trHeight w:val="360"/>
        </w:trPr>
        <w:tc>
          <w:tcPr>
            <w:tcW w:w="504" w:type="dxa"/>
          </w:tcPr>
          <w:p w14:paraId="6447792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07FB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FD36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D633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5190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E747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46DF4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F0B62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7FC3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E27C0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BBFF8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72E9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25DE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A112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01C7E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1F13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BF332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0260723D" w14:textId="77777777" w:rsidTr="00633E5E">
        <w:trPr>
          <w:trHeight w:val="360"/>
        </w:trPr>
        <w:tc>
          <w:tcPr>
            <w:tcW w:w="504" w:type="dxa"/>
          </w:tcPr>
          <w:p w14:paraId="106883A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E401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E216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34A5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8167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1CC4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6E13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D20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ACCA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9FD6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B575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82BFA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E7CA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0BB3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A9E1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EECC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DAE9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67DE78F" w14:textId="7D4527FD" w:rsidR="00333856" w:rsidRDefault="00333856" w:rsidP="00EE06F0">
      <w:pPr>
        <w:tabs>
          <w:tab w:val="left" w:pos="7200"/>
        </w:tabs>
        <w:spacing w:before="120" w:after="1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2" w:space="0" w:color="000000" w:themeColor="text1"/>
          <w:bottom w:val="none" w:sz="0" w:space="0" w:color="auto"/>
          <w:right w:val="single" w:sz="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</w:tblGrid>
      <w:tr w:rsidR="00A27763" w14:paraId="22CC0216" w14:textId="77777777" w:rsidTr="006E299C">
        <w:trPr>
          <w:trHeight w:val="720"/>
          <w:jc w:val="center"/>
        </w:trPr>
        <w:tc>
          <w:tcPr>
            <w:tcW w:w="971" w:type="dxa"/>
          </w:tcPr>
          <w:p w14:paraId="2980FBD2" w14:textId="77777777" w:rsidR="00A27763" w:rsidRDefault="00A27763" w:rsidP="006E299C"/>
        </w:tc>
        <w:tc>
          <w:tcPr>
            <w:tcW w:w="971" w:type="dxa"/>
          </w:tcPr>
          <w:p w14:paraId="5449804E" w14:textId="77777777" w:rsidR="00A27763" w:rsidRDefault="00A27763" w:rsidP="006E299C"/>
        </w:tc>
      </w:tr>
      <w:tr w:rsidR="00A27763" w14:paraId="0701C096" w14:textId="77777777" w:rsidTr="006E299C">
        <w:trPr>
          <w:trHeight w:val="720"/>
          <w:jc w:val="center"/>
        </w:trPr>
        <w:tc>
          <w:tcPr>
            <w:tcW w:w="971" w:type="dxa"/>
          </w:tcPr>
          <w:p w14:paraId="0778BFFE" w14:textId="77777777" w:rsidR="00A27763" w:rsidRDefault="00A27763" w:rsidP="006E299C"/>
        </w:tc>
        <w:tc>
          <w:tcPr>
            <w:tcW w:w="971" w:type="dxa"/>
          </w:tcPr>
          <w:p w14:paraId="3E6A1704" w14:textId="77777777" w:rsidR="00A27763" w:rsidRDefault="00A27763" w:rsidP="006E299C"/>
        </w:tc>
      </w:tr>
      <w:tr w:rsidR="00A27763" w14:paraId="12A485F6" w14:textId="77777777" w:rsidTr="006E299C">
        <w:trPr>
          <w:trHeight w:val="720"/>
          <w:jc w:val="center"/>
        </w:trPr>
        <w:tc>
          <w:tcPr>
            <w:tcW w:w="971" w:type="dxa"/>
          </w:tcPr>
          <w:p w14:paraId="6945DC95" w14:textId="77777777" w:rsidR="00A27763" w:rsidRDefault="00A27763" w:rsidP="006E299C"/>
        </w:tc>
        <w:tc>
          <w:tcPr>
            <w:tcW w:w="971" w:type="dxa"/>
          </w:tcPr>
          <w:p w14:paraId="382C32C5" w14:textId="77777777" w:rsidR="00A27763" w:rsidRDefault="00A27763" w:rsidP="006E299C"/>
        </w:tc>
      </w:tr>
      <w:tr w:rsidR="00A27763" w14:paraId="47BEC14E" w14:textId="77777777" w:rsidTr="006E299C">
        <w:trPr>
          <w:trHeight w:val="720"/>
          <w:jc w:val="center"/>
        </w:trPr>
        <w:tc>
          <w:tcPr>
            <w:tcW w:w="971" w:type="dxa"/>
          </w:tcPr>
          <w:p w14:paraId="4CB3F267" w14:textId="77777777" w:rsidR="00A27763" w:rsidRDefault="00A27763" w:rsidP="006E299C"/>
        </w:tc>
        <w:tc>
          <w:tcPr>
            <w:tcW w:w="971" w:type="dxa"/>
          </w:tcPr>
          <w:p w14:paraId="2E673090" w14:textId="77777777" w:rsidR="00A27763" w:rsidRDefault="00A27763" w:rsidP="006E299C"/>
        </w:tc>
      </w:tr>
      <w:tr w:rsidR="00A27763" w14:paraId="52D66C4C" w14:textId="77777777" w:rsidTr="006E299C">
        <w:trPr>
          <w:trHeight w:val="720"/>
          <w:jc w:val="center"/>
        </w:trPr>
        <w:tc>
          <w:tcPr>
            <w:tcW w:w="971" w:type="dxa"/>
          </w:tcPr>
          <w:p w14:paraId="7C0AA1A0" w14:textId="77777777" w:rsidR="00A27763" w:rsidRDefault="00A27763" w:rsidP="006E299C"/>
        </w:tc>
        <w:tc>
          <w:tcPr>
            <w:tcW w:w="971" w:type="dxa"/>
          </w:tcPr>
          <w:p w14:paraId="3EE78497" w14:textId="77777777" w:rsidR="00A27763" w:rsidRDefault="00A27763" w:rsidP="006E299C"/>
        </w:tc>
      </w:tr>
      <w:tr w:rsidR="00A27763" w14:paraId="26046E97" w14:textId="77777777" w:rsidTr="006E299C">
        <w:trPr>
          <w:trHeight w:val="720"/>
          <w:jc w:val="center"/>
        </w:trPr>
        <w:tc>
          <w:tcPr>
            <w:tcW w:w="971" w:type="dxa"/>
          </w:tcPr>
          <w:p w14:paraId="0705787A" w14:textId="77777777" w:rsidR="00A27763" w:rsidRDefault="00A27763" w:rsidP="006E299C"/>
        </w:tc>
        <w:tc>
          <w:tcPr>
            <w:tcW w:w="971" w:type="dxa"/>
          </w:tcPr>
          <w:p w14:paraId="77EBA421" w14:textId="77777777" w:rsidR="00A27763" w:rsidRDefault="00A27763" w:rsidP="006E299C"/>
        </w:tc>
      </w:tr>
    </w:tbl>
    <w:p w14:paraId="50AA18D1" w14:textId="77777777" w:rsidR="00A27763" w:rsidRDefault="00A27763" w:rsidP="00A27763">
      <w:pPr>
        <w:tabs>
          <w:tab w:val="left" w:pos="7200"/>
        </w:tabs>
        <w:spacing w:after="0"/>
        <w:rPr>
          <w:rFonts w:ascii="Verdana" w:hAnsi="Verdana"/>
          <w:sz w:val="20"/>
          <w:szCs w:val="20"/>
        </w:rPr>
      </w:pPr>
      <w:bookmarkStart w:id="4" w:name="_GoBack"/>
      <w:bookmarkEnd w:id="4"/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E06F0" w:rsidRPr="003D272D" w14:paraId="25CA0C0E" w14:textId="77777777" w:rsidTr="00633E5E">
        <w:trPr>
          <w:trHeight w:val="360"/>
        </w:trPr>
        <w:tc>
          <w:tcPr>
            <w:tcW w:w="504" w:type="dxa"/>
          </w:tcPr>
          <w:p w14:paraId="632E5B0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6820C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EFD7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0F73E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E80C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D83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976D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080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AC52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FAC72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8114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B4A9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8C05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26D83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27CD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B43E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28D6E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1C0DB23D" w14:textId="77777777" w:rsidTr="00633E5E">
        <w:trPr>
          <w:trHeight w:val="360"/>
        </w:trPr>
        <w:tc>
          <w:tcPr>
            <w:tcW w:w="504" w:type="dxa"/>
          </w:tcPr>
          <w:p w14:paraId="533D334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4FB7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0DC4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60536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CAA0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3A1F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546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3A893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F241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7DAF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855C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AF8C8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F242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A075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7758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4CAB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1559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2FA4930" w14:textId="77777777" w:rsidTr="00633E5E">
        <w:trPr>
          <w:trHeight w:val="360"/>
        </w:trPr>
        <w:tc>
          <w:tcPr>
            <w:tcW w:w="504" w:type="dxa"/>
          </w:tcPr>
          <w:p w14:paraId="6CFE60D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598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D3CD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300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9DD6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F1D8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C492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6EAB0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48AF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748BA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FA3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E800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E324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0E6E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823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B3E5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3589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B37E166" w14:textId="77777777" w:rsidTr="00633E5E">
        <w:trPr>
          <w:trHeight w:val="360"/>
        </w:trPr>
        <w:tc>
          <w:tcPr>
            <w:tcW w:w="504" w:type="dxa"/>
          </w:tcPr>
          <w:p w14:paraId="76D66F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2DD3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3CF8D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25D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87BA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D161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24D7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179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A2454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49B88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9AC6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7A13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0A4D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91324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2F45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53F1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2551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12E7B99" w14:textId="77777777" w:rsidTr="00633E5E">
        <w:trPr>
          <w:trHeight w:val="360"/>
        </w:trPr>
        <w:tc>
          <w:tcPr>
            <w:tcW w:w="504" w:type="dxa"/>
          </w:tcPr>
          <w:p w14:paraId="19CED1C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3BE2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B3A53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69CF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0124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A459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CD8B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2F86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FFDD3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7168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87D05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0AC9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AEB6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5F60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C776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DBD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0475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D727D98" w14:textId="77777777" w:rsidTr="00633E5E">
        <w:trPr>
          <w:trHeight w:val="360"/>
        </w:trPr>
        <w:tc>
          <w:tcPr>
            <w:tcW w:w="504" w:type="dxa"/>
          </w:tcPr>
          <w:p w14:paraId="5F487AF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3370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827F0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4F083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B82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BAC1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C4C29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B1B4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03A5D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D80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5B01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174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67A5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6F9BB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B4B1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8E5B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276C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D1F88F4" w14:textId="77777777" w:rsidTr="00633E5E">
        <w:trPr>
          <w:trHeight w:val="360"/>
        </w:trPr>
        <w:tc>
          <w:tcPr>
            <w:tcW w:w="504" w:type="dxa"/>
          </w:tcPr>
          <w:p w14:paraId="7C48DB8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AA37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CA7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777D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D87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B4C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36EB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E86B4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690F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6CF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AA4F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7BEF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61A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4CB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0224E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ED12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2B6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C2679A3" w14:textId="77777777" w:rsidTr="00633E5E">
        <w:trPr>
          <w:trHeight w:val="360"/>
        </w:trPr>
        <w:tc>
          <w:tcPr>
            <w:tcW w:w="504" w:type="dxa"/>
          </w:tcPr>
          <w:p w14:paraId="0DD5A23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BD5DA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E3CD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1AD6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6D87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BD52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6C22C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640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CD5F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9C09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D785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E1FE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9F41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72CF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5DD0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DE7D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F495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652678E" w14:textId="77777777" w:rsidTr="00633E5E">
        <w:trPr>
          <w:trHeight w:val="360"/>
        </w:trPr>
        <w:tc>
          <w:tcPr>
            <w:tcW w:w="504" w:type="dxa"/>
          </w:tcPr>
          <w:p w14:paraId="3B150BB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FAA2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03E6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6451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557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C437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4E1B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4490E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78FE1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B9577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DE55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35A4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A0C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5CE21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A29F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845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B240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7F709B34" w14:textId="77777777" w:rsidTr="00633E5E">
        <w:trPr>
          <w:trHeight w:val="360"/>
        </w:trPr>
        <w:tc>
          <w:tcPr>
            <w:tcW w:w="504" w:type="dxa"/>
          </w:tcPr>
          <w:p w14:paraId="425B76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B288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7E26F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8E75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F84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47BCD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522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5CB7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87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B94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F38C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1EAB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F6E9D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76ACA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9AB8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C62A5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427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B51B923" w14:textId="77777777" w:rsidTr="00633E5E">
        <w:trPr>
          <w:trHeight w:val="360"/>
        </w:trPr>
        <w:tc>
          <w:tcPr>
            <w:tcW w:w="504" w:type="dxa"/>
          </w:tcPr>
          <w:p w14:paraId="1DFF054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9C0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7A3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ACF9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BAB3E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4EC9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5AC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F9B0E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048EA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12C0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2EB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6B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0B29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D0200C" w14:textId="77777777" w:rsidR="00633E5E" w:rsidRPr="003D272D" w:rsidRDefault="00633E5E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6A5A5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19216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23968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7C927B38" w14:textId="77777777" w:rsidTr="00633E5E">
        <w:trPr>
          <w:trHeight w:val="360"/>
        </w:trPr>
        <w:tc>
          <w:tcPr>
            <w:tcW w:w="504" w:type="dxa"/>
          </w:tcPr>
          <w:p w14:paraId="3938719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AB40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A3CC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4A60E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746A1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7BF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905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144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D2DF3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A879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1802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F3F0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0B8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454E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5AF5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7237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8293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3732326" w14:textId="77777777" w:rsidTr="00633E5E">
        <w:trPr>
          <w:trHeight w:val="360"/>
        </w:trPr>
        <w:tc>
          <w:tcPr>
            <w:tcW w:w="504" w:type="dxa"/>
          </w:tcPr>
          <w:p w14:paraId="1A8E1BC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CCE56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8A1A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DDD8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1872C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874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184D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1099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9A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BC2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33E6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E147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4F12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8434D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B12F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43E5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76B1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4793C4C" w14:textId="77777777" w:rsidTr="00633E5E">
        <w:trPr>
          <w:trHeight w:val="360"/>
        </w:trPr>
        <w:tc>
          <w:tcPr>
            <w:tcW w:w="504" w:type="dxa"/>
          </w:tcPr>
          <w:p w14:paraId="6318369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2BA7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7190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8002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BA7F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8BFD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3C17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2CF5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860B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243EB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865C8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81C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79C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9078D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8E4B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A153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BF0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599AA20" w14:textId="77777777" w:rsidTr="00633E5E">
        <w:trPr>
          <w:trHeight w:val="360"/>
        </w:trPr>
        <w:tc>
          <w:tcPr>
            <w:tcW w:w="504" w:type="dxa"/>
          </w:tcPr>
          <w:p w14:paraId="5A0AFC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7E8B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6B9F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9600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676F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F9E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E9A1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5B19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B9B6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698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A33F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7AD1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7636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E4F45" w14:textId="77777777" w:rsidR="00633E5E" w:rsidRPr="003D272D" w:rsidRDefault="00633E5E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5401E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D8D94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51A2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1476315F" w14:textId="77777777" w:rsidTr="00633E5E">
        <w:trPr>
          <w:trHeight w:val="360"/>
        </w:trPr>
        <w:tc>
          <w:tcPr>
            <w:tcW w:w="504" w:type="dxa"/>
          </w:tcPr>
          <w:p w14:paraId="547B97F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1B55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6F04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783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C6DB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A8F0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0DCF3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267D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753B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826EF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6CB8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1AA17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0CDD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462E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E3168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508D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92313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0A70B4CE" w14:textId="77777777" w:rsidTr="00633E5E">
        <w:trPr>
          <w:trHeight w:val="360"/>
        </w:trPr>
        <w:tc>
          <w:tcPr>
            <w:tcW w:w="504" w:type="dxa"/>
          </w:tcPr>
          <w:p w14:paraId="1550B3B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0A979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676E1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6BB6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0127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24ED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F9C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9FEB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CDF9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AE59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6641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D998F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E562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C3B3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94C8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AC2A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B073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7A9953DB" w14:textId="77777777" w:rsidTr="00633E5E">
        <w:trPr>
          <w:trHeight w:val="360"/>
        </w:trPr>
        <w:tc>
          <w:tcPr>
            <w:tcW w:w="504" w:type="dxa"/>
          </w:tcPr>
          <w:p w14:paraId="20D504E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AB38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5AA5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5A2B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CFA2F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BB3D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E742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BC9F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0375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6DA7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70DD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B0DC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C843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9855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DB74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CA94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7197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6B7B9951" w14:textId="77777777" w:rsidTr="00633E5E">
        <w:trPr>
          <w:trHeight w:val="360"/>
        </w:trPr>
        <w:tc>
          <w:tcPr>
            <w:tcW w:w="504" w:type="dxa"/>
          </w:tcPr>
          <w:p w14:paraId="6732E00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98D4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3D34E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4766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E8B5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40DC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1533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299E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1832C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0C4A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65E62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B670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CFB0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6C97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C456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06D5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EACE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10E58A46" w14:textId="77777777" w:rsidTr="00633E5E">
        <w:trPr>
          <w:trHeight w:val="360"/>
        </w:trPr>
        <w:tc>
          <w:tcPr>
            <w:tcW w:w="504" w:type="dxa"/>
          </w:tcPr>
          <w:p w14:paraId="4FEA1BC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968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5F7FD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812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F74D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156F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1D77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3976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4BDA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BE0E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074E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0CFF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692E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EFB9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6AE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21A4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727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66FBF997" w14:textId="77777777" w:rsidTr="00633E5E">
        <w:trPr>
          <w:trHeight w:val="360"/>
        </w:trPr>
        <w:tc>
          <w:tcPr>
            <w:tcW w:w="504" w:type="dxa"/>
          </w:tcPr>
          <w:p w14:paraId="50F65A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8123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C57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4F9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2833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0C9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0112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E962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41F1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A11B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6A18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072A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BD8D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ABB92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BEF3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4816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24E1E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5D68B7D0" w14:textId="77777777" w:rsidTr="00633E5E">
        <w:trPr>
          <w:trHeight w:val="360"/>
        </w:trPr>
        <w:tc>
          <w:tcPr>
            <w:tcW w:w="504" w:type="dxa"/>
          </w:tcPr>
          <w:p w14:paraId="6BA314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2D1F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4DD8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67D6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6D7D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A50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BC3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8D2B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BFDC8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B470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F0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4477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46D92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05921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964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B3F4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6CCB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79B5F9EC" w14:textId="77777777" w:rsidTr="00633E5E">
        <w:trPr>
          <w:trHeight w:val="360"/>
        </w:trPr>
        <w:tc>
          <w:tcPr>
            <w:tcW w:w="504" w:type="dxa"/>
          </w:tcPr>
          <w:p w14:paraId="156081E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43E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EAE8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B79A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7672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DB27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B5456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4015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23612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53288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78E1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5BA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1D21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62C8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60A7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D04A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91B3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0EA01322" w14:textId="77777777" w:rsidTr="00633E5E">
        <w:trPr>
          <w:trHeight w:val="360"/>
        </w:trPr>
        <w:tc>
          <w:tcPr>
            <w:tcW w:w="504" w:type="dxa"/>
          </w:tcPr>
          <w:p w14:paraId="5541D6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14BF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B914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12F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9D2C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7718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A6D0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D4A4F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C97D4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D72B8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E09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631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F0274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E1692" w14:textId="77777777" w:rsidR="00633E5E" w:rsidRPr="003D272D" w:rsidRDefault="00633E5E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4D79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FEC6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69B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1343FE30" w14:textId="77777777" w:rsidTr="00633E5E">
        <w:trPr>
          <w:trHeight w:val="360"/>
        </w:trPr>
        <w:tc>
          <w:tcPr>
            <w:tcW w:w="504" w:type="dxa"/>
          </w:tcPr>
          <w:p w14:paraId="05C056A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80D0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84A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FB60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6E00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CDD40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ABA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EEF2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A4AB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23A1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C0AF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E0B9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80440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D96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36546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18F8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CBF4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371367C8" w14:textId="77777777" w:rsidTr="00633E5E">
        <w:trPr>
          <w:trHeight w:val="360"/>
        </w:trPr>
        <w:tc>
          <w:tcPr>
            <w:tcW w:w="504" w:type="dxa"/>
          </w:tcPr>
          <w:p w14:paraId="327B2BD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CA32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AF74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DA49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0962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DAA85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35B1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AC3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7CA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6F1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80BD7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284A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D8F55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97E5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0F18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E8FC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D8C1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26FCD83C" w14:textId="77777777" w:rsidTr="00633E5E">
        <w:trPr>
          <w:trHeight w:val="360"/>
        </w:trPr>
        <w:tc>
          <w:tcPr>
            <w:tcW w:w="504" w:type="dxa"/>
          </w:tcPr>
          <w:p w14:paraId="7E8123F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CDA6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2583D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FDAF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DF7E5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F606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2D04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9CDA6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72A9F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FEDDC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4C51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92D9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5C7F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F5936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5424B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D099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5D79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33E5E" w:rsidRPr="003D272D" w14:paraId="4E9513A9" w14:textId="77777777" w:rsidTr="00633E5E">
        <w:trPr>
          <w:trHeight w:val="360"/>
        </w:trPr>
        <w:tc>
          <w:tcPr>
            <w:tcW w:w="504" w:type="dxa"/>
          </w:tcPr>
          <w:p w14:paraId="4D002C9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AAE6A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1D607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C82E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62F16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912B2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4EF6E1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1E2C3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45488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D30D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7D6B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40BC9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4DC6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973EE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1309F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348B0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84468" w14:textId="77777777" w:rsidR="00633E5E" w:rsidRPr="003D272D" w:rsidRDefault="00633E5E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3A81AF14" w14:textId="77777777" w:rsidTr="00633E5E">
        <w:trPr>
          <w:trHeight w:val="360"/>
        </w:trPr>
        <w:tc>
          <w:tcPr>
            <w:tcW w:w="504" w:type="dxa"/>
          </w:tcPr>
          <w:p w14:paraId="7FB5A73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DDE83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3499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B398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B3D7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30D6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4E66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8D98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E32D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216D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1EAD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A828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D979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E021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395C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5060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5DAA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1AB88D77" w14:textId="77777777" w:rsidTr="00633E5E">
        <w:trPr>
          <w:trHeight w:val="360"/>
        </w:trPr>
        <w:tc>
          <w:tcPr>
            <w:tcW w:w="504" w:type="dxa"/>
          </w:tcPr>
          <w:p w14:paraId="2A2633A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739E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95E06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FEA0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1D10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CBF1A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014DE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79640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BF99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284E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42299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3BB6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7A8923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BC833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6C271D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5748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4359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594A40C4" w14:textId="77777777" w:rsidTr="00633E5E">
        <w:trPr>
          <w:trHeight w:val="360"/>
        </w:trPr>
        <w:tc>
          <w:tcPr>
            <w:tcW w:w="504" w:type="dxa"/>
          </w:tcPr>
          <w:p w14:paraId="3517DD2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B1F17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4A8F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3166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00F6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473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80BA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33FD7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01C2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58F3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3F28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C95D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E115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5BBFBF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D7E28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9E3E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48073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3817877E" w14:textId="77777777" w:rsidTr="00633E5E">
        <w:trPr>
          <w:trHeight w:val="360"/>
        </w:trPr>
        <w:tc>
          <w:tcPr>
            <w:tcW w:w="504" w:type="dxa"/>
          </w:tcPr>
          <w:p w14:paraId="10A3935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85F46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BE52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227FD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4D83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6D45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4D408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1985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D3F6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551E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46A8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6B14E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CBA0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97D5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9D0BE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9CF9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E4B3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D1A92" w:rsidRPr="003D272D" w14:paraId="46F7E67A" w14:textId="77777777" w:rsidTr="00633E5E">
        <w:trPr>
          <w:trHeight w:val="360"/>
        </w:trPr>
        <w:tc>
          <w:tcPr>
            <w:tcW w:w="504" w:type="dxa"/>
          </w:tcPr>
          <w:p w14:paraId="79B5CDCD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53A4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A1CCC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F97E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23714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7D7C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8DBB25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149B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5D211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88ED3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EBF46A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C81F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E21008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DEB22" w14:textId="77777777" w:rsidR="003D1A92" w:rsidRPr="003D272D" w:rsidRDefault="003D1A92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2443B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04CD9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0EA42" w14:textId="77777777" w:rsidR="003D1A92" w:rsidRPr="003D272D" w:rsidRDefault="003D1A92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3E220171" w14:textId="77777777" w:rsidTr="00633E5E">
        <w:trPr>
          <w:trHeight w:val="360"/>
        </w:trPr>
        <w:tc>
          <w:tcPr>
            <w:tcW w:w="504" w:type="dxa"/>
          </w:tcPr>
          <w:p w14:paraId="1C26628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9E2A0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BF6B1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B562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5BE8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A69F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0731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CEA7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BA34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3E90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EC22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4A1BA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3507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403E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5EDA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4B503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08C4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3DAC8885" w14:textId="77777777" w:rsidTr="00633E5E">
        <w:trPr>
          <w:trHeight w:val="360"/>
        </w:trPr>
        <w:tc>
          <w:tcPr>
            <w:tcW w:w="504" w:type="dxa"/>
          </w:tcPr>
          <w:p w14:paraId="399E25B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AADC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8CD1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178A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EE621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66B9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977A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F79AA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B335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C8BF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3090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F351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D415A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0B71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D938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15A2B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CD8F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641B9293" w14:textId="77777777" w:rsidTr="00633E5E">
        <w:trPr>
          <w:trHeight w:val="360"/>
        </w:trPr>
        <w:tc>
          <w:tcPr>
            <w:tcW w:w="504" w:type="dxa"/>
          </w:tcPr>
          <w:p w14:paraId="162E804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C9C5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62F9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5D5F7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54D3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065A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807A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9E7F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38EF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197F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EC116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215E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3E04A5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518B6" w14:textId="77777777" w:rsidR="00EE06F0" w:rsidRPr="003D272D" w:rsidRDefault="00EE06F0" w:rsidP="00633E5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F82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AAC1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7DA3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E06F0" w:rsidRPr="003D272D" w14:paraId="14E2A427" w14:textId="77777777" w:rsidTr="00633E5E">
        <w:trPr>
          <w:trHeight w:val="360"/>
        </w:trPr>
        <w:tc>
          <w:tcPr>
            <w:tcW w:w="504" w:type="dxa"/>
          </w:tcPr>
          <w:p w14:paraId="0FA752C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EB738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7918C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77629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CD59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EBD641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875CDE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A80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43C34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B66AD0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2C71D2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177157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3DE3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968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7FCF3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FDC8F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D0B2D" w14:textId="77777777" w:rsidR="00EE06F0" w:rsidRPr="003D272D" w:rsidRDefault="00EE06F0" w:rsidP="00633E5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7410966" w14:textId="7B37A6B1" w:rsidR="003D1A92" w:rsidRDefault="003D1A92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p w14:paraId="2102C3CC" w14:textId="7939186A" w:rsidR="00633E5E" w:rsidRDefault="00633E5E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1E6AA14E" w14:textId="0F819378" w:rsidR="00633E5E" w:rsidRDefault="00633E5E" w:rsidP="003D1A92">
      <w:pPr>
        <w:tabs>
          <w:tab w:val="left" w:pos="6840"/>
        </w:tabs>
        <w:spacing w:before="120" w:after="120"/>
        <w:ind w:left="720"/>
      </w:pPr>
      <w:r>
        <w:object w:dxaOrig="10705" w:dyaOrig="5436" w14:anchorId="34FA9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3.65pt;height:255.6pt" o:ole="">
            <v:imagedata r:id="rId13" o:title=""/>
          </v:shape>
          <o:OLEObject Type="Embed" ProgID="Visio.Drawing.15" ShapeID="_x0000_i1028" DrawAspect="Content" ObjectID="_1586871275" r:id="rId14"/>
        </w:object>
      </w:r>
    </w:p>
    <w:p w14:paraId="7903268D" w14:textId="42E93E0E" w:rsidR="00633E5E" w:rsidRDefault="00633E5E" w:rsidP="003D1A92">
      <w:pPr>
        <w:tabs>
          <w:tab w:val="left" w:pos="6840"/>
        </w:tabs>
        <w:spacing w:before="120" w:after="120"/>
        <w:ind w:left="720"/>
      </w:pPr>
    </w:p>
    <w:p w14:paraId="08FE7F5F" w14:textId="1126A749" w:rsidR="00633E5E" w:rsidRDefault="00633E5E" w:rsidP="003D1A92">
      <w:pPr>
        <w:tabs>
          <w:tab w:val="left" w:pos="6840"/>
        </w:tabs>
        <w:spacing w:before="120" w:after="120"/>
        <w:ind w:left="720"/>
      </w:pPr>
    </w:p>
    <w:p w14:paraId="12EC65B4" w14:textId="4C57966F" w:rsidR="00633E5E" w:rsidRPr="00FE6B2D" w:rsidRDefault="00633E5E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>
        <w:object w:dxaOrig="10849" w:dyaOrig="5436" w14:anchorId="794D9299">
          <v:shape id="_x0000_i1031" type="#_x0000_t75" style="width:7in;height:252.5pt" o:ole="">
            <v:imagedata r:id="rId15" o:title=""/>
          </v:shape>
          <o:OLEObject Type="Embed" ProgID="Visio.Drawing.15" ShapeID="_x0000_i1031" DrawAspect="Content" ObjectID="_1586871276" r:id="rId16"/>
        </w:object>
      </w:r>
    </w:p>
    <w:sectPr w:rsidR="00633E5E" w:rsidRPr="00FE6B2D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FB83A" w14:textId="77777777" w:rsidR="00633E5E" w:rsidRDefault="00633E5E" w:rsidP="005B3A86">
      <w:pPr>
        <w:spacing w:after="0" w:line="240" w:lineRule="auto"/>
      </w:pPr>
      <w:r>
        <w:separator/>
      </w:r>
    </w:p>
  </w:endnote>
  <w:endnote w:type="continuationSeparator" w:id="0">
    <w:p w14:paraId="38FAC428" w14:textId="77777777" w:rsidR="00633E5E" w:rsidRDefault="00633E5E" w:rsidP="005B3A86">
      <w:pPr>
        <w:spacing w:after="0" w:line="240" w:lineRule="auto"/>
      </w:pPr>
      <w:r>
        <w:continuationSeparator/>
      </w:r>
    </w:p>
  </w:endnote>
  <w:endnote w:type="continuationNotice" w:id="1">
    <w:p w14:paraId="29C10990" w14:textId="77777777" w:rsidR="004355A1" w:rsidRDefault="004355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4F58D32C" w:rsidR="00633E5E" w:rsidRPr="00C86D41" w:rsidRDefault="00633E5E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A27763">
      <w:rPr>
        <w:rFonts w:ascii="BankGothic Lt BT" w:hAnsi="BankGothic Lt BT"/>
        <w:noProof/>
        <w:sz w:val="18"/>
        <w:szCs w:val="18"/>
      </w:rPr>
      <w:t>4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26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633E5E" w:rsidRPr="00B025CF" w:rsidRDefault="00633E5E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30F9C5A4" w:rsidR="00633E5E" w:rsidRPr="000154E9" w:rsidRDefault="00633E5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26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A27763"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1D1D2E8B" w:rsidR="00633E5E" w:rsidRPr="005D621A" w:rsidRDefault="00633E5E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27763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7DEDA615" w:rsidR="00633E5E" w:rsidRPr="005D621A" w:rsidRDefault="00633E5E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27763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57A45" w14:textId="77777777" w:rsidR="00633E5E" w:rsidRDefault="00633E5E" w:rsidP="005B3A86">
      <w:pPr>
        <w:spacing w:after="0" w:line="240" w:lineRule="auto"/>
      </w:pPr>
      <w:r>
        <w:separator/>
      </w:r>
    </w:p>
  </w:footnote>
  <w:footnote w:type="continuationSeparator" w:id="0">
    <w:p w14:paraId="503CFBB5" w14:textId="77777777" w:rsidR="00633E5E" w:rsidRDefault="00633E5E" w:rsidP="005B3A86">
      <w:pPr>
        <w:spacing w:after="0" w:line="240" w:lineRule="auto"/>
      </w:pPr>
      <w:r>
        <w:continuationSeparator/>
      </w:r>
    </w:p>
  </w:footnote>
  <w:footnote w:type="continuationNotice" w:id="1">
    <w:p w14:paraId="2B285B65" w14:textId="77777777" w:rsidR="004355A1" w:rsidRDefault="004355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06C97DE3" w:rsidR="00633E5E" w:rsidRPr="00261027" w:rsidRDefault="00633E5E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Stop/Start/HOA of a Three-Phase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4D8E1BF5" w:rsidR="00633E5E" w:rsidRPr="000154E9" w:rsidRDefault="00633E5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4A9DB850" w:rsidR="00633E5E" w:rsidRPr="00261027" w:rsidRDefault="00633E5E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Stop/Start/HOA of a Three-Phase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7B43DBCA" w:rsidR="00633E5E" w:rsidRPr="000154E9" w:rsidRDefault="00633E5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33E5E" w14:paraId="3360602C" w14:textId="77777777" w:rsidTr="00E130F3">
      <w:tc>
        <w:tcPr>
          <w:tcW w:w="630" w:type="dxa"/>
        </w:tcPr>
        <w:p w14:paraId="25EE656B" w14:textId="77777777" w:rsidR="00633E5E" w:rsidRDefault="00633E5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072D7B1D" w:rsidR="00633E5E" w:rsidRPr="005D621A" w:rsidRDefault="00633E5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633E5E" w:rsidRDefault="00633E5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633E5E" w:rsidRPr="00B025CF" w:rsidRDefault="00633E5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0E197C32" w:rsidR="00633E5E" w:rsidRPr="005D621A" w:rsidRDefault="00633E5E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Stop/Start/HOA of a Three-Phase Motor Circuit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522B9C3E" w:rsidR="00633E5E" w:rsidRPr="000154E9" w:rsidRDefault="00633E5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W. Leigh">
    <w15:presenceInfo w15:providerId="AD" w15:userId="S-1-5-21-1214440339-1482476501-1417001333-57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41E52"/>
    <w:rsid w:val="000544E1"/>
    <w:rsid w:val="000A23B3"/>
    <w:rsid w:val="00101028"/>
    <w:rsid w:val="00141840"/>
    <w:rsid w:val="001D0733"/>
    <w:rsid w:val="002025E4"/>
    <w:rsid w:val="00222A30"/>
    <w:rsid w:val="00224C5A"/>
    <w:rsid w:val="002267E7"/>
    <w:rsid w:val="00261027"/>
    <w:rsid w:val="002970D6"/>
    <w:rsid w:val="002C2870"/>
    <w:rsid w:val="002E22BE"/>
    <w:rsid w:val="0030339D"/>
    <w:rsid w:val="00307505"/>
    <w:rsid w:val="00333856"/>
    <w:rsid w:val="00352FAA"/>
    <w:rsid w:val="003B3F62"/>
    <w:rsid w:val="003C3777"/>
    <w:rsid w:val="003D1A92"/>
    <w:rsid w:val="003D43CD"/>
    <w:rsid w:val="00422289"/>
    <w:rsid w:val="00431790"/>
    <w:rsid w:val="004332DB"/>
    <w:rsid w:val="004355A1"/>
    <w:rsid w:val="00472F8B"/>
    <w:rsid w:val="005218D2"/>
    <w:rsid w:val="005610FE"/>
    <w:rsid w:val="005B3A86"/>
    <w:rsid w:val="005D621A"/>
    <w:rsid w:val="00613E4E"/>
    <w:rsid w:val="00633E5E"/>
    <w:rsid w:val="006F19A5"/>
    <w:rsid w:val="006F7F1A"/>
    <w:rsid w:val="007140C7"/>
    <w:rsid w:val="00723673"/>
    <w:rsid w:val="00731134"/>
    <w:rsid w:val="008169BD"/>
    <w:rsid w:val="00855D87"/>
    <w:rsid w:val="00864622"/>
    <w:rsid w:val="00866D5F"/>
    <w:rsid w:val="008975D5"/>
    <w:rsid w:val="008E3D24"/>
    <w:rsid w:val="009219E3"/>
    <w:rsid w:val="00933117"/>
    <w:rsid w:val="009559C9"/>
    <w:rsid w:val="009B042B"/>
    <w:rsid w:val="009F2DFA"/>
    <w:rsid w:val="009F76D1"/>
    <w:rsid w:val="00A27763"/>
    <w:rsid w:val="00A40ECE"/>
    <w:rsid w:val="00A811C1"/>
    <w:rsid w:val="00B025CF"/>
    <w:rsid w:val="00B26F87"/>
    <w:rsid w:val="00B457A7"/>
    <w:rsid w:val="00B608BF"/>
    <w:rsid w:val="00B755C0"/>
    <w:rsid w:val="00C429BB"/>
    <w:rsid w:val="00C42F03"/>
    <w:rsid w:val="00C834FC"/>
    <w:rsid w:val="00C86D41"/>
    <w:rsid w:val="00CB5A57"/>
    <w:rsid w:val="00CB5F0C"/>
    <w:rsid w:val="00CD48E3"/>
    <w:rsid w:val="00CE3BF2"/>
    <w:rsid w:val="00CF1920"/>
    <w:rsid w:val="00CF61AC"/>
    <w:rsid w:val="00CF7AA0"/>
    <w:rsid w:val="00D13376"/>
    <w:rsid w:val="00D50F85"/>
    <w:rsid w:val="00DA380B"/>
    <w:rsid w:val="00DC19D0"/>
    <w:rsid w:val="00DC4627"/>
    <w:rsid w:val="00DC51B1"/>
    <w:rsid w:val="00DD205B"/>
    <w:rsid w:val="00DF270C"/>
    <w:rsid w:val="00E013AA"/>
    <w:rsid w:val="00E130F3"/>
    <w:rsid w:val="00E156E9"/>
    <w:rsid w:val="00EA0805"/>
    <w:rsid w:val="00EE06F0"/>
    <w:rsid w:val="00F61762"/>
    <w:rsid w:val="00F631A1"/>
    <w:rsid w:val="00F8103E"/>
    <w:rsid w:val="00FA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237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15</cp:revision>
  <cp:lastPrinted>2018-04-25T18:43:00Z</cp:lastPrinted>
  <dcterms:created xsi:type="dcterms:W3CDTF">2018-04-25T18:05:00Z</dcterms:created>
  <dcterms:modified xsi:type="dcterms:W3CDTF">2018-05-03T21:48:00Z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Stop/Start/HOA of a Three-Phase Motor Circuit</vt:lpwstr>
  </property>
  <property fmtid="{D5CDD505-2E9C-101B-9397-08002B2CF9AE}" pid="4" name="DocNum">
    <vt:i4>26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