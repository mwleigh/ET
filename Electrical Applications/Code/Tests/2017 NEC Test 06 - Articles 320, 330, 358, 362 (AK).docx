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6365" w14:textId="26A39679" w:rsidR="000154E9" w:rsidRPr="00915FD3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Title:</w:t>
      </w:r>
      <w:r w:rsidRPr="00915FD3">
        <w:rPr>
          <w:rFonts w:ascii="Verdana" w:hAnsi="Verdana"/>
          <w:b/>
          <w:sz w:val="24"/>
          <w:szCs w:val="24"/>
        </w:rPr>
        <w:t xml:space="preserve"> </w:t>
      </w:r>
      <w:r w:rsidR="00DC51B1" w:rsidRPr="00915FD3">
        <w:rPr>
          <w:rFonts w:ascii="Verdana" w:hAnsi="Verdana"/>
          <w:b/>
          <w:sz w:val="24"/>
          <w:szCs w:val="24"/>
        </w:rPr>
        <w:fldChar w:fldCharType="begin"/>
      </w:r>
      <w:r w:rsidR="00DC51B1" w:rsidRPr="00915FD3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 w:rsidRPr="00915FD3">
        <w:rPr>
          <w:rFonts w:ascii="Verdana" w:hAnsi="Verdana"/>
          <w:b/>
          <w:sz w:val="24"/>
          <w:szCs w:val="24"/>
        </w:rPr>
        <w:fldChar w:fldCharType="separate"/>
      </w:r>
      <w:r w:rsidR="008F485F">
        <w:rPr>
          <w:rFonts w:ascii="Verdana" w:hAnsi="Verdana"/>
          <w:b/>
          <w:sz w:val="24"/>
          <w:szCs w:val="24"/>
        </w:rPr>
        <w:t>Articles 320, 330, 358, 362</w:t>
      </w:r>
      <w:r w:rsidR="00DC51B1" w:rsidRPr="00915FD3">
        <w:rPr>
          <w:rFonts w:ascii="Verdana" w:hAnsi="Verdana"/>
          <w:b/>
          <w:sz w:val="24"/>
          <w:szCs w:val="24"/>
        </w:rPr>
        <w:fldChar w:fldCharType="end"/>
      </w:r>
      <w:r w:rsidR="00CF7AA0" w:rsidRPr="00915FD3">
        <w:rPr>
          <w:rFonts w:ascii="Verdana" w:hAnsi="Verdana"/>
          <w:b/>
          <w:sz w:val="20"/>
          <w:szCs w:val="20"/>
        </w:rPr>
        <w:tab/>
      </w:r>
      <w:r w:rsidR="00CF7AA0" w:rsidRPr="00915FD3">
        <w:rPr>
          <w:rFonts w:ascii="Verdana" w:hAnsi="Verdana"/>
          <w:sz w:val="20"/>
          <w:szCs w:val="20"/>
        </w:rPr>
        <w:fldChar w:fldCharType="begin"/>
      </w:r>
      <w:r w:rsidR="00CF7AA0" w:rsidRPr="00915FD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Test</w:t>
      </w:r>
      <w:r w:rsidR="00CF7AA0" w:rsidRPr="00915FD3">
        <w:rPr>
          <w:rFonts w:ascii="Verdana" w:hAnsi="Verdana"/>
          <w:sz w:val="20"/>
          <w:szCs w:val="20"/>
        </w:rPr>
        <w:fldChar w:fldCharType="end"/>
      </w:r>
      <w:r w:rsidR="00CF7AA0" w:rsidRPr="00915FD3">
        <w:rPr>
          <w:rFonts w:ascii="Verdana" w:hAnsi="Verdana"/>
          <w:sz w:val="20"/>
          <w:szCs w:val="20"/>
        </w:rPr>
        <w:t xml:space="preserve">: </w:t>
      </w:r>
      <w:r w:rsidR="00CF7AA0" w:rsidRPr="00915FD3">
        <w:rPr>
          <w:rFonts w:ascii="Verdana" w:hAnsi="Verdana"/>
          <w:sz w:val="20"/>
          <w:szCs w:val="20"/>
        </w:rPr>
        <w:fldChar w:fldCharType="begin"/>
      </w:r>
      <w:r w:rsidR="00CF7AA0" w:rsidRPr="00915FD3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6</w:t>
      </w:r>
      <w:r w:rsidR="00CF7AA0" w:rsidRPr="00915FD3">
        <w:rPr>
          <w:rFonts w:ascii="Verdana" w:hAnsi="Verdana"/>
          <w:sz w:val="20"/>
          <w:szCs w:val="20"/>
        </w:rPr>
        <w:fldChar w:fldCharType="end"/>
      </w:r>
    </w:p>
    <w:p w14:paraId="314302D1" w14:textId="63931D9A" w:rsidR="00E013AA" w:rsidRPr="00915FD3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fldChar w:fldCharType="begin"/>
      </w:r>
      <w:r w:rsidRPr="00915FD3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915FD3">
        <w:rPr>
          <w:rFonts w:ascii="Verdana" w:hAnsi="Verdana"/>
          <w:sz w:val="20"/>
          <w:szCs w:val="20"/>
        </w:rPr>
        <w:fldChar w:fldCharType="end"/>
      </w:r>
      <w:r w:rsidR="00E130F3" w:rsidRPr="00915FD3">
        <w:rPr>
          <w:rFonts w:ascii="Verdana" w:hAnsi="Verdana"/>
          <w:sz w:val="20"/>
          <w:szCs w:val="20"/>
        </w:rPr>
        <w:t>Course</w:t>
      </w:r>
      <w:r w:rsidRPr="00915FD3">
        <w:rPr>
          <w:rFonts w:ascii="Verdana" w:hAnsi="Verdana"/>
          <w:sz w:val="20"/>
          <w:szCs w:val="20"/>
        </w:rPr>
        <w:t>:</w:t>
      </w:r>
      <w:r w:rsidR="00DC51B1" w:rsidRPr="00915FD3">
        <w:rPr>
          <w:rFonts w:ascii="Verdana" w:hAnsi="Verdana"/>
          <w:sz w:val="20"/>
          <w:szCs w:val="20"/>
        </w:rPr>
        <w:t xml:space="preserve"> </w:t>
      </w:r>
      <w:r w:rsidR="00DC51B1" w:rsidRPr="00915FD3">
        <w:rPr>
          <w:rFonts w:ascii="Verdana" w:hAnsi="Verdana"/>
          <w:sz w:val="20"/>
          <w:szCs w:val="20"/>
        </w:rPr>
        <w:fldChar w:fldCharType="begin"/>
      </w:r>
      <w:r w:rsidR="00DC51B1" w:rsidRPr="00915FD3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Electrical Applications</w:t>
      </w:r>
      <w:r w:rsidR="00DC51B1" w:rsidRPr="00915FD3">
        <w:rPr>
          <w:rFonts w:ascii="Verdana" w:hAnsi="Verdana"/>
          <w:sz w:val="20"/>
          <w:szCs w:val="20"/>
        </w:rPr>
        <w:fldChar w:fldCharType="end"/>
      </w:r>
      <w:r w:rsidRPr="00915FD3">
        <w:rPr>
          <w:rFonts w:ascii="Verdana" w:hAnsi="Verdana"/>
          <w:sz w:val="20"/>
          <w:szCs w:val="20"/>
        </w:rPr>
        <w:tab/>
      </w:r>
      <w:r w:rsidR="00E130F3" w:rsidRPr="00915FD3">
        <w:rPr>
          <w:rFonts w:ascii="Verdana" w:hAnsi="Verdana"/>
          <w:sz w:val="20"/>
          <w:szCs w:val="20"/>
        </w:rPr>
        <w:t>Unit</w:t>
      </w:r>
      <w:r w:rsidRPr="00915FD3">
        <w:rPr>
          <w:rFonts w:ascii="Verdana" w:hAnsi="Verdana"/>
          <w:sz w:val="20"/>
          <w:szCs w:val="20"/>
        </w:rPr>
        <w:t xml:space="preserve">: </w:t>
      </w:r>
      <w:r w:rsidR="00DC51B1" w:rsidRPr="00915FD3">
        <w:rPr>
          <w:rFonts w:ascii="Verdana" w:hAnsi="Verdana"/>
          <w:sz w:val="20"/>
          <w:szCs w:val="20"/>
        </w:rPr>
        <w:fldChar w:fldCharType="begin"/>
      </w:r>
      <w:r w:rsidR="00DC51B1" w:rsidRPr="00915FD3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Code</w:t>
      </w:r>
      <w:r w:rsidR="00DC51B1" w:rsidRPr="00915FD3">
        <w:rPr>
          <w:rFonts w:ascii="Verdana" w:hAnsi="Verdana"/>
          <w:sz w:val="20"/>
          <w:szCs w:val="20"/>
        </w:rPr>
        <w:fldChar w:fldCharType="end"/>
      </w:r>
      <w:r w:rsidR="00FD746F" w:rsidRPr="00915FD3">
        <w:rPr>
          <w:rFonts w:ascii="Verdana" w:hAnsi="Verdana"/>
          <w:sz w:val="20"/>
          <w:szCs w:val="20"/>
        </w:rPr>
        <w:tab/>
        <w:t xml:space="preserve">CLO: </w:t>
      </w:r>
      <w:r w:rsidR="00FD746F" w:rsidRPr="00915FD3">
        <w:rPr>
          <w:rFonts w:ascii="Verdana" w:hAnsi="Verdana"/>
          <w:sz w:val="20"/>
          <w:szCs w:val="20"/>
        </w:rPr>
        <w:fldChar w:fldCharType="begin"/>
      </w:r>
      <w:r w:rsidR="00FD746F" w:rsidRPr="00915FD3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1</w:t>
      </w:r>
      <w:r w:rsidR="00FD746F" w:rsidRPr="00915FD3">
        <w:rPr>
          <w:rFonts w:ascii="Verdana" w:hAnsi="Verdana"/>
          <w:sz w:val="20"/>
          <w:szCs w:val="20"/>
        </w:rPr>
        <w:fldChar w:fldCharType="end"/>
      </w:r>
    </w:p>
    <w:p w14:paraId="72CFDFC5" w14:textId="14996C62" w:rsidR="00B025CF" w:rsidRPr="00915FD3" w:rsidRDefault="00B025CF" w:rsidP="00F958F6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 xml:space="preserve">Name </w:t>
      </w:r>
      <w:r w:rsidR="00C055A6" w:rsidRPr="00C055A6">
        <w:rPr>
          <w:rFonts w:ascii="Verdana" w:hAnsi="Verdana"/>
          <w:sz w:val="20"/>
          <w:szCs w:val="20"/>
          <w:highlight w:val="yellow"/>
        </w:rPr>
        <w:t>ANSWER KEY</w:t>
      </w:r>
      <w:r w:rsidRPr="00915FD3">
        <w:rPr>
          <w:rFonts w:ascii="Verdana" w:hAnsi="Verdana"/>
          <w:sz w:val="20"/>
          <w:szCs w:val="20"/>
        </w:rPr>
        <w:tab/>
        <w:t xml:space="preserve">Station </w:t>
      </w:r>
      <w:r w:rsidR="00C055A6" w:rsidRPr="00C055A6">
        <w:rPr>
          <w:rFonts w:ascii="Verdana" w:hAnsi="Verdana"/>
          <w:sz w:val="20"/>
          <w:szCs w:val="20"/>
          <w:highlight w:val="yellow"/>
        </w:rPr>
        <w:t>30pts.</w:t>
      </w:r>
      <w:r w:rsidRPr="00915FD3">
        <w:rPr>
          <w:rFonts w:ascii="Verdana" w:hAnsi="Verdana"/>
          <w:sz w:val="20"/>
          <w:szCs w:val="20"/>
        </w:rPr>
        <w:tab/>
        <w:t>Date ______________</w:t>
      </w:r>
    </w:p>
    <w:p w14:paraId="2BC86C39" w14:textId="77777777" w:rsidR="00E013AA" w:rsidRPr="00915FD3" w:rsidRDefault="00E013AA" w:rsidP="00AB208C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>Objectives</w:t>
      </w:r>
    </w:p>
    <w:p w14:paraId="087687F4" w14:textId="4A807F66" w:rsidR="006F7F1A" w:rsidRPr="00915FD3" w:rsidRDefault="006F7F1A" w:rsidP="00AB208C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 xml:space="preserve">Student shall </w:t>
      </w:r>
      <w:r w:rsidR="00723673" w:rsidRPr="00915FD3">
        <w:rPr>
          <w:rFonts w:ascii="Verdana" w:hAnsi="Verdana"/>
          <w:sz w:val="20"/>
          <w:szCs w:val="20"/>
        </w:rPr>
        <w:t>identify</w:t>
      </w:r>
      <w:r w:rsidR="00345A57" w:rsidRPr="00915FD3">
        <w:rPr>
          <w:rFonts w:ascii="Verdana" w:hAnsi="Verdana"/>
          <w:sz w:val="20"/>
          <w:szCs w:val="20"/>
        </w:rPr>
        <w:t xml:space="preserve"> the correct answers as they relate to the National Electrical Code.</w:t>
      </w:r>
    </w:p>
    <w:p w14:paraId="02ED5554" w14:textId="77777777" w:rsidR="009219E3" w:rsidRPr="00915FD3" w:rsidRDefault="009219E3" w:rsidP="00DB364D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>Assessment</w:t>
      </w:r>
    </w:p>
    <w:p w14:paraId="65EF18EF" w14:textId="3F9AB1C7" w:rsidR="009219E3" w:rsidRPr="00915FD3" w:rsidRDefault="009219E3" w:rsidP="00AB208C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915FD3">
        <w:rPr>
          <w:rFonts w:ascii="Verdana" w:hAnsi="Verdana"/>
          <w:sz w:val="20"/>
          <w:szCs w:val="20"/>
        </w:rPr>
        <w:fldChar w:fldCharType="begin"/>
      </w:r>
      <w:r w:rsidR="00B52137" w:rsidRPr="00915FD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Test</w:t>
      </w:r>
      <w:r w:rsidR="00B52137" w:rsidRPr="00915FD3">
        <w:rPr>
          <w:rFonts w:ascii="Verdana" w:hAnsi="Verdana"/>
          <w:sz w:val="20"/>
          <w:szCs w:val="20"/>
        </w:rPr>
        <w:fldChar w:fldCharType="end"/>
      </w:r>
      <w:r w:rsidRPr="00915FD3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915FD3">
        <w:rPr>
          <w:rFonts w:ascii="Verdana" w:hAnsi="Verdana"/>
          <w:sz w:val="20"/>
          <w:szCs w:val="20"/>
        </w:rPr>
        <w:t>answer key</w:t>
      </w:r>
      <w:r w:rsidRPr="00915FD3">
        <w:rPr>
          <w:rFonts w:ascii="Verdana" w:hAnsi="Verdana"/>
          <w:sz w:val="20"/>
          <w:szCs w:val="20"/>
        </w:rPr>
        <w:t>.</w:t>
      </w:r>
    </w:p>
    <w:p w14:paraId="209C631E" w14:textId="77777777" w:rsidR="00E013AA" w:rsidRPr="00915FD3" w:rsidRDefault="00E013AA" w:rsidP="007C2507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>Instructions</w:t>
      </w:r>
    </w:p>
    <w:p w14:paraId="2A933BA9" w14:textId="16C23129" w:rsidR="00E013AA" w:rsidRPr="00915FD3" w:rsidRDefault="00345A57" w:rsidP="00AB208C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Select the best answer to each multiple-choice question</w:t>
      </w:r>
      <w:r w:rsidR="00630B45" w:rsidRPr="00915FD3">
        <w:rPr>
          <w:rFonts w:ascii="Verdana" w:hAnsi="Verdana"/>
          <w:sz w:val="20"/>
          <w:szCs w:val="20"/>
        </w:rPr>
        <w:t xml:space="preserve"> below</w:t>
      </w:r>
      <w:r w:rsidR="00E013AA" w:rsidRPr="00915FD3">
        <w:rPr>
          <w:rFonts w:ascii="Verdana" w:hAnsi="Verdana"/>
          <w:sz w:val="20"/>
          <w:szCs w:val="20"/>
        </w:rPr>
        <w:t>.</w:t>
      </w:r>
    </w:p>
    <w:p w14:paraId="2DDC2588" w14:textId="2E9819AD" w:rsidR="009472F1" w:rsidRPr="00915FD3" w:rsidRDefault="009472F1" w:rsidP="00DB364D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 xml:space="preserve">Article </w:t>
      </w:r>
      <w:r w:rsidR="008F485F">
        <w:rPr>
          <w:rFonts w:ascii="Verdana" w:hAnsi="Verdana"/>
          <w:b/>
        </w:rPr>
        <w:t>320</w:t>
      </w:r>
    </w:p>
    <w:p w14:paraId="71989C95" w14:textId="747F7CF7" w:rsidR="009472F1" w:rsidRPr="00915FD3" w:rsidRDefault="0005230D" w:rsidP="00124CC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</w:t>
      </w:r>
      <w:r w:rsidR="00124CCA">
        <w:rPr>
          <w:rFonts w:ascii="Verdana" w:hAnsi="Verdana"/>
          <w:sz w:val="20"/>
          <w:szCs w:val="20"/>
        </w:rPr>
        <w:t xml:space="preserve">ype ____ cable is a fabricated assembly of </w:t>
      </w:r>
      <w:r w:rsidR="00B917AE">
        <w:rPr>
          <w:rFonts w:ascii="Verdana" w:hAnsi="Verdana"/>
          <w:sz w:val="20"/>
          <w:szCs w:val="20"/>
        </w:rPr>
        <w:t>insulated</w:t>
      </w:r>
      <w:r w:rsidR="00124CCA">
        <w:rPr>
          <w:rFonts w:ascii="Verdana" w:hAnsi="Verdana"/>
          <w:sz w:val="20"/>
          <w:szCs w:val="20"/>
        </w:rPr>
        <w:t xml:space="preserve"> conductors in a flexible interlocked metallic armor.</w:t>
      </w:r>
      <w:r w:rsidR="00B917AE">
        <w:rPr>
          <w:rFonts w:ascii="Verdana" w:hAnsi="Verdana"/>
          <w:sz w:val="20"/>
          <w:szCs w:val="20"/>
        </w:rPr>
        <w:t xml:space="preserve"> (1)</w:t>
      </w:r>
    </w:p>
    <w:p w14:paraId="06BBF997" w14:textId="17DD3935" w:rsidR="009472F1" w:rsidRPr="000D368B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  <w:highlight w:val="yellow"/>
        </w:rPr>
      </w:pPr>
      <w:r w:rsidRPr="000D368B">
        <w:rPr>
          <w:rFonts w:ascii="Verdana" w:hAnsi="Verdana"/>
          <w:sz w:val="20"/>
          <w:szCs w:val="20"/>
          <w:highlight w:val="yellow"/>
        </w:rPr>
        <w:t>AC</w:t>
      </w:r>
    </w:p>
    <w:p w14:paraId="7462DA43" w14:textId="72ED6822" w:rsidR="009472F1" w:rsidRPr="00915FD3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MC</w:t>
      </w:r>
    </w:p>
    <w:p w14:paraId="69397E29" w14:textId="18DD4F81" w:rsidR="007D1E6F" w:rsidRPr="00915FD3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NM</w:t>
      </w:r>
    </w:p>
    <w:p w14:paraId="5D097EB1" w14:textId="72BB4D47" w:rsidR="007D1E6F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 and C</w:t>
      </w:r>
    </w:p>
    <w:p w14:paraId="16909462" w14:textId="0687FAE1" w:rsidR="00124CCA" w:rsidRDefault="00124CCA" w:rsidP="00124CC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AC cable is permitted in ____.</w:t>
      </w:r>
      <w:r w:rsidR="00B917AE">
        <w:rPr>
          <w:rFonts w:ascii="Verdana" w:hAnsi="Verdana"/>
          <w:sz w:val="20"/>
          <w:szCs w:val="20"/>
        </w:rPr>
        <w:t xml:space="preserve"> (3)</w:t>
      </w:r>
    </w:p>
    <w:p w14:paraId="5ACD0312" w14:textId="5294FDA1" w:rsidR="00124CCA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Wet locations</w:t>
      </w:r>
    </w:p>
    <w:p w14:paraId="38D2E61A" w14:textId="3CDE6D68" w:rsidR="00124CCA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Cable trays</w:t>
      </w:r>
    </w:p>
    <w:p w14:paraId="3C1813B6" w14:textId="23CE738D" w:rsidR="00124CCA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Exposed installations</w:t>
      </w:r>
    </w:p>
    <w:p w14:paraId="4233B792" w14:textId="488A6EBC" w:rsidR="00124CCA" w:rsidRPr="000D368B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  <w:highlight w:val="yellow"/>
        </w:rPr>
      </w:pPr>
      <w:r w:rsidRPr="000D368B">
        <w:rPr>
          <w:rFonts w:ascii="Verdana" w:hAnsi="Verdana"/>
          <w:sz w:val="20"/>
          <w:szCs w:val="20"/>
          <w:highlight w:val="yellow"/>
        </w:rPr>
        <w:t>B and C</w:t>
      </w:r>
    </w:p>
    <w:p w14:paraId="5BF9BDA9" w14:textId="76A807A9" w:rsidR="00AF20FA" w:rsidRDefault="00AF20FA" w:rsidP="00AF20F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Armored cable shall not be installed ____.</w:t>
      </w:r>
      <w:r w:rsidR="00B917AE">
        <w:rPr>
          <w:rFonts w:ascii="Verdana" w:hAnsi="Verdana"/>
          <w:sz w:val="20"/>
          <w:szCs w:val="20"/>
        </w:rPr>
        <w:t xml:space="preserve"> (4)</w:t>
      </w:r>
    </w:p>
    <w:p w14:paraId="16EDF089" w14:textId="5486C956" w:rsidR="00AF20FA" w:rsidRDefault="00436DA5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damp and wet locations</w:t>
      </w:r>
    </w:p>
    <w:p w14:paraId="41318013" w14:textId="1EFAC928" w:rsidR="00AF20FA" w:rsidRDefault="00436DA5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subject to physical damage</w:t>
      </w:r>
    </w:p>
    <w:p w14:paraId="230B3D9C" w14:textId="09C72094" w:rsidR="00AF20FA" w:rsidRDefault="00436DA5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exposed to corrosive conditions</w:t>
      </w:r>
    </w:p>
    <w:p w14:paraId="014741F2" w14:textId="59905EA7" w:rsidR="00AF20FA" w:rsidRPr="000D368B" w:rsidRDefault="00436DA5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  <w:highlight w:val="yellow"/>
        </w:rPr>
      </w:pPr>
      <w:r w:rsidRPr="000D368B">
        <w:rPr>
          <w:rFonts w:ascii="Verdana" w:hAnsi="Verdana"/>
          <w:sz w:val="20"/>
          <w:szCs w:val="20"/>
          <w:highlight w:val="yellow"/>
        </w:rPr>
        <w:t>All of these</w:t>
      </w:r>
    </w:p>
    <w:p w14:paraId="23A63B0A" w14:textId="42518239" w:rsidR="00AF20FA" w:rsidRDefault="00436DA5" w:rsidP="00AF20F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AC </w:t>
      </w:r>
      <w:r w:rsidR="00550E78">
        <w:rPr>
          <w:rFonts w:ascii="Verdana" w:hAnsi="Verdana"/>
          <w:sz w:val="20"/>
          <w:szCs w:val="20"/>
        </w:rPr>
        <w:t>cable installed through, or parallel to, framing members shall be protected against physical damage from penetration by screws or nails.</w:t>
      </w:r>
      <w:r w:rsidR="00B917AE">
        <w:rPr>
          <w:rFonts w:ascii="Verdana" w:hAnsi="Verdana"/>
          <w:sz w:val="20"/>
          <w:szCs w:val="20"/>
        </w:rPr>
        <w:t xml:space="preserve"> (6)</w:t>
      </w:r>
    </w:p>
    <w:p w14:paraId="3B33B07F" w14:textId="7146BE14" w:rsidR="00AF20FA" w:rsidRPr="000D368B" w:rsidRDefault="007F02C7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  <w:highlight w:val="yellow"/>
        </w:rPr>
      </w:pPr>
      <w:r w:rsidRPr="000D368B">
        <w:rPr>
          <w:rFonts w:ascii="Verdana" w:hAnsi="Verdana"/>
          <w:sz w:val="20"/>
          <w:szCs w:val="20"/>
          <w:highlight w:val="yellow"/>
        </w:rPr>
        <w:t>True</w:t>
      </w:r>
    </w:p>
    <w:p w14:paraId="4906C503" w14:textId="751D2069" w:rsidR="00AF20FA" w:rsidRDefault="007F02C7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5D67268" w14:textId="34B95CF4" w:rsidR="00AF20FA" w:rsidRDefault="00B917AE" w:rsidP="00AF20F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radius of the curve of the inner edge of any bend shall not be less than ____ for Type AC cable</w:t>
      </w:r>
      <w:r w:rsidR="007F02C7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(9)</w:t>
      </w:r>
    </w:p>
    <w:p w14:paraId="2EEFC6F7" w14:textId="20313E41" w:rsidR="00AF20FA" w:rsidRDefault="00B917AE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Five time the largest conductor within the cable</w:t>
      </w:r>
    </w:p>
    <w:p w14:paraId="3FB0BAA3" w14:textId="5D3F7943" w:rsidR="00AF20FA" w:rsidRDefault="00B917AE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 time the diameter of the cable</w:t>
      </w:r>
    </w:p>
    <w:p w14:paraId="79F4CEEF" w14:textId="0AFEDB7A" w:rsidR="00AF20FA" w:rsidRPr="000D368B" w:rsidRDefault="00B917AE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  <w:highlight w:val="yellow"/>
        </w:rPr>
      </w:pPr>
      <w:r w:rsidRPr="000D368B">
        <w:rPr>
          <w:rFonts w:ascii="Verdana" w:hAnsi="Verdana"/>
          <w:sz w:val="20"/>
          <w:szCs w:val="20"/>
          <w:highlight w:val="yellow"/>
        </w:rPr>
        <w:t>Five times the diameter of the cable</w:t>
      </w:r>
    </w:p>
    <w:p w14:paraId="3FB3B138" w14:textId="5FE9443A" w:rsidR="00AF20FA" w:rsidRDefault="00B917AE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Six time the outside diameter of the conductors</w:t>
      </w:r>
    </w:p>
    <w:p w14:paraId="6BA277B3" w14:textId="43874C2E" w:rsidR="00AF20FA" w:rsidRDefault="00FB21C3" w:rsidP="00AF20F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</w:t>
      </w:r>
      <w:r w:rsidR="00B917AE">
        <w:rPr>
          <w:rFonts w:ascii="Verdana" w:hAnsi="Verdana"/>
          <w:sz w:val="20"/>
          <w:szCs w:val="20"/>
        </w:rPr>
        <w:t>e AC cable shall be supported and secured by ___</w:t>
      </w:r>
      <w:r w:rsidR="007F02C7">
        <w:rPr>
          <w:rFonts w:ascii="Verdana" w:hAnsi="Verdana"/>
          <w:sz w:val="20"/>
          <w:szCs w:val="20"/>
        </w:rPr>
        <w:t>.</w:t>
      </w:r>
      <w:r w:rsidR="00B917AE">
        <w:rPr>
          <w:rFonts w:ascii="Verdana" w:hAnsi="Verdana"/>
          <w:sz w:val="20"/>
          <w:szCs w:val="20"/>
        </w:rPr>
        <w:t xml:space="preserve"> (10)</w:t>
      </w:r>
    </w:p>
    <w:p w14:paraId="52D6FD5F" w14:textId="1651660F" w:rsidR="00AF20FA" w:rsidRDefault="00EE0EDD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staples</w:t>
      </w:r>
    </w:p>
    <w:p w14:paraId="1CC2FC5B" w14:textId="45434F4B" w:rsidR="00AF20FA" w:rsidRDefault="00EE0EDD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cable ties listed and identified for securement and support</w:t>
      </w:r>
    </w:p>
    <w:p w14:paraId="7F57F689" w14:textId="1D63A7AA" w:rsidR="00AF20FA" w:rsidRDefault="00EE0EDD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straps</w:t>
      </w:r>
    </w:p>
    <w:p w14:paraId="6C99F0E9" w14:textId="3CFBDB7E" w:rsidR="00AF20FA" w:rsidRPr="000D368B" w:rsidRDefault="00EE0EDD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  <w:highlight w:val="yellow"/>
        </w:rPr>
      </w:pPr>
      <w:r w:rsidRPr="000D368B">
        <w:rPr>
          <w:rFonts w:ascii="Verdana" w:hAnsi="Verdana"/>
          <w:sz w:val="20"/>
          <w:szCs w:val="20"/>
          <w:highlight w:val="yellow"/>
        </w:rPr>
        <w:t>any of these</w:t>
      </w:r>
    </w:p>
    <w:p w14:paraId="6CDA06ED" w14:textId="77777777" w:rsidR="00AF20FA" w:rsidRPr="00124CCA" w:rsidRDefault="00AF20FA" w:rsidP="00AF20FA">
      <w:pPr>
        <w:spacing w:before="120" w:after="0"/>
        <w:rPr>
          <w:rFonts w:ascii="Verdana" w:hAnsi="Verdana"/>
          <w:sz w:val="20"/>
          <w:szCs w:val="20"/>
        </w:rPr>
      </w:pPr>
    </w:p>
    <w:p w14:paraId="034891C9" w14:textId="77777777" w:rsidR="00AF20FA" w:rsidRPr="00915FD3" w:rsidRDefault="00AF20FA" w:rsidP="00AF20FA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  <w:sectPr w:rsidR="00AF20FA" w:rsidRPr="00915FD3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8BC0052" w14:textId="0283E7A8" w:rsidR="00AF20FA" w:rsidRDefault="0021139C" w:rsidP="00AF20F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Type AC cable shall be secured at intervals not exceeding 4½ ft and within ____ in. of every outlet box. Cabinet, conduit body, or fitting. (11)</w:t>
      </w:r>
    </w:p>
    <w:p w14:paraId="0F65365D" w14:textId="57A839B3" w:rsidR="00AF20FA" w:rsidRDefault="0021139C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</w:p>
    <w:p w14:paraId="38E348D4" w14:textId="6BBA6649" w:rsidR="00AF20FA" w:rsidRDefault="0021139C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026DCBF4" w14:textId="4A48B1CD" w:rsidR="00AF20FA" w:rsidRDefault="0021139C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49360870" w14:textId="00F6939B" w:rsidR="00AF20FA" w:rsidRPr="000D368B" w:rsidRDefault="0021139C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  <w:highlight w:val="yellow"/>
        </w:rPr>
      </w:pPr>
      <w:r w:rsidRPr="000D368B">
        <w:rPr>
          <w:rFonts w:ascii="Verdana" w:hAnsi="Verdana"/>
          <w:sz w:val="20"/>
          <w:szCs w:val="20"/>
          <w:highlight w:val="yellow"/>
        </w:rPr>
        <w:t>12</w:t>
      </w:r>
    </w:p>
    <w:p w14:paraId="45393AFE" w14:textId="0BD019B1" w:rsidR="00DB364D" w:rsidRPr="00915FD3" w:rsidRDefault="00DB364D" w:rsidP="0021139C">
      <w:pPr>
        <w:spacing w:before="24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 xml:space="preserve">Article </w:t>
      </w:r>
      <w:r w:rsidR="0021139C">
        <w:rPr>
          <w:rFonts w:ascii="Verdana" w:hAnsi="Verdana"/>
          <w:b/>
        </w:rPr>
        <w:t>330</w:t>
      </w:r>
    </w:p>
    <w:p w14:paraId="23A8B991" w14:textId="173E0460" w:rsidR="0021139C" w:rsidRPr="00915FD3" w:rsidRDefault="0021139C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MC cable shall be </w:t>
      </w:r>
      <w:proofErr w:type="gramStart"/>
      <w:r>
        <w:rPr>
          <w:rFonts w:ascii="Verdana" w:hAnsi="Verdana"/>
          <w:sz w:val="20"/>
          <w:szCs w:val="20"/>
        </w:rPr>
        <w:t>listed</w:t>
      </w:r>
      <w:proofErr w:type="gramEnd"/>
      <w:r>
        <w:rPr>
          <w:rFonts w:ascii="Verdana" w:hAnsi="Verdana"/>
          <w:sz w:val="20"/>
          <w:szCs w:val="20"/>
        </w:rPr>
        <w:t xml:space="preserve"> and fittings used for connecting Type MC cable to boxes, cabinets, or other equipment shall ____</w:t>
      </w:r>
      <w:r w:rsidRPr="00915FD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(2)</w:t>
      </w:r>
    </w:p>
    <w:p w14:paraId="1AE3B6DD" w14:textId="380210B0" w:rsidR="0021139C" w:rsidRPr="00915FD3" w:rsidRDefault="0021139C" w:rsidP="0021139C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nonmetallic only</w:t>
      </w:r>
    </w:p>
    <w:p w14:paraId="2CEAF5D5" w14:textId="085C2AF4" w:rsidR="0021139C" w:rsidRPr="00CE5331" w:rsidRDefault="0021139C" w:rsidP="0021139C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Be listed and identified for such use</w:t>
      </w:r>
    </w:p>
    <w:p w14:paraId="4CE5B309" w14:textId="42CDD952" w:rsidR="0021139C" w:rsidRPr="00915FD3" w:rsidRDefault="0021139C" w:rsidP="0021139C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listed an identified as weatherproof</w:t>
      </w:r>
    </w:p>
    <w:p w14:paraId="23124520" w14:textId="73F9D300" w:rsidR="0021139C" w:rsidRDefault="0021139C" w:rsidP="0021139C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Include anti-shorting bushings</w:t>
      </w:r>
    </w:p>
    <w:p w14:paraId="22B61EED" w14:textId="6D0DF5EB" w:rsidR="0021139C" w:rsidRPr="00915FD3" w:rsidRDefault="0021139C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Exposed runs of cable, except as provided in 300.11(A), shall closely follow the surface of the ___</w:t>
      </w:r>
      <w:r w:rsidRPr="00915FD3">
        <w:rPr>
          <w:rFonts w:ascii="Verdana" w:hAnsi="Verdana"/>
          <w:sz w:val="20"/>
          <w:szCs w:val="20"/>
        </w:rPr>
        <w:t>.</w:t>
      </w:r>
      <w:r w:rsidR="0040513D">
        <w:rPr>
          <w:rFonts w:ascii="Verdana" w:hAnsi="Verdana"/>
          <w:sz w:val="20"/>
          <w:szCs w:val="20"/>
        </w:rPr>
        <w:t xml:space="preserve"> (4)</w:t>
      </w:r>
    </w:p>
    <w:p w14:paraId="3FCD20B9" w14:textId="2D5EC058" w:rsidR="0021139C" w:rsidRPr="00915FD3" w:rsidRDefault="0021139C" w:rsidP="0021139C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finish</w:t>
      </w:r>
    </w:p>
    <w:p w14:paraId="3B6D1CA5" w14:textId="0E639DE4" w:rsidR="0021139C" w:rsidRPr="00915FD3" w:rsidRDefault="0021139C" w:rsidP="0021139C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Running boards</w:t>
      </w:r>
    </w:p>
    <w:p w14:paraId="63F0ABB3" w14:textId="0158D862" w:rsidR="0021139C" w:rsidRPr="00CE5331" w:rsidRDefault="0040513D" w:rsidP="0021139C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A or B</w:t>
      </w:r>
    </w:p>
    <w:p w14:paraId="22F7CFFD" w14:textId="2CE26E23" w:rsidR="0021139C" w:rsidRDefault="0040513D" w:rsidP="0021139C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p w14:paraId="17F2EE36" w14:textId="30035C7F" w:rsidR="0021139C" w:rsidRPr="00915FD3" w:rsidRDefault="0040513D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Smooth-sheath Type MC cable with an external diameter not greater than ¾ inch shall have a bending radius not more than ____ times the cable external diameter</w:t>
      </w:r>
      <w:r w:rsidR="0021139C" w:rsidRPr="00915FD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(6)</w:t>
      </w:r>
    </w:p>
    <w:p w14:paraId="5DA9442A" w14:textId="56F05AD2" w:rsidR="0021139C" w:rsidRPr="00915FD3" w:rsidRDefault="0040513D" w:rsidP="0021139C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</w:p>
    <w:p w14:paraId="41A8E217" w14:textId="5DD8FE5B" w:rsidR="0021139C" w:rsidRPr="00CE5331" w:rsidRDefault="0040513D" w:rsidP="0021139C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7</w:t>
      </w:r>
    </w:p>
    <w:p w14:paraId="06F6563D" w14:textId="4ACCB009" w:rsidR="0021139C" w:rsidRPr="00915FD3" w:rsidRDefault="0040513D" w:rsidP="0021139C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</w:p>
    <w:p w14:paraId="33571962" w14:textId="19B789E7" w:rsidR="0021139C" w:rsidRDefault="0040513D" w:rsidP="0021139C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</w:p>
    <w:p w14:paraId="2F75996C" w14:textId="627E1F2A" w:rsidR="0021139C" w:rsidRPr="00915FD3" w:rsidRDefault="0040513D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MC cable shall be secured at intervals not exceeding ____ ft</w:t>
      </w:r>
      <w:r w:rsidR="0021139C" w:rsidRPr="00915FD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(9)</w:t>
      </w:r>
    </w:p>
    <w:p w14:paraId="4D8B8F63" w14:textId="67318E45" w:rsidR="0021139C" w:rsidRPr="00915FD3" w:rsidRDefault="0040513D" w:rsidP="0021139C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7E08A9EB" w14:textId="732BDBE2" w:rsidR="0021139C" w:rsidRPr="00915FD3" w:rsidRDefault="0040513D" w:rsidP="0021139C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2D6B9E39" w14:textId="749F5FBD" w:rsidR="0021139C" w:rsidRPr="00CE5331" w:rsidRDefault="0040513D" w:rsidP="0021139C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6</w:t>
      </w:r>
    </w:p>
    <w:p w14:paraId="14A1C24F" w14:textId="2128D291" w:rsidR="0021139C" w:rsidRDefault="0040513D" w:rsidP="0021139C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1CA7FCC2" w14:textId="528559BB" w:rsidR="0021139C" w:rsidRPr="00915FD3" w:rsidRDefault="0040513D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MC cable installed through, or parallel to, framing members shall be protected against physical damage from penetration by screws or nails by 1¼ inch separation or protected by a suitable metal plate</w:t>
      </w:r>
      <w:r w:rsidR="0021139C" w:rsidRPr="00915FD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(5)</w:t>
      </w:r>
    </w:p>
    <w:p w14:paraId="739870D2" w14:textId="1F8EF033" w:rsidR="0021139C" w:rsidRPr="00975984" w:rsidRDefault="0040513D" w:rsidP="0021139C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975984">
        <w:rPr>
          <w:rFonts w:ascii="Verdana" w:hAnsi="Verdana"/>
          <w:sz w:val="20"/>
          <w:szCs w:val="20"/>
          <w:highlight w:val="yellow"/>
        </w:rPr>
        <w:t>True</w:t>
      </w:r>
    </w:p>
    <w:p w14:paraId="3A2D1A08" w14:textId="5BF5BE7A" w:rsidR="0021139C" w:rsidRPr="00915FD3" w:rsidRDefault="0040513D" w:rsidP="0021139C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88FD2DB" w14:textId="05942A0A" w:rsidR="0021139C" w:rsidRPr="00915FD3" w:rsidRDefault="0040513D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MC cable installed horizontally through wooden or metal framing members are considered secured and supported where such support does not exceed ____ ft. intervals</w:t>
      </w:r>
      <w:r w:rsidR="0021139C" w:rsidRPr="00915FD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(11)</w:t>
      </w:r>
    </w:p>
    <w:p w14:paraId="7099117E" w14:textId="201D715D" w:rsidR="0021139C" w:rsidRPr="00C718D1" w:rsidRDefault="0040513D" w:rsidP="0021139C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C718D1">
        <w:rPr>
          <w:rFonts w:ascii="Verdana" w:hAnsi="Verdana"/>
          <w:sz w:val="20"/>
          <w:szCs w:val="20"/>
        </w:rPr>
        <w:t>3</w:t>
      </w:r>
    </w:p>
    <w:p w14:paraId="3B410B3B" w14:textId="2492CB50" w:rsidR="0021139C" w:rsidRPr="00915FD3" w:rsidRDefault="0040513D" w:rsidP="0021139C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4958A508" w14:textId="2E8E7D54" w:rsidR="0021139C" w:rsidRPr="00C718D1" w:rsidRDefault="0040513D" w:rsidP="0021139C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718D1">
        <w:rPr>
          <w:rFonts w:ascii="Verdana" w:hAnsi="Verdana"/>
          <w:sz w:val="20"/>
          <w:szCs w:val="20"/>
          <w:highlight w:val="yellow"/>
        </w:rPr>
        <w:t>6</w:t>
      </w:r>
      <w:bookmarkStart w:id="0" w:name="_GoBack"/>
      <w:bookmarkEnd w:id="0"/>
    </w:p>
    <w:p w14:paraId="68C01280" w14:textId="2B6ABB03" w:rsidR="0021139C" w:rsidRDefault="0040513D" w:rsidP="0021139C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2B92963D" w14:textId="61DFC869" w:rsidR="0021139C" w:rsidRPr="00915FD3" w:rsidRDefault="0040513D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MC cable can be unsupported and unsecured where the cable is ____</w:t>
      </w:r>
      <w:r w:rsidR="0021139C" w:rsidRPr="00915FD3">
        <w:rPr>
          <w:rFonts w:ascii="Verdana" w:hAnsi="Verdana"/>
          <w:sz w:val="20"/>
          <w:szCs w:val="20"/>
        </w:rPr>
        <w:t>.</w:t>
      </w:r>
      <w:r w:rsidR="006131B3">
        <w:rPr>
          <w:rFonts w:ascii="Verdana" w:hAnsi="Verdana"/>
          <w:sz w:val="20"/>
          <w:szCs w:val="20"/>
        </w:rPr>
        <w:t xml:space="preserve"> (</w:t>
      </w:r>
      <w:r w:rsidR="004725E1">
        <w:rPr>
          <w:rFonts w:ascii="Verdana" w:hAnsi="Verdana"/>
          <w:sz w:val="20"/>
          <w:szCs w:val="20"/>
        </w:rPr>
        <w:t>12</w:t>
      </w:r>
      <w:r w:rsidR="006131B3">
        <w:rPr>
          <w:rFonts w:ascii="Verdana" w:hAnsi="Verdana"/>
          <w:sz w:val="20"/>
          <w:szCs w:val="20"/>
        </w:rPr>
        <w:t>)</w:t>
      </w:r>
    </w:p>
    <w:p w14:paraId="319A5E8E" w14:textId="69FCC3BB" w:rsidR="0021139C" w:rsidRPr="00915FD3" w:rsidRDefault="0040513D" w:rsidP="0021139C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Fished between concealed access points in finished buildings or structures and support is impracticable.</w:t>
      </w:r>
    </w:p>
    <w:p w14:paraId="0A2A3080" w14:textId="41748167" w:rsidR="0021139C" w:rsidRPr="00915FD3" w:rsidRDefault="005C4E67" w:rsidP="0021139C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 more than 2 ft. in length at terminals where flexibility is necessary.</w:t>
      </w:r>
    </w:p>
    <w:p w14:paraId="0F9359D9" w14:textId="34A8DE54" w:rsidR="0021139C" w:rsidRPr="00915FD3" w:rsidRDefault="005C4E67" w:rsidP="0021139C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 more than 6 ft. from the last point of support within an accessible ceiling for the connection of luminaires or other electrical equipment.</w:t>
      </w:r>
    </w:p>
    <w:p w14:paraId="22EA87EA" w14:textId="0AADCA7C" w:rsidR="0021139C" w:rsidRPr="00CE5331" w:rsidRDefault="005C4E67" w:rsidP="0021139C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A or C</w:t>
      </w:r>
    </w:p>
    <w:p w14:paraId="03DA24CA" w14:textId="77777777" w:rsidR="005C4E67" w:rsidRDefault="005C4E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B061A55" w14:textId="77777777" w:rsidR="005C4E67" w:rsidRDefault="005C4E67" w:rsidP="005C4E67">
      <w:pPr>
        <w:spacing w:before="240" w:after="120" w:line="240" w:lineRule="auto"/>
        <w:ind w:left="360"/>
        <w:rPr>
          <w:rFonts w:ascii="Verdana" w:hAnsi="Verdana"/>
          <w:b/>
        </w:rPr>
      </w:pPr>
    </w:p>
    <w:p w14:paraId="1ACA7461" w14:textId="7970F319" w:rsidR="005C4E67" w:rsidRPr="005C4E67" w:rsidRDefault="005C4E67" w:rsidP="005C4E67">
      <w:pPr>
        <w:spacing w:before="240" w:after="120"/>
        <w:rPr>
          <w:rFonts w:ascii="Verdana" w:hAnsi="Verdana"/>
          <w:b/>
        </w:rPr>
      </w:pPr>
      <w:r w:rsidRPr="005C4E67">
        <w:rPr>
          <w:rFonts w:ascii="Verdana" w:hAnsi="Verdana"/>
          <w:b/>
        </w:rPr>
        <w:t>Article 3</w:t>
      </w:r>
      <w:r>
        <w:rPr>
          <w:rFonts w:ascii="Verdana" w:hAnsi="Verdana"/>
          <w:b/>
        </w:rPr>
        <w:t>34</w:t>
      </w:r>
    </w:p>
    <w:p w14:paraId="1A6CEAAF" w14:textId="5B8DA40E" w:rsidR="0021139C" w:rsidRPr="00915FD3" w:rsidRDefault="005C4E67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NM cable and associated fittings shall be ____</w:t>
      </w:r>
      <w:r w:rsidR="0021139C" w:rsidRPr="00915FD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(2)</w:t>
      </w:r>
    </w:p>
    <w:p w14:paraId="5F740AC6" w14:textId="073E5EE5" w:rsidR="0021139C" w:rsidRPr="00915FD3" w:rsidRDefault="005C4E67" w:rsidP="0021139C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marked</w:t>
      </w:r>
    </w:p>
    <w:p w14:paraId="01CE278C" w14:textId="12ED9FA3" w:rsidR="0021139C" w:rsidRPr="00915FD3" w:rsidRDefault="005C4E67" w:rsidP="0021139C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approved</w:t>
      </w:r>
    </w:p>
    <w:p w14:paraId="5CCFE2A0" w14:textId="0D4E889A" w:rsidR="0021139C" w:rsidRPr="00915FD3" w:rsidRDefault="005C4E67" w:rsidP="0021139C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identified</w:t>
      </w:r>
    </w:p>
    <w:p w14:paraId="2E35F9E2" w14:textId="63DB9529" w:rsidR="0021139C" w:rsidRPr="00CE5331" w:rsidRDefault="005C4E67" w:rsidP="0021139C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listed</w:t>
      </w:r>
    </w:p>
    <w:p w14:paraId="313EF9DA" w14:textId="4F3C9D13" w:rsidR="005C4E67" w:rsidRPr="00915FD3" w:rsidRDefault="005C4E67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NM cable can be installed as open runs in dropped or suspended ceilings in other than one and two family and multi-family dwellings</w:t>
      </w:r>
      <w:r w:rsidRPr="00915FD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(3)</w:t>
      </w:r>
    </w:p>
    <w:p w14:paraId="5803E61A" w14:textId="725466CB" w:rsidR="005C4E67" w:rsidRPr="00915FD3" w:rsidRDefault="005C4E67" w:rsidP="005C4E67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89F5F58" w14:textId="31C7A8C6" w:rsidR="005C4E67" w:rsidRPr="00CE5331" w:rsidRDefault="005C4E67" w:rsidP="005C4E67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False</w:t>
      </w:r>
    </w:p>
    <w:p w14:paraId="4FAD46E4" w14:textId="1E6887F2" w:rsidR="005C4E67" w:rsidRPr="00915FD3" w:rsidRDefault="003B6579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NM cable shall not be used ____</w:t>
      </w:r>
      <w:r w:rsidR="005C4E67" w:rsidRPr="00915FD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(6)</w:t>
      </w:r>
    </w:p>
    <w:p w14:paraId="45858639" w14:textId="13405952" w:rsidR="005C4E67" w:rsidRPr="00915FD3" w:rsidRDefault="003B6579" w:rsidP="003B6579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other than dwelling units</w:t>
      </w:r>
    </w:p>
    <w:p w14:paraId="2E7B1A0A" w14:textId="3363AC32" w:rsidR="005C4E67" w:rsidRPr="00915FD3" w:rsidRDefault="003B6579" w:rsidP="003B6579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air void of masonry block not subject to excessive moisture</w:t>
      </w:r>
    </w:p>
    <w:p w14:paraId="43A2C999" w14:textId="466003E6" w:rsidR="005C4E67" w:rsidRPr="00915FD3" w:rsidRDefault="003B6579" w:rsidP="003B6579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exposed work</w:t>
      </w:r>
    </w:p>
    <w:p w14:paraId="571CD5DC" w14:textId="0F3FFFE4" w:rsidR="005C4E67" w:rsidRPr="00CE5331" w:rsidRDefault="003B6579" w:rsidP="003B6579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Embedded in poured cement, concrete, or aggregate.</w:t>
      </w:r>
    </w:p>
    <w:p w14:paraId="08454C9D" w14:textId="14510B2A" w:rsidR="005C4E67" w:rsidRPr="00915FD3" w:rsidRDefault="003B6579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NM cable can be supported and secured by ____</w:t>
      </w:r>
      <w:r w:rsidR="005C4E67" w:rsidRPr="00915FD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(12)</w:t>
      </w:r>
    </w:p>
    <w:p w14:paraId="6598E7E4" w14:textId="3D321844" w:rsidR="005C4E67" w:rsidRPr="00915FD3" w:rsidRDefault="003B6579" w:rsidP="003B6579">
      <w:pPr>
        <w:pStyle w:val="ListParagraph"/>
        <w:numPr>
          <w:ilvl w:val="0"/>
          <w:numId w:val="3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staples</w:t>
      </w:r>
    </w:p>
    <w:p w14:paraId="36051342" w14:textId="28CC0297" w:rsidR="005C4E67" w:rsidRPr="00915FD3" w:rsidRDefault="003B6579" w:rsidP="003B6579">
      <w:pPr>
        <w:pStyle w:val="ListParagraph"/>
        <w:numPr>
          <w:ilvl w:val="0"/>
          <w:numId w:val="3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cable ties listed and identified for securement and support</w:t>
      </w:r>
    </w:p>
    <w:p w14:paraId="7BC0A75C" w14:textId="77FC3395" w:rsidR="005C4E67" w:rsidRPr="00915FD3" w:rsidRDefault="003B6579" w:rsidP="003B6579">
      <w:pPr>
        <w:pStyle w:val="ListParagraph"/>
        <w:numPr>
          <w:ilvl w:val="0"/>
          <w:numId w:val="3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straps</w:t>
      </w:r>
    </w:p>
    <w:p w14:paraId="28E17334" w14:textId="03757A4C" w:rsidR="005C4E67" w:rsidRPr="00CE5331" w:rsidRDefault="003B6579" w:rsidP="003B6579">
      <w:pPr>
        <w:pStyle w:val="ListParagraph"/>
        <w:numPr>
          <w:ilvl w:val="0"/>
          <w:numId w:val="33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any of these</w:t>
      </w:r>
    </w:p>
    <w:p w14:paraId="6C0D5240" w14:textId="41429531" w:rsidR="005C4E67" w:rsidRPr="00915FD3" w:rsidRDefault="003B6579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Flat Type NM cables shall not be stapled on edge</w:t>
      </w:r>
      <w:r w:rsidR="005C4E67" w:rsidRPr="00915FD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(13)</w:t>
      </w:r>
    </w:p>
    <w:p w14:paraId="56196293" w14:textId="66AADD36" w:rsidR="005C4E67" w:rsidRPr="00CE5331" w:rsidRDefault="003B6579" w:rsidP="003B6579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True</w:t>
      </w:r>
    </w:p>
    <w:p w14:paraId="26E78F06" w14:textId="17E5825A" w:rsidR="005C4E67" w:rsidRPr="00915FD3" w:rsidRDefault="003B6579" w:rsidP="003B6579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3C7C957" w14:textId="247D10AF" w:rsidR="005C4E67" w:rsidRPr="00915FD3" w:rsidRDefault="003B6579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NM cable protected from physical damage by a raceway shall not be required to be ____ within the raceway. (14)</w:t>
      </w:r>
    </w:p>
    <w:p w14:paraId="3283F7BB" w14:textId="3FF5A4BD" w:rsidR="005C4E67" w:rsidRPr="00915FD3" w:rsidRDefault="003B6579" w:rsidP="003B6579">
      <w:pPr>
        <w:pStyle w:val="ListParagraph"/>
        <w:numPr>
          <w:ilvl w:val="0"/>
          <w:numId w:val="3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covered</w:t>
      </w:r>
    </w:p>
    <w:p w14:paraId="0BC394B5" w14:textId="3CA9C424" w:rsidR="005C4E67" w:rsidRPr="00915FD3" w:rsidRDefault="003B6579" w:rsidP="003B6579">
      <w:pPr>
        <w:pStyle w:val="ListParagraph"/>
        <w:numPr>
          <w:ilvl w:val="0"/>
          <w:numId w:val="3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insulated</w:t>
      </w:r>
    </w:p>
    <w:p w14:paraId="692C9A13" w14:textId="2A0BBF4F" w:rsidR="005C4E67" w:rsidRPr="00CE5331" w:rsidRDefault="003B6579" w:rsidP="003B6579">
      <w:pPr>
        <w:pStyle w:val="ListParagraph"/>
        <w:numPr>
          <w:ilvl w:val="0"/>
          <w:numId w:val="35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secured</w:t>
      </w:r>
    </w:p>
    <w:p w14:paraId="6F1FBF30" w14:textId="24E4F600" w:rsidR="005C4E67" w:rsidRDefault="003B6579" w:rsidP="003B6579">
      <w:pPr>
        <w:pStyle w:val="ListParagraph"/>
        <w:numPr>
          <w:ilvl w:val="0"/>
          <w:numId w:val="3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unspliced</w:t>
      </w:r>
    </w:p>
    <w:p w14:paraId="2FF6910B" w14:textId="310F118F" w:rsidR="005C4E67" w:rsidRPr="00915FD3" w:rsidRDefault="003B6579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Where Type NM cable is run at angles with joists in unfinished basements and crawl spaces, it is permissible to secure cables not smaller than ____ AWG conductors </w:t>
      </w:r>
      <w:r w:rsidR="00A1686D">
        <w:rPr>
          <w:rFonts w:ascii="Verdana" w:hAnsi="Verdana"/>
          <w:sz w:val="20"/>
          <w:szCs w:val="20"/>
        </w:rPr>
        <w:t>directly</w:t>
      </w:r>
      <w:r>
        <w:rPr>
          <w:rFonts w:ascii="Verdana" w:hAnsi="Verdana"/>
          <w:sz w:val="20"/>
          <w:szCs w:val="20"/>
        </w:rPr>
        <w:t xml:space="preserve"> to the lower edges of the joist</w:t>
      </w:r>
      <w:r w:rsidR="005C4E67" w:rsidRPr="00915FD3">
        <w:rPr>
          <w:rFonts w:ascii="Verdana" w:hAnsi="Verdana"/>
          <w:sz w:val="20"/>
          <w:szCs w:val="20"/>
        </w:rPr>
        <w:t>.</w:t>
      </w:r>
      <w:r w:rsidR="00A1686D">
        <w:rPr>
          <w:rFonts w:ascii="Verdana" w:hAnsi="Verdana"/>
          <w:sz w:val="20"/>
          <w:szCs w:val="20"/>
        </w:rPr>
        <w:t xml:space="preserve"> (9)</w:t>
      </w:r>
    </w:p>
    <w:p w14:paraId="21272F89" w14:textId="37BE71AD" w:rsidR="005C4E67" w:rsidRPr="00915FD3" w:rsidRDefault="00A1686D" w:rsidP="00A1686D">
      <w:pPr>
        <w:pStyle w:val="ListParagraph"/>
        <w:numPr>
          <w:ilvl w:val="0"/>
          <w:numId w:val="3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Two, 6</w:t>
      </w:r>
    </w:p>
    <w:p w14:paraId="77575AC1" w14:textId="7116BABE" w:rsidR="005C4E67" w:rsidRPr="00915FD3" w:rsidRDefault="00A1686D" w:rsidP="00A1686D">
      <w:pPr>
        <w:pStyle w:val="ListParagraph"/>
        <w:numPr>
          <w:ilvl w:val="0"/>
          <w:numId w:val="3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Three, 8</w:t>
      </w:r>
    </w:p>
    <w:p w14:paraId="6D41A2F5" w14:textId="179B15EF" w:rsidR="005C4E67" w:rsidRPr="00915FD3" w:rsidRDefault="00A1686D" w:rsidP="00A1686D">
      <w:pPr>
        <w:pStyle w:val="ListParagraph"/>
        <w:numPr>
          <w:ilvl w:val="0"/>
          <w:numId w:val="3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Three, 10</w:t>
      </w:r>
    </w:p>
    <w:p w14:paraId="0A159328" w14:textId="7DDAD73C" w:rsidR="005C4E67" w:rsidRPr="00CE5331" w:rsidRDefault="00A1686D" w:rsidP="00A1686D">
      <w:pPr>
        <w:pStyle w:val="ListParagraph"/>
        <w:numPr>
          <w:ilvl w:val="0"/>
          <w:numId w:val="36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CE5331">
        <w:rPr>
          <w:rFonts w:ascii="Verdana" w:hAnsi="Verdana"/>
          <w:sz w:val="20"/>
          <w:szCs w:val="20"/>
          <w:highlight w:val="yellow"/>
        </w:rPr>
        <w:t>A or B</w:t>
      </w:r>
    </w:p>
    <w:p w14:paraId="78BB2CA3" w14:textId="7A01C76F" w:rsidR="005C4E67" w:rsidRPr="00915FD3" w:rsidRDefault="00A1686D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Grommets or bushings for the protection of Type NM cable installed through or parallel to framing members shall be ____ for the purpose.</w:t>
      </w:r>
      <w:r w:rsidR="00DA58DE">
        <w:rPr>
          <w:rFonts w:ascii="Verdana" w:hAnsi="Verdana"/>
          <w:sz w:val="20"/>
          <w:szCs w:val="20"/>
        </w:rPr>
        <w:t xml:space="preserve"> (11)</w:t>
      </w:r>
    </w:p>
    <w:p w14:paraId="3FAC5184" w14:textId="2D645386" w:rsidR="005C4E67" w:rsidRPr="00915FD3" w:rsidRDefault="00A1686D" w:rsidP="00A1686D">
      <w:pPr>
        <w:pStyle w:val="ListParagraph"/>
        <w:numPr>
          <w:ilvl w:val="0"/>
          <w:numId w:val="3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marked</w:t>
      </w:r>
    </w:p>
    <w:p w14:paraId="50C008CC" w14:textId="52E5986E" w:rsidR="005C4E67" w:rsidRPr="00915FD3" w:rsidRDefault="00A1686D" w:rsidP="00A1686D">
      <w:pPr>
        <w:pStyle w:val="ListParagraph"/>
        <w:numPr>
          <w:ilvl w:val="0"/>
          <w:numId w:val="3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approved</w:t>
      </w:r>
    </w:p>
    <w:p w14:paraId="721E5DC3" w14:textId="1E3C0DBA" w:rsidR="005C4E67" w:rsidRPr="00915FD3" w:rsidRDefault="00A1686D" w:rsidP="00A1686D">
      <w:pPr>
        <w:pStyle w:val="ListParagraph"/>
        <w:numPr>
          <w:ilvl w:val="0"/>
          <w:numId w:val="3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identified</w:t>
      </w:r>
    </w:p>
    <w:p w14:paraId="11FFF203" w14:textId="6640C925" w:rsidR="005C4E67" w:rsidRPr="00DA58DE" w:rsidRDefault="00A1686D" w:rsidP="00A1686D">
      <w:pPr>
        <w:pStyle w:val="ListParagraph"/>
        <w:numPr>
          <w:ilvl w:val="0"/>
          <w:numId w:val="37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DA58DE">
        <w:rPr>
          <w:rFonts w:ascii="Verdana" w:hAnsi="Verdana"/>
          <w:sz w:val="20"/>
          <w:szCs w:val="20"/>
          <w:highlight w:val="yellow"/>
        </w:rPr>
        <w:t>listed</w:t>
      </w:r>
    </w:p>
    <w:p w14:paraId="22F40D6C" w14:textId="119834EA" w:rsidR="005C4E67" w:rsidRPr="00915FD3" w:rsidRDefault="00ED39AD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insulation temperature rating of conductors in Type NM cable shall be ____</w:t>
      </w:r>
      <w:r w:rsidR="005C4E67" w:rsidRPr="00915FD3">
        <w:rPr>
          <w:rFonts w:ascii="Verdana" w:hAnsi="Verdana"/>
          <w:sz w:val="20"/>
          <w:szCs w:val="20"/>
        </w:rPr>
        <w:t>.</w:t>
      </w:r>
      <w:r w:rsidR="00DA58DE">
        <w:rPr>
          <w:rFonts w:ascii="Verdana" w:hAnsi="Verdana"/>
          <w:sz w:val="20"/>
          <w:szCs w:val="20"/>
        </w:rPr>
        <w:t xml:space="preserve"> (18)</w:t>
      </w:r>
    </w:p>
    <w:p w14:paraId="07B3A1C8" w14:textId="16D0CCC1" w:rsidR="005C4E67" w:rsidRPr="00915FD3" w:rsidRDefault="00ED39AD" w:rsidP="00ED39AD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60˚C</w:t>
      </w:r>
    </w:p>
    <w:p w14:paraId="11523C51" w14:textId="7DDB6F64" w:rsidR="005C4E67" w:rsidRPr="00915FD3" w:rsidRDefault="00ED39AD" w:rsidP="00ED39AD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75˚C</w:t>
      </w:r>
    </w:p>
    <w:p w14:paraId="1AE0ADEB" w14:textId="3E782B96" w:rsidR="005C4E67" w:rsidRPr="00DA58DE" w:rsidRDefault="00ED39AD" w:rsidP="00ED39AD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DA58DE">
        <w:rPr>
          <w:rFonts w:ascii="Verdana" w:hAnsi="Verdana"/>
          <w:sz w:val="20"/>
          <w:szCs w:val="20"/>
          <w:highlight w:val="yellow"/>
        </w:rPr>
        <w:t>90˚C</w:t>
      </w:r>
    </w:p>
    <w:p w14:paraId="387CD694" w14:textId="225AEF70" w:rsidR="005C4E67" w:rsidRDefault="00ED39AD" w:rsidP="00ED39AD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105˚C</w:t>
      </w:r>
    </w:p>
    <w:p w14:paraId="42A508F2" w14:textId="77777777" w:rsidR="00ED39AD" w:rsidRDefault="00ED39A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9DE825E" w14:textId="77777777" w:rsidR="00ED39AD" w:rsidRDefault="00ED39AD" w:rsidP="00ED39AD">
      <w:pPr>
        <w:spacing w:before="240" w:after="120" w:line="240" w:lineRule="auto"/>
        <w:ind w:left="360"/>
        <w:rPr>
          <w:rFonts w:ascii="Verdana" w:hAnsi="Verdana"/>
          <w:b/>
        </w:rPr>
      </w:pPr>
    </w:p>
    <w:p w14:paraId="6754810C" w14:textId="50550CF2" w:rsidR="005C4E67" w:rsidRPr="005C4E67" w:rsidRDefault="005C4E67" w:rsidP="005C4E67">
      <w:pPr>
        <w:spacing w:before="240" w:after="120"/>
        <w:rPr>
          <w:rFonts w:ascii="Verdana" w:hAnsi="Verdana"/>
          <w:b/>
        </w:rPr>
      </w:pPr>
      <w:r w:rsidRPr="005C4E67">
        <w:rPr>
          <w:rFonts w:ascii="Verdana" w:hAnsi="Verdana"/>
          <w:b/>
        </w:rPr>
        <w:t>Article 358</w:t>
      </w:r>
    </w:p>
    <w:p w14:paraId="325F6AF9" w14:textId="28BA8B9A" w:rsidR="005C4E67" w:rsidRPr="00915FD3" w:rsidRDefault="00ED39AD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 is an unthreaded thinwall raceway of circular cross section designed for the routing and physical protection of electrical conductors and cables when joined together with listed fittings</w:t>
      </w:r>
      <w:r w:rsidR="005C4E67" w:rsidRPr="00915FD3">
        <w:rPr>
          <w:rFonts w:ascii="Verdana" w:hAnsi="Verdana"/>
          <w:sz w:val="20"/>
          <w:szCs w:val="20"/>
        </w:rPr>
        <w:t>.</w:t>
      </w:r>
    </w:p>
    <w:p w14:paraId="119791A0" w14:textId="1B49EDFB" w:rsidR="005C4E67" w:rsidRPr="00915FD3" w:rsidRDefault="00ED39AD" w:rsidP="00ED39AD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LFNC</w:t>
      </w:r>
    </w:p>
    <w:p w14:paraId="7EBA5F51" w14:textId="385A82F9" w:rsidR="005C4E67" w:rsidRPr="007C48F6" w:rsidRDefault="00ED39AD" w:rsidP="00ED39AD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7C48F6">
        <w:rPr>
          <w:rFonts w:ascii="Verdana" w:hAnsi="Verdana"/>
          <w:sz w:val="20"/>
          <w:szCs w:val="20"/>
          <w:highlight w:val="yellow"/>
        </w:rPr>
        <w:t>EMT</w:t>
      </w:r>
    </w:p>
    <w:p w14:paraId="4EE7AF78" w14:textId="30D94A8B" w:rsidR="005C4E67" w:rsidRPr="00915FD3" w:rsidRDefault="00ED39AD" w:rsidP="00ED39AD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NUCC</w:t>
      </w:r>
    </w:p>
    <w:p w14:paraId="294370FA" w14:textId="033E2754" w:rsidR="005C4E67" w:rsidRDefault="00ED39AD" w:rsidP="00ED39AD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RTRC</w:t>
      </w:r>
    </w:p>
    <w:p w14:paraId="2DC9F6BC" w14:textId="7CB5BBFC" w:rsidR="00ED39AD" w:rsidRPr="00915FD3" w:rsidRDefault="00ED39A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use of EMT shall be permitted for both exposed and concealed work in ____</w:t>
      </w:r>
      <w:r w:rsidRPr="00915FD3">
        <w:rPr>
          <w:rFonts w:ascii="Verdana" w:hAnsi="Verdana"/>
          <w:sz w:val="20"/>
          <w:szCs w:val="20"/>
        </w:rPr>
        <w:t>.</w:t>
      </w:r>
    </w:p>
    <w:p w14:paraId="380B43B1" w14:textId="5B072FFA" w:rsidR="00ED39AD" w:rsidRPr="00915FD3" w:rsidRDefault="00ED39AD" w:rsidP="00ED39AD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Concrete, in direct contact with the earth or in areas </w:t>
      </w:r>
      <w:r w:rsidR="008E505D">
        <w:rPr>
          <w:rFonts w:ascii="Verdana" w:hAnsi="Verdana"/>
          <w:sz w:val="20"/>
          <w:szCs w:val="20"/>
        </w:rPr>
        <w:t>subject</w:t>
      </w:r>
      <w:r>
        <w:rPr>
          <w:rFonts w:ascii="Verdana" w:hAnsi="Verdana"/>
          <w:sz w:val="20"/>
          <w:szCs w:val="20"/>
        </w:rPr>
        <w:t xml:space="preserve"> to severe corrosive influences where installe</w:t>
      </w:r>
      <w:r w:rsidR="008E505D">
        <w:rPr>
          <w:rFonts w:ascii="Verdana" w:hAnsi="Verdana"/>
          <w:sz w:val="20"/>
          <w:szCs w:val="20"/>
        </w:rPr>
        <w:t>d in accordance with 358.10(B).</w:t>
      </w:r>
    </w:p>
    <w:p w14:paraId="2330BC63" w14:textId="2932066C" w:rsidR="00ED39AD" w:rsidRPr="00915FD3" w:rsidRDefault="008E505D" w:rsidP="00ED39AD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Dry, damp, and wet locations</w:t>
      </w:r>
    </w:p>
    <w:p w14:paraId="1FB7E8B3" w14:textId="3DA7C84F" w:rsidR="00ED39AD" w:rsidRPr="00915FD3" w:rsidRDefault="008E505D" w:rsidP="00ED39AD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Any hazardous (classified) location as permitted by other articles in the </w:t>
      </w:r>
      <w:r w:rsidRPr="008E505D">
        <w:rPr>
          <w:rFonts w:ascii="Verdana" w:hAnsi="Verdana"/>
          <w:i/>
          <w:sz w:val="20"/>
          <w:szCs w:val="20"/>
        </w:rPr>
        <w:t>Code</w:t>
      </w:r>
    </w:p>
    <w:p w14:paraId="6D66E07C" w14:textId="389B3029" w:rsidR="00ED39AD" w:rsidRPr="007C48F6" w:rsidRDefault="008E505D" w:rsidP="00ED39AD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7C48F6">
        <w:rPr>
          <w:rFonts w:ascii="Verdana" w:hAnsi="Verdana"/>
          <w:sz w:val="20"/>
          <w:szCs w:val="20"/>
          <w:highlight w:val="yellow"/>
        </w:rPr>
        <w:t>All of these</w:t>
      </w:r>
    </w:p>
    <w:p w14:paraId="1EBEDD80" w14:textId="487B71C6" w:rsidR="00ED39AD" w:rsidRPr="00915FD3" w:rsidRDefault="008E505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Galvanized steel and stainless steel EMT, elbows, couplings, and fittings can be installed in concrete, in direct contact with the earth, or in areas subject to severe influences where __</w:t>
      </w:r>
      <w:r w:rsidR="00ED39AD" w:rsidRPr="00915FD3">
        <w:rPr>
          <w:rFonts w:ascii="Verdana" w:hAnsi="Verdana"/>
          <w:sz w:val="20"/>
          <w:szCs w:val="20"/>
        </w:rPr>
        <w:t>.</w:t>
      </w:r>
    </w:p>
    <w:p w14:paraId="1B443312" w14:textId="47F63471" w:rsidR="00ED39AD" w:rsidRPr="00915FD3" w:rsidRDefault="008E505D" w:rsidP="00ED39AD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Protected by corrosion protection</w:t>
      </w:r>
    </w:p>
    <w:p w14:paraId="2267FC87" w14:textId="0EE71262" w:rsidR="00ED39AD" w:rsidRPr="00915FD3" w:rsidRDefault="008E505D" w:rsidP="00ED39AD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Approved as suitable for the condition</w:t>
      </w:r>
    </w:p>
    <w:p w14:paraId="0A4F895C" w14:textId="3371D58F" w:rsidR="00ED39AD" w:rsidRPr="007C48F6" w:rsidRDefault="008E505D" w:rsidP="00ED39AD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7C48F6">
        <w:rPr>
          <w:rFonts w:ascii="Verdana" w:hAnsi="Verdana"/>
          <w:sz w:val="20"/>
          <w:szCs w:val="20"/>
          <w:highlight w:val="yellow"/>
        </w:rPr>
        <w:t>A and B</w:t>
      </w:r>
    </w:p>
    <w:p w14:paraId="28553862" w14:textId="0807ED89" w:rsidR="00ED39AD" w:rsidRDefault="008E505D" w:rsidP="00ED39AD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Listed for wet locations</w:t>
      </w:r>
    </w:p>
    <w:p w14:paraId="6860D6A6" w14:textId="71CC2313" w:rsidR="00ED39AD" w:rsidRPr="00915FD3" w:rsidRDefault="008E505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EMT is installed in wet location, all supports, bolts, straps, and screws shall be ____</w:t>
      </w:r>
      <w:r w:rsidR="00ED39AD" w:rsidRPr="00915FD3">
        <w:rPr>
          <w:rFonts w:ascii="Verdana" w:hAnsi="Verdana"/>
          <w:sz w:val="20"/>
          <w:szCs w:val="20"/>
        </w:rPr>
        <w:t>.</w:t>
      </w:r>
    </w:p>
    <w:p w14:paraId="66179058" w14:textId="2CE07CBF" w:rsidR="00ED39AD" w:rsidRPr="00915FD3" w:rsidRDefault="008E505D" w:rsidP="00ED39AD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 corrosion-resistant materials</w:t>
      </w:r>
    </w:p>
    <w:p w14:paraId="31096B58" w14:textId="59B04C4F" w:rsidR="00ED39AD" w:rsidRPr="00915FD3" w:rsidRDefault="008E505D" w:rsidP="00ED39AD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Protected against corrosion by corrosion-resistant materials</w:t>
      </w:r>
    </w:p>
    <w:p w14:paraId="5167CD9C" w14:textId="774EDF75" w:rsidR="00ED39AD" w:rsidRPr="007C48F6" w:rsidRDefault="008E505D" w:rsidP="00ED39AD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7C48F6">
        <w:rPr>
          <w:rFonts w:ascii="Verdana" w:hAnsi="Verdana"/>
          <w:sz w:val="20"/>
          <w:szCs w:val="20"/>
          <w:highlight w:val="yellow"/>
        </w:rPr>
        <w:t>A or B</w:t>
      </w:r>
    </w:p>
    <w:p w14:paraId="1647ADD2" w14:textId="669F99D2" w:rsidR="00ED39AD" w:rsidRDefault="008E505D" w:rsidP="00ED39AD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 nonmetallic materials only</w:t>
      </w:r>
    </w:p>
    <w:p w14:paraId="56E40417" w14:textId="4C48D474" w:rsidR="00ED39AD" w:rsidRPr="00915FD3" w:rsidRDefault="008E505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EMT shall not be used where ____</w:t>
      </w:r>
      <w:r w:rsidR="00ED39AD" w:rsidRPr="00915FD3">
        <w:rPr>
          <w:rFonts w:ascii="Verdana" w:hAnsi="Verdana"/>
          <w:sz w:val="20"/>
          <w:szCs w:val="20"/>
        </w:rPr>
        <w:t>.</w:t>
      </w:r>
    </w:p>
    <w:p w14:paraId="047DC60B" w14:textId="17FA7D51" w:rsidR="00ED39AD" w:rsidRPr="00915FD3" w:rsidRDefault="008E505D" w:rsidP="00ED39AD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Subject to severe physical damage</w:t>
      </w:r>
    </w:p>
    <w:p w14:paraId="682345BF" w14:textId="0B101396" w:rsidR="00ED39AD" w:rsidRPr="00915FD3" w:rsidRDefault="008E505D" w:rsidP="00ED39AD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Protected from corrosion only by enamel</w:t>
      </w:r>
    </w:p>
    <w:p w14:paraId="2C37A19B" w14:textId="04B201E3" w:rsidR="00ED39AD" w:rsidRPr="00915FD3" w:rsidRDefault="008E505D" w:rsidP="00ED39AD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Used for the support of luminaires except conduit bodies no larger than the largest trade size of the tubing.</w:t>
      </w:r>
    </w:p>
    <w:p w14:paraId="6D3F7C64" w14:textId="59967003" w:rsidR="00ED39AD" w:rsidRPr="007C48F6" w:rsidRDefault="008E505D" w:rsidP="00ED39AD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7C48F6">
        <w:rPr>
          <w:rFonts w:ascii="Verdana" w:hAnsi="Verdana"/>
          <w:sz w:val="20"/>
          <w:szCs w:val="20"/>
          <w:highlight w:val="yellow"/>
        </w:rPr>
        <w:t>A and C</w:t>
      </w:r>
    </w:p>
    <w:p w14:paraId="3793F44D" w14:textId="106D2682" w:rsidR="00ED39AD" w:rsidRPr="00915FD3" w:rsidRDefault="008E505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EMT shall not be threaded</w:t>
      </w:r>
      <w:r w:rsidR="00ED39AD" w:rsidRPr="00915FD3">
        <w:rPr>
          <w:rFonts w:ascii="Verdana" w:hAnsi="Verdana"/>
          <w:sz w:val="20"/>
          <w:szCs w:val="20"/>
        </w:rPr>
        <w:t>.</w:t>
      </w:r>
    </w:p>
    <w:p w14:paraId="420FFE12" w14:textId="6311A916" w:rsidR="00ED39AD" w:rsidRPr="007C48F6" w:rsidRDefault="008E505D" w:rsidP="00ED39AD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7C48F6">
        <w:rPr>
          <w:rFonts w:ascii="Verdana" w:hAnsi="Verdana"/>
          <w:sz w:val="20"/>
          <w:szCs w:val="20"/>
          <w:highlight w:val="yellow"/>
        </w:rPr>
        <w:t>True</w:t>
      </w:r>
    </w:p>
    <w:p w14:paraId="7A92D90B" w14:textId="2F7E97A7" w:rsidR="00ED39AD" w:rsidRPr="00915FD3" w:rsidRDefault="008E505D" w:rsidP="00ED39AD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06E4E17E" w14:textId="595410DB" w:rsidR="00ED39AD" w:rsidRPr="00915FD3" w:rsidRDefault="008E505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EMT couplings and connectors shall be made up </w:t>
      </w:r>
      <w:r w:rsidR="007D3809">
        <w:rPr>
          <w:rFonts w:ascii="Verdana" w:hAnsi="Verdana"/>
          <w:sz w:val="20"/>
          <w:szCs w:val="20"/>
        </w:rPr>
        <w:t>____</w:t>
      </w:r>
      <w:r w:rsidR="00ED39AD" w:rsidRPr="00915FD3">
        <w:rPr>
          <w:rFonts w:ascii="Verdana" w:hAnsi="Verdana"/>
          <w:sz w:val="20"/>
          <w:szCs w:val="20"/>
        </w:rPr>
        <w:t>.</w:t>
      </w:r>
    </w:p>
    <w:p w14:paraId="15AB407E" w14:textId="1D30D24E" w:rsidR="00ED39AD" w:rsidRPr="00915FD3" w:rsidRDefault="007D3809" w:rsidP="00ED39AD">
      <w:pPr>
        <w:pStyle w:val="ListParagraph"/>
        <w:numPr>
          <w:ilvl w:val="0"/>
          <w:numId w:val="4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 metal</w:t>
      </w:r>
    </w:p>
    <w:p w14:paraId="65D5F192" w14:textId="55CBC98B" w:rsidR="00ED39AD" w:rsidRPr="00915FD3" w:rsidRDefault="007D3809" w:rsidP="00ED39AD">
      <w:pPr>
        <w:pStyle w:val="ListParagraph"/>
        <w:numPr>
          <w:ilvl w:val="0"/>
          <w:numId w:val="4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accordance with industry standards</w:t>
      </w:r>
    </w:p>
    <w:p w14:paraId="5BA15909" w14:textId="3A34C875" w:rsidR="00ED39AD" w:rsidRPr="007C48F6" w:rsidRDefault="007D3809" w:rsidP="00ED39AD">
      <w:pPr>
        <w:pStyle w:val="ListParagraph"/>
        <w:numPr>
          <w:ilvl w:val="0"/>
          <w:numId w:val="45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7C48F6">
        <w:rPr>
          <w:rFonts w:ascii="Verdana" w:hAnsi="Verdana"/>
          <w:sz w:val="20"/>
          <w:szCs w:val="20"/>
          <w:highlight w:val="yellow"/>
        </w:rPr>
        <w:t>tight</w:t>
      </w:r>
    </w:p>
    <w:p w14:paraId="57E196CB" w14:textId="4C2D0DC7" w:rsidR="00ED39AD" w:rsidRDefault="007D3809" w:rsidP="00ED39AD">
      <w:pPr>
        <w:pStyle w:val="ListParagraph"/>
        <w:numPr>
          <w:ilvl w:val="0"/>
          <w:numId w:val="4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sectPr w:rsidR="00ED39AD" w:rsidSect="00277155">
      <w:headerReference w:type="default" r:id="rId13"/>
      <w:footerReference w:type="default" r:id="rId14"/>
      <w:pgSz w:w="12240" w:h="15840" w:code="1"/>
      <w:pgMar w:top="720" w:right="720" w:bottom="36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5789C" w14:textId="77777777" w:rsidR="00DA2625" w:rsidRDefault="00DA2625" w:rsidP="005B3A86">
      <w:pPr>
        <w:spacing w:after="0" w:line="240" w:lineRule="auto"/>
      </w:pPr>
      <w:r>
        <w:separator/>
      </w:r>
    </w:p>
  </w:endnote>
  <w:endnote w:type="continuationSeparator" w:id="0">
    <w:p w14:paraId="72667079" w14:textId="77777777" w:rsidR="00DA2625" w:rsidRDefault="00DA2625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07A09" w14:textId="77777777" w:rsidR="00AF20FA" w:rsidRPr="007C2507" w:rsidRDefault="00AF20FA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1496B" w14:textId="77777777" w:rsidR="00AF20FA" w:rsidRPr="007C2507" w:rsidRDefault="00AF20F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558C4" w14:textId="77777777" w:rsidR="00AF20FA" w:rsidRPr="007C2507" w:rsidRDefault="00AF20F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ED28" w14:textId="7A805D19" w:rsidR="00476B68" w:rsidRPr="007C2507" w:rsidRDefault="00476B68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485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485F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485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48E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74FDC" w14:textId="77777777" w:rsidR="00DA2625" w:rsidRDefault="00DA2625" w:rsidP="005B3A86">
      <w:pPr>
        <w:spacing w:after="0" w:line="240" w:lineRule="auto"/>
      </w:pPr>
      <w:r>
        <w:separator/>
      </w:r>
    </w:p>
  </w:footnote>
  <w:footnote w:type="continuationSeparator" w:id="0">
    <w:p w14:paraId="451974A0" w14:textId="77777777" w:rsidR="00DA2625" w:rsidRDefault="00DA2625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D7DDA" w14:textId="77777777" w:rsidR="00AF20FA" w:rsidRPr="007C2507" w:rsidRDefault="00AF20FA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Articles 320, 330, 358, 362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AA1BFA8" w14:textId="77777777" w:rsidR="00AF20FA" w:rsidRPr="000154E9" w:rsidRDefault="00AF20FA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C84EC" w14:textId="77777777" w:rsidR="00AF20FA" w:rsidRPr="007C2507" w:rsidRDefault="00AF20F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Articles 320, 330, 358, 362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FA3F8B3" w14:textId="77777777" w:rsidR="00AF20FA" w:rsidRPr="000154E9" w:rsidRDefault="00AF20F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AF20FA" w14:paraId="0A500AC2" w14:textId="77777777" w:rsidTr="00E130F3">
      <w:tc>
        <w:tcPr>
          <w:tcW w:w="630" w:type="dxa"/>
        </w:tcPr>
        <w:p w14:paraId="1A32288E" w14:textId="77777777" w:rsidR="00AF20FA" w:rsidRDefault="00AF20F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7B407A" wp14:editId="07653F06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14A9C34" w14:textId="77777777" w:rsidR="00AF20FA" w:rsidRPr="007C2507" w:rsidRDefault="00AF20F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6573318" w14:textId="77777777" w:rsidR="00AF20FA" w:rsidRDefault="00AF20F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22F6D38" wp14:editId="007DE559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BB9670E" w14:textId="77777777" w:rsidR="00AF20FA" w:rsidRPr="00B025CF" w:rsidRDefault="00AF20FA" w:rsidP="002771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955F3" w14:textId="67C468EB" w:rsidR="00476B68" w:rsidRPr="007C2507" w:rsidRDefault="00476B68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F485F">
      <w:rPr>
        <w:rFonts w:ascii="BankGothic Lt BT" w:hAnsi="BankGothic Lt BT"/>
        <w:caps/>
        <w:sz w:val="24"/>
        <w:szCs w:val="24"/>
      </w:rPr>
      <w:t>Articles 320, 330, 358, 362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3E32B69" w14:textId="49D26FE2" w:rsidR="00476B68" w:rsidRPr="000154E9" w:rsidRDefault="00476B68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485F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485F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E31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672BE"/>
    <w:multiLevelType w:val="hybridMultilevel"/>
    <w:tmpl w:val="3FA4F9EE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E18ACB6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A2A01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52D1D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20D5D"/>
    <w:multiLevelType w:val="hybridMultilevel"/>
    <w:tmpl w:val="5AD05200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F7EC4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62AB3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6416C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1D1E5A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13107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57A7E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A5446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88594A"/>
    <w:multiLevelType w:val="hybridMultilevel"/>
    <w:tmpl w:val="097C4D62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C21397"/>
    <w:multiLevelType w:val="hybridMultilevel"/>
    <w:tmpl w:val="96328346"/>
    <w:lvl w:ilvl="0" w:tplc="48345F58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B5F5E"/>
    <w:multiLevelType w:val="hybridMultilevel"/>
    <w:tmpl w:val="B38C917C"/>
    <w:lvl w:ilvl="0" w:tplc="17A2E4FC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6" w15:restartNumberingAfterBreak="0">
    <w:nsid w:val="23DC7983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74799D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15A94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C46D5E"/>
    <w:multiLevelType w:val="hybridMultilevel"/>
    <w:tmpl w:val="45761CF2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2E7E605E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EE5937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5357EE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F72B98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C63C93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F81908"/>
    <w:multiLevelType w:val="hybridMultilevel"/>
    <w:tmpl w:val="7FD6D55E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6" w15:restartNumberingAfterBreak="0">
    <w:nsid w:val="456B61DB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02277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94515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7C4206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505635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723769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3F3FC9"/>
    <w:multiLevelType w:val="hybridMultilevel"/>
    <w:tmpl w:val="5DAADD56"/>
    <w:lvl w:ilvl="0" w:tplc="F6165DE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5310FDD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24BCB76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8618B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4C5D41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D3608B"/>
    <w:multiLevelType w:val="hybridMultilevel"/>
    <w:tmpl w:val="652CA2A6"/>
    <w:lvl w:ilvl="0" w:tplc="78A2702C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6" w15:restartNumberingAfterBreak="0">
    <w:nsid w:val="666D41DE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8A0750"/>
    <w:multiLevelType w:val="hybridMultilevel"/>
    <w:tmpl w:val="545CD174"/>
    <w:lvl w:ilvl="0" w:tplc="49F21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F02B0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007BD"/>
    <w:multiLevelType w:val="hybridMultilevel"/>
    <w:tmpl w:val="7826DF78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9" w15:restartNumberingAfterBreak="0">
    <w:nsid w:val="762F2CC4"/>
    <w:multiLevelType w:val="hybridMultilevel"/>
    <w:tmpl w:val="564E7D26"/>
    <w:lvl w:ilvl="0" w:tplc="AC0CCEBA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0" w15:restartNumberingAfterBreak="0">
    <w:nsid w:val="77095753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223B5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34245"/>
    <w:multiLevelType w:val="hybridMultilevel"/>
    <w:tmpl w:val="0C52244A"/>
    <w:lvl w:ilvl="0" w:tplc="5E0C6FDE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C9656DE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7E0659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7"/>
  </w:num>
  <w:num w:numId="3">
    <w:abstractNumId w:val="19"/>
  </w:num>
  <w:num w:numId="4">
    <w:abstractNumId w:val="32"/>
  </w:num>
  <w:num w:numId="5">
    <w:abstractNumId w:val="38"/>
  </w:num>
  <w:num w:numId="6">
    <w:abstractNumId w:val="39"/>
  </w:num>
  <w:num w:numId="7">
    <w:abstractNumId w:val="35"/>
  </w:num>
  <w:num w:numId="8">
    <w:abstractNumId w:val="25"/>
  </w:num>
  <w:num w:numId="9">
    <w:abstractNumId w:val="15"/>
  </w:num>
  <w:num w:numId="10">
    <w:abstractNumId w:val="12"/>
  </w:num>
  <w:num w:numId="11">
    <w:abstractNumId w:val="42"/>
  </w:num>
  <w:num w:numId="12">
    <w:abstractNumId w:val="1"/>
  </w:num>
  <w:num w:numId="13">
    <w:abstractNumId w:val="14"/>
  </w:num>
  <w:num w:numId="14">
    <w:abstractNumId w:val="17"/>
  </w:num>
  <w:num w:numId="15">
    <w:abstractNumId w:val="28"/>
  </w:num>
  <w:num w:numId="16">
    <w:abstractNumId w:val="10"/>
  </w:num>
  <w:num w:numId="17">
    <w:abstractNumId w:val="6"/>
  </w:num>
  <w:num w:numId="18">
    <w:abstractNumId w:val="41"/>
  </w:num>
  <w:num w:numId="19">
    <w:abstractNumId w:val="5"/>
  </w:num>
  <w:num w:numId="20">
    <w:abstractNumId w:val="27"/>
  </w:num>
  <w:num w:numId="21">
    <w:abstractNumId w:val="44"/>
  </w:num>
  <w:num w:numId="22">
    <w:abstractNumId w:val="4"/>
  </w:num>
  <w:num w:numId="23">
    <w:abstractNumId w:val="7"/>
  </w:num>
  <w:num w:numId="24">
    <w:abstractNumId w:val="29"/>
  </w:num>
  <w:num w:numId="25">
    <w:abstractNumId w:val="20"/>
  </w:num>
  <w:num w:numId="26">
    <w:abstractNumId w:val="21"/>
  </w:num>
  <w:num w:numId="27">
    <w:abstractNumId w:val="2"/>
  </w:num>
  <w:num w:numId="28">
    <w:abstractNumId w:val="16"/>
  </w:num>
  <w:num w:numId="29">
    <w:abstractNumId w:val="33"/>
  </w:num>
  <w:num w:numId="30">
    <w:abstractNumId w:val="30"/>
  </w:num>
  <w:num w:numId="31">
    <w:abstractNumId w:val="9"/>
  </w:num>
  <w:num w:numId="32">
    <w:abstractNumId w:val="40"/>
  </w:num>
  <w:num w:numId="33">
    <w:abstractNumId w:val="22"/>
  </w:num>
  <w:num w:numId="34">
    <w:abstractNumId w:val="31"/>
  </w:num>
  <w:num w:numId="35">
    <w:abstractNumId w:val="23"/>
  </w:num>
  <w:num w:numId="36">
    <w:abstractNumId w:val="43"/>
  </w:num>
  <w:num w:numId="37">
    <w:abstractNumId w:val="8"/>
  </w:num>
  <w:num w:numId="38">
    <w:abstractNumId w:val="34"/>
  </w:num>
  <w:num w:numId="39">
    <w:abstractNumId w:val="0"/>
  </w:num>
  <w:num w:numId="40">
    <w:abstractNumId w:val="26"/>
  </w:num>
  <w:num w:numId="41">
    <w:abstractNumId w:val="36"/>
  </w:num>
  <w:num w:numId="42">
    <w:abstractNumId w:val="18"/>
  </w:num>
  <w:num w:numId="43">
    <w:abstractNumId w:val="11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3C"/>
    <w:rsid w:val="000154E9"/>
    <w:rsid w:val="00041E52"/>
    <w:rsid w:val="0005230D"/>
    <w:rsid w:val="000524AC"/>
    <w:rsid w:val="000544E1"/>
    <w:rsid w:val="000A23B3"/>
    <w:rsid w:val="000C02C7"/>
    <w:rsid w:val="000C0C2C"/>
    <w:rsid w:val="000D368B"/>
    <w:rsid w:val="00101028"/>
    <w:rsid w:val="00124CCA"/>
    <w:rsid w:val="00141840"/>
    <w:rsid w:val="00141C7F"/>
    <w:rsid w:val="00186192"/>
    <w:rsid w:val="001A0488"/>
    <w:rsid w:val="001B1531"/>
    <w:rsid w:val="001F4E44"/>
    <w:rsid w:val="002025E4"/>
    <w:rsid w:val="0021139C"/>
    <w:rsid w:val="00222A30"/>
    <w:rsid w:val="00224C5A"/>
    <w:rsid w:val="00261027"/>
    <w:rsid w:val="00277155"/>
    <w:rsid w:val="0028229D"/>
    <w:rsid w:val="002E22BE"/>
    <w:rsid w:val="00302F30"/>
    <w:rsid w:val="00307505"/>
    <w:rsid w:val="00314F37"/>
    <w:rsid w:val="00345A57"/>
    <w:rsid w:val="00396587"/>
    <w:rsid w:val="003B5300"/>
    <w:rsid w:val="003B6579"/>
    <w:rsid w:val="003F6D63"/>
    <w:rsid w:val="0040513D"/>
    <w:rsid w:val="00415C72"/>
    <w:rsid w:val="00421E6D"/>
    <w:rsid w:val="00422289"/>
    <w:rsid w:val="00431790"/>
    <w:rsid w:val="004332DB"/>
    <w:rsid w:val="00436DA5"/>
    <w:rsid w:val="004725E1"/>
    <w:rsid w:val="00472F8B"/>
    <w:rsid w:val="00476B68"/>
    <w:rsid w:val="004C133C"/>
    <w:rsid w:val="004E48AE"/>
    <w:rsid w:val="00550E78"/>
    <w:rsid w:val="005848E3"/>
    <w:rsid w:val="005B12FA"/>
    <w:rsid w:val="005B3A86"/>
    <w:rsid w:val="005C0E9B"/>
    <w:rsid w:val="005C4E67"/>
    <w:rsid w:val="006131B3"/>
    <w:rsid w:val="00613E4E"/>
    <w:rsid w:val="0062080D"/>
    <w:rsid w:val="00630B45"/>
    <w:rsid w:val="006401FE"/>
    <w:rsid w:val="00687D46"/>
    <w:rsid w:val="006A630E"/>
    <w:rsid w:val="006F19A5"/>
    <w:rsid w:val="006F7F1A"/>
    <w:rsid w:val="00704F93"/>
    <w:rsid w:val="007140C7"/>
    <w:rsid w:val="00723673"/>
    <w:rsid w:val="007415F5"/>
    <w:rsid w:val="007C2507"/>
    <w:rsid w:val="007C48F6"/>
    <w:rsid w:val="007C6490"/>
    <w:rsid w:val="007D1E6F"/>
    <w:rsid w:val="007D3809"/>
    <w:rsid w:val="007F02C7"/>
    <w:rsid w:val="00825758"/>
    <w:rsid w:val="00866D5F"/>
    <w:rsid w:val="00872B14"/>
    <w:rsid w:val="008975D5"/>
    <w:rsid w:val="008E505D"/>
    <w:rsid w:val="008F485F"/>
    <w:rsid w:val="00915FD3"/>
    <w:rsid w:val="009219E3"/>
    <w:rsid w:val="009472F1"/>
    <w:rsid w:val="009559C9"/>
    <w:rsid w:val="00975984"/>
    <w:rsid w:val="00995AAA"/>
    <w:rsid w:val="00995EC0"/>
    <w:rsid w:val="009B042B"/>
    <w:rsid w:val="009C278D"/>
    <w:rsid w:val="009D60CC"/>
    <w:rsid w:val="009E35D8"/>
    <w:rsid w:val="009F2DFA"/>
    <w:rsid w:val="009F76D1"/>
    <w:rsid w:val="00A1686D"/>
    <w:rsid w:val="00A9022E"/>
    <w:rsid w:val="00AB208C"/>
    <w:rsid w:val="00AF20FA"/>
    <w:rsid w:val="00B025CF"/>
    <w:rsid w:val="00B0790B"/>
    <w:rsid w:val="00B3717F"/>
    <w:rsid w:val="00B457A7"/>
    <w:rsid w:val="00B52137"/>
    <w:rsid w:val="00B755C0"/>
    <w:rsid w:val="00B917AE"/>
    <w:rsid w:val="00BB7522"/>
    <w:rsid w:val="00C055A6"/>
    <w:rsid w:val="00C20766"/>
    <w:rsid w:val="00C569C7"/>
    <w:rsid w:val="00C714A5"/>
    <w:rsid w:val="00C718D1"/>
    <w:rsid w:val="00C752E6"/>
    <w:rsid w:val="00C834FC"/>
    <w:rsid w:val="00C86D41"/>
    <w:rsid w:val="00C94D06"/>
    <w:rsid w:val="00CB5A57"/>
    <w:rsid w:val="00CB5F0C"/>
    <w:rsid w:val="00CE3BF2"/>
    <w:rsid w:val="00CE5331"/>
    <w:rsid w:val="00CF7AA0"/>
    <w:rsid w:val="00D71B4C"/>
    <w:rsid w:val="00D96E95"/>
    <w:rsid w:val="00DA2625"/>
    <w:rsid w:val="00DA380B"/>
    <w:rsid w:val="00DA58DE"/>
    <w:rsid w:val="00DB364D"/>
    <w:rsid w:val="00DC19D0"/>
    <w:rsid w:val="00DC25BA"/>
    <w:rsid w:val="00DC51B1"/>
    <w:rsid w:val="00E013AA"/>
    <w:rsid w:val="00E130F3"/>
    <w:rsid w:val="00E36920"/>
    <w:rsid w:val="00E53214"/>
    <w:rsid w:val="00E64C60"/>
    <w:rsid w:val="00E67488"/>
    <w:rsid w:val="00EA0805"/>
    <w:rsid w:val="00EA5924"/>
    <w:rsid w:val="00ED39AD"/>
    <w:rsid w:val="00EE0EDD"/>
    <w:rsid w:val="00EE47B1"/>
    <w:rsid w:val="00EF1F6A"/>
    <w:rsid w:val="00F15ECB"/>
    <w:rsid w:val="00F61762"/>
    <w:rsid w:val="00F631A1"/>
    <w:rsid w:val="00F9405C"/>
    <w:rsid w:val="00F958F6"/>
    <w:rsid w:val="00FB21C3"/>
    <w:rsid w:val="00FD746F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BB8CE"/>
  <w15:chartTrackingRefBased/>
  <w15:docId w15:val="{C87EAA02-9B5F-4757-86F6-0BD473B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90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2018-08-08T17:06:00Z</cp:lastPrinted>
  <dcterms:created xsi:type="dcterms:W3CDTF">2018-08-08T19:52:00Z</dcterms:created>
  <dcterms:modified xsi:type="dcterms:W3CDTF">2018-08-09T14:57:00Z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Articles 320, 330, 358, 362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Code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