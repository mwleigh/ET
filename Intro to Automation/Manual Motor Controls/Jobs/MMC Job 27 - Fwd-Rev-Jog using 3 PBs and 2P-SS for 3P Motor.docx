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4AD7B15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F4093E">
        <w:rPr>
          <w:rFonts w:ascii="Verdana" w:hAnsi="Verdana"/>
          <w:b/>
          <w:sz w:val="24"/>
          <w:szCs w:val="24"/>
        </w:rPr>
        <w:t>Fwd</w:t>
      </w:r>
      <w:proofErr w:type="spellEnd"/>
      <w:r w:rsidR="00F4093E">
        <w:rPr>
          <w:rFonts w:ascii="Verdana" w:hAnsi="Verdana"/>
          <w:b/>
          <w:sz w:val="24"/>
          <w:szCs w:val="24"/>
        </w:rPr>
        <w:t>-Rev-Jog using 3 PBs and 2P-SS for 3P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27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CF172B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1, 2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E895BD8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6624475E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1B243132" w14:textId="77777777" w:rsidR="00F4093E" w:rsidRPr="00F4093E" w:rsidRDefault="00F4093E" w:rsidP="00F409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F4093E">
        <w:rPr>
          <w:rFonts w:ascii="Verdana" w:hAnsi="Verdana"/>
          <w:sz w:val="20"/>
          <w:szCs w:val="20"/>
        </w:rPr>
        <w:t>Student shall develop a further understanding of reversing a motor.</w:t>
      </w:r>
    </w:p>
    <w:p w14:paraId="568018B7" w14:textId="77777777" w:rsidR="00F4093E" w:rsidRPr="00F4093E" w:rsidRDefault="00F4093E" w:rsidP="00F4093E">
      <w:pPr>
        <w:pStyle w:val="ListParagraph"/>
        <w:numPr>
          <w:ilvl w:val="0"/>
          <w:numId w:val="1"/>
        </w:numPr>
        <w:spacing w:after="120"/>
        <w:ind w:left="810"/>
        <w:rPr>
          <w:rFonts w:ascii="Verdana" w:hAnsi="Verdana"/>
          <w:sz w:val="20"/>
          <w:szCs w:val="20"/>
        </w:rPr>
      </w:pPr>
      <w:r w:rsidRPr="00F4093E">
        <w:rPr>
          <w:rFonts w:ascii="Verdana" w:hAnsi="Verdana"/>
          <w:sz w:val="20"/>
          <w:szCs w:val="20"/>
        </w:rPr>
        <w:t>Student shall enhance motor jogging design skills.</w:t>
      </w:r>
    </w:p>
    <w:p w14:paraId="0B40FE40" w14:textId="77777777" w:rsidR="00F4093E" w:rsidRPr="00F4093E" w:rsidRDefault="00F4093E" w:rsidP="00F4093E">
      <w:pPr>
        <w:pStyle w:val="ListParagraph"/>
        <w:numPr>
          <w:ilvl w:val="0"/>
          <w:numId w:val="1"/>
        </w:numPr>
        <w:spacing w:after="120"/>
        <w:ind w:left="806"/>
        <w:rPr>
          <w:rFonts w:ascii="Verdana" w:hAnsi="Verdana"/>
          <w:sz w:val="20"/>
          <w:szCs w:val="20"/>
        </w:rPr>
      </w:pPr>
      <w:r w:rsidRPr="00F4093E">
        <w:rPr>
          <w:rFonts w:ascii="Verdana" w:hAnsi="Verdana"/>
          <w:sz w:val="20"/>
          <w:szCs w:val="20"/>
        </w:rPr>
        <w:t>Upon completion, a student shall have a more complete knowledge base for creating proficient motor control circuits.</w:t>
      </w:r>
    </w:p>
    <w:p w14:paraId="4761383A" w14:textId="5B4FFE70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52B63F5F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Job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>. Grading shal</w:t>
      </w:r>
      <w:bookmarkStart w:id="0" w:name="_GoBack"/>
      <w:bookmarkEnd w:id="0"/>
      <w:r w:rsidRPr="005915F6">
        <w:rPr>
          <w:rFonts w:ascii="Verdana" w:hAnsi="Verdana"/>
          <w:sz w:val="20"/>
          <w:szCs w:val="20"/>
        </w:rPr>
        <w:t xml:space="preserve">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304EAC">
        <w:rPr>
          <w:rFonts w:ascii="Verdana" w:hAnsi="Verdana"/>
          <w:sz w:val="20"/>
          <w:szCs w:val="20"/>
        </w:rPr>
        <w:fldChar w:fldCharType="begin"/>
      </w:r>
      <w:r w:rsidR="00304EAC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304EAC">
        <w:rPr>
          <w:rFonts w:ascii="Verdana" w:hAnsi="Verdana"/>
          <w:sz w:val="20"/>
          <w:szCs w:val="20"/>
        </w:rPr>
        <w:fldChar w:fldCharType="separate"/>
      </w:r>
      <w:r w:rsidR="00F4093E">
        <w:rPr>
          <w:rFonts w:ascii="Verdana" w:hAnsi="Verdana"/>
          <w:sz w:val="20"/>
          <w:szCs w:val="20"/>
        </w:rPr>
        <w:t>Manual Motor Control</w:t>
      </w:r>
      <w:r w:rsidR="00304EAC">
        <w:rPr>
          <w:rFonts w:ascii="Verdana" w:hAnsi="Verdana"/>
          <w:sz w:val="20"/>
          <w:szCs w:val="20"/>
        </w:rPr>
        <w:fldChar w:fldCharType="end"/>
      </w:r>
      <w:r w:rsidR="00304EAC">
        <w:rPr>
          <w:rFonts w:ascii="Verdana" w:hAnsi="Verdana"/>
          <w:sz w:val="20"/>
          <w:szCs w:val="20"/>
        </w:rPr>
        <w:t xml:space="preserve"> </w:t>
      </w:r>
      <w:r w:rsidR="00D71C66">
        <w:rPr>
          <w:rFonts w:ascii="Verdana" w:hAnsi="Verdana"/>
          <w:sz w:val="20"/>
          <w:szCs w:val="20"/>
        </w:rPr>
        <w:t>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E503039" w:rsidR="001C2E27" w:rsidRDefault="0015262A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8730" w:type="dxa"/>
        <w:tblInd w:w="355" w:type="dxa"/>
        <w:tblLook w:val="04A0" w:firstRow="1" w:lastRow="0" w:firstColumn="1" w:lastColumn="0" w:noHBand="0" w:noVBand="1"/>
      </w:tblPr>
      <w:tblGrid>
        <w:gridCol w:w="3600"/>
        <w:gridCol w:w="3690"/>
        <w:gridCol w:w="1440"/>
      </w:tblGrid>
      <w:tr w:rsidR="0015262A" w:rsidRPr="0015262A" w14:paraId="0203FE32" w14:textId="77777777" w:rsidTr="0015262A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D2510D8" w14:textId="6BC57CE2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15262A" w:rsidRPr="0015262A" w14:paraId="02FAA5A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81D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8EA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E8D9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ED62A8" w:rsidRPr="0015262A" w14:paraId="4E1EA2A2" w14:textId="77777777" w:rsidTr="0001021E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F06D" w14:textId="1AD72E9C" w:rsidR="00ED62A8" w:rsidRPr="0015262A" w:rsidRDefault="00ED62A8" w:rsidP="0001021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</w:t>
            </w:r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wo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-position Selector Switch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43721" w14:textId="4D48136F" w:rsidR="00ED62A8" w:rsidRPr="0015262A" w:rsidRDefault="00F4093E" w:rsidP="0001021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A2F0" w14:textId="07CC47A4" w:rsidR="00ED62A8" w:rsidRPr="0015262A" w:rsidRDefault="00F4093E" w:rsidP="0001021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MODE</w:t>
            </w:r>
          </w:p>
        </w:tc>
      </w:tr>
      <w:tr w:rsidR="00F5430C" w:rsidRPr="0015262A" w14:paraId="1E6DDCA0" w14:textId="77777777" w:rsidTr="00701D70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5721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Closed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4A94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F572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F4093E" w:rsidRPr="0015262A" w14:paraId="599E41BB" w14:textId="77777777" w:rsidTr="008E4647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8F17" w14:textId="77777777" w:rsidR="00F4093E" w:rsidRPr="0015262A" w:rsidRDefault="00F4093E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54A0" w14:textId="77777777" w:rsidR="00F4093E" w:rsidRPr="0015262A" w:rsidRDefault="00F4093E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4DED" w14:textId="77777777" w:rsidR="00F4093E" w:rsidRPr="0015262A" w:rsidRDefault="00F4093E" w:rsidP="008E464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</w:t>
            </w:r>
          </w:p>
        </w:tc>
      </w:tr>
      <w:tr w:rsidR="00F5430C" w:rsidRPr="0015262A" w14:paraId="5A5F25F8" w14:textId="77777777" w:rsidTr="00701D70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4561" w14:textId="77777777" w:rsidR="00F5430C" w:rsidRPr="0015262A" w:rsidRDefault="00F5430C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Normally Open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8516" w14:textId="2842BC60" w:rsidR="00F5430C" w:rsidRPr="0015262A" w:rsidRDefault="00F4093E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Button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830B" w14:textId="1A932193" w:rsidR="00F5430C" w:rsidRPr="0015262A" w:rsidRDefault="00F4093E" w:rsidP="00701D70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</w:t>
            </w:r>
          </w:p>
        </w:tc>
      </w:tr>
      <w:tr w:rsidR="0015262A" w:rsidRPr="0015262A" w14:paraId="55D63835" w14:textId="77777777" w:rsidTr="006E2942">
        <w:trPr>
          <w:trHeight w:val="252"/>
        </w:trPr>
        <w:tc>
          <w:tcPr>
            <w:tcW w:w="8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A2057D4" w14:textId="77777777" w:rsidR="0015262A" w:rsidRPr="0015262A" w:rsidRDefault="0015262A" w:rsidP="0015262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15262A" w:rsidRPr="0015262A" w14:paraId="048E2560" w14:textId="77777777" w:rsidTr="00CF554C">
        <w:trPr>
          <w:trHeight w:val="204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1B14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8F3A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1906C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15262A" w:rsidRPr="0015262A" w14:paraId="34BD2F9B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C98CF" w14:textId="77777777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1B3D" w14:textId="1752D760" w:rsidR="0015262A" w:rsidRPr="0015262A" w:rsidRDefault="0015262A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Forward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A511" w14:textId="6FD4D032" w:rsidR="0015262A" w:rsidRPr="0015262A" w:rsidRDefault="00CF554C" w:rsidP="0015262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4B125A" w:rsidRPr="0015262A" w14:paraId="2D10EB16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294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E953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E3E7" w14:textId="77777777" w:rsidR="004B125A" w:rsidRPr="0015262A" w:rsidRDefault="004B125A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E24DCB" w:rsidRPr="0015262A" w14:paraId="744163FD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171D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7DCA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A8872" w14:textId="77777777" w:rsidR="00E24DCB" w:rsidRPr="0015262A" w:rsidRDefault="00E24DCB" w:rsidP="004E7CD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CF554C" w:rsidRPr="0015262A" w14:paraId="00F07107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0A26" w14:textId="5D09A604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4086" w14:textId="1F4E5B8A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ED62A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4405" w14:textId="0B181993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946A15" w:rsidRPr="0015262A" w14:paraId="21AC9021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FAAC" w14:textId="4D310494" w:rsidR="00946A15" w:rsidRPr="0015262A" w:rsidRDefault="00E24DCB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-phase</w:t>
            </w:r>
            <w:r w:rsidR="00946A15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="00F047D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 w:rsidR="004B125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Starter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5E65" w14:textId="2B8C3FE4" w:rsidR="00946A15" w:rsidRPr="0015262A" w:rsidRDefault="00CF554C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-phase </w:t>
            </w:r>
            <w:r w:rsidR="00946A15"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 w:rsidR="00946A1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E24DCB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Starter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, Forward</w:t>
            </w:r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with 2 </w:t>
            </w:r>
            <w:proofErr w:type="gramStart"/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proofErr w:type="gramEnd"/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, 2 NC auxiliary contacts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0E3A" w14:textId="058B7B92" w:rsidR="00946A15" w:rsidRPr="0015262A" w:rsidRDefault="00946A15" w:rsidP="00C55B4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="00CF554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_F</w:t>
            </w:r>
          </w:p>
        </w:tc>
      </w:tr>
      <w:tr w:rsidR="00CF554C" w:rsidRPr="0015262A" w14:paraId="68D6CE46" w14:textId="77777777" w:rsidTr="00ED62A8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20E671" w14:textId="1F74A3DC" w:rsidR="00CF554C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3-phase 24VDC Motor Contactor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54FC5" w14:textId="150BEEDD" w:rsidR="00CF554C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3-phase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Contactor, Reverse</w:t>
            </w:r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with 2 </w:t>
            </w:r>
            <w:proofErr w:type="gramStart"/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proofErr w:type="gramEnd"/>
            <w:r w:rsidR="00F5430C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, 2 NC auxiliary contacts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226C9" w14:textId="31401908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_R</w:t>
            </w:r>
          </w:p>
        </w:tc>
      </w:tr>
      <w:tr w:rsidR="00CF554C" w:rsidRPr="0015262A" w14:paraId="7F67FED1" w14:textId="77777777" w:rsidTr="00CF554C">
        <w:trPr>
          <w:trHeight w:val="252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EB00" w14:textId="19D2F447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208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VAC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/3P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73086" w14:textId="4F6BB43C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Three-phase AC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5021" w14:textId="29A95000" w:rsidR="00CF554C" w:rsidRPr="0015262A" w:rsidRDefault="00CF554C" w:rsidP="00CF554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</w:t>
            </w:r>
            <w:r w:rsidR="00F4093E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</w:p>
        </w:tc>
      </w:tr>
    </w:tbl>
    <w:p w14:paraId="3F8FF8B8" w14:textId="5F6EDA7B" w:rsidR="003D5A8E" w:rsidRPr="005915F6" w:rsidRDefault="00A527ED" w:rsidP="0015262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C63C976" w14:textId="5B2DDF8C" w:rsidR="00946A15" w:rsidRPr="00627614" w:rsidRDefault="00F4093E" w:rsidP="004B125A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 w:rsidRPr="00F4093E">
        <w:rPr>
          <w:rFonts w:ascii="Verdana" w:hAnsi="Verdana"/>
          <w:noProof/>
          <w:sz w:val="20"/>
          <w:szCs w:val="20"/>
        </w:rPr>
        <w:t xml:space="preserve">Design a forward/reverse/jog motor control circuit using </w:t>
      </w:r>
      <w:r>
        <w:rPr>
          <w:rFonts w:ascii="Verdana" w:hAnsi="Verdana"/>
          <w:noProof/>
          <w:sz w:val="20"/>
          <w:szCs w:val="20"/>
        </w:rPr>
        <w:t xml:space="preserve">devices listed above. One pushbutton shall be for forward </w:t>
      </w:r>
      <w:r w:rsidRPr="00F4093E">
        <w:rPr>
          <w:rFonts w:ascii="Verdana" w:hAnsi="Verdana"/>
          <w:noProof/>
          <w:sz w:val="20"/>
          <w:szCs w:val="20"/>
        </w:rPr>
        <w:t>rotation (CCW). A</w:t>
      </w:r>
      <w:r>
        <w:rPr>
          <w:rFonts w:ascii="Verdana" w:hAnsi="Verdana"/>
          <w:noProof/>
          <w:sz w:val="20"/>
          <w:szCs w:val="20"/>
        </w:rPr>
        <w:t xml:space="preserve">nother pushbutton shall be for </w:t>
      </w:r>
      <w:r w:rsidRPr="00F4093E">
        <w:rPr>
          <w:rFonts w:ascii="Verdana" w:hAnsi="Verdana"/>
          <w:noProof/>
          <w:sz w:val="20"/>
          <w:szCs w:val="20"/>
        </w:rPr>
        <w:t>r</w:t>
      </w:r>
      <w:r>
        <w:rPr>
          <w:rFonts w:ascii="Verdana" w:hAnsi="Verdana"/>
          <w:noProof/>
          <w:sz w:val="20"/>
          <w:szCs w:val="20"/>
        </w:rPr>
        <w:t>everse</w:t>
      </w:r>
      <w:r w:rsidRPr="00F4093E">
        <w:rPr>
          <w:rFonts w:ascii="Verdana" w:hAnsi="Verdana"/>
          <w:noProof/>
          <w:sz w:val="20"/>
          <w:szCs w:val="20"/>
        </w:rPr>
        <w:t xml:space="preserve"> </w:t>
      </w:r>
      <w:r>
        <w:rPr>
          <w:rFonts w:ascii="Verdana" w:hAnsi="Verdana"/>
          <w:noProof/>
          <w:sz w:val="20"/>
          <w:szCs w:val="20"/>
        </w:rPr>
        <w:t>rotation</w:t>
      </w:r>
      <w:r w:rsidRPr="00F4093E">
        <w:rPr>
          <w:rFonts w:ascii="Verdana" w:hAnsi="Verdana"/>
          <w:noProof/>
          <w:sz w:val="20"/>
          <w:szCs w:val="20"/>
        </w:rPr>
        <w:t xml:space="preserve"> (CW). The r</w:t>
      </w:r>
      <w:r>
        <w:rPr>
          <w:rFonts w:ascii="Verdana" w:hAnsi="Verdana"/>
          <w:noProof/>
          <w:sz w:val="20"/>
          <w:szCs w:val="20"/>
        </w:rPr>
        <w:t>emaining pushbutton shall be a stop</w:t>
      </w:r>
      <w:r w:rsidRPr="00F4093E">
        <w:rPr>
          <w:rFonts w:ascii="Verdana" w:hAnsi="Verdana"/>
          <w:noProof/>
          <w:sz w:val="20"/>
          <w:szCs w:val="20"/>
        </w:rPr>
        <w:t xml:space="preserve"> button. The two-position selector switch shall determine whether the forward or reverse</w:t>
      </w:r>
      <w:r>
        <w:rPr>
          <w:rFonts w:ascii="Verdana" w:hAnsi="Verdana"/>
          <w:noProof/>
          <w:sz w:val="20"/>
          <w:szCs w:val="20"/>
        </w:rPr>
        <w:t xml:space="preserve"> action is momentary, a jog</w:t>
      </w:r>
      <w:r w:rsidRPr="00F4093E">
        <w:rPr>
          <w:rFonts w:ascii="Verdana" w:hAnsi="Verdana"/>
          <w:noProof/>
          <w:sz w:val="20"/>
          <w:szCs w:val="20"/>
        </w:rPr>
        <w:t>, or sealing. If the motor is running in one direction, pressing the opposite direction’s pushbutton shall have no effect. The op</w:t>
      </w:r>
      <w:r>
        <w:rPr>
          <w:rFonts w:ascii="Verdana" w:hAnsi="Verdana"/>
          <w:noProof/>
          <w:sz w:val="20"/>
          <w:szCs w:val="20"/>
        </w:rPr>
        <w:t>erator shall have to press the stop</w:t>
      </w:r>
      <w:r w:rsidRPr="00F4093E">
        <w:rPr>
          <w:rFonts w:ascii="Verdana" w:hAnsi="Verdana"/>
          <w:noProof/>
          <w:sz w:val="20"/>
          <w:szCs w:val="20"/>
        </w:rPr>
        <w:t xml:space="preserve"> button first before making any direction changes. </w:t>
      </w:r>
      <w:r>
        <w:rPr>
          <w:rFonts w:ascii="Verdana" w:hAnsi="Verdana"/>
          <w:noProof/>
          <w:sz w:val="20"/>
          <w:szCs w:val="20"/>
        </w:rPr>
        <w:t>The green light shall indicate f</w:t>
      </w:r>
      <w:r w:rsidRPr="00F4093E">
        <w:rPr>
          <w:rFonts w:ascii="Verdana" w:hAnsi="Verdana"/>
          <w:noProof/>
          <w:sz w:val="20"/>
          <w:szCs w:val="20"/>
        </w:rPr>
        <w:t xml:space="preserve">orward, the blue light shall indicate </w:t>
      </w:r>
      <w:r>
        <w:rPr>
          <w:rFonts w:ascii="Verdana" w:hAnsi="Verdana"/>
          <w:noProof/>
          <w:sz w:val="20"/>
          <w:szCs w:val="20"/>
        </w:rPr>
        <w:t>reverse</w:t>
      </w:r>
      <w:r w:rsidRPr="00F4093E">
        <w:rPr>
          <w:rFonts w:ascii="Verdana" w:hAnsi="Verdana"/>
          <w:noProof/>
          <w:sz w:val="20"/>
          <w:szCs w:val="20"/>
        </w:rPr>
        <w:t>, the red light shall indicate stopped and the yellow light shall indicate overload</w:t>
      </w:r>
      <w:r w:rsidR="00EB69FE" w:rsidRPr="00ED62A8">
        <w:rPr>
          <w:rFonts w:ascii="Verdana" w:hAnsi="Verdana"/>
          <w:sz w:val="20"/>
          <w:szCs w:val="20"/>
        </w:rPr>
        <w:t xml:space="preserve">. 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Once complete, review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design with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instructor. After obtaining approval, wire </w:t>
      </w:r>
      <w:r w:rsidR="00627614" w:rsidRPr="00ED62A8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ED62A8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ED62A8">
        <w:rPr>
          <w:rFonts w:ascii="Verdana" w:hAnsi="Verdana"/>
          <w:color w:val="000000" w:themeColor="text1"/>
          <w:sz w:val="20"/>
          <w:szCs w:val="20"/>
        </w:rPr>
        <w:t>.</w:t>
      </w:r>
      <w:r w:rsidR="00816E94" w:rsidRPr="00E24DCB">
        <w:rPr>
          <w:rFonts w:ascii="Verdana" w:hAnsi="Verdana"/>
          <w:color w:val="000000" w:themeColor="text1"/>
          <w:sz w:val="20"/>
          <w:szCs w:val="20"/>
        </w:rPr>
        <w:t xml:space="preserve"> Have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instructor review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all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wiring </w:t>
      </w:r>
      <w:r w:rsidR="00816E94" w:rsidRPr="001942DA">
        <w:rPr>
          <w:rFonts w:ascii="Verdana" w:hAnsi="Verdana"/>
          <w:color w:val="000000" w:themeColor="text1"/>
          <w:sz w:val="20"/>
          <w:szCs w:val="20"/>
          <w:u w:val="single"/>
        </w:rPr>
        <w:t>before</w:t>
      </w:r>
      <w:r w:rsidR="00816E94" w:rsidRPr="001942DA">
        <w:rPr>
          <w:rFonts w:ascii="Verdana" w:hAnsi="Verdana"/>
          <w:color w:val="000000" w:themeColor="text1"/>
          <w:sz w:val="20"/>
          <w:szCs w:val="20"/>
        </w:rPr>
        <w:t xml:space="preserve"> energizing </w:t>
      </w:r>
      <w:r w:rsidR="00627614" w:rsidRPr="001942DA">
        <w:rPr>
          <w:rFonts w:ascii="Verdana" w:hAnsi="Verdana"/>
          <w:color w:val="000000" w:themeColor="text1"/>
          <w:sz w:val="20"/>
          <w:szCs w:val="20"/>
        </w:rPr>
        <w:t>the</w:t>
      </w:r>
      <w:r w:rsidR="00816E94" w:rsidRPr="00627614">
        <w:rPr>
          <w:rFonts w:ascii="Verdana" w:hAnsi="Verdana"/>
          <w:color w:val="000000" w:themeColor="text1"/>
          <w:sz w:val="20"/>
          <w:szCs w:val="20"/>
        </w:rPr>
        <w:t xml:space="preserve"> circuit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. Render the schematic using a CAD type software package. Post the schematic to the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student share</w:t>
      </w:r>
      <w:r w:rsidR="002364FE" w:rsidRPr="00627614">
        <w:rPr>
          <w:rFonts w:ascii="Verdana" w:hAnsi="Verdana"/>
          <w:color w:val="000000" w:themeColor="text1"/>
          <w:sz w:val="20"/>
          <w:szCs w:val="20"/>
        </w:rPr>
        <w:t xml:space="preserve"> folder using filename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MMC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DocType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Job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begin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instrText xml:space="preserve"> DOCPROPERTY  DocNum  \* MERGEFORMAT </w:instrTex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separate"/>
      </w:r>
      <w:r>
        <w:rPr>
          <w:rFonts w:ascii="Verdana" w:hAnsi="Verdana"/>
          <w:i/>
          <w:color w:val="000000" w:themeColor="text1"/>
          <w:sz w:val="20"/>
          <w:szCs w:val="20"/>
        </w:rPr>
        <w:t>27</w:t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fldChar w:fldCharType="end"/>
      </w:r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 xml:space="preserve"> –</w:t>
      </w:r>
      <w:r w:rsidR="006E2942">
        <w:rPr>
          <w:rFonts w:ascii="Verdana" w:hAnsi="Verdana"/>
          <w:i/>
          <w:color w:val="000000" w:themeColor="text1"/>
          <w:sz w:val="20"/>
          <w:szCs w:val="20"/>
        </w:rPr>
        <w:t xml:space="preserve"> </w:t>
      </w:r>
      <w:proofErr w:type="spellStart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name.ext</w:t>
      </w:r>
      <w:proofErr w:type="spellEnd"/>
      <w:r w:rsidR="002364FE" w:rsidRPr="00627614">
        <w:rPr>
          <w:rFonts w:ascii="Verdana" w:hAnsi="Verdana"/>
          <w:i/>
          <w:color w:val="000000" w:themeColor="text1"/>
          <w:sz w:val="20"/>
          <w:szCs w:val="20"/>
        </w:rPr>
        <w:t>.</w:t>
      </w:r>
      <w:r w:rsidR="001C20F5" w:rsidRPr="001C20F5">
        <w:rPr>
          <w:noProof/>
        </w:rPr>
        <w:t xml:space="preserve"> </w:t>
      </w:r>
    </w:p>
    <w:p w14:paraId="290A49D6" w14:textId="77777777" w:rsidR="00D71C66" w:rsidRPr="00D71C66" w:rsidRDefault="00D71C66" w:rsidP="00946A15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77777777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9DBE137" w14:textId="77777777" w:rsidTr="004E7CD4">
        <w:trPr>
          <w:trHeight w:val="360"/>
        </w:trPr>
        <w:tc>
          <w:tcPr>
            <w:tcW w:w="504" w:type="dxa"/>
          </w:tcPr>
          <w:p w14:paraId="0FACC4C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05013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0CAAC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0010E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600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AD8F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6A360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757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C2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2DA9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C967D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20B4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98ABD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639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CAFD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6F1F5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12EB5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7324F8F" w14:textId="77777777" w:rsidTr="004E7CD4">
        <w:trPr>
          <w:trHeight w:val="360"/>
        </w:trPr>
        <w:tc>
          <w:tcPr>
            <w:tcW w:w="504" w:type="dxa"/>
          </w:tcPr>
          <w:p w14:paraId="335BEF0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E60B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075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A81AA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13FF4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5ACA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2E26C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3DBB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60F9E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F3D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16F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CE18E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9DD47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DD4A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477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4236B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FAAA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1C20F5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6B195346" w14:textId="77777777" w:rsidTr="004E7CD4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4469B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B9847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FED82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B70C6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B63F37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4809FA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578DD8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D8199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5A14D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DD456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2BD6CF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8094D9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7F367B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DF801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4303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1EDD2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BABDBBA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C20F5" w:rsidRPr="003D272D" w14:paraId="1285656E" w14:textId="77777777" w:rsidTr="00AD643C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0161897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BA4AF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7DAFE6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5FC9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0BC8A85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1AB75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7F8E9E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3187DF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E36711E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99E768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F35B85C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AEE9EC6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4E0DCA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73BB99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2F0C5C8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9E06464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0784F42" w14:textId="77777777" w:rsidR="001C20F5" w:rsidRPr="003D272D" w:rsidRDefault="001C20F5" w:rsidP="005E5672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AD643C">
        <w:trPr>
          <w:trHeight w:val="360"/>
        </w:trPr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nil"/>
            </w:tcBorders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single" w:sz="12" w:space="0" w:color="AEAAAA" w:themeColor="background2" w:themeShade="BF"/>
              <w:bottom w:val="single" w:sz="4" w:space="0" w:color="AEAAAA" w:themeColor="background2" w:themeShade="BF"/>
            </w:tcBorders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</w:tcBorders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2F4E0B2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7F2FB8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FA755E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197A1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11BFE9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4A021B0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DD3BC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EEAB66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D635EC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0837292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3337A7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2EAE42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83E6D0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9715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FAF1C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BE3915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44B927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23ED3B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70FBA450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00F671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49F2712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4EB23C1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BC78D5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186F22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4225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A59C6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6EC6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F0E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C63B1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D56ACD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6EE99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049C7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F2CA0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C8D9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08B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ACBA16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C43C2" w:rsidRPr="003D272D" w14:paraId="1908358C" w14:textId="77777777" w:rsidTr="004E7CD4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0DB7E6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F8C500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44E772B0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E27B442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543B3E83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DA0F3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8692D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BFE46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97DF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D3B0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5F30EC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E4A759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4E475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D689E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D36904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707C5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565F1728" w14:textId="77777777" w:rsidR="005C43C2" w:rsidRPr="003D272D" w:rsidRDefault="005C43C2" w:rsidP="004E7CD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  <w:bottom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7964FD5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2ABB8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7B606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1D340F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13FDE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3A5605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D30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E36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03B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0674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ED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D0F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9090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0574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57A8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C79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8A5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73F560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954C9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7B04AB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7D41AF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single" w:sz="4" w:space="0" w:color="AEAAAA" w:themeColor="background2" w:themeShade="BF"/>
              <w:right w:val="nil"/>
            </w:tcBorders>
          </w:tcPr>
          <w:p w14:paraId="5BF3AB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  <w:right w:val="single" w:sz="12" w:space="0" w:color="AEAAAA" w:themeColor="background2" w:themeShade="BF"/>
            </w:tcBorders>
          </w:tcPr>
          <w:p w14:paraId="2E01BC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13A060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73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A4E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98E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B18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2864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A1C0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1A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311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DC0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5B46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B532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</w:tcPr>
          <w:p w14:paraId="246D8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30CAE17" w14:textId="77777777" w:rsidTr="00AD643C">
        <w:trPr>
          <w:trHeight w:val="360"/>
        </w:trPr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nil"/>
            </w:tcBorders>
          </w:tcPr>
          <w:p w14:paraId="32A7F7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70D571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single" w:sz="12" w:space="0" w:color="AEAAAA" w:themeColor="background2" w:themeShade="BF"/>
              <w:bottom w:val="nil"/>
              <w:right w:val="nil"/>
            </w:tcBorders>
          </w:tcPr>
          <w:p w14:paraId="477E89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12" w:space="0" w:color="AEAAAA" w:themeColor="background2" w:themeShade="BF"/>
            </w:tcBorders>
          </w:tcPr>
          <w:p w14:paraId="5C7D09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left w:val="single" w:sz="12" w:space="0" w:color="AEAAAA" w:themeColor="background2" w:themeShade="BF"/>
            </w:tcBorders>
          </w:tcPr>
          <w:p w14:paraId="43D709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5E6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56F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0229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DC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712C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D54C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CF5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BF12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2A78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92E7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58E7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single" w:sz="4" w:space="0" w:color="AEAAAA" w:themeColor="background2" w:themeShade="BF"/>
              <w:bottom w:val="nil"/>
              <w:right w:val="single" w:sz="4" w:space="0" w:color="AEAAAA" w:themeColor="background2" w:themeShade="BF"/>
            </w:tcBorders>
          </w:tcPr>
          <w:p w14:paraId="30AB34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BAA42" w14:textId="77777777" w:rsidR="00030601" w:rsidRDefault="00030601" w:rsidP="005B3A86">
      <w:pPr>
        <w:spacing w:after="0" w:line="240" w:lineRule="auto"/>
      </w:pPr>
      <w:r>
        <w:separator/>
      </w:r>
    </w:p>
  </w:endnote>
  <w:endnote w:type="continuationSeparator" w:id="0">
    <w:p w14:paraId="2F770649" w14:textId="77777777" w:rsidR="00030601" w:rsidRDefault="00030601" w:rsidP="005B3A86">
      <w:pPr>
        <w:spacing w:after="0" w:line="240" w:lineRule="auto"/>
      </w:pPr>
      <w:r>
        <w:continuationSeparator/>
      </w:r>
    </w:p>
  </w:endnote>
  <w:endnote w:type="continuationNotice" w:id="1">
    <w:p w14:paraId="14A320E1" w14:textId="77777777" w:rsidR="00030601" w:rsidRDefault="000306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2B46368B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7F20988E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1E94923C" w:rsidR="00D71C66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noProof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5C3E85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noProof/>
      </w:rPr>
      <w:drawing>
        <wp:inline distT="0" distB="0" distL="0" distR="0" wp14:anchorId="417F1D77" wp14:editId="376D9F48">
          <wp:extent cx="457200" cy="10058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0ED27B73" w:rsidR="00E013A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E24DCB">
      <w:rPr>
        <w:rFonts w:ascii="BankGothic Lt BT" w:hAnsi="BankGothic Lt BT"/>
        <w:caps/>
        <w:noProof/>
        <w:sz w:val="16"/>
        <w:szCs w:val="18"/>
      </w:rPr>
      <w:t>author: matthew leigh</w:t>
    </w:r>
    <w:r w:rsidR="005A677E">
      <w:rPr>
        <w:rFonts w:ascii="BankGothic Lt BT" w:hAnsi="BankGothic Lt BT"/>
        <w:caps/>
        <w:noProof/>
        <w:sz w:val="16"/>
        <w:szCs w:val="18"/>
      </w:rPr>
      <w:t xml:space="preserve"> </w:t>
    </w:r>
    <w:r w:rsidR="005A677E">
      <w:rPr>
        <w:rFonts w:ascii="BankGothic Lt BT" w:hAnsi="BankGothic Lt BT"/>
        <w:caps/>
        <w:noProof/>
        <w:sz w:val="16"/>
        <w:szCs w:val="18"/>
      </w:rPr>
      <w:drawing>
        <wp:inline distT="0" distB="0" distL="0" distR="0" wp14:anchorId="05D33BD4" wp14:editId="45978C28">
          <wp:extent cx="457200" cy="1005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tive Commons Graph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100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F4093E">
      <w:rPr>
        <w:rFonts w:ascii="BankGothic Lt BT" w:hAnsi="BankGothic Lt BT"/>
        <w:caps/>
        <w:sz w:val="16"/>
        <w:szCs w:val="18"/>
      </w:rPr>
      <w:t>27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888FA" w14:textId="77777777" w:rsidR="00030601" w:rsidRDefault="00030601" w:rsidP="005B3A86">
      <w:pPr>
        <w:spacing w:after="0" w:line="240" w:lineRule="auto"/>
      </w:pPr>
      <w:r>
        <w:separator/>
      </w:r>
    </w:p>
  </w:footnote>
  <w:footnote w:type="continuationSeparator" w:id="0">
    <w:p w14:paraId="502F61DB" w14:textId="77777777" w:rsidR="00030601" w:rsidRDefault="00030601" w:rsidP="005B3A86">
      <w:pPr>
        <w:spacing w:after="0" w:line="240" w:lineRule="auto"/>
      </w:pPr>
      <w:r>
        <w:continuationSeparator/>
      </w:r>
    </w:p>
  </w:footnote>
  <w:footnote w:type="continuationNotice" w:id="1">
    <w:p w14:paraId="11277FC1" w14:textId="77777777" w:rsidR="00030601" w:rsidRDefault="0003060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413546DD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4093E">
      <w:rPr>
        <w:rFonts w:ascii="BankGothic Lt BT" w:hAnsi="BankGothic Lt BT"/>
        <w:caps/>
        <w:sz w:val="24"/>
        <w:szCs w:val="24"/>
      </w:rPr>
      <w:t>Fwd-Rev-Jog using 3 PBs and 2P-SS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7B0B95D1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4093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4093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61D831AA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4093E">
      <w:rPr>
        <w:rFonts w:ascii="BankGothic Lt BT" w:hAnsi="BankGothic Lt BT"/>
        <w:caps/>
        <w:sz w:val="24"/>
        <w:szCs w:val="24"/>
      </w:rPr>
      <w:t>Fwd-Rev-Jog using 3 PBs and 2P-SS for 3P Motor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2B699B41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4093E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4093E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555FE10F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4093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4BD487EA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F4093E">
      <w:rPr>
        <w:rFonts w:ascii="BankGothic Lt BT" w:hAnsi="BankGothic Lt BT"/>
        <w:caps/>
        <w:sz w:val="24"/>
        <w:szCs w:val="24"/>
      </w:rPr>
      <w:t>Fwd-Rev-Jog using 3 PBs and 2P-SS for 3P Motor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782D79DF" w:rsidR="000154E9" w:rsidRPr="00A36E1B" w:rsidRDefault="00A36E1B" w:rsidP="00A36E1B">
    <w:pPr>
      <w:pStyle w:val="Footer"/>
      <w:pBdr>
        <w:bottom w:val="single" w:sz="4" w:space="1" w:color="auto"/>
      </w:pBdr>
      <w:spacing w:after="120"/>
      <w:rPr>
        <w:rFonts w:ascii="BankGothic Lt BT" w:hAnsi="BankGothic Lt BT"/>
        <w:caps/>
        <w:sz w:val="16"/>
        <w:szCs w:val="16"/>
      </w:rPr>
    </w:pPr>
    <w:r w:rsidRPr="00A36E1B">
      <w:rPr>
        <w:rFonts w:ascii="BankGothic Lt BT" w:hAnsi="BankGothic Lt BT"/>
        <w:caps/>
        <w:sz w:val="16"/>
        <w:szCs w:val="16"/>
      </w:rPr>
      <w:fldChar w:fldCharType="begin"/>
    </w:r>
    <w:r w:rsidRPr="00A36E1B">
      <w:rPr>
        <w:rFonts w:ascii="BankGothic Lt BT" w:hAnsi="BankGothic Lt BT"/>
        <w:caps/>
        <w:sz w:val="16"/>
        <w:szCs w:val="16"/>
      </w:rPr>
      <w:instrText xml:space="preserve"> DOCPROPERTY  DocDept  \* MERGEFORMAT </w:instrText>
    </w:r>
    <w:r w:rsidRPr="00A36E1B">
      <w:rPr>
        <w:rFonts w:ascii="BankGothic Lt BT" w:hAnsi="BankGothic Lt BT"/>
        <w:caps/>
        <w:sz w:val="16"/>
        <w:szCs w:val="16"/>
      </w:rPr>
      <w:fldChar w:fldCharType="separate"/>
    </w:r>
    <w:r w:rsidR="00F4093E">
      <w:rPr>
        <w:rFonts w:ascii="BankGothic Lt BT" w:hAnsi="BankGothic Lt BT"/>
        <w:caps/>
        <w:sz w:val="16"/>
        <w:szCs w:val="16"/>
      </w:rPr>
      <w:t>Electrical Automation</w:t>
    </w:r>
    <w:r w:rsidRPr="00A36E1B">
      <w:rPr>
        <w:rFonts w:ascii="BankGothic Lt BT" w:hAnsi="BankGothic Lt BT"/>
        <w:caps/>
        <w:sz w:val="16"/>
        <w:szCs w:val="16"/>
      </w:rPr>
      <w:fldChar w:fldCharType="end"/>
    </w:r>
    <w:r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DocCourse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F4093E">
      <w:rPr>
        <w:rFonts w:ascii="BankGothic Lt BT" w:hAnsi="BankGothic Lt BT"/>
        <w:caps/>
        <w:sz w:val="16"/>
        <w:szCs w:val="16"/>
      </w:rPr>
      <w:t>Intro to Automation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  <w:r w:rsidR="000154E9" w:rsidRPr="00A36E1B">
      <w:rPr>
        <w:rFonts w:ascii="BankGothic Lt BT" w:hAnsi="BankGothic Lt BT"/>
        <w:caps/>
        <w:sz w:val="16"/>
        <w:szCs w:val="16"/>
      </w:rPr>
      <w:tab/>
    </w:r>
    <w:r w:rsidR="008975D5" w:rsidRPr="00A36E1B">
      <w:rPr>
        <w:rFonts w:ascii="BankGothic Lt BT" w:hAnsi="BankGothic Lt BT"/>
        <w:caps/>
        <w:sz w:val="16"/>
        <w:szCs w:val="16"/>
      </w:rPr>
      <w:fldChar w:fldCharType="begin"/>
    </w:r>
    <w:r w:rsidR="008975D5" w:rsidRPr="00A36E1B">
      <w:rPr>
        <w:rFonts w:ascii="BankGothic Lt BT" w:hAnsi="BankGothic Lt BT"/>
        <w:caps/>
        <w:sz w:val="16"/>
        <w:szCs w:val="16"/>
      </w:rPr>
      <w:instrText xml:space="preserve"> DOCPROPERTY  DocUnit  \* MERGEFORMAT </w:instrText>
    </w:r>
    <w:r w:rsidR="008975D5" w:rsidRPr="00A36E1B">
      <w:rPr>
        <w:rFonts w:ascii="BankGothic Lt BT" w:hAnsi="BankGothic Lt BT"/>
        <w:caps/>
        <w:sz w:val="16"/>
        <w:szCs w:val="16"/>
      </w:rPr>
      <w:fldChar w:fldCharType="separate"/>
    </w:r>
    <w:r w:rsidR="00F4093E">
      <w:rPr>
        <w:rFonts w:ascii="BankGothic Lt BT" w:hAnsi="BankGothic Lt BT"/>
        <w:caps/>
        <w:sz w:val="16"/>
        <w:szCs w:val="16"/>
      </w:rPr>
      <w:t>Manual Motor Control</w:t>
    </w:r>
    <w:r w:rsidR="008975D5" w:rsidRPr="00A36E1B">
      <w:rPr>
        <w:rFonts w:ascii="BankGothic Lt BT" w:hAnsi="BankGothic Lt BT"/>
        <w:caps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0601"/>
    <w:rsid w:val="00034BA1"/>
    <w:rsid w:val="00041E52"/>
    <w:rsid w:val="000432CF"/>
    <w:rsid w:val="00047D35"/>
    <w:rsid w:val="000524AC"/>
    <w:rsid w:val="000544E1"/>
    <w:rsid w:val="00063CE9"/>
    <w:rsid w:val="000674F8"/>
    <w:rsid w:val="00074728"/>
    <w:rsid w:val="00076532"/>
    <w:rsid w:val="00076FDF"/>
    <w:rsid w:val="00081C33"/>
    <w:rsid w:val="00090058"/>
    <w:rsid w:val="00090B4A"/>
    <w:rsid w:val="00093739"/>
    <w:rsid w:val="0009450E"/>
    <w:rsid w:val="000956BA"/>
    <w:rsid w:val="000A23B3"/>
    <w:rsid w:val="000A3556"/>
    <w:rsid w:val="000A55D5"/>
    <w:rsid w:val="000C5181"/>
    <w:rsid w:val="000F34DA"/>
    <w:rsid w:val="000F5609"/>
    <w:rsid w:val="00101028"/>
    <w:rsid w:val="0012231D"/>
    <w:rsid w:val="001234CA"/>
    <w:rsid w:val="00127902"/>
    <w:rsid w:val="00131896"/>
    <w:rsid w:val="001358B9"/>
    <w:rsid w:val="001404B4"/>
    <w:rsid w:val="00141375"/>
    <w:rsid w:val="00141840"/>
    <w:rsid w:val="00141EC4"/>
    <w:rsid w:val="00147C8C"/>
    <w:rsid w:val="00150ECB"/>
    <w:rsid w:val="0015262A"/>
    <w:rsid w:val="00154F4A"/>
    <w:rsid w:val="001654E5"/>
    <w:rsid w:val="001727B4"/>
    <w:rsid w:val="001942DA"/>
    <w:rsid w:val="00195323"/>
    <w:rsid w:val="00195385"/>
    <w:rsid w:val="001A1DA6"/>
    <w:rsid w:val="001A60A3"/>
    <w:rsid w:val="001C20F5"/>
    <w:rsid w:val="001C2E27"/>
    <w:rsid w:val="001E0459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5551C"/>
    <w:rsid w:val="00261027"/>
    <w:rsid w:val="00283A01"/>
    <w:rsid w:val="00295358"/>
    <w:rsid w:val="00297143"/>
    <w:rsid w:val="002C1E06"/>
    <w:rsid w:val="002D5866"/>
    <w:rsid w:val="002E22BE"/>
    <w:rsid w:val="00304EAC"/>
    <w:rsid w:val="00306901"/>
    <w:rsid w:val="00307505"/>
    <w:rsid w:val="00325520"/>
    <w:rsid w:val="00326479"/>
    <w:rsid w:val="00327966"/>
    <w:rsid w:val="00327B2F"/>
    <w:rsid w:val="003306D9"/>
    <w:rsid w:val="00343B07"/>
    <w:rsid w:val="003502B8"/>
    <w:rsid w:val="0035749A"/>
    <w:rsid w:val="00364796"/>
    <w:rsid w:val="003649A5"/>
    <w:rsid w:val="00370843"/>
    <w:rsid w:val="0037367C"/>
    <w:rsid w:val="00384526"/>
    <w:rsid w:val="003A1677"/>
    <w:rsid w:val="003A1CCF"/>
    <w:rsid w:val="003A51D6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61DB"/>
    <w:rsid w:val="00490C6C"/>
    <w:rsid w:val="004927C6"/>
    <w:rsid w:val="004A21FA"/>
    <w:rsid w:val="004B125A"/>
    <w:rsid w:val="004C0F5C"/>
    <w:rsid w:val="004C66D6"/>
    <w:rsid w:val="004D2056"/>
    <w:rsid w:val="004D3BAE"/>
    <w:rsid w:val="00505EB7"/>
    <w:rsid w:val="00517F65"/>
    <w:rsid w:val="00517F9F"/>
    <w:rsid w:val="005401EC"/>
    <w:rsid w:val="0054235F"/>
    <w:rsid w:val="0054604E"/>
    <w:rsid w:val="005501CC"/>
    <w:rsid w:val="00552060"/>
    <w:rsid w:val="00561F05"/>
    <w:rsid w:val="0056211D"/>
    <w:rsid w:val="00585D29"/>
    <w:rsid w:val="005908F9"/>
    <w:rsid w:val="005915F6"/>
    <w:rsid w:val="005A677E"/>
    <w:rsid w:val="005B3A86"/>
    <w:rsid w:val="005C1B67"/>
    <w:rsid w:val="005C3E85"/>
    <w:rsid w:val="005C43C2"/>
    <w:rsid w:val="005C5AB9"/>
    <w:rsid w:val="005F2C47"/>
    <w:rsid w:val="005F6D6A"/>
    <w:rsid w:val="00600EAD"/>
    <w:rsid w:val="00610740"/>
    <w:rsid w:val="00613CEA"/>
    <w:rsid w:val="00613E4E"/>
    <w:rsid w:val="00627614"/>
    <w:rsid w:val="0063102B"/>
    <w:rsid w:val="00640F01"/>
    <w:rsid w:val="00652636"/>
    <w:rsid w:val="00652C9A"/>
    <w:rsid w:val="00652F4C"/>
    <w:rsid w:val="006566FC"/>
    <w:rsid w:val="00661207"/>
    <w:rsid w:val="00662E44"/>
    <w:rsid w:val="006703D4"/>
    <w:rsid w:val="006720A7"/>
    <w:rsid w:val="00672291"/>
    <w:rsid w:val="00676067"/>
    <w:rsid w:val="0067657F"/>
    <w:rsid w:val="00681475"/>
    <w:rsid w:val="006A5781"/>
    <w:rsid w:val="006A6D79"/>
    <w:rsid w:val="006B5940"/>
    <w:rsid w:val="006C0093"/>
    <w:rsid w:val="006C7D6B"/>
    <w:rsid w:val="006D0149"/>
    <w:rsid w:val="006D5518"/>
    <w:rsid w:val="006D5DF2"/>
    <w:rsid w:val="006D6AFA"/>
    <w:rsid w:val="006E1173"/>
    <w:rsid w:val="006E2942"/>
    <w:rsid w:val="006E3B85"/>
    <w:rsid w:val="006F0CE7"/>
    <w:rsid w:val="006F1624"/>
    <w:rsid w:val="006F19A5"/>
    <w:rsid w:val="006F7F1A"/>
    <w:rsid w:val="00701B33"/>
    <w:rsid w:val="00705213"/>
    <w:rsid w:val="007065B2"/>
    <w:rsid w:val="007140C7"/>
    <w:rsid w:val="00723673"/>
    <w:rsid w:val="0074594A"/>
    <w:rsid w:val="00755822"/>
    <w:rsid w:val="0075695D"/>
    <w:rsid w:val="00767B9F"/>
    <w:rsid w:val="00771D18"/>
    <w:rsid w:val="00776411"/>
    <w:rsid w:val="007801EC"/>
    <w:rsid w:val="00784EF5"/>
    <w:rsid w:val="007940C2"/>
    <w:rsid w:val="00795744"/>
    <w:rsid w:val="007C0BE0"/>
    <w:rsid w:val="007C0EE8"/>
    <w:rsid w:val="007C2507"/>
    <w:rsid w:val="007D0562"/>
    <w:rsid w:val="007D33A1"/>
    <w:rsid w:val="007F7159"/>
    <w:rsid w:val="007F7848"/>
    <w:rsid w:val="00810038"/>
    <w:rsid w:val="00810774"/>
    <w:rsid w:val="0081251C"/>
    <w:rsid w:val="00816E94"/>
    <w:rsid w:val="008201D6"/>
    <w:rsid w:val="00820CD5"/>
    <w:rsid w:val="00824E30"/>
    <w:rsid w:val="00825608"/>
    <w:rsid w:val="00830BCF"/>
    <w:rsid w:val="008431B7"/>
    <w:rsid w:val="00845FE3"/>
    <w:rsid w:val="00853FEF"/>
    <w:rsid w:val="0086340E"/>
    <w:rsid w:val="0086378C"/>
    <w:rsid w:val="00866796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37BF"/>
    <w:rsid w:val="008A53ED"/>
    <w:rsid w:val="008B2561"/>
    <w:rsid w:val="008C2443"/>
    <w:rsid w:val="009055E4"/>
    <w:rsid w:val="00916B79"/>
    <w:rsid w:val="009219E3"/>
    <w:rsid w:val="00946A15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3336"/>
    <w:rsid w:val="00A36E1B"/>
    <w:rsid w:val="00A3714A"/>
    <w:rsid w:val="00A405F4"/>
    <w:rsid w:val="00A42B1A"/>
    <w:rsid w:val="00A51B95"/>
    <w:rsid w:val="00A52776"/>
    <w:rsid w:val="00A527ED"/>
    <w:rsid w:val="00A53F46"/>
    <w:rsid w:val="00A633BC"/>
    <w:rsid w:val="00A66693"/>
    <w:rsid w:val="00A71971"/>
    <w:rsid w:val="00A8138E"/>
    <w:rsid w:val="00A90D05"/>
    <w:rsid w:val="00AA1300"/>
    <w:rsid w:val="00AC4F5A"/>
    <w:rsid w:val="00AC664F"/>
    <w:rsid w:val="00AD01DD"/>
    <w:rsid w:val="00AD643C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52137"/>
    <w:rsid w:val="00B546F4"/>
    <w:rsid w:val="00B61C06"/>
    <w:rsid w:val="00B65BB9"/>
    <w:rsid w:val="00B72CF8"/>
    <w:rsid w:val="00B744D6"/>
    <w:rsid w:val="00B755C0"/>
    <w:rsid w:val="00B83C86"/>
    <w:rsid w:val="00B8539F"/>
    <w:rsid w:val="00B93A8B"/>
    <w:rsid w:val="00BA5213"/>
    <w:rsid w:val="00BA7E0B"/>
    <w:rsid w:val="00BB7522"/>
    <w:rsid w:val="00BC5ED5"/>
    <w:rsid w:val="00BD0527"/>
    <w:rsid w:val="00BD7999"/>
    <w:rsid w:val="00BE2C34"/>
    <w:rsid w:val="00BE40A5"/>
    <w:rsid w:val="00BF3A67"/>
    <w:rsid w:val="00BF7A4C"/>
    <w:rsid w:val="00C0289F"/>
    <w:rsid w:val="00C055DA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8002D"/>
    <w:rsid w:val="00C834FC"/>
    <w:rsid w:val="00C86D41"/>
    <w:rsid w:val="00C93627"/>
    <w:rsid w:val="00C959AF"/>
    <w:rsid w:val="00CA19D8"/>
    <w:rsid w:val="00CA6590"/>
    <w:rsid w:val="00CA70C4"/>
    <w:rsid w:val="00CB3D05"/>
    <w:rsid w:val="00CB5A57"/>
    <w:rsid w:val="00CB5F0C"/>
    <w:rsid w:val="00CB6495"/>
    <w:rsid w:val="00CC14BC"/>
    <w:rsid w:val="00CC7B1F"/>
    <w:rsid w:val="00CE34B4"/>
    <w:rsid w:val="00CE3BF2"/>
    <w:rsid w:val="00CF554C"/>
    <w:rsid w:val="00CF7AA0"/>
    <w:rsid w:val="00D24A97"/>
    <w:rsid w:val="00D30537"/>
    <w:rsid w:val="00D32C65"/>
    <w:rsid w:val="00D54ACB"/>
    <w:rsid w:val="00D56469"/>
    <w:rsid w:val="00D71C66"/>
    <w:rsid w:val="00D9217B"/>
    <w:rsid w:val="00D933AF"/>
    <w:rsid w:val="00D955C4"/>
    <w:rsid w:val="00DA1BD8"/>
    <w:rsid w:val="00DA1DDF"/>
    <w:rsid w:val="00DA2AF1"/>
    <w:rsid w:val="00DA380B"/>
    <w:rsid w:val="00DA7D13"/>
    <w:rsid w:val="00DB02B9"/>
    <w:rsid w:val="00DB0A1F"/>
    <w:rsid w:val="00DC19D0"/>
    <w:rsid w:val="00DC51B1"/>
    <w:rsid w:val="00DC5FD0"/>
    <w:rsid w:val="00DD3F5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4DCB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B69FE"/>
    <w:rsid w:val="00ED62A8"/>
    <w:rsid w:val="00ED69F9"/>
    <w:rsid w:val="00ED6FFC"/>
    <w:rsid w:val="00EE4B76"/>
    <w:rsid w:val="00F047DE"/>
    <w:rsid w:val="00F051B9"/>
    <w:rsid w:val="00F121DE"/>
    <w:rsid w:val="00F15E9D"/>
    <w:rsid w:val="00F218B9"/>
    <w:rsid w:val="00F25CB1"/>
    <w:rsid w:val="00F4093E"/>
    <w:rsid w:val="00F5430C"/>
    <w:rsid w:val="00F5528F"/>
    <w:rsid w:val="00F570D1"/>
    <w:rsid w:val="00F61762"/>
    <w:rsid w:val="00F631A1"/>
    <w:rsid w:val="00F918B0"/>
    <w:rsid w:val="00F941C4"/>
    <w:rsid w:val="00F95BAD"/>
    <w:rsid w:val="00F964CD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10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2018-10-06T17:10:00Z</cp:lastPrinted>
  <dcterms:created xsi:type="dcterms:W3CDTF">2018-10-06T17:09:00Z</dcterms:created>
  <dcterms:modified xsi:type="dcterms:W3CDTF">2018-10-06T17:19:00Z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Fwd-Rev-Jog using 3 PBs and 2P-SS for 3P Motor</vt:lpwstr>
  </property>
  <property fmtid="{D5CDD505-2E9C-101B-9397-08002B2CF9AE}" pid="4" name="DocNum">
    <vt:i4>27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1, 2</vt:lpwstr>
  </property>
  <property fmtid="{D5CDD505-2E9C-101B-9397-08002B2CF9AE}" pid="9" name="DocInstitution">
    <vt:lpwstr>Ranken Technical College</vt:lpwstr>
  </property>
</Properties>
</file>