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569ED07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D60D7">
        <w:rPr>
          <w:rFonts w:ascii="Verdana" w:hAnsi="Verdana"/>
          <w:b/>
          <w:sz w:val="24"/>
          <w:szCs w:val="24"/>
        </w:rPr>
        <w:t>Engineering and Scientific Notation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AA5B42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257C6568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engineering notation equivalent.</w:t>
      </w:r>
    </w:p>
    <w:p w14:paraId="391B89CA" w14:textId="77777777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convert a decimal number to its scientific notation equivalent.</w:t>
      </w:r>
    </w:p>
    <w:p w14:paraId="688B1F3E" w14:textId="75AEED9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>contrast the difference between representing number through decimal, engineering and scientific notation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0B32258A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42A96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1890"/>
      </w:tblGrid>
      <w:tr w:rsidR="00A42A96" w:rsidRPr="008B6FC5" w14:paraId="5B0F43B9" w14:textId="77777777" w:rsidTr="005A787E">
        <w:tc>
          <w:tcPr>
            <w:tcW w:w="1345" w:type="dxa"/>
            <w:shd w:val="clear" w:color="auto" w:fill="D9D9D9" w:themeFill="background1" w:themeFillShade="D9"/>
          </w:tcPr>
          <w:p w14:paraId="21DF8B19" w14:textId="0C6FB0F5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Name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E7FA8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Symbol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14:paraId="3983BD1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Decimal Value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0DFA6C0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Power of Ten</w:t>
            </w:r>
          </w:p>
        </w:tc>
      </w:tr>
      <w:tr w:rsidR="00A42A96" w:rsidRPr="008B6FC5" w14:paraId="3E89E2E1" w14:textId="77777777" w:rsidTr="005A787E">
        <w:tc>
          <w:tcPr>
            <w:tcW w:w="1345" w:type="dxa"/>
          </w:tcPr>
          <w:p w14:paraId="73A601B8" w14:textId="5C00B397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iga</w:t>
            </w:r>
          </w:p>
        </w:tc>
        <w:tc>
          <w:tcPr>
            <w:tcW w:w="1260" w:type="dxa"/>
          </w:tcPr>
          <w:p w14:paraId="429CF72A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G</w:t>
            </w:r>
          </w:p>
        </w:tc>
        <w:tc>
          <w:tcPr>
            <w:tcW w:w="2430" w:type="dxa"/>
          </w:tcPr>
          <w:p w14:paraId="1AC2E1E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1,000,000,000</w:t>
            </w:r>
          </w:p>
        </w:tc>
        <w:tc>
          <w:tcPr>
            <w:tcW w:w="1890" w:type="dxa"/>
          </w:tcPr>
          <w:p w14:paraId="4160EDA6" w14:textId="370C617F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9</w:t>
            </w:r>
          </w:p>
        </w:tc>
      </w:tr>
      <w:tr w:rsidR="00A42A96" w:rsidRPr="008B6FC5" w14:paraId="460C7C9C" w14:textId="77777777" w:rsidTr="005A787E">
        <w:tc>
          <w:tcPr>
            <w:tcW w:w="1345" w:type="dxa"/>
          </w:tcPr>
          <w:p w14:paraId="4AD1A8F4" w14:textId="1478274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ega</w:t>
            </w:r>
          </w:p>
        </w:tc>
        <w:tc>
          <w:tcPr>
            <w:tcW w:w="1260" w:type="dxa"/>
          </w:tcPr>
          <w:p w14:paraId="684B82F6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33EC0DE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1,000,000</w:t>
            </w:r>
          </w:p>
        </w:tc>
        <w:tc>
          <w:tcPr>
            <w:tcW w:w="1890" w:type="dxa"/>
          </w:tcPr>
          <w:p w14:paraId="01DE3E66" w14:textId="22950189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6</w:t>
            </w:r>
          </w:p>
        </w:tc>
      </w:tr>
      <w:tr w:rsidR="00A42A96" w:rsidRPr="008B6FC5" w14:paraId="443235A0" w14:textId="77777777" w:rsidTr="005A787E">
        <w:tc>
          <w:tcPr>
            <w:tcW w:w="1345" w:type="dxa"/>
          </w:tcPr>
          <w:p w14:paraId="6815574C" w14:textId="4E728943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k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ilo</w:t>
            </w:r>
          </w:p>
        </w:tc>
        <w:tc>
          <w:tcPr>
            <w:tcW w:w="1260" w:type="dxa"/>
          </w:tcPr>
          <w:p w14:paraId="15C2DB4C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k</w:t>
            </w:r>
          </w:p>
        </w:tc>
        <w:tc>
          <w:tcPr>
            <w:tcW w:w="2430" w:type="dxa"/>
          </w:tcPr>
          <w:p w14:paraId="6F63C08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1,000</w:t>
            </w:r>
          </w:p>
        </w:tc>
        <w:tc>
          <w:tcPr>
            <w:tcW w:w="1890" w:type="dxa"/>
          </w:tcPr>
          <w:p w14:paraId="60DE1E03" w14:textId="52E0696E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3</w:t>
            </w:r>
          </w:p>
        </w:tc>
      </w:tr>
      <w:tr w:rsidR="00A42A96" w:rsidRPr="008B6FC5" w14:paraId="17614C0D" w14:textId="77777777" w:rsidTr="005A787E">
        <w:tc>
          <w:tcPr>
            <w:tcW w:w="1345" w:type="dxa"/>
          </w:tcPr>
          <w:p w14:paraId="5540217A" w14:textId="210C59C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illi</w:t>
            </w:r>
          </w:p>
        </w:tc>
        <w:tc>
          <w:tcPr>
            <w:tcW w:w="1260" w:type="dxa"/>
          </w:tcPr>
          <w:p w14:paraId="185123CF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m</w:t>
            </w:r>
          </w:p>
        </w:tc>
        <w:tc>
          <w:tcPr>
            <w:tcW w:w="2430" w:type="dxa"/>
          </w:tcPr>
          <w:p w14:paraId="7BD7718B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0.001</w:t>
            </w:r>
          </w:p>
        </w:tc>
        <w:tc>
          <w:tcPr>
            <w:tcW w:w="1890" w:type="dxa"/>
          </w:tcPr>
          <w:p w14:paraId="132BEE4A" w14:textId="7A51B4AC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-3</w:t>
            </w:r>
          </w:p>
        </w:tc>
      </w:tr>
      <w:tr w:rsidR="00A42A96" w:rsidRPr="008B6FC5" w14:paraId="2680EB16" w14:textId="77777777" w:rsidTr="005A787E">
        <w:tc>
          <w:tcPr>
            <w:tcW w:w="1345" w:type="dxa"/>
          </w:tcPr>
          <w:p w14:paraId="0AAF46EC" w14:textId="729BDEFC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icro</w:t>
            </w:r>
          </w:p>
        </w:tc>
        <w:tc>
          <w:tcPr>
            <w:tcW w:w="1260" w:type="dxa"/>
          </w:tcPr>
          <w:p w14:paraId="0140880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bookmarkStart w:id="0" w:name="OLE_LINK1"/>
            <w:r w:rsidRPr="008B6FC5">
              <w:rPr>
                <w:rFonts w:ascii="Verdana" w:hAnsi="Verdana" w:cs="Verdana"/>
                <w:sz w:val="20"/>
                <w:szCs w:val="20"/>
              </w:rPr>
              <w:t>μ</w:t>
            </w:r>
            <w:bookmarkEnd w:id="0"/>
          </w:p>
        </w:tc>
        <w:tc>
          <w:tcPr>
            <w:tcW w:w="2430" w:type="dxa"/>
          </w:tcPr>
          <w:p w14:paraId="23B03D08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0.000001</w:t>
            </w:r>
          </w:p>
        </w:tc>
        <w:tc>
          <w:tcPr>
            <w:tcW w:w="1890" w:type="dxa"/>
          </w:tcPr>
          <w:p w14:paraId="3B221B5F" w14:textId="68C6B9A8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-6</w:t>
            </w:r>
          </w:p>
        </w:tc>
      </w:tr>
      <w:tr w:rsidR="00A42A96" w:rsidRPr="008B6FC5" w14:paraId="0788F3FD" w14:textId="77777777" w:rsidTr="005A787E">
        <w:tc>
          <w:tcPr>
            <w:tcW w:w="1345" w:type="dxa"/>
          </w:tcPr>
          <w:p w14:paraId="3AC76570" w14:textId="32039E70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n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ano</w:t>
            </w:r>
          </w:p>
        </w:tc>
        <w:tc>
          <w:tcPr>
            <w:tcW w:w="1260" w:type="dxa"/>
          </w:tcPr>
          <w:p w14:paraId="0E8B473E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n</w:t>
            </w:r>
          </w:p>
        </w:tc>
        <w:tc>
          <w:tcPr>
            <w:tcW w:w="2430" w:type="dxa"/>
          </w:tcPr>
          <w:p w14:paraId="1038C8ED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0.000000001</w:t>
            </w:r>
          </w:p>
        </w:tc>
        <w:tc>
          <w:tcPr>
            <w:tcW w:w="1890" w:type="dxa"/>
          </w:tcPr>
          <w:p w14:paraId="6D80F6CC" w14:textId="7520ACE1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19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-9</w:t>
            </w:r>
          </w:p>
        </w:tc>
      </w:tr>
      <w:tr w:rsidR="00A42A96" w:rsidRPr="008B6FC5" w14:paraId="698FFD7B" w14:textId="77777777" w:rsidTr="005A787E">
        <w:tc>
          <w:tcPr>
            <w:tcW w:w="1345" w:type="dxa"/>
          </w:tcPr>
          <w:p w14:paraId="2C04D866" w14:textId="2EBB97F6" w:rsidR="00A42A96" w:rsidRPr="008B6FC5" w:rsidRDefault="008B456A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</w:t>
            </w:r>
            <w:r w:rsidR="00A42A96" w:rsidRPr="008B6FC5">
              <w:rPr>
                <w:rFonts w:ascii="Verdana" w:hAnsi="Verdana" w:cs="Verdana"/>
                <w:sz w:val="20"/>
                <w:szCs w:val="20"/>
              </w:rPr>
              <w:t>ico</w:t>
            </w:r>
          </w:p>
        </w:tc>
        <w:tc>
          <w:tcPr>
            <w:tcW w:w="1260" w:type="dxa"/>
          </w:tcPr>
          <w:p w14:paraId="50EE9054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p</w:t>
            </w:r>
          </w:p>
        </w:tc>
        <w:tc>
          <w:tcPr>
            <w:tcW w:w="2430" w:type="dxa"/>
          </w:tcPr>
          <w:p w14:paraId="6B23C719" w14:textId="77777777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0.000000000001</w:t>
            </w:r>
          </w:p>
        </w:tc>
        <w:tc>
          <w:tcPr>
            <w:tcW w:w="1890" w:type="dxa"/>
          </w:tcPr>
          <w:p w14:paraId="5699E917" w14:textId="054B5CC3" w:rsidR="00A42A96" w:rsidRPr="008B6FC5" w:rsidRDefault="00A42A96" w:rsidP="005D2545">
            <w:pPr>
              <w:autoSpaceDE w:val="0"/>
              <w:autoSpaceDN w:val="0"/>
              <w:adjustRightInd w:val="0"/>
              <w:rPr>
                <w:rFonts w:ascii="Verdana" w:hAnsi="Verdana" w:cs="Verdana"/>
                <w:sz w:val="20"/>
                <w:szCs w:val="20"/>
              </w:rPr>
            </w:pPr>
            <w:r w:rsidRPr="008B6FC5">
              <w:rPr>
                <w:rFonts w:ascii="Verdana" w:hAnsi="Verdana" w:cs="Verdana"/>
                <w:sz w:val="20"/>
                <w:szCs w:val="20"/>
              </w:rPr>
              <w:t>10</w:t>
            </w:r>
            <w:r w:rsidRPr="008B6FC5">
              <w:rPr>
                <w:rFonts w:ascii="Verdana" w:hAnsi="Verdana" w:cs="Verdana"/>
                <w:sz w:val="20"/>
                <w:szCs w:val="20"/>
                <w:vertAlign w:val="superscript"/>
              </w:rPr>
              <w:t>-12</w:t>
            </w:r>
          </w:p>
        </w:tc>
      </w:tr>
    </w:tbl>
    <w:p w14:paraId="0A55A7D1" w14:textId="712149D6" w:rsidR="00A42A96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Engineering N</w:t>
      </w:r>
      <w:r w:rsidR="00A42A96" w:rsidRPr="008B6FC5">
        <w:rPr>
          <w:rFonts w:ascii="Verdana" w:hAnsi="Verdana" w:cs="Verdana"/>
          <w:sz w:val="20"/>
          <w:szCs w:val="20"/>
        </w:rPr>
        <w:t>otation</w:t>
      </w:r>
    </w:p>
    <w:p w14:paraId="1313C0D0" w14:textId="11095809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Number</w:t>
      </w:r>
      <w:r w:rsidR="00F00182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between 1 and 999 have no </w:t>
      </w:r>
      <w:r w:rsidR="008B456A">
        <w:rPr>
          <w:rFonts w:ascii="Verdana" w:hAnsi="Verdana" w:cs="Verdana"/>
          <w:sz w:val="20"/>
          <w:szCs w:val="20"/>
        </w:rPr>
        <w:t>symbol</w:t>
      </w:r>
      <w:r w:rsidRPr="008B6FC5">
        <w:rPr>
          <w:rFonts w:ascii="Verdana" w:hAnsi="Verdana" w:cs="Verdana"/>
          <w:sz w:val="20"/>
          <w:szCs w:val="20"/>
        </w:rPr>
        <w:t xml:space="preserve"> associated with them.</w:t>
      </w:r>
    </w:p>
    <w:p w14:paraId="4F9BAECD" w14:textId="79E31296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must co</w:t>
      </w:r>
      <w:r w:rsidR="00F00182" w:rsidRPr="008B6FC5">
        <w:rPr>
          <w:rFonts w:ascii="Verdana" w:hAnsi="Verdana" w:cs="Verdana"/>
          <w:sz w:val="20"/>
          <w:szCs w:val="20"/>
        </w:rPr>
        <w:t>ntain at least one whole number</w:t>
      </w:r>
      <w:r w:rsidRPr="008B6FC5">
        <w:rPr>
          <w:rFonts w:ascii="Verdana" w:hAnsi="Verdana" w:cs="Verdana"/>
          <w:sz w:val="20"/>
          <w:szCs w:val="20"/>
        </w:rPr>
        <w:t xml:space="preserve"> but no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more than three whole numbers.</w:t>
      </w:r>
    </w:p>
    <w:p w14:paraId="33590199" w14:textId="47005C24" w:rsidR="00A42A96" w:rsidRPr="008B6FC5" w:rsidRDefault="00A42A96" w:rsidP="00F00182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Engineering numbers are rounded off at the third decimal place</w:t>
      </w:r>
      <w:r w:rsidR="008B6FC5" w:rsidRPr="008B6FC5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after the</w:t>
      </w:r>
      <w:r w:rsidR="00F00182" w:rsidRPr="008B6FC5">
        <w:rPr>
          <w:rFonts w:ascii="Verdana" w:hAnsi="Verdana" w:cs="Verdana"/>
          <w:sz w:val="20"/>
          <w:szCs w:val="20"/>
        </w:rPr>
        <w:t xml:space="preserve"> </w:t>
      </w:r>
      <w:r w:rsidRPr="008B6FC5">
        <w:rPr>
          <w:rFonts w:ascii="Verdana" w:hAnsi="Verdana" w:cs="Verdana"/>
          <w:sz w:val="20"/>
          <w:szCs w:val="20"/>
        </w:rPr>
        <w:t>number is converted to engineering notation.</w:t>
      </w:r>
    </w:p>
    <w:p w14:paraId="789F24DE" w14:textId="326DB7B4" w:rsidR="00A42A96" w:rsidRPr="008B6FC5" w:rsidRDefault="00A42A96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Examples</w:t>
      </w:r>
      <w:r w:rsidR="00F00182" w:rsidRPr="008B6FC5">
        <w:rPr>
          <w:rFonts w:ascii="Verdana" w:hAnsi="Verdana" w:cs="Verdana"/>
          <w:sz w:val="20"/>
          <w:szCs w:val="20"/>
        </w:rPr>
        <w:t xml:space="preserve"> of Engineering Notation</w:t>
      </w:r>
      <w:r w:rsidRPr="008B6FC5">
        <w:rPr>
          <w:rFonts w:ascii="Verdana" w:hAnsi="Verdana" w:cs="Verdana"/>
          <w:sz w:val="20"/>
          <w:szCs w:val="20"/>
        </w:rPr>
        <w:t>:</w:t>
      </w:r>
    </w:p>
    <w:p w14:paraId="0C565422" w14:textId="0DECC668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139.56</w:t>
      </w:r>
      <w:r w:rsidRPr="008B6FC5">
        <w:rPr>
          <w:rFonts w:ascii="Verdana" w:hAnsi="Verdana" w:cs="Verdana"/>
          <w:sz w:val="20"/>
          <w:szCs w:val="20"/>
        </w:rPr>
        <w:t>5</w:t>
      </w:r>
      <w:r w:rsidR="00A42A96" w:rsidRPr="008B6FC5">
        <w:rPr>
          <w:rFonts w:ascii="Verdana" w:hAnsi="Verdana" w:cs="Verdana"/>
          <w:sz w:val="20"/>
          <w:szCs w:val="20"/>
        </w:rPr>
        <w:t>k</w:t>
      </w:r>
    </w:p>
    <w:p w14:paraId="66E65D03" w14:textId="2F44B24A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2.899M</w:t>
      </w:r>
    </w:p>
    <w:p w14:paraId="2E8B32ED" w14:textId="5FBC5C67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2.818m</w:t>
      </w:r>
    </w:p>
    <w:p w14:paraId="2D2D8B16" w14:textId="7A435E7E" w:rsidR="00A42A96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26.754μ</w:t>
      </w:r>
    </w:p>
    <w:p w14:paraId="473D8E6D" w14:textId="40D6D701" w:rsidR="00A42A96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A42A96" w:rsidRPr="008B6FC5">
        <w:rPr>
          <w:rFonts w:ascii="Verdana" w:hAnsi="Verdana" w:cs="Verdana"/>
          <w:sz w:val="20"/>
          <w:szCs w:val="20"/>
        </w:rPr>
        <w:t>837.164</w:t>
      </w:r>
    </w:p>
    <w:p w14:paraId="7D946E58" w14:textId="5A47C5F1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Rules for Scientific Notation</w:t>
      </w:r>
    </w:p>
    <w:p w14:paraId="425A29D8" w14:textId="47EAEA7E" w:rsidR="00F00182" w:rsidRPr="008B6FC5" w:rsidRDefault="00F00182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A scientific number shall have one digit to the left of the decimal and the remaining digits to the right of the decimal.</w:t>
      </w:r>
    </w:p>
    <w:p w14:paraId="18041152" w14:textId="508DF924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The magnitude of the number is expressed by a multiple of 10 (i.e. x10</w:t>
      </w:r>
      <w:r w:rsidRPr="008B6FC5">
        <w:rPr>
          <w:rFonts w:ascii="Verdana" w:hAnsi="Verdana" w:cs="Verdana"/>
          <w:sz w:val="20"/>
          <w:szCs w:val="20"/>
          <w:vertAlign w:val="superscript"/>
        </w:rPr>
        <w:t>2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0</w:t>
      </w:r>
      <w:r w:rsidRPr="008B6FC5">
        <w:rPr>
          <w:rFonts w:ascii="Verdana" w:hAnsi="Verdana" w:cs="Verdana"/>
          <w:sz w:val="20"/>
          <w:szCs w:val="20"/>
        </w:rPr>
        <w:t xml:space="preserve">, </w:t>
      </w:r>
      <w:r w:rsidR="009D60D7">
        <w:rPr>
          <w:rFonts w:ascii="Verdana" w:hAnsi="Verdana" w:cs="Verdana"/>
          <w:sz w:val="20"/>
          <w:szCs w:val="20"/>
        </w:rPr>
        <w:t>x</w:t>
      </w:r>
      <w:r w:rsidRPr="008B6FC5">
        <w:rPr>
          <w:rFonts w:ascii="Verdana" w:hAnsi="Verdana" w:cs="Verdana"/>
          <w:sz w:val="20"/>
          <w:szCs w:val="20"/>
        </w:rPr>
        <w:t>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  <w:r w:rsidRPr="008B6FC5">
        <w:rPr>
          <w:rFonts w:ascii="Verdana" w:hAnsi="Verdana" w:cs="Verdana"/>
          <w:sz w:val="20"/>
          <w:szCs w:val="20"/>
        </w:rPr>
        <w:t>)</w:t>
      </w:r>
      <w:r w:rsidR="00F00182" w:rsidRPr="008B6FC5">
        <w:rPr>
          <w:rFonts w:ascii="Verdana" w:hAnsi="Verdana" w:cs="Verdana"/>
          <w:sz w:val="20"/>
          <w:szCs w:val="20"/>
        </w:rPr>
        <w:t>.</w:t>
      </w:r>
    </w:p>
    <w:p w14:paraId="6F194610" w14:textId="01C69195" w:rsidR="00F00182" w:rsidRPr="008B6FC5" w:rsidRDefault="008B6FC5" w:rsidP="00F001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Scientific number</w:t>
      </w:r>
      <w:r w:rsidR="009D60D7">
        <w:rPr>
          <w:rFonts w:ascii="Verdana" w:hAnsi="Verdana" w:cs="Verdana"/>
          <w:sz w:val="20"/>
          <w:szCs w:val="20"/>
        </w:rPr>
        <w:t>s</w:t>
      </w:r>
      <w:r w:rsidRPr="008B6FC5">
        <w:rPr>
          <w:rFonts w:ascii="Verdana" w:hAnsi="Verdana" w:cs="Verdana"/>
          <w:sz w:val="20"/>
          <w:szCs w:val="20"/>
        </w:rPr>
        <w:t xml:space="preserve"> may or may not be rounded off to a </w:t>
      </w:r>
      <w:proofErr w:type="gramStart"/>
      <w:r w:rsidRPr="008B6FC5">
        <w:rPr>
          <w:rFonts w:ascii="Verdana" w:hAnsi="Verdana" w:cs="Verdana"/>
          <w:sz w:val="20"/>
          <w:szCs w:val="20"/>
        </w:rPr>
        <w:t>particular place</w:t>
      </w:r>
      <w:proofErr w:type="gramEnd"/>
      <w:r w:rsidR="00F00182" w:rsidRPr="008B6FC5"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 xml:space="preserve"> In this class we shall round off to three decimal places to the right of the decimal point.</w:t>
      </w:r>
    </w:p>
    <w:p w14:paraId="37A1B465" w14:textId="674B2CDF" w:rsidR="00F00182" w:rsidRPr="008B6FC5" w:rsidRDefault="00F00182" w:rsidP="00F00182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 xml:space="preserve">Examples of </w:t>
      </w:r>
      <w:r w:rsidR="008B6FC5">
        <w:rPr>
          <w:rFonts w:ascii="Verdana" w:hAnsi="Verdana" w:cs="Verdana"/>
          <w:sz w:val="20"/>
          <w:szCs w:val="20"/>
        </w:rPr>
        <w:t>Scientific</w:t>
      </w:r>
      <w:r w:rsidRPr="008B6FC5">
        <w:rPr>
          <w:rFonts w:ascii="Verdana" w:hAnsi="Verdana" w:cs="Verdana"/>
          <w:sz w:val="20"/>
          <w:szCs w:val="20"/>
        </w:rPr>
        <w:t xml:space="preserve"> Notation:</w:t>
      </w:r>
    </w:p>
    <w:p w14:paraId="519265C6" w14:textId="75ACD0AD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139564.836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1.396 x 10</w:t>
      </w:r>
      <w:r w:rsidR="005A787E">
        <w:rPr>
          <w:rFonts w:ascii="Verdana" w:hAnsi="Verdana" w:cs="Verdana"/>
          <w:sz w:val="20"/>
          <w:szCs w:val="20"/>
          <w:vertAlign w:val="superscript"/>
        </w:rPr>
        <w:t>5</w:t>
      </w:r>
    </w:p>
    <w:p w14:paraId="78574A06" w14:textId="4963D79F" w:rsidR="00F00182" w:rsidRPr="008B6FC5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2899271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2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899</w:t>
      </w:r>
      <w:r w:rsidR="008B6FC5">
        <w:rPr>
          <w:rFonts w:ascii="Verdana" w:hAnsi="Verdana" w:cs="Verdana"/>
          <w:sz w:val="20"/>
          <w:szCs w:val="20"/>
        </w:rPr>
        <w:t xml:space="preserve">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6</w:t>
      </w:r>
    </w:p>
    <w:p w14:paraId="47BFB400" w14:textId="1D47C364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.00281763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81</w:t>
      </w:r>
      <w:r>
        <w:rPr>
          <w:rFonts w:ascii="Verdana" w:hAnsi="Verdana" w:cs="Verdana"/>
          <w:sz w:val="20"/>
          <w:szCs w:val="20"/>
        </w:rPr>
        <w:t>8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-3</w:t>
      </w:r>
    </w:p>
    <w:p w14:paraId="20694C87" w14:textId="23F24060" w:rsidR="00F00182" w:rsidRPr="008B6FC5" w:rsidRDefault="008B6FC5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 w:cs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0</w:t>
      </w:r>
      <w:r w:rsidR="00F00182" w:rsidRPr="008B6FC5">
        <w:rPr>
          <w:rFonts w:ascii="Verdana" w:hAnsi="Verdana" w:cs="Verdana"/>
          <w:sz w:val="20"/>
          <w:szCs w:val="20"/>
        </w:rPr>
        <w:t>.000026754</w:t>
      </w:r>
      <w:r w:rsidR="00F00182" w:rsidRPr="008B6FC5">
        <w:rPr>
          <w:rFonts w:ascii="Verdana" w:hAnsi="Verdana" w:cs="Verdana"/>
          <w:sz w:val="20"/>
          <w:szCs w:val="20"/>
        </w:rPr>
        <w:tab/>
      </w:r>
      <w:r w:rsidRPr="008B6FC5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.</w:t>
      </w:r>
      <w:r w:rsidRPr="008B6FC5">
        <w:rPr>
          <w:rFonts w:ascii="Verdana" w:hAnsi="Verdana" w:cs="Verdana"/>
          <w:sz w:val="20"/>
          <w:szCs w:val="20"/>
        </w:rPr>
        <w:t>67</w:t>
      </w:r>
      <w:r w:rsidR="005A787E">
        <w:rPr>
          <w:rFonts w:ascii="Verdana" w:hAnsi="Verdana" w:cs="Verdana"/>
          <w:sz w:val="20"/>
          <w:szCs w:val="20"/>
        </w:rPr>
        <w:t>5</w:t>
      </w:r>
      <w:r>
        <w:rPr>
          <w:rFonts w:ascii="Verdana" w:hAnsi="Verdana" w:cs="Verdana"/>
          <w:sz w:val="20"/>
          <w:szCs w:val="20"/>
        </w:rPr>
        <w:t xml:space="preserve"> x 10</w:t>
      </w:r>
      <w:r w:rsidRPr="008B6FC5">
        <w:rPr>
          <w:rFonts w:ascii="Verdana" w:hAnsi="Verdana" w:cs="Verdana"/>
          <w:sz w:val="20"/>
          <w:szCs w:val="20"/>
          <w:vertAlign w:val="superscript"/>
        </w:rPr>
        <w:t>-5</w:t>
      </w:r>
    </w:p>
    <w:p w14:paraId="2D47F394" w14:textId="330DA9AF" w:rsidR="009D60D7" w:rsidRPr="00DB02B9" w:rsidRDefault="00F00182" w:rsidP="00FF1EE0">
      <w:pPr>
        <w:tabs>
          <w:tab w:val="left" w:pos="2520"/>
        </w:tabs>
        <w:autoSpaceDE w:val="0"/>
        <w:autoSpaceDN w:val="0"/>
        <w:adjustRightInd w:val="0"/>
        <w:spacing w:before="60" w:after="60" w:line="240" w:lineRule="auto"/>
        <w:ind w:left="720"/>
        <w:rPr>
          <w:rFonts w:ascii="Verdana" w:hAnsi="Verdana"/>
          <w:sz w:val="20"/>
          <w:szCs w:val="20"/>
        </w:rPr>
      </w:pPr>
      <w:r w:rsidRPr="008B6FC5">
        <w:rPr>
          <w:rFonts w:ascii="Verdana" w:hAnsi="Verdana" w:cs="Verdana"/>
          <w:sz w:val="20"/>
          <w:szCs w:val="20"/>
        </w:rPr>
        <w:t>837.16352</w:t>
      </w:r>
      <w:r w:rsidRPr="008B6FC5">
        <w:rPr>
          <w:rFonts w:ascii="Verdana" w:hAnsi="Verdana" w:cs="Verdana"/>
          <w:sz w:val="20"/>
          <w:szCs w:val="20"/>
        </w:rPr>
        <w:tab/>
      </w:r>
      <w:r w:rsidR="008B6FC5" w:rsidRPr="008B6FC5">
        <w:rPr>
          <w:rFonts w:ascii="Verdana" w:hAnsi="Verdana" w:cs="Verdana"/>
          <w:sz w:val="20"/>
          <w:szCs w:val="20"/>
        </w:rPr>
        <w:t>8</w:t>
      </w:r>
      <w:r w:rsidR="008B6FC5">
        <w:rPr>
          <w:rFonts w:ascii="Verdana" w:hAnsi="Verdana" w:cs="Verdana"/>
          <w:sz w:val="20"/>
          <w:szCs w:val="20"/>
        </w:rPr>
        <w:t>.</w:t>
      </w:r>
      <w:r w:rsidR="008B6FC5" w:rsidRPr="008B6FC5">
        <w:rPr>
          <w:rFonts w:ascii="Verdana" w:hAnsi="Verdana" w:cs="Verdana"/>
          <w:sz w:val="20"/>
          <w:szCs w:val="20"/>
        </w:rPr>
        <w:t>37</w:t>
      </w:r>
      <w:r w:rsidR="008B6FC5">
        <w:rPr>
          <w:rFonts w:ascii="Verdana" w:hAnsi="Verdana" w:cs="Verdana"/>
          <w:sz w:val="20"/>
          <w:szCs w:val="20"/>
        </w:rPr>
        <w:t>2 x 10</w:t>
      </w:r>
      <w:r w:rsidR="008B6FC5" w:rsidRPr="008B6FC5">
        <w:rPr>
          <w:rFonts w:ascii="Verdana" w:hAnsi="Verdana" w:cs="Verdana"/>
          <w:sz w:val="20"/>
          <w:szCs w:val="20"/>
          <w:vertAlign w:val="superscript"/>
        </w:rPr>
        <w:t>2</w:t>
      </w:r>
    </w:p>
    <w:p w14:paraId="3C5845D7" w14:textId="77777777" w:rsidR="009D60D7" w:rsidRPr="00C834FC" w:rsidRDefault="009D60D7" w:rsidP="009D60D7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9D60D7" w:rsidRPr="00C834F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86B1C5" w14:textId="718BAC31" w:rsidR="008B456A" w:rsidRPr="008B456A" w:rsidRDefault="008B456A" w:rsidP="008B456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B0FF81D" w14:textId="52158D10" w:rsidR="008B456A" w:rsidRPr="008B456A" w:rsidRDefault="008B456A" w:rsidP="008B456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B456A">
        <w:rPr>
          <w:rFonts w:ascii="Verdana" w:hAnsi="Verdana" w:cs="Verdana"/>
          <w:sz w:val="20"/>
          <w:szCs w:val="20"/>
        </w:rPr>
        <w:t>Convert the following numbers to their equivalent forms.</w:t>
      </w:r>
    </w:p>
    <w:p w14:paraId="5431C2DD" w14:textId="289A1B24" w:rsidR="00A42A96" w:rsidRPr="00DE355E" w:rsidRDefault="00A42A96" w:rsidP="00DE355E">
      <w:p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D</w:t>
      </w:r>
      <w:r w:rsidR="00DE355E">
        <w:rPr>
          <w:rFonts w:ascii="Verdana" w:hAnsi="Verdana" w:cs="Verdana"/>
          <w:sz w:val="20"/>
          <w:szCs w:val="20"/>
        </w:rPr>
        <w:t>ecimal</w:t>
      </w:r>
      <w:r w:rsidR="009D60D7" w:rsidRPr="00DE355E">
        <w:rPr>
          <w:rFonts w:ascii="Verdana" w:hAnsi="Verdana" w:cs="Verdana"/>
          <w:sz w:val="20"/>
          <w:szCs w:val="20"/>
        </w:rPr>
        <w:tab/>
        <w:t>S</w:t>
      </w:r>
      <w:r w:rsidR="00DE355E">
        <w:rPr>
          <w:rFonts w:ascii="Verdana" w:hAnsi="Verdana" w:cs="Verdana"/>
          <w:sz w:val="20"/>
          <w:szCs w:val="20"/>
        </w:rPr>
        <w:t>cientific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DE355E">
        <w:rPr>
          <w:rFonts w:ascii="Verdana" w:hAnsi="Verdana" w:cs="Verdana"/>
          <w:sz w:val="20"/>
          <w:szCs w:val="20"/>
        </w:rPr>
        <w:t>Engineering</w:t>
      </w:r>
    </w:p>
    <w:p w14:paraId="140D75E0" w14:textId="1052ACD7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1259943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36FC0D4" w14:textId="44114DCA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.0000253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1457688" w14:textId="1147D472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0.000003537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0E1205C" w14:textId="5834F0BD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0.00000032394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7A36B47" w14:textId="43EA30C5" w:rsidR="00A42A96" w:rsidRPr="00DE355E" w:rsidRDefault="009D60D7" w:rsidP="00FF1EE0">
      <w:pPr>
        <w:pStyle w:val="ListParagraph"/>
        <w:numPr>
          <w:ilvl w:val="0"/>
          <w:numId w:val="16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652433489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  <w:r w:rsidR="00DE355E" w:rsidRPr="00DE355E"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3572E07" w14:textId="6C6AE706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4.196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10</w:t>
      </w:r>
      <w:r w:rsidR="009D60D7" w:rsidRPr="00DE355E">
        <w:rPr>
          <w:rFonts w:ascii="Verdana" w:hAnsi="Verdana" w:cs="Verdana"/>
          <w:sz w:val="20"/>
          <w:szCs w:val="20"/>
          <w:vertAlign w:val="superscript"/>
        </w:rPr>
        <w:t>-2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28D94F6" w14:textId="177C8E0A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8.974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-8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989A13" w14:textId="3299B687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2.841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5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355BBCA5" w14:textId="5B4E2B9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7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8.346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7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1B60D598" w14:textId="1B9C024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right" w:pos="585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7.424</w:t>
      </w:r>
      <w:r w:rsidR="00DE355E">
        <w:rPr>
          <w:rFonts w:ascii="Verdana" w:hAnsi="Verdana" w:cs="Verdana"/>
          <w:sz w:val="20"/>
          <w:szCs w:val="20"/>
        </w:rPr>
        <w:t xml:space="preserve"> </w:t>
      </w:r>
      <w:r w:rsidR="00A42A96" w:rsidRPr="00DE355E">
        <w:rPr>
          <w:rFonts w:ascii="Verdana" w:hAnsi="Verdana" w:cs="Verdana"/>
          <w:sz w:val="20"/>
          <w:szCs w:val="20"/>
        </w:rPr>
        <w:t>x 10</w:t>
      </w:r>
      <w:r w:rsidR="009D60D7" w:rsidRPr="00FF1EE0">
        <w:rPr>
          <w:rFonts w:ascii="Verdana" w:hAnsi="Verdana" w:cs="Verdana"/>
          <w:sz w:val="20"/>
          <w:szCs w:val="20"/>
          <w:vertAlign w:val="superscript"/>
        </w:rPr>
        <w:t>-11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CEEDEEA" w14:textId="20C8BD63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873.832k</w:t>
      </w:r>
    </w:p>
    <w:p w14:paraId="22EAA7C7" w14:textId="7F9D5242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9.822m</w:t>
      </w:r>
    </w:p>
    <w:p w14:paraId="1F333F02" w14:textId="1255C32D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38.264G</w:t>
      </w:r>
    </w:p>
    <w:p w14:paraId="0C04EEAB" w14:textId="5054B92F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737.263μ</w:t>
      </w:r>
    </w:p>
    <w:p w14:paraId="3444DFC7" w14:textId="644D27A4" w:rsidR="00A42A96" w:rsidRPr="00DE355E" w:rsidRDefault="005A787E" w:rsidP="00FF1EE0">
      <w:pPr>
        <w:pStyle w:val="ListParagraph"/>
        <w:numPr>
          <w:ilvl w:val="0"/>
          <w:numId w:val="16"/>
        </w:numPr>
        <w:tabs>
          <w:tab w:val="left" w:pos="3600"/>
          <w:tab w:val="right" w:pos="8280"/>
        </w:tabs>
        <w:autoSpaceDE w:val="0"/>
        <w:autoSpaceDN w:val="0"/>
        <w:adjustRightInd w:val="0"/>
        <w:spacing w:before="120" w:after="120" w:line="240" w:lineRule="auto"/>
        <w:ind w:left="907" w:hanging="547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  <w:r w:rsidR="009D60D7" w:rsidRPr="00DE355E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298.5n</w:t>
      </w:r>
    </w:p>
    <w:p w14:paraId="22D2360F" w14:textId="6706B022" w:rsidR="00A42A96" w:rsidRPr="00DE355E" w:rsidRDefault="008F702A" w:rsidP="009D60D7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Convert the </w:t>
      </w:r>
      <w:r w:rsidR="00A42A96" w:rsidRPr="00DE355E">
        <w:rPr>
          <w:rFonts w:ascii="Verdana" w:hAnsi="Verdana" w:cs="Verdana"/>
          <w:sz w:val="20"/>
          <w:szCs w:val="20"/>
        </w:rPr>
        <w:t xml:space="preserve">Decimal Number </w:t>
      </w:r>
      <w:r>
        <w:rPr>
          <w:rFonts w:ascii="Verdana" w:hAnsi="Verdana" w:cs="Verdana"/>
          <w:sz w:val="20"/>
          <w:szCs w:val="20"/>
        </w:rPr>
        <w:t>to Engineering Notation and vise-versa</w:t>
      </w:r>
    </w:p>
    <w:p w14:paraId="7C8E2D95" w14:textId="4874E9C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 w:rsidR="00A42A96" w:rsidRPr="00DE355E">
        <w:rPr>
          <w:rFonts w:ascii="Verdana" w:hAnsi="Verdana" w:cs="Verdana"/>
          <w:sz w:val="20"/>
          <w:szCs w:val="20"/>
        </w:rPr>
        <w:t>.0023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7577A995" w14:textId="73C3BB57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.00045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0AB1AE18" w14:textId="26297CFF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.0355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D709706" w14:textId="0178614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.00000455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35EA5E2" w14:textId="49FA7DB0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DE355E">
        <w:rPr>
          <w:rFonts w:ascii="Verdana" w:hAnsi="Verdana" w:cs="Verdana"/>
          <w:sz w:val="20"/>
          <w:szCs w:val="20"/>
        </w:rPr>
        <w:t>0</w:t>
      </w:r>
      <w:r>
        <w:rPr>
          <w:rFonts w:ascii="Verdana" w:hAnsi="Verdana" w:cs="Verdana"/>
          <w:sz w:val="20"/>
          <w:szCs w:val="20"/>
        </w:rPr>
        <w:t>.8324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210EADBD" w14:textId="2E89CB01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B2BEEF2" w14:textId="752948DB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7834000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F7A9819" w14:textId="12B368F4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1200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29DD49" w14:textId="6BDC3413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674000000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5A1B0A11" w14:textId="39ADF105" w:rsidR="00A42A96" w:rsidRPr="00DE355E" w:rsidRDefault="00DE355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35000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6BB1A340" w14:textId="67E2E39F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124p</w:t>
      </w:r>
    </w:p>
    <w:p w14:paraId="18D0CF0E" w14:textId="7282C936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457μ</w:t>
      </w:r>
    </w:p>
    <w:p w14:paraId="1DA408DB" w14:textId="330F2EA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35m</w:t>
      </w:r>
    </w:p>
    <w:p w14:paraId="38F478F3" w14:textId="36E068B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1.67n</w:t>
      </w:r>
    </w:p>
    <w:p w14:paraId="15D0CF62" w14:textId="601ED728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103k</w:t>
      </w:r>
    </w:p>
    <w:p w14:paraId="06B0928F" w14:textId="2BF93587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1.27M</w:t>
      </w:r>
    </w:p>
    <w:p w14:paraId="3EF33504" w14:textId="6BF701D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4.5G</w:t>
      </w:r>
    </w:p>
    <w:p w14:paraId="1345B5B8" w14:textId="207CAEE5" w:rsidR="00A42A96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 w:rsidR="00C6093C">
        <w:rPr>
          <w:rFonts w:ascii="Verdana" w:hAnsi="Verdana" w:cs="Verdana"/>
          <w:sz w:val="20"/>
          <w:szCs w:val="20"/>
        </w:rPr>
        <w:tab/>
      </w:r>
      <w:r w:rsidR="00A42A96" w:rsidRPr="00DE355E">
        <w:rPr>
          <w:rFonts w:ascii="Verdana" w:hAnsi="Verdana" w:cs="Verdana"/>
          <w:sz w:val="20"/>
          <w:szCs w:val="20"/>
        </w:rPr>
        <w:t>3.592k</w:t>
      </w:r>
    </w:p>
    <w:p w14:paraId="546E3DC6" w14:textId="77777777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</w:r>
      <w:r w:rsidRPr="00DE355E">
        <w:rPr>
          <w:rFonts w:ascii="Verdana" w:hAnsi="Verdana" w:cs="Verdana"/>
          <w:sz w:val="20"/>
          <w:szCs w:val="20"/>
        </w:rPr>
        <w:t>45.37μ</w:t>
      </w:r>
    </w:p>
    <w:p w14:paraId="1AAD10E9" w14:textId="6A15701D" w:rsidR="005A787E" w:rsidRPr="00DE355E" w:rsidRDefault="005A787E" w:rsidP="005A787E">
      <w:pPr>
        <w:pStyle w:val="ListParagraph"/>
        <w:numPr>
          <w:ilvl w:val="0"/>
          <w:numId w:val="19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____________________</w:t>
      </w:r>
      <w:r>
        <w:rPr>
          <w:rFonts w:ascii="Verdana" w:hAnsi="Verdana" w:cs="Verdana"/>
          <w:sz w:val="20"/>
          <w:szCs w:val="20"/>
        </w:rPr>
        <w:tab/>
        <w:t>1</w:t>
      </w:r>
      <w:r w:rsidRPr="00DE355E">
        <w:rPr>
          <w:rFonts w:ascii="Verdana" w:hAnsi="Verdana" w:cs="Verdana"/>
          <w:sz w:val="20"/>
          <w:szCs w:val="20"/>
        </w:rPr>
        <w:t>5.</w:t>
      </w:r>
      <w:r>
        <w:rPr>
          <w:rFonts w:ascii="Verdana" w:hAnsi="Verdana" w:cs="Verdana"/>
          <w:sz w:val="20"/>
          <w:szCs w:val="20"/>
        </w:rPr>
        <w:t>22p</w:t>
      </w:r>
    </w:p>
    <w:p w14:paraId="2BF4F219" w14:textId="6355BD41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lastRenderedPageBreak/>
        <w:t>Convert th</w:t>
      </w:r>
      <w:r w:rsidR="009B551B">
        <w:rPr>
          <w:rFonts w:ascii="Verdana" w:hAnsi="Verdana" w:cs="Verdana"/>
          <w:sz w:val="20"/>
          <w:szCs w:val="20"/>
        </w:rPr>
        <w:t>e following decimal numbers to e</w:t>
      </w:r>
      <w:r w:rsidRPr="008F702A">
        <w:rPr>
          <w:rFonts w:ascii="Verdana" w:hAnsi="Verdana" w:cs="Verdana"/>
          <w:sz w:val="20"/>
          <w:szCs w:val="20"/>
        </w:rPr>
        <w:t xml:space="preserve">ngineering </w:t>
      </w:r>
      <w:r w:rsidR="009B551B">
        <w:rPr>
          <w:rFonts w:ascii="Verdana" w:hAnsi="Verdana" w:cs="Verdana"/>
          <w:sz w:val="20"/>
          <w:szCs w:val="20"/>
        </w:rPr>
        <w:t>n</w:t>
      </w:r>
      <w:r w:rsidRPr="008F702A">
        <w:rPr>
          <w:rFonts w:ascii="Verdana" w:hAnsi="Verdana" w:cs="Verdana"/>
          <w:sz w:val="20"/>
          <w:szCs w:val="20"/>
        </w:rPr>
        <w:t>otation</w:t>
      </w:r>
      <w:r w:rsidR="009B551B">
        <w:rPr>
          <w:rFonts w:ascii="Verdana" w:hAnsi="Verdana" w:cs="Verdana"/>
          <w:sz w:val="20"/>
          <w:szCs w:val="20"/>
        </w:rPr>
        <w:t xml:space="preserve"> form</w:t>
      </w:r>
      <w:r w:rsidRPr="008F702A">
        <w:rPr>
          <w:rFonts w:ascii="Verdana" w:hAnsi="Verdana" w:cs="Verdana"/>
          <w:sz w:val="20"/>
          <w:szCs w:val="20"/>
        </w:rPr>
        <w:t>.</w:t>
      </w:r>
    </w:p>
    <w:p w14:paraId="6EF87DC0" w14:textId="593E56D7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0.0321</w:t>
      </w:r>
      <w:r>
        <w:rPr>
          <w:rFonts w:ascii="Verdana" w:hAnsi="Verdana" w:cs="Verdana"/>
          <w:sz w:val="20"/>
          <w:szCs w:val="20"/>
        </w:rPr>
        <w:tab/>
      </w:r>
      <w:r w:rsidR="005A787E">
        <w:rPr>
          <w:rFonts w:ascii="Verdana" w:hAnsi="Verdana" w:cs="Verdana"/>
          <w:sz w:val="20"/>
          <w:szCs w:val="20"/>
        </w:rPr>
        <w:t>____________________</w:t>
      </w:r>
    </w:p>
    <w:p w14:paraId="4DFD1254" w14:textId="1247061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649488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694E71DD" w14:textId="4F629ED1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0.0196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1FAD3475" w14:textId="07AA8369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158731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0B509CB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scientific notation numbers to their decimal form.</w:t>
      </w:r>
    </w:p>
    <w:p w14:paraId="3C456C17" w14:textId="26418F73" w:rsidR="00A42A96" w:rsidRPr="008F702A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8.726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="008F702A" w:rsidRPr="008F702A">
        <w:rPr>
          <w:rFonts w:ascii="Verdana" w:hAnsi="Verdana" w:cs="Verdana"/>
          <w:sz w:val="20"/>
          <w:szCs w:val="20"/>
          <w:vertAlign w:val="superscript"/>
        </w:rPr>
        <w:t>4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E5082CD" w14:textId="5ABA962A" w:rsidR="00A42A96" w:rsidRDefault="00A42A96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7.9821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8F702A">
        <w:rPr>
          <w:rFonts w:ascii="Verdana" w:hAnsi="Verdana" w:cs="Verdana"/>
          <w:sz w:val="20"/>
          <w:szCs w:val="20"/>
        </w:rPr>
        <w:t>10</w:t>
      </w:r>
      <w:r w:rsidRPr="008F702A">
        <w:rPr>
          <w:rFonts w:ascii="Verdana" w:hAnsi="Verdana" w:cs="Verdana"/>
          <w:sz w:val="20"/>
          <w:szCs w:val="20"/>
          <w:vertAlign w:val="superscript"/>
        </w:rPr>
        <w:t>-5</w:t>
      </w:r>
      <w:r w:rsidR="008F702A">
        <w:rPr>
          <w:rFonts w:ascii="Verdana" w:hAnsi="Verdana" w:cs="Verdana"/>
          <w:sz w:val="20"/>
          <w:szCs w:val="20"/>
        </w:rPr>
        <w:tab/>
        <w:t>____________________</w:t>
      </w:r>
    </w:p>
    <w:p w14:paraId="4F1D9F84" w14:textId="70346E6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5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E7D74C1" w14:textId="70E54D72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1.3721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-4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1B6CC9E" w14:textId="77777777" w:rsidR="00A42A96" w:rsidRPr="008F702A" w:rsidRDefault="00A42A96" w:rsidP="008F702A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8F702A">
        <w:rPr>
          <w:rFonts w:ascii="Verdana" w:hAnsi="Verdana" w:cs="Verdana"/>
          <w:sz w:val="20"/>
          <w:szCs w:val="20"/>
        </w:rPr>
        <w:t>Convert the following decimal numbers to their scientific notation form.</w:t>
      </w:r>
    </w:p>
    <w:p w14:paraId="5CD46A37" w14:textId="0F6E4CB6" w:rsidR="00A42A96" w:rsidRPr="008F702A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670811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5BFBAF40" w14:textId="5C8142EB" w:rsidR="00A42A96" w:rsidRDefault="008F702A" w:rsidP="008F702A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0.0629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35CCC91A" w14:textId="4C2BC87B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116780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0C4BB693" w14:textId="3CC1B74F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0.00124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617F10FA" w14:textId="77777777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Convert the following engineering notation numbers to their decimal form.</w:t>
      </w:r>
    </w:p>
    <w:p w14:paraId="62BB21C8" w14:textId="5BD4AD1E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35</w:t>
      </w:r>
      <w:r w:rsidR="009B551B">
        <w:rPr>
          <w:rFonts w:ascii="Verdana" w:hAnsi="Verdana" w:cs="Verdana"/>
          <w:sz w:val="20"/>
          <w:szCs w:val="20"/>
        </w:rPr>
        <w:t>1.2k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400BE320" w14:textId="024B1CF3" w:rsidR="00A42A96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4.85μ</w:t>
      </w:r>
      <w:r>
        <w:rPr>
          <w:rFonts w:ascii="Verdana" w:hAnsi="Verdana" w:cs="Verdana"/>
          <w:sz w:val="20"/>
          <w:szCs w:val="20"/>
        </w:rPr>
        <w:tab/>
        <w:t>____________________</w:t>
      </w:r>
    </w:p>
    <w:p w14:paraId="0B0EB1C1" w14:textId="7A82A0E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23.25k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4DC5FD86" w14:textId="38B94118" w:rsidR="009B551B" w:rsidRPr="009B551B" w:rsidRDefault="009B551B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125k</w:t>
      </w:r>
      <w:r w:rsidRPr="009B551B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____________________</w:t>
      </w:r>
    </w:p>
    <w:p w14:paraId="23152AED" w14:textId="34B15EDA" w:rsidR="00A42A96" w:rsidRPr="009B551B" w:rsidRDefault="00A42A96" w:rsidP="009B551B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 xml:space="preserve">Convert the following scientific notation numbers to their engineering </w:t>
      </w:r>
      <w:r w:rsidR="009B551B">
        <w:rPr>
          <w:rFonts w:ascii="Verdana" w:hAnsi="Verdana" w:cs="Verdana"/>
          <w:sz w:val="20"/>
          <w:szCs w:val="20"/>
        </w:rPr>
        <w:t>notation</w:t>
      </w:r>
      <w:r w:rsidRPr="009B551B">
        <w:rPr>
          <w:rFonts w:ascii="Verdana" w:hAnsi="Verdana" w:cs="Verdana"/>
          <w:sz w:val="20"/>
          <w:szCs w:val="20"/>
        </w:rPr>
        <w:t xml:space="preserve"> form.</w:t>
      </w:r>
    </w:p>
    <w:p w14:paraId="7E1C99F0" w14:textId="2770046C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3.896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2A4A9635" w14:textId="4B76000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1.246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9B551B">
        <w:rPr>
          <w:rFonts w:ascii="Verdana" w:hAnsi="Verdana" w:cs="Verdana"/>
          <w:sz w:val="20"/>
          <w:szCs w:val="20"/>
          <w:vertAlign w:val="superscript"/>
        </w:rPr>
        <w:t>-5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A4D0A2B" w14:textId="4AF39CE9" w:rsidR="00A42A96" w:rsidRPr="009B551B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1.836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="009B551B" w:rsidRPr="005A787E">
        <w:rPr>
          <w:rFonts w:ascii="Verdana" w:hAnsi="Verdana" w:cs="Verdana"/>
          <w:sz w:val="20"/>
          <w:szCs w:val="20"/>
          <w:vertAlign w:val="superscript"/>
        </w:rPr>
        <w:t>4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88C01D6" w14:textId="719852D7" w:rsidR="00A42A96" w:rsidRDefault="00A42A96" w:rsidP="009B551B">
      <w:pPr>
        <w:pStyle w:val="ListParagraph"/>
        <w:numPr>
          <w:ilvl w:val="0"/>
          <w:numId w:val="20"/>
        </w:num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9B551B">
        <w:rPr>
          <w:rFonts w:ascii="Verdana" w:hAnsi="Verdana" w:cs="Verdana"/>
          <w:sz w:val="20"/>
          <w:szCs w:val="20"/>
        </w:rPr>
        <w:t>7.326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x</w:t>
      </w:r>
      <w:r w:rsidR="009B551B">
        <w:rPr>
          <w:rFonts w:ascii="Verdana" w:hAnsi="Verdana" w:cs="Verdana"/>
          <w:sz w:val="20"/>
          <w:szCs w:val="20"/>
        </w:rPr>
        <w:t xml:space="preserve"> </w:t>
      </w:r>
      <w:r w:rsidRPr="009B551B">
        <w:rPr>
          <w:rFonts w:ascii="Verdana" w:hAnsi="Verdana" w:cs="Verdana"/>
          <w:sz w:val="20"/>
          <w:szCs w:val="20"/>
        </w:rPr>
        <w:t>10</w:t>
      </w:r>
      <w:r w:rsidRPr="005A787E">
        <w:rPr>
          <w:rFonts w:ascii="Verdana" w:hAnsi="Verdana" w:cs="Verdana"/>
          <w:sz w:val="20"/>
          <w:szCs w:val="20"/>
          <w:vertAlign w:val="superscript"/>
        </w:rPr>
        <w:t>-3</w:t>
      </w:r>
      <w:r w:rsidR="009B551B">
        <w:rPr>
          <w:rFonts w:ascii="Verdana" w:hAnsi="Verdana" w:cs="Verdana"/>
          <w:sz w:val="20"/>
          <w:szCs w:val="20"/>
        </w:rPr>
        <w:tab/>
        <w:t>____________________</w:t>
      </w:r>
    </w:p>
    <w:p w14:paraId="7BAEE708" w14:textId="1327A4B8" w:rsidR="00362F12" w:rsidRDefault="00362F1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br w:type="page"/>
      </w:r>
    </w:p>
    <w:p w14:paraId="72E6ED80" w14:textId="30B14A5D" w:rsidR="00362F12" w:rsidRPr="00362F12" w:rsidRDefault="00F717D9" w:rsidP="00362F12">
      <w:pPr>
        <w:tabs>
          <w:tab w:val="left" w:pos="2160"/>
          <w:tab w:val="left" w:pos="6480"/>
        </w:tabs>
        <w:autoSpaceDE w:val="0"/>
        <w:autoSpaceDN w:val="0"/>
        <w:adjustRightInd w:val="0"/>
        <w:spacing w:before="120" w:after="120" w:line="240" w:lineRule="auto"/>
        <w:ind w:left="36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lastRenderedPageBreak/>
        <w:t xml:space="preserve">This page </w:t>
      </w:r>
      <w:bookmarkStart w:id="1" w:name="_GoBack"/>
      <w:bookmarkEnd w:id="1"/>
      <w:r>
        <w:rPr>
          <w:rFonts w:ascii="Verdana" w:hAnsi="Verdana" w:cs="Verdana"/>
          <w:sz w:val="20"/>
          <w:szCs w:val="20"/>
        </w:rPr>
        <w:t>intentionally a</w:t>
      </w:r>
      <w:r w:rsidR="00362F12">
        <w:rPr>
          <w:rFonts w:ascii="Verdana" w:hAnsi="Verdana" w:cs="Verdana"/>
          <w:sz w:val="20"/>
          <w:szCs w:val="20"/>
        </w:rPr>
        <w:t xml:space="preserve">lmost </w:t>
      </w:r>
      <w:r>
        <w:rPr>
          <w:rFonts w:ascii="Verdana" w:hAnsi="Verdana" w:cs="Verdana"/>
          <w:sz w:val="20"/>
          <w:szCs w:val="20"/>
        </w:rPr>
        <w:t>b</w:t>
      </w:r>
      <w:r w:rsidR="00362F12">
        <w:rPr>
          <w:rFonts w:ascii="Verdana" w:hAnsi="Verdana" w:cs="Verdana"/>
          <w:sz w:val="20"/>
          <w:szCs w:val="20"/>
        </w:rPr>
        <w:t>lank</w:t>
      </w:r>
    </w:p>
    <w:sectPr w:rsidR="00362F12" w:rsidRPr="00362F12" w:rsidSect="00656E29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3717D" w14:textId="77777777" w:rsidR="00A3031A" w:rsidRDefault="00A3031A" w:rsidP="005B3A86">
      <w:pPr>
        <w:spacing w:after="0" w:line="240" w:lineRule="auto"/>
      </w:pPr>
      <w:r>
        <w:separator/>
      </w:r>
    </w:p>
  </w:endnote>
  <w:endnote w:type="continuationSeparator" w:id="0">
    <w:p w14:paraId="022598E9" w14:textId="77777777" w:rsidR="00A3031A" w:rsidRDefault="00A3031A" w:rsidP="005B3A86">
      <w:pPr>
        <w:spacing w:after="0" w:line="240" w:lineRule="auto"/>
      </w:pPr>
      <w:r>
        <w:continuationSeparator/>
      </w:r>
    </w:p>
  </w:endnote>
  <w:endnote w:type="continuationNotice" w:id="1">
    <w:p w14:paraId="66FE2461" w14:textId="77777777" w:rsidR="00A3031A" w:rsidRDefault="00A303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3B0686B3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BD5DEF0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5A787E">
      <w:rPr>
        <w:rFonts w:ascii="BankGothic Lt BT" w:hAnsi="BankGothic Lt BT"/>
        <w:caps/>
        <w:sz w:val="16"/>
        <w:szCs w:val="18"/>
      </w:rPr>
      <w:t>1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3FD33281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1B49575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1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656E29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42A96">
      <w:rPr>
        <w:rFonts w:ascii="BankGothic Lt BT" w:hAnsi="BankGothic Lt BT"/>
        <w:caps/>
        <w:sz w:val="16"/>
        <w:szCs w:val="18"/>
      </w:rPr>
      <w:t>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6F214" w14:textId="77777777" w:rsidR="00A3031A" w:rsidRDefault="00A3031A" w:rsidP="005B3A86">
      <w:pPr>
        <w:spacing w:after="0" w:line="240" w:lineRule="auto"/>
      </w:pPr>
      <w:r>
        <w:separator/>
      </w:r>
    </w:p>
  </w:footnote>
  <w:footnote w:type="continuationSeparator" w:id="0">
    <w:p w14:paraId="60FDAF7E" w14:textId="77777777" w:rsidR="00A3031A" w:rsidRDefault="00A3031A" w:rsidP="005B3A86">
      <w:pPr>
        <w:spacing w:after="0" w:line="240" w:lineRule="auto"/>
      </w:pPr>
      <w:r>
        <w:continuationSeparator/>
      </w:r>
    </w:p>
  </w:footnote>
  <w:footnote w:type="continuationNotice" w:id="1">
    <w:p w14:paraId="2E478048" w14:textId="77777777" w:rsidR="00A3031A" w:rsidRDefault="00A303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7777777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Engineering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777777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3564042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A787E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777777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77777777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154F1053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5A787E">
      <w:rPr>
        <w:rFonts w:ascii="BankGothic Lt BT" w:hAnsi="BankGothic Lt BT"/>
        <w:caps/>
        <w:sz w:val="24"/>
        <w:szCs w:val="24"/>
      </w:rPr>
      <w:t>Engineering and Scientific Notation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3E9C96CC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2A96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42A96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62F12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56E29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219E3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3031A"/>
    <w:rsid w:val="00A42A96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5713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26EF7"/>
    <w:rsid w:val="00D54ACB"/>
    <w:rsid w:val="00DA380B"/>
    <w:rsid w:val="00DB02B9"/>
    <w:rsid w:val="00DC19D0"/>
    <w:rsid w:val="00DC51B1"/>
    <w:rsid w:val="00DE32D8"/>
    <w:rsid w:val="00DE355E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17D9"/>
    <w:rsid w:val="00F918B0"/>
    <w:rsid w:val="00FA66B6"/>
    <w:rsid w:val="00FB7385"/>
    <w:rsid w:val="00FD746F"/>
    <w:rsid w:val="00FF1EE0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641</TotalTime>
  <Pages>4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2018-05-23T20:06:00Z</cp:lastPrinted>
  <dcterms:created xsi:type="dcterms:W3CDTF">2018-05-23T20:04:00Z</dcterms:created>
  <dcterms:modified xsi:type="dcterms:W3CDTF">2018-08-16T02:56:00Z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Engineering and Scientific Notation</vt:lpwstr>
  </property>
  <property fmtid="{D5CDD505-2E9C-101B-9397-08002B2CF9AE}" pid="4" name="DocNum">
    <vt:i4>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