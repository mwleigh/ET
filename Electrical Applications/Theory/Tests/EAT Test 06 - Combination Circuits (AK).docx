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273E0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42D9">
        <w:rPr>
          <w:rFonts w:ascii="Verdana" w:hAnsi="Verdana"/>
          <w:b/>
          <w:sz w:val="24"/>
          <w:szCs w:val="24"/>
        </w:rPr>
        <w:t>Combination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B7C6EE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772A2FC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940AF" w:rsidRPr="00C940AF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F45691">
        <w:rPr>
          <w:rFonts w:ascii="Verdana" w:hAnsi="Verdana"/>
          <w:sz w:val="20"/>
          <w:szCs w:val="20"/>
          <w:highlight w:val="yellow"/>
        </w:rPr>
        <w:t>94</w:t>
      </w:r>
      <w:r w:rsidR="00F45691" w:rsidRPr="00F45691">
        <w:rPr>
          <w:rFonts w:ascii="Verdana" w:hAnsi="Verdana"/>
          <w:sz w:val="20"/>
          <w:szCs w:val="20"/>
          <w:highlight w:val="yellow"/>
        </w:rPr>
        <w:t>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57F016F9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</w:t>
      </w:r>
      <w:r w:rsidR="00B442D9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</w:t>
      </w:r>
      <w:r w:rsidR="00B442D9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14:paraId="089497BE" w14:textId="77777777" w:rsidR="00AD01BD" w:rsidRDefault="00AD01BD" w:rsidP="00AD01BD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bookmarkStart w:id="0" w:name="_Hlk517858778"/>
      <w:r>
        <w:rPr>
          <w:rFonts w:ascii="Verdana" w:hAnsi="Verdana"/>
          <w:sz w:val="20"/>
          <w:szCs w:val="20"/>
        </w:rPr>
        <w:t>Student shall calculate various electrical quantities for a series-parallel, parallel-series and complex combination circuits based on the Ohm’s Wheel.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bookmarkStart w:id="1" w:name="_GoBack"/>
      <w:bookmarkEnd w:id="0"/>
      <w:bookmarkEnd w:id="1"/>
      <w:r w:rsidRPr="009219E3">
        <w:rPr>
          <w:rFonts w:ascii="Verdana" w:hAnsi="Verdana"/>
          <w:b/>
        </w:rPr>
        <w:t>Assessment</w:t>
      </w:r>
    </w:p>
    <w:p w14:paraId="77B6D485" w14:textId="4856A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42D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54EEE92B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="00E85CBF" w:rsidRPr="00E85CBF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 to the following multiple-choice questions.</w:t>
      </w:r>
    </w:p>
    <w:p w14:paraId="38031C62" w14:textId="77777777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parallel-series circuit can also be thought of as a;</w:t>
      </w:r>
    </w:p>
    <w:p w14:paraId="6A64A747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32723A2B" w14:textId="77777777" w:rsidR="00B442D9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A parallel circuit that has a series component inside of it.</w:t>
      </w:r>
    </w:p>
    <w:p w14:paraId="632E4242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00B0D87D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85D8EB9" w14:textId="372A171F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series-parallel circuit can also be thought of as a;</w:t>
      </w:r>
    </w:p>
    <w:p w14:paraId="38394512" w14:textId="77777777" w:rsidR="00B442D9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A series circuit that has a parallel component inside of it.</w:t>
      </w:r>
    </w:p>
    <w:p w14:paraId="081B92BE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24D93647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combination of a series circuit and a parallel circuit.</w:t>
      </w:r>
    </w:p>
    <w:p w14:paraId="3C03FE8F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DBE71F7" w14:textId="2DAC47C8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complex combination circuit can also be thought of as a;</w:t>
      </w:r>
    </w:p>
    <w:p w14:paraId="5E26C69A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that has a parallel component inside of it.</w:t>
      </w:r>
    </w:p>
    <w:p w14:paraId="109DF2CA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that has a series component inside of it.</w:t>
      </w:r>
    </w:p>
    <w:p w14:paraId="1677F7FE" w14:textId="77777777" w:rsidR="00B442D9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Any combination of a series circuit and a parallel circuit.</w:t>
      </w:r>
    </w:p>
    <w:p w14:paraId="13717F20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2208C0D" w14:textId="248D597F" w:rsidR="004E03AF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solving a combination circuit, the first step is to</w:t>
      </w:r>
      <w:r w:rsidR="004E03AF">
        <w:rPr>
          <w:rFonts w:ascii="Verdana" w:hAnsi="Verdana"/>
          <w:sz w:val="20"/>
          <w:szCs w:val="20"/>
        </w:rPr>
        <w:t>;</w:t>
      </w:r>
    </w:p>
    <w:p w14:paraId="55A9A3C4" w14:textId="41A4E5C0" w:rsidR="004E03AF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Solve for the inner minor circuit</w:t>
      </w:r>
    </w:p>
    <w:p w14:paraId="67FC7642" w14:textId="463E98B1" w:rsidR="004E03AF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for the outer major circuit</w:t>
      </w:r>
    </w:p>
    <w:p w14:paraId="5B51BCEF" w14:textId="4506E619" w:rsidR="004E03AF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from top to bottom</w:t>
      </w:r>
    </w:p>
    <w:p w14:paraId="69C9F96F" w14:textId="7653ADC0" w:rsidR="004E03AF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from bottom to the top</w:t>
      </w:r>
    </w:p>
    <w:p w14:paraId="393B97B1" w14:textId="77777777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2" w:name="_Hlk515367112"/>
      <w:r>
        <w:rPr>
          <w:rFonts w:ascii="Verdana" w:hAnsi="Verdana"/>
          <w:sz w:val="20"/>
          <w:szCs w:val="20"/>
        </w:rPr>
        <w:t>In a parallel-series circuit;</w:t>
      </w:r>
    </w:p>
    <w:p w14:paraId="3E3743AF" w14:textId="77777777" w:rsidR="00B442D9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Voltage is common through all branch circuits</w:t>
      </w:r>
    </w:p>
    <w:p w14:paraId="692C5701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is common through the major circuit</w:t>
      </w:r>
    </w:p>
    <w:p w14:paraId="6512B7AC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distinguishing characteristic between voltage or current</w:t>
      </w:r>
    </w:p>
    <w:p w14:paraId="1A1D3A6C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common statement can be discerned</w:t>
      </w:r>
    </w:p>
    <w:p w14:paraId="71E443EB" w14:textId="44B1BD5B" w:rsidR="00B442D9" w:rsidRPr="0087482B" w:rsidRDefault="00B442D9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</w:t>
      </w:r>
      <w:r w:rsidR="00601C64">
        <w:rPr>
          <w:rFonts w:ascii="Verdana" w:hAnsi="Verdana"/>
          <w:sz w:val="20"/>
          <w:szCs w:val="20"/>
        </w:rPr>
        <w:t>-parallel</w:t>
      </w:r>
      <w:r>
        <w:rPr>
          <w:rFonts w:ascii="Verdana" w:hAnsi="Verdana"/>
          <w:sz w:val="20"/>
          <w:szCs w:val="20"/>
        </w:rPr>
        <w:t xml:space="preserve"> circuit;</w:t>
      </w:r>
    </w:p>
    <w:p w14:paraId="5D0E9517" w14:textId="77777777" w:rsidR="00B442D9" w:rsidRPr="0087482B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is common through all branch circuits</w:t>
      </w:r>
    </w:p>
    <w:p w14:paraId="137A83FA" w14:textId="77777777" w:rsidR="00B442D9" w:rsidRPr="009E200C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Current is common through the major circuit</w:t>
      </w:r>
    </w:p>
    <w:p w14:paraId="5E25C185" w14:textId="77777777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distinguishing characteristic between voltage or current</w:t>
      </w:r>
    </w:p>
    <w:p w14:paraId="697DF1E4" w14:textId="37194912" w:rsidR="00B442D9" w:rsidRDefault="00B442D9" w:rsidP="00DB3804">
      <w:pPr>
        <w:pStyle w:val="ListParagraph"/>
        <w:numPr>
          <w:ilvl w:val="1"/>
          <w:numId w:val="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common statement can be discerned</w:t>
      </w:r>
    </w:p>
    <w:p w14:paraId="601508C2" w14:textId="77777777" w:rsidR="00601C64" w:rsidRPr="00601C64" w:rsidRDefault="00601C64" w:rsidP="00601C64">
      <w:pPr>
        <w:spacing w:after="0"/>
        <w:ind w:left="360"/>
        <w:rPr>
          <w:rFonts w:ascii="Verdana" w:hAnsi="Verdana"/>
          <w:sz w:val="20"/>
          <w:szCs w:val="20"/>
        </w:rPr>
      </w:pPr>
    </w:p>
    <w:bookmarkEnd w:id="2"/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1102766" w14:textId="1B33C189" w:rsidR="001A0FF4" w:rsidRPr="001A0FF4" w:rsidRDefault="001A0FF4" w:rsidP="001A0FF4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5"/>
        <w:gridCol w:w="5955"/>
      </w:tblGrid>
      <w:tr w:rsidR="001A0FF4" w14:paraId="4A0C57C4" w14:textId="77777777" w:rsidTr="00A45F20">
        <w:trPr>
          <w:jc w:val="center"/>
        </w:trPr>
        <w:tc>
          <w:tcPr>
            <w:tcW w:w="5035" w:type="dxa"/>
            <w:vAlign w:val="center"/>
          </w:tcPr>
          <w:p w14:paraId="7B82A7DA" w14:textId="77777777" w:rsidR="001A0FF4" w:rsidRDefault="001A0FF4" w:rsidP="00A45F20">
            <w:pPr>
              <w:spacing w:before="120"/>
              <w:jc w:val="center"/>
              <w:rPr>
                <w:rFonts w:ascii="Verdana" w:hAnsi="Verdana"/>
                <w:sz w:val="20"/>
                <w:szCs w:val="20"/>
              </w:rPr>
            </w:pPr>
            <w:r w:rsidRPr="00601C6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C205E1" wp14:editId="3D685E16">
                  <wp:extent cx="2139315" cy="26600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66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E6E56FF" w14:textId="77777777" w:rsidR="001A0FF4" w:rsidRDefault="001A0FF4" w:rsidP="00A45F20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01C6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7EE3833" wp14:editId="38EEDDEF">
                  <wp:extent cx="3644265" cy="2567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65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FF4" w14:paraId="653EED20" w14:textId="77777777" w:rsidTr="00A45F20">
        <w:trPr>
          <w:jc w:val="center"/>
        </w:trPr>
        <w:tc>
          <w:tcPr>
            <w:tcW w:w="5035" w:type="dxa"/>
            <w:vAlign w:val="center"/>
          </w:tcPr>
          <w:p w14:paraId="568FDFF4" w14:textId="77777777" w:rsidR="001A0FF4" w:rsidRDefault="001A0FF4" w:rsidP="00A45F20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  <w:t>Figure 1</w:t>
            </w:r>
          </w:p>
        </w:tc>
        <w:tc>
          <w:tcPr>
            <w:tcW w:w="5035" w:type="dxa"/>
            <w:vAlign w:val="center"/>
          </w:tcPr>
          <w:p w14:paraId="688F871A" w14:textId="77777777" w:rsidR="001A0FF4" w:rsidRDefault="001A0FF4" w:rsidP="00A45F20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ab/>
              <w:t>Figure 2</w:t>
            </w:r>
          </w:p>
        </w:tc>
      </w:tr>
      <w:tr w:rsidR="001A0FF4" w14:paraId="0238E551" w14:textId="77777777" w:rsidTr="00A45F20">
        <w:trPr>
          <w:jc w:val="center"/>
        </w:trPr>
        <w:tc>
          <w:tcPr>
            <w:tcW w:w="5035" w:type="dxa"/>
            <w:vAlign w:val="center"/>
          </w:tcPr>
          <w:p w14:paraId="3A1BC80E" w14:textId="3994A394" w:rsidR="001A0FF4" w:rsidRDefault="001A0FF4" w:rsidP="00A45F20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bookmarkStart w:id="3" w:name="_Hlk517858720"/>
            <w:r>
              <w:rPr>
                <w:rFonts w:ascii="Verdana" w:hAnsi="Verdana"/>
                <w:sz w:val="20"/>
                <w:szCs w:val="20"/>
              </w:rPr>
              <w:t xml:space="preserve">Where </w:t>
            </w:r>
            <w:r w:rsidR="00A768AB">
              <w:rPr>
                <w:rFonts w:ascii="Verdana" w:hAnsi="Verdana"/>
                <w:sz w:val="20"/>
                <w:szCs w:val="20"/>
              </w:rPr>
              <w:t>E</w:t>
            </w:r>
            <w:r w:rsidR="00A768AB" w:rsidRPr="00C36CAA"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 w:rsidR="00A768AB">
              <w:rPr>
                <w:rFonts w:ascii="Verdana" w:hAnsi="Verdana"/>
                <w:sz w:val="20"/>
                <w:szCs w:val="20"/>
              </w:rPr>
              <w:t xml:space="preserve"> = </w:t>
            </w:r>
            <w:r w:rsidR="00C36CAA">
              <w:rPr>
                <w:rFonts w:ascii="Verdana" w:hAnsi="Verdana"/>
                <w:sz w:val="20"/>
                <w:szCs w:val="20"/>
              </w:rPr>
              <w:t>7V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220Ω,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680Ω, 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1.2kΩ,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4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120Ω</w:t>
            </w:r>
          </w:p>
        </w:tc>
        <w:tc>
          <w:tcPr>
            <w:tcW w:w="5035" w:type="dxa"/>
            <w:vAlign w:val="center"/>
          </w:tcPr>
          <w:p w14:paraId="56D69C59" w14:textId="73476205" w:rsidR="001A0FF4" w:rsidRDefault="001A0FF4" w:rsidP="00A45F20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Where </w:t>
            </w:r>
            <w:r w:rsidR="00C36CAA">
              <w:rPr>
                <w:rFonts w:ascii="Verdana" w:hAnsi="Verdana"/>
                <w:sz w:val="20"/>
                <w:szCs w:val="20"/>
              </w:rPr>
              <w:t>E</w:t>
            </w:r>
            <w:r w:rsidR="00C36CAA" w:rsidRPr="00C36CAA"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 w:rsidR="00C36CAA">
              <w:rPr>
                <w:rFonts w:ascii="Verdana" w:hAnsi="Verdana"/>
                <w:sz w:val="20"/>
                <w:szCs w:val="20"/>
              </w:rPr>
              <w:t xml:space="preserve"> = 22V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33</w:t>
            </w:r>
            <w:r w:rsidRPr="00601C64">
              <w:rPr>
                <w:rFonts w:ascii="Verdana" w:hAnsi="Verdana"/>
                <w:sz w:val="20"/>
                <w:szCs w:val="20"/>
              </w:rPr>
              <w:t>0Ω,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2k</w:t>
            </w:r>
            <w:r w:rsidRPr="00601C64">
              <w:rPr>
                <w:rFonts w:ascii="Verdana" w:hAnsi="Verdana"/>
                <w:sz w:val="20"/>
                <w:szCs w:val="20"/>
              </w:rPr>
              <w:t>Ω, 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= 4.7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kΩ, 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601C64">
              <w:rPr>
                <w:rFonts w:ascii="Verdana" w:hAnsi="Verdana"/>
                <w:sz w:val="20"/>
                <w:szCs w:val="20"/>
              </w:rPr>
              <w:t>R</w:t>
            </w:r>
            <w:r w:rsidRPr="00601C64">
              <w:rPr>
                <w:rFonts w:ascii="Verdana" w:hAnsi="Verdana"/>
                <w:sz w:val="20"/>
                <w:szCs w:val="20"/>
                <w:vertAlign w:val="subscript"/>
              </w:rPr>
              <w:t>4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10</w:t>
            </w:r>
            <w:r>
              <w:rPr>
                <w:rFonts w:ascii="Verdana" w:hAnsi="Verdana"/>
                <w:sz w:val="20"/>
                <w:szCs w:val="20"/>
              </w:rPr>
              <w:t>k</w:t>
            </w:r>
            <w:r w:rsidRPr="00601C64">
              <w:rPr>
                <w:rFonts w:ascii="Verdana" w:hAnsi="Verdana"/>
                <w:sz w:val="20"/>
                <w:szCs w:val="20"/>
              </w:rPr>
              <w:t>Ω, 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5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</w:t>
            </w:r>
            <w:r>
              <w:rPr>
                <w:rFonts w:ascii="Verdana" w:hAnsi="Verdana"/>
                <w:sz w:val="20"/>
                <w:szCs w:val="20"/>
              </w:rPr>
              <w:t>27</w:t>
            </w:r>
            <w:r w:rsidRPr="00601C64">
              <w:rPr>
                <w:rFonts w:ascii="Verdana" w:hAnsi="Verdana"/>
                <w:sz w:val="20"/>
                <w:szCs w:val="20"/>
              </w:rPr>
              <w:t>0Ω, 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6</w:t>
            </w:r>
            <w:r w:rsidRPr="00601C64">
              <w:rPr>
                <w:rFonts w:ascii="Verdana" w:hAnsi="Verdana"/>
                <w:sz w:val="20"/>
                <w:szCs w:val="20"/>
              </w:rPr>
              <w:t xml:space="preserve"> = 10Ω</w:t>
            </w:r>
          </w:p>
        </w:tc>
      </w:tr>
    </w:tbl>
    <w:bookmarkEnd w:id="3"/>
    <w:p w14:paraId="20814E17" w14:textId="31C93555" w:rsidR="00C36CAA" w:rsidRPr="00C36CAA" w:rsidRDefault="00C36CAA" w:rsidP="00C36CAA">
      <w:pPr>
        <w:spacing w:before="360" w:after="120"/>
        <w:ind w:left="360"/>
        <w:rPr>
          <w:rFonts w:ascii="Verdana" w:hAnsi="Verdana"/>
          <w:sz w:val="20"/>
          <w:szCs w:val="20"/>
        </w:rPr>
      </w:pPr>
      <w:r w:rsidRPr="000D79E5">
        <w:rPr>
          <w:rFonts w:ascii="Verdana" w:hAnsi="Verdana"/>
          <w:sz w:val="20"/>
          <w:szCs w:val="20"/>
          <w:highlight w:val="yellow"/>
        </w:rPr>
        <w:t>R</w:t>
      </w:r>
      <w:r w:rsidRPr="000D79E5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0D79E5">
        <w:rPr>
          <w:rFonts w:ascii="Verdana" w:hAnsi="Verdana"/>
          <w:sz w:val="20"/>
          <w:szCs w:val="20"/>
          <w:highlight w:val="yellow"/>
        </w:rPr>
        <w:t xml:space="preserve"> = 434.043Ω</w:t>
      </w:r>
      <w:r w:rsidRPr="000D79E5">
        <w:rPr>
          <w:rFonts w:ascii="Verdana" w:hAnsi="Verdana"/>
          <w:sz w:val="20"/>
          <w:szCs w:val="20"/>
          <w:highlight w:val="yellow"/>
        </w:rPr>
        <w:tab/>
        <w:t>R</w:t>
      </w:r>
      <w:r w:rsidRPr="000D79E5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0D79E5">
        <w:rPr>
          <w:rFonts w:ascii="Verdana" w:hAnsi="Verdana"/>
          <w:sz w:val="20"/>
          <w:szCs w:val="20"/>
          <w:highlight w:val="yellow"/>
        </w:rPr>
        <w:t xml:space="preserve"> = 774.043Ω</w:t>
      </w:r>
    </w:p>
    <w:p w14:paraId="7FB57B81" w14:textId="1292B047" w:rsidR="00B526CB" w:rsidRPr="00BB4668" w:rsidRDefault="00B526CB" w:rsidP="00BB466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B4668">
        <w:rPr>
          <w:rFonts w:ascii="Verdana" w:hAnsi="Verdana"/>
          <w:sz w:val="20"/>
          <w:szCs w:val="20"/>
        </w:rPr>
        <w:t xml:space="preserve">Refer to </w:t>
      </w:r>
      <w:r w:rsidR="001A0FF4" w:rsidRPr="00BB4668">
        <w:rPr>
          <w:rFonts w:ascii="Verdana" w:hAnsi="Verdana"/>
          <w:sz w:val="20"/>
          <w:szCs w:val="20"/>
        </w:rPr>
        <w:t>Figure 1 above and complete the table below</w:t>
      </w:r>
      <w:r w:rsidRPr="00BB4668">
        <w:rPr>
          <w:rFonts w:ascii="Verdana" w:hAnsi="Verdana"/>
          <w:sz w:val="20"/>
          <w:szCs w:val="20"/>
        </w:rPr>
        <w:t>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A0FF4" w:rsidRPr="00DD3F5F" w14:paraId="2DAE12BD" w14:textId="77777777" w:rsidTr="00A45F2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198F97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A69C4E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CC706F9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A633F7F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87B816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A0FF4" w:rsidRPr="00DD3F5F" w14:paraId="5020D2F4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11A21F" w14:textId="77777777" w:rsidR="001A0FF4" w:rsidRPr="00DD3F5F" w:rsidRDefault="001A0FF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54159" w14:textId="22AB9513" w:rsidR="001A0FF4" w:rsidRPr="00283B93" w:rsidRDefault="000D79E5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17.992mW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28D51D" w14:textId="0BA82546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9.043mA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494F3" w14:textId="670D29B4" w:rsidR="001A0FF4" w:rsidRPr="00283B93" w:rsidRDefault="00A768AB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2F8D4" w14:textId="1D40E30B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1.990V</w:t>
            </w:r>
          </w:p>
        </w:tc>
      </w:tr>
      <w:tr w:rsidR="00C36CAA" w:rsidRPr="00DD3F5F" w14:paraId="738FD35D" w14:textId="77777777" w:rsidTr="00C36CA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B0E3" w14:textId="77777777" w:rsidR="00C36CAA" w:rsidRPr="00DD3F5F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3AA91" w14:textId="65F73AFE" w:rsidR="00C36CAA" w:rsidRPr="00283B93" w:rsidRDefault="00283B93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22.658mW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8335B3" w14:textId="3239F2D1" w:rsidR="00C36CAA" w:rsidRPr="00283B93" w:rsidRDefault="000D79E5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1AFD045" w14:textId="78BF05AA" w:rsidR="00C36CAA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0D5C268" w14:textId="39288943" w:rsidR="00C36CAA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3.952V</w:t>
            </w:r>
          </w:p>
        </w:tc>
      </w:tr>
      <w:tr w:rsidR="00C36CAA" w:rsidRPr="00DD3F5F" w14:paraId="35274279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FAC90D7" w14:textId="77777777" w:rsidR="00C36CAA" w:rsidRPr="00DD3F5F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3D8443" w14:textId="219A94CC" w:rsidR="00C36CAA" w:rsidRPr="00283B93" w:rsidRDefault="00283B93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12.84mW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07D76E" w14:textId="04504BAB" w:rsidR="00C36CAA" w:rsidRPr="00283B93" w:rsidRDefault="000D79E5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3.271mA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E06FAE" w14:textId="5D38742F" w:rsidR="00C36CAA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291C16" w14:textId="77777777" w:rsidR="00C36CAA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A0FF4" w:rsidRPr="00DD3F5F" w14:paraId="00EA029A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E2DE490" w14:textId="77777777" w:rsidR="001A0FF4" w:rsidRPr="00DD3F5F" w:rsidRDefault="001A0FF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64288" w14:textId="2176DC98" w:rsidR="001A0FF4" w:rsidRPr="00283B93" w:rsidRDefault="00283B93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9.814mW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530331" w14:textId="13AEAA3B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9.043mA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AE59F4" w14:textId="71924174" w:rsidR="001A0FF4" w:rsidRPr="00283B93" w:rsidRDefault="00A768AB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D9AD7" w14:textId="1B747488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1.085V</w:t>
            </w:r>
          </w:p>
        </w:tc>
      </w:tr>
      <w:tr w:rsidR="001A0FF4" w:rsidRPr="00DD3F5F" w14:paraId="061C95AB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61BD8C5" w14:textId="77777777" w:rsidR="001A0FF4" w:rsidRPr="00DD3F5F" w:rsidRDefault="001A0FF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57E63E" w14:textId="36C439E8" w:rsidR="001A0FF4" w:rsidRPr="00283B93" w:rsidRDefault="00283B93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63.304mW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28A8DA" w14:textId="020A8962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9.043mA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E25BE2" w14:textId="2E97B89D" w:rsidR="001A0FF4" w:rsidRPr="00283B93" w:rsidRDefault="000D79E5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sz w:val="20"/>
                <w:szCs w:val="20"/>
                <w:highlight w:val="yellow"/>
              </w:rPr>
              <w:t>774.043Ω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EBB8C7" w14:textId="1DA15B92" w:rsidR="001A0FF4" w:rsidRPr="00283B93" w:rsidRDefault="00C36CA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83B93">
              <w:rPr>
                <w:rFonts w:ascii="Verdana" w:hAnsi="Verdana"/>
                <w:noProof/>
                <w:sz w:val="20"/>
                <w:szCs w:val="20"/>
                <w:highlight w:val="yellow"/>
              </w:rPr>
              <w:t>7V</w:t>
            </w:r>
          </w:p>
        </w:tc>
      </w:tr>
    </w:tbl>
    <w:p w14:paraId="3A94C030" w14:textId="21951C9B" w:rsidR="00C96C63" w:rsidRPr="009160CA" w:rsidRDefault="009160CA" w:rsidP="00B44322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B44322">
        <w:rPr>
          <w:rFonts w:ascii="Verdana" w:hAnsi="Verdana"/>
          <w:sz w:val="20"/>
          <w:szCs w:val="20"/>
          <w:highlight w:val="yellow"/>
        </w:rPr>
        <w:t>R</w:t>
      </w:r>
      <w:r w:rsidRPr="00B44322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B44322">
        <w:rPr>
          <w:rFonts w:ascii="Verdana" w:hAnsi="Verdana"/>
          <w:sz w:val="20"/>
          <w:szCs w:val="20"/>
          <w:highlight w:val="yellow"/>
        </w:rPr>
        <w:t xml:space="preserve"> = 2.33kΩ</w:t>
      </w:r>
      <w:r w:rsidRPr="00B44322">
        <w:rPr>
          <w:rFonts w:ascii="Verdana" w:hAnsi="Verdana"/>
          <w:sz w:val="20"/>
          <w:szCs w:val="20"/>
          <w:highlight w:val="yellow"/>
        </w:rPr>
        <w:tab/>
        <w:t>I</w:t>
      </w:r>
      <w:r w:rsidRPr="00B44322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B44322">
        <w:rPr>
          <w:rFonts w:ascii="Verdana" w:hAnsi="Verdana"/>
          <w:sz w:val="20"/>
          <w:szCs w:val="20"/>
          <w:highlight w:val="yellow"/>
        </w:rPr>
        <w:t xml:space="preserve"> = </w:t>
      </w:r>
      <w:r w:rsidRPr="00B44322">
        <w:rPr>
          <w:rFonts w:ascii="Verdana" w:hAnsi="Verdana"/>
          <w:sz w:val="20"/>
          <w:szCs w:val="20"/>
          <w:highlight w:val="yellow"/>
        </w:rPr>
        <w:tab/>
        <w:t>9.442mA</w:t>
      </w:r>
      <w:r w:rsidRPr="00B44322">
        <w:rPr>
          <w:rFonts w:ascii="Verdana" w:hAnsi="Verdana"/>
          <w:sz w:val="20"/>
          <w:szCs w:val="20"/>
          <w:highlight w:val="yellow"/>
        </w:rPr>
        <w:tab/>
        <w:t>R</w:t>
      </w:r>
      <w:r w:rsidRPr="00B44322">
        <w:rPr>
          <w:rFonts w:ascii="Verdana" w:hAnsi="Verdana"/>
          <w:sz w:val="20"/>
          <w:szCs w:val="20"/>
          <w:highlight w:val="yellow"/>
          <w:vertAlign w:val="subscript"/>
        </w:rPr>
        <w:t>CD</w:t>
      </w:r>
      <w:r w:rsidRPr="00B44322">
        <w:rPr>
          <w:rFonts w:ascii="Verdana" w:hAnsi="Verdana"/>
          <w:sz w:val="20"/>
          <w:szCs w:val="20"/>
          <w:highlight w:val="yellow"/>
        </w:rPr>
        <w:t xml:space="preserve"> = 14.97kΩ</w:t>
      </w:r>
      <w:r w:rsidRPr="00B44322">
        <w:rPr>
          <w:rFonts w:ascii="Verdana" w:hAnsi="Verdana"/>
          <w:sz w:val="20"/>
          <w:szCs w:val="20"/>
          <w:highlight w:val="yellow"/>
        </w:rPr>
        <w:tab/>
      </w:r>
      <w:r w:rsidR="00B44322" w:rsidRPr="00B44322">
        <w:rPr>
          <w:rFonts w:ascii="Verdana" w:hAnsi="Verdana"/>
          <w:sz w:val="20"/>
          <w:szCs w:val="20"/>
          <w:highlight w:val="yellow"/>
        </w:rPr>
        <w:t>I</w:t>
      </w:r>
      <w:r w:rsidR="00B44322" w:rsidRPr="00B44322">
        <w:rPr>
          <w:rFonts w:ascii="Verdana" w:hAnsi="Verdana"/>
          <w:sz w:val="20"/>
          <w:szCs w:val="20"/>
          <w:highlight w:val="yellow"/>
          <w:vertAlign w:val="subscript"/>
        </w:rPr>
        <w:t>CD</w:t>
      </w:r>
      <w:r w:rsidR="00B44322" w:rsidRPr="00B44322">
        <w:rPr>
          <w:rFonts w:ascii="Verdana" w:hAnsi="Verdana"/>
          <w:sz w:val="20"/>
          <w:szCs w:val="20"/>
          <w:highlight w:val="yellow"/>
        </w:rPr>
        <w:t xml:space="preserve"> = 1.475mA</w:t>
      </w:r>
      <w:r w:rsidR="00B44322" w:rsidRPr="00B44322">
        <w:rPr>
          <w:rFonts w:ascii="Verdana" w:hAnsi="Verdana"/>
          <w:sz w:val="20"/>
          <w:szCs w:val="20"/>
          <w:highlight w:val="yellow"/>
        </w:rPr>
        <w:tab/>
      </w:r>
      <w:r w:rsidRPr="00B44322">
        <w:rPr>
          <w:rFonts w:ascii="Verdana" w:hAnsi="Verdana"/>
          <w:sz w:val="20"/>
          <w:szCs w:val="20"/>
          <w:highlight w:val="yellow"/>
        </w:rPr>
        <w:t>R</w:t>
      </w:r>
      <w:r w:rsidRPr="00B44322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B44322">
        <w:rPr>
          <w:rFonts w:ascii="Verdana" w:hAnsi="Verdana"/>
          <w:sz w:val="20"/>
          <w:szCs w:val="20"/>
          <w:highlight w:val="yellow"/>
        </w:rPr>
        <w:t xml:space="preserve"> = 9.951Ω</w:t>
      </w:r>
    </w:p>
    <w:p w14:paraId="2312623B" w14:textId="50D94765" w:rsidR="001A0FF4" w:rsidRPr="00BB4668" w:rsidRDefault="001A0FF4" w:rsidP="00BB466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B4668">
        <w:rPr>
          <w:rFonts w:ascii="Verdana" w:hAnsi="Verdana"/>
          <w:sz w:val="20"/>
          <w:szCs w:val="20"/>
        </w:rPr>
        <w:t>Refer to Figure 2 above and complete the table below;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A0FF4" w:rsidRPr="00DD3F5F" w14:paraId="5C7AEEDD" w14:textId="77777777" w:rsidTr="00A45F2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A59FC4E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312516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D689448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00D7F73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DF2AD5" w14:textId="77777777" w:rsidR="001A0FF4" w:rsidRPr="00DD3F5F" w:rsidRDefault="001A0FF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44322" w:rsidRPr="00DD3F5F" w14:paraId="48744A97" w14:textId="77777777" w:rsidTr="00B4432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2A8B0B" w14:textId="77777777" w:rsidR="00B44322" w:rsidRPr="00DD3F5F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52161" w14:textId="488BB585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29.42mW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257E4DCC" w14:textId="26AD9D1C" w:rsidR="00B44322" w:rsidRPr="0061247E" w:rsidRDefault="00B44322" w:rsidP="00B4432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sz w:val="20"/>
                <w:szCs w:val="20"/>
                <w:highlight w:val="yellow"/>
              </w:rPr>
              <w:t>9.442mA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7B507D" w14:textId="28419D83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CBD342" w14:textId="168AB132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3.112V</w:t>
            </w:r>
          </w:p>
        </w:tc>
      </w:tr>
      <w:tr w:rsidR="00B44322" w:rsidRPr="00DD3F5F" w14:paraId="7750FA98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5E64DD" w14:textId="77777777" w:rsidR="00B44322" w:rsidRPr="00DD3F5F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03C3E" w14:textId="77616B6D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178.305mW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123D4B8" w14:textId="5028EB28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6A4412E" w14:textId="3B3BE3D1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654D3E" w14:textId="6CB88D11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18.884V</w:t>
            </w:r>
          </w:p>
        </w:tc>
      </w:tr>
      <w:tr w:rsidR="00B44322" w:rsidRPr="00DD3F5F" w14:paraId="12DD2D9A" w14:textId="77777777" w:rsidTr="00B4432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AA8676" w14:textId="77777777" w:rsidR="00B44322" w:rsidRPr="00DD3F5F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556C7" w14:textId="7C244FB8" w:rsidR="00B44322" w:rsidRPr="0061247E" w:rsidRDefault="000E60E9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10.</w:t>
            </w:r>
            <w:r w:rsidR="0061247E"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219mW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F0ED827" w14:textId="4AD2A679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sz w:val="20"/>
                <w:szCs w:val="20"/>
                <w:highlight w:val="yellow"/>
              </w:rPr>
              <w:t>1.475mA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7870B10" w14:textId="7AB8076D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035D0" w14:textId="225722EE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6.930V</w:t>
            </w:r>
          </w:p>
        </w:tc>
      </w:tr>
      <w:tr w:rsidR="00B44322" w:rsidRPr="00DD3F5F" w14:paraId="3E978F12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A2B39E5" w14:textId="77777777" w:rsidR="00B44322" w:rsidRPr="00DD3F5F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58F4EF" w14:textId="708EE29C" w:rsidR="00B44322" w:rsidRPr="0061247E" w:rsidRDefault="0061247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21.742mW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2AB9607F" w14:textId="77777777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4B7C2BA" w14:textId="57EA5332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B62433" w14:textId="05ACA8FC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14.745V</w:t>
            </w:r>
          </w:p>
        </w:tc>
      </w:tr>
      <w:tr w:rsidR="00B44322" w:rsidRPr="00DD3F5F" w14:paraId="3AD48C80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587782" w14:textId="77777777" w:rsidR="00B44322" w:rsidRPr="00DD3F5F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DAB7C" w14:textId="4C140EB7" w:rsidR="00B44322" w:rsidRPr="0061247E" w:rsidRDefault="0061247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587.045μW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3D8BE83" w14:textId="77777777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119B34" w14:textId="6697ACB7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BFE39" w14:textId="7B997745" w:rsidR="00B44322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398.123mV</w:t>
            </w:r>
          </w:p>
        </w:tc>
      </w:tr>
      <w:tr w:rsidR="001A0FF4" w:rsidRPr="00DD3F5F" w14:paraId="146471FC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1EE265" w14:textId="77777777" w:rsidR="001A0FF4" w:rsidRPr="00DD3F5F" w:rsidRDefault="001A0FF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DFF2A4" w14:textId="0045065F" w:rsidR="001A0FF4" w:rsidRPr="0061247E" w:rsidRDefault="0061247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48.4W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6C4F07" w14:textId="02CB867B" w:rsidR="001A0FF4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208408" w14:textId="44FEA7DB" w:rsidR="001A0FF4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5DB22" w14:textId="3F39D55B" w:rsidR="001A0FF4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  <w:tr w:rsidR="001A0FF4" w:rsidRPr="00DD3F5F" w14:paraId="723E376E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F32EDD" w14:textId="77777777" w:rsidR="001A0FF4" w:rsidRPr="00DD3F5F" w:rsidRDefault="001A0FF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59D0AB" w14:textId="7D040677" w:rsidR="001A0FF4" w:rsidRPr="0061247E" w:rsidRDefault="0061247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48.64W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0A6F7AF" w14:textId="72872D6B" w:rsidR="001A0FF4" w:rsidRPr="0061247E" w:rsidRDefault="0061247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2.211A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789399" w14:textId="20E190B7" w:rsidR="001A0FF4" w:rsidRPr="0061247E" w:rsidRDefault="009160C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sz w:val="20"/>
                <w:szCs w:val="20"/>
                <w:highlight w:val="yellow"/>
              </w:rPr>
              <w:t>9.951Ω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30FB4" w14:textId="6FC7631C" w:rsidR="001A0FF4" w:rsidRPr="0061247E" w:rsidRDefault="00B44322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6124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</w:tbl>
    <w:p w14:paraId="683987FD" w14:textId="77777777" w:rsidR="001A0FF4" w:rsidRDefault="001A0F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65AC362" w14:textId="77777777" w:rsidR="001A0FF4" w:rsidRPr="0087482B" w:rsidRDefault="001A0FF4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Figure 1 is an example of a;</w:t>
      </w:r>
    </w:p>
    <w:p w14:paraId="7306623C" w14:textId="77777777" w:rsidR="001A0FF4" w:rsidRPr="0087482B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Parallel-series circuit</w:t>
      </w:r>
    </w:p>
    <w:p w14:paraId="56F39D9E" w14:textId="77777777" w:rsidR="001A0FF4" w:rsidRPr="009E200C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Series-parallel circuit</w:t>
      </w:r>
    </w:p>
    <w:p w14:paraId="5AF2A01F" w14:textId="77777777" w:rsidR="001A0FF4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 combination circuit</w:t>
      </w:r>
    </w:p>
    <w:p w14:paraId="28F5AA6B" w14:textId="77777777" w:rsidR="001A0FF4" w:rsidRPr="0087482B" w:rsidRDefault="001A0FF4" w:rsidP="00DB3804">
      <w:pPr>
        <w:pStyle w:val="ListParagraph"/>
        <w:numPr>
          <w:ilvl w:val="1"/>
          <w:numId w:val="3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3978696" w14:textId="77777777" w:rsidR="001A0FF4" w:rsidRPr="0087482B" w:rsidRDefault="001A0FF4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Figure 2 is an example of a;</w:t>
      </w:r>
    </w:p>
    <w:p w14:paraId="17131FC8" w14:textId="77777777" w:rsidR="001A0FF4" w:rsidRPr="009E200C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Parallel-series circuit</w:t>
      </w:r>
    </w:p>
    <w:p w14:paraId="53B6F5BA" w14:textId="77777777" w:rsidR="001A0FF4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Series-parallel circuit</w:t>
      </w:r>
    </w:p>
    <w:p w14:paraId="2CFDB1A5" w14:textId="77777777" w:rsidR="001A0FF4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Complex combination circuit</w:t>
      </w:r>
    </w:p>
    <w:p w14:paraId="1B94CEF3" w14:textId="77777777" w:rsidR="001A0FF4" w:rsidRPr="0087482B" w:rsidRDefault="001A0FF4" w:rsidP="00DB3804">
      <w:pPr>
        <w:pStyle w:val="ListParagraph"/>
        <w:numPr>
          <w:ilvl w:val="0"/>
          <w:numId w:val="4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36762F0F" w14:textId="77777777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1, if R</w:t>
      </w:r>
      <w:r w:rsidRPr="00154621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were decreased, total current would?</w:t>
      </w:r>
    </w:p>
    <w:p w14:paraId="6EF83294" w14:textId="77777777" w:rsidR="00154621" w:rsidRPr="009E200C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Increase</w:t>
      </w:r>
    </w:p>
    <w:p w14:paraId="42B959B1" w14:textId="77777777" w:rsidR="00154621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5BB2B3F1" w14:textId="77777777" w:rsidR="00154621" w:rsidRDefault="00154621" w:rsidP="00DB3804">
      <w:pPr>
        <w:pStyle w:val="ListParagraph"/>
        <w:numPr>
          <w:ilvl w:val="0"/>
          <w:numId w:val="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92E52B9" w14:textId="71B0226F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1, if E</w:t>
      </w:r>
      <w:r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were increased, E</w:t>
      </w:r>
      <w:r w:rsidRPr="00154621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would?</w:t>
      </w:r>
    </w:p>
    <w:p w14:paraId="7128467D" w14:textId="77777777" w:rsidR="00154621" w:rsidRPr="009E200C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Increase</w:t>
      </w:r>
    </w:p>
    <w:p w14:paraId="31252DF6" w14:textId="77777777" w:rsidR="00154621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A60F647" w14:textId="77777777" w:rsidR="00154621" w:rsidRDefault="00154621" w:rsidP="00DB3804">
      <w:pPr>
        <w:pStyle w:val="ListParagraph"/>
        <w:numPr>
          <w:ilvl w:val="0"/>
          <w:numId w:val="6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6899508" w14:textId="77777777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R</w:t>
      </w:r>
      <w:r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 xml:space="preserve"> were removed, E</w:t>
      </w:r>
      <w:r w:rsidRPr="00154621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would?</w:t>
      </w:r>
    </w:p>
    <w:p w14:paraId="07272A4D" w14:textId="77777777" w:rsidR="00154621" w:rsidRPr="0087482B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48E9003" w14:textId="77777777" w:rsidR="00154621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6C3773DE" w14:textId="77777777" w:rsidR="00154621" w:rsidRPr="009E200C" w:rsidRDefault="00154621" w:rsidP="00DB3804">
      <w:pPr>
        <w:pStyle w:val="ListParagraph"/>
        <w:numPr>
          <w:ilvl w:val="0"/>
          <w:numId w:val="7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Stay the same</w:t>
      </w:r>
    </w:p>
    <w:p w14:paraId="5C2BDAE1" w14:textId="2A0720D8" w:rsidR="00154621" w:rsidRPr="0087482B" w:rsidRDefault="00154621" w:rsidP="00DB3804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R</w:t>
      </w:r>
      <w:r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were increased, E</w:t>
      </w:r>
      <w:r w:rsidRPr="00154621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would?</w:t>
      </w:r>
    </w:p>
    <w:p w14:paraId="1978DD35" w14:textId="77777777" w:rsidR="00154621" w:rsidRPr="0087482B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CCAEA35" w14:textId="77777777" w:rsidR="00154621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F87D6B0" w14:textId="77777777" w:rsidR="00154621" w:rsidRPr="009E200C" w:rsidRDefault="00154621" w:rsidP="00DB3804">
      <w:pPr>
        <w:pStyle w:val="ListParagraph"/>
        <w:numPr>
          <w:ilvl w:val="0"/>
          <w:numId w:val="8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Stay the same</w:t>
      </w:r>
    </w:p>
    <w:p w14:paraId="36443436" w14:textId="77777777" w:rsidR="0035297E" w:rsidRPr="0087482B" w:rsidRDefault="0035297E" w:rsidP="0035297E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Referring to Figure 2, if P</w:t>
      </w:r>
      <w:r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went down, I</w:t>
      </w:r>
      <w:r>
        <w:rPr>
          <w:rFonts w:ascii="Verdana" w:hAnsi="Verdana"/>
          <w:sz w:val="20"/>
          <w:szCs w:val="20"/>
          <w:vertAlign w:val="subscript"/>
        </w:rPr>
        <w:t>CD</w:t>
      </w:r>
      <w:r>
        <w:rPr>
          <w:rFonts w:ascii="Verdana" w:hAnsi="Verdana"/>
          <w:sz w:val="20"/>
          <w:szCs w:val="20"/>
        </w:rPr>
        <w:t xml:space="preserve"> would have?</w:t>
      </w:r>
    </w:p>
    <w:p w14:paraId="7193B9E1" w14:textId="77777777" w:rsidR="0035297E" w:rsidRPr="0087482B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</w:t>
      </w:r>
    </w:p>
    <w:p w14:paraId="4B4EEAC4" w14:textId="77777777" w:rsidR="0035297E" w:rsidRPr="009E200C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Decreased</w:t>
      </w:r>
    </w:p>
    <w:p w14:paraId="2D914F20" w14:textId="77777777" w:rsidR="0035297E" w:rsidRDefault="0035297E" w:rsidP="0035297E">
      <w:pPr>
        <w:pStyle w:val="ListParagraph"/>
        <w:numPr>
          <w:ilvl w:val="0"/>
          <w:numId w:val="9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Stayed the same</w:t>
      </w:r>
    </w:p>
    <w:p w14:paraId="66302A58" w14:textId="572427F5" w:rsidR="0035297E" w:rsidRPr="0087482B" w:rsidRDefault="0035297E" w:rsidP="0035297E">
      <w:pPr>
        <w:pStyle w:val="ListParagraph"/>
        <w:numPr>
          <w:ilvl w:val="0"/>
          <w:numId w:val="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Regardless of the type of circuit, series-parallel, parallel-series or complex combination circuit</w:t>
      </w:r>
      <w:r w:rsidR="008012D5">
        <w:rPr>
          <w:rFonts w:ascii="Verdana" w:hAnsi="Verdana"/>
          <w:sz w:val="20"/>
          <w:szCs w:val="20"/>
        </w:rPr>
        <w:t>, total power will always be the sum of individual component power</w:t>
      </w:r>
      <w:r>
        <w:rPr>
          <w:rFonts w:ascii="Verdana" w:hAnsi="Verdana"/>
          <w:sz w:val="20"/>
          <w:szCs w:val="20"/>
        </w:rPr>
        <w:t>?</w:t>
      </w:r>
    </w:p>
    <w:p w14:paraId="60D57145" w14:textId="2A9460B2" w:rsidR="0035297E" w:rsidRPr="009E200C" w:rsidRDefault="008012D5" w:rsidP="008012D5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9E200C">
        <w:rPr>
          <w:rFonts w:ascii="Verdana" w:hAnsi="Verdana"/>
          <w:sz w:val="20"/>
          <w:szCs w:val="20"/>
          <w:highlight w:val="yellow"/>
        </w:rPr>
        <w:t>True</w:t>
      </w:r>
    </w:p>
    <w:p w14:paraId="77675534" w14:textId="4E214C12" w:rsidR="0035297E" w:rsidRDefault="008012D5" w:rsidP="008012D5">
      <w:pPr>
        <w:pStyle w:val="ListParagraph"/>
        <w:numPr>
          <w:ilvl w:val="0"/>
          <w:numId w:val="10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6120805" w14:textId="7D428311" w:rsidR="00154621" w:rsidRDefault="001546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BAB0BB3" w14:textId="32342CB0" w:rsidR="00154621" w:rsidRPr="00DF526B" w:rsidRDefault="00DF526B" w:rsidP="00DF526B">
      <w:pPr>
        <w:tabs>
          <w:tab w:val="left" w:pos="2026"/>
        </w:tabs>
        <w:spacing w:after="120"/>
        <w:rPr>
          <w:rFonts w:ascii="Verdana" w:hAnsi="Verdana"/>
          <w:b/>
        </w:rPr>
      </w:pPr>
      <w:r w:rsidRPr="00DF526B">
        <w:rPr>
          <w:rFonts w:ascii="Verdana" w:hAnsi="Verdana"/>
          <w:b/>
        </w:rPr>
        <w:lastRenderedPageBreak/>
        <w:t>Circuit</w:t>
      </w:r>
    </w:p>
    <w:p w14:paraId="7942491E" w14:textId="204F80BC" w:rsidR="00154621" w:rsidRDefault="00DF526B" w:rsidP="00DF526B">
      <w:pPr>
        <w:spacing w:after="0"/>
        <w:jc w:val="center"/>
      </w:pPr>
      <w:r>
        <w:object w:dxaOrig="4525" w:dyaOrig="5581" w14:anchorId="1C1F67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pt;height:278.85pt" o:ole="">
            <v:imagedata r:id="rId16" o:title=""/>
          </v:shape>
          <o:OLEObject Type="Embed" ProgID="Visio.Drawing.15" ShapeID="_x0000_i1025" DrawAspect="Content" ObjectID="_1591760941" r:id="rId17"/>
        </w:object>
      </w:r>
    </w:p>
    <w:p w14:paraId="20058ABB" w14:textId="77777777" w:rsidR="000E5479" w:rsidRPr="000E5479" w:rsidRDefault="000E5479" w:rsidP="000E5479">
      <w:pPr>
        <w:spacing w:before="120" w:after="60"/>
        <w:ind w:left="360"/>
        <w:rPr>
          <w:rFonts w:ascii="Verdana" w:hAnsi="Verdana"/>
          <w:sz w:val="20"/>
          <w:szCs w:val="20"/>
        </w:rPr>
      </w:pPr>
      <w:r w:rsidRPr="000E5479">
        <w:rPr>
          <w:rFonts w:ascii="Verdana" w:hAnsi="Verdana"/>
          <w:sz w:val="20"/>
          <w:szCs w:val="20"/>
        </w:rPr>
        <w:t>Where;</w:t>
      </w:r>
    </w:p>
    <w:p w14:paraId="0FA7F8EF" w14:textId="77777777" w:rsidR="000E5479" w:rsidRPr="000E5479" w:rsidRDefault="00AD01BD" w:rsidP="000E5479">
      <w:pPr>
        <w:spacing w:after="60"/>
        <w:ind w:left="360"/>
        <w:rPr>
          <w:rFonts w:ascii="Verdana" w:hAnsi="Verdan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=13V,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=48Ω,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=110Ω,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=1.1kΩ,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=330Ω</m:t>
          </m:r>
        </m:oMath>
      </m:oMathPara>
    </w:p>
    <w:p w14:paraId="5AD206D8" w14:textId="109A939A" w:rsidR="006C2146" w:rsidRPr="006C2146" w:rsidRDefault="006C2146" w:rsidP="006C2146">
      <w:pPr>
        <w:tabs>
          <w:tab w:val="left" w:pos="2250"/>
          <w:tab w:val="left" w:pos="4050"/>
          <w:tab w:val="left" w:pos="5850"/>
          <w:tab w:val="left" w:pos="7740"/>
        </w:tabs>
        <w:spacing w:before="360" w:after="120"/>
        <w:ind w:left="360"/>
        <w:rPr>
          <w:rFonts w:ascii="Verdana" w:hAnsi="Verdana"/>
          <w:sz w:val="20"/>
          <w:szCs w:val="20"/>
        </w:rPr>
      </w:pPr>
      <w:r w:rsidRPr="006C2146">
        <w:rPr>
          <w:rFonts w:ascii="Verdana" w:hAnsi="Verdana"/>
          <w:sz w:val="20"/>
          <w:szCs w:val="20"/>
          <w:highlight w:val="yellow"/>
        </w:rPr>
        <w:t>R</w:t>
      </w:r>
      <w:r w:rsidRPr="006C2146">
        <w:rPr>
          <w:rFonts w:ascii="Verdana" w:hAnsi="Verdana"/>
          <w:sz w:val="20"/>
          <w:szCs w:val="20"/>
          <w:highlight w:val="yellow"/>
          <w:vertAlign w:val="subscript"/>
        </w:rPr>
        <w:t>BC</w:t>
      </w:r>
      <w:r w:rsidRPr="006C2146">
        <w:rPr>
          <w:rFonts w:ascii="Verdana" w:hAnsi="Verdana"/>
          <w:sz w:val="20"/>
          <w:szCs w:val="20"/>
          <w:highlight w:val="yellow"/>
        </w:rPr>
        <w:t xml:space="preserve"> = 68.276Ω</w:t>
      </w:r>
      <w:r w:rsidRPr="006C2146">
        <w:rPr>
          <w:rFonts w:ascii="Verdana" w:hAnsi="Verdana"/>
          <w:sz w:val="20"/>
          <w:szCs w:val="20"/>
          <w:highlight w:val="yellow"/>
        </w:rPr>
        <w:tab/>
        <w:t>R</w:t>
      </w:r>
      <w:r w:rsidRPr="006C2146">
        <w:rPr>
          <w:rFonts w:ascii="Verdana" w:hAnsi="Verdana"/>
          <w:sz w:val="20"/>
          <w:szCs w:val="20"/>
          <w:highlight w:val="yellow"/>
          <w:vertAlign w:val="subscript"/>
        </w:rPr>
        <w:t>DE</w:t>
      </w:r>
      <w:r w:rsidRPr="006C2146">
        <w:rPr>
          <w:rFonts w:ascii="Verdana" w:hAnsi="Verdana"/>
          <w:sz w:val="20"/>
          <w:szCs w:val="20"/>
          <w:highlight w:val="yellow"/>
        </w:rPr>
        <w:t xml:space="preserve"> = 1.245kΩ</w:t>
      </w:r>
      <w:r w:rsidRPr="006C2146">
        <w:rPr>
          <w:rFonts w:ascii="Verdana" w:hAnsi="Verdana"/>
          <w:sz w:val="20"/>
          <w:szCs w:val="20"/>
          <w:highlight w:val="yellow"/>
        </w:rPr>
        <w:tab/>
        <w:t>R</w:t>
      </w:r>
      <w:r w:rsidRPr="006C2146">
        <w:rPr>
          <w:rFonts w:ascii="Verdana" w:hAnsi="Verdana"/>
          <w:sz w:val="20"/>
          <w:szCs w:val="20"/>
          <w:highlight w:val="yellow"/>
          <w:vertAlign w:val="subscript"/>
        </w:rPr>
        <w:t>AB</w:t>
      </w:r>
      <w:r w:rsidRPr="006C2146">
        <w:rPr>
          <w:rFonts w:ascii="Verdana" w:hAnsi="Verdana"/>
          <w:sz w:val="20"/>
          <w:szCs w:val="20"/>
          <w:highlight w:val="yellow"/>
        </w:rPr>
        <w:t xml:space="preserve"> = 2.462kΩ</w:t>
      </w:r>
      <w:r w:rsidRPr="006C2146">
        <w:rPr>
          <w:rFonts w:ascii="Verdana" w:hAnsi="Verdana"/>
          <w:sz w:val="20"/>
          <w:szCs w:val="20"/>
          <w:highlight w:val="yellow"/>
        </w:rPr>
        <w:tab/>
        <w:t>R</w:t>
      </w:r>
      <w:r w:rsidRPr="006C2146">
        <w:rPr>
          <w:rFonts w:ascii="Verdana" w:hAnsi="Verdana"/>
          <w:sz w:val="20"/>
          <w:szCs w:val="20"/>
          <w:highlight w:val="yellow"/>
          <w:vertAlign w:val="subscript"/>
        </w:rPr>
        <w:t>T</w:t>
      </w:r>
      <w:r w:rsidRPr="006C2146">
        <w:rPr>
          <w:rFonts w:ascii="Verdana" w:hAnsi="Verdana"/>
          <w:sz w:val="20"/>
          <w:szCs w:val="20"/>
          <w:highlight w:val="yellow"/>
        </w:rPr>
        <w:t xml:space="preserve"> = 290.99Ω</w:t>
      </w:r>
      <w:r w:rsidRPr="006C2146">
        <w:rPr>
          <w:rFonts w:ascii="Verdana" w:hAnsi="Verdana"/>
          <w:sz w:val="20"/>
          <w:szCs w:val="20"/>
          <w:highlight w:val="yellow"/>
        </w:rPr>
        <w:tab/>
        <w:t>I</w:t>
      </w:r>
      <w:r w:rsidRPr="006C2146">
        <w:rPr>
          <w:rFonts w:ascii="Verdana" w:hAnsi="Verdana"/>
          <w:sz w:val="20"/>
          <w:szCs w:val="20"/>
          <w:highlight w:val="yellow"/>
          <w:vertAlign w:val="subscript"/>
        </w:rPr>
        <w:t>AE</w:t>
      </w:r>
      <w:r w:rsidRPr="006C2146">
        <w:rPr>
          <w:rFonts w:ascii="Verdana" w:hAnsi="Verdana"/>
          <w:sz w:val="20"/>
          <w:szCs w:val="20"/>
          <w:highlight w:val="yellow"/>
        </w:rPr>
        <w:t xml:space="preserve"> = 5.281mA</w:t>
      </w:r>
    </w:p>
    <w:p w14:paraId="1FD4A5AB" w14:textId="28623683" w:rsidR="00DB3804" w:rsidRPr="00BB4668" w:rsidRDefault="00DB3804" w:rsidP="00BB4668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BB4668">
        <w:rPr>
          <w:rFonts w:ascii="Verdana" w:hAnsi="Verdana"/>
          <w:sz w:val="20"/>
          <w:szCs w:val="20"/>
        </w:rPr>
        <w:t>Refer to the figure above and complete the table below;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B3804" w:rsidRPr="00DD3F5F" w14:paraId="76A90CAD" w14:textId="77777777" w:rsidTr="00A45F20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BE44546" w14:textId="77777777" w:rsidR="00DB3804" w:rsidRPr="00DD3F5F" w:rsidRDefault="00DB380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25217" w14:textId="77777777" w:rsidR="00DB3804" w:rsidRPr="00DD3F5F" w:rsidRDefault="00DB380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E541704" w14:textId="77777777" w:rsidR="00DB3804" w:rsidRPr="00DD3F5F" w:rsidRDefault="00DB380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03EC6A" w14:textId="77777777" w:rsidR="00DB3804" w:rsidRPr="00DD3F5F" w:rsidRDefault="00DB380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17101" w14:textId="77777777" w:rsidR="00DB3804" w:rsidRPr="00DD3F5F" w:rsidRDefault="00DB3804" w:rsidP="00A45F20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B3804" w:rsidRPr="00DD3F5F" w14:paraId="1226087C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E583678" w14:textId="77777777" w:rsidR="00DB3804" w:rsidRPr="00DD3F5F" w:rsidRDefault="00DB380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E698B" w14:textId="585F1A3A" w:rsidR="00DB3804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1.339mW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493CC10" w14:textId="706ECFB2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sz w:val="20"/>
                <w:szCs w:val="20"/>
                <w:highlight w:val="yellow"/>
              </w:rPr>
              <w:t>5.281mA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5088875" w14:textId="43D8E422" w:rsidR="00DB3804" w:rsidRPr="00BB4668" w:rsidRDefault="00C1315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48</w:t>
            </w:r>
            <w:r w:rsidR="006C2146"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67DA15" w14:textId="54386EDD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253.498mV</w:t>
            </w:r>
          </w:p>
        </w:tc>
      </w:tr>
      <w:tr w:rsidR="00DF50EE" w:rsidRPr="00DD3F5F" w14:paraId="4FC0C87A" w14:textId="77777777" w:rsidTr="00DF50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204101" w14:textId="77777777" w:rsidR="00DF50EE" w:rsidRPr="00DD3F5F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6AB9E6" w14:textId="717D9C58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1.182mW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16A9407" w14:textId="464A132C" w:rsidR="00DF50EE" w:rsidRPr="00BB4668" w:rsidRDefault="00A45F20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3.278mA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BDCAD3" w14:textId="6999648B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110Ω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C1AEB47" w14:textId="3E9031AB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360.589mV</w:t>
            </w:r>
          </w:p>
        </w:tc>
      </w:tr>
      <w:tr w:rsidR="00DF50EE" w:rsidRPr="00DD3F5F" w14:paraId="0C484A98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1D7C750" w14:textId="77777777" w:rsidR="00DF50EE" w:rsidRPr="00DD3F5F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061D7B" w14:textId="36AFC7B9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722.320μW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BA5D439" w14:textId="7F423353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2.003mA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3CB4EB1" w14:textId="5FB7DA8D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180Ω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6E126" w14:textId="77777777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DB3804" w:rsidRPr="00DD3F5F" w14:paraId="304C6807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627040" w14:textId="77777777" w:rsidR="00DB3804" w:rsidRPr="00DD3F5F" w:rsidRDefault="00DB380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792894" w14:textId="1487DB91" w:rsidR="00DB3804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30.68mW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E16B417" w14:textId="40FEFAFD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sz w:val="20"/>
                <w:szCs w:val="20"/>
                <w:highlight w:val="yellow"/>
              </w:rPr>
              <w:t>5.281mA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07E026" w14:textId="27C93DA3" w:rsidR="00DB3804" w:rsidRPr="00BB4668" w:rsidRDefault="006C214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EED24" w14:textId="0CE43D5A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5.809V</w:t>
            </w:r>
          </w:p>
        </w:tc>
      </w:tr>
      <w:tr w:rsidR="00DF50EE" w:rsidRPr="00DD3F5F" w14:paraId="3FE67F83" w14:textId="77777777" w:rsidTr="00DF50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E3FA862" w14:textId="77777777" w:rsidR="00DF50EE" w:rsidRPr="00DD3F5F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2BC19E" w14:textId="74493BE3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21.626mW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AFBAB8" w14:textId="75F5C20C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3.288mA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9AE31C" w14:textId="58E0E03D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2kΩ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90780D6" w14:textId="5BEF28A3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6.577V</w:t>
            </w:r>
          </w:p>
        </w:tc>
      </w:tr>
      <w:tr w:rsidR="00DF50EE" w:rsidRPr="00DD3F5F" w14:paraId="052FD171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38FBCF" w14:textId="77777777" w:rsidR="00DF50EE" w:rsidRPr="00DD3F5F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20E400" w14:textId="4EAC6B68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13.107mW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BD7CFDD" w14:textId="1F7C2A9C" w:rsidR="00DF50EE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1.993mA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14DFF10" w14:textId="1AA4B6E6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3F0857" w14:textId="77777777" w:rsidR="00DF50EE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DB3804" w:rsidRPr="00DD3F5F" w14:paraId="24B542E2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B6A267" w14:textId="1F5D2A05" w:rsidR="00DB3804" w:rsidRPr="00DD3F5F" w:rsidRDefault="00DB380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10CC7" w14:textId="6097DBCE" w:rsidR="00DB3804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512.121mW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D41373" w14:textId="79761B7C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39.394mA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FADE7F" w14:textId="12718115" w:rsidR="00DB3804" w:rsidRPr="00BB4668" w:rsidRDefault="006C214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67F0F" w14:textId="597C939A" w:rsidR="00DB3804" w:rsidRPr="00BB4668" w:rsidRDefault="00DF50EE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13V</w:t>
            </w:r>
          </w:p>
        </w:tc>
      </w:tr>
      <w:tr w:rsidR="00DB3804" w:rsidRPr="00DD3F5F" w14:paraId="647C5C0B" w14:textId="77777777" w:rsidTr="00A45F2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D3A93F" w14:textId="77777777" w:rsidR="00DB3804" w:rsidRPr="00DD3F5F" w:rsidRDefault="00DB3804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0CB39" w14:textId="26DF1172" w:rsidR="00DB3804" w:rsidRPr="00BB4668" w:rsidRDefault="003D2DD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580.777mW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E5134C7" w14:textId="03394B15" w:rsidR="00DB3804" w:rsidRPr="00BB4668" w:rsidRDefault="006C214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44.675mA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2A5C9" w14:textId="588317C1" w:rsidR="00DB3804" w:rsidRPr="00BB4668" w:rsidRDefault="006C2146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sz w:val="20"/>
                <w:szCs w:val="20"/>
                <w:highlight w:val="yellow"/>
              </w:rPr>
              <w:t>290.99Ω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7EF4A7" w14:textId="7736E5F4" w:rsidR="00DB3804" w:rsidRPr="00BB4668" w:rsidRDefault="00C1315A" w:rsidP="00A45F20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BB46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13V</w:t>
            </w:r>
          </w:p>
        </w:tc>
      </w:tr>
    </w:tbl>
    <w:p w14:paraId="2E81ADE8" w14:textId="77777777" w:rsidR="00DF526B" w:rsidRPr="00154621" w:rsidRDefault="00DF526B" w:rsidP="00DF526B">
      <w:pPr>
        <w:spacing w:after="0"/>
        <w:rPr>
          <w:rFonts w:ascii="Verdana" w:hAnsi="Verdana"/>
          <w:sz w:val="20"/>
          <w:szCs w:val="20"/>
        </w:rPr>
      </w:pPr>
    </w:p>
    <w:sectPr w:rsidR="00DF526B" w:rsidRPr="00154621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A45F20" w:rsidRDefault="00A45F20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A45F20" w:rsidRDefault="00A45F20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A45F20" w:rsidRDefault="00A45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29094FB" w:rsidR="00A45F20" w:rsidRPr="007C2507" w:rsidRDefault="00A45F2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D01BD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8FA4D11" w:rsidR="00A45F20" w:rsidRPr="007C2507" w:rsidRDefault="00A45F2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D01BD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89E48ED" w:rsidR="00A45F20" w:rsidRPr="007C2507" w:rsidRDefault="00A45F2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D01B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A45F20" w:rsidRDefault="00A45F20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A45F20" w:rsidRDefault="00A45F20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A45F20" w:rsidRDefault="00A45F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D29CE95" w:rsidR="00A45F20" w:rsidRPr="007C2507" w:rsidRDefault="00A45F20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AC31858" w:rsidR="00A45F20" w:rsidRPr="000154E9" w:rsidRDefault="00A45F20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9B99BE0" w:rsidR="00A45F20" w:rsidRPr="007C2507" w:rsidRDefault="00A45F20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AE19B99" w:rsidR="00A45F20" w:rsidRPr="000154E9" w:rsidRDefault="00A45F2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A45F20" w14:paraId="146D1832" w14:textId="77777777" w:rsidTr="00E130F3">
      <w:tc>
        <w:tcPr>
          <w:tcW w:w="630" w:type="dxa"/>
        </w:tcPr>
        <w:p w14:paraId="2D1B9CE5" w14:textId="77777777" w:rsidR="00A45F20" w:rsidRDefault="00A45F2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D35D59C" w:rsidR="00A45F20" w:rsidRPr="007C2507" w:rsidRDefault="00A45F2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A45F20" w:rsidRDefault="00A45F2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A45F20" w:rsidRPr="00B025CF" w:rsidRDefault="00A45F20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8B4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262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B5B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1EC7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89C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B34C2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2C7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3576"/>
    <w:multiLevelType w:val="hybridMultilevel"/>
    <w:tmpl w:val="8496E19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1386F"/>
    <w:multiLevelType w:val="hybridMultilevel"/>
    <w:tmpl w:val="92C65CF6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D79E5"/>
    <w:rsid w:val="000E0790"/>
    <w:rsid w:val="000E5479"/>
    <w:rsid w:val="000E60E9"/>
    <w:rsid w:val="00101028"/>
    <w:rsid w:val="00106D14"/>
    <w:rsid w:val="0012231D"/>
    <w:rsid w:val="00127902"/>
    <w:rsid w:val="00133B76"/>
    <w:rsid w:val="00141840"/>
    <w:rsid w:val="00154621"/>
    <w:rsid w:val="001A0FF4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83B93"/>
    <w:rsid w:val="00295358"/>
    <w:rsid w:val="002D0E5E"/>
    <w:rsid w:val="002E22BE"/>
    <w:rsid w:val="00307505"/>
    <w:rsid w:val="00310134"/>
    <w:rsid w:val="003123C1"/>
    <w:rsid w:val="0035297E"/>
    <w:rsid w:val="0035749A"/>
    <w:rsid w:val="0037367C"/>
    <w:rsid w:val="0038256F"/>
    <w:rsid w:val="003A7095"/>
    <w:rsid w:val="003D2DD6"/>
    <w:rsid w:val="003D74E1"/>
    <w:rsid w:val="003E7058"/>
    <w:rsid w:val="003E7C00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73B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6565"/>
    <w:rsid w:val="005A787E"/>
    <w:rsid w:val="005B290A"/>
    <w:rsid w:val="005B3A86"/>
    <w:rsid w:val="005C46B9"/>
    <w:rsid w:val="005F251A"/>
    <w:rsid w:val="00601C64"/>
    <w:rsid w:val="006068F8"/>
    <w:rsid w:val="00610740"/>
    <w:rsid w:val="0061247E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C2146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961DF"/>
    <w:rsid w:val="007C2507"/>
    <w:rsid w:val="008012D5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160CA"/>
    <w:rsid w:val="009219E3"/>
    <w:rsid w:val="00923E94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00C"/>
    <w:rsid w:val="009E273C"/>
    <w:rsid w:val="009E6B6C"/>
    <w:rsid w:val="009F2DFA"/>
    <w:rsid w:val="009F76D1"/>
    <w:rsid w:val="00A40611"/>
    <w:rsid w:val="00A42A96"/>
    <w:rsid w:val="00A45F20"/>
    <w:rsid w:val="00A51B95"/>
    <w:rsid w:val="00A537C0"/>
    <w:rsid w:val="00A662F0"/>
    <w:rsid w:val="00A66693"/>
    <w:rsid w:val="00A768AB"/>
    <w:rsid w:val="00AD01BD"/>
    <w:rsid w:val="00AD5961"/>
    <w:rsid w:val="00AD771F"/>
    <w:rsid w:val="00AF69EE"/>
    <w:rsid w:val="00B025CF"/>
    <w:rsid w:val="00B1005A"/>
    <w:rsid w:val="00B23B2E"/>
    <w:rsid w:val="00B442D9"/>
    <w:rsid w:val="00B44322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4668"/>
    <w:rsid w:val="00BB7522"/>
    <w:rsid w:val="00BD6870"/>
    <w:rsid w:val="00BE4404"/>
    <w:rsid w:val="00C1315A"/>
    <w:rsid w:val="00C36CAA"/>
    <w:rsid w:val="00C602F1"/>
    <w:rsid w:val="00C6093C"/>
    <w:rsid w:val="00C834FC"/>
    <w:rsid w:val="00C86D41"/>
    <w:rsid w:val="00C940AF"/>
    <w:rsid w:val="00C96C63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B3804"/>
    <w:rsid w:val="00DC19D0"/>
    <w:rsid w:val="00DC51B1"/>
    <w:rsid w:val="00DE32D8"/>
    <w:rsid w:val="00DE355E"/>
    <w:rsid w:val="00DE44D8"/>
    <w:rsid w:val="00DF4DAE"/>
    <w:rsid w:val="00DF50EE"/>
    <w:rsid w:val="00DF526B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45691"/>
    <w:rsid w:val="00F61762"/>
    <w:rsid w:val="00F631A1"/>
    <w:rsid w:val="00F71863"/>
    <w:rsid w:val="00F72DF1"/>
    <w:rsid w:val="00F918B0"/>
    <w:rsid w:val="00F92E8B"/>
    <w:rsid w:val="00FA66B6"/>
    <w:rsid w:val="00FB7385"/>
    <w:rsid w:val="00FC7192"/>
    <w:rsid w:val="00FD32AF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A0413-F8D2-4FAD-8A4A-5BC25E7A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119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2018-06-27T11:23:00Z</cp:lastPrinted>
  <dcterms:created xsi:type="dcterms:W3CDTF">2018-06-27T13:55:00Z</dcterms:created>
  <dcterms:modified xsi:type="dcterms:W3CDTF">2018-06-29T12:03:00Z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Combination Circuits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