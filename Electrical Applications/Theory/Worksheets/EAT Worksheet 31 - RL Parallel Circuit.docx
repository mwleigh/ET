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81B7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92980">
        <w:rPr>
          <w:rFonts w:ascii="Verdana" w:hAnsi="Verdana"/>
          <w:b/>
          <w:sz w:val="24"/>
          <w:szCs w:val="24"/>
        </w:rPr>
        <w:t>RL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31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9D5316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9BE7FCF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A6368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9A6368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1BBC66D5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301F5C">
        <w:rPr>
          <w:rFonts w:ascii="Verdana" w:hAnsi="Verdana"/>
          <w:sz w:val="20"/>
          <w:szCs w:val="20"/>
        </w:rPr>
        <w:t>missing component</w:t>
      </w:r>
      <w:r w:rsidR="00B10D05">
        <w:rPr>
          <w:rFonts w:ascii="Verdana" w:hAnsi="Verdana"/>
          <w:sz w:val="20"/>
          <w:szCs w:val="20"/>
        </w:rPr>
        <w:t>(s)</w:t>
      </w:r>
      <w:r w:rsidR="00301F5C">
        <w:rPr>
          <w:rFonts w:ascii="Verdana" w:hAnsi="Verdana"/>
          <w:sz w:val="20"/>
          <w:szCs w:val="20"/>
        </w:rPr>
        <w:t xml:space="preserve"> </w:t>
      </w:r>
      <w:r w:rsidR="00B10D05">
        <w:rPr>
          <w:rFonts w:ascii="Verdana" w:hAnsi="Verdana"/>
          <w:sz w:val="20"/>
          <w:szCs w:val="20"/>
        </w:rPr>
        <w:t>in a RL parallel circuit</w:t>
      </w:r>
      <w:r w:rsidR="00A45DD7">
        <w:rPr>
          <w:rFonts w:ascii="Verdana" w:hAnsi="Verdana"/>
          <w:sz w:val="20"/>
          <w:szCs w:val="20"/>
        </w:rPr>
        <w:t xml:space="preserve"> given other </w:t>
      </w:r>
      <w:r w:rsidR="00B10D05">
        <w:rPr>
          <w:rFonts w:ascii="Verdana" w:hAnsi="Verdana"/>
          <w:sz w:val="20"/>
          <w:szCs w:val="20"/>
        </w:rPr>
        <w:t xml:space="preserve">known </w:t>
      </w:r>
      <w:r w:rsidR="00301F5C">
        <w:rPr>
          <w:rFonts w:ascii="Verdana" w:hAnsi="Verdana"/>
          <w:sz w:val="20"/>
          <w:szCs w:val="20"/>
        </w:rPr>
        <w:t>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548726F0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 xml:space="preserve">trigonometric functions to produce appropriate </w:t>
      </w:r>
      <w:r w:rsidR="00B10D05">
        <w:rPr>
          <w:rFonts w:ascii="Verdana" w:hAnsi="Verdana"/>
          <w:sz w:val="20"/>
          <w:szCs w:val="20"/>
        </w:rPr>
        <w:t xml:space="preserve">RL parallel circuit </w:t>
      </w:r>
      <w:r w:rsidR="00301F5C">
        <w:rPr>
          <w:rFonts w:ascii="Verdana" w:hAnsi="Verdana"/>
          <w:sz w:val="20"/>
          <w:szCs w:val="20"/>
        </w:rPr>
        <w:t>quantities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8A313D0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5CE36EC7" w:rsidR="00D61980" w:rsidRPr="00D61980" w:rsidRDefault="000776A1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 (RL)</w:t>
      </w:r>
      <w:r w:rsidR="00B10D05">
        <w:rPr>
          <w:rFonts w:ascii="Verdana" w:hAnsi="Verdana"/>
          <w:sz w:val="20"/>
          <w:szCs w:val="20"/>
        </w:rPr>
        <w:t xml:space="preserve"> 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B10D05">
        <w:rPr>
          <w:rFonts w:ascii="Verdana" w:hAnsi="Verdana"/>
          <w:sz w:val="20"/>
          <w:szCs w:val="20"/>
        </w:rPr>
        <w:t>voltage</w:t>
      </w:r>
      <w:r w:rsidR="00CA6A1B">
        <w:rPr>
          <w:rFonts w:ascii="Verdana" w:hAnsi="Verdana"/>
          <w:sz w:val="20"/>
          <w:szCs w:val="20"/>
        </w:rPr>
        <w:t xml:space="preserve"> through</w:t>
      </w:r>
      <w:r w:rsidR="00B10D05">
        <w:rPr>
          <w:rFonts w:ascii="Verdana" w:hAnsi="Verdana"/>
          <w:sz w:val="20"/>
          <w:szCs w:val="20"/>
        </w:rPr>
        <w:t>out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</w:t>
      </w:r>
      <w:r w:rsidR="00B10D05">
        <w:rPr>
          <w:rFonts w:ascii="Verdana" w:hAnsi="Verdana"/>
          <w:sz w:val="20"/>
          <w:szCs w:val="20"/>
        </w:rPr>
        <w:t>current</w:t>
      </w:r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5539BC" w14:paraId="03C8E31D" w14:textId="77777777" w:rsidTr="005539BC">
        <w:tc>
          <w:tcPr>
            <w:tcW w:w="4859" w:type="dxa"/>
          </w:tcPr>
          <w:p w14:paraId="28E8C5BD" w14:textId="129AC5D1" w:rsidR="005539BC" w:rsidRDefault="005539BC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  <w:t>Opposition to current flow</w:t>
            </w:r>
          </w:p>
        </w:tc>
        <w:tc>
          <w:tcPr>
            <w:tcW w:w="4861" w:type="dxa"/>
          </w:tcPr>
          <w:p w14:paraId="04F69BEF" w14:textId="55C2E671" w:rsidR="005539BC" w:rsidRDefault="0063664B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Total voltage is the </w:t>
            </w:r>
            <w:r>
              <w:rPr>
                <w:rFonts w:ascii="Verdana" w:hAnsi="Verdana"/>
                <w:noProof/>
                <w:sz w:val="20"/>
                <w:szCs w:val="20"/>
              </w:rPr>
              <w:t>same</w:t>
            </w:r>
            <w:r w:rsidRPr="004A4650">
              <w:rPr>
                <w:rFonts w:ascii="Verdana" w:hAnsi="Verdana"/>
                <w:sz w:val="20"/>
                <w:szCs w:val="20"/>
                <w:u w:val="single"/>
              </w:rPr>
              <w:t xml:space="preserve"> </w:t>
            </w:r>
          </w:p>
        </w:tc>
      </w:tr>
      <w:tr w:rsidR="0063664B" w14:paraId="2462CC20" w14:textId="77777777" w:rsidTr="006E42C8">
        <w:tc>
          <w:tcPr>
            <w:tcW w:w="4859" w:type="dxa"/>
            <w:vAlign w:val="center"/>
          </w:tcPr>
          <w:p w14:paraId="624460E0" w14:textId="77777777" w:rsidR="0063664B" w:rsidRDefault="002F28CA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4861" w:type="dxa"/>
            <w:vAlign w:val="center"/>
          </w:tcPr>
          <w:p w14:paraId="74455F38" w14:textId="35D982FB" w:rsidR="0063664B" w:rsidRDefault="0063664B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539B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482B0B8" wp14:editId="54C2855E">
                  <wp:extent cx="1581912" cy="3383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4B" w14:paraId="7C09CC7E" w14:textId="77777777" w:rsidTr="009666A3">
        <w:tc>
          <w:tcPr>
            <w:tcW w:w="4859" w:type="dxa"/>
            <w:vAlign w:val="center"/>
          </w:tcPr>
          <w:p w14:paraId="3113448D" w14:textId="1ADC399B" w:rsidR="0063664B" w:rsidRPr="009A6368" w:rsidRDefault="0063664B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4B399B5B" w14:textId="6C91AFB4" w:rsidR="0063664B" w:rsidRPr="007B399A" w:rsidRDefault="0063664B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63664B" w14:paraId="058B2F3B" w14:textId="77777777" w:rsidTr="006E42C8">
        <w:tc>
          <w:tcPr>
            <w:tcW w:w="4859" w:type="dxa"/>
            <w:vAlign w:val="center"/>
          </w:tcPr>
          <w:p w14:paraId="6385866E" w14:textId="77777777" w:rsidR="0063664B" w:rsidRPr="009A6368" w:rsidRDefault="0063664B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Total </w:t>
            </w:r>
            <w:r>
              <w:rPr>
                <w:rFonts w:ascii="Verdana" w:hAnsi="Verdana"/>
                <w:noProof/>
                <w:sz w:val="20"/>
                <w:szCs w:val="20"/>
              </w:rPr>
              <w:t>current</w:t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 is the vector sum</w:t>
            </w:r>
          </w:p>
        </w:tc>
        <w:tc>
          <w:tcPr>
            <w:tcW w:w="4861" w:type="dxa"/>
            <w:vAlign w:val="center"/>
          </w:tcPr>
          <w:p w14:paraId="148320BA" w14:textId="310F5013" w:rsidR="0063664B" w:rsidRPr="007B399A" w:rsidRDefault="0063664B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63664B" w14:paraId="2C76A07F" w14:textId="77777777" w:rsidTr="006E42C8">
        <w:tc>
          <w:tcPr>
            <w:tcW w:w="4859" w:type="dxa"/>
            <w:vAlign w:val="center"/>
          </w:tcPr>
          <w:p w14:paraId="479F8BA0" w14:textId="77777777" w:rsidR="0063664B" w:rsidRPr="00301F5C" w:rsidRDefault="0063664B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A631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DF7E7AD" wp14:editId="0A7FB2E4">
                  <wp:extent cx="1773936" cy="9875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36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4EBC64DF" w14:textId="00FF7676" w:rsidR="0063664B" w:rsidRPr="00301F5C" w:rsidRDefault="0063664B" w:rsidP="006E42C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370321B" wp14:editId="623F1A36">
                  <wp:extent cx="1819656" cy="1051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9BC" w14:paraId="2A5731A2" w14:textId="77777777" w:rsidTr="005539BC">
        <w:tc>
          <w:tcPr>
            <w:tcW w:w="4859" w:type="dxa"/>
            <w:vAlign w:val="center"/>
          </w:tcPr>
          <w:p w14:paraId="3EF3CE79" w14:textId="435D928B" w:rsidR="005539BC" w:rsidRPr="007B399A" w:rsidRDefault="002F28CA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2A44BEC4" w14:textId="2C0E6D46" w:rsidR="005539BC" w:rsidRPr="009A6368" w:rsidRDefault="0063664B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116B3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6DC43556" w:rsidR="00DB7F85" w:rsidRDefault="00B10D05" w:rsidP="006613C2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0A67F877" wp14:editId="1B3F1BFB">
            <wp:extent cx="2203704" cy="7589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C65C" w14:textId="77777777" w:rsidR="00416DED" w:rsidRPr="00207F25" w:rsidRDefault="00416DED" w:rsidP="00416DE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3664B" w:rsidRPr="00DD3F5F" w14:paraId="5325B948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C102305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C82DC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AD4F821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73FEB66" w14:textId="7824515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3660A0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3664B" w:rsidRPr="00DD3F5F" w14:paraId="62CE965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941F338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C930C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D41F5D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80578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B8308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6DC4DA3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6A1F36" w14:textId="77777777" w:rsidR="0063664B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C166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034920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D33F96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B089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05CD5DC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C1D3D5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878E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E723C2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7AC45E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C0AF6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615E685D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93700A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DF3D1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BF7E01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951C77A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7CBCDC9" w14:textId="77777777" w:rsidR="00416DED" w:rsidRPr="00D35BE0" w:rsidRDefault="00416DED" w:rsidP="00416DE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3664B" w:rsidRPr="00DD3F5F" w14:paraId="61633435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FA4B9E9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7CD226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896BF9E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A41D2A3" w14:textId="24516E91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3A8091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3664B" w:rsidRPr="00DD3F5F" w14:paraId="6708CA7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D6C6EC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A144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10847F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BD078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770A1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7579ECB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4C52B5" w14:textId="77777777" w:rsidR="0063664B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DBFEC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888963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AF81294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D73A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59017A1E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17ADA4E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5DA9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E6FE78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1174D1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B42E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73CFF7D1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B6BC92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D078E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C7963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DBC98C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E2DDA0C" w14:textId="77777777" w:rsidR="00416DED" w:rsidRPr="00D35BE0" w:rsidRDefault="00416DED" w:rsidP="00416DE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3664B" w:rsidRPr="00DD3F5F" w14:paraId="4B3A1A99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2AE3D20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6BADB8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AF4556B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7DC116" w14:textId="630B832C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655350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3664B" w:rsidRPr="00DD3F5F" w14:paraId="54A39BC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1B4736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79E1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1C97A8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6F600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36FC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4E5145C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9BF883" w14:textId="77777777" w:rsidR="0063664B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97D8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725A6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02BC2C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9918B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7050A74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EDE92A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A0E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726F9E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D4D2FA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9669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29427372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2F6B59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613AA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C9D54E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ACEC40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E39EBBC" w14:textId="77777777" w:rsidR="00416DED" w:rsidRPr="00D35BE0" w:rsidRDefault="00416DED" w:rsidP="00416DE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3664B" w:rsidRPr="00DD3F5F" w14:paraId="3F10C52C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124A435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BC4F6E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440286C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5B7B92" w14:textId="4BB4084C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A05CB1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3664B" w:rsidRPr="00DD3F5F" w14:paraId="21B857A0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68FEC8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2F14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FF0357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3F424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E503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5CFA6E4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8066274" w14:textId="77777777" w:rsidR="0063664B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BC0F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027F411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CB0C90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C8BB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2C5C6E7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663493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BB28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FFC0D87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39FC7E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44A1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2540C142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059D18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89CD3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B553546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EE9AA8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3B8011E" w14:textId="77777777" w:rsidR="00416DED" w:rsidRDefault="00416DED" w:rsidP="00416DE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050FC58D" w14:textId="77777777" w:rsidR="00416DED" w:rsidRPr="006C5DB4" w:rsidRDefault="00416DED" w:rsidP="00416DED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91A6A0B" w14:textId="537F7DA0" w:rsidR="00416DED" w:rsidRDefault="00416DED" w:rsidP="00416DED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5D033E9C" wp14:editId="0AB7DF68">
            <wp:extent cx="2203704" cy="7589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0E34" w14:textId="77777777" w:rsidR="00416DED" w:rsidRPr="00D35BE0" w:rsidRDefault="00416DED" w:rsidP="00416DE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3664B" w:rsidRPr="00DD3F5F" w14:paraId="480FEFA9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D223523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5D61DE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D807FE6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B79D3A" w14:textId="54AF393B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bookmarkStart w:id="0" w:name="_GoBack"/>
            <w:bookmarkEnd w:id="0"/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17B1E2" w14:textId="77777777" w:rsidR="0063664B" w:rsidRPr="00DD3F5F" w:rsidRDefault="0063664B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3664B" w:rsidRPr="00DD3F5F" w14:paraId="4B9A07C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66A07F4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FE226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853A2B8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9661A8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4AC4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04BAB4A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2987E7" w14:textId="77777777" w:rsidR="0063664B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F999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3C4D6B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6D99D9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3E73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7ABB1D4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B03113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75C4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D7CCAD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F78C5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8FA67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3664B" w:rsidRPr="00DD3F5F" w14:paraId="41D071AC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5F2127" w14:textId="77777777" w:rsidR="0063664B" w:rsidRPr="00DD3F5F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7D8D2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95A94F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58D1E4D" w14:textId="77777777" w:rsidR="0063664B" w:rsidRPr="00CA3B21" w:rsidRDefault="0063664B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CA293B1" w14:textId="77777777" w:rsidR="00416DED" w:rsidRPr="00F570D1" w:rsidRDefault="00416DED" w:rsidP="00416DED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408BF14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angle?</w:t>
      </w:r>
    </w:p>
    <w:p w14:paraId="2E9723AE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74093A3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036CD4B9" w14:textId="77777777" w:rsidR="00416DED" w:rsidRPr="00A71971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1295E1B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2B0BDB52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0E9A466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E54803C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2AC84F36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619383F0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339664D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C168930" w14:textId="77777777" w:rsidR="00416DED" w:rsidRPr="00A71971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799E1F7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357E6705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D42FDB0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1E0B1EBC" w14:textId="77777777" w:rsidR="00416DED" w:rsidRPr="00A71971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BA6C4F3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inductance is decreased, the inductive reactance will?</w:t>
      </w:r>
    </w:p>
    <w:p w14:paraId="37DE7006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6B7C7689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0DC563D" w14:textId="77777777" w:rsidR="00416DED" w:rsidRPr="00A71971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FE52E5D" w14:textId="77777777" w:rsidR="00416DED" w:rsidRDefault="00416DED" w:rsidP="00416DED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56307535" w14:textId="77777777" w:rsidR="00416DED" w:rsidRPr="00F12487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1C0D60C7" w14:textId="77777777" w:rsidR="00416DED" w:rsidRPr="00C65549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484662B2" w14:textId="77777777" w:rsidR="00416DED" w:rsidRDefault="00416DED" w:rsidP="00416DED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0C398054" w14:textId="77777777" w:rsidR="0063664B" w:rsidRDefault="0063664B" w:rsidP="0063664B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14FCBB9C" w14:textId="77777777" w:rsidR="0063664B" w:rsidRPr="00F12487" w:rsidRDefault="0063664B" w:rsidP="0063664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3EB5FFC7" w14:textId="77777777" w:rsidR="0063664B" w:rsidRPr="0063664B" w:rsidRDefault="0063664B" w:rsidP="0063664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63664B">
        <w:rPr>
          <w:rFonts w:ascii="Verdana" w:hAnsi="Verdana"/>
          <w:sz w:val="20"/>
          <w:szCs w:val="20"/>
        </w:rPr>
        <w:t>Decrease</w:t>
      </w:r>
    </w:p>
    <w:p w14:paraId="6722404B" w14:textId="77777777" w:rsidR="0063664B" w:rsidRDefault="0063664B" w:rsidP="0063664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4F452D8A" w14:textId="77777777" w:rsidR="00416DED" w:rsidRDefault="00416DED" w:rsidP="00416D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BF0F009" w14:textId="77777777" w:rsidR="00416DED" w:rsidRPr="00591BB4" w:rsidRDefault="00416DED" w:rsidP="00416DED">
      <w:pPr>
        <w:spacing w:before="24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416DED" w:rsidRPr="00591BB4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0A8C" w14:textId="77777777" w:rsidR="00DC5B5E" w:rsidRDefault="00DC5B5E" w:rsidP="005B3A86">
      <w:pPr>
        <w:spacing w:after="0" w:line="240" w:lineRule="auto"/>
      </w:pPr>
      <w:r>
        <w:separator/>
      </w:r>
    </w:p>
  </w:endnote>
  <w:endnote w:type="continuationSeparator" w:id="0">
    <w:p w14:paraId="5116D9A9" w14:textId="77777777" w:rsidR="00DC5B5E" w:rsidRDefault="00DC5B5E" w:rsidP="005B3A86">
      <w:pPr>
        <w:spacing w:after="0" w:line="240" w:lineRule="auto"/>
      </w:pPr>
      <w:r>
        <w:continuationSeparator/>
      </w:r>
    </w:p>
  </w:endnote>
  <w:endnote w:type="continuationNotice" w:id="1">
    <w:p w14:paraId="167C1ECB" w14:textId="77777777" w:rsidR="00DC5B5E" w:rsidRDefault="00DC5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6AE1A474" w:rsidR="00D92980" w:rsidRPr="007C2507" w:rsidRDefault="00D9298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85073D6" w:rsidR="00D92980" w:rsidRPr="007C2507" w:rsidRDefault="00D9298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44E9D43" w:rsidR="00D92980" w:rsidRPr="007C2507" w:rsidRDefault="00D9298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3976FC6" w:rsidR="00D92980" w:rsidRPr="007C2507" w:rsidRDefault="00D9298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548AE1A" w:rsidR="00D92980" w:rsidRPr="007C2507" w:rsidRDefault="00D9298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2FC511E" w:rsidR="00D92980" w:rsidRPr="007C2507" w:rsidRDefault="00D9298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C138E" w14:textId="77777777" w:rsidR="00DC5B5E" w:rsidRDefault="00DC5B5E" w:rsidP="005B3A86">
      <w:pPr>
        <w:spacing w:after="0" w:line="240" w:lineRule="auto"/>
      </w:pPr>
      <w:r>
        <w:separator/>
      </w:r>
    </w:p>
  </w:footnote>
  <w:footnote w:type="continuationSeparator" w:id="0">
    <w:p w14:paraId="38510F7A" w14:textId="77777777" w:rsidR="00DC5B5E" w:rsidRDefault="00DC5B5E" w:rsidP="005B3A86">
      <w:pPr>
        <w:spacing w:after="0" w:line="240" w:lineRule="auto"/>
      </w:pPr>
      <w:r>
        <w:continuationSeparator/>
      </w:r>
    </w:p>
  </w:footnote>
  <w:footnote w:type="continuationNotice" w:id="1">
    <w:p w14:paraId="541AC398" w14:textId="77777777" w:rsidR="00DC5B5E" w:rsidRDefault="00DC5B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2488305F" w:rsidR="00D92980" w:rsidRPr="007C2507" w:rsidRDefault="00D9298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13328065" w:rsidR="00D92980" w:rsidRPr="000154E9" w:rsidRDefault="00D9298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3A42410" w:rsidR="00D92980" w:rsidRPr="007C2507" w:rsidRDefault="00D9298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421A96F" w:rsidR="00D92980" w:rsidRPr="000154E9" w:rsidRDefault="00D9298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92980" w14:paraId="2031192C" w14:textId="77777777" w:rsidTr="00E130F3">
      <w:tc>
        <w:tcPr>
          <w:tcW w:w="630" w:type="dxa"/>
        </w:tcPr>
        <w:p w14:paraId="0F816002" w14:textId="77777777" w:rsidR="00D92980" w:rsidRDefault="00D9298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72CA316" w:rsidR="00D92980" w:rsidRPr="007C2507" w:rsidRDefault="00D9298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D92980" w:rsidRDefault="00D9298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D92980" w:rsidRPr="00B025CF" w:rsidRDefault="00D9298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C3CD1A3" w:rsidR="00D92980" w:rsidRPr="007C2507" w:rsidRDefault="00D9298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832153E" w:rsidR="00D92980" w:rsidRPr="000154E9" w:rsidRDefault="00D9298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7D7594" w:rsidR="00D92980" w:rsidRPr="007C2507" w:rsidRDefault="00D9298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76B3388" w:rsidR="00D92980" w:rsidRPr="000154E9" w:rsidRDefault="00D9298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92980" w14:paraId="146D1832" w14:textId="77777777" w:rsidTr="00E130F3">
      <w:tc>
        <w:tcPr>
          <w:tcW w:w="630" w:type="dxa"/>
        </w:tcPr>
        <w:p w14:paraId="2D1B9CE5" w14:textId="77777777" w:rsidR="00D92980" w:rsidRDefault="00D9298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F8066FF" w:rsidR="00D92980" w:rsidRPr="007C2507" w:rsidRDefault="00D9298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D92980" w:rsidRDefault="00D9298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D92980" w:rsidRPr="00B025CF" w:rsidRDefault="00D92980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776A1"/>
    <w:rsid w:val="000846EA"/>
    <w:rsid w:val="00092093"/>
    <w:rsid w:val="000A23B3"/>
    <w:rsid w:val="000A55D5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2F28CA"/>
    <w:rsid w:val="002F6E16"/>
    <w:rsid w:val="00301F5C"/>
    <w:rsid w:val="00307505"/>
    <w:rsid w:val="00310134"/>
    <w:rsid w:val="003123C1"/>
    <w:rsid w:val="003215FA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16DED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A6317"/>
    <w:rsid w:val="004C0D25"/>
    <w:rsid w:val="004C66D6"/>
    <w:rsid w:val="004D1067"/>
    <w:rsid w:val="004D3BAE"/>
    <w:rsid w:val="004E1F50"/>
    <w:rsid w:val="004E5E1A"/>
    <w:rsid w:val="004E745A"/>
    <w:rsid w:val="004E786D"/>
    <w:rsid w:val="00512D2A"/>
    <w:rsid w:val="0052299E"/>
    <w:rsid w:val="005250B4"/>
    <w:rsid w:val="00525E62"/>
    <w:rsid w:val="005277BE"/>
    <w:rsid w:val="0054489E"/>
    <w:rsid w:val="005539BC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3664B"/>
    <w:rsid w:val="00652C9A"/>
    <w:rsid w:val="00661207"/>
    <w:rsid w:val="006613C2"/>
    <w:rsid w:val="00662E44"/>
    <w:rsid w:val="00663773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046A1"/>
    <w:rsid w:val="0081458F"/>
    <w:rsid w:val="00816BC7"/>
    <w:rsid w:val="008201D6"/>
    <w:rsid w:val="00825608"/>
    <w:rsid w:val="008301B7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0378B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10D05"/>
    <w:rsid w:val="00B23B2E"/>
    <w:rsid w:val="00B26B67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5BE0"/>
    <w:rsid w:val="00D36C07"/>
    <w:rsid w:val="00D54ACB"/>
    <w:rsid w:val="00D61980"/>
    <w:rsid w:val="00D64CC6"/>
    <w:rsid w:val="00D801F1"/>
    <w:rsid w:val="00D85A5C"/>
    <w:rsid w:val="00D919EF"/>
    <w:rsid w:val="00D92980"/>
    <w:rsid w:val="00DA1176"/>
    <w:rsid w:val="00DA380B"/>
    <w:rsid w:val="00DB02B9"/>
    <w:rsid w:val="00DB7F85"/>
    <w:rsid w:val="00DC19D0"/>
    <w:rsid w:val="00DC51B1"/>
    <w:rsid w:val="00DC5B5E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2CC7-746A-4989-852E-7D3CA3CF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76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2018-08-06T15:55:00Z</cp:lastPrinted>
  <dcterms:created xsi:type="dcterms:W3CDTF">2018-08-06T14:40:00Z</dcterms:created>
  <dcterms:modified xsi:type="dcterms:W3CDTF">2018-08-13T19:03:00Z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 Parallel Circuit</vt:lpwstr>
  </property>
  <property fmtid="{D5CDD505-2E9C-101B-9397-08002B2CF9AE}" pid="4" name="DocNum">
    <vt:i4>31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