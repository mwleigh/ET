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6899F4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1942DA">
        <w:rPr>
          <w:rFonts w:ascii="Verdana" w:hAnsi="Verdana"/>
          <w:b/>
          <w:sz w:val="24"/>
          <w:szCs w:val="24"/>
        </w:rPr>
        <w:t>Fwd</w:t>
      </w:r>
      <w:proofErr w:type="spellEnd"/>
      <w:r w:rsidR="001942DA">
        <w:rPr>
          <w:rFonts w:ascii="Verdana" w:hAnsi="Verdana"/>
          <w:b/>
          <w:sz w:val="24"/>
          <w:szCs w:val="24"/>
        </w:rPr>
        <w:t>-Rev-Jog using a Selector Switch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19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DD119A2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A35537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545C4A03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51C8E26" w14:textId="1A7A78D8" w:rsidR="001942DA" w:rsidRPr="001942DA" w:rsidRDefault="001942DA" w:rsidP="001942DA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1942DA">
        <w:rPr>
          <w:rFonts w:ascii="Verdana" w:hAnsi="Verdana"/>
          <w:sz w:val="20"/>
          <w:szCs w:val="20"/>
        </w:rPr>
        <w:t xml:space="preserve">epeat </w:t>
      </w:r>
      <w:r>
        <w:rPr>
          <w:rFonts w:ascii="Verdana" w:hAnsi="Verdana"/>
          <w:sz w:val="20"/>
          <w:szCs w:val="20"/>
        </w:rPr>
        <w:t xml:space="preserve">the </w:t>
      </w:r>
      <w:r w:rsidRPr="001942DA">
        <w:rPr>
          <w:rFonts w:ascii="Verdana" w:hAnsi="Verdana"/>
          <w:sz w:val="20"/>
          <w:szCs w:val="20"/>
        </w:rPr>
        <w:t>design and construction of a reversing single-phase motor.</w:t>
      </w:r>
    </w:p>
    <w:p w14:paraId="438623D1" w14:textId="3B4F1DC3" w:rsidR="001942DA" w:rsidRPr="001942DA" w:rsidRDefault="001942DA" w:rsidP="001942DA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</w:t>
      </w:r>
      <w:r w:rsidRPr="001942DA">
        <w:rPr>
          <w:rFonts w:ascii="Verdana" w:hAnsi="Verdana"/>
          <w:sz w:val="20"/>
          <w:szCs w:val="20"/>
        </w:rPr>
        <w:t>pply “jogging” functionality to a reversible, single-phase motor control circuit.</w:t>
      </w:r>
    </w:p>
    <w:p w14:paraId="0C18E4DE" w14:textId="47CB7989" w:rsidR="001942DA" w:rsidRPr="001942DA" w:rsidRDefault="001942DA" w:rsidP="001942DA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</w:t>
      </w:r>
      <w:r w:rsidRPr="001942DA">
        <w:rPr>
          <w:rFonts w:ascii="Verdana" w:hAnsi="Verdana"/>
          <w:sz w:val="20"/>
          <w:szCs w:val="20"/>
        </w:rPr>
        <w:t xml:space="preserve">ontrast “jogging” a non-reversing </w:t>
      </w:r>
      <w:r>
        <w:rPr>
          <w:rFonts w:ascii="Verdana" w:hAnsi="Verdana"/>
          <w:sz w:val="20"/>
          <w:szCs w:val="20"/>
        </w:rPr>
        <w:t xml:space="preserve">to a reversing </w:t>
      </w:r>
      <w:r w:rsidRPr="001942DA">
        <w:rPr>
          <w:rFonts w:ascii="Verdana" w:hAnsi="Verdana"/>
          <w:sz w:val="20"/>
          <w:szCs w:val="20"/>
        </w:rPr>
        <w:t xml:space="preserve">single-phase </w:t>
      </w:r>
      <w:r>
        <w:rPr>
          <w:rFonts w:ascii="Verdana" w:hAnsi="Verdana"/>
          <w:sz w:val="20"/>
          <w:szCs w:val="20"/>
        </w:rPr>
        <w:t xml:space="preserve">motor </w:t>
      </w:r>
      <w:r w:rsidRPr="001942DA">
        <w:rPr>
          <w:rFonts w:ascii="Verdana" w:hAnsi="Verdana"/>
          <w:sz w:val="20"/>
          <w:szCs w:val="20"/>
        </w:rPr>
        <w:t>circuit.</w:t>
      </w:r>
    </w:p>
    <w:p w14:paraId="4761383A" w14:textId="4DED2A53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52B36D4B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F6B2FA1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330"/>
        <w:gridCol w:w="396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942DA" w:rsidRPr="0015262A" w14:paraId="196C459E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C6FB" w14:textId="6C9B39AC" w:rsidR="001942DA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193" w14:textId="611D9BC4" w:rsidR="001942DA" w:rsidRPr="0015262A" w:rsidRDefault="000956B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Direction, </w:t>
            </w:r>
            <w:r w:rsidR="001942D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,</w:t>
            </w:r>
            <w:r w:rsidR="001942D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Off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,</w:t>
            </w:r>
            <w:r w:rsidR="001942D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Reverse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2ECD" w14:textId="395256D9" w:rsidR="001942DA" w:rsidRPr="0015262A" w:rsidRDefault="000956B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</w:t>
            </w:r>
          </w:p>
        </w:tc>
      </w:tr>
      <w:tr w:rsidR="0015262A" w:rsidRPr="0015262A" w14:paraId="0DAE2186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CC7B1F" w:rsidRPr="0015262A" w14:paraId="07769A27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A370" w14:textId="494D95C9" w:rsidR="00CC7B1F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="00CC7B1F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D748" w14:textId="3600D2F5" w:rsidR="00CC7B1F" w:rsidRPr="0015262A" w:rsidRDefault="00CC7B1F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A599" w14:textId="2932ADC8" w:rsidR="00CC7B1F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3227F546" w14:textId="77777777" w:rsidTr="006E2942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CB13" w14:textId="729AD1C1" w:rsidR="0015262A" w:rsidRPr="0015262A" w:rsidRDefault="001942D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Dual-Action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76FD" w14:textId="7D443589" w:rsidR="0015262A" w:rsidRPr="0015262A" w:rsidRDefault="001942D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8EB7" w14:textId="74B8F71B" w:rsidR="0015262A" w:rsidRPr="0015262A" w:rsidRDefault="001942D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2C1EC18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1942DA" w:rsidRPr="0015262A" w14:paraId="48726B78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3AD6" w14:textId="140D5E32" w:rsidR="001942DA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DA38" w14:textId="53A4AE35" w:rsidR="001942DA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 Indication</w:t>
            </w:r>
            <w:r w:rsidR="00776411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776411" w:rsidRPr="0054604E">
              <w:rPr>
                <w:rFonts w:ascii="Verdana" w:eastAsia="Times New Roman" w:hAnsi="Verdana" w:cs="Calibri"/>
                <w:i/>
                <w:color w:val="000000"/>
                <w:sz w:val="20"/>
                <w:szCs w:val="20"/>
              </w:rPr>
              <w:t>(O</w:t>
            </w:r>
            <w:r w:rsidR="0054604E">
              <w:rPr>
                <w:rFonts w:ascii="Verdana" w:eastAsia="Times New Roman" w:hAnsi="Verdana" w:cs="Calibri"/>
                <w:i/>
                <w:color w:val="000000"/>
                <w:sz w:val="20"/>
                <w:szCs w:val="20"/>
              </w:rPr>
              <w:t>ptional</w:t>
            </w:r>
            <w:r w:rsidR="00776411" w:rsidRPr="0054604E">
              <w:rPr>
                <w:rFonts w:ascii="Verdana" w:eastAsia="Times New Roman" w:hAnsi="Verdana" w:cs="Calibri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4BD7" w14:textId="26B02F12" w:rsidR="001942DA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15262A" w:rsidRPr="0015262A" w14:paraId="00F07107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816E94" w:rsidRPr="0015262A" w14:paraId="23BED1A9" w14:textId="77777777" w:rsidTr="002D5C74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123B" w14:textId="0CE605F8" w:rsidR="00816E94" w:rsidRPr="0015262A" w:rsidRDefault="00816E9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33DB" w14:textId="441E1A97" w:rsidR="00816E94" w:rsidRPr="0015262A" w:rsidRDefault="00816E9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 Indication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2AE7" w14:textId="287FF38D" w:rsidR="00816E94" w:rsidRPr="0015262A" w:rsidRDefault="00816E9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816E94" w:rsidRPr="0015262A" w14:paraId="1E81B21E" w14:textId="77777777" w:rsidTr="002D5C74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DB0B" w14:textId="483869FE" w:rsidR="00816E94" w:rsidRPr="0015262A" w:rsidRDefault="007C0EE8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Eleven</w:t>
            </w:r>
            <w:r w:rsidR="00816E94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Relay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14E7" w14:textId="07C9876C" w:rsidR="00816E94" w:rsidRPr="0015262A" w:rsidRDefault="0062761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Control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CEF1" w14:textId="16B00803" w:rsidR="00816E94" w:rsidRPr="0015262A" w:rsidRDefault="0062761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</w:t>
            </w:r>
          </w:p>
        </w:tc>
      </w:tr>
      <w:tr w:rsidR="0015262A" w:rsidRPr="0015262A" w14:paraId="1A54EF60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BABD" w14:textId="07CDF65D" w:rsidR="0015262A" w:rsidRPr="0015262A" w:rsidRDefault="007C0EE8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Eight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Relay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AA0C" w14:textId="02619A97" w:rsidR="0015262A" w:rsidRPr="0015262A" w:rsidRDefault="00627614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54FA" w14:textId="6A7759E9" w:rsidR="0015262A" w:rsidRPr="0015262A" w:rsidRDefault="001942D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</w:p>
        </w:tc>
      </w:tr>
      <w:tr w:rsidR="0015262A" w:rsidRPr="0015262A" w14:paraId="7F67FED1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0662F8D0" w:rsidR="0015262A" w:rsidRPr="0015262A" w:rsidRDefault="00B744D6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Reversible ½HP AC 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3154152E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</w:p>
        </w:tc>
      </w:tr>
    </w:tbl>
    <w:p w14:paraId="3F8FF8B8" w14:textId="3544B6D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A1B0F67" w14:textId="647FC338" w:rsidR="0025551C" w:rsidRPr="00627614" w:rsidRDefault="001942DA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1942DA">
        <w:rPr>
          <w:rFonts w:ascii="Verdana" w:hAnsi="Verdana"/>
          <w:sz w:val="20"/>
          <w:szCs w:val="20"/>
        </w:rPr>
        <w:t xml:space="preserve">Design a forward/reverse motor control circuit using </w:t>
      </w:r>
      <w:r w:rsidR="00776411">
        <w:rPr>
          <w:rFonts w:ascii="Verdana" w:hAnsi="Verdana"/>
          <w:sz w:val="20"/>
          <w:szCs w:val="20"/>
        </w:rPr>
        <w:t>the devices listed above</w:t>
      </w:r>
      <w:r w:rsidRPr="001942DA">
        <w:rPr>
          <w:rFonts w:ascii="Verdana" w:hAnsi="Verdana"/>
          <w:sz w:val="20"/>
          <w:szCs w:val="20"/>
        </w:rPr>
        <w:t xml:space="preserve">. One pushbutton shall be a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button. When the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 is pressed, the motor shall start and continue to run even if the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 is no longer pressed. Another pushbutton shall be a </w:t>
      </w:r>
      <w:r w:rsidR="00776411">
        <w:rPr>
          <w:rFonts w:ascii="Verdana" w:hAnsi="Verdana"/>
          <w:sz w:val="20"/>
          <w:szCs w:val="20"/>
        </w:rPr>
        <w:t>JOG</w:t>
      </w:r>
      <w:r w:rsidRPr="001942DA">
        <w:rPr>
          <w:rFonts w:ascii="Verdana" w:hAnsi="Verdana"/>
          <w:sz w:val="20"/>
          <w:szCs w:val="20"/>
        </w:rPr>
        <w:t xml:space="preserve"> pushbutton. If </w:t>
      </w:r>
      <w:r w:rsidR="00776411">
        <w:rPr>
          <w:rFonts w:ascii="Verdana" w:hAnsi="Verdana"/>
          <w:sz w:val="20"/>
          <w:szCs w:val="20"/>
        </w:rPr>
        <w:t>JOG</w:t>
      </w:r>
      <w:r w:rsidRPr="001942DA">
        <w:rPr>
          <w:rFonts w:ascii="Verdana" w:hAnsi="Verdana"/>
          <w:sz w:val="20"/>
          <w:szCs w:val="20"/>
        </w:rPr>
        <w:t xml:space="preserve"> is pressed, the motor shall start and run </w:t>
      </w:r>
      <w:r w:rsidRPr="00776411">
        <w:rPr>
          <w:rFonts w:ascii="Verdana" w:hAnsi="Verdana"/>
          <w:sz w:val="20"/>
          <w:szCs w:val="20"/>
          <w:u w:val="single"/>
        </w:rPr>
        <w:t>only</w:t>
      </w:r>
      <w:r w:rsidRPr="001942DA">
        <w:rPr>
          <w:rFonts w:ascii="Verdana" w:hAnsi="Verdana"/>
          <w:sz w:val="20"/>
          <w:szCs w:val="20"/>
        </w:rPr>
        <w:t xml:space="preserve"> while the button is pressed</w:t>
      </w:r>
      <w:r w:rsidR="00776411">
        <w:rPr>
          <w:rFonts w:ascii="Verdana" w:hAnsi="Verdana"/>
          <w:sz w:val="20"/>
          <w:szCs w:val="20"/>
        </w:rPr>
        <w:t>. Once the JOG</w:t>
      </w:r>
      <w:r w:rsidRPr="001942DA">
        <w:rPr>
          <w:rFonts w:ascii="Verdana" w:hAnsi="Verdana"/>
          <w:sz w:val="20"/>
          <w:szCs w:val="20"/>
        </w:rPr>
        <w:t xml:space="preserve"> button is released, the motor shall stop. If the </w:t>
      </w:r>
      <w:r w:rsidR="00776411">
        <w:rPr>
          <w:rFonts w:ascii="Verdana" w:hAnsi="Verdana"/>
          <w:sz w:val="20"/>
          <w:szCs w:val="20"/>
        </w:rPr>
        <w:t>STOP</w:t>
      </w:r>
      <w:r w:rsidRPr="001942DA">
        <w:rPr>
          <w:rFonts w:ascii="Verdana" w:hAnsi="Verdana"/>
          <w:sz w:val="20"/>
          <w:szCs w:val="20"/>
        </w:rPr>
        <w:t xml:space="preserve"> button is pressed, the motor shall stop</w:t>
      </w:r>
      <w:r w:rsidR="0054604E">
        <w:rPr>
          <w:rFonts w:ascii="Verdana" w:hAnsi="Verdana"/>
          <w:sz w:val="20"/>
          <w:szCs w:val="20"/>
        </w:rPr>
        <w:t xml:space="preserve"> regardless of direction</w:t>
      </w:r>
      <w:r w:rsidRPr="001942DA">
        <w:rPr>
          <w:rFonts w:ascii="Verdana" w:hAnsi="Verdana"/>
          <w:sz w:val="20"/>
          <w:szCs w:val="20"/>
        </w:rPr>
        <w:t xml:space="preserve">. The selector switch shall determine if the motor is to rotate </w:t>
      </w:r>
      <w:r w:rsidR="00776411">
        <w:rPr>
          <w:rFonts w:ascii="Verdana" w:hAnsi="Verdana"/>
          <w:sz w:val="20"/>
          <w:szCs w:val="20"/>
        </w:rPr>
        <w:t>FORWARD</w:t>
      </w:r>
      <w:r w:rsidRPr="001942DA">
        <w:rPr>
          <w:rFonts w:ascii="Verdana" w:hAnsi="Verdana"/>
          <w:sz w:val="20"/>
          <w:szCs w:val="20"/>
        </w:rPr>
        <w:t xml:space="preserve"> (CCW) or</w:t>
      </w:r>
      <w:r w:rsidR="00776411">
        <w:rPr>
          <w:rFonts w:ascii="Verdana" w:hAnsi="Verdana"/>
          <w:sz w:val="20"/>
          <w:szCs w:val="20"/>
        </w:rPr>
        <w:t xml:space="preserve"> REVERSE</w:t>
      </w:r>
      <w:r w:rsidRPr="001942DA">
        <w:rPr>
          <w:rFonts w:ascii="Verdana" w:hAnsi="Verdana"/>
          <w:sz w:val="20"/>
          <w:szCs w:val="20"/>
        </w:rPr>
        <w:t xml:space="preserve"> (CW). If the motor is running and the selector switch is changed, the motor shall stop running. The operator shall </w:t>
      </w:r>
      <w:r w:rsidR="0054604E">
        <w:rPr>
          <w:rFonts w:ascii="Verdana" w:hAnsi="Verdana"/>
          <w:sz w:val="20"/>
          <w:szCs w:val="20"/>
        </w:rPr>
        <w:t>be required</w:t>
      </w:r>
      <w:r w:rsidRPr="001942DA">
        <w:rPr>
          <w:rFonts w:ascii="Verdana" w:hAnsi="Verdana"/>
          <w:sz w:val="20"/>
          <w:szCs w:val="20"/>
        </w:rPr>
        <w:t xml:space="preserve"> to press the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 to engage the motor in the newly selected direction. While the motor is running</w:t>
      </w:r>
      <w:r w:rsidR="00776411">
        <w:rPr>
          <w:rFonts w:ascii="Verdana" w:hAnsi="Verdana"/>
          <w:sz w:val="20"/>
          <w:szCs w:val="20"/>
        </w:rPr>
        <w:t xml:space="preserve"> in either direction</w:t>
      </w:r>
      <w:r w:rsidRPr="001942DA">
        <w:rPr>
          <w:rFonts w:ascii="Verdana" w:hAnsi="Verdana"/>
          <w:sz w:val="20"/>
          <w:szCs w:val="20"/>
        </w:rPr>
        <w:t xml:space="preserve">, the green light shall </w:t>
      </w:r>
      <w:r w:rsidR="00776411">
        <w:rPr>
          <w:rFonts w:ascii="Verdana" w:hAnsi="Verdana"/>
          <w:sz w:val="20"/>
          <w:szCs w:val="20"/>
        </w:rPr>
        <w:t>illuminate,</w:t>
      </w:r>
      <w:r w:rsidRPr="001942DA">
        <w:rPr>
          <w:rFonts w:ascii="Verdana" w:hAnsi="Verdana"/>
          <w:sz w:val="20"/>
          <w:szCs w:val="20"/>
        </w:rPr>
        <w:t xml:space="preserve"> and the red light shall be off</w:t>
      </w:r>
      <w:r w:rsidR="00776411">
        <w:rPr>
          <w:rFonts w:ascii="Verdana" w:hAnsi="Verdana"/>
          <w:sz w:val="20"/>
          <w:szCs w:val="20"/>
        </w:rPr>
        <w:t xml:space="preserve">. </w:t>
      </w:r>
      <w:r w:rsidRPr="001942DA">
        <w:rPr>
          <w:rFonts w:ascii="Verdana" w:hAnsi="Verdana"/>
          <w:sz w:val="20"/>
          <w:szCs w:val="20"/>
        </w:rPr>
        <w:t xml:space="preserve">If the </w:t>
      </w:r>
      <w:r w:rsidR="00776411">
        <w:rPr>
          <w:rFonts w:ascii="Verdana" w:hAnsi="Verdana"/>
          <w:sz w:val="20"/>
          <w:szCs w:val="20"/>
        </w:rPr>
        <w:t>REV</w:t>
      </w:r>
      <w:r w:rsidRPr="001942DA">
        <w:rPr>
          <w:rFonts w:ascii="Verdana" w:hAnsi="Verdana"/>
          <w:sz w:val="20"/>
          <w:szCs w:val="20"/>
        </w:rPr>
        <w:t xml:space="preserve"> option is selected, the blue light shall illuminate </w:t>
      </w:r>
      <w:r w:rsidRPr="00776411">
        <w:rPr>
          <w:rFonts w:ascii="Verdana" w:hAnsi="Verdana"/>
          <w:sz w:val="20"/>
          <w:szCs w:val="20"/>
          <w:u w:val="single"/>
        </w:rPr>
        <w:t>when the motor is running</w:t>
      </w:r>
      <w:r w:rsidRPr="001942DA">
        <w:rPr>
          <w:rFonts w:ascii="Verdana" w:hAnsi="Verdana"/>
          <w:sz w:val="20"/>
          <w:szCs w:val="20"/>
        </w:rPr>
        <w:t xml:space="preserve">. </w:t>
      </w:r>
      <w:r w:rsidR="0054604E" w:rsidRPr="001942DA">
        <w:rPr>
          <w:rFonts w:ascii="Verdana" w:hAnsi="Verdana"/>
          <w:sz w:val="20"/>
          <w:szCs w:val="20"/>
        </w:rPr>
        <w:t xml:space="preserve">When the motor is not running, </w:t>
      </w:r>
      <w:r w:rsidR="0054604E" w:rsidRPr="0054604E">
        <w:rPr>
          <w:rFonts w:ascii="Verdana" w:hAnsi="Verdana"/>
          <w:sz w:val="20"/>
          <w:szCs w:val="20"/>
          <w:u w:val="single"/>
        </w:rPr>
        <w:t>only</w:t>
      </w:r>
      <w:r w:rsidR="0054604E" w:rsidRPr="001942DA">
        <w:rPr>
          <w:rFonts w:ascii="Verdana" w:hAnsi="Verdana"/>
          <w:sz w:val="20"/>
          <w:szCs w:val="20"/>
        </w:rPr>
        <w:t xml:space="preserve"> the red light shall </w:t>
      </w:r>
      <w:r w:rsidR="0054604E">
        <w:rPr>
          <w:rFonts w:ascii="Verdana" w:hAnsi="Verdana"/>
          <w:sz w:val="20"/>
          <w:szCs w:val="20"/>
        </w:rPr>
        <w:t>illuminate</w:t>
      </w:r>
      <w:r w:rsidR="0054604E" w:rsidRPr="001942DA">
        <w:rPr>
          <w:rFonts w:ascii="Verdana" w:hAnsi="Verdana"/>
          <w:sz w:val="20"/>
          <w:szCs w:val="20"/>
        </w:rPr>
        <w:t>.</w:t>
      </w:r>
      <w:r w:rsidR="0054604E">
        <w:rPr>
          <w:rFonts w:ascii="Verdana" w:hAnsi="Verdana"/>
          <w:sz w:val="20"/>
          <w:szCs w:val="20"/>
        </w:rPr>
        <w:t xml:space="preserve"> </w:t>
      </w:r>
      <w:r w:rsidR="00776411">
        <w:rPr>
          <w:rFonts w:ascii="Verdana" w:hAnsi="Verdana"/>
          <w:sz w:val="20"/>
          <w:szCs w:val="20"/>
        </w:rPr>
        <w:t xml:space="preserve">BONUS: Add a yellow light that illuminates </w:t>
      </w:r>
      <w:r w:rsidR="00776411" w:rsidRPr="00327966">
        <w:rPr>
          <w:rFonts w:ascii="Verdana" w:hAnsi="Verdana"/>
          <w:sz w:val="20"/>
          <w:szCs w:val="20"/>
          <w:u w:val="single"/>
        </w:rPr>
        <w:t>when the motor is running</w:t>
      </w:r>
      <w:r w:rsidR="00776411">
        <w:rPr>
          <w:rFonts w:ascii="Verdana" w:hAnsi="Verdana"/>
          <w:sz w:val="20"/>
          <w:szCs w:val="20"/>
        </w:rPr>
        <w:t xml:space="preserve"> and FWD is selected. 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Use the space on the opposite side of this page to design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circuit. Once complete,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 xml:space="preserve"> ensuring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to label all wires with the appropriate wire numbers. Have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19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19DDAA11" w14:textId="500A66EA" w:rsidR="00B04FB1" w:rsidRPr="00627614" w:rsidRDefault="00B04FB1" w:rsidP="0054604E">
      <w:pPr>
        <w:tabs>
          <w:tab w:val="left" w:pos="2026"/>
        </w:tabs>
        <w:spacing w:after="0"/>
        <w:ind w:left="360"/>
        <w:rPr>
          <w:rFonts w:ascii="Verdana" w:hAnsi="Verdana"/>
          <w:color w:val="000000" w:themeColor="text1"/>
          <w:sz w:val="20"/>
          <w:szCs w:val="20"/>
        </w:rPr>
      </w:pPr>
    </w:p>
    <w:p w14:paraId="290A49D6" w14:textId="77777777" w:rsidR="00D71C66" w:rsidRPr="00D71C66" w:rsidRDefault="00D71C66" w:rsidP="0054604E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3EE4116B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5C24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EB995D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676A9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71DD1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3C272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6F4E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E5E2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CE80A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29ED3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7D53E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709B74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C965F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5913D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5ADC8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CBBE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65BE85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EC6B7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7A8B6106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7D1781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FB7D5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04456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E74F3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8D7DAA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EC56C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C9811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69E15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F690D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2021F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C4A72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4C43A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CC2D0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E7DA1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A6133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3B4E8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3FE04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1C20F5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1C20F5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2364FE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2364FE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2364FE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2364FE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58568" w14:textId="77777777" w:rsidR="00A52776" w:rsidRDefault="00A52776" w:rsidP="005B3A86">
      <w:pPr>
        <w:spacing w:after="0" w:line="240" w:lineRule="auto"/>
      </w:pPr>
      <w:r>
        <w:separator/>
      </w:r>
    </w:p>
  </w:endnote>
  <w:endnote w:type="continuationSeparator" w:id="0">
    <w:p w14:paraId="1414A49B" w14:textId="77777777" w:rsidR="00A52776" w:rsidRDefault="00A52776" w:rsidP="005B3A86">
      <w:pPr>
        <w:spacing w:after="0" w:line="240" w:lineRule="auto"/>
      </w:pPr>
      <w:r>
        <w:continuationSeparator/>
      </w:r>
    </w:p>
  </w:endnote>
  <w:endnote w:type="continuationNotice" w:id="1">
    <w:p w14:paraId="28F9B5D7" w14:textId="77777777" w:rsidR="00A52776" w:rsidRDefault="00A527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0BD861F8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400686ED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63ACA056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D454BD7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568DF" w14:textId="77777777" w:rsidR="00A52776" w:rsidRDefault="00A52776" w:rsidP="005B3A86">
      <w:pPr>
        <w:spacing w:after="0" w:line="240" w:lineRule="auto"/>
      </w:pPr>
      <w:r>
        <w:separator/>
      </w:r>
    </w:p>
  </w:footnote>
  <w:footnote w:type="continuationSeparator" w:id="0">
    <w:p w14:paraId="65BBB26A" w14:textId="77777777" w:rsidR="00A52776" w:rsidRDefault="00A52776" w:rsidP="005B3A86">
      <w:pPr>
        <w:spacing w:after="0" w:line="240" w:lineRule="auto"/>
      </w:pPr>
      <w:r>
        <w:continuationSeparator/>
      </w:r>
    </w:p>
  </w:footnote>
  <w:footnote w:type="continuationNotice" w:id="1">
    <w:p w14:paraId="7DC761A0" w14:textId="77777777" w:rsidR="00A52776" w:rsidRDefault="00A527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67F8FFEE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942DA">
      <w:rPr>
        <w:rFonts w:ascii="BankGothic Lt BT" w:hAnsi="BankGothic Lt BT"/>
        <w:caps/>
        <w:sz w:val="24"/>
        <w:szCs w:val="24"/>
      </w:rPr>
      <w:t>Fwd-Rev-Jog using a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2BCC0C78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0220621C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942DA">
      <w:rPr>
        <w:rFonts w:ascii="BankGothic Lt BT" w:hAnsi="BankGothic Lt BT"/>
        <w:caps/>
        <w:sz w:val="24"/>
        <w:szCs w:val="24"/>
      </w:rPr>
      <w:t>Fwd-Rev-Jog using a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47F3CD0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3BAEB010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942D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E658F28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1942DA">
      <w:rPr>
        <w:rFonts w:ascii="BankGothic Lt BT" w:hAnsi="BankGothic Lt BT"/>
        <w:caps/>
        <w:sz w:val="24"/>
        <w:szCs w:val="24"/>
      </w:rPr>
      <w:t>Fwd-Rev-Jog using a Selector Switch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5096BE0A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727B4"/>
    <w:rsid w:val="001942DA"/>
    <w:rsid w:val="00195323"/>
    <w:rsid w:val="00195385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5AB9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F0CE7"/>
    <w:rsid w:val="006F19A5"/>
    <w:rsid w:val="006F7F1A"/>
    <w:rsid w:val="00701B33"/>
    <w:rsid w:val="00705213"/>
    <w:rsid w:val="007065B2"/>
    <w:rsid w:val="007140C7"/>
    <w:rsid w:val="00723673"/>
    <w:rsid w:val="0074594A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76"/>
    <w:rsid w:val="00A527ED"/>
    <w:rsid w:val="00A633BC"/>
    <w:rsid w:val="00A66693"/>
    <w:rsid w:val="00A71971"/>
    <w:rsid w:val="00A8138E"/>
    <w:rsid w:val="00A90D05"/>
    <w:rsid w:val="00AC4F5A"/>
    <w:rsid w:val="00AC664F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27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2018-09-20T15:44:00Z</cp:lastPrinted>
  <dcterms:created xsi:type="dcterms:W3CDTF">2018-09-20T15:42:00Z</dcterms:created>
  <dcterms:modified xsi:type="dcterms:W3CDTF">2018-09-21T16:28:00Z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Fwd-Rev-Jog using a Selector Switch for 1P Motor</vt:lpwstr>
  </property>
  <property fmtid="{D5CDD505-2E9C-101B-9397-08002B2CF9AE}" pid="4" name="DocNum">
    <vt:i4>19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