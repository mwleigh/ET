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4565415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D7F35">
        <w:rPr>
          <w:rFonts w:ascii="Verdana" w:hAnsi="Verdana"/>
          <w:b/>
          <w:sz w:val="24"/>
          <w:szCs w:val="24"/>
        </w:rPr>
        <w:t>Octal to Binary, Binary to Octal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D7F35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D7F35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7275CE1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D7F3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D7F35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D7F35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15D5D39D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747CB" w:rsidRPr="001747C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DBE3522" w14:textId="77777777" w:rsidR="000505B7" w:rsidRDefault="000505B7" w:rsidP="000505B7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octal form.</w:t>
      </w:r>
    </w:p>
    <w:p w14:paraId="5094FD8D" w14:textId="25B18ED8" w:rsidR="000505B7" w:rsidRDefault="000505B7" w:rsidP="000505B7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an octal number given its equivalent value in binary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77DC4F17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D7F35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40B4448B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0505B7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numbers to their </w:t>
      </w:r>
      <w:r w:rsidR="00F6118C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31B31930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10011001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231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7FF9FFDF" w14:textId="7603E119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00011011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33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D1DAF89" w14:textId="550078DA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10001101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215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E0D6269" w14:textId="77ED5887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371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DFBCA05" w14:textId="4D953395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377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2557589" w14:textId="23FEAC72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10000001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201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6E95933" w14:textId="3894F240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01010101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125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A8A41A0" w14:textId="47D540B8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10101010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252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BDD26CE" w14:textId="625B8E2B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10111101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275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B8DA6B9" w14:textId="6B188F79" w:rsidR="00DF7A20" w:rsidRP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11010000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1747CB" w:rsidRPr="001747CB">
        <w:rPr>
          <w:rFonts w:ascii="Verdana" w:hAnsi="Verdana"/>
          <w:sz w:val="20"/>
          <w:szCs w:val="20"/>
          <w:highlight w:val="yellow"/>
        </w:rPr>
        <w:t>320</w:t>
      </w:r>
      <w:r w:rsidR="00F6118C" w:rsidRPr="001747C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95B5842" w14:textId="5F316D5E" w:rsidR="000505B7" w:rsidRDefault="000505B7" w:rsidP="000505B7">
      <w:pPr>
        <w:spacing w:before="240"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octal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44F564E8" w14:textId="73CC718A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1747CB" w:rsidRPr="00F4166C">
        <w:rPr>
          <w:rFonts w:ascii="Verdana" w:hAnsi="Verdana"/>
          <w:sz w:val="20"/>
          <w:szCs w:val="20"/>
          <w:highlight w:val="yellow"/>
        </w:rPr>
        <w:t>0001 1111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  <w:bookmarkStart w:id="0" w:name="_GoBack"/>
      <w:bookmarkEnd w:id="0"/>
    </w:p>
    <w:p w14:paraId="152CEAC8" w14:textId="2D90F96F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1747CB" w:rsidRPr="00F4166C">
        <w:rPr>
          <w:rFonts w:ascii="Verdana" w:hAnsi="Verdana"/>
          <w:sz w:val="20"/>
          <w:szCs w:val="20"/>
          <w:highlight w:val="yellow"/>
        </w:rPr>
        <w:t>0000 1010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737AD9B" w14:textId="4A41A1D3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1747CB" w:rsidRPr="00F4166C">
        <w:rPr>
          <w:rFonts w:ascii="Verdana" w:hAnsi="Verdana"/>
          <w:sz w:val="20"/>
          <w:szCs w:val="20"/>
          <w:highlight w:val="yellow"/>
        </w:rPr>
        <w:t>0010 1100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E0C00EE" w14:textId="71153690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1747CB" w:rsidRPr="00F4166C">
        <w:rPr>
          <w:rFonts w:ascii="Verdana" w:hAnsi="Verdana"/>
          <w:sz w:val="20"/>
          <w:szCs w:val="20"/>
          <w:highlight w:val="yellow"/>
        </w:rPr>
        <w:t>0000 0011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D8C7A69" w14:textId="417BE629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1747CB" w:rsidRPr="00F4166C">
        <w:rPr>
          <w:rFonts w:ascii="Verdana" w:hAnsi="Verdana"/>
          <w:sz w:val="20"/>
          <w:szCs w:val="20"/>
          <w:highlight w:val="yellow"/>
        </w:rPr>
        <w:t>0101 0110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140E0B7" w14:textId="376F3808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1747CB" w:rsidRPr="00F4166C">
        <w:rPr>
          <w:rFonts w:ascii="Verdana" w:hAnsi="Verdana"/>
          <w:sz w:val="20"/>
          <w:szCs w:val="20"/>
          <w:highlight w:val="yellow"/>
        </w:rPr>
        <w:t>0000 1110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0F9ACC4" w14:textId="3F05421B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4166C" w:rsidRPr="00F4166C">
        <w:rPr>
          <w:rFonts w:ascii="Verdana" w:hAnsi="Verdana"/>
          <w:sz w:val="20"/>
          <w:szCs w:val="20"/>
          <w:highlight w:val="yellow"/>
        </w:rPr>
        <w:t>0011 1111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5659E57" w14:textId="7E4FD0AA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4166C" w:rsidRPr="00F4166C">
        <w:rPr>
          <w:rFonts w:ascii="Verdana" w:hAnsi="Verdana"/>
          <w:sz w:val="20"/>
          <w:szCs w:val="20"/>
          <w:highlight w:val="yellow"/>
        </w:rPr>
        <w:t>0000 1000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6783FDB" w14:textId="474CAFC8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4166C" w:rsidRPr="00F4166C">
        <w:rPr>
          <w:rFonts w:ascii="Verdana" w:hAnsi="Verdana"/>
          <w:sz w:val="20"/>
          <w:szCs w:val="20"/>
          <w:highlight w:val="yellow"/>
        </w:rPr>
        <w:t>0100 0001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0E367CA5" w14:textId="5B2A99A3" w:rsidR="000505B7" w:rsidRPr="00DF7A20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4166C" w:rsidRPr="00F4166C">
        <w:rPr>
          <w:rFonts w:ascii="Verdana" w:hAnsi="Verdana"/>
          <w:sz w:val="20"/>
          <w:szCs w:val="20"/>
          <w:highlight w:val="yellow"/>
        </w:rPr>
        <w:t>1000 1001</w:t>
      </w:r>
      <w:r w:rsidRPr="00F4166C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sectPr w:rsidR="000505B7" w:rsidRPr="00DF7A20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97AFB" w14:textId="77777777" w:rsidR="008F5EAC" w:rsidRDefault="008F5EAC" w:rsidP="005B3A86">
      <w:pPr>
        <w:spacing w:after="0" w:line="240" w:lineRule="auto"/>
      </w:pPr>
      <w:r>
        <w:separator/>
      </w:r>
    </w:p>
  </w:endnote>
  <w:endnote w:type="continuationSeparator" w:id="0">
    <w:p w14:paraId="005CF3B1" w14:textId="77777777" w:rsidR="008F5EAC" w:rsidRDefault="008F5EA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0BDD2A0B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6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12942BF9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203BC538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0505B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6C11A72F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505B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CD7F35">
      <w:rPr>
        <w:rFonts w:ascii="BankGothic Lt BT" w:hAnsi="BankGothic Lt BT"/>
        <w:caps/>
        <w:sz w:val="16"/>
        <w:szCs w:val="18"/>
      </w:rPr>
      <w:t>6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F3562" w14:textId="77777777" w:rsidR="008F5EAC" w:rsidRDefault="008F5EAC" w:rsidP="005B3A86">
      <w:pPr>
        <w:spacing w:after="0" w:line="240" w:lineRule="auto"/>
      </w:pPr>
      <w:r>
        <w:separator/>
      </w:r>
    </w:p>
  </w:footnote>
  <w:footnote w:type="continuationSeparator" w:id="0">
    <w:p w14:paraId="1337C986" w14:textId="77777777" w:rsidR="008F5EAC" w:rsidRDefault="008F5EA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750D191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D7F35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4907E4C3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D7F3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D7F35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00F1983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D7F35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C51EF0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D7F3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D7F35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7A973D53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D7F3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0110CA43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D7F35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53633FA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D7F3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D7F35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05B7"/>
    <w:rsid w:val="000524AC"/>
    <w:rsid w:val="000544E1"/>
    <w:rsid w:val="0008038B"/>
    <w:rsid w:val="000A23B3"/>
    <w:rsid w:val="00101028"/>
    <w:rsid w:val="00141840"/>
    <w:rsid w:val="001747CB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83B92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8F5EAC"/>
    <w:rsid w:val="009219E3"/>
    <w:rsid w:val="009559C9"/>
    <w:rsid w:val="009B042B"/>
    <w:rsid w:val="009F2DFA"/>
    <w:rsid w:val="009F76D1"/>
    <w:rsid w:val="00B025CF"/>
    <w:rsid w:val="00B0675A"/>
    <w:rsid w:val="00B457A7"/>
    <w:rsid w:val="00B52137"/>
    <w:rsid w:val="00B755C0"/>
    <w:rsid w:val="00BB7522"/>
    <w:rsid w:val="00C834FC"/>
    <w:rsid w:val="00C86D41"/>
    <w:rsid w:val="00CB5A57"/>
    <w:rsid w:val="00CB5F0C"/>
    <w:rsid w:val="00CD7F35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4166C"/>
    <w:rsid w:val="00F6118C"/>
    <w:rsid w:val="00F61762"/>
    <w:rsid w:val="00F62B9A"/>
    <w:rsid w:val="00F631A1"/>
    <w:rsid w:val="00F7790F"/>
    <w:rsid w:val="00F905B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2018-11-19T18:17:00Z</cp:lastPrinted>
  <dcterms:created xsi:type="dcterms:W3CDTF">2018-11-19T18:20:00Z</dcterms:created>
  <dcterms:modified xsi:type="dcterms:W3CDTF">2018-11-19T18:29:00Z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Octal to Binary, Binary to Octal Conversion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