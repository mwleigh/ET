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7A89161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00EB7">
        <w:rPr>
          <w:rFonts w:ascii="Verdana" w:hAnsi="Verdana"/>
          <w:b/>
          <w:sz w:val="24"/>
          <w:szCs w:val="24"/>
        </w:rPr>
        <w:t>Hexadecimal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00EB7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00EB7">
        <w:rPr>
          <w:rFonts w:ascii="Verdana" w:hAnsi="Verdana"/>
          <w:sz w:val="20"/>
          <w:szCs w:val="20"/>
        </w:rPr>
        <w:t>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47D75A7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00EB7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00EB7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00EB7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A402601" w14:textId="77777777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decimal number given its equivalent value in hexadecimal form.</w:t>
      </w:r>
    </w:p>
    <w:p w14:paraId="160B7672" w14:textId="6C482138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hexadecimal number given its equivalent value in decimal form.</w:t>
      </w:r>
    </w:p>
    <w:p w14:paraId="3E05ABE6" w14:textId="77777777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binary number given its equivalent value in hexadecimal form.</w:t>
      </w:r>
    </w:p>
    <w:p w14:paraId="5D95C476" w14:textId="12E19F90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hexadecimal number given its equivalent value in binary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007FA4F1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700EB7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3A6266BF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043A98">
        <w:rPr>
          <w:rFonts w:ascii="Verdana" w:hAnsi="Verdana"/>
          <w:sz w:val="20"/>
          <w:szCs w:val="20"/>
        </w:rPr>
        <w:t>hexa</w:t>
      </w:r>
      <w:r w:rsidR="00F6118C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numbers to their </w:t>
      </w:r>
      <w:r w:rsidR="00043A98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16BE6934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7FF9FFDF" w14:textId="6413F414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6D1DAF89" w14:textId="0FC93559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043A98">
        <w:rPr>
          <w:rFonts w:ascii="Verdana" w:hAnsi="Verdana"/>
          <w:sz w:val="20"/>
          <w:szCs w:val="20"/>
        </w:rPr>
        <w:t>C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4E0D6269" w14:textId="7596B774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1F</w:t>
      </w:r>
      <w:r w:rsidR="00DF7A20">
        <w:rPr>
          <w:rFonts w:ascii="Verdana" w:hAnsi="Verdana"/>
          <w:sz w:val="20"/>
          <w:szCs w:val="20"/>
        </w:rPr>
        <w:t>3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5DFBCA05" w14:textId="064CBF97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2557589" w14:textId="271F0235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43A98">
        <w:rPr>
          <w:rFonts w:ascii="Verdana" w:hAnsi="Verdana"/>
          <w:sz w:val="20"/>
          <w:szCs w:val="20"/>
        </w:rPr>
        <w:t>00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16E95933" w14:textId="625C3B20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1A8A41A0" w14:textId="733DC9F7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43A98">
        <w:rPr>
          <w:rFonts w:ascii="Verdana" w:hAnsi="Verdana"/>
          <w:sz w:val="20"/>
          <w:szCs w:val="20"/>
        </w:rPr>
        <w:t>A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3BDD26CE" w14:textId="3B4B4EF0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DF7A20">
        <w:rPr>
          <w:rFonts w:ascii="Verdana" w:hAnsi="Verdana"/>
          <w:sz w:val="20"/>
          <w:szCs w:val="20"/>
        </w:rPr>
        <w:t>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5B8DA6B9" w14:textId="5C3FAE8A" w:rsidR="00DF7A20" w:rsidRP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2B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DC94E84" w14:textId="39A40D30" w:rsidR="00BE7AE1" w:rsidRPr="00BE7AE1" w:rsidRDefault="00BE7AE1" w:rsidP="00BE7AE1">
      <w:pPr>
        <w:spacing w:before="240" w:after="240"/>
        <w:ind w:left="720"/>
        <w:rPr>
          <w:rFonts w:ascii="Verdana" w:hAnsi="Verdana"/>
          <w:sz w:val="20"/>
          <w:szCs w:val="20"/>
        </w:rPr>
      </w:pPr>
      <w:r w:rsidRPr="00BE7AE1">
        <w:rPr>
          <w:rFonts w:ascii="Verdana" w:hAnsi="Verdana"/>
          <w:sz w:val="20"/>
          <w:szCs w:val="20"/>
        </w:rPr>
        <w:lastRenderedPageBreak/>
        <w:t xml:space="preserve">Convert the following decimal numbers to their </w:t>
      </w:r>
      <w:r>
        <w:rPr>
          <w:rFonts w:ascii="Verdana" w:hAnsi="Verdana"/>
          <w:sz w:val="20"/>
          <w:szCs w:val="20"/>
        </w:rPr>
        <w:t>hexa</w:t>
      </w:r>
      <w:r w:rsidRPr="00BE7AE1">
        <w:rPr>
          <w:rFonts w:ascii="Verdana" w:hAnsi="Verdana"/>
          <w:sz w:val="20"/>
          <w:szCs w:val="20"/>
        </w:rPr>
        <w:t>decimal equivalents.</w:t>
      </w:r>
    </w:p>
    <w:p w14:paraId="1901F716" w14:textId="1888039F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7B70D49D" w14:textId="58C88D62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32999222" w14:textId="095ED8EF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4887E902" w14:textId="05BFEFED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2102D695" w14:textId="3002CB60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04EED857" w14:textId="3339BA05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59EE3CA6" w14:textId="24329B87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23998B3E" w14:textId="51ED24CF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547F8251" w14:textId="59EFFC54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3AB7517E" w14:textId="67F62DE5" w:rsidR="00BE7AE1" w:rsidRPr="00DF7A20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68C9B1FC" w14:textId="77777777" w:rsidR="00661D8C" w:rsidRDefault="00661D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AD8FFBC" w14:textId="77777777" w:rsidR="00661D8C" w:rsidRDefault="00661D8C" w:rsidP="00661D8C">
      <w:pPr>
        <w:spacing w:before="600" w:after="240"/>
        <w:ind w:left="720"/>
        <w:rPr>
          <w:rFonts w:ascii="Verdana" w:hAnsi="Verdana"/>
          <w:sz w:val="20"/>
          <w:szCs w:val="20"/>
        </w:rPr>
      </w:pPr>
    </w:p>
    <w:p w14:paraId="492059D3" w14:textId="024E2473" w:rsidR="00661D8C" w:rsidRDefault="00661D8C" w:rsidP="00661D8C">
      <w:pPr>
        <w:spacing w:before="240"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numbers to their hexadecimal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7922D68E" w14:textId="790BF934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10011001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488DFCCC" w14:textId="7C7F5658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00011011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0A27F7A7" w14:textId="5DA2645C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10001101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3A547778" w14:textId="450AACA9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5577FA1A" w14:textId="48A9C4B6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11111111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76C2AA88" w14:textId="68F8DC99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10000001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2515239C" w14:textId="0E450C1C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01010101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3703E96B" w14:textId="21A20066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10101010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2C1E8E3B" w14:textId="164A3828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10111101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2B43378A" w14:textId="7AB816CC" w:rsidR="00661D8C" w:rsidRPr="00DF7A20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11010000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5B8FC473" w14:textId="7951244A" w:rsidR="00661D8C" w:rsidRDefault="00661D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3B0E435" w14:textId="77777777" w:rsidR="00661D8C" w:rsidRDefault="00661D8C" w:rsidP="00661D8C">
      <w:pPr>
        <w:spacing w:before="240" w:after="240"/>
        <w:ind w:left="720"/>
        <w:rPr>
          <w:rFonts w:ascii="Verdana" w:hAnsi="Verdana"/>
          <w:sz w:val="20"/>
          <w:szCs w:val="20"/>
        </w:rPr>
      </w:pPr>
    </w:p>
    <w:p w14:paraId="57B16B7E" w14:textId="643F9CA3" w:rsidR="00661D8C" w:rsidRDefault="00661D8C" w:rsidP="00661D8C">
      <w:pPr>
        <w:spacing w:before="240"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hexadecimal numbers to their binary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22D08D5D" w14:textId="0DC46536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2F37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781627">
        <w:rPr>
          <w:rFonts w:ascii="Verdana" w:hAnsi="Verdana"/>
          <w:sz w:val="20"/>
          <w:szCs w:val="20"/>
        </w:rPr>
        <w:t>______________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35CBE2DB" w14:textId="01A40CF8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1DC2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69CABCA1" w14:textId="1C5DC56F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501C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21B35ADC" w14:textId="18AE12AB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1AF3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78B172C0" w14:textId="6F0C9009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D000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A8C1EDE" w14:textId="2C5E6981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7C8912DF" w14:textId="1CF695C6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FFFF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31A5E841" w14:textId="6CE63130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1A1A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4CBC72D" w14:textId="08FCE343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1234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58A4E0B6" w14:textId="113E6075" w:rsidR="00661D8C" w:rsidRPr="00DF7A20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ABCD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38EA185B" w14:textId="77777777" w:rsidR="00C86D41" w:rsidRPr="00C834FC" w:rsidRDefault="00C86D41" w:rsidP="00661D8C">
      <w:pPr>
        <w:spacing w:before="480"/>
        <w:jc w:val="center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0ACD2" w14:textId="77777777" w:rsidR="00740ED7" w:rsidRDefault="00740ED7" w:rsidP="005B3A86">
      <w:pPr>
        <w:spacing w:after="0" w:line="240" w:lineRule="auto"/>
      </w:pPr>
      <w:r>
        <w:separator/>
      </w:r>
    </w:p>
  </w:endnote>
  <w:endnote w:type="continuationSeparator" w:id="0">
    <w:p w14:paraId="4E3B7776" w14:textId="77777777" w:rsidR="00740ED7" w:rsidRDefault="00740ED7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706F6B2D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7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586FF5EE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00F36466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34941F13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7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54018" w14:textId="77777777" w:rsidR="00740ED7" w:rsidRDefault="00740ED7" w:rsidP="005B3A86">
      <w:pPr>
        <w:spacing w:after="0" w:line="240" w:lineRule="auto"/>
      </w:pPr>
      <w:r>
        <w:separator/>
      </w:r>
    </w:p>
  </w:footnote>
  <w:footnote w:type="continuationSeparator" w:id="0">
    <w:p w14:paraId="40F53CD3" w14:textId="77777777" w:rsidR="00740ED7" w:rsidRDefault="00740ED7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1B3D1555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00EB7">
      <w:rPr>
        <w:rFonts w:ascii="BankGothic Lt BT" w:hAnsi="BankGothic Lt BT"/>
        <w:caps/>
        <w:sz w:val="24"/>
        <w:szCs w:val="24"/>
      </w:rPr>
      <w:t>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15DF2A6B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0EB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0EB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7D6A2577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00EB7">
      <w:rPr>
        <w:rFonts w:ascii="BankGothic Lt BT" w:hAnsi="BankGothic Lt BT"/>
        <w:caps/>
        <w:sz w:val="24"/>
        <w:szCs w:val="24"/>
      </w:rPr>
      <w:t>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0E57531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0EB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0EB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160C7F20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00EB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29B7EB07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00EB7">
      <w:rPr>
        <w:rFonts w:ascii="BankGothic Lt BT" w:hAnsi="BankGothic Lt BT"/>
        <w:caps/>
        <w:sz w:val="24"/>
        <w:szCs w:val="24"/>
      </w:rPr>
      <w:t>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51BC16AC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0EB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0EB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41E52"/>
    <w:rsid w:val="00043A98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35E21"/>
    <w:rsid w:val="005B3A86"/>
    <w:rsid w:val="00613E4E"/>
    <w:rsid w:val="00661D8C"/>
    <w:rsid w:val="006F19A5"/>
    <w:rsid w:val="006F7F1A"/>
    <w:rsid w:val="00700EB7"/>
    <w:rsid w:val="007140C7"/>
    <w:rsid w:val="00723673"/>
    <w:rsid w:val="00740ED7"/>
    <w:rsid w:val="00781627"/>
    <w:rsid w:val="007C2507"/>
    <w:rsid w:val="00866D5F"/>
    <w:rsid w:val="008975D5"/>
    <w:rsid w:val="009219E3"/>
    <w:rsid w:val="009559C9"/>
    <w:rsid w:val="00957CEC"/>
    <w:rsid w:val="009B042B"/>
    <w:rsid w:val="009F2DFA"/>
    <w:rsid w:val="009F76D1"/>
    <w:rsid w:val="00B025CF"/>
    <w:rsid w:val="00B457A7"/>
    <w:rsid w:val="00B52137"/>
    <w:rsid w:val="00B755C0"/>
    <w:rsid w:val="00BB7522"/>
    <w:rsid w:val="00BE7AE1"/>
    <w:rsid w:val="00C834FC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6118C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19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2018-11-07T17:13:00Z</cp:lastPrinted>
  <dcterms:created xsi:type="dcterms:W3CDTF">2018-04-11T15:45:00Z</dcterms:created>
  <dcterms:modified xsi:type="dcterms:W3CDTF">2018-11-07T17:14:00Z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Hexadecimal Conversion</vt:lpwstr>
  </property>
  <property fmtid="{D5CDD505-2E9C-101B-9397-08002B2CF9AE}" pid="4" name="DocNum">
    <vt:i4>7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