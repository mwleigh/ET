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9B9209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C76F8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38265F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4428D73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C76F8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208C625" w:rsidR="00E0047A" w:rsidRPr="005915F6" w:rsidRDefault="00BE064A" w:rsidP="00E0047A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A6BF5B" wp14:editId="127808F9">
            <wp:simplePos x="0" y="0"/>
            <wp:positionH relativeFrom="margin">
              <wp:align>right</wp:align>
            </wp:positionH>
            <wp:positionV relativeFrom="paragraph">
              <wp:posOffset>261982</wp:posOffset>
            </wp:positionV>
            <wp:extent cx="2737485" cy="18554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-motor-name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b/>
        </w:rPr>
        <w:t>Instructions</w:t>
      </w:r>
    </w:p>
    <w:p w14:paraId="469DA0C8" w14:textId="7EDDE78B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790532F9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</w:t>
      </w:r>
      <w:r w:rsidR="00BE064A">
        <w:rPr>
          <w:rFonts w:ascii="Verdana" w:hAnsi="Verdana"/>
          <w:sz w:val="20"/>
          <w:szCs w:val="20"/>
        </w:rPr>
        <w:t xml:space="preserve"> at its </w:t>
      </w:r>
      <w:r w:rsidR="00BE064A" w:rsidRPr="00BE064A">
        <w:rPr>
          <w:rFonts w:ascii="Verdana" w:hAnsi="Verdana"/>
          <w:sz w:val="20"/>
          <w:szCs w:val="20"/>
          <w:u w:val="single"/>
        </w:rPr>
        <w:t>lower</w:t>
      </w:r>
      <w:r w:rsidR="00BE064A">
        <w:rPr>
          <w:rFonts w:ascii="Verdana" w:hAnsi="Verdana"/>
          <w:sz w:val="20"/>
          <w:szCs w:val="20"/>
        </w:rPr>
        <w:t xml:space="preserve"> voltage range</w:t>
      </w:r>
      <w:r w:rsidRPr="00701939">
        <w:rPr>
          <w:rFonts w:ascii="Verdana" w:hAnsi="Verdana"/>
          <w:sz w:val="20"/>
          <w:szCs w:val="20"/>
        </w:rPr>
        <w:t>? ___________</w:t>
      </w:r>
    </w:p>
    <w:p w14:paraId="0AB7C383" w14:textId="46756B37" w:rsidR="00E0047A" w:rsidRPr="00701939" w:rsidRDefault="00BE064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answer from question 3, w</w:t>
      </w:r>
      <w:r w:rsidR="00E0047A" w:rsidRPr="00701939">
        <w:rPr>
          <w:rFonts w:ascii="Verdana" w:hAnsi="Verdana"/>
          <w:sz w:val="20"/>
          <w:szCs w:val="20"/>
        </w:rPr>
        <w:t>hat is the acceptable range of voltage input to this motor? _______ to _______</w:t>
      </w:r>
    </w:p>
    <w:p w14:paraId="46D4388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56888FE1" w14:textId="45ECDA5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If the motor is running at the </w:t>
      </w:r>
      <w:r w:rsidR="00BE064A">
        <w:rPr>
          <w:rFonts w:ascii="Verdana" w:hAnsi="Verdana"/>
          <w:sz w:val="20"/>
          <w:szCs w:val="20"/>
        </w:rPr>
        <w:t>maximum</w:t>
      </w:r>
      <w:r w:rsidRPr="00701939">
        <w:rPr>
          <w:rFonts w:ascii="Verdana" w:hAnsi="Verdana"/>
          <w:sz w:val="20"/>
          <w:szCs w:val="20"/>
        </w:rPr>
        <w:t xml:space="preserve"> voltage that you calculated above, it would spin at a </w:t>
      </w:r>
      <w:r w:rsidR="00BE064A">
        <w:rPr>
          <w:rFonts w:ascii="Verdana" w:hAnsi="Verdana"/>
          <w:sz w:val="20"/>
          <w:szCs w:val="20"/>
        </w:rPr>
        <w:t>faster</w:t>
      </w:r>
      <w:r w:rsidRPr="00701939">
        <w:rPr>
          <w:rFonts w:ascii="Verdana" w:hAnsi="Verdana"/>
          <w:sz w:val="20"/>
          <w:szCs w:val="20"/>
        </w:rPr>
        <w:t xml:space="preserve">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5DA374C0" w14:textId="77777777" w:rsidR="00BE064A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1831DBD" w14:textId="77777777" w:rsidR="00BE064A" w:rsidRPr="00701939" w:rsidRDefault="00BE064A" w:rsidP="00BE064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3959414B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05192600" w14:textId="77777777" w:rsidR="00BE064A" w:rsidRDefault="00BE064A" w:rsidP="00BE064A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43176E56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57259DF3" w14:textId="77777777" w:rsidR="00BE064A" w:rsidRPr="000E4387" w:rsidRDefault="00BE064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6993B6E8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391542B2" w14:textId="77777777" w:rsidR="00BE064A" w:rsidRPr="000E4387" w:rsidRDefault="00BE064A" w:rsidP="00BE064A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40F08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2E5E0A8C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If the motor is running C</w:t>
      </w:r>
      <w:r w:rsidR="00CC76F8">
        <w:rPr>
          <w:rFonts w:ascii="Verdana" w:hAnsi="Verdana"/>
          <w:sz w:val="20"/>
          <w:szCs w:val="20"/>
        </w:rPr>
        <w:t>C</w:t>
      </w:r>
      <w:r w:rsidRPr="000E4387">
        <w:rPr>
          <w:rFonts w:ascii="Verdana" w:hAnsi="Verdana"/>
          <w:sz w:val="20"/>
          <w:szCs w:val="20"/>
        </w:rPr>
        <w:t xml:space="preserve">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</w:t>
      </w:r>
      <w:r w:rsidR="00BE064A">
        <w:rPr>
          <w:rFonts w:ascii="Verdana" w:hAnsi="Verdana"/>
          <w:sz w:val="20"/>
          <w:szCs w:val="20"/>
        </w:rPr>
        <w:t>A</w:t>
      </w:r>
      <w:r w:rsidRPr="000E4387">
        <w:rPr>
          <w:rFonts w:ascii="Verdana" w:hAnsi="Verdana"/>
          <w:sz w:val="20"/>
          <w:szCs w:val="20"/>
        </w:rPr>
        <w:t xml:space="preserve"> and Red wired to </w:t>
      </w:r>
      <w:r w:rsidR="00BE064A">
        <w:rPr>
          <w:rFonts w:ascii="Verdana" w:hAnsi="Verdana"/>
          <w:sz w:val="20"/>
          <w:szCs w:val="20"/>
        </w:rPr>
        <w:t>5</w:t>
      </w:r>
      <w:r w:rsidRPr="000E4387">
        <w:rPr>
          <w:rFonts w:ascii="Verdana" w:hAnsi="Verdana"/>
          <w:sz w:val="20"/>
          <w:szCs w:val="20"/>
        </w:rPr>
        <w:t xml:space="preserve">, how should the </w:t>
      </w:r>
      <w:r w:rsidR="00BE064A">
        <w:rPr>
          <w:rFonts w:ascii="Verdana" w:hAnsi="Verdana"/>
          <w:sz w:val="20"/>
          <w:szCs w:val="20"/>
        </w:rPr>
        <w:t>motor be re-wired to obtain a C</w:t>
      </w:r>
      <w:r w:rsidRPr="000E4387">
        <w:rPr>
          <w:rFonts w:ascii="Verdana" w:hAnsi="Verdana"/>
          <w:sz w:val="20"/>
          <w:szCs w:val="20"/>
        </w:rPr>
        <w:t>W rotation?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1BB3A013" w14:textId="77777777" w:rsidR="00BE064A" w:rsidRPr="000E4387" w:rsidRDefault="00BE064A" w:rsidP="00BE064A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AC is flowing in the </w:t>
      </w:r>
      <w:bookmarkStart w:id="0" w:name="_GoBack"/>
      <w:bookmarkEnd w:id="0"/>
      <w:r w:rsidRPr="000E4387">
        <w:rPr>
          <w:rFonts w:ascii="Verdana" w:hAnsi="Verdana"/>
          <w:sz w:val="20"/>
          <w:szCs w:val="20"/>
        </w:rPr>
        <w:t>other direction</w:t>
      </w:r>
    </w:p>
    <w:p w14:paraId="6B409CD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255DED0B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</w:t>
      </w:r>
      <w:r w:rsidR="00BE064A">
        <w:rPr>
          <w:rFonts w:ascii="Verdana" w:hAnsi="Verdana"/>
          <w:sz w:val="20"/>
          <w:szCs w:val="20"/>
        </w:rPr>
        <w:t>not</w:t>
      </w:r>
      <w:r w:rsidRPr="000E4387">
        <w:rPr>
          <w:rFonts w:ascii="Verdana" w:hAnsi="Verdana"/>
          <w:sz w:val="20"/>
          <w:szCs w:val="20"/>
        </w:rPr>
        <w:t xml:space="preserve">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02A13125" w14:textId="77777777" w:rsidR="00BE064A" w:rsidRPr="000E4387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>r</w:t>
      </w:r>
      <w:r w:rsidRPr="000E4387">
        <w:rPr>
          <w:rFonts w:ascii="Verdana" w:hAnsi="Verdana"/>
          <w:sz w:val="20"/>
          <w:szCs w:val="20"/>
        </w:rPr>
        <w:t>e is a phase shift where current lead</w:t>
      </w:r>
      <w:r>
        <w:rPr>
          <w:rFonts w:ascii="Verdana" w:hAnsi="Verdana"/>
          <w:sz w:val="20"/>
          <w:szCs w:val="20"/>
        </w:rPr>
        <w:t>s</w:t>
      </w:r>
      <w:r w:rsidRPr="000E4387">
        <w:rPr>
          <w:rFonts w:ascii="Verdana" w:hAnsi="Verdana"/>
          <w:sz w:val="20"/>
          <w:szCs w:val="20"/>
        </w:rPr>
        <w:t xml:space="preserve"> the voltage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1B60DBB" w14:textId="77777777" w:rsidR="00BE064A" w:rsidRPr="000E4387" w:rsidRDefault="00BE064A" w:rsidP="00BE064A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AF9508B" w14:textId="77777777" w:rsidR="00CA307E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660E082B" w14:textId="5F2F8B52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="00BE064A">
        <w:rPr>
          <w:rFonts w:ascii="Verdana" w:hAnsi="Verdana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>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B0065" w14:textId="77777777" w:rsidR="00321763" w:rsidRDefault="00321763" w:rsidP="005B3A86">
      <w:pPr>
        <w:spacing w:after="0" w:line="240" w:lineRule="auto"/>
      </w:pPr>
      <w:r>
        <w:separator/>
      </w:r>
    </w:p>
  </w:endnote>
  <w:endnote w:type="continuationSeparator" w:id="0">
    <w:p w14:paraId="31FAA403" w14:textId="77777777" w:rsidR="00321763" w:rsidRDefault="00321763" w:rsidP="005B3A86">
      <w:pPr>
        <w:spacing w:after="0" w:line="240" w:lineRule="auto"/>
      </w:pPr>
      <w:r>
        <w:continuationSeparator/>
      </w:r>
    </w:p>
  </w:endnote>
  <w:endnote w:type="continuationNotice" w:id="1">
    <w:p w14:paraId="08D64E0E" w14:textId="77777777" w:rsidR="00321763" w:rsidRDefault="003217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1BD52DA5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4F5A731C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56D2185A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FAC267F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form b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76F8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FCB9D" w14:textId="77777777" w:rsidR="00321763" w:rsidRDefault="00321763" w:rsidP="005B3A86">
      <w:pPr>
        <w:spacing w:after="0" w:line="240" w:lineRule="auto"/>
      </w:pPr>
      <w:r>
        <w:separator/>
      </w:r>
    </w:p>
  </w:footnote>
  <w:footnote w:type="continuationSeparator" w:id="0">
    <w:p w14:paraId="163713E3" w14:textId="77777777" w:rsidR="00321763" w:rsidRDefault="00321763" w:rsidP="005B3A86">
      <w:pPr>
        <w:spacing w:after="0" w:line="240" w:lineRule="auto"/>
      </w:pPr>
      <w:r>
        <w:continuationSeparator/>
      </w:r>
    </w:p>
  </w:footnote>
  <w:footnote w:type="continuationNotice" w:id="1">
    <w:p w14:paraId="345E5548" w14:textId="77777777" w:rsidR="00321763" w:rsidRDefault="003217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3A81155C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65509CB4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90A616D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10EB117F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76F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76F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5C956D5E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C76F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BC46834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C76F8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2CBA898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C76F8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1763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3074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C76F8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2018-10-04T15:33:00Z</cp:lastPrinted>
  <dcterms:created xsi:type="dcterms:W3CDTF">2018-10-04T15:16:00Z</dcterms:created>
  <dcterms:modified xsi:type="dcterms:W3CDTF">2018-10-04T15:33:00Z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