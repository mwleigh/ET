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860C98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708F8">
        <w:rPr>
          <w:rFonts w:ascii="Verdana" w:hAnsi="Verdana"/>
          <w:b/>
          <w:sz w:val="24"/>
          <w:szCs w:val="24"/>
        </w:rPr>
        <w:t>Power Triangle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708F8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708F8">
        <w:rPr>
          <w:rFonts w:ascii="Verdana" w:hAnsi="Verdana"/>
          <w:sz w:val="20"/>
          <w:szCs w:val="20"/>
        </w:rPr>
        <w:t>14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5090F8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708F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708F8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708F8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91D5BD1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D2E33" w:rsidRPr="002D2E33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2D2E33" w:rsidRPr="002D2E33">
        <w:rPr>
          <w:rFonts w:ascii="Verdana" w:hAnsi="Verdana"/>
          <w:sz w:val="20"/>
          <w:szCs w:val="20"/>
          <w:highlight w:val="yellow"/>
        </w:rPr>
        <w:t>34pts.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5E333774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DD59A6">
        <w:rPr>
          <w:rFonts w:ascii="Verdana" w:hAnsi="Verdana"/>
          <w:sz w:val="20"/>
          <w:szCs w:val="20"/>
        </w:rPr>
        <w:t xml:space="preserve">power as it relates to </w:t>
      </w:r>
      <w:r w:rsidR="000126DB">
        <w:rPr>
          <w:rFonts w:ascii="Verdana" w:hAnsi="Verdana"/>
          <w:sz w:val="20"/>
          <w:szCs w:val="20"/>
        </w:rPr>
        <w:t>a</w:t>
      </w:r>
      <w:r w:rsidR="00DD59A6">
        <w:rPr>
          <w:rFonts w:ascii="Verdana" w:hAnsi="Verdana"/>
          <w:sz w:val="20"/>
          <w:szCs w:val="20"/>
        </w:rPr>
        <w:t xml:space="preserve"> resistive-inductive (RL) series circuit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55A4CEDB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DD59A6">
        <w:rPr>
          <w:rFonts w:ascii="Verdana" w:hAnsi="Verdana"/>
          <w:sz w:val="20"/>
          <w:szCs w:val="20"/>
        </w:rPr>
        <w:t>active power, reactive power</w:t>
      </w:r>
      <w:r w:rsidR="000C4A14">
        <w:rPr>
          <w:rFonts w:ascii="Verdana" w:hAnsi="Verdana"/>
          <w:sz w:val="20"/>
          <w:szCs w:val="20"/>
        </w:rPr>
        <w:t xml:space="preserve"> and </w:t>
      </w:r>
      <w:r w:rsidR="00DD59A6">
        <w:rPr>
          <w:rFonts w:ascii="Verdana" w:hAnsi="Verdana"/>
          <w:sz w:val="20"/>
          <w:szCs w:val="20"/>
        </w:rPr>
        <w:t>apparent power</w:t>
      </w:r>
      <w:r w:rsidR="00B81F68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01BD700B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9708F8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5F5FEE6A" w14:textId="7252C2A6" w:rsidR="00DD59A6" w:rsidRDefault="00DD59A6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power triangle exists in any circuit that contains a reactive component?</w:t>
      </w:r>
    </w:p>
    <w:p w14:paraId="6C0251BD" w14:textId="162EA23F" w:rsidR="00DD59A6" w:rsidRPr="000423E2" w:rsidRDefault="00DD59A6" w:rsidP="00DD59A6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>True</w:t>
      </w:r>
    </w:p>
    <w:p w14:paraId="16130A0E" w14:textId="4C8DCC45" w:rsidR="00DD59A6" w:rsidRDefault="00DD59A6" w:rsidP="00DD59A6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3F86545" w14:textId="0619C3E0" w:rsidR="00B81F68" w:rsidRPr="00B81F68" w:rsidRDefault="00DD59A6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phase angle that exists in the impedance triangle can be a different value from that of the power triangle.</w:t>
      </w:r>
    </w:p>
    <w:p w14:paraId="25A54887" w14:textId="77777777" w:rsidR="00DD59A6" w:rsidRDefault="00DD59A6" w:rsidP="00DD59A6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0DC1EFC" w14:textId="77777777" w:rsidR="00DD59A6" w:rsidRPr="000423E2" w:rsidRDefault="00DD59A6" w:rsidP="00DD59A6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>False</w:t>
      </w:r>
    </w:p>
    <w:p w14:paraId="6BDB7AE0" w14:textId="4F0C27C7" w:rsidR="000C4A14" w:rsidRPr="00B81F68" w:rsidRDefault="00DD59A6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Factor can be calculated by;</w:t>
      </w:r>
    </w:p>
    <w:p w14:paraId="12B71051" w14:textId="56D42D63" w:rsidR="00DD59A6" w:rsidRDefault="001B565D" w:rsidP="00F5488B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</m:oMath>
    </w:p>
    <w:p w14:paraId="1E132EE7" w14:textId="4E943175" w:rsidR="000C4A14" w:rsidRPr="00F5488B" w:rsidRDefault="001B565D" w:rsidP="00F5488B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mbria Math" w:hAnsi="Cambria Math"/>
          <w:i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W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VA</m:t>
            </m:r>
          </m:den>
        </m:f>
      </m:oMath>
    </w:p>
    <w:p w14:paraId="60FB079E" w14:textId="3763198C" w:rsidR="000C4A14" w:rsidRPr="00F5488B" w:rsidRDefault="001B565D" w:rsidP="00F5488B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mbria Math" w:hAnsi="Cambria Math"/>
          <w:i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func>
      </m:oMath>
    </w:p>
    <w:p w14:paraId="6FD7D6AA" w14:textId="02BD0367" w:rsidR="00F5488B" w:rsidRPr="000423E2" w:rsidRDefault="00F5488B" w:rsidP="00F5488B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eastAsiaTheme="minorEastAsia" w:hAnsi="Verdana"/>
          <w:sz w:val="20"/>
          <w:szCs w:val="20"/>
          <w:highlight w:val="yellow"/>
        </w:rPr>
        <w:t>All the above</w:t>
      </w:r>
    </w:p>
    <w:p w14:paraId="2DCC20C8" w14:textId="5C4302D2" w:rsidR="00FD5C24" w:rsidRPr="00B81F68" w:rsidRDefault="00FD5C24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Increasing the </w:t>
      </w:r>
      <w:r w:rsidR="009528A7">
        <w:rPr>
          <w:rFonts w:ascii="Verdana" w:hAnsi="Verdana"/>
          <w:sz w:val="20"/>
          <w:szCs w:val="20"/>
        </w:rPr>
        <w:t>amount of inductance in a RL circuit will</w:t>
      </w:r>
      <w:r w:rsidRPr="00B81F68">
        <w:rPr>
          <w:rFonts w:ascii="Verdana" w:hAnsi="Verdana"/>
          <w:sz w:val="20"/>
          <w:szCs w:val="20"/>
        </w:rPr>
        <w:t>:</w:t>
      </w:r>
    </w:p>
    <w:p w14:paraId="0B125D12" w14:textId="38387AAA" w:rsidR="00FD5C24" w:rsidRPr="000423E2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 xml:space="preserve">Increase </w:t>
      </w:r>
      <w:r w:rsidR="009528A7" w:rsidRPr="000423E2">
        <w:rPr>
          <w:rFonts w:ascii="Verdana" w:hAnsi="Verdana"/>
          <w:sz w:val="20"/>
          <w:szCs w:val="20"/>
          <w:highlight w:val="yellow"/>
        </w:rPr>
        <w:t>the need for apparent power</w:t>
      </w:r>
    </w:p>
    <w:p w14:paraId="5A8928CB" w14:textId="391F17BE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 w:rsidR="009528A7">
        <w:rPr>
          <w:rFonts w:ascii="Verdana" w:hAnsi="Verdana"/>
          <w:sz w:val="20"/>
          <w:szCs w:val="20"/>
        </w:rPr>
        <w:t>active power</w:t>
      </w:r>
    </w:p>
    <w:p w14:paraId="5AEEE8DC" w14:textId="2434217D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no effect on the </w:t>
      </w:r>
      <w:r w:rsidR="009528A7">
        <w:rPr>
          <w:rFonts w:ascii="Verdana" w:hAnsi="Verdana"/>
          <w:sz w:val="20"/>
          <w:szCs w:val="20"/>
        </w:rPr>
        <w:t>power</w:t>
      </w:r>
    </w:p>
    <w:p w14:paraId="4EF86970" w14:textId="3D215808" w:rsidR="00FD5C24" w:rsidRPr="00B81F68" w:rsidRDefault="009528A7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Reactive power is represented by the letter(s) ___ in mathematical formulas.</w:t>
      </w:r>
    </w:p>
    <w:p w14:paraId="2AF1CB33" w14:textId="02CF96AC" w:rsidR="00FD5C24" w:rsidRPr="00B81F68" w:rsidRDefault="009528A7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</w:p>
    <w:p w14:paraId="190D3161" w14:textId="0945BEDC" w:rsidR="00FD5C24" w:rsidRPr="00B81F68" w:rsidRDefault="009528A7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</w:t>
      </w:r>
    </w:p>
    <w:p w14:paraId="2A2C2584" w14:textId="1308C030" w:rsidR="00FD5C24" w:rsidRDefault="009528A7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VAr</w:t>
      </w:r>
      <w:proofErr w:type="spellEnd"/>
    </w:p>
    <w:p w14:paraId="6418E7AE" w14:textId="51C1AD61" w:rsidR="009528A7" w:rsidRPr="000423E2" w:rsidRDefault="009528A7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>Q</w:t>
      </w:r>
    </w:p>
    <w:p w14:paraId="35950C9B" w14:textId="3D4B1CA6" w:rsidR="001E6EE1" w:rsidRPr="00F570D1" w:rsidRDefault="009528A7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active power in a resistive only circuit can be represented in?</w:t>
      </w:r>
    </w:p>
    <w:p w14:paraId="326BE44F" w14:textId="77777777" w:rsidR="009528A7" w:rsidRPr="00B81F68" w:rsidRDefault="009528A7" w:rsidP="009528A7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</w:p>
    <w:p w14:paraId="7022862F" w14:textId="77777777" w:rsidR="009528A7" w:rsidRPr="000423E2" w:rsidRDefault="009528A7" w:rsidP="009528A7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>VA</w:t>
      </w:r>
    </w:p>
    <w:p w14:paraId="7782B0F5" w14:textId="77777777" w:rsidR="009528A7" w:rsidRDefault="009528A7" w:rsidP="009528A7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VAr</w:t>
      </w:r>
      <w:proofErr w:type="spellEnd"/>
    </w:p>
    <w:p w14:paraId="6BCB98D1" w14:textId="77777777" w:rsidR="009528A7" w:rsidRPr="00B81F68" w:rsidRDefault="009528A7" w:rsidP="009528A7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</w:p>
    <w:p w14:paraId="036651FA" w14:textId="435DBA57" w:rsidR="009528A7" w:rsidRPr="00B81F68" w:rsidRDefault="009528A7" w:rsidP="009528A7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Apparent power is represented by the letter(s) ___ in mathematical formulas.</w:t>
      </w:r>
    </w:p>
    <w:p w14:paraId="07638A43" w14:textId="77777777" w:rsidR="009528A7" w:rsidRPr="000423E2" w:rsidRDefault="009528A7" w:rsidP="009528A7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>S</w:t>
      </w:r>
    </w:p>
    <w:p w14:paraId="10BBE6CA" w14:textId="77777777" w:rsidR="009528A7" w:rsidRPr="00B81F68" w:rsidRDefault="009528A7" w:rsidP="009528A7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</w:t>
      </w:r>
    </w:p>
    <w:p w14:paraId="13917A93" w14:textId="6C05CF0C" w:rsidR="009528A7" w:rsidRDefault="009528A7" w:rsidP="009528A7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</w:p>
    <w:p w14:paraId="4F180CCD" w14:textId="77777777" w:rsidR="009528A7" w:rsidRPr="00B81F68" w:rsidRDefault="009528A7" w:rsidP="009528A7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</w:p>
    <w:p w14:paraId="4DE9569E" w14:textId="77777777" w:rsidR="00E204A5" w:rsidRPr="00E204A5" w:rsidRDefault="00E204A5" w:rsidP="000423E2">
      <w:pPr>
        <w:tabs>
          <w:tab w:val="right" w:pos="10080"/>
        </w:tabs>
        <w:spacing w:after="0"/>
        <w:ind w:left="864"/>
        <w:rPr>
          <w:rFonts w:ascii="Verdana" w:hAnsi="Verdana"/>
          <w:color w:val="000000" w:themeColor="text1"/>
          <w:sz w:val="20"/>
          <w:szCs w:val="20"/>
        </w:rPr>
      </w:pPr>
    </w:p>
    <w:p w14:paraId="0BACDC52" w14:textId="77777777" w:rsidR="00E204A5" w:rsidRPr="00E204A5" w:rsidRDefault="00E204A5" w:rsidP="000423E2">
      <w:pPr>
        <w:tabs>
          <w:tab w:val="right" w:pos="10080"/>
        </w:tabs>
        <w:spacing w:after="0"/>
        <w:ind w:left="864"/>
        <w:rPr>
          <w:rFonts w:ascii="Verdana" w:hAnsi="Verdana"/>
          <w:color w:val="000000" w:themeColor="text1"/>
          <w:sz w:val="20"/>
          <w:szCs w:val="20"/>
        </w:rPr>
        <w:sectPr w:rsidR="00E204A5" w:rsidRPr="00E204A5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0BFEB3E" w14:textId="0A6DC250" w:rsidR="009528A7" w:rsidRPr="00B81F68" w:rsidRDefault="009528A7" w:rsidP="000423E2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Active power is </w:t>
      </w:r>
      <w:r w:rsidR="00E204A5">
        <w:rPr>
          <w:rFonts w:ascii="Verdana" w:hAnsi="Verdana"/>
          <w:sz w:val="20"/>
          <w:szCs w:val="20"/>
        </w:rPr>
        <w:t>measured in?</w:t>
      </w:r>
    </w:p>
    <w:p w14:paraId="1DB07DD2" w14:textId="77777777" w:rsidR="009528A7" w:rsidRPr="00B81F68" w:rsidRDefault="009528A7" w:rsidP="00E204A5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</w:p>
    <w:p w14:paraId="16D7A208" w14:textId="77777777" w:rsidR="009528A7" w:rsidRPr="00B81F68" w:rsidRDefault="009528A7" w:rsidP="00E204A5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</w:t>
      </w:r>
    </w:p>
    <w:p w14:paraId="696FBDFB" w14:textId="77777777" w:rsidR="009528A7" w:rsidRPr="000423E2" w:rsidRDefault="009528A7" w:rsidP="00E204A5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>W</w:t>
      </w:r>
    </w:p>
    <w:p w14:paraId="7ED84569" w14:textId="77777777" w:rsidR="009528A7" w:rsidRPr="00B81F68" w:rsidRDefault="009528A7" w:rsidP="00E204A5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</w:p>
    <w:p w14:paraId="1F59348C" w14:textId="11D02263" w:rsidR="00B81F68" w:rsidRPr="00B81F68" w:rsidRDefault="00E204A5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Increasing the amount of resistance in an RL circuit will _______ the PF</w:t>
      </w:r>
      <w:r w:rsidR="001E6EE1">
        <w:rPr>
          <w:rFonts w:ascii="Verdana" w:hAnsi="Verdana"/>
          <w:sz w:val="20"/>
          <w:szCs w:val="20"/>
        </w:rPr>
        <w:t>.</w:t>
      </w:r>
    </w:p>
    <w:p w14:paraId="3C419ED9" w14:textId="500A0A74" w:rsidR="00B81F68" w:rsidRPr="000423E2" w:rsidRDefault="00E204A5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>increase</w:t>
      </w:r>
    </w:p>
    <w:p w14:paraId="3C77C951" w14:textId="2A5BCA89" w:rsidR="00B81F68" w:rsidRDefault="00E204A5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646E9FC4" w14:textId="7EF3E213" w:rsidR="00E204A5" w:rsidRDefault="00E204A5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</w:t>
      </w:r>
    </w:p>
    <w:p w14:paraId="054DCBD6" w14:textId="2B6B6F69" w:rsidR="007C430D" w:rsidRPr="00B81F68" w:rsidRDefault="007C430D" w:rsidP="007C430D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Decreasing the phase angle means that the circuits reactance has?</w:t>
      </w:r>
    </w:p>
    <w:p w14:paraId="14918CD6" w14:textId="3740614C" w:rsidR="007C430D" w:rsidRPr="00B81F68" w:rsidRDefault="007C430D" w:rsidP="007C430D">
      <w:pPr>
        <w:pStyle w:val="ListParagraph"/>
        <w:numPr>
          <w:ilvl w:val="0"/>
          <w:numId w:val="43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</w:t>
      </w:r>
    </w:p>
    <w:p w14:paraId="2ED4BB25" w14:textId="43369437" w:rsidR="007C430D" w:rsidRPr="000423E2" w:rsidRDefault="007C430D" w:rsidP="007C430D">
      <w:pPr>
        <w:pStyle w:val="ListParagraph"/>
        <w:numPr>
          <w:ilvl w:val="0"/>
          <w:numId w:val="43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0423E2">
        <w:rPr>
          <w:rFonts w:ascii="Verdana" w:hAnsi="Verdana"/>
          <w:sz w:val="20"/>
          <w:szCs w:val="20"/>
          <w:highlight w:val="yellow"/>
        </w:rPr>
        <w:t>Decreased</w:t>
      </w:r>
    </w:p>
    <w:p w14:paraId="321C4645" w14:textId="2AFC0837" w:rsidR="007C430D" w:rsidRPr="00B81F68" w:rsidRDefault="007C430D" w:rsidP="007C430D">
      <w:pPr>
        <w:pStyle w:val="ListParagraph"/>
        <w:numPr>
          <w:ilvl w:val="0"/>
          <w:numId w:val="43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Remained the same</w:t>
      </w:r>
    </w:p>
    <w:p w14:paraId="03842D43" w14:textId="77777777" w:rsidR="000423E2" w:rsidRPr="000423E2" w:rsidRDefault="000423E2" w:rsidP="000423E2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0423E2">
        <w:rPr>
          <w:rFonts w:ascii="Verdana" w:hAnsi="Verdana"/>
          <w:b/>
        </w:rPr>
        <w:t>Instructions</w:t>
      </w:r>
    </w:p>
    <w:p w14:paraId="1A3FA7C6" w14:textId="77777777" w:rsidR="002D2E33" w:rsidRPr="00D62F30" w:rsidRDefault="002D2E33" w:rsidP="002D2E33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figure below, match the component with it’s appropriate quantity</w:t>
      </w:r>
      <w:r w:rsidRPr="00D62F30">
        <w:rPr>
          <w:rFonts w:ascii="Verdana" w:hAnsi="Verdana"/>
          <w:sz w:val="20"/>
          <w:szCs w:val="20"/>
        </w:rPr>
        <w:t>.</w:t>
      </w:r>
    </w:p>
    <w:p w14:paraId="34DC53B6" w14:textId="27C747CD" w:rsidR="000423E2" w:rsidRDefault="000423E2" w:rsidP="000423E2">
      <w:pPr>
        <w:tabs>
          <w:tab w:val="left" w:pos="2026"/>
        </w:tabs>
        <w:spacing w:before="240" w:after="0"/>
        <w:jc w:val="center"/>
        <w:rPr>
          <w:rFonts w:ascii="Verdana" w:hAnsi="Verdana"/>
          <w:sz w:val="20"/>
          <w:szCs w:val="20"/>
        </w:rPr>
      </w:pPr>
      <w:r w:rsidRPr="000423E2">
        <w:rPr>
          <w:noProof/>
        </w:rPr>
        <w:drawing>
          <wp:inline distT="0" distB="0" distL="0" distR="0" wp14:anchorId="2A1D33CE" wp14:editId="784B48AD">
            <wp:extent cx="1792224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2D2E33" w14:paraId="5FF99A4D" w14:textId="77777777" w:rsidTr="00BA0B62">
        <w:tc>
          <w:tcPr>
            <w:tcW w:w="4677" w:type="dxa"/>
          </w:tcPr>
          <w:p w14:paraId="5D2DF9FB" w14:textId="0F6138A4" w:rsidR="002D2E33" w:rsidRDefault="002D2E33" w:rsidP="00BA0B62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Apparent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Power </w:t>
            </w:r>
            <w:r w:rsidR="00E52C0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E52C03" w:rsidRPr="00182DE9">
              <w:rPr>
                <w:rFonts w:ascii="Verdana" w:hAnsi="Verdana"/>
                <w:sz w:val="20"/>
                <w:szCs w:val="20"/>
                <w:highlight w:val="yellow"/>
              </w:rPr>
              <w:t>C</w:t>
            </w:r>
            <w:proofErr w:type="gramEnd"/>
          </w:p>
        </w:tc>
        <w:tc>
          <w:tcPr>
            <w:tcW w:w="4683" w:type="dxa"/>
          </w:tcPr>
          <w:p w14:paraId="47DC0D5E" w14:textId="6E8BFA23" w:rsidR="002D2E33" w:rsidRDefault="002D2E33" w:rsidP="00BA0B62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Phase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Angle </w:t>
            </w:r>
            <w:r w:rsidR="00182DE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82DE9" w:rsidRPr="00182DE9">
              <w:rPr>
                <w:rFonts w:ascii="Verdana" w:hAnsi="Verdana"/>
                <w:sz w:val="20"/>
                <w:szCs w:val="20"/>
                <w:highlight w:val="yellow"/>
              </w:rPr>
              <w:t>D</w:t>
            </w:r>
            <w:proofErr w:type="gramEnd"/>
          </w:p>
        </w:tc>
      </w:tr>
      <w:tr w:rsidR="002D2E33" w14:paraId="602CC8CC" w14:textId="77777777" w:rsidTr="00BA0B62">
        <w:tc>
          <w:tcPr>
            <w:tcW w:w="4677" w:type="dxa"/>
          </w:tcPr>
          <w:p w14:paraId="05A15CEF" w14:textId="44F2260B" w:rsidR="002D2E33" w:rsidRDefault="002D2E33" w:rsidP="00BA0B62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Active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Power </w:t>
            </w:r>
            <w:r w:rsidR="00182DE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82DE9" w:rsidRPr="00182DE9">
              <w:rPr>
                <w:rFonts w:ascii="Verdana" w:hAnsi="Verdana"/>
                <w:sz w:val="20"/>
                <w:szCs w:val="20"/>
                <w:highlight w:val="yellow"/>
              </w:rPr>
              <w:t>A</w:t>
            </w:r>
            <w:proofErr w:type="gramEnd"/>
          </w:p>
        </w:tc>
        <w:tc>
          <w:tcPr>
            <w:tcW w:w="4683" w:type="dxa"/>
          </w:tcPr>
          <w:p w14:paraId="1A76F1F3" w14:textId="00BB1E9D" w:rsidR="002D2E33" w:rsidRDefault="002D2E33" w:rsidP="00BA0B62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Reactive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Power </w:t>
            </w:r>
            <w:r w:rsidR="00182DE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82DE9" w:rsidRPr="00182DE9">
              <w:rPr>
                <w:rFonts w:ascii="Verdana" w:hAnsi="Verdana"/>
                <w:sz w:val="20"/>
                <w:szCs w:val="20"/>
                <w:highlight w:val="yellow"/>
              </w:rPr>
              <w:t>B</w:t>
            </w:r>
            <w:proofErr w:type="gramEnd"/>
          </w:p>
        </w:tc>
      </w:tr>
    </w:tbl>
    <w:p w14:paraId="241ABFCA" w14:textId="156DEAFB" w:rsidR="00991756" w:rsidRPr="007C430D" w:rsidRDefault="00991756" w:rsidP="007C430D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7C430D">
        <w:rPr>
          <w:rFonts w:ascii="Verdana" w:hAnsi="Verdana"/>
          <w:b/>
        </w:rPr>
        <w:t>Instructions</w:t>
      </w:r>
    </w:p>
    <w:p w14:paraId="313C7DE1" w14:textId="0874B887" w:rsidR="00991756" w:rsidRPr="007C430D" w:rsidRDefault="007C430D" w:rsidP="007C430D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91756" w:rsidRPr="007C430D">
        <w:rPr>
          <w:rFonts w:ascii="Verdana" w:hAnsi="Verdana"/>
          <w:sz w:val="20"/>
          <w:szCs w:val="20"/>
        </w:rPr>
        <w:t xml:space="preserve">etermine the </w:t>
      </w:r>
      <w:r>
        <w:rPr>
          <w:rFonts w:ascii="Verdana" w:hAnsi="Verdana"/>
          <w:sz w:val="20"/>
          <w:szCs w:val="20"/>
        </w:rPr>
        <w:t>unknown quantities from the given values from within the power triangle.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991756" w14:paraId="470640F2" w14:textId="77777777" w:rsidTr="00BA0B62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78B5DDE0" w14:textId="77777777" w:rsidR="00991756" w:rsidRPr="007C430D" w:rsidRDefault="00991756" w:rsidP="000423E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740DE2F7" w14:textId="77777777" w:rsidR="00991756" w:rsidRDefault="00991756" w:rsidP="000423E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3C92307" w14:textId="77777777" w:rsidR="00991756" w:rsidRDefault="00991756" w:rsidP="000423E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651A2C6" w14:textId="77777777" w:rsidR="00991756" w:rsidRDefault="00991756" w:rsidP="000423E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64DE80F6" w14:textId="77777777" w:rsidR="00991756" w:rsidRDefault="00991756" w:rsidP="000423E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991756" w14:paraId="135C1081" w14:textId="77777777" w:rsidTr="00BA0B62">
        <w:trPr>
          <w:jc w:val="center"/>
        </w:trPr>
        <w:tc>
          <w:tcPr>
            <w:tcW w:w="625" w:type="dxa"/>
          </w:tcPr>
          <w:p w14:paraId="55F66D1D" w14:textId="30BC773B" w:rsidR="00991756" w:rsidRDefault="00991756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C4CC45" w14:textId="0C724950" w:rsidR="00991756" w:rsidRPr="007C430D" w:rsidRDefault="00991756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5</w:t>
            </w:r>
            <w:r w:rsidR="007C430D" w:rsidRPr="007C430D">
              <w:rPr>
                <w:rFonts w:ascii="Verdana" w:hAnsi="Verdana"/>
                <w:sz w:val="20"/>
                <w:szCs w:val="20"/>
              </w:rPr>
              <w:t>5</w:t>
            </w:r>
            <w:r w:rsidRPr="007C430D">
              <w:rPr>
                <w:rFonts w:ascii="Verdana" w:hAnsi="Verdana"/>
                <w:sz w:val="20"/>
                <w:szCs w:val="20"/>
              </w:rPr>
              <w:t>0W</w:t>
            </w:r>
          </w:p>
        </w:tc>
        <w:tc>
          <w:tcPr>
            <w:tcW w:w="1890" w:type="dxa"/>
          </w:tcPr>
          <w:p w14:paraId="3DDD71FF" w14:textId="4C05C180" w:rsidR="00991756" w:rsidRPr="00331D82" w:rsidRDefault="00BD0F7C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823.165</w:t>
            </w:r>
            <w:r w:rsidR="00331D82" w:rsidRPr="00331D82">
              <w:rPr>
                <w:rFonts w:ascii="Verdana" w:hAnsi="Verdana"/>
                <w:sz w:val="20"/>
                <w:szCs w:val="20"/>
                <w:highlight w:val="yellow"/>
              </w:rPr>
              <w:t>VAR</w:t>
            </w:r>
          </w:p>
        </w:tc>
        <w:tc>
          <w:tcPr>
            <w:tcW w:w="1800" w:type="dxa"/>
          </w:tcPr>
          <w:p w14:paraId="736B11EF" w14:textId="3D4F18F9" w:rsidR="00991756" w:rsidRPr="007C430D" w:rsidRDefault="00991756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9</w:t>
            </w:r>
            <w:r w:rsidR="007C430D" w:rsidRPr="007C430D">
              <w:rPr>
                <w:rFonts w:ascii="Verdana" w:hAnsi="Verdana"/>
                <w:sz w:val="20"/>
                <w:szCs w:val="20"/>
              </w:rPr>
              <w:t>9</w:t>
            </w:r>
            <w:r w:rsidRPr="007C430D">
              <w:rPr>
                <w:rFonts w:ascii="Verdana" w:hAnsi="Verdana"/>
                <w:sz w:val="20"/>
                <w:szCs w:val="20"/>
              </w:rPr>
              <w:t>0VA</w:t>
            </w:r>
          </w:p>
        </w:tc>
        <w:tc>
          <w:tcPr>
            <w:tcW w:w="1715" w:type="dxa"/>
          </w:tcPr>
          <w:p w14:paraId="6D9BF6E8" w14:textId="2B4CD29E" w:rsidR="00991756" w:rsidRPr="007C430D" w:rsidRDefault="00077011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77011">
              <w:rPr>
                <w:rFonts w:ascii="Verdana" w:hAnsi="Verdana"/>
                <w:sz w:val="20"/>
                <w:szCs w:val="20"/>
                <w:highlight w:val="yellow"/>
              </w:rPr>
              <w:t>56.251˚</w:t>
            </w:r>
          </w:p>
        </w:tc>
      </w:tr>
      <w:tr w:rsidR="00991756" w14:paraId="0B354445" w14:textId="77777777" w:rsidTr="00BA0B62">
        <w:trPr>
          <w:jc w:val="center"/>
        </w:trPr>
        <w:tc>
          <w:tcPr>
            <w:tcW w:w="625" w:type="dxa"/>
          </w:tcPr>
          <w:p w14:paraId="4DF1DFD5" w14:textId="4936ECDF" w:rsidR="00991756" w:rsidRDefault="00991756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24C658" w14:textId="7FB0A802" w:rsidR="00991756" w:rsidRPr="007C430D" w:rsidRDefault="00991756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12</w:t>
            </w:r>
            <w:r w:rsidR="007C430D" w:rsidRPr="007C430D">
              <w:rPr>
                <w:rFonts w:ascii="Verdana" w:hAnsi="Verdana"/>
                <w:sz w:val="20"/>
                <w:szCs w:val="20"/>
              </w:rPr>
              <w:t>75</w:t>
            </w:r>
            <w:r w:rsidRPr="007C430D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890" w:type="dxa"/>
          </w:tcPr>
          <w:p w14:paraId="44DA0140" w14:textId="364C5646" w:rsidR="00991756" w:rsidRPr="007C430D" w:rsidRDefault="00991756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4</w:t>
            </w:r>
            <w:r w:rsidR="007C430D" w:rsidRPr="007C430D">
              <w:rPr>
                <w:rFonts w:ascii="Verdana" w:hAnsi="Verdana"/>
                <w:sz w:val="20"/>
                <w:szCs w:val="20"/>
              </w:rPr>
              <w:t>8</w:t>
            </w:r>
            <w:r w:rsidR="00331D82">
              <w:rPr>
                <w:rFonts w:ascii="Verdana" w:hAnsi="Verdana"/>
                <w:sz w:val="20"/>
                <w:szCs w:val="20"/>
              </w:rPr>
              <w:t>0VAR</w:t>
            </w:r>
          </w:p>
        </w:tc>
        <w:tc>
          <w:tcPr>
            <w:tcW w:w="1800" w:type="dxa"/>
          </w:tcPr>
          <w:p w14:paraId="7A6EC193" w14:textId="7EC0A778" w:rsidR="00991756" w:rsidRPr="00331D82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  <w:r w:rsidR="00786477">
              <w:rPr>
                <w:rFonts w:ascii="Verdana" w:hAnsi="Verdana"/>
                <w:sz w:val="20"/>
                <w:szCs w:val="20"/>
                <w:highlight w:val="yellow"/>
              </w:rPr>
              <w:t>.</w:t>
            </w: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362</w:t>
            </w:r>
            <w:r w:rsidR="00786477">
              <w:rPr>
                <w:rFonts w:ascii="Verdana" w:hAnsi="Verdana"/>
                <w:sz w:val="20"/>
                <w:szCs w:val="20"/>
                <w:highlight w:val="yellow"/>
              </w:rPr>
              <w:t>k</w:t>
            </w: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VA</w:t>
            </w:r>
          </w:p>
        </w:tc>
        <w:tc>
          <w:tcPr>
            <w:tcW w:w="1715" w:type="dxa"/>
          </w:tcPr>
          <w:p w14:paraId="06050FA1" w14:textId="5993AE39" w:rsidR="00991756" w:rsidRPr="00077011" w:rsidRDefault="00077011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77011">
              <w:rPr>
                <w:rFonts w:ascii="Verdana" w:hAnsi="Verdana"/>
                <w:sz w:val="20"/>
                <w:szCs w:val="20"/>
                <w:highlight w:val="yellow"/>
              </w:rPr>
              <w:t>20.63˚</w:t>
            </w:r>
          </w:p>
        </w:tc>
      </w:tr>
      <w:tr w:rsidR="00991756" w14:paraId="7117A0CE" w14:textId="77777777" w:rsidTr="00BA0B62">
        <w:trPr>
          <w:jc w:val="center"/>
        </w:trPr>
        <w:tc>
          <w:tcPr>
            <w:tcW w:w="625" w:type="dxa"/>
          </w:tcPr>
          <w:p w14:paraId="1588C810" w14:textId="5B2A0A11" w:rsidR="00991756" w:rsidRDefault="00991756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B6FBBBF" w14:textId="62A7CBA2" w:rsidR="00991756" w:rsidRPr="007C430D" w:rsidRDefault="007C430D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4</w:t>
            </w:r>
            <w:r w:rsidR="00991756" w:rsidRPr="007C430D">
              <w:rPr>
                <w:rFonts w:ascii="Verdana" w:hAnsi="Verdana"/>
                <w:sz w:val="20"/>
                <w:szCs w:val="20"/>
              </w:rPr>
              <w:t>kW</w:t>
            </w:r>
          </w:p>
        </w:tc>
        <w:tc>
          <w:tcPr>
            <w:tcW w:w="1890" w:type="dxa"/>
          </w:tcPr>
          <w:p w14:paraId="48824F20" w14:textId="49917BB9" w:rsidR="00991756" w:rsidRPr="00331D82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4</w:t>
            </w:r>
            <w:r w:rsidR="00786477">
              <w:rPr>
                <w:rFonts w:ascii="Verdana" w:hAnsi="Verdana"/>
                <w:sz w:val="20"/>
                <w:szCs w:val="20"/>
                <w:highlight w:val="yellow"/>
              </w:rPr>
              <w:t>.</w:t>
            </w: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2</w:t>
            </w:r>
            <w:r w:rsidR="00786477">
              <w:rPr>
                <w:rFonts w:ascii="Verdana" w:hAnsi="Verdana"/>
                <w:sz w:val="20"/>
                <w:szCs w:val="20"/>
                <w:highlight w:val="yellow"/>
              </w:rPr>
              <w:t>kVAR</w:t>
            </w:r>
          </w:p>
        </w:tc>
        <w:tc>
          <w:tcPr>
            <w:tcW w:w="1800" w:type="dxa"/>
          </w:tcPr>
          <w:p w14:paraId="4A225611" w14:textId="4DDD6D2F" w:rsidR="00991756" w:rsidRPr="007C430D" w:rsidRDefault="007C430D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5.8</w:t>
            </w:r>
            <w:r w:rsidR="00991756" w:rsidRPr="007C430D">
              <w:rPr>
                <w:rFonts w:ascii="Verdana" w:hAnsi="Verdana"/>
                <w:sz w:val="20"/>
                <w:szCs w:val="20"/>
              </w:rPr>
              <w:t>kVA</w:t>
            </w:r>
          </w:p>
        </w:tc>
        <w:tc>
          <w:tcPr>
            <w:tcW w:w="1715" w:type="dxa"/>
          </w:tcPr>
          <w:p w14:paraId="224CA30B" w14:textId="7CD3ACDE" w:rsidR="00991756" w:rsidRPr="00077011" w:rsidRDefault="00077011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46.397˚</w:t>
            </w:r>
          </w:p>
        </w:tc>
      </w:tr>
      <w:tr w:rsidR="007C430D" w14:paraId="6D2E3344" w14:textId="77777777" w:rsidTr="00BA0B62">
        <w:trPr>
          <w:jc w:val="center"/>
        </w:trPr>
        <w:tc>
          <w:tcPr>
            <w:tcW w:w="625" w:type="dxa"/>
          </w:tcPr>
          <w:p w14:paraId="67677AF4" w14:textId="77777777" w:rsidR="007C430D" w:rsidRDefault="007C430D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7E4C241" w14:textId="422F27C4" w:rsidR="007C430D" w:rsidRPr="00331D82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528.11W</w:t>
            </w:r>
          </w:p>
        </w:tc>
        <w:tc>
          <w:tcPr>
            <w:tcW w:w="1890" w:type="dxa"/>
          </w:tcPr>
          <w:p w14:paraId="6DFCE265" w14:textId="3F8FC037" w:rsidR="007C430D" w:rsidRPr="007C430D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330VAR</w:t>
            </w:r>
          </w:p>
        </w:tc>
        <w:tc>
          <w:tcPr>
            <w:tcW w:w="1800" w:type="dxa"/>
          </w:tcPr>
          <w:p w14:paraId="19863208" w14:textId="711D1C73" w:rsidR="007C430D" w:rsidRPr="00331D82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622.736VA</w:t>
            </w:r>
          </w:p>
        </w:tc>
        <w:tc>
          <w:tcPr>
            <w:tcW w:w="1715" w:type="dxa"/>
          </w:tcPr>
          <w:p w14:paraId="4C3A21C4" w14:textId="4FA55EC2" w:rsidR="007C430D" w:rsidRPr="007C430D" w:rsidRDefault="007C430D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32</w:t>
            </w:r>
            <w:r w:rsidR="00B61729"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7C430D" w14:paraId="0933B741" w14:textId="77777777" w:rsidTr="00BA0B62">
        <w:trPr>
          <w:jc w:val="center"/>
        </w:trPr>
        <w:tc>
          <w:tcPr>
            <w:tcW w:w="625" w:type="dxa"/>
          </w:tcPr>
          <w:p w14:paraId="759750F9" w14:textId="77777777" w:rsidR="007C430D" w:rsidRDefault="007C430D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90A4622" w14:textId="1F28D624" w:rsidR="007C430D" w:rsidRPr="007C430D" w:rsidRDefault="00B61729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330W</w:t>
            </w:r>
          </w:p>
        </w:tc>
        <w:tc>
          <w:tcPr>
            <w:tcW w:w="1890" w:type="dxa"/>
          </w:tcPr>
          <w:p w14:paraId="2A3172ED" w14:textId="147019C0" w:rsidR="007C430D" w:rsidRPr="00331D82" w:rsidRDefault="00786477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128.927</w:t>
            </w:r>
            <w:r w:rsidR="00331D82" w:rsidRPr="00331D82">
              <w:rPr>
                <w:rFonts w:ascii="Verdana" w:hAnsi="Verdana"/>
                <w:sz w:val="20"/>
                <w:szCs w:val="20"/>
                <w:highlight w:val="yellow"/>
              </w:rPr>
              <w:t>VAR</w:t>
            </w:r>
          </w:p>
        </w:tc>
        <w:tc>
          <w:tcPr>
            <w:tcW w:w="1800" w:type="dxa"/>
          </w:tcPr>
          <w:p w14:paraId="4612A924" w14:textId="4FD00D8D" w:rsidR="007C430D" w:rsidRPr="00331D82" w:rsidRDefault="00786477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354.291</w:t>
            </w:r>
            <w:bookmarkStart w:id="0" w:name="_GoBack"/>
            <w:bookmarkEnd w:id="0"/>
            <w:r w:rsidR="00331D82">
              <w:rPr>
                <w:rFonts w:ascii="Verdana" w:hAnsi="Verdana"/>
                <w:sz w:val="20"/>
                <w:szCs w:val="20"/>
                <w:highlight w:val="yellow"/>
              </w:rPr>
              <w:t>VA</w:t>
            </w:r>
          </w:p>
        </w:tc>
        <w:tc>
          <w:tcPr>
            <w:tcW w:w="1715" w:type="dxa"/>
          </w:tcPr>
          <w:p w14:paraId="54EFA903" w14:textId="204CBE75" w:rsidR="007C430D" w:rsidRPr="007C430D" w:rsidRDefault="007C430D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21.34</w:t>
            </w:r>
            <w:r w:rsidR="00B61729"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7C430D" w14:paraId="1885760F" w14:textId="77777777" w:rsidTr="00BA0B62">
        <w:trPr>
          <w:jc w:val="center"/>
        </w:trPr>
        <w:tc>
          <w:tcPr>
            <w:tcW w:w="625" w:type="dxa"/>
          </w:tcPr>
          <w:p w14:paraId="4DD81374" w14:textId="77777777" w:rsidR="007C430D" w:rsidRDefault="007C430D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56F2D77" w14:textId="387E3E8A" w:rsidR="007C430D" w:rsidRPr="007C430D" w:rsidRDefault="00B61729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1.2kW</w:t>
            </w:r>
          </w:p>
        </w:tc>
        <w:tc>
          <w:tcPr>
            <w:tcW w:w="1890" w:type="dxa"/>
          </w:tcPr>
          <w:p w14:paraId="453036C0" w14:textId="0691C994" w:rsidR="007C430D" w:rsidRPr="007C430D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397.21VAR</w:t>
            </w:r>
          </w:p>
        </w:tc>
        <w:tc>
          <w:tcPr>
            <w:tcW w:w="1800" w:type="dxa"/>
          </w:tcPr>
          <w:p w14:paraId="65B13BCA" w14:textId="35A2FFE8" w:rsidR="007C430D" w:rsidRPr="00331D82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31D82">
              <w:rPr>
                <w:rFonts w:ascii="Verdana" w:hAnsi="Verdana"/>
                <w:sz w:val="20"/>
                <w:szCs w:val="20"/>
                <w:highlight w:val="yellow"/>
              </w:rPr>
              <w:t>1.264kVA</w:t>
            </w:r>
          </w:p>
        </w:tc>
        <w:tc>
          <w:tcPr>
            <w:tcW w:w="1715" w:type="dxa"/>
          </w:tcPr>
          <w:p w14:paraId="5B4F9EA1" w14:textId="781744FB" w:rsidR="007C430D" w:rsidRPr="00331D82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18.315˚</w:t>
            </w:r>
          </w:p>
        </w:tc>
      </w:tr>
      <w:tr w:rsidR="007C430D" w14:paraId="5668B358" w14:textId="77777777" w:rsidTr="00BA0B62">
        <w:trPr>
          <w:jc w:val="center"/>
        </w:trPr>
        <w:tc>
          <w:tcPr>
            <w:tcW w:w="625" w:type="dxa"/>
          </w:tcPr>
          <w:p w14:paraId="34D03106" w14:textId="77777777" w:rsidR="007C430D" w:rsidRDefault="007C430D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1F58467" w14:textId="015FD5BA" w:rsidR="007C430D" w:rsidRPr="00331D82" w:rsidRDefault="00C373CD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1.171kW</w:t>
            </w:r>
          </w:p>
        </w:tc>
        <w:tc>
          <w:tcPr>
            <w:tcW w:w="1890" w:type="dxa"/>
          </w:tcPr>
          <w:p w14:paraId="32E5395D" w14:textId="4C452AE2" w:rsidR="007C430D" w:rsidRPr="00331D82" w:rsidRDefault="00C373CD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330.547VAR</w:t>
            </w:r>
          </w:p>
        </w:tc>
        <w:tc>
          <w:tcPr>
            <w:tcW w:w="1800" w:type="dxa"/>
          </w:tcPr>
          <w:p w14:paraId="1ED66560" w14:textId="585C0779" w:rsidR="007C430D" w:rsidRPr="007C430D" w:rsidRDefault="00B61729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1217VA</w:t>
            </w:r>
          </w:p>
        </w:tc>
        <w:tc>
          <w:tcPr>
            <w:tcW w:w="1715" w:type="dxa"/>
          </w:tcPr>
          <w:p w14:paraId="21FBDD62" w14:textId="3DB5DCCE" w:rsidR="007C430D" w:rsidRPr="007C430D" w:rsidRDefault="00B61729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15.76˚</w:t>
            </w:r>
          </w:p>
        </w:tc>
      </w:tr>
      <w:tr w:rsidR="007C430D" w14:paraId="047BFE05" w14:textId="77777777" w:rsidTr="00BA0B62">
        <w:trPr>
          <w:jc w:val="center"/>
        </w:trPr>
        <w:tc>
          <w:tcPr>
            <w:tcW w:w="625" w:type="dxa"/>
          </w:tcPr>
          <w:p w14:paraId="211CE52F" w14:textId="77777777" w:rsidR="007C430D" w:rsidRDefault="007C430D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C90FC96" w14:textId="1FE4DE8E" w:rsidR="007C430D" w:rsidRPr="00331D82" w:rsidRDefault="00765596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141.138kW</w:t>
            </w:r>
          </w:p>
        </w:tc>
        <w:tc>
          <w:tcPr>
            <w:tcW w:w="1890" w:type="dxa"/>
          </w:tcPr>
          <w:p w14:paraId="1136EF65" w14:textId="72B4EE8F" w:rsidR="007C430D" w:rsidRPr="007C430D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23VAR</w:t>
            </w:r>
          </w:p>
        </w:tc>
        <w:tc>
          <w:tcPr>
            <w:tcW w:w="1800" w:type="dxa"/>
          </w:tcPr>
          <w:p w14:paraId="038AB48F" w14:textId="1D61E546" w:rsidR="007C430D" w:rsidRPr="007C430D" w:rsidRDefault="00B61729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143VA</w:t>
            </w:r>
          </w:p>
        </w:tc>
        <w:tc>
          <w:tcPr>
            <w:tcW w:w="1715" w:type="dxa"/>
          </w:tcPr>
          <w:p w14:paraId="7B3D94A2" w14:textId="398821CE" w:rsidR="007C430D" w:rsidRPr="00331D82" w:rsidRDefault="00765596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9.256˚</w:t>
            </w:r>
          </w:p>
        </w:tc>
      </w:tr>
      <w:tr w:rsidR="007C430D" w14:paraId="1C49504B" w14:textId="77777777" w:rsidTr="00BA0B62">
        <w:trPr>
          <w:jc w:val="center"/>
        </w:trPr>
        <w:tc>
          <w:tcPr>
            <w:tcW w:w="625" w:type="dxa"/>
          </w:tcPr>
          <w:p w14:paraId="2B8BC285" w14:textId="77777777" w:rsidR="007C430D" w:rsidRDefault="007C430D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BB22C6E" w14:textId="4FC338A2" w:rsidR="007C430D" w:rsidRPr="00331D82" w:rsidRDefault="007932E3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2.414kW</w:t>
            </w:r>
          </w:p>
        </w:tc>
        <w:tc>
          <w:tcPr>
            <w:tcW w:w="1890" w:type="dxa"/>
          </w:tcPr>
          <w:p w14:paraId="6D5F2FB5" w14:textId="1A18F663" w:rsidR="007C430D" w:rsidRPr="007C430D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1kVAR</w:t>
            </w:r>
          </w:p>
        </w:tc>
        <w:tc>
          <w:tcPr>
            <w:tcW w:w="1800" w:type="dxa"/>
          </w:tcPr>
          <w:p w14:paraId="77B611FC" w14:textId="6D142108" w:rsidR="007C430D" w:rsidRPr="00331D82" w:rsidRDefault="007932E3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2.613kVA</w:t>
            </w:r>
          </w:p>
        </w:tc>
        <w:tc>
          <w:tcPr>
            <w:tcW w:w="1715" w:type="dxa"/>
          </w:tcPr>
          <w:p w14:paraId="1EDCEBA8" w14:textId="05C885DC" w:rsidR="007C430D" w:rsidRPr="007C430D" w:rsidRDefault="00B61729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22.5˚</w:t>
            </w:r>
          </w:p>
        </w:tc>
      </w:tr>
      <w:tr w:rsidR="007C430D" w14:paraId="23276E5D" w14:textId="77777777" w:rsidTr="00BA0B62">
        <w:trPr>
          <w:jc w:val="center"/>
        </w:trPr>
        <w:tc>
          <w:tcPr>
            <w:tcW w:w="625" w:type="dxa"/>
          </w:tcPr>
          <w:p w14:paraId="3B48DE69" w14:textId="77777777" w:rsidR="007C430D" w:rsidRDefault="007C430D" w:rsidP="002D2E33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58939BC" w14:textId="3099FA29" w:rsidR="007C430D" w:rsidRPr="007C430D" w:rsidRDefault="00B61729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1514W</w:t>
            </w:r>
          </w:p>
        </w:tc>
        <w:tc>
          <w:tcPr>
            <w:tcW w:w="1890" w:type="dxa"/>
          </w:tcPr>
          <w:p w14:paraId="2C78C81A" w14:textId="6A1B00B8" w:rsidR="007C430D" w:rsidRPr="007C430D" w:rsidRDefault="00331D82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316.2VAR</w:t>
            </w:r>
          </w:p>
        </w:tc>
        <w:tc>
          <w:tcPr>
            <w:tcW w:w="1800" w:type="dxa"/>
          </w:tcPr>
          <w:p w14:paraId="30A14904" w14:textId="7BC3069F" w:rsidR="007C430D" w:rsidRPr="00331D82" w:rsidRDefault="007932E3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1.547kVA</w:t>
            </w:r>
          </w:p>
        </w:tc>
        <w:tc>
          <w:tcPr>
            <w:tcW w:w="1715" w:type="dxa"/>
          </w:tcPr>
          <w:p w14:paraId="367AE171" w14:textId="3C5324DC" w:rsidR="007C430D" w:rsidRPr="00331D82" w:rsidRDefault="007932E3" w:rsidP="002D2E3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11.797˚</w:t>
            </w:r>
          </w:p>
        </w:tc>
      </w:tr>
    </w:tbl>
    <w:p w14:paraId="07994E17" w14:textId="64A40FCF" w:rsidR="009807BD" w:rsidRPr="00D62F30" w:rsidRDefault="009807BD" w:rsidP="002D2E33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</w:p>
    <w:sectPr w:rsidR="009807BD" w:rsidRPr="00D62F30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7E0DB" w14:textId="77777777" w:rsidR="001B565D" w:rsidRDefault="001B565D" w:rsidP="005B3A86">
      <w:pPr>
        <w:spacing w:after="0" w:line="240" w:lineRule="auto"/>
      </w:pPr>
      <w:r>
        <w:separator/>
      </w:r>
    </w:p>
  </w:endnote>
  <w:endnote w:type="continuationSeparator" w:id="0">
    <w:p w14:paraId="3863C8DC" w14:textId="77777777" w:rsidR="001B565D" w:rsidRDefault="001B565D" w:rsidP="005B3A86">
      <w:pPr>
        <w:spacing w:after="0" w:line="240" w:lineRule="auto"/>
      </w:pPr>
      <w:r>
        <w:continuationSeparator/>
      </w:r>
    </w:p>
  </w:endnote>
  <w:endnote w:type="continuationNotice" w:id="1">
    <w:p w14:paraId="6E487CDE" w14:textId="77777777" w:rsidR="001B565D" w:rsidRDefault="001B56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F0B0" w14:textId="2FF54EBB" w:rsidR="00E204A5" w:rsidRPr="007C2507" w:rsidRDefault="00E204A5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EF4" w14:textId="56A96B88" w:rsidR="00E204A5" w:rsidRPr="007C2507" w:rsidRDefault="00E204A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5A06" w14:textId="644A70C8" w:rsidR="00E204A5" w:rsidRPr="007C2507" w:rsidRDefault="00E204A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1F4ABFA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5460AF3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4867910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708F8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61685" w14:textId="77777777" w:rsidR="001B565D" w:rsidRDefault="001B565D" w:rsidP="005B3A86">
      <w:pPr>
        <w:spacing w:after="0" w:line="240" w:lineRule="auto"/>
      </w:pPr>
      <w:r>
        <w:separator/>
      </w:r>
    </w:p>
  </w:footnote>
  <w:footnote w:type="continuationSeparator" w:id="0">
    <w:p w14:paraId="3EC81270" w14:textId="77777777" w:rsidR="001B565D" w:rsidRDefault="001B565D" w:rsidP="005B3A86">
      <w:pPr>
        <w:spacing w:after="0" w:line="240" w:lineRule="auto"/>
      </w:pPr>
      <w:r>
        <w:continuationSeparator/>
      </w:r>
    </w:p>
  </w:footnote>
  <w:footnote w:type="continuationNotice" w:id="1">
    <w:p w14:paraId="4B031530" w14:textId="77777777" w:rsidR="001B565D" w:rsidRDefault="001B56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DF01" w14:textId="7690CD7B" w:rsidR="00E204A5" w:rsidRPr="007C2507" w:rsidRDefault="00E204A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708F8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53D918" w14:textId="7982410F" w:rsidR="00E204A5" w:rsidRPr="000154E9" w:rsidRDefault="00E204A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708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708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09A7" w14:textId="41323C86" w:rsidR="00E204A5" w:rsidRPr="007C2507" w:rsidRDefault="00E204A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708F8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65F15EC" w14:textId="5C90001B" w:rsidR="00E204A5" w:rsidRPr="000154E9" w:rsidRDefault="00E204A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708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708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204A5" w14:paraId="416D726C" w14:textId="77777777" w:rsidTr="00E130F3">
      <w:tc>
        <w:tcPr>
          <w:tcW w:w="630" w:type="dxa"/>
        </w:tcPr>
        <w:p w14:paraId="60918204" w14:textId="77777777" w:rsidR="00E204A5" w:rsidRDefault="00E204A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9C9F22D" wp14:editId="335C8BEE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935B66F" w14:textId="58285D7B" w:rsidR="00E204A5" w:rsidRPr="007C2507" w:rsidRDefault="00E204A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708F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CA49824" w14:textId="77777777" w:rsidR="00E204A5" w:rsidRDefault="00E204A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070EC4D" wp14:editId="0725FA5A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CB6ECE" w14:textId="77777777" w:rsidR="00E204A5" w:rsidRPr="00B025CF" w:rsidRDefault="00E204A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C1DE438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708F8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12D3626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708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708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9C1A687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708F8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1AD1177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708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708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589C278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708F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B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4166EE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7E105B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08A8571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53C6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12D1156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148D0EEF"/>
    <w:multiLevelType w:val="hybridMultilevel"/>
    <w:tmpl w:val="DFEABF7A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6195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D6C5F0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1D93458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1F3B5A6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6E2A1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18B016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1D35AF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24F86A1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264729A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28370FB0"/>
    <w:multiLevelType w:val="hybridMultilevel"/>
    <w:tmpl w:val="9F88B70E"/>
    <w:lvl w:ilvl="0" w:tplc="08364538">
      <w:start w:val="1"/>
      <w:numFmt w:val="upperLetter"/>
      <w:lvlText w:val="%1."/>
      <w:lvlJc w:val="left"/>
      <w:pPr>
        <w:ind w:left="1299" w:hanging="435"/>
      </w:pPr>
      <w:rPr>
        <w:rFonts w:ascii="Verdana" w:hAnsi="Verdan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2EB2270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0" w15:restartNumberingAfterBreak="0">
    <w:nsid w:val="2F9A65E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319A1E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3A4070C2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 w15:restartNumberingAfterBreak="0">
    <w:nsid w:val="3B2B2AD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401365F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5" w15:restartNumberingAfterBreak="0">
    <w:nsid w:val="47D4623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 w15:restartNumberingAfterBreak="0">
    <w:nsid w:val="4BB521E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7" w15:restartNumberingAfterBreak="0">
    <w:nsid w:val="4D8403F2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8" w15:restartNumberingAfterBreak="0">
    <w:nsid w:val="4E20792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9" w15:restartNumberingAfterBreak="0">
    <w:nsid w:val="5767457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0" w15:restartNumberingAfterBreak="0">
    <w:nsid w:val="590C6A8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 w15:restartNumberingAfterBreak="0">
    <w:nsid w:val="5BF5121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2" w15:restartNumberingAfterBreak="0">
    <w:nsid w:val="5FCF5F8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3" w15:restartNumberingAfterBreak="0">
    <w:nsid w:val="653861B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4" w15:restartNumberingAfterBreak="0">
    <w:nsid w:val="66CE4A2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5" w15:restartNumberingAfterBreak="0">
    <w:nsid w:val="684A2BE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6" w15:restartNumberingAfterBreak="0">
    <w:nsid w:val="6C8F71C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7" w15:restartNumberingAfterBreak="0">
    <w:nsid w:val="6EFE4FE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8" w15:restartNumberingAfterBreak="0">
    <w:nsid w:val="6FF55D0F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9" w15:restartNumberingAfterBreak="0">
    <w:nsid w:val="78DD019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0" w15:restartNumberingAfterBreak="0">
    <w:nsid w:val="799812C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1" w15:restartNumberingAfterBreak="0">
    <w:nsid w:val="7A1F5AE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2" w15:restartNumberingAfterBreak="0">
    <w:nsid w:val="7DC12A5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32"/>
  </w:num>
  <w:num w:numId="5">
    <w:abstractNumId w:val="41"/>
  </w:num>
  <w:num w:numId="6">
    <w:abstractNumId w:val="26"/>
  </w:num>
  <w:num w:numId="7">
    <w:abstractNumId w:val="30"/>
  </w:num>
  <w:num w:numId="8">
    <w:abstractNumId w:val="33"/>
  </w:num>
  <w:num w:numId="9">
    <w:abstractNumId w:val="29"/>
  </w:num>
  <w:num w:numId="10">
    <w:abstractNumId w:val="14"/>
  </w:num>
  <w:num w:numId="11">
    <w:abstractNumId w:val="24"/>
  </w:num>
  <w:num w:numId="12">
    <w:abstractNumId w:val="16"/>
  </w:num>
  <w:num w:numId="13">
    <w:abstractNumId w:val="19"/>
  </w:num>
  <w:num w:numId="14">
    <w:abstractNumId w:val="20"/>
  </w:num>
  <w:num w:numId="15">
    <w:abstractNumId w:val="34"/>
  </w:num>
  <w:num w:numId="16">
    <w:abstractNumId w:val="36"/>
  </w:num>
  <w:num w:numId="17">
    <w:abstractNumId w:val="35"/>
  </w:num>
  <w:num w:numId="18">
    <w:abstractNumId w:val="40"/>
  </w:num>
  <w:num w:numId="19">
    <w:abstractNumId w:val="8"/>
  </w:num>
  <w:num w:numId="20">
    <w:abstractNumId w:val="21"/>
  </w:num>
  <w:num w:numId="21">
    <w:abstractNumId w:val="3"/>
  </w:num>
  <w:num w:numId="22">
    <w:abstractNumId w:val="13"/>
  </w:num>
  <w:num w:numId="23">
    <w:abstractNumId w:val="17"/>
  </w:num>
  <w:num w:numId="24">
    <w:abstractNumId w:val="0"/>
  </w:num>
  <w:num w:numId="25">
    <w:abstractNumId w:val="11"/>
  </w:num>
  <w:num w:numId="26">
    <w:abstractNumId w:val="10"/>
  </w:num>
  <w:num w:numId="27">
    <w:abstractNumId w:val="9"/>
  </w:num>
  <w:num w:numId="28">
    <w:abstractNumId w:val="37"/>
  </w:num>
  <w:num w:numId="29">
    <w:abstractNumId w:val="39"/>
  </w:num>
  <w:num w:numId="30">
    <w:abstractNumId w:val="28"/>
  </w:num>
  <w:num w:numId="31">
    <w:abstractNumId w:val="25"/>
  </w:num>
  <w:num w:numId="32">
    <w:abstractNumId w:val="22"/>
  </w:num>
  <w:num w:numId="33">
    <w:abstractNumId w:val="4"/>
  </w:num>
  <w:num w:numId="34">
    <w:abstractNumId w:val="23"/>
  </w:num>
  <w:num w:numId="35">
    <w:abstractNumId w:val="31"/>
  </w:num>
  <w:num w:numId="36">
    <w:abstractNumId w:val="2"/>
  </w:num>
  <w:num w:numId="37">
    <w:abstractNumId w:val="38"/>
  </w:num>
  <w:num w:numId="38">
    <w:abstractNumId w:val="5"/>
  </w:num>
  <w:num w:numId="39">
    <w:abstractNumId w:val="18"/>
  </w:num>
  <w:num w:numId="40">
    <w:abstractNumId w:val="27"/>
  </w:num>
  <w:num w:numId="41">
    <w:abstractNumId w:val="42"/>
  </w:num>
  <w:num w:numId="42">
    <w:abstractNumId w:val="6"/>
  </w:num>
  <w:num w:numId="43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423E2"/>
    <w:rsid w:val="000524AC"/>
    <w:rsid w:val="000544E1"/>
    <w:rsid w:val="000552DE"/>
    <w:rsid w:val="0006603B"/>
    <w:rsid w:val="00074728"/>
    <w:rsid w:val="00077011"/>
    <w:rsid w:val="00097151"/>
    <w:rsid w:val="000A23B3"/>
    <w:rsid w:val="000A55D5"/>
    <w:rsid w:val="000B09E1"/>
    <w:rsid w:val="000B3877"/>
    <w:rsid w:val="000C05F6"/>
    <w:rsid w:val="000C4A14"/>
    <w:rsid w:val="00101028"/>
    <w:rsid w:val="00106D14"/>
    <w:rsid w:val="0012231D"/>
    <w:rsid w:val="00127902"/>
    <w:rsid w:val="00133B76"/>
    <w:rsid w:val="00141840"/>
    <w:rsid w:val="001506EF"/>
    <w:rsid w:val="0015552F"/>
    <w:rsid w:val="00182DE9"/>
    <w:rsid w:val="001A4B6E"/>
    <w:rsid w:val="001B565D"/>
    <w:rsid w:val="001B702A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D2E33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31D82"/>
    <w:rsid w:val="0035224B"/>
    <w:rsid w:val="00356923"/>
    <w:rsid w:val="0035749A"/>
    <w:rsid w:val="00357A70"/>
    <w:rsid w:val="003671CB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328E4"/>
    <w:rsid w:val="00745276"/>
    <w:rsid w:val="0074787B"/>
    <w:rsid w:val="0075695D"/>
    <w:rsid w:val="00761B84"/>
    <w:rsid w:val="00765596"/>
    <w:rsid w:val="00766322"/>
    <w:rsid w:val="0077606A"/>
    <w:rsid w:val="007801EC"/>
    <w:rsid w:val="00784EF5"/>
    <w:rsid w:val="00786477"/>
    <w:rsid w:val="007932E3"/>
    <w:rsid w:val="007940C2"/>
    <w:rsid w:val="007C2507"/>
    <w:rsid w:val="007C2A09"/>
    <w:rsid w:val="007C430D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C4CF9"/>
    <w:rsid w:val="008C4E8B"/>
    <w:rsid w:val="008D544B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08F8"/>
    <w:rsid w:val="0097385F"/>
    <w:rsid w:val="00975665"/>
    <w:rsid w:val="009807BD"/>
    <w:rsid w:val="00980EBB"/>
    <w:rsid w:val="00991756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270"/>
    <w:rsid w:val="00AF679A"/>
    <w:rsid w:val="00AF69EE"/>
    <w:rsid w:val="00B025CF"/>
    <w:rsid w:val="00B1005A"/>
    <w:rsid w:val="00B23B2E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D0F7C"/>
    <w:rsid w:val="00BE571F"/>
    <w:rsid w:val="00BE6D09"/>
    <w:rsid w:val="00C010DE"/>
    <w:rsid w:val="00C14CD4"/>
    <w:rsid w:val="00C30C1B"/>
    <w:rsid w:val="00C373CD"/>
    <w:rsid w:val="00C401BE"/>
    <w:rsid w:val="00C40F88"/>
    <w:rsid w:val="00C602F1"/>
    <w:rsid w:val="00C6093C"/>
    <w:rsid w:val="00C72587"/>
    <w:rsid w:val="00C834FC"/>
    <w:rsid w:val="00C86D41"/>
    <w:rsid w:val="00C86D63"/>
    <w:rsid w:val="00C934B9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59A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52C03"/>
    <w:rsid w:val="00E6528A"/>
    <w:rsid w:val="00E74B0F"/>
    <w:rsid w:val="00E97D8E"/>
    <w:rsid w:val="00EA0805"/>
    <w:rsid w:val="00ED1FAE"/>
    <w:rsid w:val="00F00182"/>
    <w:rsid w:val="00F001EC"/>
    <w:rsid w:val="00F25B89"/>
    <w:rsid w:val="00F5488B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5A39-0199-49F7-9938-0DAF8C0A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2018-08-02T17:07:00Z</cp:lastPrinted>
  <dcterms:created xsi:type="dcterms:W3CDTF">2018-08-02T17:07:00Z</dcterms:created>
  <dcterms:modified xsi:type="dcterms:W3CDTF">2018-08-07T19:52:00Z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Power Triangle</vt:lpwstr>
  </property>
  <property fmtid="{D5CDD505-2E9C-101B-9397-08002B2CF9AE}" pid="4" name="DocNum">
    <vt:i4>14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