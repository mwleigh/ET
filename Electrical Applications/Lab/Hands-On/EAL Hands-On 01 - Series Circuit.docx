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527E20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C470C">
        <w:rPr>
          <w:rFonts w:ascii="Verdana" w:hAnsi="Verdana"/>
          <w:b/>
          <w:sz w:val="24"/>
          <w:szCs w:val="24"/>
        </w:rPr>
        <w:t>Series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C470C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C470C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E1BC72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C470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C470C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C470C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CB33ECA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 xml:space="preserve">calculate </w:t>
      </w:r>
      <w:r w:rsidR="001C470C">
        <w:rPr>
          <w:rFonts w:ascii="Verdana" w:hAnsi="Verdana"/>
          <w:sz w:val="20"/>
          <w:szCs w:val="20"/>
        </w:rPr>
        <w:t xml:space="preserve">power, voltage and </w:t>
      </w:r>
      <w:r w:rsidR="00B65BB9">
        <w:rPr>
          <w:rFonts w:ascii="Verdana" w:hAnsi="Verdana"/>
          <w:sz w:val="20"/>
          <w:szCs w:val="20"/>
        </w:rPr>
        <w:t xml:space="preserve">current values </w:t>
      </w:r>
      <w:r w:rsidR="001C470C">
        <w:rPr>
          <w:rFonts w:ascii="Verdana" w:hAnsi="Verdana"/>
          <w:sz w:val="20"/>
          <w:szCs w:val="20"/>
        </w:rPr>
        <w:t>based on the specified resistors in a series circuit using Ohm’s and Watt’s laws.</w:t>
      </w:r>
    </w:p>
    <w:p w14:paraId="7355094D" w14:textId="7B458A5F" w:rsidR="004861DB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construct the designed series circuit and measure voltage and current readings and calculate power based on the actual readings</w:t>
      </w:r>
      <w:r w:rsidR="004861DB">
        <w:rPr>
          <w:rFonts w:ascii="Verdana" w:hAnsi="Verdana"/>
          <w:sz w:val="20"/>
          <w:szCs w:val="20"/>
        </w:rPr>
        <w:t>.</w:t>
      </w:r>
    </w:p>
    <w:p w14:paraId="6430F90F" w14:textId="682E2259" w:rsidR="001C470C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evaluate if the circuit is performing to design standards.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9F4920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C470C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4379757F" w:rsidR="003D5A8E" w:rsidRDefault="001C470C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145806A" w14:textId="00237559" w:rsidR="003D5A8E" w:rsidRDefault="001C470C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table below first calculate the </w:t>
      </w:r>
      <w:r w:rsidRPr="00694881">
        <w:rPr>
          <w:rFonts w:ascii="Verdana" w:hAnsi="Verdana"/>
          <w:i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quantities for each component </w:t>
      </w:r>
      <w:r w:rsidR="00694881">
        <w:rPr>
          <w:rFonts w:ascii="Verdana" w:hAnsi="Verdana"/>
          <w:sz w:val="20"/>
          <w:szCs w:val="20"/>
        </w:rPr>
        <w:t>in the</w:t>
      </w:r>
      <w:r>
        <w:rPr>
          <w:rFonts w:ascii="Verdana" w:hAnsi="Verdana"/>
          <w:sz w:val="20"/>
          <w:szCs w:val="20"/>
        </w:rPr>
        <w:t xml:space="preserve"> series circuit</w:t>
      </w:r>
      <w:r w:rsidR="00870A4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Record the results </w:t>
      </w:r>
      <w:r w:rsidR="00694881">
        <w:rPr>
          <w:rFonts w:ascii="Verdana" w:hAnsi="Verdana"/>
          <w:sz w:val="20"/>
          <w:szCs w:val="20"/>
        </w:rPr>
        <w:t xml:space="preserve">in the </w:t>
      </w:r>
      <w:r w:rsidR="00694881" w:rsidRPr="00917224">
        <w:rPr>
          <w:rFonts w:ascii="Verdana" w:hAnsi="Verdana"/>
          <w:sz w:val="20"/>
          <w:szCs w:val="20"/>
          <w:u w:val="single"/>
        </w:rPr>
        <w:t>Calculation</w:t>
      </w:r>
      <w:r w:rsidR="00694881">
        <w:rPr>
          <w:rFonts w:ascii="Verdana" w:hAnsi="Verdana"/>
          <w:sz w:val="20"/>
          <w:szCs w:val="20"/>
        </w:rPr>
        <w:t xml:space="preserve"> section </w:t>
      </w:r>
      <w:r w:rsidR="00917224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able </w:t>
      </w:r>
      <w:r w:rsidR="00917224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 After computations are complete</w:t>
      </w:r>
      <w:r w:rsidR="00917224">
        <w:rPr>
          <w:rFonts w:ascii="Verdana" w:hAnsi="Verdana"/>
          <w:sz w:val="20"/>
          <w:szCs w:val="20"/>
        </w:rPr>
        <w:t xml:space="preserve"> and recorded</w:t>
      </w:r>
      <w:r>
        <w:rPr>
          <w:rFonts w:ascii="Verdana" w:hAnsi="Verdana"/>
          <w:sz w:val="20"/>
          <w:szCs w:val="20"/>
        </w:rPr>
        <w:t>, gather the necessary components and construct the circuit on you</w:t>
      </w:r>
      <w:r w:rsidR="00917224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proto-board. Take all appropriate measurements and </w:t>
      </w:r>
      <w:r w:rsidR="00917224">
        <w:rPr>
          <w:rFonts w:ascii="Verdana" w:hAnsi="Verdana"/>
          <w:sz w:val="20"/>
          <w:szCs w:val="20"/>
        </w:rPr>
        <w:t>record</w:t>
      </w:r>
      <w:r>
        <w:rPr>
          <w:rFonts w:ascii="Verdana" w:hAnsi="Verdana"/>
          <w:sz w:val="20"/>
          <w:szCs w:val="20"/>
        </w:rPr>
        <w:t xml:space="preserve"> the</w:t>
      </w:r>
      <w:r w:rsidR="00917224">
        <w:rPr>
          <w:rFonts w:ascii="Verdana" w:hAnsi="Verdana"/>
          <w:sz w:val="20"/>
          <w:szCs w:val="20"/>
        </w:rPr>
        <w:t xml:space="preserve"> measurement quantities in the </w:t>
      </w:r>
      <w:r w:rsidR="00917224">
        <w:rPr>
          <w:rFonts w:ascii="Verdana" w:hAnsi="Verdana"/>
          <w:sz w:val="20"/>
          <w:szCs w:val="20"/>
          <w:u w:val="single"/>
        </w:rPr>
        <w:t>Measurement</w:t>
      </w:r>
      <w:r w:rsidR="00917224">
        <w:rPr>
          <w:rFonts w:ascii="Verdana" w:hAnsi="Verdana"/>
          <w:sz w:val="20"/>
          <w:szCs w:val="20"/>
        </w:rPr>
        <w:t xml:space="preserve"> section below. Use measured readings to calculate the power.</w:t>
      </w:r>
    </w:p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2470FB3E" w:rsidR="009B389D" w:rsidRDefault="00917224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917224">
        <w:rPr>
          <w:noProof/>
        </w:rPr>
        <w:drawing>
          <wp:inline distT="0" distB="0" distL="0" distR="0" wp14:anchorId="7131177E" wp14:editId="029EE2D7">
            <wp:extent cx="1814195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0D73B4F0" w:rsidR="00436F29" w:rsidRPr="00CC14BC" w:rsidRDefault="00776A6D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=820Ω,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=1.2kΩ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66D16EB" w14:textId="77A1ED1E" w:rsidR="00C56AB2" w:rsidRDefault="00C56AB2" w:rsidP="009B389D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1A129C60" w14:textId="35F525C6" w:rsidR="00C56AB2" w:rsidRDefault="00C56AB2" w:rsidP="00E2510F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</w:t>
      </w:r>
      <w:r w:rsidR="003C35BE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on </w:t>
      </w:r>
      <w:r w:rsidR="00E2510F">
        <w:rPr>
          <w:rFonts w:ascii="Verdana" w:hAnsi="Verdana"/>
          <w:sz w:val="20"/>
          <w:szCs w:val="20"/>
        </w:rPr>
        <w:t xml:space="preserve">Ohm’s </w:t>
      </w:r>
      <w:r w:rsidR="00917224">
        <w:rPr>
          <w:rFonts w:ascii="Verdana" w:hAnsi="Verdana"/>
          <w:sz w:val="20"/>
          <w:szCs w:val="20"/>
        </w:rPr>
        <w:t xml:space="preserve">and Watt’s </w:t>
      </w:r>
      <w:r w:rsidR="00E2510F">
        <w:rPr>
          <w:rFonts w:ascii="Verdana" w:hAnsi="Verdana"/>
          <w:sz w:val="20"/>
          <w:szCs w:val="20"/>
        </w:rPr>
        <w:t>law</w:t>
      </w:r>
      <w:r w:rsidR="00917224">
        <w:rPr>
          <w:rFonts w:ascii="Verdana" w:hAnsi="Verdana"/>
          <w:sz w:val="20"/>
          <w:szCs w:val="20"/>
        </w:rPr>
        <w:t>s</w:t>
      </w:r>
      <w:r w:rsidR="00E2510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35BE" w:rsidRPr="00DD3F5F" w14:paraId="3BD2D83E" w14:textId="77777777" w:rsidTr="00917224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C2384D9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C4E07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3A2A2D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70CCB3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9CC62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C35BE" w:rsidRPr="00DD3F5F" w14:paraId="6AE12BE8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BE9A1E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B3157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0922C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C48B55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248D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2C3053A5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E58B1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D706B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4E84D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B59B7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9600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4E134397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05AC05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515CE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425F72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546990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884A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730E56C1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14E75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C25F6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49260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44EEAE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40A8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832F609" w14:textId="7B663D33" w:rsidR="001358B9" w:rsidRDefault="001358B9" w:rsidP="0001396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6EA535F3" w14:textId="3F8458EA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Gather components and construct the circuit found on the previous page.</w:t>
      </w:r>
    </w:p>
    <w:p w14:paraId="2BE2AF93" w14:textId="265252B9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Measure the resistance, voltage and current </w:t>
      </w:r>
      <w:r w:rsidR="00694881">
        <w:rPr>
          <w:rFonts w:ascii="Verdana" w:hAnsi="Verdana"/>
          <w:sz w:val="20"/>
          <w:szCs w:val="20"/>
        </w:rPr>
        <w:t>for each component in</w:t>
      </w:r>
      <w:r>
        <w:rPr>
          <w:rFonts w:ascii="Verdana" w:hAnsi="Verdana"/>
          <w:sz w:val="20"/>
          <w:szCs w:val="20"/>
        </w:rPr>
        <w:t xml:space="preserve"> the circuit and record </w:t>
      </w:r>
      <w:r w:rsidR="00694881">
        <w:rPr>
          <w:rFonts w:ascii="Verdana" w:hAnsi="Verdana"/>
          <w:sz w:val="20"/>
          <w:szCs w:val="20"/>
        </w:rPr>
        <w:t>the values in</w:t>
      </w:r>
      <w:r>
        <w:rPr>
          <w:rFonts w:ascii="Verdana" w:hAnsi="Verdana"/>
          <w:sz w:val="20"/>
          <w:szCs w:val="20"/>
        </w:rPr>
        <w:t xml:space="preserve"> the table below. </w:t>
      </w:r>
      <w:bookmarkStart w:id="0" w:name="_GoBack"/>
      <w:r w:rsidR="00776A6D">
        <w:rPr>
          <w:rFonts w:ascii="Verdana" w:hAnsi="Verdana"/>
          <w:b/>
          <w:sz w:val="20"/>
          <w:szCs w:val="20"/>
          <w:u w:val="single"/>
        </w:rPr>
        <w:t>Have your instructor witness you taking voltage and current readings</w:t>
      </w:r>
      <w:r w:rsidR="00776A6D">
        <w:rPr>
          <w:rFonts w:ascii="Verdana" w:hAnsi="Verdana"/>
          <w:sz w:val="20"/>
          <w:szCs w:val="20"/>
        </w:rPr>
        <w:t>.</w:t>
      </w:r>
      <w:bookmarkEnd w:id="0"/>
      <w:r w:rsidR="00776A6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Use the measured values to calculate the actual powers 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17224" w:rsidRPr="00DD3F5F" w14:paraId="54486A7B" w14:textId="77777777" w:rsidTr="0003474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C6BD3EE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E27A0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73320FB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8520B0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43E22A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17224" w:rsidRPr="00DD3F5F" w14:paraId="457C0114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929C905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1CAF0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CA3386B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B85BE7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A90A5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5198433E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422EC3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8C828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2F36DCA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C7AE41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4E59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3B81552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958919D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72A0C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A74EB6C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7858A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4D37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46E562D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816923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9D33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E26BDE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510248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6DCE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3E97877C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7ECE35CF" w14:textId="6F754029" w:rsidR="00402BB9" w:rsidRDefault="00694881" w:rsidP="003F5ACD">
      <w:pPr>
        <w:pStyle w:val="ListParagraph"/>
        <w:numPr>
          <w:ilvl w:val="0"/>
          <w:numId w:val="16"/>
        </w:numPr>
        <w:spacing w:after="4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common measurement in this circuit</w:t>
      </w:r>
      <w:r w:rsidR="003C35BE">
        <w:rPr>
          <w:rFonts w:ascii="Verdana" w:hAnsi="Verdana"/>
          <w:sz w:val="20"/>
          <w:szCs w:val="20"/>
        </w:rPr>
        <w:t>?</w:t>
      </w:r>
    </w:p>
    <w:p w14:paraId="41977086" w14:textId="7DB81CA7" w:rsidR="003F5ACD" w:rsidRDefault="003F5ACD" w:rsidP="003F5ACD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another resistor was added in series, how would the circuit be affected?</w:t>
      </w:r>
    </w:p>
    <w:p w14:paraId="69C49D2B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current would decrease</w:t>
      </w:r>
    </w:p>
    <w:p w14:paraId="36CE6851" w14:textId="6843B54D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Circuit resistance would increase</w:t>
      </w:r>
    </w:p>
    <w:p w14:paraId="2784C245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supply will dissipate more heat</w:t>
      </w:r>
    </w:p>
    <w:p w14:paraId="2B1D988D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B</w:t>
      </w:r>
    </w:p>
    <w:p w14:paraId="297217A4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and C</w:t>
      </w:r>
    </w:p>
    <w:p w14:paraId="1901ADD2" w14:textId="77777777" w:rsidR="003F5ACD" w:rsidRDefault="003F5ACD" w:rsidP="003F5ACD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</w:t>
      </w:r>
      <w:r w:rsidRPr="001D4584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burns up and becomes “open”, how will the current through R</w:t>
      </w:r>
      <w:r w:rsidRPr="001D458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be affected?</w:t>
      </w:r>
    </w:p>
    <w:p w14:paraId="70761073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C6210B2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92785DB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5C4712E0" w14:textId="37C769D5" w:rsidR="003F5ACD" w:rsidRDefault="003F5ACD" w:rsidP="003F5ACD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can be termed a ____________.</w:t>
      </w:r>
    </w:p>
    <w:p w14:paraId="2DABFFEE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3A861E29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463FD66C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multiplier</w:t>
      </w:r>
    </w:p>
    <w:p w14:paraId="1A11CAAC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3798EF5E" w14:textId="702EDD33" w:rsidR="003F5ACD" w:rsidRDefault="003F5ACD" w:rsidP="003F5ACD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total resistance in a series circuit is always higher than any one component’s resistance.</w:t>
      </w:r>
    </w:p>
    <w:p w14:paraId="0123BC8C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30500B4" w14:textId="1EF554E8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3F5AC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5163EC4F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63E52CBB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7638AF40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A6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8FFE23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A6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470C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0E6A7E0E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C470C">
      <w:rPr>
        <w:rFonts w:ascii="BankGothic Lt BT" w:hAnsi="BankGothic Lt BT"/>
        <w:caps/>
        <w:sz w:val="24"/>
        <w:szCs w:val="24"/>
      </w:rPr>
      <w:t>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40C88A9B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C470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C470C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3439D8F1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C470C">
      <w:rPr>
        <w:rFonts w:ascii="BankGothic Lt BT" w:hAnsi="BankGothic Lt BT"/>
        <w:caps/>
        <w:sz w:val="24"/>
        <w:szCs w:val="24"/>
      </w:rPr>
      <w:t>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74753E02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C470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C470C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03A211E4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C470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AAB637A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C470C">
      <w:rPr>
        <w:rFonts w:ascii="BankGothic Lt BT" w:hAnsi="BankGothic Lt BT"/>
        <w:caps/>
        <w:sz w:val="24"/>
        <w:szCs w:val="24"/>
      </w:rPr>
      <w:t>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4502B1B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C470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C470C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101028"/>
    <w:rsid w:val="0012231D"/>
    <w:rsid w:val="00127902"/>
    <w:rsid w:val="001358B9"/>
    <w:rsid w:val="00141375"/>
    <w:rsid w:val="00141840"/>
    <w:rsid w:val="00195385"/>
    <w:rsid w:val="001C2E27"/>
    <w:rsid w:val="001C470C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C35BE"/>
    <w:rsid w:val="003D5A8E"/>
    <w:rsid w:val="003E131E"/>
    <w:rsid w:val="003E6534"/>
    <w:rsid w:val="003F2E8B"/>
    <w:rsid w:val="003F5ACD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1E19"/>
    <w:rsid w:val="0054235F"/>
    <w:rsid w:val="005501CC"/>
    <w:rsid w:val="00561F05"/>
    <w:rsid w:val="0056211D"/>
    <w:rsid w:val="00577560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94881"/>
    <w:rsid w:val="006D0149"/>
    <w:rsid w:val="006D6AFA"/>
    <w:rsid w:val="006F19A5"/>
    <w:rsid w:val="006F7F1A"/>
    <w:rsid w:val="007140C7"/>
    <w:rsid w:val="00723673"/>
    <w:rsid w:val="0075695D"/>
    <w:rsid w:val="00771D18"/>
    <w:rsid w:val="00776A6D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0A4D"/>
    <w:rsid w:val="00873F1B"/>
    <w:rsid w:val="00875710"/>
    <w:rsid w:val="008860EA"/>
    <w:rsid w:val="008975D5"/>
    <w:rsid w:val="008A53ED"/>
    <w:rsid w:val="008C2443"/>
    <w:rsid w:val="009055E4"/>
    <w:rsid w:val="0091722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13088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2018-06-07T17:00:00Z</cp:lastPrinted>
  <dcterms:created xsi:type="dcterms:W3CDTF">2018-06-07T16:59:00Z</dcterms:created>
  <dcterms:modified xsi:type="dcterms:W3CDTF">2018-06-28T14:30:00Z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Series Circuit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