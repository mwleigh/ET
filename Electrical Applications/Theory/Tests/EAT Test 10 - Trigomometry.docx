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818278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7326E">
        <w:rPr>
          <w:rFonts w:ascii="Verdana" w:hAnsi="Verdana"/>
          <w:b/>
          <w:sz w:val="24"/>
          <w:szCs w:val="24"/>
        </w:rPr>
        <w:t>Trigonometry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013A67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1CFA8D0" w14:textId="29764F3C" w:rsidR="009270B0" w:rsidRPr="00AA1AE0" w:rsidRDefault="009270B0" w:rsidP="009270B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the components of a right triangle</w:t>
      </w:r>
      <w:bookmarkStart w:id="0" w:name="_GoBack"/>
      <w:bookmarkEnd w:id="0"/>
      <w:r w:rsidRPr="00AA1AE0">
        <w:rPr>
          <w:rFonts w:ascii="Verdana" w:hAnsi="Verdana"/>
          <w:sz w:val="20"/>
          <w:szCs w:val="20"/>
        </w:rPr>
        <w:t>.</w:t>
      </w:r>
    </w:p>
    <w:p w14:paraId="7AB48DDB" w14:textId="77777777" w:rsidR="009270B0" w:rsidRPr="00AA1AE0" w:rsidRDefault="009270B0" w:rsidP="009270B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third side of a triangle given two other sides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0968FF67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A4BC8">
        <w:rPr>
          <w:rFonts w:ascii="Verdana" w:hAnsi="Verdana"/>
          <w:sz w:val="20"/>
          <w:szCs w:val="20"/>
        </w:rPr>
        <w:t xml:space="preserve">apply </w:t>
      </w:r>
      <w:r w:rsidR="00A45DD7">
        <w:rPr>
          <w:rFonts w:ascii="Verdana" w:hAnsi="Verdana"/>
          <w:sz w:val="20"/>
          <w:szCs w:val="20"/>
        </w:rPr>
        <w:t>trigonometric functions to produce appropriate quantities of a triangle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7F1A570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4353CFC8" w14:textId="77777777" w:rsidR="00D7326E" w:rsidRPr="006C5DB4" w:rsidRDefault="00D7326E" w:rsidP="00D7326E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0156FA2F" w14:textId="065E45EC" w:rsidR="00D7326E" w:rsidRDefault="00D7326E" w:rsidP="00D7326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the items listed with the components of a triangle.</w:t>
      </w:r>
    </w:p>
    <w:p w14:paraId="69AD0FD0" w14:textId="1C14DF59" w:rsidR="00D7326E" w:rsidRDefault="00D7326E" w:rsidP="00D7326E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D7326E">
        <w:rPr>
          <w:noProof/>
        </w:rPr>
        <w:drawing>
          <wp:inline distT="0" distB="0" distL="0" distR="0" wp14:anchorId="1A7272BD" wp14:editId="7B78666B">
            <wp:extent cx="2604770" cy="1225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1B31" w14:textId="0A5A74DC" w:rsidR="00D7326E" w:rsidRDefault="00D7326E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</w:rPr>
        <w:tab/>
        <w:t>A. Theta</w:t>
      </w:r>
    </w:p>
    <w:p w14:paraId="0D4EB7B6" w14:textId="1CE9D566" w:rsidR="00D7326E" w:rsidRDefault="00D7326E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</w:rPr>
        <w:tab/>
        <w:t>B. Right Angle</w:t>
      </w:r>
    </w:p>
    <w:p w14:paraId="0C7C2385" w14:textId="4094AFAB" w:rsidR="00D7326E" w:rsidRDefault="00D7326E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</w:rPr>
        <w:tab/>
        <w:t>C. Hypotenuse</w:t>
      </w:r>
    </w:p>
    <w:p w14:paraId="63CBBCA7" w14:textId="760B323D" w:rsidR="00D7326E" w:rsidRDefault="00D7326E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</w:rPr>
        <w:tab/>
        <w:t>D. Adjacent</w:t>
      </w:r>
    </w:p>
    <w:p w14:paraId="7657748C" w14:textId="1FFA26A5" w:rsidR="00D7326E" w:rsidRPr="00D7326E" w:rsidRDefault="00D7326E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</w:rPr>
        <w:tab/>
        <w:t>E. Opposite</w:t>
      </w:r>
    </w:p>
    <w:p w14:paraId="179BEB56" w14:textId="77777777" w:rsidR="00D7326E" w:rsidRPr="006C5DB4" w:rsidRDefault="00D7326E" w:rsidP="00D7326E">
      <w:pPr>
        <w:tabs>
          <w:tab w:val="left" w:pos="2026"/>
        </w:tabs>
        <w:spacing w:before="36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539FFA70" w14:textId="5568599A" w:rsidR="00D7326E" w:rsidRDefault="00E40B92" w:rsidP="00D7326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7326E">
        <w:rPr>
          <w:rFonts w:ascii="Verdana" w:hAnsi="Verdana"/>
          <w:sz w:val="20"/>
          <w:szCs w:val="20"/>
        </w:rPr>
        <w:t>etermine the length of the unknown side given two other sides.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D7326E" w14:paraId="4CAF7EDD" w14:textId="77777777" w:rsidTr="007D192F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7D93CA6F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29C9FA6A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498722D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760EEA2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</w:tr>
      <w:tr w:rsidR="00E40B92" w14:paraId="3CDB569F" w14:textId="77777777" w:rsidTr="007D192F">
        <w:trPr>
          <w:jc w:val="center"/>
        </w:trPr>
        <w:tc>
          <w:tcPr>
            <w:tcW w:w="625" w:type="dxa"/>
          </w:tcPr>
          <w:p w14:paraId="03A2BF1A" w14:textId="717FBB55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158A019E" w14:textId="2AC54B3E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6A6CD493" w14:textId="21412139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C2404DC" w14:textId="6617FD8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E40B92" w14:paraId="4B018C7B" w14:textId="77777777" w:rsidTr="007D192F">
        <w:trPr>
          <w:jc w:val="center"/>
        </w:trPr>
        <w:tc>
          <w:tcPr>
            <w:tcW w:w="625" w:type="dxa"/>
          </w:tcPr>
          <w:p w14:paraId="4596DE6A" w14:textId="4024A696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47DF5B61" w14:textId="25B18A5D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EC16E08" w14:textId="61234653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3DA701EC" w14:textId="214DC6AE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5.981</w:t>
            </w:r>
          </w:p>
        </w:tc>
      </w:tr>
      <w:tr w:rsidR="00E40B92" w14:paraId="3AB43B46" w14:textId="77777777" w:rsidTr="007D192F">
        <w:trPr>
          <w:jc w:val="center"/>
        </w:trPr>
        <w:tc>
          <w:tcPr>
            <w:tcW w:w="625" w:type="dxa"/>
          </w:tcPr>
          <w:p w14:paraId="15772B0B" w14:textId="2D7EC328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17BB0F1A" w14:textId="3FCBC399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96.825</w:t>
            </w:r>
          </w:p>
        </w:tc>
        <w:tc>
          <w:tcPr>
            <w:tcW w:w="1890" w:type="dxa"/>
          </w:tcPr>
          <w:p w14:paraId="7E3F2492" w14:textId="7F821010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76AE3DB" w14:textId="405D0CD1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E40B92" w14:paraId="2B557A60" w14:textId="77777777" w:rsidTr="007D192F">
        <w:trPr>
          <w:jc w:val="center"/>
        </w:trPr>
        <w:tc>
          <w:tcPr>
            <w:tcW w:w="625" w:type="dxa"/>
          </w:tcPr>
          <w:p w14:paraId="2F52C9CB" w14:textId="579C850A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161430AA" w14:textId="361DCBE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212</w:t>
            </w:r>
          </w:p>
        </w:tc>
        <w:tc>
          <w:tcPr>
            <w:tcW w:w="1890" w:type="dxa"/>
          </w:tcPr>
          <w:p w14:paraId="1F9B9AEA" w14:textId="30248F53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507.5</w:t>
            </w:r>
          </w:p>
        </w:tc>
        <w:tc>
          <w:tcPr>
            <w:tcW w:w="1800" w:type="dxa"/>
          </w:tcPr>
          <w:p w14:paraId="2F92BC7B" w14:textId="4331E2D1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40B92" w14:paraId="1A53A6B7" w14:textId="77777777" w:rsidTr="007D192F">
        <w:trPr>
          <w:jc w:val="center"/>
        </w:trPr>
        <w:tc>
          <w:tcPr>
            <w:tcW w:w="625" w:type="dxa"/>
          </w:tcPr>
          <w:p w14:paraId="0944777D" w14:textId="1B08978F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22A8BC3F" w14:textId="05EA2D10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59.321</w:t>
            </w:r>
          </w:p>
        </w:tc>
        <w:tc>
          <w:tcPr>
            <w:tcW w:w="1890" w:type="dxa"/>
          </w:tcPr>
          <w:p w14:paraId="3E4A7B74" w14:textId="1B83B6EC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6EDE51" w14:textId="7F2EF46D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</w:t>
            </w:r>
          </w:p>
        </w:tc>
      </w:tr>
      <w:tr w:rsidR="00E40B92" w14:paraId="674810A7" w14:textId="77777777" w:rsidTr="007D192F">
        <w:trPr>
          <w:jc w:val="center"/>
        </w:trPr>
        <w:tc>
          <w:tcPr>
            <w:tcW w:w="625" w:type="dxa"/>
          </w:tcPr>
          <w:p w14:paraId="162F736E" w14:textId="1A2B73A7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356BF83C" w14:textId="5F005B69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</w:t>
            </w:r>
          </w:p>
        </w:tc>
        <w:tc>
          <w:tcPr>
            <w:tcW w:w="1890" w:type="dxa"/>
          </w:tcPr>
          <w:p w14:paraId="0A1EF542" w14:textId="2BBFBB8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439.098</w:t>
            </w:r>
          </w:p>
        </w:tc>
        <w:tc>
          <w:tcPr>
            <w:tcW w:w="1800" w:type="dxa"/>
          </w:tcPr>
          <w:p w14:paraId="60B3A830" w14:textId="269FCCDE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D0EE95F" w14:textId="77777777" w:rsidR="00D7326E" w:rsidRPr="00AA1AE0" w:rsidRDefault="00D7326E" w:rsidP="00D732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501BB4D5" w14:textId="77777777" w:rsidR="00D7326E" w:rsidRPr="00AA1AE0" w:rsidRDefault="00D7326E" w:rsidP="00D732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D7326E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2B3C0FE" w14:textId="77777777" w:rsidR="00D7326E" w:rsidRPr="006C5DB4" w:rsidRDefault="00D7326E" w:rsidP="00D7326E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4FFA072" w14:textId="1E2A8C46" w:rsidR="00D7326E" w:rsidRDefault="00E40B92" w:rsidP="00D7326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7326E">
        <w:rPr>
          <w:rFonts w:ascii="Verdana" w:hAnsi="Verdana"/>
          <w:sz w:val="20"/>
          <w:szCs w:val="20"/>
        </w:rPr>
        <w:t>etermine the length of the unknown side given one side and the angle.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D7326E" w14:paraId="2A9E6127" w14:textId="77777777" w:rsidTr="007D192F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6DBB1CE3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3E502AC0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484CC03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59354C7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502806EC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E40B92" w14:paraId="01AF8462" w14:textId="77777777" w:rsidTr="007D192F">
        <w:trPr>
          <w:jc w:val="center"/>
        </w:trPr>
        <w:tc>
          <w:tcPr>
            <w:tcW w:w="625" w:type="dxa"/>
          </w:tcPr>
          <w:p w14:paraId="1901F1B5" w14:textId="79C6DD4A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7AA26CBD" w14:textId="667A9556" w:rsidR="00E40B92" w:rsidRP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4329382" w14:textId="42AABF10" w:rsidR="00E40B92" w:rsidRP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6351BE03" w14:textId="4A34E21C" w:rsidR="00E40B92" w:rsidRP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715" w:type="dxa"/>
          </w:tcPr>
          <w:p w14:paraId="51F3667C" w14:textId="69B8ADDB" w:rsidR="00E40B92" w:rsidRP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30˚</w:t>
            </w:r>
          </w:p>
        </w:tc>
      </w:tr>
      <w:tr w:rsidR="00E40B92" w14:paraId="39FCE81C" w14:textId="77777777" w:rsidTr="007D192F">
        <w:trPr>
          <w:jc w:val="center"/>
        </w:trPr>
        <w:tc>
          <w:tcPr>
            <w:tcW w:w="625" w:type="dxa"/>
          </w:tcPr>
          <w:p w14:paraId="45765534" w14:textId="2124D8F7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67AF8F2C" w14:textId="6CF297CD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55146F50" w14:textId="14F17B6C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BFF3239" w14:textId="69D320D7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836663C" w14:textId="79317067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45˚</w:t>
            </w:r>
          </w:p>
        </w:tc>
      </w:tr>
      <w:tr w:rsidR="00E40B92" w14:paraId="5F75AA42" w14:textId="77777777" w:rsidTr="007D192F">
        <w:trPr>
          <w:jc w:val="center"/>
        </w:trPr>
        <w:tc>
          <w:tcPr>
            <w:tcW w:w="625" w:type="dxa"/>
          </w:tcPr>
          <w:p w14:paraId="36614B9F" w14:textId="0B864B71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4D9ED73F" w14:textId="4165F0F8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B46679" w14:textId="14D03650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1.036</w:t>
            </w:r>
          </w:p>
        </w:tc>
        <w:tc>
          <w:tcPr>
            <w:tcW w:w="1800" w:type="dxa"/>
          </w:tcPr>
          <w:p w14:paraId="60CC20F2" w14:textId="639FBBAF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1218E0D3" w14:textId="6AF4214F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22.5˚</w:t>
            </w:r>
          </w:p>
        </w:tc>
      </w:tr>
      <w:tr w:rsidR="00E40B92" w14:paraId="68F4D724" w14:textId="77777777" w:rsidTr="007D192F">
        <w:trPr>
          <w:jc w:val="center"/>
        </w:trPr>
        <w:tc>
          <w:tcPr>
            <w:tcW w:w="625" w:type="dxa"/>
          </w:tcPr>
          <w:p w14:paraId="40119B3D" w14:textId="434C45EF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7E7D5743" w14:textId="32AED481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19.625</w:t>
            </w:r>
          </w:p>
        </w:tc>
        <w:tc>
          <w:tcPr>
            <w:tcW w:w="1890" w:type="dxa"/>
          </w:tcPr>
          <w:p w14:paraId="298998F5" w14:textId="6016307D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EBDACF9" w14:textId="01F011C7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6DA1883F" w14:textId="0135886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17˚</w:t>
            </w:r>
          </w:p>
        </w:tc>
      </w:tr>
      <w:tr w:rsidR="00E40B92" w14:paraId="415CAA62" w14:textId="77777777" w:rsidTr="007D192F">
        <w:trPr>
          <w:jc w:val="center"/>
        </w:trPr>
        <w:tc>
          <w:tcPr>
            <w:tcW w:w="625" w:type="dxa"/>
          </w:tcPr>
          <w:p w14:paraId="13EE5C78" w14:textId="0D7BE7D3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3A5E19A6" w14:textId="7DBF0E17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3.438</w:t>
            </w:r>
          </w:p>
        </w:tc>
        <w:tc>
          <w:tcPr>
            <w:tcW w:w="1890" w:type="dxa"/>
          </w:tcPr>
          <w:p w14:paraId="470AB5AB" w14:textId="4E4F2757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0E83C17" w14:textId="71E6B3A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6855DF19" w14:textId="7410E7B0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67˚</w:t>
            </w:r>
          </w:p>
        </w:tc>
      </w:tr>
      <w:tr w:rsidR="00E40B92" w14:paraId="6DEFBCA8" w14:textId="77777777" w:rsidTr="007D192F">
        <w:trPr>
          <w:jc w:val="center"/>
        </w:trPr>
        <w:tc>
          <w:tcPr>
            <w:tcW w:w="625" w:type="dxa"/>
          </w:tcPr>
          <w:p w14:paraId="1B0150EA" w14:textId="6E391930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1C89D649" w14:textId="4356EDEF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</w:t>
            </w:r>
          </w:p>
        </w:tc>
        <w:tc>
          <w:tcPr>
            <w:tcW w:w="1890" w:type="dxa"/>
          </w:tcPr>
          <w:p w14:paraId="6EEE679D" w14:textId="03BA3DC7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B09DB9C" w14:textId="284F4296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43AC6F6" w14:textId="671A16E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89˚</w:t>
            </w:r>
          </w:p>
        </w:tc>
      </w:tr>
    </w:tbl>
    <w:p w14:paraId="21256B73" w14:textId="77777777" w:rsidR="00D7326E" w:rsidRPr="006C5DB4" w:rsidRDefault="00D7326E" w:rsidP="00D7326E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3397DC57" w14:textId="08E4F02B" w:rsidR="00D7326E" w:rsidRDefault="00DA15E8" w:rsidP="00D7326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7326E">
        <w:rPr>
          <w:rFonts w:ascii="Verdana" w:hAnsi="Verdana"/>
          <w:sz w:val="20"/>
          <w:szCs w:val="20"/>
        </w:rPr>
        <w:t>etermine the angle of theta and length of the unknown side given the length of two sides.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D7326E" w14:paraId="643D19A1" w14:textId="77777777" w:rsidTr="007D192F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63ECCCF8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0E803E5B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8E4F0FD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1FE0223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78A4C597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DA15E8" w14:paraId="1E841628" w14:textId="77777777" w:rsidTr="007D192F">
        <w:trPr>
          <w:jc w:val="center"/>
        </w:trPr>
        <w:tc>
          <w:tcPr>
            <w:tcW w:w="625" w:type="dxa"/>
          </w:tcPr>
          <w:p w14:paraId="170D255C" w14:textId="507C3978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18.</w:t>
            </w:r>
          </w:p>
        </w:tc>
        <w:tc>
          <w:tcPr>
            <w:tcW w:w="1620" w:type="dxa"/>
          </w:tcPr>
          <w:p w14:paraId="6E5EF52A" w14:textId="1691603E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14:paraId="4BF035AE" w14:textId="6225E976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7.483</w:t>
            </w:r>
          </w:p>
        </w:tc>
        <w:tc>
          <w:tcPr>
            <w:tcW w:w="1800" w:type="dxa"/>
          </w:tcPr>
          <w:p w14:paraId="594843EE" w14:textId="1EFB0349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4462D4A2" w14:textId="0AC0BC0D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A15E8" w14:paraId="5AC5CF91" w14:textId="77777777" w:rsidTr="007D192F">
        <w:trPr>
          <w:jc w:val="center"/>
        </w:trPr>
        <w:tc>
          <w:tcPr>
            <w:tcW w:w="625" w:type="dxa"/>
          </w:tcPr>
          <w:p w14:paraId="4C52C510" w14:textId="4B3F62B8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19.</w:t>
            </w:r>
          </w:p>
        </w:tc>
        <w:tc>
          <w:tcPr>
            <w:tcW w:w="1620" w:type="dxa"/>
          </w:tcPr>
          <w:p w14:paraId="1E5ECA0F" w14:textId="329077B1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357A73B9" w14:textId="72EBBCA3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35B6449E" w14:textId="576FACFD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2C733505" w14:textId="1EB9C2B7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A15E8" w14:paraId="1F631C12" w14:textId="77777777" w:rsidTr="007D192F">
        <w:trPr>
          <w:jc w:val="center"/>
        </w:trPr>
        <w:tc>
          <w:tcPr>
            <w:tcW w:w="625" w:type="dxa"/>
          </w:tcPr>
          <w:p w14:paraId="71B8C3D7" w14:textId="0A0125D3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20.</w:t>
            </w:r>
          </w:p>
        </w:tc>
        <w:tc>
          <w:tcPr>
            <w:tcW w:w="1620" w:type="dxa"/>
          </w:tcPr>
          <w:p w14:paraId="583E0AF6" w14:textId="6B81F9A2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F3762F2" w14:textId="1EA3BAFF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12.619</w:t>
            </w:r>
          </w:p>
        </w:tc>
        <w:tc>
          <w:tcPr>
            <w:tcW w:w="1800" w:type="dxa"/>
          </w:tcPr>
          <w:p w14:paraId="6ADBC71C" w14:textId="42E896A7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13.3</w:t>
            </w:r>
          </w:p>
        </w:tc>
        <w:tc>
          <w:tcPr>
            <w:tcW w:w="1715" w:type="dxa"/>
          </w:tcPr>
          <w:p w14:paraId="0C727E47" w14:textId="624938F6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A15E8" w14:paraId="43D5F1AA" w14:textId="77777777" w:rsidTr="007D192F">
        <w:trPr>
          <w:jc w:val="center"/>
        </w:trPr>
        <w:tc>
          <w:tcPr>
            <w:tcW w:w="625" w:type="dxa"/>
          </w:tcPr>
          <w:p w14:paraId="3838B3CF" w14:textId="061EA528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21.</w:t>
            </w:r>
          </w:p>
        </w:tc>
        <w:tc>
          <w:tcPr>
            <w:tcW w:w="1620" w:type="dxa"/>
          </w:tcPr>
          <w:p w14:paraId="7256DACC" w14:textId="3F36C1A4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6.06</w:t>
            </w:r>
          </w:p>
        </w:tc>
        <w:tc>
          <w:tcPr>
            <w:tcW w:w="1890" w:type="dxa"/>
          </w:tcPr>
          <w:p w14:paraId="0914B2B5" w14:textId="14B6ED07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3.7</w:t>
            </w:r>
          </w:p>
        </w:tc>
        <w:tc>
          <w:tcPr>
            <w:tcW w:w="1800" w:type="dxa"/>
          </w:tcPr>
          <w:p w14:paraId="7A18811F" w14:textId="1CDCDD1F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191E8B62" w14:textId="2E1B2264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A15E8" w14:paraId="17E06A7B" w14:textId="77777777" w:rsidTr="007D192F">
        <w:trPr>
          <w:jc w:val="center"/>
        </w:trPr>
        <w:tc>
          <w:tcPr>
            <w:tcW w:w="625" w:type="dxa"/>
          </w:tcPr>
          <w:p w14:paraId="01A4D00B" w14:textId="2A978010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</w:t>
            </w:r>
          </w:p>
        </w:tc>
        <w:tc>
          <w:tcPr>
            <w:tcW w:w="1620" w:type="dxa"/>
          </w:tcPr>
          <w:p w14:paraId="2ACDDBD6" w14:textId="1EBF8F3B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5.6</w:t>
            </w:r>
          </w:p>
        </w:tc>
        <w:tc>
          <w:tcPr>
            <w:tcW w:w="1890" w:type="dxa"/>
          </w:tcPr>
          <w:p w14:paraId="3677702B" w14:textId="5336D900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F16F548" w14:textId="0CE54BFA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10.515</w:t>
            </w:r>
          </w:p>
        </w:tc>
        <w:tc>
          <w:tcPr>
            <w:tcW w:w="1715" w:type="dxa"/>
          </w:tcPr>
          <w:p w14:paraId="4ECC8A3F" w14:textId="620314D1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A15E8" w14:paraId="214841C7" w14:textId="77777777" w:rsidTr="007D192F">
        <w:trPr>
          <w:jc w:val="center"/>
        </w:trPr>
        <w:tc>
          <w:tcPr>
            <w:tcW w:w="625" w:type="dxa"/>
          </w:tcPr>
          <w:p w14:paraId="1761B120" w14:textId="1CCB20D8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23.</w:t>
            </w:r>
          </w:p>
        </w:tc>
        <w:tc>
          <w:tcPr>
            <w:tcW w:w="1620" w:type="dxa"/>
          </w:tcPr>
          <w:p w14:paraId="19D4D432" w14:textId="49C0F3A1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5.48</w:t>
            </w:r>
          </w:p>
        </w:tc>
        <w:tc>
          <w:tcPr>
            <w:tcW w:w="1890" w:type="dxa"/>
          </w:tcPr>
          <w:p w14:paraId="14DD4527" w14:textId="7A2FB342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7B2AB7C" w14:textId="058E06B5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6.2</w:t>
            </w:r>
          </w:p>
        </w:tc>
        <w:tc>
          <w:tcPr>
            <w:tcW w:w="1715" w:type="dxa"/>
          </w:tcPr>
          <w:p w14:paraId="6C695E01" w14:textId="2B428280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01BFFD" w14:textId="259F3323" w:rsidR="00DB7F85" w:rsidRDefault="00DA15E8" w:rsidP="008703B4">
      <w:pPr>
        <w:pStyle w:val="ListParagraph"/>
        <w:numPr>
          <w:ilvl w:val="0"/>
          <w:numId w:val="3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Trigonometry is a</w:t>
      </w:r>
      <w:r w:rsidR="008703B4">
        <w:rPr>
          <w:rFonts w:ascii="Verdana" w:hAnsi="Verdana"/>
          <w:sz w:val="20"/>
          <w:szCs w:val="20"/>
        </w:rPr>
        <w:t>(n)</w:t>
      </w:r>
      <w:r>
        <w:rPr>
          <w:rFonts w:ascii="Verdana" w:hAnsi="Verdana"/>
          <w:sz w:val="20"/>
          <w:szCs w:val="20"/>
        </w:rPr>
        <w:t>;</w:t>
      </w:r>
    </w:p>
    <w:p w14:paraId="07A74469" w14:textId="39938872" w:rsidR="00DA15E8" w:rsidRDefault="00DA15E8" w:rsidP="00DA15E8">
      <w:pPr>
        <w:pStyle w:val="ListParagraph"/>
        <w:numPr>
          <w:ilvl w:val="1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Circular function</w:t>
      </w:r>
    </w:p>
    <w:p w14:paraId="6BE6420C" w14:textId="3E7DC155" w:rsidR="00DA15E8" w:rsidRDefault="00DA15E8" w:rsidP="00DA15E8">
      <w:pPr>
        <w:pStyle w:val="ListParagraph"/>
        <w:numPr>
          <w:ilvl w:val="1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angular based function</w:t>
      </w:r>
    </w:p>
    <w:p w14:paraId="796EA0E8" w14:textId="19DDE669" w:rsidR="00DA15E8" w:rsidRDefault="00DA15E8" w:rsidP="00DA15E8">
      <w:pPr>
        <w:pStyle w:val="ListParagraph"/>
        <w:numPr>
          <w:ilvl w:val="1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b</w:t>
      </w:r>
    </w:p>
    <w:p w14:paraId="3638681A" w14:textId="7E09265C" w:rsidR="00DA15E8" w:rsidRDefault="00DA15E8" w:rsidP="00DA15E8">
      <w:pPr>
        <w:pStyle w:val="ListParagraph"/>
        <w:numPr>
          <w:ilvl w:val="1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011A15D" w14:textId="00038DF7" w:rsidR="00DA15E8" w:rsidRDefault="00DA15E8" w:rsidP="008703B4">
      <w:pPr>
        <w:pStyle w:val="ListParagraph"/>
        <w:numPr>
          <w:ilvl w:val="0"/>
          <w:numId w:val="3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sum of all the angles in a right triangle equals 360˚.</w:t>
      </w:r>
    </w:p>
    <w:p w14:paraId="2369ECFD" w14:textId="37D9696C" w:rsidR="00DA15E8" w:rsidRDefault="00DA15E8" w:rsidP="00DA15E8">
      <w:pPr>
        <w:pStyle w:val="ListParagraph"/>
        <w:numPr>
          <w:ilvl w:val="1"/>
          <w:numId w:val="36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AAE241C" w14:textId="74030FC2" w:rsidR="00DA15E8" w:rsidRPr="00DA15E8" w:rsidRDefault="00DA15E8" w:rsidP="00DA15E8">
      <w:pPr>
        <w:pStyle w:val="ListParagraph"/>
        <w:numPr>
          <w:ilvl w:val="1"/>
          <w:numId w:val="36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DA15E8" w:rsidRPr="00DA15E8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846EA" w:rsidRDefault="000846E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846EA" w:rsidRDefault="000846E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846EA" w:rsidRDefault="00084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66D6D" w14:textId="77777777" w:rsidR="00D7326E" w:rsidRPr="007C2507" w:rsidRDefault="00D7326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47C5B" w14:textId="77777777" w:rsidR="00D7326E" w:rsidRPr="007C2507" w:rsidRDefault="00D732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F27CE" w14:textId="6EEE7CCF" w:rsidR="00D7326E" w:rsidRPr="007C2507" w:rsidRDefault="00D732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70B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FE671CF" w:rsidR="000846EA" w:rsidRPr="007C2507" w:rsidRDefault="000846E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70B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1B5901D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4869D50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846EA" w:rsidRDefault="000846E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846EA" w:rsidRDefault="000846E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846EA" w:rsidRDefault="000846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289E" w14:textId="77777777" w:rsidR="00D7326E" w:rsidRPr="007C2507" w:rsidRDefault="00D732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5241C0D" w14:textId="77777777" w:rsidR="00D7326E" w:rsidRPr="000154E9" w:rsidRDefault="00D7326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04812" w14:textId="77777777" w:rsidR="00D7326E" w:rsidRPr="007C2507" w:rsidRDefault="00D732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B09C276" w14:textId="77777777" w:rsidR="00D7326E" w:rsidRPr="000154E9" w:rsidRDefault="00D7326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326E" w14:paraId="5FB6BC23" w14:textId="77777777" w:rsidTr="00E130F3">
      <w:tc>
        <w:tcPr>
          <w:tcW w:w="630" w:type="dxa"/>
        </w:tcPr>
        <w:p w14:paraId="46FDAD08" w14:textId="77777777" w:rsidR="00D7326E" w:rsidRDefault="00D7326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0D4C9E2" wp14:editId="0E51B7A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CE3E8F8" w14:textId="77777777" w:rsidR="00D7326E" w:rsidRPr="007C2507" w:rsidRDefault="00D7326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E6D3C80" w14:textId="77777777" w:rsidR="00D7326E" w:rsidRDefault="00D7326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FFE2467" wp14:editId="03C774DD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5C690E" w14:textId="77777777" w:rsidR="00D7326E" w:rsidRPr="00B025CF" w:rsidRDefault="00D7326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D4D164D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7326E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6DF52B9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326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326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71406C1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7326E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307CD9D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326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326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846EA" w14:paraId="146D1832" w14:textId="77777777" w:rsidTr="00E130F3">
      <w:tc>
        <w:tcPr>
          <w:tcW w:w="630" w:type="dxa"/>
        </w:tcPr>
        <w:p w14:paraId="2D1B9CE5" w14:textId="77777777" w:rsidR="000846EA" w:rsidRDefault="000846E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2FA6465" w:rsidR="000846EA" w:rsidRPr="007C2507" w:rsidRDefault="000846E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7326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0846EA" w:rsidRDefault="000846E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0846EA" w:rsidRPr="00B025CF" w:rsidRDefault="000846EA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906A25"/>
    <w:multiLevelType w:val="hybridMultilevel"/>
    <w:tmpl w:val="B62A09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4108C"/>
    <w:multiLevelType w:val="hybridMultilevel"/>
    <w:tmpl w:val="DDC08B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1F1508"/>
    <w:multiLevelType w:val="hybridMultilevel"/>
    <w:tmpl w:val="2B98C8B8"/>
    <w:lvl w:ilvl="0" w:tplc="6AB408B8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0"/>
  </w:num>
  <w:num w:numId="5">
    <w:abstractNumId w:val="3"/>
  </w:num>
  <w:num w:numId="6">
    <w:abstractNumId w:val="29"/>
  </w:num>
  <w:num w:numId="7">
    <w:abstractNumId w:val="33"/>
  </w:num>
  <w:num w:numId="8">
    <w:abstractNumId w:val="14"/>
  </w:num>
  <w:num w:numId="9">
    <w:abstractNumId w:val="27"/>
  </w:num>
  <w:num w:numId="10">
    <w:abstractNumId w:val="21"/>
  </w:num>
  <w:num w:numId="11">
    <w:abstractNumId w:val="28"/>
  </w:num>
  <w:num w:numId="12">
    <w:abstractNumId w:val="18"/>
  </w:num>
  <w:num w:numId="13">
    <w:abstractNumId w:val="17"/>
  </w:num>
  <w:num w:numId="14">
    <w:abstractNumId w:val="15"/>
  </w:num>
  <w:num w:numId="15">
    <w:abstractNumId w:val="23"/>
  </w:num>
  <w:num w:numId="16">
    <w:abstractNumId w:val="12"/>
  </w:num>
  <w:num w:numId="17">
    <w:abstractNumId w:val="11"/>
  </w:num>
  <w:num w:numId="18">
    <w:abstractNumId w:val="31"/>
  </w:num>
  <w:num w:numId="19">
    <w:abstractNumId w:val="32"/>
  </w:num>
  <w:num w:numId="20">
    <w:abstractNumId w:val="35"/>
  </w:num>
  <w:num w:numId="21">
    <w:abstractNumId w:val="16"/>
  </w:num>
  <w:num w:numId="22">
    <w:abstractNumId w:val="20"/>
  </w:num>
  <w:num w:numId="23">
    <w:abstractNumId w:val="34"/>
  </w:num>
  <w:num w:numId="24">
    <w:abstractNumId w:val="22"/>
  </w:num>
  <w:num w:numId="25">
    <w:abstractNumId w:val="9"/>
  </w:num>
  <w:num w:numId="26">
    <w:abstractNumId w:val="8"/>
  </w:num>
  <w:num w:numId="27">
    <w:abstractNumId w:val="2"/>
  </w:num>
  <w:num w:numId="28">
    <w:abstractNumId w:val="24"/>
  </w:num>
  <w:num w:numId="29">
    <w:abstractNumId w:val="19"/>
  </w:num>
  <w:num w:numId="30">
    <w:abstractNumId w:val="1"/>
  </w:num>
  <w:num w:numId="31">
    <w:abstractNumId w:val="13"/>
  </w:num>
  <w:num w:numId="32">
    <w:abstractNumId w:val="25"/>
  </w:num>
  <w:num w:numId="33">
    <w:abstractNumId w:val="5"/>
  </w:num>
  <w:num w:numId="34">
    <w:abstractNumId w:val="7"/>
  </w:num>
  <w:num w:numId="35">
    <w:abstractNumId w:val="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2448"/>
    <w:rsid w:val="000846EA"/>
    <w:rsid w:val="00092093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2F6E16"/>
    <w:rsid w:val="00307505"/>
    <w:rsid w:val="00310134"/>
    <w:rsid w:val="003123C1"/>
    <w:rsid w:val="0035749A"/>
    <w:rsid w:val="00357A70"/>
    <w:rsid w:val="0037367C"/>
    <w:rsid w:val="003839E6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03B4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270B0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7326E"/>
    <w:rsid w:val="00D801F1"/>
    <w:rsid w:val="00D85A5C"/>
    <w:rsid w:val="00D919EF"/>
    <w:rsid w:val="00DA1176"/>
    <w:rsid w:val="00DA15E8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0B92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A1E14-9236-4745-A32B-7004494A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2018-07-19T18:46:00Z</cp:lastPrinted>
  <dcterms:created xsi:type="dcterms:W3CDTF">2018-07-19T18:45:00Z</dcterms:created>
  <dcterms:modified xsi:type="dcterms:W3CDTF">2018-07-19T19:11:00Z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Trigonometry</vt:lpwstr>
  </property>
  <property fmtid="{D5CDD505-2E9C-101B-9397-08002B2CF9AE}" pid="4" name="DocNum">
    <vt:i4>10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