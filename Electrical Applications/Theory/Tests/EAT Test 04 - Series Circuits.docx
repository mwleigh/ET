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21EA33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D60CC">
        <w:rPr>
          <w:rFonts w:ascii="Verdana" w:hAnsi="Verdana"/>
          <w:b/>
          <w:sz w:val="24"/>
          <w:szCs w:val="24"/>
        </w:rPr>
        <w:t>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A901DB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117A9116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different electrical characteristics as they pertain to a series circuit.</w:t>
      </w:r>
    </w:p>
    <w:p w14:paraId="6D1D9223" w14:textId="77777777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various electrical quantities for a series circuit based on Ohm’s and Watt’s Laws.</w:t>
      </w:r>
    </w:p>
    <w:p w14:paraId="540BDB24" w14:textId="4B44AB4B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draw a schematic of a series circuit.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08A6C5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2ACF1D9E" w:rsidR="004E03AF" w:rsidRDefault="004E03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</w:t>
      </w:r>
      <w:r w:rsidR="00671F32" w:rsidRPr="00671F32">
        <w:rPr>
          <w:rFonts w:ascii="Verdana" w:hAnsi="Verdana"/>
          <w:sz w:val="20"/>
          <w:szCs w:val="20"/>
          <w:u w:val="single"/>
        </w:rPr>
        <w:t>all</w:t>
      </w:r>
      <w:r w:rsidR="00671F3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</w:t>
      </w:r>
      <w:r w:rsidR="00671F32" w:rsidRPr="00671F32">
        <w:rPr>
          <w:rFonts w:ascii="Verdana" w:hAnsi="Verdana"/>
          <w:sz w:val="20"/>
          <w:szCs w:val="20"/>
        </w:rPr>
        <w:t>correct</w:t>
      </w:r>
      <w:r>
        <w:rPr>
          <w:rFonts w:ascii="Verdana" w:hAnsi="Verdana"/>
          <w:sz w:val="20"/>
          <w:szCs w:val="20"/>
        </w:rPr>
        <w:t xml:space="preserve"> answer</w:t>
      </w:r>
      <w:r w:rsidR="00671F3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</w:t>
      </w:r>
      <w:r w:rsidR="00671F32">
        <w:rPr>
          <w:rFonts w:ascii="Verdana" w:hAnsi="Verdana"/>
          <w:sz w:val="20"/>
          <w:szCs w:val="20"/>
        </w:rPr>
        <w:t xml:space="preserve">each of </w:t>
      </w:r>
      <w:r>
        <w:rPr>
          <w:rFonts w:ascii="Verdana" w:hAnsi="Verdana"/>
          <w:sz w:val="20"/>
          <w:szCs w:val="20"/>
        </w:rPr>
        <w:t>the following multiple-choice questions.</w:t>
      </w:r>
    </w:p>
    <w:p w14:paraId="6F43EB38" w14:textId="77777777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also be thought of as a;</w:t>
      </w:r>
    </w:p>
    <w:p w14:paraId="1BA3C798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752CDC9F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5518A7C3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2DE8C22D" w14:textId="2F003B9B" w:rsidR="004E03AF" w:rsidRPr="0087482B" w:rsidRDefault="00671F32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22208C0D" w14:textId="77777777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common in a series circuit;</w:t>
      </w:r>
    </w:p>
    <w:p w14:paraId="55A9A3C4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67FC7642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5B51BCEF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69C9F96F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3E66D474" w14:textId="03950CE9" w:rsidR="00E069E7" w:rsidRPr="0087482B" w:rsidRDefault="00E069E7" w:rsidP="00E069E7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open </w:t>
      </w:r>
      <w:r w:rsidR="00671F32">
        <w:rPr>
          <w:rFonts w:ascii="Verdana" w:hAnsi="Verdana"/>
          <w:sz w:val="20"/>
          <w:szCs w:val="20"/>
        </w:rPr>
        <w:t xml:space="preserve">series </w:t>
      </w:r>
      <w:r>
        <w:rPr>
          <w:rFonts w:ascii="Verdana" w:hAnsi="Verdana"/>
          <w:sz w:val="20"/>
          <w:szCs w:val="20"/>
        </w:rPr>
        <w:t>circuit can be defined as;</w:t>
      </w:r>
    </w:p>
    <w:p w14:paraId="09F14082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current</w:t>
      </w:r>
    </w:p>
    <w:p w14:paraId="074470F4" w14:textId="77777777" w:rsidR="00E069E7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voltage</w:t>
      </w:r>
    </w:p>
    <w:p w14:paraId="67ADFD2E" w14:textId="77777777" w:rsidR="00E069E7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no current</w:t>
      </w:r>
    </w:p>
    <w:p w14:paraId="18D6C4ED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no voltage</w:t>
      </w:r>
    </w:p>
    <w:p w14:paraId="57533069" w14:textId="66F95588" w:rsidR="00E069E7" w:rsidRPr="0087482B" w:rsidRDefault="00E069E7" w:rsidP="00E069E7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bookmarkStart w:id="0" w:name="_Hlk515367112"/>
      <w:r>
        <w:rPr>
          <w:rFonts w:ascii="Verdana" w:hAnsi="Verdana"/>
          <w:sz w:val="20"/>
          <w:szCs w:val="20"/>
        </w:rPr>
        <w:t>A short</w:t>
      </w:r>
      <w:r w:rsidR="00671F32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</w:t>
      </w:r>
      <w:r w:rsidR="00671F32">
        <w:rPr>
          <w:rFonts w:ascii="Verdana" w:hAnsi="Verdana"/>
          <w:sz w:val="20"/>
          <w:szCs w:val="20"/>
        </w:rPr>
        <w:t>series component</w:t>
      </w:r>
      <w:r>
        <w:rPr>
          <w:rFonts w:ascii="Verdana" w:hAnsi="Verdana"/>
          <w:sz w:val="20"/>
          <w:szCs w:val="20"/>
        </w:rPr>
        <w:t xml:space="preserve"> </w:t>
      </w:r>
      <w:r w:rsidR="00671F32">
        <w:rPr>
          <w:rFonts w:ascii="Verdana" w:hAnsi="Verdana"/>
          <w:sz w:val="20"/>
          <w:szCs w:val="20"/>
        </w:rPr>
        <w:t>affects the circuit by</w:t>
      </w:r>
      <w:r>
        <w:rPr>
          <w:rFonts w:ascii="Verdana" w:hAnsi="Verdana"/>
          <w:sz w:val="20"/>
          <w:szCs w:val="20"/>
        </w:rPr>
        <w:t>;</w:t>
      </w:r>
      <w:bookmarkEnd w:id="0"/>
    </w:p>
    <w:p w14:paraId="2D750A42" w14:textId="52E97C82" w:rsidR="00E069E7" w:rsidRPr="0087482B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bookmarkStart w:id="1" w:name="_Hlk515367292"/>
      <w:r>
        <w:rPr>
          <w:rFonts w:ascii="Verdana" w:hAnsi="Verdana"/>
          <w:sz w:val="20"/>
          <w:szCs w:val="20"/>
        </w:rPr>
        <w:t>Causing the total circuit</w:t>
      </w:r>
      <w:r w:rsidR="00E069E7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 xml:space="preserve"> to increase</w:t>
      </w:r>
    </w:p>
    <w:p w14:paraId="7E173ED8" w14:textId="49E0B870" w:rsidR="00E069E7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Causing the </w:t>
      </w:r>
      <w:r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>circuit current</w:t>
      </w:r>
      <w:r>
        <w:rPr>
          <w:rFonts w:ascii="Verdana" w:hAnsi="Verdana"/>
          <w:sz w:val="20"/>
          <w:szCs w:val="20"/>
        </w:rPr>
        <w:t xml:space="preserve"> to de</w:t>
      </w:r>
      <w:r>
        <w:rPr>
          <w:rFonts w:ascii="Verdana" w:hAnsi="Verdana"/>
          <w:sz w:val="20"/>
          <w:szCs w:val="20"/>
        </w:rPr>
        <w:t>crease</w:t>
      </w:r>
    </w:p>
    <w:p w14:paraId="5CD2DF80" w14:textId="179BDFE7" w:rsidR="00E069E7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Causing the </w:t>
      </w:r>
      <w:r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voltage</w:t>
      </w:r>
      <w:r>
        <w:rPr>
          <w:rFonts w:ascii="Verdana" w:hAnsi="Verdana"/>
          <w:sz w:val="20"/>
          <w:szCs w:val="20"/>
        </w:rPr>
        <w:t xml:space="preserve"> to increase</w:t>
      </w:r>
    </w:p>
    <w:p w14:paraId="20D5153B" w14:textId="2F710765" w:rsidR="00E069E7" w:rsidRPr="0087482B" w:rsidRDefault="00671F32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Causing the </w:t>
      </w:r>
      <w:r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voltage to de</w:t>
      </w:r>
      <w:r>
        <w:rPr>
          <w:rFonts w:ascii="Verdana" w:hAnsi="Verdana"/>
          <w:sz w:val="20"/>
          <w:szCs w:val="20"/>
        </w:rPr>
        <w:t>crease</w:t>
      </w:r>
    </w:p>
    <w:bookmarkEnd w:id="1"/>
    <w:p w14:paraId="7BA9C424" w14:textId="77777777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be defined as;</w:t>
      </w:r>
    </w:p>
    <w:p w14:paraId="3AD68DF8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The sum of the individual currents equals the total current</w:t>
      </w:r>
    </w:p>
    <w:p w14:paraId="5411245B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Current has only one path for current flow</w:t>
      </w:r>
    </w:p>
    <w:p w14:paraId="30AC98EB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The voltage drop across each component is the same</w:t>
      </w:r>
    </w:p>
    <w:p w14:paraId="68732B63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sum of the individual currents</w:t>
      </w:r>
      <w:r w:rsidRPr="00E069E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equals the source amperage</w:t>
      </w:r>
    </w:p>
    <w:p w14:paraId="23925F3C" w14:textId="44F511D6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 circuit, if a resistor is added in series the circuit current shall;</w:t>
      </w:r>
    </w:p>
    <w:p w14:paraId="415C510C" w14:textId="55ECD4FC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D9E0172" w14:textId="09591896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1AA1BDB" w14:textId="1DBC836D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5FB3ED4" w14:textId="0AA744E3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3C5845D7" w14:textId="57571B64" w:rsidR="009D60D7" w:rsidRPr="003E7058" w:rsidRDefault="009D60D7" w:rsidP="00441D72">
      <w:pPr>
        <w:spacing w:after="0"/>
        <w:rPr>
          <w:rFonts w:ascii="Verdana" w:hAnsi="Verdana"/>
          <w:sz w:val="20"/>
          <w:szCs w:val="20"/>
        </w:rPr>
      </w:pPr>
    </w:p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69EAAF6" w14:textId="77777777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In a series circuit, if an individual resistor’s resistance is decreased, the total circuit current shall;</w:t>
      </w:r>
    </w:p>
    <w:p w14:paraId="10115B3D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4E5EBA9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38E643A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8A7B088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27EA07BB" w14:textId="77777777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 circuit, if the source voltage is increased, the total circuit current shall;</w:t>
      </w:r>
    </w:p>
    <w:p w14:paraId="583758B7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E533EC4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A9BE0B0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907809B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0BA10ED5" w14:textId="5B466DF3" w:rsidR="00B526CB" w:rsidRPr="00B526CB" w:rsidRDefault="00B526CB" w:rsidP="00441D72">
      <w:pPr>
        <w:spacing w:before="480" w:after="480"/>
        <w:ind w:left="360"/>
        <w:jc w:val="center"/>
        <w:rPr>
          <w:rFonts w:ascii="Verdana" w:hAnsi="Verdana"/>
          <w:sz w:val="20"/>
          <w:szCs w:val="20"/>
        </w:rPr>
      </w:pPr>
      <w:r w:rsidRPr="00B526CB">
        <w:rPr>
          <w:noProof/>
        </w:rPr>
        <w:drawing>
          <wp:inline distT="0" distB="0" distL="0" distR="0" wp14:anchorId="3CE8AD86" wp14:editId="5440F6BC">
            <wp:extent cx="1815465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7B81" w14:textId="46F7E6A8" w:rsidR="00B526CB" w:rsidRPr="0087482B" w:rsidRDefault="00B526CB" w:rsidP="00B526C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schematic above which has a blown fuse. For the circuit in this state, the </w:t>
      </w:r>
      <w:r w:rsidR="00A325EC"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>current shall;</w:t>
      </w:r>
    </w:p>
    <w:p w14:paraId="70500809" w14:textId="77777777" w:rsidR="00B526CB" w:rsidRPr="0087482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9512AFE" w14:textId="77777777" w:rsidR="00B526C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9EB3780" w14:textId="77777777" w:rsidR="00B526C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FBD128C" w14:textId="77777777" w:rsidR="00B526CB" w:rsidRPr="0087482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235148D4" w14:textId="77777777" w:rsidR="00A325EC" w:rsidRPr="0087482B" w:rsidRDefault="00A325EC" w:rsidP="00A325E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fuse. For the circuit in this state, the voltage across the blown fuse would read;</w:t>
      </w:r>
    </w:p>
    <w:p w14:paraId="0063A07F" w14:textId="77777777" w:rsidR="00A325EC" w:rsidRPr="0087482B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 Voltage</w:t>
      </w:r>
    </w:p>
    <w:p w14:paraId="0910D373" w14:textId="77777777" w:rsidR="00A325EC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0V</w:t>
      </w:r>
    </w:p>
    <w:p w14:paraId="658C95CE" w14:textId="77777777" w:rsidR="00A325EC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5D5BDC70" w14:textId="77777777" w:rsidR="00A325EC" w:rsidRPr="0087482B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B141893" w14:textId="1E8EFDB8" w:rsidR="00A325EC" w:rsidRPr="0087482B" w:rsidRDefault="00A325EC" w:rsidP="00A325E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schematic above which has a blown fuse. For the circuit in this state, the voltage across </w:t>
      </w:r>
      <w:r>
        <w:rPr>
          <w:rFonts w:ascii="Verdana" w:hAnsi="Verdana"/>
          <w:sz w:val="20"/>
          <w:szCs w:val="20"/>
        </w:rPr>
        <w:t>R</w:t>
      </w:r>
      <w:r w:rsidR="00E803C3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would read;</w:t>
      </w:r>
    </w:p>
    <w:p w14:paraId="5CFFAEBF" w14:textId="77777777" w:rsidR="00A325EC" w:rsidRPr="0087482B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 Voltage</w:t>
      </w:r>
    </w:p>
    <w:p w14:paraId="57DFAC14" w14:textId="77777777" w:rsidR="00A325EC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0V</w:t>
      </w:r>
    </w:p>
    <w:p w14:paraId="3AD95B2D" w14:textId="77777777" w:rsidR="00A325EC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3F8B9401" w14:textId="77777777" w:rsidR="00A325EC" w:rsidRPr="0087482B" w:rsidRDefault="00A325EC" w:rsidP="00A325EC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B32A380" w14:textId="77777777" w:rsidR="0050752F" w:rsidRDefault="0050752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C92F90B" w14:textId="631C2E8C" w:rsidR="00B54881" w:rsidRPr="00B54881" w:rsidRDefault="00B54881" w:rsidP="00B54881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7D68C2EE" w14:textId="7EA5D70C" w:rsidR="00B54881" w:rsidRDefault="0050752F" w:rsidP="00B54881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</w:t>
      </w:r>
      <w:r w:rsidR="00215202">
        <w:rPr>
          <w:rFonts w:ascii="Verdana" w:hAnsi="Verdana"/>
          <w:sz w:val="20"/>
          <w:szCs w:val="20"/>
        </w:rPr>
        <w:t>schematic</w:t>
      </w:r>
      <w:r>
        <w:rPr>
          <w:rFonts w:ascii="Verdana" w:hAnsi="Verdana"/>
          <w:sz w:val="20"/>
          <w:szCs w:val="20"/>
        </w:rPr>
        <w:t xml:space="preserve"> below to complete the following questions</w:t>
      </w:r>
      <w:r w:rsidR="00B54881" w:rsidRPr="00B54881">
        <w:rPr>
          <w:rFonts w:ascii="Verdana" w:hAnsi="Verdana"/>
          <w:sz w:val="20"/>
          <w:szCs w:val="20"/>
        </w:rPr>
        <w:t>.</w:t>
      </w:r>
    </w:p>
    <w:p w14:paraId="3A885865" w14:textId="527FC266" w:rsidR="00B54881" w:rsidRPr="00B54881" w:rsidRDefault="0050752F" w:rsidP="00215202">
      <w:pPr>
        <w:spacing w:before="600" w:after="600"/>
        <w:ind w:left="720"/>
        <w:jc w:val="center"/>
        <w:rPr>
          <w:rFonts w:ascii="Verdana" w:hAnsi="Verdana"/>
          <w:sz w:val="20"/>
          <w:szCs w:val="20"/>
        </w:rPr>
      </w:pPr>
      <w:r w:rsidRPr="0050752F">
        <w:rPr>
          <w:noProof/>
        </w:rPr>
        <w:drawing>
          <wp:inline distT="0" distB="0" distL="0" distR="0" wp14:anchorId="5954C79E" wp14:editId="7B06E4AD">
            <wp:extent cx="3032125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5718" w14:textId="1703E55B" w:rsidR="00215202" w:rsidRDefault="00215202" w:rsidP="0021520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source voltage.</w:t>
      </w:r>
    </w:p>
    <w:p w14:paraId="57CE0B6E" w14:textId="608CFE3A" w:rsidR="00215202" w:rsidRDefault="00215202" w:rsidP="0021520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current.</w:t>
      </w:r>
    </w:p>
    <w:p w14:paraId="27C98E09" w14:textId="0BF57C38" w:rsidR="0050752F" w:rsidRDefault="0050752F" w:rsidP="0050752F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resistance of R</w:t>
      </w:r>
      <w:r w:rsidRPr="0050752F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63AB1FD9" w14:textId="2C16D3B4" w:rsidR="0050752F" w:rsidRDefault="0050752F" w:rsidP="0050752F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power dissipated </w:t>
      </w:r>
      <w:r w:rsidR="00215202">
        <w:rPr>
          <w:rFonts w:ascii="Verdana" w:hAnsi="Verdana"/>
          <w:sz w:val="20"/>
          <w:szCs w:val="20"/>
        </w:rPr>
        <w:t>from R</w:t>
      </w:r>
      <w:r w:rsidR="00215202" w:rsidRPr="00215202">
        <w:rPr>
          <w:rFonts w:ascii="Verdana" w:hAnsi="Verdana"/>
          <w:sz w:val="20"/>
          <w:szCs w:val="20"/>
          <w:vertAlign w:val="subscript"/>
        </w:rPr>
        <w:t>3</w:t>
      </w:r>
      <w:r w:rsidR="00215202">
        <w:rPr>
          <w:rFonts w:ascii="Verdana" w:hAnsi="Verdana"/>
          <w:sz w:val="20"/>
          <w:szCs w:val="20"/>
        </w:rPr>
        <w:t>.</w:t>
      </w:r>
    </w:p>
    <w:p w14:paraId="02C473F1" w14:textId="1757A69E" w:rsidR="00215202" w:rsidRDefault="00215202" w:rsidP="0050752F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power dissipated by the circuit.</w:t>
      </w:r>
    </w:p>
    <w:p w14:paraId="189FBF83" w14:textId="0D989ACA" w:rsidR="00215202" w:rsidRDefault="0021520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86F1B2" w14:textId="77777777" w:rsidR="00215202" w:rsidRPr="00B54881" w:rsidRDefault="00215202" w:rsidP="00215202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66F2FF92" w14:textId="442B4741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15202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 xml:space="preserve">series </w:t>
      </w:r>
      <w:r w:rsidRPr="00215202">
        <w:rPr>
          <w:rFonts w:ascii="Verdana" w:hAnsi="Verdana"/>
          <w:sz w:val="20"/>
          <w:szCs w:val="20"/>
        </w:rPr>
        <w:t>circuit contains the following values:</w:t>
      </w:r>
    </w:p>
    <w:p w14:paraId="1F536C83" w14:textId="60BD4A4C" w:rsidR="00215202" w:rsidRDefault="00215202" w:rsidP="00215202">
      <w:pPr>
        <w:spacing w:before="12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215202">
        <w:rPr>
          <w:rFonts w:ascii="Verdana" w:hAnsi="Verdana"/>
          <w:sz w:val="20"/>
          <w:szCs w:val="20"/>
          <w:vertAlign w:val="subscript"/>
        </w:rPr>
        <w:t>S</w:t>
      </w:r>
      <w:r w:rsidR="00D4064A">
        <w:rPr>
          <w:rFonts w:ascii="Verdana" w:hAnsi="Verdana"/>
          <w:sz w:val="20"/>
          <w:szCs w:val="20"/>
        </w:rPr>
        <w:t xml:space="preserve"> = 29</w:t>
      </w:r>
      <w:r w:rsidRPr="00215202">
        <w:rPr>
          <w:rFonts w:ascii="Verdana" w:hAnsi="Verdana"/>
          <w:sz w:val="20"/>
          <w:szCs w:val="20"/>
        </w:rPr>
        <w:t>V,</w:t>
      </w:r>
      <w:r>
        <w:rPr>
          <w:rFonts w:ascii="Verdana" w:hAnsi="Verdana"/>
          <w:sz w:val="20"/>
          <w:szCs w:val="20"/>
        </w:rPr>
        <w:t xml:space="preserve"> </w:t>
      </w:r>
      <w:r w:rsidRPr="00215202">
        <w:rPr>
          <w:rFonts w:ascii="Verdana" w:hAnsi="Verdana"/>
          <w:sz w:val="20"/>
          <w:szCs w:val="20"/>
        </w:rPr>
        <w:t>R</w:t>
      </w:r>
      <w:r w:rsidRPr="00215202">
        <w:rPr>
          <w:rFonts w:ascii="Verdana" w:hAnsi="Verdana"/>
          <w:sz w:val="20"/>
          <w:szCs w:val="20"/>
          <w:vertAlign w:val="subscript"/>
        </w:rPr>
        <w:t>1</w:t>
      </w:r>
      <w:r w:rsidRPr="00215202">
        <w:rPr>
          <w:rFonts w:ascii="Verdana" w:hAnsi="Verdana"/>
          <w:sz w:val="20"/>
          <w:szCs w:val="20"/>
        </w:rPr>
        <w:t xml:space="preserve"> = 1.2k</w:t>
      </w:r>
      <w:r>
        <w:rPr>
          <w:rFonts w:ascii="Verdana" w:hAnsi="Verdana"/>
          <w:sz w:val="20"/>
          <w:szCs w:val="20"/>
        </w:rPr>
        <w:t>Ω</w:t>
      </w:r>
      <w:r w:rsidRPr="00215202">
        <w:rPr>
          <w:rFonts w:ascii="Verdana" w:hAnsi="Verdana"/>
          <w:sz w:val="20"/>
          <w:szCs w:val="20"/>
        </w:rPr>
        <w:t>, R</w:t>
      </w:r>
      <w:r w:rsidRPr="00215202">
        <w:rPr>
          <w:rFonts w:ascii="Verdana" w:hAnsi="Verdana"/>
          <w:sz w:val="20"/>
          <w:szCs w:val="20"/>
          <w:vertAlign w:val="subscript"/>
        </w:rPr>
        <w:t>2</w:t>
      </w:r>
      <w:r w:rsidRPr="00215202">
        <w:rPr>
          <w:rFonts w:ascii="Verdana" w:hAnsi="Verdana"/>
          <w:sz w:val="20"/>
          <w:szCs w:val="20"/>
        </w:rPr>
        <w:t xml:space="preserve"> = 3.9k</w:t>
      </w:r>
      <w:r>
        <w:rPr>
          <w:rFonts w:ascii="Verdana" w:hAnsi="Verdana"/>
          <w:sz w:val="20"/>
          <w:szCs w:val="20"/>
        </w:rPr>
        <w:t>Ω, R</w:t>
      </w:r>
      <w:r w:rsidRPr="00215202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= 800Ω </w:t>
      </w:r>
      <w:r w:rsidRPr="00215202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nd R</w:t>
      </w:r>
      <w:r w:rsidRPr="00215202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= 1.7kΩ</w:t>
      </w:r>
    </w:p>
    <w:p w14:paraId="0A8A4790" w14:textId="6A5F07B8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schematic of the circuit below and solve the following problems.</w:t>
      </w:r>
      <w:r w:rsidR="00A325EC">
        <w:rPr>
          <w:rFonts w:ascii="Verdana" w:hAnsi="Verdana"/>
          <w:sz w:val="20"/>
          <w:szCs w:val="20"/>
        </w:rPr>
        <w:t xml:space="preserve"> (Drawing 1pt</w:t>
      </w:r>
      <w:r w:rsidR="00441D72">
        <w:rPr>
          <w:rFonts w:ascii="Verdana" w:hAnsi="Verdana"/>
          <w:sz w:val="20"/>
          <w:szCs w:val="20"/>
        </w:rPr>
        <w:t>.)</w:t>
      </w:r>
    </w:p>
    <w:p w14:paraId="13436FF0" w14:textId="312CA41E" w:rsidR="00215202" w:rsidRPr="00B54881" w:rsidRDefault="00215202" w:rsidP="00215202">
      <w:pPr>
        <w:spacing w:before="1680" w:after="1680"/>
        <w:ind w:left="720"/>
        <w:jc w:val="center"/>
        <w:rPr>
          <w:rFonts w:ascii="Verdana" w:hAnsi="Verdana"/>
          <w:sz w:val="20"/>
          <w:szCs w:val="20"/>
        </w:rPr>
      </w:pPr>
    </w:p>
    <w:p w14:paraId="7C69B264" w14:textId="77777777" w:rsidR="00441D72" w:rsidRDefault="00441D72" w:rsidP="00441D7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resistance.</w:t>
      </w:r>
    </w:p>
    <w:p w14:paraId="72310F2E" w14:textId="77777777" w:rsidR="00215202" w:rsidRDefault="00215202" w:rsidP="0021520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current.</w:t>
      </w:r>
    </w:p>
    <w:p w14:paraId="77243A64" w14:textId="77777777" w:rsidR="00215202" w:rsidRDefault="00215202" w:rsidP="0021520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power dissipated from R</w:t>
      </w:r>
      <w:r w:rsidRPr="00215202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.</w:t>
      </w:r>
    </w:p>
    <w:p w14:paraId="43E0F6A1" w14:textId="106B0F9D" w:rsidR="00215202" w:rsidRDefault="00215202" w:rsidP="0021520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441D72">
        <w:rPr>
          <w:rFonts w:ascii="Verdana" w:hAnsi="Verdana"/>
          <w:sz w:val="20"/>
          <w:szCs w:val="20"/>
        </w:rPr>
        <w:t>voltage drop across R</w:t>
      </w:r>
      <w:r w:rsidR="00441D72" w:rsidRPr="00441D7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7642A544" w14:textId="0885EF68" w:rsidR="00441D72" w:rsidRDefault="00441D72" w:rsidP="0021520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current flow through R</w:t>
      </w:r>
      <w:r w:rsidRPr="00441D72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.</w:t>
      </w:r>
    </w:p>
    <w:p w14:paraId="153E178A" w14:textId="26AE5106" w:rsidR="00441D72" w:rsidRPr="00D4241C" w:rsidRDefault="00441D72" w:rsidP="0021520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power dissipated by the circuit.</w:t>
      </w:r>
    </w:p>
    <w:p w14:paraId="58A99EF0" w14:textId="1E001183" w:rsidR="00441D72" w:rsidRDefault="00441D72" w:rsidP="00441D7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voltage drop across R</w:t>
      </w:r>
      <w:r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.</w:t>
      </w:r>
    </w:p>
    <w:p w14:paraId="098ECCFE" w14:textId="00D7150A" w:rsidR="00441D72" w:rsidRDefault="00441D72" w:rsidP="00441D72">
      <w:pPr>
        <w:pStyle w:val="ListParagraph"/>
        <w:numPr>
          <w:ilvl w:val="0"/>
          <w:numId w:val="22"/>
        </w:numPr>
        <w:spacing w:before="120" w:after="84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power dissipated from R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4C72FC43" w14:textId="77777777" w:rsidR="00123444" w:rsidRPr="00123444" w:rsidRDefault="00123444" w:rsidP="0012344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123444">
        <w:rPr>
          <w:rFonts w:ascii="Verdana" w:hAnsi="Verdana"/>
          <w:b/>
        </w:rPr>
        <w:lastRenderedPageBreak/>
        <w:t>Instructions</w:t>
      </w:r>
    </w:p>
    <w:p w14:paraId="564ECFFD" w14:textId="613F1F5F" w:rsidR="000F2260" w:rsidRDefault="000F2260" w:rsidP="000F2260">
      <w:pPr>
        <w:spacing w:before="120" w:after="8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schematic below to calculate the following </w:t>
      </w:r>
      <w:r w:rsidR="00123444">
        <w:rPr>
          <w:rFonts w:ascii="Verdana" w:hAnsi="Verdana"/>
          <w:sz w:val="20"/>
          <w:szCs w:val="20"/>
        </w:rPr>
        <w:t>voltage references</w:t>
      </w:r>
      <w:r>
        <w:rPr>
          <w:rFonts w:ascii="Verdana" w:hAnsi="Verdana"/>
          <w:sz w:val="20"/>
          <w:szCs w:val="20"/>
        </w:rPr>
        <w:t>.</w:t>
      </w:r>
    </w:p>
    <w:p w14:paraId="7A0EA88C" w14:textId="49D7490F" w:rsidR="000F2260" w:rsidRDefault="000F2260" w:rsidP="000F2260">
      <w:pPr>
        <w:spacing w:before="120" w:after="840"/>
        <w:ind w:left="360"/>
        <w:jc w:val="center"/>
        <w:rPr>
          <w:rFonts w:ascii="Verdana" w:hAnsi="Verdana"/>
          <w:sz w:val="20"/>
          <w:szCs w:val="20"/>
        </w:rPr>
      </w:pPr>
      <w:r w:rsidRPr="000F2260">
        <w:drawing>
          <wp:inline distT="0" distB="0" distL="0" distR="0" wp14:anchorId="5CA68EC3" wp14:editId="1FFE0734">
            <wp:extent cx="2620645" cy="38633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7"/>
        <w:gridCol w:w="1388"/>
        <w:gridCol w:w="1387"/>
        <w:gridCol w:w="1387"/>
        <w:gridCol w:w="1387"/>
        <w:gridCol w:w="1387"/>
      </w:tblGrid>
      <w:tr w:rsidR="00123444" w14:paraId="3C659075" w14:textId="77777777" w:rsidTr="000F2260">
        <w:tc>
          <w:tcPr>
            <w:tcW w:w="1387" w:type="dxa"/>
          </w:tcPr>
          <w:p w14:paraId="33AD9F18" w14:textId="1B76A1F8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88" w:type="dxa"/>
          </w:tcPr>
          <w:p w14:paraId="64A47A00" w14:textId="3F897740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87" w:type="dxa"/>
          </w:tcPr>
          <w:p w14:paraId="6EC810EA" w14:textId="29B5CF3B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387" w:type="dxa"/>
          </w:tcPr>
          <w:p w14:paraId="26BD22AD" w14:textId="7B217652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387" w:type="dxa"/>
          </w:tcPr>
          <w:p w14:paraId="40E82136" w14:textId="579CF21E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387" w:type="dxa"/>
          </w:tcPr>
          <w:p w14:paraId="244EF0B5" w14:textId="629895C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F</w:t>
            </w:r>
          </w:p>
        </w:tc>
      </w:tr>
      <w:tr w:rsidR="00123444" w14:paraId="497161F1" w14:textId="77777777" w:rsidTr="00123444">
        <w:tc>
          <w:tcPr>
            <w:tcW w:w="1387" w:type="dxa"/>
          </w:tcPr>
          <w:p w14:paraId="1F63B1F8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8" w:type="dxa"/>
          </w:tcPr>
          <w:p w14:paraId="2B95DF0A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5E665D7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EAF4C49" w14:textId="23D5388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60E7A84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647EE64E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2B837848" w14:textId="77777777" w:rsidTr="00123444">
        <w:tc>
          <w:tcPr>
            <w:tcW w:w="1387" w:type="dxa"/>
          </w:tcPr>
          <w:p w14:paraId="1DC73225" w14:textId="2D86C545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1388" w:type="dxa"/>
          </w:tcPr>
          <w:p w14:paraId="7ED485D0" w14:textId="6D4E03D3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1387" w:type="dxa"/>
          </w:tcPr>
          <w:p w14:paraId="35730CAC" w14:textId="38822080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1387" w:type="dxa"/>
          </w:tcPr>
          <w:p w14:paraId="7DDB75E0" w14:textId="78A026B8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1387" w:type="dxa"/>
          </w:tcPr>
          <w:p w14:paraId="67461AAB" w14:textId="7769C303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0779FB8D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673C72BB" w14:textId="77777777" w:rsidTr="00123444">
        <w:tc>
          <w:tcPr>
            <w:tcW w:w="1387" w:type="dxa"/>
          </w:tcPr>
          <w:p w14:paraId="6DAA31A7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8" w:type="dxa"/>
          </w:tcPr>
          <w:p w14:paraId="7059C3A6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38B3C4D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53FC928" w14:textId="4B47FB94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6B14D62D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1969639A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6DDA5306" w14:textId="77777777" w:rsidTr="00123444">
        <w:tc>
          <w:tcPr>
            <w:tcW w:w="1387" w:type="dxa"/>
          </w:tcPr>
          <w:p w14:paraId="3DC7473B" w14:textId="09B3C39B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AC</w:t>
            </w:r>
          </w:p>
        </w:tc>
        <w:tc>
          <w:tcPr>
            <w:tcW w:w="1388" w:type="dxa"/>
          </w:tcPr>
          <w:p w14:paraId="21046E7D" w14:textId="3A7B4724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AD</w:t>
            </w:r>
          </w:p>
        </w:tc>
        <w:tc>
          <w:tcPr>
            <w:tcW w:w="1387" w:type="dxa"/>
          </w:tcPr>
          <w:p w14:paraId="420F72E6" w14:textId="69E453EF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AE</w:t>
            </w:r>
          </w:p>
        </w:tc>
        <w:tc>
          <w:tcPr>
            <w:tcW w:w="1387" w:type="dxa"/>
          </w:tcPr>
          <w:p w14:paraId="65B7B1F3" w14:textId="6CC34036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5332B3A8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B2321F3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0F12A355" w14:textId="77777777" w:rsidTr="00123444">
        <w:tc>
          <w:tcPr>
            <w:tcW w:w="1387" w:type="dxa"/>
          </w:tcPr>
          <w:p w14:paraId="74A35D68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8" w:type="dxa"/>
          </w:tcPr>
          <w:p w14:paraId="3A43540B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3FC0E2D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7B8A891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4227A2CF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59DBAC4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5EB58E09" w14:textId="77777777" w:rsidTr="00123444">
        <w:tc>
          <w:tcPr>
            <w:tcW w:w="1387" w:type="dxa"/>
          </w:tcPr>
          <w:p w14:paraId="7B5232E4" w14:textId="550EAAD2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DA</w:t>
            </w:r>
          </w:p>
        </w:tc>
        <w:tc>
          <w:tcPr>
            <w:tcW w:w="1388" w:type="dxa"/>
          </w:tcPr>
          <w:p w14:paraId="1B773E68" w14:textId="166A9184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DB</w:t>
            </w:r>
          </w:p>
        </w:tc>
        <w:tc>
          <w:tcPr>
            <w:tcW w:w="1387" w:type="dxa"/>
          </w:tcPr>
          <w:p w14:paraId="48A1CCB6" w14:textId="1CA001E8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1387" w:type="dxa"/>
          </w:tcPr>
          <w:p w14:paraId="02372D0D" w14:textId="51380AF1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DF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19C7F16A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6853100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23444" w14:paraId="68512829" w14:textId="77777777" w:rsidTr="00123444">
        <w:tc>
          <w:tcPr>
            <w:tcW w:w="1387" w:type="dxa"/>
          </w:tcPr>
          <w:p w14:paraId="1BBFF4AC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8" w:type="dxa"/>
          </w:tcPr>
          <w:p w14:paraId="2E1A21A2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B8911B4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478F5AB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7F755B56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43DF79D" w14:textId="77777777" w:rsidR="00123444" w:rsidRDefault="00123444" w:rsidP="000F226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31A9FBF" w14:textId="77777777" w:rsidR="000F2260" w:rsidRPr="000F2260" w:rsidRDefault="000F2260" w:rsidP="000F2260">
      <w:pPr>
        <w:spacing w:before="120" w:after="120"/>
        <w:ind w:left="360"/>
        <w:rPr>
          <w:rFonts w:ascii="Verdana" w:hAnsi="Verdana"/>
          <w:sz w:val="20"/>
          <w:szCs w:val="20"/>
        </w:rPr>
      </w:pPr>
      <w:bookmarkStart w:id="2" w:name="_GoBack"/>
      <w:bookmarkEnd w:id="2"/>
    </w:p>
    <w:sectPr w:rsidR="000F2260" w:rsidRPr="000F2260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E2D5369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E19E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FD7A727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E19EC">
      <w:rPr>
        <w:rFonts w:ascii="BankGothic Lt BT" w:hAnsi="BankGothic Lt BT"/>
        <w:caps/>
        <w:noProof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BA38B1D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E19E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8CF0818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E9EE0FC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5AE335B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636C0C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95B8E8B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D60C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0E19EC"/>
    <w:rsid w:val="000F2260"/>
    <w:rsid w:val="00101028"/>
    <w:rsid w:val="00106D14"/>
    <w:rsid w:val="0012231D"/>
    <w:rsid w:val="00123444"/>
    <w:rsid w:val="00127902"/>
    <w:rsid w:val="00133B76"/>
    <w:rsid w:val="00141840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5749A"/>
    <w:rsid w:val="0037367C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73F1"/>
    <w:rsid w:val="0050752F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71F32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25EC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064A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E08"/>
    <w:rsid w:val="00E130F3"/>
    <w:rsid w:val="00E133E4"/>
    <w:rsid w:val="00E173D4"/>
    <w:rsid w:val="00E74B0F"/>
    <w:rsid w:val="00E803C3"/>
    <w:rsid w:val="00E97D8E"/>
    <w:rsid w:val="00EA0805"/>
    <w:rsid w:val="00ED60CC"/>
    <w:rsid w:val="00F00182"/>
    <w:rsid w:val="00F61762"/>
    <w:rsid w:val="00F631A1"/>
    <w:rsid w:val="00F71863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78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2018-05-29T17:37:00Z</cp:lastPrinted>
  <dcterms:created xsi:type="dcterms:W3CDTF">2018-05-29T17:36:00Z</dcterms:created>
  <dcterms:modified xsi:type="dcterms:W3CDTF">2018-05-29T20:32:00Z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Series Circuits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