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31592E1E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493D39">
        <w:rPr>
          <w:rFonts w:ascii="Verdana" w:hAnsi="Verdana"/>
          <w:b/>
          <w:sz w:val="24"/>
          <w:szCs w:val="24"/>
        </w:rPr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7D72F9">
        <w:rPr>
          <w:rFonts w:ascii="Verdana" w:hAnsi="Verdana"/>
          <w:b/>
          <w:sz w:val="24"/>
          <w:szCs w:val="24"/>
        </w:rPr>
        <w:t>Midterm</w:t>
      </w:r>
    </w:p>
    <w:p w14:paraId="2E040FCD" w14:textId="6A76997C" w:rsidR="001A25D9" w:rsidRDefault="007D72F9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Midterm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31E67416" w:rsidR="00E013AA" w:rsidRDefault="00E013AA" w:rsidP="00A7398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E8E4F79" w14:textId="77777777" w:rsidR="007B7683" w:rsidRPr="007B7683" w:rsidRDefault="007B7683" w:rsidP="007B7683">
      <w:pPr>
        <w:spacing w:before="120" w:after="120"/>
        <w:ind w:left="360"/>
        <w:rPr>
          <w:rFonts w:ascii="Verdana" w:hAnsi="Verdana"/>
        </w:rPr>
      </w:pPr>
      <w:r w:rsidRPr="007B7683">
        <w:rPr>
          <w:rFonts w:ascii="Verdana" w:hAnsi="Verdana"/>
        </w:rPr>
        <w:t>Fill in the description and I/O columns for each NEMA schematic symbol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5763"/>
        <w:gridCol w:w="2853"/>
        <w:gridCol w:w="1009"/>
      </w:tblGrid>
      <w:tr w:rsidR="007B7683" w14:paraId="2077775E" w14:textId="77777777" w:rsidTr="00260936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048B840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763" w:type="dxa"/>
            <w:shd w:val="clear" w:color="auto" w:fill="D9D9D9" w:themeFill="background1" w:themeFillShade="D9"/>
            <w:vAlign w:val="center"/>
          </w:tcPr>
          <w:p w14:paraId="775443A0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53" w:type="dxa"/>
            <w:shd w:val="clear" w:color="auto" w:fill="D9D9D9" w:themeFill="background1" w:themeFillShade="D9"/>
            <w:vAlign w:val="center"/>
          </w:tcPr>
          <w:p w14:paraId="76B33779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546421F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7B7683" w14:paraId="212E7E0B" w14:textId="77777777" w:rsidTr="00260936">
        <w:trPr>
          <w:jc w:val="center"/>
        </w:trPr>
        <w:tc>
          <w:tcPr>
            <w:tcW w:w="445" w:type="dxa"/>
            <w:vAlign w:val="center"/>
          </w:tcPr>
          <w:p w14:paraId="222B0FF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</w:t>
            </w:r>
          </w:p>
        </w:tc>
        <w:tc>
          <w:tcPr>
            <w:tcW w:w="5763" w:type="dxa"/>
            <w:vAlign w:val="center"/>
          </w:tcPr>
          <w:p w14:paraId="690F4C4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153B230" wp14:editId="42E7A744">
                  <wp:extent cx="1791424" cy="9147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0AEDC3F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5E84A15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59671275" w14:textId="77777777" w:rsidTr="00260936">
        <w:trPr>
          <w:jc w:val="center"/>
        </w:trPr>
        <w:tc>
          <w:tcPr>
            <w:tcW w:w="445" w:type="dxa"/>
            <w:vAlign w:val="center"/>
          </w:tcPr>
          <w:p w14:paraId="0FA6340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</w:t>
            </w:r>
          </w:p>
        </w:tc>
        <w:tc>
          <w:tcPr>
            <w:tcW w:w="5763" w:type="dxa"/>
            <w:vAlign w:val="center"/>
          </w:tcPr>
          <w:p w14:paraId="7625D33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C08AEA6" wp14:editId="0420F312">
                  <wp:extent cx="1791424" cy="9147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ushbutton, Mushroom He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2423EDEC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116B3899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3734252D" w14:textId="77777777" w:rsidTr="00260936">
        <w:trPr>
          <w:trHeight w:val="2303"/>
          <w:jc w:val="center"/>
        </w:trPr>
        <w:tc>
          <w:tcPr>
            <w:tcW w:w="445" w:type="dxa"/>
            <w:vAlign w:val="center"/>
          </w:tcPr>
          <w:p w14:paraId="623BFA4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3</w:t>
            </w:r>
          </w:p>
        </w:tc>
        <w:tc>
          <w:tcPr>
            <w:tcW w:w="5763" w:type="dxa"/>
            <w:vAlign w:val="center"/>
          </w:tcPr>
          <w:p w14:paraId="31FD659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F19A811" wp14:editId="16518CAA">
                  <wp:extent cx="1791424" cy="9147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lector Switc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612F05A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63F7DF0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492F8C12" w14:textId="77777777" w:rsidTr="00260936">
        <w:trPr>
          <w:trHeight w:val="2303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6682FF12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4</w:t>
            </w:r>
          </w:p>
        </w:tc>
        <w:tc>
          <w:tcPr>
            <w:tcW w:w="5763" w:type="dxa"/>
            <w:tcBorders>
              <w:bottom w:val="single" w:sz="4" w:space="0" w:color="auto"/>
            </w:tcBorders>
            <w:vAlign w:val="center"/>
          </w:tcPr>
          <w:p w14:paraId="4A80399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18E0C3B" wp14:editId="51780F4C">
                  <wp:extent cx="1417443" cy="101354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lector Switch, Three Posi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center"/>
          </w:tcPr>
          <w:p w14:paraId="342D5C53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4B3B9E2A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</w:tbl>
    <w:p w14:paraId="401D6E13" w14:textId="77777777" w:rsidR="007B7683" w:rsidRDefault="007B7683" w:rsidP="007B7683">
      <w:pPr>
        <w:spacing w:before="480"/>
        <w:rPr>
          <w:rFonts w:ascii="Verdana" w:hAnsi="Verdana"/>
        </w:rPr>
      </w:pPr>
    </w:p>
    <w:p w14:paraId="44149915" w14:textId="77777777" w:rsidR="007B7683" w:rsidRDefault="007B7683" w:rsidP="007B7683">
      <w:pPr>
        <w:rPr>
          <w:rFonts w:ascii="Verdana" w:hAnsi="Verdana"/>
        </w:rPr>
        <w:sectPr w:rsidR="007B7683" w:rsidSect="00B025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866"/>
        <w:gridCol w:w="2881"/>
        <w:gridCol w:w="827"/>
      </w:tblGrid>
      <w:tr w:rsidR="007B7683" w14:paraId="640F1575" w14:textId="77777777" w:rsidTr="00260936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65418DB9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898" w:type="dxa"/>
            <w:shd w:val="clear" w:color="auto" w:fill="D9D9D9" w:themeFill="background1" w:themeFillShade="D9"/>
            <w:vAlign w:val="center"/>
          </w:tcPr>
          <w:p w14:paraId="1EE6DCE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97" w:type="dxa"/>
            <w:shd w:val="clear" w:color="auto" w:fill="D9D9D9" w:themeFill="background1" w:themeFillShade="D9"/>
            <w:vAlign w:val="center"/>
          </w:tcPr>
          <w:p w14:paraId="19B57CF0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6286AFB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7B7683" w14:paraId="672D308E" w14:textId="77777777" w:rsidTr="00260936">
        <w:trPr>
          <w:jc w:val="center"/>
        </w:trPr>
        <w:tc>
          <w:tcPr>
            <w:tcW w:w="445" w:type="dxa"/>
            <w:tcBorders>
              <w:top w:val="nil"/>
            </w:tcBorders>
            <w:vAlign w:val="center"/>
          </w:tcPr>
          <w:p w14:paraId="31B70285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5</w:t>
            </w:r>
          </w:p>
        </w:tc>
        <w:tc>
          <w:tcPr>
            <w:tcW w:w="5898" w:type="dxa"/>
            <w:tcBorders>
              <w:top w:val="nil"/>
            </w:tcBorders>
            <w:vAlign w:val="center"/>
          </w:tcPr>
          <w:p w14:paraId="54E87A10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5EFA49D" wp14:editId="558AD1E2">
                  <wp:extent cx="1839068" cy="943356"/>
                  <wp:effectExtent l="0" t="0" r="889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witch, Normally Ope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68" cy="94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top w:val="nil"/>
            </w:tcBorders>
            <w:vAlign w:val="center"/>
          </w:tcPr>
          <w:p w14:paraId="759F982B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69D9A1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1B33B066" w14:textId="77777777" w:rsidTr="00260936">
        <w:trPr>
          <w:trHeight w:val="2960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4BACAD5F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6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14:paraId="3A84040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9A2A371" wp14:editId="7F6505CE">
                  <wp:extent cx="1527048" cy="139903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lector Switch, Dual-Ac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14:paraId="759B7DAC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931165C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35D5FEE0" w14:textId="77777777" w:rsidTr="00260936">
        <w:trPr>
          <w:jc w:val="center"/>
        </w:trPr>
        <w:tc>
          <w:tcPr>
            <w:tcW w:w="445" w:type="dxa"/>
            <w:vAlign w:val="center"/>
          </w:tcPr>
          <w:p w14:paraId="2902FEE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7</w:t>
            </w:r>
          </w:p>
        </w:tc>
        <w:tc>
          <w:tcPr>
            <w:tcW w:w="5898" w:type="dxa"/>
            <w:vAlign w:val="center"/>
          </w:tcPr>
          <w:p w14:paraId="72F92F6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19CB548" wp14:editId="53E37853">
                  <wp:extent cx="1791424" cy="91477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witch, Normally Clos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C9C02D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826DC15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1058C3DF" w14:textId="77777777" w:rsidTr="00260936">
        <w:trPr>
          <w:jc w:val="center"/>
        </w:trPr>
        <w:tc>
          <w:tcPr>
            <w:tcW w:w="445" w:type="dxa"/>
            <w:vAlign w:val="center"/>
          </w:tcPr>
          <w:p w14:paraId="6D9FAAC5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8</w:t>
            </w:r>
          </w:p>
        </w:tc>
        <w:tc>
          <w:tcPr>
            <w:tcW w:w="5898" w:type="dxa"/>
            <w:vAlign w:val="center"/>
          </w:tcPr>
          <w:p w14:paraId="216727C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88BFAF1" wp14:editId="0D26D3E2">
                  <wp:extent cx="1791424" cy="9147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imit Switch, Normally Close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D6DB97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570B83D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4016D3A5" w14:textId="77777777" w:rsidTr="00260936">
        <w:trPr>
          <w:jc w:val="center"/>
        </w:trPr>
        <w:tc>
          <w:tcPr>
            <w:tcW w:w="445" w:type="dxa"/>
            <w:vAlign w:val="center"/>
          </w:tcPr>
          <w:p w14:paraId="385EEEF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9</w:t>
            </w:r>
          </w:p>
        </w:tc>
        <w:tc>
          <w:tcPr>
            <w:tcW w:w="5898" w:type="dxa"/>
            <w:vAlign w:val="center"/>
          </w:tcPr>
          <w:p w14:paraId="2D02795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59B40E5" wp14:editId="50156915">
                  <wp:extent cx="1791424" cy="9147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loat Switch, Normally Ope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2F5988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32E96D6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65AAED59" w14:textId="77777777" w:rsidTr="00260936">
        <w:trPr>
          <w:jc w:val="center"/>
        </w:trPr>
        <w:tc>
          <w:tcPr>
            <w:tcW w:w="445" w:type="dxa"/>
            <w:vAlign w:val="center"/>
          </w:tcPr>
          <w:p w14:paraId="46C248D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10</w:t>
            </w:r>
          </w:p>
        </w:tc>
        <w:tc>
          <w:tcPr>
            <w:tcW w:w="5898" w:type="dxa"/>
            <w:vAlign w:val="center"/>
          </w:tcPr>
          <w:p w14:paraId="2672440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06D26F0" wp14:editId="567BBCFF">
                  <wp:extent cx="1791424" cy="8957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imit Switch, Normally Ope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89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8A81F5A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34C787A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07DDF1B7" w14:textId="77777777" w:rsidTr="00260936">
        <w:trPr>
          <w:jc w:val="center"/>
        </w:trPr>
        <w:tc>
          <w:tcPr>
            <w:tcW w:w="445" w:type="dxa"/>
            <w:vAlign w:val="center"/>
          </w:tcPr>
          <w:p w14:paraId="69606292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11</w:t>
            </w:r>
          </w:p>
        </w:tc>
        <w:tc>
          <w:tcPr>
            <w:tcW w:w="5898" w:type="dxa"/>
            <w:vAlign w:val="center"/>
          </w:tcPr>
          <w:p w14:paraId="31B262D1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40E6D7C" wp14:editId="188B08A3">
                  <wp:extent cx="1791424" cy="9147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mp Switch, Normally Clos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2385B55C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B8B3E32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1B87F454" w14:textId="77777777" w:rsidTr="00260936">
        <w:trPr>
          <w:jc w:val="center"/>
        </w:trPr>
        <w:tc>
          <w:tcPr>
            <w:tcW w:w="445" w:type="dxa"/>
            <w:vAlign w:val="center"/>
          </w:tcPr>
          <w:p w14:paraId="688E9C05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12</w:t>
            </w:r>
          </w:p>
        </w:tc>
        <w:tc>
          <w:tcPr>
            <w:tcW w:w="5898" w:type="dxa"/>
            <w:vAlign w:val="center"/>
          </w:tcPr>
          <w:p w14:paraId="420461E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8D71FD8" wp14:editId="5FED7802">
                  <wp:extent cx="1791424" cy="9147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low Switch, Normally Open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D2CBEF3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8A6368F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0457943C" w14:textId="77777777" w:rsidTr="00260936">
        <w:trPr>
          <w:jc w:val="center"/>
        </w:trPr>
        <w:tc>
          <w:tcPr>
            <w:tcW w:w="445" w:type="dxa"/>
            <w:vAlign w:val="center"/>
          </w:tcPr>
          <w:p w14:paraId="49B4EF0A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t>13</w:t>
            </w:r>
          </w:p>
        </w:tc>
        <w:tc>
          <w:tcPr>
            <w:tcW w:w="5898" w:type="dxa"/>
            <w:vAlign w:val="center"/>
          </w:tcPr>
          <w:p w14:paraId="3D433923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421DD10" wp14:editId="122A7DB7">
                  <wp:extent cx="1791424" cy="914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ressure Switch, Normally Ope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6F3B9C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F2AB46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5534885B" w14:textId="77777777" w:rsidTr="00260936">
        <w:trPr>
          <w:jc w:val="center"/>
        </w:trPr>
        <w:tc>
          <w:tcPr>
            <w:tcW w:w="445" w:type="dxa"/>
            <w:vAlign w:val="center"/>
          </w:tcPr>
          <w:p w14:paraId="2EDE79D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14</w:t>
            </w:r>
          </w:p>
        </w:tc>
        <w:tc>
          <w:tcPr>
            <w:tcW w:w="5898" w:type="dxa"/>
            <w:vAlign w:val="center"/>
          </w:tcPr>
          <w:p w14:paraId="27F5283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325933A" wp14:editId="538DBEF5">
                  <wp:extent cx="1791424" cy="9147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mp Switch, Normally Ope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3148A2B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605525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39232723" w14:textId="77777777" w:rsidTr="00260936">
        <w:trPr>
          <w:jc w:val="center"/>
        </w:trPr>
        <w:tc>
          <w:tcPr>
            <w:tcW w:w="445" w:type="dxa"/>
            <w:vAlign w:val="center"/>
          </w:tcPr>
          <w:p w14:paraId="5B5FF71B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15</w:t>
            </w:r>
          </w:p>
        </w:tc>
        <w:tc>
          <w:tcPr>
            <w:tcW w:w="5898" w:type="dxa"/>
            <w:vAlign w:val="center"/>
          </w:tcPr>
          <w:p w14:paraId="0B979DC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FE3A142" wp14:editId="5AAE532A">
                  <wp:extent cx="1791424" cy="9147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low Switch, Normally Closed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28D96E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CE2855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7DDEC0A7" w14:textId="77777777" w:rsidTr="00260936">
        <w:trPr>
          <w:jc w:val="center"/>
        </w:trPr>
        <w:tc>
          <w:tcPr>
            <w:tcW w:w="445" w:type="dxa"/>
            <w:vAlign w:val="center"/>
          </w:tcPr>
          <w:p w14:paraId="14A1483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16</w:t>
            </w:r>
          </w:p>
        </w:tc>
        <w:tc>
          <w:tcPr>
            <w:tcW w:w="5898" w:type="dxa"/>
            <w:vAlign w:val="center"/>
          </w:tcPr>
          <w:p w14:paraId="0A5BA83E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CB96B90" wp14:editId="20607670">
                  <wp:extent cx="1791424" cy="9147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Limit Switch, Normally Open Held Closed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79521295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C9FE9F2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77334CB4" w14:textId="77777777" w:rsidTr="00260936">
        <w:trPr>
          <w:jc w:val="center"/>
        </w:trPr>
        <w:tc>
          <w:tcPr>
            <w:tcW w:w="445" w:type="dxa"/>
            <w:vAlign w:val="center"/>
          </w:tcPr>
          <w:p w14:paraId="6591BB67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17</w:t>
            </w:r>
          </w:p>
        </w:tc>
        <w:tc>
          <w:tcPr>
            <w:tcW w:w="5898" w:type="dxa"/>
            <w:vAlign w:val="center"/>
          </w:tcPr>
          <w:p w14:paraId="22CF5E9F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FAC7BBC" wp14:editId="071394FF">
                  <wp:extent cx="1791424" cy="914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loat Switch, Normally Close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86DCB70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7223AB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73DEBEB2" w14:textId="77777777" w:rsidTr="00260936">
        <w:trPr>
          <w:jc w:val="center"/>
        </w:trPr>
        <w:tc>
          <w:tcPr>
            <w:tcW w:w="445" w:type="dxa"/>
            <w:vAlign w:val="center"/>
          </w:tcPr>
          <w:p w14:paraId="06128783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18</w:t>
            </w:r>
          </w:p>
        </w:tc>
        <w:tc>
          <w:tcPr>
            <w:tcW w:w="5898" w:type="dxa"/>
            <w:vAlign w:val="center"/>
          </w:tcPr>
          <w:p w14:paraId="0FE55248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547A8DF" wp14:editId="79262942">
                  <wp:extent cx="1791424" cy="9147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imit Switch, Normally Closed Held Ope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B9255A4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7EC6B56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30E49F39" w14:textId="77777777" w:rsidTr="00260936">
        <w:trPr>
          <w:jc w:val="center"/>
        </w:trPr>
        <w:tc>
          <w:tcPr>
            <w:tcW w:w="445" w:type="dxa"/>
            <w:vAlign w:val="center"/>
          </w:tcPr>
          <w:p w14:paraId="4346A78D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19</w:t>
            </w:r>
          </w:p>
        </w:tc>
        <w:tc>
          <w:tcPr>
            <w:tcW w:w="5898" w:type="dxa"/>
            <w:vAlign w:val="center"/>
          </w:tcPr>
          <w:p w14:paraId="0896B3DA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809B64C" wp14:editId="37A35C0C">
                  <wp:extent cx="1747520" cy="892351"/>
                  <wp:effectExtent l="0" t="0" r="508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shbutton, Normally Ope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49" cy="89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187E6DB1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542DB51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14:paraId="1F3EBF29" w14:textId="77777777" w:rsidTr="00260936">
        <w:trPr>
          <w:jc w:val="center"/>
        </w:trPr>
        <w:tc>
          <w:tcPr>
            <w:tcW w:w="445" w:type="dxa"/>
            <w:vAlign w:val="center"/>
          </w:tcPr>
          <w:p w14:paraId="4DBD1DA8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20</w:t>
            </w:r>
          </w:p>
        </w:tc>
        <w:tc>
          <w:tcPr>
            <w:tcW w:w="5898" w:type="dxa"/>
            <w:vAlign w:val="center"/>
          </w:tcPr>
          <w:p w14:paraId="6B27889A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10F1B6B" wp14:editId="0B9B904C">
                  <wp:extent cx="1722157" cy="87939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lot Light, Green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37" cy="90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6B05C3A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6CF06A6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14:paraId="78B9156F" w14:textId="77777777" w:rsidTr="00260936">
        <w:trPr>
          <w:jc w:val="center"/>
        </w:trPr>
        <w:tc>
          <w:tcPr>
            <w:tcW w:w="445" w:type="dxa"/>
            <w:vAlign w:val="center"/>
          </w:tcPr>
          <w:p w14:paraId="45384BDB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t>21</w:t>
            </w:r>
          </w:p>
        </w:tc>
        <w:tc>
          <w:tcPr>
            <w:tcW w:w="5898" w:type="dxa"/>
            <w:vAlign w:val="center"/>
          </w:tcPr>
          <w:p w14:paraId="1BC2E0BC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FB5E77" wp14:editId="6B63F789">
                  <wp:extent cx="1791424" cy="9147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ressure Switch, Normally Closed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1E344D69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78A8910" w14:textId="77777777" w:rsidR="007B7683" w:rsidRDefault="007B7683" w:rsidP="00260936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B7683" w14:paraId="5EEE5CD1" w14:textId="77777777" w:rsidTr="00260936">
        <w:trPr>
          <w:jc w:val="center"/>
        </w:trPr>
        <w:tc>
          <w:tcPr>
            <w:tcW w:w="445" w:type="dxa"/>
            <w:vAlign w:val="center"/>
          </w:tcPr>
          <w:p w14:paraId="6F782F5E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22</w:t>
            </w:r>
          </w:p>
        </w:tc>
        <w:tc>
          <w:tcPr>
            <w:tcW w:w="5898" w:type="dxa"/>
            <w:vAlign w:val="center"/>
          </w:tcPr>
          <w:p w14:paraId="70BE26A7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51C29B8" wp14:editId="547967DC">
                  <wp:extent cx="1791424" cy="914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act, Normally Closed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49DDB819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9EC726B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14:paraId="67E4D261" w14:textId="77777777" w:rsidTr="00260936">
        <w:trPr>
          <w:jc w:val="center"/>
        </w:trPr>
        <w:tc>
          <w:tcPr>
            <w:tcW w:w="445" w:type="dxa"/>
            <w:vAlign w:val="center"/>
          </w:tcPr>
          <w:p w14:paraId="796BB7FB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23</w:t>
            </w:r>
          </w:p>
        </w:tc>
        <w:tc>
          <w:tcPr>
            <w:tcW w:w="5898" w:type="dxa"/>
            <w:vAlign w:val="center"/>
          </w:tcPr>
          <w:p w14:paraId="347E1444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092520A" wp14:editId="186231C9">
                  <wp:extent cx="1662545" cy="8489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lot Ligh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308" cy="8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3DC46BF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493099F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14:paraId="116143CF" w14:textId="77777777" w:rsidTr="00260936">
        <w:trPr>
          <w:jc w:val="center"/>
        </w:trPr>
        <w:tc>
          <w:tcPr>
            <w:tcW w:w="445" w:type="dxa"/>
            <w:vAlign w:val="center"/>
          </w:tcPr>
          <w:p w14:paraId="5067C73A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24</w:t>
            </w:r>
          </w:p>
        </w:tc>
        <w:tc>
          <w:tcPr>
            <w:tcW w:w="5898" w:type="dxa"/>
            <w:vAlign w:val="center"/>
          </w:tcPr>
          <w:p w14:paraId="3852DCCE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A1CB1EE" wp14:editId="09E2BCFF">
                  <wp:extent cx="1791424" cy="914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button, Normally Closed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DED916B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DF093C1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  <w:tr w:rsidR="007B7683" w14:paraId="1503795D" w14:textId="77777777" w:rsidTr="00260936">
        <w:trPr>
          <w:trHeight w:val="1673"/>
          <w:jc w:val="center"/>
        </w:trPr>
        <w:tc>
          <w:tcPr>
            <w:tcW w:w="445" w:type="dxa"/>
            <w:vAlign w:val="center"/>
          </w:tcPr>
          <w:p w14:paraId="5B7316DE" w14:textId="77777777" w:rsidR="007B7683" w:rsidRDefault="007B7683" w:rsidP="0026093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25</w:t>
            </w:r>
          </w:p>
        </w:tc>
        <w:tc>
          <w:tcPr>
            <w:tcW w:w="5898" w:type="dxa"/>
            <w:vAlign w:val="center"/>
          </w:tcPr>
          <w:p w14:paraId="6941251A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A794BB1" wp14:editId="7A59A2F5">
                  <wp:extent cx="1791424" cy="9147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act, Normally Open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3394A37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7E0C572" w14:textId="77777777" w:rsidR="007B7683" w:rsidRDefault="007B7683" w:rsidP="00260936">
            <w:pPr>
              <w:jc w:val="center"/>
              <w:rPr>
                <w:rFonts w:ascii="Verdana" w:hAnsi="Verdana"/>
              </w:rPr>
            </w:pPr>
          </w:p>
        </w:tc>
      </w:tr>
    </w:tbl>
    <w:p w14:paraId="21EE17B8" w14:textId="77777777" w:rsidR="007B7683" w:rsidRDefault="007B7683" w:rsidP="007B7683">
      <w:pPr>
        <w:spacing w:before="240"/>
        <w:rPr>
          <w:rFonts w:ascii="Verdana" w:hAnsi="Verdana"/>
        </w:rPr>
      </w:pPr>
    </w:p>
    <w:p w14:paraId="318EC013" w14:textId="77777777" w:rsidR="007B7683" w:rsidRDefault="007B768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74C9EFF" w14:textId="03F38DAC" w:rsidR="007B7683" w:rsidRDefault="007B7683" w:rsidP="007B7683">
      <w:pPr>
        <w:spacing w:before="240"/>
        <w:rPr>
          <w:rFonts w:ascii="Verdana" w:hAnsi="Verdana"/>
        </w:rPr>
      </w:pPr>
      <w:r>
        <w:rPr>
          <w:rFonts w:ascii="Verdana" w:hAnsi="Verdana"/>
        </w:rPr>
        <w:lastRenderedPageBreak/>
        <w:t>Identify each component of the AC single-phase motor.</w:t>
      </w:r>
    </w:p>
    <w:p w14:paraId="617C6BAF" w14:textId="77777777" w:rsidR="007B7683" w:rsidRDefault="007B7683" w:rsidP="007B7683">
      <w:pPr>
        <w:spacing w:before="24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BE617B8" wp14:editId="3528BF11">
            <wp:extent cx="58959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-induction-motor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1170"/>
        <w:gridCol w:w="1980"/>
        <w:gridCol w:w="1350"/>
      </w:tblGrid>
      <w:tr w:rsidR="007B7683" w14:paraId="3A440350" w14:textId="77777777" w:rsidTr="00260936">
        <w:trPr>
          <w:jc w:val="center"/>
        </w:trPr>
        <w:tc>
          <w:tcPr>
            <w:tcW w:w="2662" w:type="dxa"/>
          </w:tcPr>
          <w:p w14:paraId="7D3C0A9D" w14:textId="77777777" w:rsidR="007B7683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7F1EB3">
              <w:rPr>
                <w:rFonts w:ascii="Verdana" w:hAnsi="Verdana"/>
              </w:rPr>
              <w:t>Fans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3701469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7DCBBEDB" w14:textId="77777777" w:rsidR="007B7683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65D90A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14:paraId="49C34CEA" w14:textId="77777777" w:rsidTr="00260936">
        <w:trPr>
          <w:jc w:val="center"/>
        </w:trPr>
        <w:tc>
          <w:tcPr>
            <w:tcW w:w="2662" w:type="dxa"/>
          </w:tcPr>
          <w:p w14:paraId="5E3FF41E" w14:textId="77777777" w:rsidR="007B7683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Terminal Box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6851DDB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4BD7372B" w14:textId="77777777" w:rsidR="007B7683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Shaft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A6C59F2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14:paraId="5E06F1ED" w14:textId="77777777" w:rsidTr="00260936">
        <w:trPr>
          <w:jc w:val="center"/>
        </w:trPr>
        <w:tc>
          <w:tcPr>
            <w:tcW w:w="2662" w:type="dxa"/>
          </w:tcPr>
          <w:p w14:paraId="646A8918" w14:textId="77777777" w:rsidR="007B7683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Windings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61A409F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182E0AFA" w14:textId="77777777" w:rsidR="007B7683" w:rsidRDefault="007B7683" w:rsidP="007B7683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Bells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967CBEC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7B7683" w14:paraId="690DBAB6" w14:textId="77777777" w:rsidTr="00260936">
        <w:trPr>
          <w:jc w:val="center"/>
        </w:trPr>
        <w:tc>
          <w:tcPr>
            <w:tcW w:w="2662" w:type="dxa"/>
          </w:tcPr>
          <w:p w14:paraId="4B7BFF18" w14:textId="77777777" w:rsidR="007B7683" w:rsidRDefault="007B7683" w:rsidP="00260936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Rotor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EF60811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6FA077E6" w14:textId="77777777" w:rsidR="007B7683" w:rsidRDefault="007B7683" w:rsidP="007B7683">
            <w:pPr>
              <w:pStyle w:val="ListParagraph"/>
              <w:tabs>
                <w:tab w:val="left" w:pos="2520"/>
              </w:tabs>
              <w:spacing w:before="24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A2498FA" w14:textId="77777777" w:rsidR="007B7683" w:rsidRDefault="007B7683" w:rsidP="00260936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</w:tbl>
    <w:p w14:paraId="4EC0B6C0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Pr="003A1F30">
        <w:rPr>
          <w:rFonts w:ascii="Verdana" w:hAnsi="Verdana"/>
          <w:u w:val="single"/>
        </w:rPr>
        <w:t>term used in the field</w:t>
      </w:r>
      <w:r>
        <w:rPr>
          <w:rFonts w:ascii="Verdana" w:hAnsi="Verdana"/>
        </w:rPr>
        <w:t xml:space="preserve"> for the Single-Phase AC induction motor that we are using in class?</w:t>
      </w:r>
    </w:p>
    <w:p w14:paraId="522FCD66" w14:textId="77777777" w:rsidR="007B7683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Rat cage</w:t>
      </w:r>
    </w:p>
    <w:p w14:paraId="0EE7A03E" w14:textId="77777777" w:rsidR="007B7683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Hamster wheel</w:t>
      </w:r>
    </w:p>
    <w:p w14:paraId="66FB2A5C" w14:textId="77777777" w:rsidR="007B7683" w:rsidRPr="00BA4215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Squirrel cage</w:t>
      </w:r>
    </w:p>
    <w:p w14:paraId="4C950255" w14:textId="77777777" w:rsidR="007B7683" w:rsidRDefault="007B7683" w:rsidP="007B768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Mouse trap</w:t>
      </w:r>
    </w:p>
    <w:p w14:paraId="0B875AD6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Pr="00535412">
        <w:rPr>
          <w:rFonts w:ascii="Verdana" w:hAnsi="Verdana"/>
        </w:rPr>
        <w:t>field term</w:t>
      </w:r>
      <w:r>
        <w:rPr>
          <w:rFonts w:ascii="Verdana" w:hAnsi="Verdana"/>
        </w:rPr>
        <w:t xml:space="preserve"> for the terminal box on the side of a motor?</w:t>
      </w:r>
    </w:p>
    <w:p w14:paraId="62B4830E" w14:textId="77777777" w:rsidR="007B7683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>
        <w:rPr>
          <w:rFonts w:ascii="Verdana" w:hAnsi="Verdana"/>
        </w:rPr>
        <w:t>Dim-head</w:t>
      </w:r>
    </w:p>
    <w:p w14:paraId="42149C95" w14:textId="77777777" w:rsidR="007B7683" w:rsidRPr="00BA4215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Pecker-head</w:t>
      </w:r>
    </w:p>
    <w:p w14:paraId="2BC7DA92" w14:textId="77777777" w:rsidR="007B7683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>
        <w:rPr>
          <w:rFonts w:ascii="Verdana" w:hAnsi="Verdana"/>
        </w:rPr>
        <w:t>Knock box</w:t>
      </w:r>
    </w:p>
    <w:p w14:paraId="2D18CFBC" w14:textId="77777777" w:rsidR="007B7683" w:rsidRDefault="007B7683" w:rsidP="00E82F4E">
      <w:pPr>
        <w:pStyle w:val="ListParagraph"/>
        <w:numPr>
          <w:ilvl w:val="0"/>
          <w:numId w:val="14"/>
        </w:numPr>
        <w:tabs>
          <w:tab w:val="left" w:pos="2520"/>
        </w:tabs>
        <w:spacing w:before="240"/>
        <w:ind w:left="1440"/>
        <w:rPr>
          <w:rFonts w:ascii="Verdana" w:hAnsi="Verdana"/>
        </w:rPr>
      </w:pPr>
      <w:r>
        <w:rPr>
          <w:rFonts w:ascii="Verdana" w:hAnsi="Verdana"/>
        </w:rPr>
        <w:t>Hot box</w:t>
      </w:r>
    </w:p>
    <w:p w14:paraId="6A566D48" w14:textId="77777777" w:rsidR="007B7683" w:rsidRDefault="007B7683" w:rsidP="007B7683">
      <w:pPr>
        <w:jc w:val="center"/>
      </w:pPr>
      <w:r w:rsidRPr="00181CC4">
        <w:rPr>
          <w:noProof/>
        </w:rPr>
        <w:lastRenderedPageBreak/>
        <w:drawing>
          <wp:inline distT="0" distB="0" distL="0" distR="0" wp14:anchorId="66E844A0" wp14:editId="779D8BA2">
            <wp:extent cx="57912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863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Match the components in the</w:t>
      </w:r>
      <w:r w:rsidRPr="00FE37CD">
        <w:rPr>
          <w:rFonts w:ascii="Verdana" w:hAnsi="Verdana"/>
        </w:rPr>
        <w:t xml:space="preserve"> above </w:t>
      </w:r>
      <w:r>
        <w:rPr>
          <w:rFonts w:ascii="Verdana" w:hAnsi="Verdana"/>
        </w:rPr>
        <w:t xml:space="preserve">single-phase motor </w:t>
      </w:r>
      <w:r w:rsidRPr="00FE37CD">
        <w:rPr>
          <w:rFonts w:ascii="Verdana" w:hAnsi="Verdana"/>
        </w:rPr>
        <w:t>schematic</w:t>
      </w:r>
      <w:r>
        <w:rPr>
          <w:rFonts w:ascii="Verdana" w:hAnsi="Verdana"/>
        </w:rPr>
        <w:t xml:space="preserve"> to their components.</w:t>
      </w:r>
    </w:p>
    <w:p w14:paraId="1604C0A7" w14:textId="77777777" w:rsidR="007B7683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Start Switch</w:t>
      </w:r>
    </w:p>
    <w:p w14:paraId="4F5F9378" w14:textId="77777777" w:rsidR="007B7683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Capacitor</w:t>
      </w:r>
    </w:p>
    <w:p w14:paraId="20A94367" w14:textId="77777777" w:rsidR="007B7683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Thermal Switch</w:t>
      </w:r>
    </w:p>
    <w:p w14:paraId="188B93F9" w14:textId="77777777" w:rsidR="007B7683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Run Windings</w:t>
      </w:r>
    </w:p>
    <w:p w14:paraId="3DB86ADC" w14:textId="77777777" w:rsidR="007B7683" w:rsidRDefault="007B7683" w:rsidP="007B7683">
      <w:pPr>
        <w:pStyle w:val="ListParagraph"/>
        <w:numPr>
          <w:ilvl w:val="1"/>
          <w:numId w:val="12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Start Windings</w:t>
      </w:r>
    </w:p>
    <w:p w14:paraId="2924F936" w14:textId="57B17A22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If the motor is running C</w:t>
      </w:r>
      <w:r w:rsidRPr="00FE37CD">
        <w:rPr>
          <w:rFonts w:ascii="Verdana" w:hAnsi="Verdana"/>
        </w:rPr>
        <w:t xml:space="preserve">W with </w:t>
      </w:r>
      <w:proofErr w:type="spellStart"/>
      <w:r w:rsidRPr="00FE37CD">
        <w:rPr>
          <w:rFonts w:ascii="Verdana" w:hAnsi="Verdana"/>
        </w:rPr>
        <w:t>Blk</w:t>
      </w:r>
      <w:proofErr w:type="spellEnd"/>
      <w:r w:rsidRPr="00FE37CD">
        <w:rPr>
          <w:rFonts w:ascii="Verdana" w:hAnsi="Verdana"/>
        </w:rPr>
        <w:t xml:space="preserve"> wired to </w:t>
      </w:r>
      <w:r>
        <w:rPr>
          <w:rFonts w:ascii="Verdana" w:hAnsi="Verdana"/>
        </w:rPr>
        <w:t>5</w:t>
      </w:r>
      <w:r w:rsidRPr="00FE37CD">
        <w:rPr>
          <w:rFonts w:ascii="Verdana" w:hAnsi="Verdana"/>
        </w:rPr>
        <w:t xml:space="preserve"> and Red wired to </w:t>
      </w:r>
      <w:r>
        <w:rPr>
          <w:rFonts w:ascii="Verdana" w:hAnsi="Verdana"/>
        </w:rPr>
        <w:t>A</w:t>
      </w:r>
      <w:r w:rsidRPr="00FE37CD">
        <w:rPr>
          <w:rFonts w:ascii="Verdana" w:hAnsi="Verdana"/>
        </w:rPr>
        <w:t>, how should the motor be re</w:t>
      </w:r>
      <w:r>
        <w:rPr>
          <w:rFonts w:ascii="Verdana" w:hAnsi="Verdana"/>
        </w:rPr>
        <w:t>-</w:t>
      </w:r>
      <w:r w:rsidRPr="00FE37CD">
        <w:rPr>
          <w:rFonts w:ascii="Verdana" w:hAnsi="Verdana"/>
        </w:rPr>
        <w:t>wired to obtain a C</w:t>
      </w:r>
      <w:r>
        <w:rPr>
          <w:rFonts w:ascii="Verdana" w:hAnsi="Verdana"/>
        </w:rPr>
        <w:t>C</w:t>
      </w:r>
      <w:r w:rsidRPr="00FE37CD">
        <w:rPr>
          <w:rFonts w:ascii="Verdana" w:hAnsi="Verdana"/>
        </w:rPr>
        <w:t>W rotation?</w:t>
      </w:r>
    </w:p>
    <w:p w14:paraId="4EA7537A" w14:textId="77777777" w:rsidR="00285CFA" w:rsidRPr="00FE37CD" w:rsidRDefault="00285CFA" w:rsidP="00285CFA">
      <w:pPr>
        <w:pStyle w:val="ListParagraph"/>
        <w:tabs>
          <w:tab w:val="left" w:pos="2520"/>
        </w:tabs>
        <w:spacing w:before="240"/>
        <w:contextualSpacing w:val="0"/>
        <w:rPr>
          <w:rFonts w:ascii="Verdana" w:hAnsi="Verdana"/>
        </w:rPr>
      </w:pPr>
    </w:p>
    <w:p w14:paraId="0A7956E0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Explain why re-wiring this winding</w:t>
      </w:r>
      <w:r w:rsidRPr="00FE37CD">
        <w:rPr>
          <w:rFonts w:ascii="Verdana" w:hAnsi="Verdana"/>
        </w:rPr>
        <w:t xml:space="preserve"> cause</w:t>
      </w:r>
      <w:r>
        <w:rPr>
          <w:rFonts w:ascii="Verdana" w:hAnsi="Verdana"/>
        </w:rPr>
        <w:t>s</w:t>
      </w:r>
      <w:r w:rsidRPr="00FE37CD">
        <w:rPr>
          <w:rFonts w:ascii="Verdana" w:hAnsi="Verdana"/>
        </w:rPr>
        <w:t xml:space="preserve"> the motor to rotate in the opposite direction?</w:t>
      </w:r>
    </w:p>
    <w:p w14:paraId="6C068313" w14:textId="77777777" w:rsidR="007B7683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AC is flowing in the other direction</w:t>
      </w:r>
    </w:p>
    <w:p w14:paraId="50DF567A" w14:textId="77777777" w:rsidR="007B7683" w:rsidRPr="00BA4215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The poles of the start windings are reversed</w:t>
      </w:r>
    </w:p>
    <w:p w14:paraId="230579C9" w14:textId="77777777" w:rsidR="007B7683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 switch inside the motor is changed</w:t>
      </w:r>
    </w:p>
    <w:p w14:paraId="241DEA57" w14:textId="77777777" w:rsidR="007B7683" w:rsidRDefault="007B7683" w:rsidP="00E82F4E">
      <w:pPr>
        <w:pStyle w:val="ListParagraph"/>
        <w:numPr>
          <w:ilvl w:val="0"/>
          <w:numId w:val="1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is reversed in the circuit</w:t>
      </w:r>
    </w:p>
    <w:p w14:paraId="2AB3C8AC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This motor can change its rotation while running.</w:t>
      </w:r>
    </w:p>
    <w:p w14:paraId="4E2649BF" w14:textId="77777777" w:rsidR="007B7683" w:rsidRDefault="007B7683" w:rsidP="00E82F4E">
      <w:pPr>
        <w:pStyle w:val="ListParagraph"/>
        <w:numPr>
          <w:ilvl w:val="1"/>
          <w:numId w:val="16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DE8075E" w14:textId="77777777" w:rsidR="007B7683" w:rsidRPr="00BA4215" w:rsidRDefault="007B7683" w:rsidP="00E82F4E">
      <w:pPr>
        <w:pStyle w:val="ListParagraph"/>
        <w:numPr>
          <w:ilvl w:val="1"/>
          <w:numId w:val="16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False</w:t>
      </w:r>
    </w:p>
    <w:p w14:paraId="396F78F7" w14:textId="77777777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How does having a capacitor in the circuit cause the motor to rotate in one direction or the other?</w:t>
      </w:r>
    </w:p>
    <w:p w14:paraId="04807114" w14:textId="77777777" w:rsidR="007B7683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There is a phase shift where voltage leads the current</w:t>
      </w:r>
    </w:p>
    <w:p w14:paraId="4E7EBB78" w14:textId="77777777" w:rsidR="007B7683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changes the direction of current</w:t>
      </w:r>
    </w:p>
    <w:p w14:paraId="6EEAD510" w14:textId="35977C75" w:rsidR="007B7683" w:rsidRPr="00BA4215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These is a phase shift where current lead</w:t>
      </w:r>
      <w:r w:rsidR="00BA4215" w:rsidRPr="00BA4215">
        <w:rPr>
          <w:rFonts w:ascii="Verdana" w:hAnsi="Verdana"/>
          <w:highlight w:val="yellow"/>
        </w:rPr>
        <w:t>s</w:t>
      </w:r>
      <w:r w:rsidRPr="00BA4215">
        <w:rPr>
          <w:rFonts w:ascii="Verdana" w:hAnsi="Verdana"/>
          <w:highlight w:val="yellow"/>
        </w:rPr>
        <w:t xml:space="preserve"> the voltage</w:t>
      </w:r>
    </w:p>
    <w:p w14:paraId="41FCCB49" w14:textId="77777777" w:rsidR="007B7683" w:rsidRDefault="007B7683" w:rsidP="00E82F4E">
      <w:pPr>
        <w:pStyle w:val="ListParagraph"/>
        <w:numPr>
          <w:ilvl w:val="1"/>
          <w:numId w:val="1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does not help change direction</w:t>
      </w:r>
    </w:p>
    <w:p w14:paraId="0F35FAF3" w14:textId="77777777" w:rsidR="00E82F4E" w:rsidRDefault="00E82F4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A0F8EC2" w14:textId="25C4EFF3" w:rsidR="007B7683" w:rsidRDefault="007B7683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An AC induction motor has a permanent magnet that creates the magnetic field.</w:t>
      </w:r>
    </w:p>
    <w:p w14:paraId="61E456C8" w14:textId="77777777" w:rsidR="007B7683" w:rsidRPr="00E82F4E" w:rsidRDefault="007B7683" w:rsidP="00E82F4E">
      <w:pPr>
        <w:pStyle w:val="ListParagraph"/>
        <w:numPr>
          <w:ilvl w:val="1"/>
          <w:numId w:val="4"/>
        </w:numPr>
        <w:tabs>
          <w:tab w:val="left" w:pos="2520"/>
        </w:tabs>
        <w:spacing w:before="240"/>
        <w:rPr>
          <w:rFonts w:ascii="Verdana" w:hAnsi="Verdana"/>
        </w:rPr>
      </w:pPr>
      <w:r w:rsidRPr="00E82F4E">
        <w:rPr>
          <w:rFonts w:ascii="Verdana" w:hAnsi="Verdana"/>
        </w:rPr>
        <w:t>True</w:t>
      </w:r>
    </w:p>
    <w:p w14:paraId="0FE21A3D" w14:textId="77777777" w:rsidR="007B7683" w:rsidRPr="00BA4215" w:rsidRDefault="007B7683" w:rsidP="00E82F4E">
      <w:pPr>
        <w:pStyle w:val="ListParagraph"/>
        <w:numPr>
          <w:ilvl w:val="1"/>
          <w:numId w:val="4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BA4215">
        <w:rPr>
          <w:rFonts w:ascii="Verdana" w:hAnsi="Verdana"/>
          <w:highlight w:val="yellow"/>
        </w:rPr>
        <w:t>False</w:t>
      </w:r>
    </w:p>
    <w:p w14:paraId="512BDD9A" w14:textId="36AF3F1D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Reducing the voltage of an AC induction motor will reduce the speed of the motor.</w:t>
      </w:r>
    </w:p>
    <w:p w14:paraId="615147DF" w14:textId="065E98CF" w:rsidR="0062758D" w:rsidRDefault="0062758D" w:rsidP="00185C6A">
      <w:pPr>
        <w:pStyle w:val="ListParagraph"/>
        <w:numPr>
          <w:ilvl w:val="1"/>
          <w:numId w:val="1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7618E210" w14:textId="0C2A9B01" w:rsidR="0062758D" w:rsidRPr="0062758D" w:rsidRDefault="0062758D" w:rsidP="00185C6A">
      <w:pPr>
        <w:pStyle w:val="ListParagraph"/>
        <w:numPr>
          <w:ilvl w:val="1"/>
          <w:numId w:val="19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62758D">
        <w:rPr>
          <w:rFonts w:ascii="Verdana" w:hAnsi="Verdana"/>
          <w:highlight w:val="yellow"/>
        </w:rPr>
        <w:t>False</w:t>
      </w:r>
    </w:p>
    <w:p w14:paraId="532B53A2" w14:textId="4D4AFF2A" w:rsidR="00DC7620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motor’s RPM rating is determined when</w:t>
      </w:r>
    </w:p>
    <w:p w14:paraId="40343D47" w14:textId="77777777" w:rsidR="00DC7620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Maximum Applied Voltage</w:t>
      </w:r>
    </w:p>
    <w:p w14:paraId="2F1F94F3" w14:textId="77777777" w:rsidR="00DC7620" w:rsidRPr="005577B6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When the motor is under full load</w:t>
      </w:r>
    </w:p>
    <w:p w14:paraId="69A2050B" w14:textId="77777777" w:rsidR="00DC7620" w:rsidRPr="005577B6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Sea Level</w:t>
      </w:r>
    </w:p>
    <w:p w14:paraId="07A85DE0" w14:textId="77777777" w:rsidR="00DC7620" w:rsidRDefault="00DC7620" w:rsidP="00185C6A">
      <w:pPr>
        <w:pStyle w:val="ListParagraph"/>
        <w:numPr>
          <w:ilvl w:val="1"/>
          <w:numId w:val="2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When the motor is below FLA</w:t>
      </w:r>
    </w:p>
    <w:p w14:paraId="347A0427" w14:textId="77777777" w:rsidR="00DC7620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Most industrial motors are of what type?</w:t>
      </w:r>
    </w:p>
    <w:p w14:paraId="47FE24BC" w14:textId="77777777" w:rsidR="00DC7620" w:rsidRPr="005577B6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Single-phase squirrel cage</w:t>
      </w:r>
    </w:p>
    <w:p w14:paraId="7BD40E98" w14:textId="77777777" w:rsidR="00DC7620" w:rsidRPr="005577B6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Three-phase induction</w:t>
      </w:r>
    </w:p>
    <w:p w14:paraId="1140D64E" w14:textId="77777777" w:rsidR="00DC7620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Split-phase wire-wound</w:t>
      </w:r>
    </w:p>
    <w:p w14:paraId="7F6A3630" w14:textId="77777777" w:rsidR="00DC7620" w:rsidRDefault="00DC7620" w:rsidP="00185C6A">
      <w:pPr>
        <w:pStyle w:val="ListParagraph"/>
        <w:numPr>
          <w:ilvl w:val="1"/>
          <w:numId w:val="2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Single-phase shunt-wound</w:t>
      </w:r>
    </w:p>
    <w:p w14:paraId="0834DECD" w14:textId="77777777" w:rsidR="00DC7620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slip?</w:t>
      </w:r>
    </w:p>
    <w:p w14:paraId="6F5402F6" w14:textId="77777777" w:rsidR="00DC7620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power input to a motor and the actual shaft RPM</w:t>
      </w:r>
    </w:p>
    <w:p w14:paraId="050282D1" w14:textId="77777777" w:rsidR="00DC7620" w:rsidRPr="00AA515D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A515D">
        <w:rPr>
          <w:rFonts w:ascii="Verdana" w:hAnsi="Verdana"/>
          <w:highlight w:val="yellow"/>
        </w:rPr>
        <w:t>The difference between a motors synchronous speed and actual shaft RPM</w:t>
      </w:r>
    </w:p>
    <w:p w14:paraId="4C6151AF" w14:textId="77777777" w:rsidR="00DC7620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voltage input to a motor and the actual shaft RPM</w:t>
      </w:r>
    </w:p>
    <w:p w14:paraId="4C878489" w14:textId="77777777" w:rsidR="00DC7620" w:rsidRDefault="00DC7620" w:rsidP="00185C6A">
      <w:pPr>
        <w:pStyle w:val="ListParagraph"/>
        <w:numPr>
          <w:ilvl w:val="1"/>
          <w:numId w:val="2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current input to a motor and the actual shaft RPM</w:t>
      </w:r>
    </w:p>
    <w:p w14:paraId="3D8409D2" w14:textId="3E123FB5" w:rsidR="00F44084" w:rsidRDefault="00F440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article of the NEC covers motor information?</w:t>
      </w:r>
    </w:p>
    <w:p w14:paraId="5D22D1A7" w14:textId="7DBEB9BD" w:rsidR="00F44084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315.16</w:t>
      </w:r>
    </w:p>
    <w:p w14:paraId="18E89294" w14:textId="55DE7B92" w:rsidR="00F44084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334</w:t>
      </w:r>
    </w:p>
    <w:p w14:paraId="53377557" w14:textId="17A8398E" w:rsidR="00F44084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400</w:t>
      </w:r>
    </w:p>
    <w:p w14:paraId="2BB4B7DB" w14:textId="0BDCDDEF" w:rsidR="00F44084" w:rsidRPr="00D66B42" w:rsidRDefault="00F44084" w:rsidP="00185C6A">
      <w:pPr>
        <w:pStyle w:val="ListParagraph"/>
        <w:numPr>
          <w:ilvl w:val="1"/>
          <w:numId w:val="23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430</w:t>
      </w:r>
    </w:p>
    <w:p w14:paraId="1492F2EF" w14:textId="77777777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the US are rated by</w:t>
      </w:r>
    </w:p>
    <w:p w14:paraId="647E71D2" w14:textId="77777777" w:rsidR="0062758D" w:rsidRPr="00737275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NEMA</w:t>
      </w:r>
    </w:p>
    <w:p w14:paraId="61E17711" w14:textId="77777777" w:rsidR="0062758D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IEC</w:t>
      </w:r>
    </w:p>
    <w:p w14:paraId="21A1AD61" w14:textId="77777777" w:rsidR="0062758D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528532C9" w14:textId="77777777" w:rsidR="0062758D" w:rsidRDefault="0062758D" w:rsidP="00185C6A">
      <w:pPr>
        <w:pStyle w:val="ListParagraph"/>
        <w:numPr>
          <w:ilvl w:val="1"/>
          <w:numId w:val="24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6EA86F48" w14:textId="77777777" w:rsidR="00913284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single-phase system, how many degrees are there between each sine wave?</w:t>
      </w:r>
    </w:p>
    <w:p w14:paraId="4EC204EE" w14:textId="77777777" w:rsidR="00913284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04440E55" w14:textId="77777777" w:rsidR="00913284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120</w:t>
      </w:r>
    </w:p>
    <w:p w14:paraId="41E68D9F" w14:textId="77777777" w:rsidR="00913284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180</w:t>
      </w:r>
    </w:p>
    <w:p w14:paraId="44D3F630" w14:textId="77777777" w:rsidR="00913284" w:rsidRPr="00D66B42" w:rsidRDefault="00913284" w:rsidP="00185C6A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360</w:t>
      </w:r>
    </w:p>
    <w:p w14:paraId="5CA3E61D" w14:textId="31508E06" w:rsidR="00913284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split-phase system, how many degrees are there between each sine wave?</w:t>
      </w:r>
    </w:p>
    <w:p w14:paraId="16BFCD6A" w14:textId="77777777" w:rsidR="00913284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57381E0B" w14:textId="77777777" w:rsidR="00913284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120</w:t>
      </w:r>
    </w:p>
    <w:p w14:paraId="1EE5713A" w14:textId="77777777" w:rsidR="00913284" w:rsidRPr="00D66B42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180</w:t>
      </w:r>
    </w:p>
    <w:p w14:paraId="633580C1" w14:textId="77777777" w:rsidR="00913284" w:rsidRDefault="00913284" w:rsidP="00185C6A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360</w:t>
      </w:r>
    </w:p>
    <w:p w14:paraId="6138CC30" w14:textId="77777777" w:rsidR="00185C6A" w:rsidRDefault="00185C6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09F96E5" w14:textId="709A0EDB" w:rsidR="00913284" w:rsidRDefault="0091328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In a three-phase system, how many degrees are there between each sine wave?</w:t>
      </w:r>
    </w:p>
    <w:p w14:paraId="756CA2E2" w14:textId="77777777" w:rsidR="00913284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63B1B42E" w14:textId="77777777" w:rsidR="00913284" w:rsidRPr="00D66B42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120</w:t>
      </w:r>
    </w:p>
    <w:p w14:paraId="335A411F" w14:textId="77777777" w:rsidR="00913284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180</w:t>
      </w:r>
    </w:p>
    <w:p w14:paraId="28811822" w14:textId="77777777" w:rsidR="00913284" w:rsidRDefault="00913284" w:rsidP="00185C6A">
      <w:pPr>
        <w:pStyle w:val="ListParagraph"/>
        <w:numPr>
          <w:ilvl w:val="1"/>
          <w:numId w:val="2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360</w:t>
      </w:r>
    </w:p>
    <w:p w14:paraId="2B4BE804" w14:textId="77777777" w:rsidR="004C3334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List three general types of three-phase motors.</w:t>
      </w:r>
    </w:p>
    <w:p w14:paraId="0EA62128" w14:textId="77777777" w:rsidR="004C3334" w:rsidRPr="005577B6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Squirrel cage, shunt-wound, asynchronous motors</w:t>
      </w:r>
    </w:p>
    <w:p w14:paraId="766DE09D" w14:textId="77777777" w:rsidR="004C3334" w:rsidRPr="005577B6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Induction, wound rotor and synchronous motors</w:t>
      </w:r>
    </w:p>
    <w:p w14:paraId="1652A27F" w14:textId="77777777" w:rsidR="004C3334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Dual-voltage, wound rotor and shunt-wound</w:t>
      </w:r>
    </w:p>
    <w:p w14:paraId="7B30A6FE" w14:textId="77777777" w:rsidR="004C3334" w:rsidRDefault="004C3334" w:rsidP="00185C6A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None of the above</w:t>
      </w:r>
    </w:p>
    <w:p w14:paraId="272D7068" w14:textId="77777777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EF7F20">
        <w:rPr>
          <w:rFonts w:ascii="Verdana" w:hAnsi="Verdana"/>
        </w:rPr>
        <w:t>The speed of a squirrel cage induction motor depends on</w:t>
      </w:r>
    </w:p>
    <w:p w14:paraId="153E1848" w14:textId="77777777" w:rsidR="0062758D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Applied Voltage</w:t>
      </w:r>
    </w:p>
    <w:p w14:paraId="0A36351C" w14:textId="77777777" w:rsidR="0062758D" w:rsidRPr="00737275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The frequency and the number of poles</w:t>
      </w:r>
    </w:p>
    <w:p w14:paraId="5CA03A6D" w14:textId="77777777" w:rsidR="0062758D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Magnetic field strength</w:t>
      </w:r>
    </w:p>
    <w:p w14:paraId="09EE5DD7" w14:textId="77777777" w:rsidR="0062758D" w:rsidRDefault="0062758D" w:rsidP="00185C6A">
      <w:pPr>
        <w:pStyle w:val="ListParagraph"/>
        <w:numPr>
          <w:ilvl w:val="1"/>
          <w:numId w:val="2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Current magnitude</w:t>
      </w:r>
    </w:p>
    <w:p w14:paraId="7639C6C3" w14:textId="4DFC3A1F" w:rsidR="00AA515D" w:rsidRDefault="00AA515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Default="00A7398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Aid in electromagnetic induction</w:t>
      </w:r>
    </w:p>
    <w:p w14:paraId="15DA188B" w14:textId="4422E3CE" w:rsidR="00AA515D" w:rsidRDefault="005C146F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Eddy-currents</w:t>
      </w:r>
    </w:p>
    <w:p w14:paraId="65F44C0E" w14:textId="38064205" w:rsidR="00AA515D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hysteresis</w:t>
      </w:r>
    </w:p>
    <w:p w14:paraId="631F8737" w14:textId="3F1421E5" w:rsidR="00AA515D" w:rsidRPr="00A7398D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</w:rPr>
      </w:pPr>
      <w:r w:rsidRPr="00A7398D">
        <w:rPr>
          <w:rFonts w:ascii="Verdana" w:hAnsi="Verdana"/>
        </w:rPr>
        <w:t>B and C</w:t>
      </w:r>
    </w:p>
    <w:p w14:paraId="02652F74" w14:textId="461D3A43" w:rsidR="00AA515D" w:rsidRPr="00A7398D" w:rsidRDefault="00AA515D" w:rsidP="00185C6A">
      <w:pPr>
        <w:pStyle w:val="ListParagraph"/>
        <w:numPr>
          <w:ilvl w:val="1"/>
          <w:numId w:val="30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All the above</w:t>
      </w:r>
    </w:p>
    <w:p w14:paraId="207C4D23" w14:textId="77777777" w:rsidR="00D66B42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has an enclosure type of ODP, what does that indicate?</w:t>
      </w:r>
    </w:p>
    <w:p w14:paraId="5BA80869" w14:textId="77777777" w:rsidR="00D66B42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Outdoor Protected</w:t>
      </w:r>
    </w:p>
    <w:p w14:paraId="58579609" w14:textId="77777777" w:rsidR="00D66B42" w:rsidRPr="00C81F28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C81F28">
        <w:rPr>
          <w:rFonts w:ascii="Verdana" w:hAnsi="Verdana"/>
          <w:highlight w:val="yellow"/>
        </w:rPr>
        <w:t>Open Drip-proof</w:t>
      </w:r>
    </w:p>
    <w:p w14:paraId="3323B4B5" w14:textId="77777777" w:rsidR="00D66B42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Oxidized Dielectric Protected</w:t>
      </w:r>
    </w:p>
    <w:p w14:paraId="7BD84AA2" w14:textId="77777777" w:rsidR="00D66B42" w:rsidRDefault="00D66B42" w:rsidP="00185C6A">
      <w:pPr>
        <w:pStyle w:val="ListParagraph"/>
        <w:numPr>
          <w:ilvl w:val="1"/>
          <w:numId w:val="3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Open Door Plenum</w:t>
      </w:r>
    </w:p>
    <w:p w14:paraId="66DC4EA9" w14:textId="340F1B98" w:rsidR="00D372AD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When a motor has an enclosure type of TEFC, that indicates that it is;</w:t>
      </w:r>
    </w:p>
    <w:p w14:paraId="42A2700F" w14:textId="7D265844" w:rsidR="00D66B42" w:rsidRPr="00D66B42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Totally Enclosed Fan Cooled</w:t>
      </w:r>
    </w:p>
    <w:p w14:paraId="2CC2A900" w14:textId="65E6FF9F" w:rsidR="00D372AD" w:rsidRPr="00D66B42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Total Environment Face Cowling</w:t>
      </w:r>
    </w:p>
    <w:p w14:paraId="42DA254A" w14:textId="201092CC" w:rsidR="00D372AD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Thin Electric Face Cooled</w:t>
      </w:r>
    </w:p>
    <w:p w14:paraId="36DC5162" w14:textId="00F66753" w:rsidR="00D66B42" w:rsidRPr="00D66B42" w:rsidRDefault="00D66B42" w:rsidP="00185C6A">
      <w:pPr>
        <w:pStyle w:val="ListParagraph"/>
        <w:numPr>
          <w:ilvl w:val="1"/>
          <w:numId w:val="3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Totally Electric Fan Cooled</w:t>
      </w:r>
    </w:p>
    <w:p w14:paraId="0721FE6F" w14:textId="44E32733" w:rsidR="00D66B42" w:rsidRDefault="00D66B4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has an enclosure type of TENV, what type of environment would it be used?</w:t>
      </w:r>
    </w:p>
    <w:p w14:paraId="3E2AA6E4" w14:textId="45922072" w:rsidR="00D66B42" w:rsidRPr="0076148C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A clean-room</w:t>
      </w:r>
    </w:p>
    <w:p w14:paraId="05514602" w14:textId="6F1B563E" w:rsidR="00D66B42" w:rsidRPr="00D66B42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Submerged in a settling pond</w:t>
      </w:r>
    </w:p>
    <w:p w14:paraId="19F771A7" w14:textId="46EF8737" w:rsidR="00D66B42" w:rsidRPr="0076148C" w:rsidRDefault="00D66B42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6148C">
        <w:rPr>
          <w:rFonts w:ascii="Verdana" w:hAnsi="Verdana"/>
          <w:highlight w:val="yellow"/>
        </w:rPr>
        <w:t>A Chemical plant with a harsh environment</w:t>
      </w:r>
    </w:p>
    <w:p w14:paraId="44CFCC9D" w14:textId="41ED9BB6" w:rsidR="00D66B42" w:rsidRPr="00D66B42" w:rsidRDefault="0076148C" w:rsidP="00185C6A">
      <w:pPr>
        <w:pStyle w:val="ListParagraph"/>
        <w:numPr>
          <w:ilvl w:val="1"/>
          <w:numId w:val="3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None of the above</w:t>
      </w:r>
    </w:p>
    <w:p w14:paraId="4D774AAE" w14:textId="4AA9522C" w:rsidR="004C3334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type of motor would you use at Laclede gas to pump natural gas</w:t>
      </w:r>
      <w:r w:rsidR="004C3334">
        <w:rPr>
          <w:rFonts w:ascii="Verdana" w:hAnsi="Verdana"/>
        </w:rPr>
        <w:t>?</w:t>
      </w:r>
    </w:p>
    <w:p w14:paraId="58FF7F27" w14:textId="7BA25BBD" w:rsidR="004C3334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ODP</w:t>
      </w:r>
    </w:p>
    <w:p w14:paraId="5397D2C8" w14:textId="4BAD8C24" w:rsidR="004C3334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EXP</w:t>
      </w:r>
    </w:p>
    <w:p w14:paraId="5BE61406" w14:textId="4B51A17D" w:rsidR="0076148C" w:rsidRPr="0076148C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TEFC</w:t>
      </w:r>
    </w:p>
    <w:p w14:paraId="15AD0E48" w14:textId="1755D947" w:rsidR="0076148C" w:rsidRPr="0076148C" w:rsidRDefault="0076148C" w:rsidP="00185C6A">
      <w:pPr>
        <w:pStyle w:val="ListParagraph"/>
        <w:numPr>
          <w:ilvl w:val="1"/>
          <w:numId w:val="34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TENV</w:t>
      </w:r>
    </w:p>
    <w:p w14:paraId="25A692C4" w14:textId="19009B47" w:rsidR="0076148C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continuous duty cycle motor can operate at its rated HP for at least;</w:t>
      </w:r>
    </w:p>
    <w:p w14:paraId="02592347" w14:textId="09E4D61E" w:rsidR="0076148C" w:rsidRPr="0076148C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20 minutes</w:t>
      </w:r>
    </w:p>
    <w:p w14:paraId="30AB0581" w14:textId="3A4982BE" w:rsidR="0076148C" w:rsidRPr="0076148C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6148C">
        <w:rPr>
          <w:rFonts w:ascii="Verdana" w:hAnsi="Verdana"/>
          <w:highlight w:val="yellow"/>
        </w:rPr>
        <w:t>3 hours</w:t>
      </w:r>
    </w:p>
    <w:p w14:paraId="2BFEEDE0" w14:textId="325AAFE8" w:rsidR="0076148C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 hours</w:t>
      </w:r>
    </w:p>
    <w:p w14:paraId="6DF863D8" w14:textId="0DD9F2C8" w:rsidR="0076148C" w:rsidRPr="00D66B42" w:rsidRDefault="0076148C" w:rsidP="00185C6A">
      <w:pPr>
        <w:pStyle w:val="ListParagraph"/>
        <w:numPr>
          <w:ilvl w:val="1"/>
          <w:numId w:val="35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24/7/365</w:t>
      </w:r>
    </w:p>
    <w:p w14:paraId="335A17DD" w14:textId="0973A4BC" w:rsidR="00590607" w:rsidRDefault="0076148C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The locked rotor code letter and the NEMA design code letter indicate the same characteristic about a motor</w:t>
      </w:r>
      <w:r w:rsidR="00590607">
        <w:rPr>
          <w:rFonts w:ascii="Verdana" w:hAnsi="Verdana"/>
        </w:rPr>
        <w:t>?</w:t>
      </w:r>
    </w:p>
    <w:p w14:paraId="521CD884" w14:textId="40FA2AAD" w:rsidR="00590607" w:rsidRDefault="0076148C" w:rsidP="00185C6A">
      <w:pPr>
        <w:pStyle w:val="ListParagraph"/>
        <w:numPr>
          <w:ilvl w:val="1"/>
          <w:numId w:val="36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F34D531" w14:textId="7535BB66" w:rsidR="004C3334" w:rsidRPr="00590607" w:rsidRDefault="0076148C" w:rsidP="00185C6A">
      <w:pPr>
        <w:pStyle w:val="ListParagraph"/>
        <w:numPr>
          <w:ilvl w:val="1"/>
          <w:numId w:val="36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False</w:t>
      </w:r>
    </w:p>
    <w:p w14:paraId="0463D32B" w14:textId="77777777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Europe are rated by</w:t>
      </w:r>
    </w:p>
    <w:p w14:paraId="04A8C56F" w14:textId="77777777" w:rsidR="0062758D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NEMA</w:t>
      </w:r>
    </w:p>
    <w:p w14:paraId="59AAD843" w14:textId="77777777" w:rsidR="0062758D" w:rsidRPr="00737275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IEC</w:t>
      </w:r>
    </w:p>
    <w:p w14:paraId="0A37713D" w14:textId="77777777" w:rsidR="0062758D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0BFFDE0C" w14:textId="77777777" w:rsidR="0062758D" w:rsidRDefault="0062758D" w:rsidP="00185C6A">
      <w:pPr>
        <w:pStyle w:val="ListParagraph"/>
        <w:numPr>
          <w:ilvl w:val="1"/>
          <w:numId w:val="3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2F9E3E8E" w14:textId="12F09A3F" w:rsidR="00A7398D" w:rsidRDefault="00A739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Why would it be good the select a motor that has a SF &gt; 1?</w:t>
      </w:r>
    </w:p>
    <w:p w14:paraId="64D2A6C0" w14:textId="77777777" w:rsidR="00A7398D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Allows winding temperatures to be cooler.</w:t>
      </w:r>
    </w:p>
    <w:p w14:paraId="0053F370" w14:textId="77777777" w:rsidR="00A7398D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Protects against heat spikes</w:t>
      </w:r>
    </w:p>
    <w:p w14:paraId="2FAEC171" w14:textId="77777777" w:rsidR="00A7398D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Bearings will last longer</w:t>
      </w:r>
    </w:p>
    <w:p w14:paraId="5E3FD6E7" w14:textId="77777777" w:rsidR="00A7398D" w:rsidRPr="00A7398D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 and B</w:t>
      </w:r>
    </w:p>
    <w:p w14:paraId="522455C0" w14:textId="77777777" w:rsidR="00A7398D" w:rsidRPr="00412E81" w:rsidRDefault="00A7398D" w:rsidP="00185C6A">
      <w:pPr>
        <w:pStyle w:val="ListParagraph"/>
        <w:numPr>
          <w:ilvl w:val="1"/>
          <w:numId w:val="3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287A3196" w14:textId="77777777" w:rsidR="00DC7620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does FLA indicate?</w:t>
      </w:r>
    </w:p>
    <w:p w14:paraId="72CD0F92" w14:textId="77777777" w:rsidR="00DC7620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Flange size</w:t>
      </w:r>
    </w:p>
    <w:p w14:paraId="3FDB4A34" w14:textId="77777777" w:rsidR="00DC7620" w:rsidRPr="00590607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90607">
        <w:rPr>
          <w:rFonts w:ascii="Verdana" w:hAnsi="Verdana"/>
          <w:highlight w:val="yellow"/>
        </w:rPr>
        <w:t>Max Running Current</w:t>
      </w:r>
    </w:p>
    <w:p w14:paraId="5ABA7199" w14:textId="77777777" w:rsidR="00DC7620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Fuse Protection</w:t>
      </w:r>
    </w:p>
    <w:p w14:paraId="3DA4EA13" w14:textId="77777777" w:rsidR="00DC7620" w:rsidRDefault="00DC7620" w:rsidP="00185C6A">
      <w:pPr>
        <w:pStyle w:val="ListParagraph"/>
        <w:numPr>
          <w:ilvl w:val="1"/>
          <w:numId w:val="39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Face mounted</w:t>
      </w:r>
    </w:p>
    <w:p w14:paraId="2FB921D2" w14:textId="77777777" w:rsidR="004961E1" w:rsidRDefault="004961E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above its HP but within its SF?</w:t>
      </w:r>
    </w:p>
    <w:p w14:paraId="6C5338A6" w14:textId="77777777" w:rsidR="004961E1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a reduction in motor RPM</w:t>
      </w:r>
    </w:p>
    <w:p w14:paraId="4FB11D75" w14:textId="77777777" w:rsidR="004961E1" w:rsidRPr="00412E81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 w:rsidRPr="00412E81">
        <w:rPr>
          <w:rFonts w:ascii="Verdana" w:hAnsi="Verdana"/>
        </w:rPr>
        <w:t>Will reduce Life Span</w:t>
      </w:r>
    </w:p>
    <w:p w14:paraId="58C3F3BC" w14:textId="77777777" w:rsidR="004961E1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the motor’s efficiency to decrease</w:t>
      </w:r>
    </w:p>
    <w:p w14:paraId="706A5227" w14:textId="77777777" w:rsidR="004961E1" w:rsidRPr="00820A94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 and C</w:t>
      </w:r>
    </w:p>
    <w:p w14:paraId="39DEA0B9" w14:textId="77777777" w:rsidR="004961E1" w:rsidRPr="00412E81" w:rsidRDefault="004961E1" w:rsidP="00BD7260">
      <w:pPr>
        <w:pStyle w:val="ListParagraph"/>
        <w:numPr>
          <w:ilvl w:val="1"/>
          <w:numId w:val="40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12E81">
        <w:rPr>
          <w:rFonts w:ascii="Verdana" w:hAnsi="Verdana"/>
          <w:highlight w:val="yellow"/>
        </w:rPr>
        <w:t>All the above</w:t>
      </w:r>
    </w:p>
    <w:p w14:paraId="3B382468" w14:textId="7DC74A83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5HP motor has a service factor of 1.5, what HP can the motor be loaded to?</w:t>
      </w:r>
    </w:p>
    <w:p w14:paraId="73D9718F" w14:textId="77BC40B0" w:rsidR="0062758D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5HP</w:t>
      </w:r>
    </w:p>
    <w:p w14:paraId="77E67B99" w14:textId="21FD619A" w:rsidR="0062758D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5.25HP</w:t>
      </w:r>
    </w:p>
    <w:p w14:paraId="60209823" w14:textId="1D9D2443" w:rsidR="0062758D" w:rsidRPr="00737275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7.</w:t>
      </w:r>
      <w:r w:rsidRPr="00737275">
        <w:rPr>
          <w:rFonts w:ascii="Verdana" w:hAnsi="Verdana"/>
          <w:highlight w:val="yellow"/>
        </w:rPr>
        <w:t>5HP</w:t>
      </w:r>
    </w:p>
    <w:p w14:paraId="5D7964C8" w14:textId="41C3B447" w:rsidR="0062758D" w:rsidRDefault="0062758D" w:rsidP="00BD7260">
      <w:pPr>
        <w:pStyle w:val="ListParagraph"/>
        <w:numPr>
          <w:ilvl w:val="1"/>
          <w:numId w:val="41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factor has nothing to do with horsepower.</w:t>
      </w:r>
    </w:p>
    <w:p w14:paraId="1AC92251" w14:textId="0C1245F3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is rated at 208V @ 50 Hz.  If this motor is installed in the US, the motor will</w:t>
      </w:r>
    </w:p>
    <w:p w14:paraId="31364C7A" w14:textId="77777777" w:rsidR="0062758D" w:rsidRPr="0062758D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 w:rsidRPr="0062758D">
        <w:rPr>
          <w:rFonts w:ascii="Verdana" w:hAnsi="Verdana"/>
        </w:rPr>
        <w:t>Run slower</w:t>
      </w:r>
    </w:p>
    <w:p w14:paraId="0B20B000" w14:textId="77777777" w:rsidR="0062758D" w:rsidRPr="0062758D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62758D">
        <w:rPr>
          <w:rFonts w:ascii="Verdana" w:hAnsi="Verdana"/>
          <w:highlight w:val="yellow"/>
        </w:rPr>
        <w:t>Run faster</w:t>
      </w:r>
    </w:p>
    <w:p w14:paraId="000CB503" w14:textId="041E645A" w:rsidR="0062758D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Overhea</w:t>
      </w:r>
      <w:r w:rsidR="008D4FCD">
        <w:rPr>
          <w:rFonts w:ascii="Verdana" w:hAnsi="Verdana"/>
        </w:rPr>
        <w:t>t</w:t>
      </w:r>
    </w:p>
    <w:p w14:paraId="0288F2BC" w14:textId="77777777" w:rsidR="0062758D" w:rsidRPr="00A414D9" w:rsidRDefault="0062758D" w:rsidP="00BD7260">
      <w:pPr>
        <w:pStyle w:val="ListParagraph"/>
        <w:numPr>
          <w:ilvl w:val="1"/>
          <w:numId w:val="42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Not work</w:t>
      </w:r>
    </w:p>
    <w:p w14:paraId="05E0D761" w14:textId="77777777" w:rsidR="005E35EA" w:rsidRDefault="005E35E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614E321" w14:textId="60C9D7EB" w:rsidR="00DC7620" w:rsidRDefault="00DC7620" w:rsidP="00DC7620">
      <w:pPr>
        <w:pStyle w:val="ListParagraph"/>
        <w:tabs>
          <w:tab w:val="left" w:pos="2520"/>
        </w:tabs>
        <w:spacing w:before="240" w:after="0"/>
        <w:contextualSpacing w:val="0"/>
        <w:jc w:val="center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noProof/>
        </w:rPr>
        <w:lastRenderedPageBreak/>
        <w:drawing>
          <wp:inline distT="0" distB="0" distL="0" distR="0" wp14:anchorId="3A6D4084" wp14:editId="754AF129">
            <wp:extent cx="4165600" cy="2263309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or Nameplate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50" cy="22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CDA" w14:textId="7A06B4D7" w:rsidR="00DC7620" w:rsidRPr="00864FE9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</w:t>
      </w:r>
      <w:r>
        <w:rPr>
          <w:rFonts w:ascii="Verdana" w:hAnsi="Verdana"/>
        </w:rPr>
        <w:t>111,900W</w:t>
      </w:r>
      <w:r w:rsidRPr="00864FE9">
        <w:rPr>
          <w:rFonts w:ascii="Verdana" w:hAnsi="Verdana"/>
        </w:rPr>
        <w:t>_____________</w:t>
      </w:r>
    </w:p>
    <w:p w14:paraId="3EE114AD" w14:textId="1CDFB002" w:rsidR="00DC7620" w:rsidRPr="00864FE9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DC7620">
        <w:rPr>
          <w:rFonts w:ascii="Verdana" w:hAnsi="Verdana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8C1425">
        <w:rPr>
          <w:rFonts w:ascii="Verdana" w:hAnsi="Verdana"/>
        </w:rPr>
        <w:t>?</w:t>
      </w:r>
      <w:r w:rsidRPr="00864FE9">
        <w:rPr>
          <w:rFonts w:ascii="Verdana" w:hAnsi="Verdana"/>
        </w:rPr>
        <w:t xml:space="preserve"> __</w:t>
      </w:r>
      <w:r w:rsidR="008C1425">
        <w:rPr>
          <w:rFonts w:ascii="Verdana" w:hAnsi="Verdana"/>
        </w:rPr>
        <w:t>48</w:t>
      </w:r>
      <w:r>
        <w:rPr>
          <w:rFonts w:ascii="Verdana" w:hAnsi="Verdana"/>
        </w:rPr>
        <w:t>0V</w:t>
      </w:r>
      <w:r w:rsidRPr="00864FE9">
        <w:rPr>
          <w:rFonts w:ascii="Verdana" w:hAnsi="Verdana"/>
        </w:rPr>
        <w:t>__</w:t>
      </w:r>
    </w:p>
    <w:p w14:paraId="5BE31480" w14:textId="50500D54" w:rsidR="00DC7620" w:rsidRPr="00864FE9" w:rsidRDefault="00DC7620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>
        <w:rPr>
          <w:rFonts w:ascii="Verdana" w:hAnsi="Verdana"/>
        </w:rPr>
        <w:t xml:space="preserve"> connected to that voltage range</w:t>
      </w:r>
      <w:r w:rsidRPr="00864FE9">
        <w:rPr>
          <w:rFonts w:ascii="Verdana" w:hAnsi="Verdana"/>
        </w:rPr>
        <w:t>? __</w:t>
      </w:r>
      <w:r w:rsidR="008C1425">
        <w:rPr>
          <w:rFonts w:ascii="Verdana" w:hAnsi="Verdana"/>
        </w:rPr>
        <w:t>414</w:t>
      </w:r>
      <w:r>
        <w:rPr>
          <w:rFonts w:ascii="Verdana" w:hAnsi="Verdana"/>
        </w:rPr>
        <w:t>V</w:t>
      </w:r>
      <w:r w:rsidRPr="00864FE9">
        <w:rPr>
          <w:rFonts w:ascii="Verdana" w:hAnsi="Verdana"/>
        </w:rPr>
        <w:t>_____ to __</w:t>
      </w:r>
      <w:r w:rsidR="008C1425">
        <w:rPr>
          <w:rFonts w:ascii="Verdana" w:hAnsi="Verdana"/>
        </w:rPr>
        <w:t>506</w:t>
      </w:r>
      <w:r>
        <w:rPr>
          <w:rFonts w:ascii="Verdana" w:hAnsi="Verdana"/>
        </w:rPr>
        <w:t>V</w:t>
      </w:r>
      <w:r w:rsidRPr="00864FE9">
        <w:rPr>
          <w:rFonts w:ascii="Verdana" w:hAnsi="Verdana"/>
        </w:rPr>
        <w:t>_____</w:t>
      </w:r>
    </w:p>
    <w:p w14:paraId="0EBC5338" w14:textId="3D279855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Based on the RPM of this motor, how many poles would it have? __4_____</w:t>
      </w:r>
    </w:p>
    <w:p w14:paraId="69D15752" w14:textId="77777777" w:rsidR="0062758D" w:rsidRDefault="0062758D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its percentage slip? ___1%_______</w:t>
      </w:r>
    </w:p>
    <w:p w14:paraId="59AB0050" w14:textId="07366C05" w:rsidR="00493D39" w:rsidRPr="00493D39" w:rsidRDefault="001D4209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E</w:t>
      </w:r>
      <w:r w:rsidR="00493D39" w:rsidRPr="00493D39">
        <w:rPr>
          <w:rFonts w:ascii="Verdana" w:hAnsi="Verdana"/>
        </w:rPr>
        <w:t>fficiency</w:t>
      </w:r>
      <w:r>
        <w:rPr>
          <w:rFonts w:ascii="Verdana" w:hAnsi="Verdana"/>
        </w:rPr>
        <w:t>?</w:t>
      </w:r>
    </w:p>
    <w:p w14:paraId="08C13778" w14:textId="7EA96E74" w:rsidR="00493D39" w:rsidRPr="00493D39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fast the shaft turns verses the motors rated RPM</w:t>
      </w:r>
    </w:p>
    <w:p w14:paraId="204E9B50" w14:textId="77777777" w:rsidR="004C3334" w:rsidRPr="00737275" w:rsidRDefault="004C3334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How well the motor translates electrical power into rotational power</w:t>
      </w:r>
    </w:p>
    <w:p w14:paraId="44FF64DB" w14:textId="5B261A2D" w:rsidR="00493D39" w:rsidRPr="00493D39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quickly the motor get</w:t>
      </w:r>
      <w:r w:rsidR="00950A2E">
        <w:rPr>
          <w:rFonts w:ascii="Verdana" w:hAnsi="Verdana"/>
        </w:rPr>
        <w:t>s</w:t>
      </w:r>
      <w:r w:rsidRPr="00493D39">
        <w:rPr>
          <w:rFonts w:ascii="Verdana" w:hAnsi="Verdana"/>
        </w:rPr>
        <w:t xml:space="preserve"> to full speed on startup</w:t>
      </w:r>
    </w:p>
    <w:p w14:paraId="2F8157A2" w14:textId="60211E64" w:rsidR="00493D39" w:rsidRPr="00493D39" w:rsidRDefault="00493D39" w:rsidP="00DC7620">
      <w:pPr>
        <w:pStyle w:val="ListParagraph"/>
        <w:numPr>
          <w:ilvl w:val="1"/>
          <w:numId w:val="11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often the motor needs to rest</w:t>
      </w:r>
    </w:p>
    <w:p w14:paraId="6E2E6C64" w14:textId="77777777" w:rsidR="004C3334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is not continuous duty, it is designated as?</w:t>
      </w:r>
    </w:p>
    <w:p w14:paraId="06013B62" w14:textId="77777777" w:rsidR="004C3334" w:rsidRDefault="004C3334" w:rsidP="00960D68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Partial duty</w:t>
      </w:r>
    </w:p>
    <w:p w14:paraId="2774EF5F" w14:textId="77777777" w:rsidR="004C3334" w:rsidRDefault="004C3334" w:rsidP="00960D68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duty</w:t>
      </w:r>
    </w:p>
    <w:p w14:paraId="588CD651" w14:textId="77777777" w:rsidR="004C3334" w:rsidRPr="00A7398D" w:rsidRDefault="004C3334" w:rsidP="00960D68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Intermittent duty</w:t>
      </w:r>
    </w:p>
    <w:p w14:paraId="4C0FE7DA" w14:textId="77777777" w:rsidR="004C3334" w:rsidRDefault="004C3334" w:rsidP="00960D68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 and C</w:t>
      </w:r>
    </w:p>
    <w:p w14:paraId="193E75F5" w14:textId="77777777" w:rsidR="004C3334" w:rsidRDefault="004C3334" w:rsidP="00960D68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0D03FE72" w14:textId="40386351" w:rsidR="00493D39" w:rsidRPr="00331C01" w:rsidRDefault="00331C0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  <w:r w:rsidR="001D4209">
        <w:rPr>
          <w:rFonts w:ascii="Verdana" w:hAnsi="Verdana"/>
        </w:rPr>
        <w:t>?</w:t>
      </w:r>
    </w:p>
    <w:p w14:paraId="2617E11F" w14:textId="398C3A18" w:rsidR="00331C01" w:rsidRPr="00331C01" w:rsidRDefault="00331C01" w:rsidP="00960D68">
      <w:pPr>
        <w:pStyle w:val="ListParagraph"/>
        <w:numPr>
          <w:ilvl w:val="0"/>
          <w:numId w:val="44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can be used on a solar system</w:t>
      </w:r>
    </w:p>
    <w:p w14:paraId="519E3524" w14:textId="77777777" w:rsidR="004C3334" w:rsidRPr="00737275" w:rsidRDefault="004C3334" w:rsidP="00960D68">
      <w:pPr>
        <w:pStyle w:val="ListParagraph"/>
        <w:numPr>
          <w:ilvl w:val="0"/>
          <w:numId w:val="44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It can be used with a variable frequency drive.</w:t>
      </w:r>
    </w:p>
    <w:p w14:paraId="539D6C81" w14:textId="72E8C777" w:rsidR="00331C01" w:rsidRPr="00331C01" w:rsidRDefault="00331C01" w:rsidP="00960D68">
      <w:pPr>
        <w:pStyle w:val="ListParagraph"/>
        <w:numPr>
          <w:ilvl w:val="0"/>
          <w:numId w:val="44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a DC motor that will accept an AC input source</w:t>
      </w:r>
    </w:p>
    <w:p w14:paraId="6739078E" w14:textId="72179741" w:rsidR="00331C01" w:rsidRPr="00331C01" w:rsidRDefault="00331C01" w:rsidP="00960D68">
      <w:pPr>
        <w:pStyle w:val="ListParagraph"/>
        <w:numPr>
          <w:ilvl w:val="0"/>
          <w:numId w:val="44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reversible</w:t>
      </w:r>
    </w:p>
    <w:p w14:paraId="756F6E56" w14:textId="77777777" w:rsidR="004C3334" w:rsidRDefault="004C3334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Factor (PF)</w:t>
      </w:r>
      <w:r>
        <w:rPr>
          <w:rFonts w:ascii="Verdana" w:hAnsi="Verdana"/>
        </w:rPr>
        <w:t xml:space="preserve"> is useful to determine</w:t>
      </w:r>
    </w:p>
    <w:p w14:paraId="4EE8C477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efficiency</w:t>
      </w:r>
    </w:p>
    <w:p w14:paraId="52C5E05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power requirements</w:t>
      </w:r>
    </w:p>
    <w:p w14:paraId="0C3D7FD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overall quality of the motor</w:t>
      </w:r>
    </w:p>
    <w:p w14:paraId="2E5F3BF2" w14:textId="67F820DF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proofErr w:type="gramStart"/>
      <w:r w:rsidRPr="00737275">
        <w:rPr>
          <w:rFonts w:ascii="Verdana" w:hAnsi="Verdana"/>
          <w:highlight w:val="yellow"/>
        </w:rPr>
        <w:t>All of</w:t>
      </w:r>
      <w:proofErr w:type="gramEnd"/>
      <w:r w:rsidRPr="00737275">
        <w:rPr>
          <w:rFonts w:ascii="Verdana" w:hAnsi="Verdana"/>
          <w:highlight w:val="yellow"/>
        </w:rPr>
        <w:t xml:space="preserve"> the above</w:t>
      </w:r>
    </w:p>
    <w:p w14:paraId="6D673EF9" w14:textId="77777777" w:rsidR="00960D68" w:rsidRDefault="00960D6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5120020" w14:textId="5736D3C6" w:rsidR="004961E1" w:rsidRDefault="004961E1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In the diagram below show how you would connect the motor to its </w:t>
      </w:r>
      <w:r w:rsidR="007D72F9">
        <w:rPr>
          <w:rFonts w:ascii="Verdana" w:hAnsi="Verdana"/>
        </w:rPr>
        <w:t>lower</w:t>
      </w:r>
      <w:r>
        <w:rPr>
          <w:rFonts w:ascii="Verdana" w:hAnsi="Verdana"/>
        </w:rPr>
        <w:t xml:space="preserve"> voltage.  Show jumper connections and L1, L2, L3 input lines.</w:t>
      </w:r>
    </w:p>
    <w:p w14:paraId="769EB1F8" w14:textId="5E408CFC" w:rsidR="004961E1" w:rsidRDefault="004961E1" w:rsidP="008371B7">
      <w:pPr>
        <w:pStyle w:val="ListParagraph"/>
        <w:tabs>
          <w:tab w:val="left" w:pos="2520"/>
        </w:tabs>
        <w:spacing w:before="240" w:after="1680"/>
        <w:contextualSpacing w:val="0"/>
        <w:jc w:val="center"/>
        <w:rPr>
          <w:rFonts w:ascii="Verdana" w:hAnsi="Verdana"/>
        </w:rPr>
      </w:pPr>
      <w:r w:rsidRPr="004961E1">
        <w:rPr>
          <w:noProof/>
        </w:rPr>
        <w:lastRenderedPageBreak/>
        <w:drawing>
          <wp:inline distT="0" distB="0" distL="0" distR="0" wp14:anchorId="2A8B26D1" wp14:editId="66B9B2CD">
            <wp:extent cx="3328837" cy="16535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65" cy="16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9362" w14:textId="3064EF12" w:rsidR="008371B7" w:rsidRPr="004961E1" w:rsidRDefault="008371B7" w:rsidP="008371B7">
      <w:pPr>
        <w:pStyle w:val="ListParagraph"/>
        <w:tabs>
          <w:tab w:val="left" w:pos="2520"/>
        </w:tabs>
        <w:spacing w:before="240" w:after="240"/>
        <w:contextualSpacing w:val="0"/>
        <w:rPr>
          <w:rFonts w:ascii="Verdana" w:hAnsi="Verdana"/>
        </w:rPr>
      </w:pPr>
      <w:r>
        <w:rPr>
          <w:rFonts w:ascii="Verdana" w:hAnsi="Verdana"/>
        </w:rPr>
        <w:t>Match the motor characteristics with the nameplate below.</w:t>
      </w:r>
    </w:p>
    <w:p w14:paraId="2D1C7606" w14:textId="18256BD5" w:rsidR="005E35EA" w:rsidRDefault="007D72F9" w:rsidP="007D72F9">
      <w:pPr>
        <w:pStyle w:val="ListParagraph"/>
        <w:tabs>
          <w:tab w:val="left" w:pos="2520"/>
        </w:tabs>
        <w:spacing w:before="240"/>
        <w:ind w:left="1440"/>
        <w:jc w:val="center"/>
        <w:rPr>
          <w:rFonts w:ascii="Verdana" w:hAnsi="Verdana"/>
          <w:highlight w:val="yellow"/>
        </w:rPr>
      </w:pPr>
      <w:r>
        <w:rPr>
          <w:rFonts w:ascii="Verdana" w:hAnsi="Verdana"/>
          <w:noProof/>
        </w:rPr>
        <w:drawing>
          <wp:inline distT="0" distB="0" distL="0" distR="0" wp14:anchorId="654FE570" wp14:editId="004B524F">
            <wp:extent cx="3876356" cy="26241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plate_with_Letter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88" cy="26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8EF0" w14:textId="77777777" w:rsidR="00BA4215" w:rsidRPr="00737275" w:rsidRDefault="00BA4215" w:rsidP="007D72F9">
      <w:pPr>
        <w:pStyle w:val="ListParagraph"/>
        <w:tabs>
          <w:tab w:val="left" w:pos="2520"/>
        </w:tabs>
        <w:spacing w:before="240"/>
        <w:ind w:left="1440"/>
        <w:jc w:val="center"/>
        <w:rPr>
          <w:rFonts w:ascii="Verdana" w:hAnsi="Verdana"/>
          <w:highlight w:val="yellow"/>
        </w:rPr>
      </w:pPr>
    </w:p>
    <w:p w14:paraId="31041B2D" w14:textId="0C9530D1" w:rsidR="005E35EA" w:rsidRDefault="0012178D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Insulation Type</w:t>
      </w:r>
      <w:r w:rsidR="005E35EA">
        <w:rPr>
          <w:rFonts w:ascii="Verdana" w:hAnsi="Verdana"/>
        </w:rPr>
        <w:t xml:space="preserve"> 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</w:r>
      <w:r w:rsidR="005E35EA">
        <w:rPr>
          <w:rFonts w:ascii="Verdana" w:hAnsi="Verdana"/>
        </w:rPr>
        <w:t>_______</w:t>
      </w:r>
    </w:p>
    <w:p w14:paraId="4D311678" w14:textId="38979103" w:rsidR="009E3686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How long the motor can run</w:t>
      </w:r>
      <w:r>
        <w:rPr>
          <w:rFonts w:ascii="Verdana" w:hAnsi="Verdana"/>
        </w:rPr>
        <w:tab/>
        <w:t>_______</w:t>
      </w:r>
    </w:p>
    <w:p w14:paraId="527E1CE3" w14:textId="7342B25E" w:rsidR="005E35EA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Three-Phase Motor</w:t>
      </w:r>
      <w:r w:rsidR="009E3686">
        <w:rPr>
          <w:rFonts w:ascii="Verdana" w:hAnsi="Verdana"/>
        </w:rPr>
        <w:tab/>
      </w:r>
      <w:r>
        <w:rPr>
          <w:rFonts w:ascii="Verdana" w:hAnsi="Verdana"/>
        </w:rPr>
        <w:t>_______</w:t>
      </w:r>
    </w:p>
    <w:p w14:paraId="72BD7252" w14:textId="50D1203D" w:rsidR="009E3686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Shaft Speed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4A67C2B8" w14:textId="069A0515" w:rsidR="005E35EA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Applied Power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  <w:t>_______</w:t>
      </w:r>
    </w:p>
    <w:p w14:paraId="7A17323A" w14:textId="19CBA995" w:rsidR="009E3686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D878F1">
        <w:rPr>
          <w:rFonts w:ascii="Verdana" w:hAnsi="Verdana"/>
        </w:rPr>
        <w:t>Locked Rotor Current</w:t>
      </w:r>
      <w:r w:rsidR="009E3686">
        <w:rPr>
          <w:rFonts w:ascii="Verdana" w:hAnsi="Verdana"/>
        </w:rPr>
        <w:tab/>
        <w:t>_______</w:t>
      </w:r>
    </w:p>
    <w:p w14:paraId="7145BD89" w14:textId="5A3EAA72" w:rsidR="005E35EA" w:rsidRDefault="005E35EA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Service Frequency </w:t>
      </w:r>
      <w:r w:rsidR="009E3686">
        <w:rPr>
          <w:rFonts w:ascii="Verdana" w:hAnsi="Verdana"/>
        </w:rPr>
        <w:tab/>
        <w:t>_______</w:t>
      </w:r>
    </w:p>
    <w:p w14:paraId="6AE9EC3A" w14:textId="1BE57F90" w:rsidR="009E3686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</w:t>
      </w:r>
      <w:r w:rsidR="00D878F1">
        <w:rPr>
          <w:rFonts w:ascii="Verdana" w:hAnsi="Verdana"/>
        </w:rPr>
        <w:t xml:space="preserve"> Physical Dimensions</w:t>
      </w:r>
      <w:r>
        <w:rPr>
          <w:rFonts w:ascii="Verdana" w:hAnsi="Verdana"/>
        </w:rPr>
        <w:tab/>
        <w:t>_______</w:t>
      </w:r>
    </w:p>
    <w:p w14:paraId="258A712E" w14:textId="73319709" w:rsidR="009E3686" w:rsidRDefault="009E3686" w:rsidP="00285CFA">
      <w:pPr>
        <w:pStyle w:val="ListParagraph"/>
        <w:numPr>
          <w:ilvl w:val="0"/>
          <w:numId w:val="4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Output Power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629B6AA6" w14:textId="51F86104" w:rsidR="00447C02" w:rsidRPr="00447C02" w:rsidRDefault="00447C02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Draw a schematic </w:t>
      </w:r>
      <w:r w:rsidR="00D878F1">
        <w:rPr>
          <w:rFonts w:ascii="Verdana" w:hAnsi="Verdana"/>
        </w:rPr>
        <w:t>for a 208</w:t>
      </w:r>
      <w:r w:rsidR="009E3686">
        <w:rPr>
          <w:rFonts w:ascii="Verdana" w:hAnsi="Verdana"/>
        </w:rPr>
        <w:t>V three-phase motor that is controlled by a motor starter</w:t>
      </w:r>
      <w:r>
        <w:rPr>
          <w:rFonts w:ascii="Verdana" w:hAnsi="Verdana"/>
        </w:rPr>
        <w:t>.</w:t>
      </w:r>
      <w:r w:rsidR="00492DE8">
        <w:rPr>
          <w:rFonts w:ascii="Verdana" w:hAnsi="Verdana"/>
        </w:rPr>
        <w:t xml:space="preserve"> (three-phase portion only)</w:t>
      </w:r>
    </w:p>
    <w:p w14:paraId="04AA76E1" w14:textId="0AE5C219" w:rsidR="00492DE8" w:rsidRDefault="00492DE8" w:rsidP="00C843F2">
      <w:pPr>
        <w:spacing w:before="480" w:after="480"/>
        <w:rPr>
          <w:rFonts w:ascii="Verdana" w:hAnsi="Verdana"/>
        </w:rPr>
      </w:pPr>
    </w:p>
    <w:p w14:paraId="2B53DD0D" w14:textId="77777777" w:rsidR="00FA3066" w:rsidRDefault="00FA3066" w:rsidP="00C843F2">
      <w:pPr>
        <w:spacing w:before="480" w:after="480"/>
        <w:rPr>
          <w:rFonts w:ascii="Verdana" w:hAnsi="Verdana"/>
        </w:rPr>
      </w:pPr>
    </w:p>
    <w:p w14:paraId="7A65C893" w14:textId="76A38EC4" w:rsidR="00492DE8" w:rsidRDefault="00492DE8" w:rsidP="00285CFA">
      <w:pPr>
        <w:pStyle w:val="ListParagraph"/>
        <w:numPr>
          <w:ilvl w:val="0"/>
          <w:numId w:val="4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Construct the formula for the </w:t>
      </w:r>
      <w:r w:rsidR="006E4DF8">
        <w:rPr>
          <w:rFonts w:ascii="Verdana" w:hAnsi="Verdana"/>
        </w:rPr>
        <w:t xml:space="preserve">motor </w:t>
      </w:r>
      <w:r>
        <w:rPr>
          <w:rFonts w:ascii="Verdana" w:hAnsi="Verdana"/>
        </w:rPr>
        <w:t>control schematic below.</w:t>
      </w:r>
    </w:p>
    <w:p w14:paraId="2DCC96F4" w14:textId="49352C66" w:rsidR="00492DE8" w:rsidRPr="00492DE8" w:rsidRDefault="00BA4215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  <w:r w:rsidRPr="00BA4215">
        <w:rPr>
          <w:noProof/>
        </w:rPr>
        <w:drawing>
          <wp:inline distT="0" distB="0" distL="0" distR="0" wp14:anchorId="4B0E0313" wp14:editId="21FF18C4">
            <wp:extent cx="6400800" cy="1490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C09" w14:textId="77777777" w:rsidR="00492DE8" w:rsidRPr="00492DE8" w:rsidRDefault="00492DE8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</w:p>
    <w:sectPr w:rsidR="00492DE8" w:rsidRPr="00492DE8" w:rsidSect="00E013AA">
      <w:headerReference w:type="first" r:id="rId45"/>
      <w:footerReference w:type="first" r:id="rId4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C0D59" w14:textId="77DDDC72" w:rsidR="007B7683" w:rsidRPr="00B025CF" w:rsidRDefault="007B7683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60D68">
      <w:rPr>
        <w:rFonts w:ascii="BankGothic Lt BT" w:hAnsi="BankGothic Lt BT"/>
        <w:noProof/>
      </w:rPr>
      <w:t>10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03C8C1EA" w14:textId="77777777" w:rsidR="007B7683" w:rsidRPr="00B025CF" w:rsidRDefault="007B7683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C5DB7" w14:textId="77777777" w:rsidR="007B7683" w:rsidRDefault="00960D68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5BCD9327">
        <v:rect id="_x0000_i1025" style="width:0;height:1.5pt" o:hralign="center" o:hrstd="t" o:hr="t" fillcolor="#a0a0a0" stroked="f"/>
      </w:pict>
    </w:r>
  </w:p>
  <w:p w14:paraId="5E53FF35" w14:textId="6656B94D" w:rsidR="007B7683" w:rsidRPr="005B3A86" w:rsidRDefault="007B7683" w:rsidP="008371B7">
    <w:pPr>
      <w:pStyle w:val="Footer"/>
      <w:tabs>
        <w:tab w:val="clear" w:pos="9360"/>
        <w:tab w:val="right" w:pos="1008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960D68">
      <w:rPr>
        <w:rFonts w:ascii="BankGothic Lt BT" w:hAnsi="BankGothic Lt BT"/>
        <w:noProof/>
        <w:sz w:val="24"/>
        <w:szCs w:val="24"/>
      </w:rPr>
      <w:t>11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9875" w14:textId="0450C76D" w:rsidR="007B7683" w:rsidRPr="00B025CF" w:rsidRDefault="007B7683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60D68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43C4C903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60D68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32CA3" w14:textId="60E3508F" w:rsidR="007B7683" w:rsidRPr="00960D68" w:rsidRDefault="008371B7" w:rsidP="00B025CF">
    <w:pPr>
      <w:pStyle w:val="Head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960D68">
      <w:rPr>
        <w:rFonts w:ascii="BankGothic Lt BT" w:hAnsi="BankGothic Lt BT"/>
        <w:sz w:val="24"/>
        <w:szCs w:val="24"/>
      </w:rPr>
      <w:t>midterm</w:t>
    </w:r>
    <w:r w:rsidR="007B7683" w:rsidRPr="00960D68">
      <w:rPr>
        <w:rFonts w:ascii="BankGothic Lt BT" w:hAnsi="BankGothic Lt BT"/>
        <w:sz w:val="24"/>
        <w:szCs w:val="24"/>
      </w:rPr>
      <w:tab/>
    </w:r>
    <w:proofErr w:type="spellStart"/>
    <w:r w:rsidR="007B7683" w:rsidRPr="00960D68">
      <w:rPr>
        <w:rFonts w:ascii="BankGothic Lt BT" w:hAnsi="BankGothic Lt BT"/>
        <w:sz w:val="24"/>
        <w:szCs w:val="24"/>
      </w:rPr>
      <w:t>ranken</w:t>
    </w:r>
    <w:proofErr w:type="spellEnd"/>
    <w:r w:rsidR="007B7683" w:rsidRPr="00960D68">
      <w:rPr>
        <w:rFonts w:ascii="BankGothic Lt BT" w:hAnsi="BankGothic Lt BT"/>
        <w:sz w:val="24"/>
        <w:szCs w:val="24"/>
      </w:rPr>
      <w:t xml:space="preserve"> technical college</w:t>
    </w:r>
    <w:r w:rsidR="007B7683" w:rsidRPr="00960D68"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08CD" w14:textId="1ACA4E8B" w:rsidR="007B7683" w:rsidRPr="00B025CF" w:rsidRDefault="007B7683" w:rsidP="008371B7">
    <w:pPr>
      <w:pStyle w:val="Header"/>
      <w:pBdr>
        <w:bottom w:val="single" w:sz="4" w:space="1" w:color="auto"/>
      </w:pBdr>
      <w:tabs>
        <w:tab w:val="clear" w:pos="9360"/>
        <w:tab w:val="right" w:pos="9900"/>
      </w:tabs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8371B7">
      <w:rPr>
        <w:rFonts w:ascii="BankGothic Md BT" w:hAnsi="BankGothic Md BT"/>
        <w:sz w:val="24"/>
        <w:szCs w:val="24"/>
      </w:rPr>
      <w:t>midterm</w:t>
    </w:r>
  </w:p>
  <w:p w14:paraId="31565DC4" w14:textId="77777777" w:rsidR="007B7683" w:rsidRPr="0018545B" w:rsidRDefault="007B7683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7B7683" w14:paraId="5A482B08" w14:textId="77777777" w:rsidTr="001A25D9">
      <w:tc>
        <w:tcPr>
          <w:tcW w:w="1080" w:type="dxa"/>
        </w:tcPr>
        <w:p w14:paraId="602F2FC3" w14:textId="77777777" w:rsidR="007B7683" w:rsidRDefault="007B768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238A93A" wp14:editId="72C0D4EF">
                <wp:extent cx="347472" cy="38404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0D483C9C" w14:textId="77777777" w:rsidR="007B7683" w:rsidRDefault="007B768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749EE50" w14:textId="77777777" w:rsidR="007B7683" w:rsidRDefault="007B768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B5BDDF" wp14:editId="59420753">
                <wp:extent cx="347472" cy="384048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A7C60C" w14:textId="77777777" w:rsidR="007B7683" w:rsidRPr="00B025CF" w:rsidRDefault="007B7683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D7811FE" w:rsidR="00C81F28" w:rsidRPr="00B025CF" w:rsidRDefault="008371B7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midterm</w:t>
    </w:r>
    <w:r w:rsidR="00C81F28" w:rsidRPr="00B025CF">
      <w:rPr>
        <w:rFonts w:ascii="BankGothic Lt BT" w:hAnsi="BankGothic Lt BT"/>
      </w:rPr>
      <w:tab/>
    </w:r>
    <w:proofErr w:type="spellStart"/>
    <w:r w:rsidR="00C81F28">
      <w:rPr>
        <w:rFonts w:ascii="BankGothic Lt BT" w:hAnsi="BankGothic Lt BT"/>
      </w:rPr>
      <w:t>ranken</w:t>
    </w:r>
    <w:proofErr w:type="spellEnd"/>
    <w:r w:rsidR="00C81F28">
      <w:rPr>
        <w:rFonts w:ascii="BankGothic Lt BT" w:hAnsi="BankGothic Lt BT"/>
      </w:rPr>
      <w:t xml:space="preserve"> technical college</w:t>
    </w:r>
    <w:r w:rsidR="00C81F28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E40"/>
    <w:multiLevelType w:val="hybridMultilevel"/>
    <w:tmpl w:val="F422723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29F"/>
    <w:multiLevelType w:val="hybridMultilevel"/>
    <w:tmpl w:val="6524866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2A1"/>
    <w:multiLevelType w:val="hybridMultilevel"/>
    <w:tmpl w:val="A254EAF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A6342"/>
    <w:multiLevelType w:val="hybridMultilevel"/>
    <w:tmpl w:val="5198838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C2324"/>
    <w:multiLevelType w:val="hybridMultilevel"/>
    <w:tmpl w:val="8C400AB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B0832"/>
    <w:multiLevelType w:val="hybridMultilevel"/>
    <w:tmpl w:val="2274078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020AF"/>
    <w:multiLevelType w:val="hybridMultilevel"/>
    <w:tmpl w:val="1C52DA4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4596"/>
    <w:multiLevelType w:val="hybridMultilevel"/>
    <w:tmpl w:val="9E34BF0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8131E"/>
    <w:multiLevelType w:val="hybridMultilevel"/>
    <w:tmpl w:val="326CE5D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1552B"/>
    <w:multiLevelType w:val="hybridMultilevel"/>
    <w:tmpl w:val="53F8A504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F7DC2"/>
    <w:multiLevelType w:val="hybridMultilevel"/>
    <w:tmpl w:val="BEFA25E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365"/>
    <w:multiLevelType w:val="hybridMultilevel"/>
    <w:tmpl w:val="0E50812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7529D"/>
    <w:multiLevelType w:val="hybridMultilevel"/>
    <w:tmpl w:val="25C440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C515B"/>
    <w:multiLevelType w:val="hybridMultilevel"/>
    <w:tmpl w:val="7968E6C6"/>
    <w:lvl w:ilvl="0" w:tplc="AFEEEB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4191"/>
    <w:multiLevelType w:val="hybridMultilevel"/>
    <w:tmpl w:val="144894B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2104A"/>
    <w:multiLevelType w:val="hybridMultilevel"/>
    <w:tmpl w:val="3274EC44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EEEB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9129D"/>
    <w:multiLevelType w:val="hybridMultilevel"/>
    <w:tmpl w:val="6EFC54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77056"/>
    <w:multiLevelType w:val="hybridMultilevel"/>
    <w:tmpl w:val="E8DCD3C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6A1D"/>
    <w:multiLevelType w:val="hybridMultilevel"/>
    <w:tmpl w:val="423C7B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557E2"/>
    <w:multiLevelType w:val="hybridMultilevel"/>
    <w:tmpl w:val="716A7D7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35805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0376E"/>
    <w:multiLevelType w:val="hybridMultilevel"/>
    <w:tmpl w:val="64C0A3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428C1"/>
    <w:multiLevelType w:val="hybridMultilevel"/>
    <w:tmpl w:val="6C34979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9385F"/>
    <w:multiLevelType w:val="hybridMultilevel"/>
    <w:tmpl w:val="970871E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942A6"/>
    <w:multiLevelType w:val="hybridMultilevel"/>
    <w:tmpl w:val="47EA3C54"/>
    <w:lvl w:ilvl="0" w:tplc="5FCA280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076C1"/>
    <w:multiLevelType w:val="hybridMultilevel"/>
    <w:tmpl w:val="5090158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E1530"/>
    <w:multiLevelType w:val="hybridMultilevel"/>
    <w:tmpl w:val="32C0637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87117"/>
    <w:multiLevelType w:val="hybridMultilevel"/>
    <w:tmpl w:val="B67C5380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57959"/>
    <w:multiLevelType w:val="hybridMultilevel"/>
    <w:tmpl w:val="439ADD9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26B30"/>
    <w:multiLevelType w:val="hybridMultilevel"/>
    <w:tmpl w:val="D6842736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C7E3D"/>
    <w:multiLevelType w:val="hybridMultilevel"/>
    <w:tmpl w:val="683651E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428A4"/>
    <w:multiLevelType w:val="hybridMultilevel"/>
    <w:tmpl w:val="A4DAC00A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C133E"/>
    <w:multiLevelType w:val="hybridMultilevel"/>
    <w:tmpl w:val="D3B2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70549"/>
    <w:multiLevelType w:val="hybridMultilevel"/>
    <w:tmpl w:val="7F8CC072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5086"/>
    <w:multiLevelType w:val="hybridMultilevel"/>
    <w:tmpl w:val="B9D223E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16DA8"/>
    <w:multiLevelType w:val="hybridMultilevel"/>
    <w:tmpl w:val="F8FEDBCC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690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151CC"/>
    <w:multiLevelType w:val="hybridMultilevel"/>
    <w:tmpl w:val="7968E6C6"/>
    <w:lvl w:ilvl="0" w:tplc="AFEEEB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1"/>
  </w:num>
  <w:num w:numId="3">
    <w:abstractNumId w:val="14"/>
  </w:num>
  <w:num w:numId="4">
    <w:abstractNumId w:val="29"/>
  </w:num>
  <w:num w:numId="5">
    <w:abstractNumId w:val="4"/>
  </w:num>
  <w:num w:numId="6">
    <w:abstractNumId w:val="21"/>
  </w:num>
  <w:num w:numId="7">
    <w:abstractNumId w:val="38"/>
  </w:num>
  <w:num w:numId="8">
    <w:abstractNumId w:val="2"/>
  </w:num>
  <w:num w:numId="9">
    <w:abstractNumId w:val="37"/>
  </w:num>
  <w:num w:numId="10">
    <w:abstractNumId w:val="25"/>
  </w:num>
  <w:num w:numId="11">
    <w:abstractNumId w:val="19"/>
  </w:num>
  <w:num w:numId="12">
    <w:abstractNumId w:val="40"/>
  </w:num>
  <w:num w:numId="13">
    <w:abstractNumId w:val="30"/>
  </w:num>
  <w:num w:numId="14">
    <w:abstractNumId w:val="20"/>
  </w:num>
  <w:num w:numId="15">
    <w:abstractNumId w:val="23"/>
  </w:num>
  <w:num w:numId="16">
    <w:abstractNumId w:val="3"/>
  </w:num>
  <w:num w:numId="17">
    <w:abstractNumId w:val="22"/>
  </w:num>
  <w:num w:numId="18">
    <w:abstractNumId w:val="40"/>
    <w:lvlOverride w:ilvl="0">
      <w:lvl w:ilvl="0" w:tplc="B0D0BA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4E6904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1"/>
  </w:num>
  <w:num w:numId="20">
    <w:abstractNumId w:val="26"/>
  </w:num>
  <w:num w:numId="21">
    <w:abstractNumId w:val="15"/>
  </w:num>
  <w:num w:numId="22">
    <w:abstractNumId w:val="6"/>
  </w:num>
  <w:num w:numId="23">
    <w:abstractNumId w:val="33"/>
  </w:num>
  <w:num w:numId="24">
    <w:abstractNumId w:val="1"/>
  </w:num>
  <w:num w:numId="25">
    <w:abstractNumId w:val="35"/>
  </w:num>
  <w:num w:numId="26">
    <w:abstractNumId w:val="5"/>
  </w:num>
  <w:num w:numId="27">
    <w:abstractNumId w:val="32"/>
  </w:num>
  <w:num w:numId="28">
    <w:abstractNumId w:val="36"/>
  </w:num>
  <w:num w:numId="29">
    <w:abstractNumId w:val="39"/>
  </w:num>
  <w:num w:numId="30">
    <w:abstractNumId w:val="9"/>
  </w:num>
  <w:num w:numId="31">
    <w:abstractNumId w:val="7"/>
  </w:num>
  <w:num w:numId="32">
    <w:abstractNumId w:val="31"/>
  </w:num>
  <w:num w:numId="33">
    <w:abstractNumId w:val="27"/>
  </w:num>
  <w:num w:numId="34">
    <w:abstractNumId w:val="16"/>
  </w:num>
  <w:num w:numId="35">
    <w:abstractNumId w:val="12"/>
  </w:num>
  <w:num w:numId="36">
    <w:abstractNumId w:val="0"/>
  </w:num>
  <w:num w:numId="37">
    <w:abstractNumId w:val="18"/>
  </w:num>
  <w:num w:numId="38">
    <w:abstractNumId w:val="24"/>
  </w:num>
  <w:num w:numId="39">
    <w:abstractNumId w:val="28"/>
  </w:num>
  <w:num w:numId="40">
    <w:abstractNumId w:val="8"/>
  </w:num>
  <w:num w:numId="41">
    <w:abstractNumId w:val="10"/>
  </w:num>
  <w:num w:numId="42">
    <w:abstractNumId w:val="34"/>
  </w:num>
  <w:num w:numId="43">
    <w:abstractNumId w:val="4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9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A24C0"/>
    <w:rsid w:val="000C4CEB"/>
    <w:rsid w:val="000F02CF"/>
    <w:rsid w:val="00100DF4"/>
    <w:rsid w:val="0012178D"/>
    <w:rsid w:val="00125BB2"/>
    <w:rsid w:val="00127A7E"/>
    <w:rsid w:val="00130252"/>
    <w:rsid w:val="00141840"/>
    <w:rsid w:val="00151AE4"/>
    <w:rsid w:val="00181CC4"/>
    <w:rsid w:val="0018545B"/>
    <w:rsid w:val="00185C6A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285CFA"/>
    <w:rsid w:val="00313718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2DE8"/>
    <w:rsid w:val="00493D39"/>
    <w:rsid w:val="004961E1"/>
    <w:rsid w:val="004C3334"/>
    <w:rsid w:val="00535412"/>
    <w:rsid w:val="005577B6"/>
    <w:rsid w:val="00590607"/>
    <w:rsid w:val="005B3A86"/>
    <w:rsid w:val="005C146F"/>
    <w:rsid w:val="005D655F"/>
    <w:rsid w:val="005D7908"/>
    <w:rsid w:val="005E35EA"/>
    <w:rsid w:val="0062758D"/>
    <w:rsid w:val="00675C49"/>
    <w:rsid w:val="006A52BF"/>
    <w:rsid w:val="006E4DF8"/>
    <w:rsid w:val="007140C7"/>
    <w:rsid w:val="00737275"/>
    <w:rsid w:val="0076148C"/>
    <w:rsid w:val="00774550"/>
    <w:rsid w:val="007935EB"/>
    <w:rsid w:val="007B7683"/>
    <w:rsid w:val="007C4BAD"/>
    <w:rsid w:val="007D72F9"/>
    <w:rsid w:val="007F1EB3"/>
    <w:rsid w:val="007F4963"/>
    <w:rsid w:val="00816474"/>
    <w:rsid w:val="00820A94"/>
    <w:rsid w:val="008371B7"/>
    <w:rsid w:val="008573C1"/>
    <w:rsid w:val="00864FE9"/>
    <w:rsid w:val="00866D5F"/>
    <w:rsid w:val="00882999"/>
    <w:rsid w:val="00887D4F"/>
    <w:rsid w:val="008A6F64"/>
    <w:rsid w:val="008C1425"/>
    <w:rsid w:val="008D14D8"/>
    <w:rsid w:val="008D3C9D"/>
    <w:rsid w:val="008D4FCD"/>
    <w:rsid w:val="00913284"/>
    <w:rsid w:val="00914233"/>
    <w:rsid w:val="00930C4C"/>
    <w:rsid w:val="00950A2E"/>
    <w:rsid w:val="0095194A"/>
    <w:rsid w:val="0095693B"/>
    <w:rsid w:val="00960D68"/>
    <w:rsid w:val="00961634"/>
    <w:rsid w:val="009D18A7"/>
    <w:rsid w:val="009E3686"/>
    <w:rsid w:val="009F2DFA"/>
    <w:rsid w:val="00A327AF"/>
    <w:rsid w:val="00A411B1"/>
    <w:rsid w:val="00A414D9"/>
    <w:rsid w:val="00A7398D"/>
    <w:rsid w:val="00A9256D"/>
    <w:rsid w:val="00AA515D"/>
    <w:rsid w:val="00AA6A80"/>
    <w:rsid w:val="00AF2F32"/>
    <w:rsid w:val="00B025CF"/>
    <w:rsid w:val="00B755C0"/>
    <w:rsid w:val="00BA4215"/>
    <w:rsid w:val="00BC027D"/>
    <w:rsid w:val="00BD1D03"/>
    <w:rsid w:val="00BD7260"/>
    <w:rsid w:val="00BE1AF9"/>
    <w:rsid w:val="00C03E39"/>
    <w:rsid w:val="00C21D99"/>
    <w:rsid w:val="00C520CE"/>
    <w:rsid w:val="00C70C50"/>
    <w:rsid w:val="00C81F28"/>
    <w:rsid w:val="00C843F2"/>
    <w:rsid w:val="00C844E5"/>
    <w:rsid w:val="00C8703A"/>
    <w:rsid w:val="00CB0E86"/>
    <w:rsid w:val="00CE6CB6"/>
    <w:rsid w:val="00D372AD"/>
    <w:rsid w:val="00D56E03"/>
    <w:rsid w:val="00D66B42"/>
    <w:rsid w:val="00D764B6"/>
    <w:rsid w:val="00D878F1"/>
    <w:rsid w:val="00DA380B"/>
    <w:rsid w:val="00DC19D0"/>
    <w:rsid w:val="00DC7620"/>
    <w:rsid w:val="00DE635B"/>
    <w:rsid w:val="00E013AA"/>
    <w:rsid w:val="00E43935"/>
    <w:rsid w:val="00E51222"/>
    <w:rsid w:val="00E54208"/>
    <w:rsid w:val="00E82F4E"/>
    <w:rsid w:val="00EB3FEB"/>
    <w:rsid w:val="00EE547F"/>
    <w:rsid w:val="00EE697D"/>
    <w:rsid w:val="00EF7F20"/>
    <w:rsid w:val="00F03DFC"/>
    <w:rsid w:val="00F171A5"/>
    <w:rsid w:val="00F44084"/>
    <w:rsid w:val="00F443DE"/>
    <w:rsid w:val="00F631A1"/>
    <w:rsid w:val="00FA3066"/>
    <w:rsid w:val="00FB614C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gi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A12B-E942-47FC-8323-F9468B52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253</TotalTime>
  <Pages>12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2018-03-05T16:12:00Z</cp:lastPrinted>
  <dcterms:created xsi:type="dcterms:W3CDTF">2018-02-27T16:45:00Z</dcterms:created>
  <dcterms:modified xsi:type="dcterms:W3CDTF">2018-03-05T19:04:00Z</dcterms:modified>
</cp:coreProperties>
</file>