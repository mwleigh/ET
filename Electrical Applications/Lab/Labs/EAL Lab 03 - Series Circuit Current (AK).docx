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67035D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D0149">
        <w:rPr>
          <w:rFonts w:ascii="Verdana" w:hAnsi="Verdana"/>
          <w:b/>
          <w:sz w:val="24"/>
          <w:szCs w:val="24"/>
        </w:rPr>
        <w:t>Series Circuit Current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629BC2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C2E5C3C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897A63" w:rsidRPr="00897A63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431BCC" w:rsidRPr="00431BCC">
        <w:rPr>
          <w:rFonts w:ascii="Verdana" w:hAnsi="Verdana"/>
          <w:sz w:val="20"/>
          <w:szCs w:val="20"/>
          <w:highlight w:val="yellow"/>
        </w:rPr>
        <w:t>20pts.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196EB76D" w:rsidR="004C66D6" w:rsidRPr="00D32C65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c</w:t>
      </w:r>
      <w:r w:rsidR="004861DB" w:rsidRPr="004861DB">
        <w:rPr>
          <w:rFonts w:ascii="Verdana" w:hAnsi="Verdana"/>
          <w:sz w:val="20"/>
          <w:szCs w:val="20"/>
        </w:rPr>
        <w:t xml:space="preserve">alculate electrical values </w:t>
      </w:r>
      <w:r w:rsidR="006D0149">
        <w:rPr>
          <w:rFonts w:ascii="Verdana" w:hAnsi="Verdana"/>
          <w:sz w:val="20"/>
          <w:szCs w:val="20"/>
        </w:rPr>
        <w:t>in a series</w:t>
      </w:r>
      <w:r w:rsidR="004861DB" w:rsidRPr="004861DB">
        <w:rPr>
          <w:rFonts w:ascii="Verdana" w:hAnsi="Verdana"/>
          <w:sz w:val="20"/>
          <w:szCs w:val="20"/>
        </w:rPr>
        <w:t xml:space="preserve"> circuit using Ohm’s Law</w:t>
      </w:r>
    </w:p>
    <w:p w14:paraId="688B1F3E" w14:textId="117F7837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>evaluate the volts, ohms and amperage of a series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32F8A9B3" w:rsidR="00240BB0" w:rsidRDefault="00240BB0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m</w:t>
      </w:r>
      <w:r w:rsidR="004861DB" w:rsidRPr="004861DB">
        <w:rPr>
          <w:rFonts w:ascii="Verdana" w:hAnsi="Verdana"/>
          <w:sz w:val="20"/>
          <w:szCs w:val="20"/>
        </w:rPr>
        <w:t>easure current and voltage in a circuit</w:t>
      </w:r>
      <w:r w:rsidR="004861DB">
        <w:rPr>
          <w:rFonts w:ascii="Verdana" w:hAnsi="Verdana"/>
          <w:sz w:val="20"/>
          <w:szCs w:val="20"/>
        </w:rPr>
        <w:t xml:space="preserve"> using a multimeter</w:t>
      </w:r>
      <w:r w:rsidRPr="00D32C65">
        <w:rPr>
          <w:rFonts w:ascii="Verdana" w:hAnsi="Verdana"/>
          <w:sz w:val="20"/>
          <w:szCs w:val="20"/>
        </w:rPr>
        <w:t>.</w:t>
      </w:r>
    </w:p>
    <w:p w14:paraId="7355094D" w14:textId="019FE215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>explain the effects of changing resistance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B6526C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8860EA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BD1FBAF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B15AC4" wp14:editId="2A8150EC">
                  <wp:extent cx="1380744" cy="228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E5CC4" w14:textId="3CAFAB0F" w:rsidR="00C2060B" w:rsidRDefault="00C2060B" w:rsidP="00C2060B">
      <w:pPr>
        <w:spacing w:before="240" w:after="120"/>
        <w:ind w:left="360"/>
        <w:rPr>
          <w:rFonts w:ascii="Verdana" w:hAnsi="Verdana"/>
          <w:sz w:val="20"/>
          <w:szCs w:val="20"/>
        </w:rPr>
      </w:pPr>
      <w:bookmarkStart w:id="1" w:name="_Hlk515505672"/>
      <w:r>
        <w:rPr>
          <w:rFonts w:ascii="Verdana" w:hAnsi="Verdana"/>
          <w:sz w:val="20"/>
          <w:szCs w:val="20"/>
        </w:rPr>
        <w:t>Where;</w:t>
      </w:r>
    </w:p>
    <w:bookmarkEnd w:id="1"/>
    <w:p w14:paraId="6BC6446F" w14:textId="55295809" w:rsidR="005501CC" w:rsidRPr="00CC14BC" w:rsidRDefault="00000C07" w:rsidP="00CC14BC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364768E5" w14:textId="47B2A7EB" w:rsidR="001E0459" w:rsidRDefault="00777C19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bookmarkStart w:id="2" w:name="_Hlk515611488"/>
      <w:r>
        <w:rPr>
          <w:rFonts w:ascii="Verdana" w:hAnsi="Verdana"/>
          <w:sz w:val="20"/>
          <w:szCs w:val="20"/>
          <w:u w:val="single"/>
        </w:rPr>
        <w:t>Calculation</w:t>
      </w:r>
      <w:r w:rsidR="001E0459" w:rsidRPr="001E0459">
        <w:rPr>
          <w:rFonts w:ascii="Verdana" w:hAnsi="Verdana"/>
          <w:sz w:val="20"/>
          <w:szCs w:val="20"/>
          <w:u w:val="single"/>
        </w:rPr>
        <w:t>s</w:t>
      </w:r>
    </w:p>
    <w:bookmarkEnd w:id="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D3F5F" w:rsidRPr="00DD3F5F" w14:paraId="21E5523E" w14:textId="77777777" w:rsidTr="00763BC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1BFA74C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9F72D4" w14:textId="1711CC43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81FA5B" w14:textId="50D63479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6E56B0" w14:textId="09D613CB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091C7" w14:textId="6DAEF62E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D3F5F" w:rsidRPr="00DD3F5F" w14:paraId="4CC6CFFB" w14:textId="77777777" w:rsidTr="00763BC3">
        <w:trPr>
          <w:jc w:val="center"/>
        </w:trPr>
        <w:tc>
          <w:tcPr>
            <w:tcW w:w="895" w:type="dxa"/>
          </w:tcPr>
          <w:p w14:paraId="7590CAEB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6C4CAF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4EC594A1" w14:textId="74FB6B34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CE3B6B0" w14:textId="176C73D9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16E43B62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991284E" w14:textId="77777777" w:rsidTr="00763BC3">
        <w:trPr>
          <w:jc w:val="center"/>
        </w:trPr>
        <w:tc>
          <w:tcPr>
            <w:tcW w:w="895" w:type="dxa"/>
          </w:tcPr>
          <w:p w14:paraId="02259E9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4E6BCFB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7840ADA3" w14:textId="0CAFC6D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523050" w14:textId="3925ECA3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401465C6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88B099F" w14:textId="77777777" w:rsidTr="00763BC3">
        <w:trPr>
          <w:jc w:val="center"/>
        </w:trPr>
        <w:tc>
          <w:tcPr>
            <w:tcW w:w="895" w:type="dxa"/>
          </w:tcPr>
          <w:p w14:paraId="00C42E34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151CD7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012D29A8" w14:textId="3EBA88BF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3CA3BE51" w14:textId="27A8471C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80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C8F5CF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76357213" w14:textId="77777777" w:rsidTr="00763BC3">
        <w:trPr>
          <w:jc w:val="center"/>
        </w:trPr>
        <w:tc>
          <w:tcPr>
            <w:tcW w:w="895" w:type="dxa"/>
          </w:tcPr>
          <w:p w14:paraId="38FD09AE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5F5AD5D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6927C9" w14:textId="3A620CCB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3.226mA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28201E" w14:textId="5F6F819C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4C710" w14:textId="6E34BFF9" w:rsidR="00DD3F5F" w:rsidRPr="00897A63" w:rsidRDefault="00897A63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97A63">
              <w:rPr>
                <w:rFonts w:ascii="Verdana" w:hAnsi="Verdana"/>
                <w:noProof/>
                <w:sz w:val="20"/>
                <w:szCs w:val="20"/>
                <w:highlight w:val="yellow"/>
              </w:rPr>
              <w:t>5V</w:t>
            </w:r>
          </w:p>
        </w:tc>
      </w:tr>
    </w:tbl>
    <w:p w14:paraId="2BA8189B" w14:textId="77777777" w:rsidR="00CC14BC" w:rsidRPr="00DB02B9" w:rsidRDefault="00CC14BC" w:rsidP="00DD3F5F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DD3F5F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4484A923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DD3F5F" w14:paraId="01ACB79F" w14:textId="77777777" w:rsidTr="004A24F1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129743AF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E5E8AC7" wp14:editId="4BFEBAE0">
                  <wp:extent cx="1380744" cy="228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500C4480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540144" wp14:editId="5FC131AB">
                  <wp:extent cx="969264" cy="777240"/>
                  <wp:effectExtent l="0" t="0" r="254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F5F" w14:paraId="519E3B87" w14:textId="77777777" w:rsidTr="004A24F1">
        <w:tc>
          <w:tcPr>
            <w:tcW w:w="4855" w:type="dxa"/>
            <w:vMerge/>
            <w:vAlign w:val="center"/>
          </w:tcPr>
          <w:p w14:paraId="5A0D0F6C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42159913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9B4E28" wp14:editId="0E1210A1">
                  <wp:extent cx="969264" cy="768096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AD295" w14:textId="77777777" w:rsidR="00DD3F5F" w:rsidRDefault="00DD3F5F" w:rsidP="00DD3F5F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E465069" w14:textId="77777777" w:rsidR="00DD3F5F" w:rsidRPr="00CC14BC" w:rsidRDefault="00000C07" w:rsidP="00DD3F5F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0B7D6C2A" w14:textId="0851C1AB" w:rsidR="001E0459" w:rsidRDefault="001E0459" w:rsidP="00FE74B9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Pr="001E0459">
        <w:rPr>
          <w:rFonts w:ascii="Verdana" w:hAnsi="Verdana"/>
          <w:sz w:val="20"/>
          <w:szCs w:val="20"/>
          <w:u w:val="single"/>
        </w:rPr>
        <w:t xml:space="preserve"> circuit values</w:t>
      </w:r>
    </w:p>
    <w:p w14:paraId="437F7E89" w14:textId="7EF7AD7A" w:rsidR="001E0459" w:rsidRDefault="001E0459" w:rsidP="00FE74B9">
      <w:pPr>
        <w:spacing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>above and complete the following table using measured</w:t>
      </w:r>
      <w:r>
        <w:rPr>
          <w:rFonts w:ascii="Verdana" w:hAnsi="Verdana"/>
          <w:sz w:val="20"/>
          <w:szCs w:val="20"/>
        </w:rPr>
        <w:t>.</w:t>
      </w:r>
    </w:p>
    <w:p w14:paraId="7EC72D35" w14:textId="7A327C41" w:rsidR="00FE74B9" w:rsidRDefault="00FE74B9" w:rsidP="00897A63">
      <w:pPr>
        <w:spacing w:after="120"/>
        <w:ind w:left="720"/>
        <w:rPr>
          <w:rFonts w:ascii="Verdana" w:hAnsi="Verdana"/>
          <w:sz w:val="20"/>
          <w:szCs w:val="20"/>
        </w:rPr>
      </w:pPr>
      <w:bookmarkStart w:id="3" w:name="_Hlk516567230"/>
      <w:r w:rsidRPr="00FE74B9">
        <w:rPr>
          <w:rFonts w:ascii="Verdana" w:hAnsi="Verdana"/>
          <w:b/>
          <w:sz w:val="20"/>
          <w:szCs w:val="20"/>
        </w:rPr>
        <w:t>WARNING:</w:t>
      </w:r>
      <w:r>
        <w:rPr>
          <w:rFonts w:ascii="Verdana" w:hAnsi="Verdana"/>
          <w:sz w:val="20"/>
          <w:szCs w:val="20"/>
        </w:rPr>
        <w:t xml:space="preserve"> Do not attempt to take any current readings without getting direction from the instructor </w:t>
      </w:r>
      <w:r w:rsidRPr="00FE74B9">
        <w:rPr>
          <w:rFonts w:ascii="Verdana" w:hAnsi="Verdana"/>
          <w:sz w:val="20"/>
          <w:szCs w:val="20"/>
          <w:u w:val="single"/>
        </w:rPr>
        <w:t>first</w:t>
      </w:r>
      <w:r>
        <w:rPr>
          <w:rFonts w:ascii="Verdana" w:hAnsi="Verdana"/>
          <w:sz w:val="20"/>
          <w:szCs w:val="20"/>
        </w:rPr>
        <w:t>.</w:t>
      </w:r>
    </w:p>
    <w:bookmarkEnd w:id="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81475" w:rsidRPr="00DD3F5F" w14:paraId="2ABC74C0" w14:textId="77777777" w:rsidTr="00763BC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98CE058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879438" w14:textId="3FF84EA5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4DF2BF" w14:textId="2D0159B2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11667164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18C14D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E74B9" w:rsidRPr="00DD3F5F" w14:paraId="44E7C3B1" w14:textId="77777777" w:rsidTr="00763BC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D7B20F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D6A7CA" w14:textId="02DD3B68" w:rsidR="00FE74B9" w:rsidRPr="00DD3F5F" w:rsidRDefault="00FE74B9" w:rsidP="00FE74B9">
            <w:pPr>
              <w:spacing w:before="60" w:after="60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A</w:t>
            </w:r>
            <w:r w:rsidRPr="00763BC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= </w:t>
            </w: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8EFCF04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32E5B61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3187E1A2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E74B9" w:rsidRPr="00DD3F5F" w14:paraId="3023D526" w14:textId="77777777" w:rsidTr="00763BC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4B2DD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AC1C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05921B2" w14:textId="6C1B67D7" w:rsidR="00FE74B9" w:rsidRPr="00DD3F5F" w:rsidRDefault="00763BC3" w:rsidP="00763BC3">
            <w:pPr>
              <w:spacing w:before="60" w:after="60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A</w:t>
            </w:r>
            <w:r w:rsidRPr="00763BC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=</w:t>
            </w:r>
            <w:r w:rsidR="004B289F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566E9629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6B8388CB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E74B9" w:rsidRPr="00DD3F5F" w14:paraId="3679705B" w14:textId="77777777" w:rsidTr="00763BC3">
        <w:trPr>
          <w:jc w:val="center"/>
        </w:trPr>
        <w:tc>
          <w:tcPr>
            <w:tcW w:w="895" w:type="dxa"/>
          </w:tcPr>
          <w:p w14:paraId="69B4E0F4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B26DBC9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CCAA47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14E332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D5CA6D8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81475" w:rsidRPr="00DD3F5F" w14:paraId="17222873" w14:textId="77777777" w:rsidTr="00763BC3">
        <w:trPr>
          <w:jc w:val="center"/>
        </w:trPr>
        <w:tc>
          <w:tcPr>
            <w:tcW w:w="895" w:type="dxa"/>
          </w:tcPr>
          <w:p w14:paraId="6BD81C43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5CC121EF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783FC7BB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DE3F14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6BCB5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77A6DC95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</w:p>
    <w:p w14:paraId="2CA96E00" w14:textId="5DE7E716" w:rsidR="001E0459" w:rsidRDefault="00681475" w:rsidP="00897A63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the measured values of A</w:t>
      </w:r>
      <w:r w:rsidRPr="00681475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A</w:t>
      </w:r>
      <w:r w:rsidRPr="00681475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match</w:t>
      </w:r>
      <w:r w:rsidR="001E0459" w:rsidRPr="001E0459">
        <w:rPr>
          <w:rFonts w:ascii="Verdana" w:hAnsi="Verdana"/>
          <w:sz w:val="20"/>
          <w:szCs w:val="20"/>
        </w:rPr>
        <w:t>?</w:t>
      </w:r>
    </w:p>
    <w:p w14:paraId="2499194D" w14:textId="1AFD6696" w:rsidR="00897A63" w:rsidRPr="00897A63" w:rsidRDefault="00897A63" w:rsidP="00897A63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897A63">
        <w:rPr>
          <w:rFonts w:ascii="Verdana" w:hAnsi="Verdana"/>
          <w:i/>
          <w:sz w:val="20"/>
          <w:szCs w:val="20"/>
          <w:highlight w:val="yellow"/>
        </w:rPr>
        <w:t>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1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and 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2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should match each other.</w:t>
      </w:r>
    </w:p>
    <w:p w14:paraId="482CC23C" w14:textId="4894C4F9" w:rsidR="001E0459" w:rsidRDefault="00681475" w:rsidP="00897A63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your answer in the previous question align with the characteristics of a series circuit? Why or why not</w:t>
      </w:r>
      <w:r w:rsidR="003E6534">
        <w:rPr>
          <w:rFonts w:ascii="Verdana" w:hAnsi="Verdana"/>
          <w:sz w:val="20"/>
          <w:szCs w:val="20"/>
        </w:rPr>
        <w:t>.</w:t>
      </w:r>
    </w:p>
    <w:p w14:paraId="553CD1A2" w14:textId="15AF4C07" w:rsidR="00897A63" w:rsidRPr="00897A63" w:rsidRDefault="00897A63" w:rsidP="00897A63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 xml:space="preserve">Since </w:t>
      </w:r>
      <w:r w:rsidRPr="00897A63">
        <w:rPr>
          <w:rFonts w:ascii="Verdana" w:hAnsi="Verdana"/>
          <w:i/>
          <w:sz w:val="20"/>
          <w:szCs w:val="20"/>
          <w:highlight w:val="yellow"/>
        </w:rPr>
        <w:t>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1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and A</w:t>
      </w:r>
      <w:r w:rsidRPr="00897A63">
        <w:rPr>
          <w:rFonts w:ascii="Verdana" w:hAnsi="Verdana"/>
          <w:i/>
          <w:sz w:val="20"/>
          <w:szCs w:val="20"/>
          <w:highlight w:val="yellow"/>
          <w:vertAlign w:val="subscript"/>
        </w:rPr>
        <w:t>2</w:t>
      </w:r>
      <w:r w:rsidRPr="00897A63">
        <w:rPr>
          <w:rFonts w:ascii="Verdana" w:hAnsi="Verdana"/>
          <w:i/>
          <w:sz w:val="20"/>
          <w:szCs w:val="20"/>
          <w:highlight w:val="yellow"/>
        </w:rPr>
        <w:t xml:space="preserve"> </w:t>
      </w:r>
      <w:r>
        <w:rPr>
          <w:rFonts w:ascii="Verdana" w:hAnsi="Verdana"/>
          <w:i/>
          <w:sz w:val="20"/>
          <w:szCs w:val="20"/>
          <w:highlight w:val="yellow"/>
        </w:rPr>
        <w:t>match, this proves the current is the same in a series circuit</w:t>
      </w:r>
      <w:r w:rsidRPr="00897A63">
        <w:rPr>
          <w:rFonts w:ascii="Verdana" w:hAnsi="Verdana"/>
          <w:i/>
          <w:sz w:val="20"/>
          <w:szCs w:val="20"/>
          <w:highlight w:val="yellow"/>
        </w:rPr>
        <w:t>.</w:t>
      </w:r>
    </w:p>
    <w:p w14:paraId="5ECFFFE3" w14:textId="255ECDFF" w:rsidR="003E6534" w:rsidRDefault="00681475" w:rsidP="00897A63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897A63">
        <w:rPr>
          <w:rFonts w:ascii="Verdana" w:hAnsi="Verdana"/>
          <w:sz w:val="20"/>
          <w:szCs w:val="20"/>
        </w:rPr>
        <w:t>If the value of R</w:t>
      </w:r>
      <w:r w:rsidRPr="00897A63">
        <w:rPr>
          <w:rFonts w:ascii="Verdana" w:hAnsi="Verdana"/>
          <w:sz w:val="20"/>
          <w:szCs w:val="20"/>
          <w:vertAlign w:val="subscript"/>
        </w:rPr>
        <w:t>3</w:t>
      </w:r>
      <w:r w:rsidR="00C83218" w:rsidRPr="00897A63">
        <w:rPr>
          <w:rFonts w:ascii="Verdana" w:hAnsi="Verdana"/>
          <w:sz w:val="20"/>
          <w:szCs w:val="20"/>
        </w:rPr>
        <w:t xml:space="preserve"> de</w:t>
      </w:r>
      <w:r w:rsidRPr="00897A63">
        <w:rPr>
          <w:rFonts w:ascii="Verdana" w:hAnsi="Verdana"/>
          <w:sz w:val="20"/>
          <w:szCs w:val="20"/>
        </w:rPr>
        <w:t>creases, what will happen to the total circuit current? Why?</w:t>
      </w:r>
    </w:p>
    <w:p w14:paraId="073F3145" w14:textId="6E5DA7E6" w:rsidR="00897A63" w:rsidRPr="00897A63" w:rsidRDefault="00CA3694" w:rsidP="00897A63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If R</w:t>
      </w:r>
      <w:r w:rsidRPr="00CA3694">
        <w:rPr>
          <w:rFonts w:ascii="Verdana" w:hAnsi="Verdana"/>
          <w:i/>
          <w:sz w:val="20"/>
          <w:szCs w:val="20"/>
          <w:highlight w:val="yellow"/>
          <w:vertAlign w:val="subscript"/>
        </w:rPr>
        <w:t>3</w:t>
      </w:r>
      <w:r>
        <w:rPr>
          <w:rFonts w:ascii="Verdana" w:hAnsi="Verdana"/>
          <w:i/>
          <w:sz w:val="20"/>
          <w:szCs w:val="20"/>
          <w:highlight w:val="yellow"/>
        </w:rPr>
        <w:t xml:space="preserve"> is decreased, the total circuit current shall decrease therefore the total circuit current will increase</w:t>
      </w:r>
      <w:r w:rsidR="00897A63" w:rsidRPr="00897A63">
        <w:rPr>
          <w:rFonts w:ascii="Verdana" w:hAnsi="Verdana"/>
          <w:i/>
          <w:sz w:val="20"/>
          <w:szCs w:val="20"/>
          <w:highlight w:val="yellow"/>
        </w:rPr>
        <w:t>.</w:t>
      </w:r>
    </w:p>
    <w:p w14:paraId="24CBED61" w14:textId="45611B73" w:rsidR="00681475" w:rsidRDefault="00681475" w:rsidP="00BC5ED5">
      <w:pPr>
        <w:spacing w:after="120"/>
        <w:ind w:left="360"/>
        <w:rPr>
          <w:rFonts w:ascii="Verdana" w:hAnsi="Verdana"/>
          <w:sz w:val="20"/>
          <w:szCs w:val="20"/>
        </w:rPr>
      </w:pPr>
      <w:r w:rsidRPr="00681475">
        <w:rPr>
          <w:rFonts w:ascii="Verdana" w:hAnsi="Verdana"/>
          <w:sz w:val="20"/>
          <w:szCs w:val="20"/>
        </w:rPr>
        <w:t>Replace R</w:t>
      </w:r>
      <w:r w:rsidRPr="00681475">
        <w:rPr>
          <w:rFonts w:ascii="Verdana" w:hAnsi="Verdana"/>
          <w:sz w:val="20"/>
          <w:szCs w:val="20"/>
          <w:vertAlign w:val="subscript"/>
        </w:rPr>
        <w:t>3</w:t>
      </w:r>
      <w:r w:rsidRPr="00681475">
        <w:rPr>
          <w:rFonts w:ascii="Verdana" w:hAnsi="Verdana"/>
          <w:sz w:val="20"/>
          <w:szCs w:val="20"/>
        </w:rPr>
        <w:t xml:space="preserve"> with a 560</w:t>
      </w:r>
      <w:r w:rsidRPr="00681475">
        <w:rPr>
          <w:rFonts w:ascii="Verdana" w:hAnsi="Verdana"/>
          <w:sz w:val="20"/>
          <w:szCs w:val="20"/>
        </w:rPr>
        <w:sym w:font="Symbol" w:char="F057"/>
      </w:r>
      <w:r w:rsidRPr="00681475">
        <w:rPr>
          <w:rFonts w:ascii="Verdana" w:hAnsi="Verdana"/>
          <w:sz w:val="20"/>
          <w:szCs w:val="20"/>
        </w:rPr>
        <w:t xml:space="preserve"> resistor</w:t>
      </w:r>
      <w:r>
        <w:rPr>
          <w:rFonts w:ascii="Verdana" w:hAnsi="Verdana"/>
          <w:sz w:val="20"/>
          <w:szCs w:val="20"/>
        </w:rPr>
        <w:t>.</w:t>
      </w:r>
    </w:p>
    <w:p w14:paraId="01B00302" w14:textId="4FB98817" w:rsidR="003E6534" w:rsidRDefault="00681475" w:rsidP="004B289F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currents A</w:t>
      </w:r>
      <w:r w:rsidRPr="00681475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__________ </w:t>
      </w:r>
      <w:r w:rsidR="00BC5ED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A</w:t>
      </w:r>
      <w:r w:rsidRPr="00681475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__________</w:t>
      </w:r>
    </w:p>
    <w:p w14:paraId="3473853E" w14:textId="2ED77296" w:rsidR="00681475" w:rsidRDefault="00681475" w:rsidP="00CA3694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the measured values </w:t>
      </w:r>
      <w:r w:rsidR="004B289F">
        <w:rPr>
          <w:rFonts w:ascii="Verdana" w:hAnsi="Verdana"/>
          <w:sz w:val="20"/>
          <w:szCs w:val="20"/>
        </w:rPr>
        <w:t>in step 4 support your answer in question 3</w:t>
      </w:r>
      <w:r w:rsidRPr="001E0459">
        <w:rPr>
          <w:rFonts w:ascii="Verdana" w:hAnsi="Verdana"/>
          <w:sz w:val="20"/>
          <w:szCs w:val="20"/>
        </w:rPr>
        <w:t>?</w:t>
      </w:r>
    </w:p>
    <w:p w14:paraId="770883AD" w14:textId="1D419962" w:rsidR="00BC5ED5" w:rsidRDefault="00BC5ED5" w:rsidP="00CA3694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have you concluded about the characteristics of a series circuit?</w:t>
      </w:r>
    </w:p>
    <w:p w14:paraId="78A5F4B4" w14:textId="6F493B57" w:rsidR="00CA3694" w:rsidRPr="00CA3694" w:rsidRDefault="00CA3694" w:rsidP="00CA3694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A series circuit has only one path for current.</w:t>
      </w:r>
    </w:p>
    <w:sectPr w:rsidR="00CA3694" w:rsidRPr="00CA3694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F833" w14:textId="77777777" w:rsidR="00000C07" w:rsidRDefault="00000C07" w:rsidP="005B3A86">
      <w:pPr>
        <w:spacing w:after="0" w:line="240" w:lineRule="auto"/>
      </w:pPr>
      <w:r>
        <w:separator/>
      </w:r>
    </w:p>
  </w:endnote>
  <w:endnote w:type="continuationSeparator" w:id="0">
    <w:p w14:paraId="5F32599C" w14:textId="77777777" w:rsidR="00000C07" w:rsidRDefault="00000C07" w:rsidP="005B3A86">
      <w:pPr>
        <w:spacing w:after="0" w:line="240" w:lineRule="auto"/>
      </w:pPr>
      <w:r>
        <w:continuationSeparator/>
      </w:r>
    </w:p>
  </w:endnote>
  <w:endnote w:type="continuationNotice" w:id="1">
    <w:p w14:paraId="2C0AE4C5" w14:textId="77777777" w:rsidR="00000C07" w:rsidRDefault="00000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3D3928E1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3F5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5392A613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69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3AB78E5B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69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3879678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369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46338" w14:textId="77777777" w:rsidR="00000C07" w:rsidRDefault="00000C07" w:rsidP="005B3A86">
      <w:pPr>
        <w:spacing w:after="0" w:line="240" w:lineRule="auto"/>
      </w:pPr>
      <w:r>
        <w:separator/>
      </w:r>
    </w:p>
  </w:footnote>
  <w:footnote w:type="continuationSeparator" w:id="0">
    <w:p w14:paraId="6CC36D77" w14:textId="77777777" w:rsidR="00000C07" w:rsidRDefault="00000C07" w:rsidP="005B3A86">
      <w:pPr>
        <w:spacing w:after="0" w:line="240" w:lineRule="auto"/>
      </w:pPr>
      <w:r>
        <w:continuationSeparator/>
      </w:r>
    </w:p>
  </w:footnote>
  <w:footnote w:type="continuationNotice" w:id="1">
    <w:p w14:paraId="06B36E3D" w14:textId="77777777" w:rsidR="00000C07" w:rsidRDefault="00000C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10A428C4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025B3318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1855E226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6A7581C6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001E52DA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D014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95DC357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755C5A7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0C07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22289"/>
    <w:rsid w:val="00431790"/>
    <w:rsid w:val="00431BCC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B289F"/>
    <w:rsid w:val="004C66D6"/>
    <w:rsid w:val="004D3BAE"/>
    <w:rsid w:val="0054235F"/>
    <w:rsid w:val="005501CC"/>
    <w:rsid w:val="00561F05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07D92"/>
    <w:rsid w:val="007140C7"/>
    <w:rsid w:val="00723673"/>
    <w:rsid w:val="0075695D"/>
    <w:rsid w:val="00763BC3"/>
    <w:rsid w:val="00777C19"/>
    <w:rsid w:val="007801EC"/>
    <w:rsid w:val="00784EF5"/>
    <w:rsid w:val="007940C2"/>
    <w:rsid w:val="007971C7"/>
    <w:rsid w:val="007C2507"/>
    <w:rsid w:val="0081251C"/>
    <w:rsid w:val="008201D6"/>
    <w:rsid w:val="00825608"/>
    <w:rsid w:val="008669EB"/>
    <w:rsid w:val="00866D5F"/>
    <w:rsid w:val="00873F1B"/>
    <w:rsid w:val="008860EA"/>
    <w:rsid w:val="008975D5"/>
    <w:rsid w:val="00897A63"/>
    <w:rsid w:val="008A12E4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0687A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2060B"/>
    <w:rsid w:val="00C23EEE"/>
    <w:rsid w:val="00C36CC3"/>
    <w:rsid w:val="00C51C34"/>
    <w:rsid w:val="00C602F1"/>
    <w:rsid w:val="00C67326"/>
    <w:rsid w:val="00C8002D"/>
    <w:rsid w:val="00C83218"/>
    <w:rsid w:val="00C834FC"/>
    <w:rsid w:val="00C86D41"/>
    <w:rsid w:val="00CA3694"/>
    <w:rsid w:val="00CB5A57"/>
    <w:rsid w:val="00CB5F0C"/>
    <w:rsid w:val="00CC14BC"/>
    <w:rsid w:val="00CE3BF2"/>
    <w:rsid w:val="00CF7AA0"/>
    <w:rsid w:val="00D32C65"/>
    <w:rsid w:val="00D54ACB"/>
    <w:rsid w:val="00D657B1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9561-82E3-40E7-A76B-933F1A70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2018-05-31T09:36:00Z</cp:lastPrinted>
  <dcterms:created xsi:type="dcterms:W3CDTF">2018-06-12T16:41:00Z</dcterms:created>
  <dcterms:modified xsi:type="dcterms:W3CDTF">2018-09-24T00:55:00Z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Series Circuit Current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