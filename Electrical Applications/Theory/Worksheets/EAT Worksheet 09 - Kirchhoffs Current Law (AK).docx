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4B9AAF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C47F8">
        <w:rPr>
          <w:rFonts w:ascii="Verdana" w:hAnsi="Verdana"/>
          <w:b/>
          <w:sz w:val="24"/>
          <w:szCs w:val="24"/>
        </w:rPr>
        <w:t>Kirchhoff's Current Law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AFB359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710F197" w:rsidR="004328DF" w:rsidRDefault="004328DF" w:rsidP="004E73F1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F5112B" w:rsidRPr="00F5112B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F5112B" w:rsidRPr="00F5112B">
        <w:rPr>
          <w:rFonts w:ascii="Verdana" w:hAnsi="Verdana"/>
          <w:sz w:val="20"/>
          <w:szCs w:val="20"/>
          <w:highlight w:val="yellow"/>
        </w:rPr>
        <w:t>70 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42271D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>for each resistor in a series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7777777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distinguish the principle that a series circuit only contains one current.</w:t>
      </w:r>
    </w:p>
    <w:p w14:paraId="0955C22A" w14:textId="0C85EF0F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formulate that a series circuit is a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423BA98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5460A90" w14:textId="77777777" w:rsidR="003C47F8" w:rsidRDefault="003C47F8" w:rsidP="003C47F8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4B101433" w14:textId="516AA1C5" w:rsidR="003C47F8" w:rsidRDefault="003C47F8" w:rsidP="003C47F8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Kirchhoff’s current law (KCL) states that the sum of the currents entering a node (point) must equal the sum of the currents leaving a node (point)</w:t>
      </w:r>
      <w:r w:rsidRPr="008860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Kirchhoff’s current law can be stated in the following equation.</w:t>
      </w:r>
    </w:p>
    <w:p w14:paraId="42E3B2DB" w14:textId="77777777" w:rsidR="003C47F8" w:rsidRPr="00DA1DDF" w:rsidRDefault="008A3B22" w:rsidP="003C47F8">
      <w:pPr>
        <w:spacing w:before="120" w:after="120"/>
        <w:ind w:left="360"/>
        <w:rPr>
          <w:rFonts w:ascii="Verdana" w:eastAsiaTheme="minorEastAsi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sub>
          </m:sSub>
        </m:oMath>
      </m:oMathPara>
    </w:p>
    <w:p w14:paraId="34515C97" w14:textId="0C4F4485" w:rsidR="003C47F8" w:rsidRDefault="003A4215" w:rsidP="003C47F8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468E6" wp14:editId="2BACF85B">
                <wp:simplePos x="0" y="0"/>
                <wp:positionH relativeFrom="column">
                  <wp:posOffset>2808827</wp:posOffset>
                </wp:positionH>
                <wp:positionV relativeFrom="paragraph">
                  <wp:posOffset>404188</wp:posOffset>
                </wp:positionV>
                <wp:extent cx="507365" cy="288290"/>
                <wp:effectExtent l="0" t="0" r="26035" b="149860"/>
                <wp:wrapNone/>
                <wp:docPr id="18" name="Speech Bubble: Rectangle with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88290"/>
                        </a:xfrm>
                        <a:prstGeom prst="wedgeRoundRectCallout">
                          <a:avLst>
                            <a:gd name="adj1" fmla="val -26870"/>
                            <a:gd name="adj2" fmla="val 8830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7045E" w14:textId="7A5A37F2" w:rsidR="003A4215" w:rsidRPr="003A4215" w:rsidRDefault="003A4215" w:rsidP="003A4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</w:t>
                            </w:r>
                            <w:r w:rsidRPr="003A4215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468E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8" o:spid="_x0000_s1026" type="#_x0000_t62" style="position:absolute;left:0;text-align:left;margin-left:221.15pt;margin-top:31.85pt;width:39.95pt;height:2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" adj="4996,29873" fillcolor="#ffe599 [1303]" strokecolor="#1f4d78 [1604]" strokeweight="1pt">
                <v:textbox>
                  <w:txbxContent>
                    <w:p w14:paraId="1357045E" w14:textId="7A5A37F2" w:rsidR="003A4215" w:rsidRPr="003A4215" w:rsidRDefault="003A4215" w:rsidP="003A421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</w:t>
                      </w:r>
                      <w:r w:rsidRPr="003A4215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B58F" wp14:editId="78A1AA6A">
                <wp:simplePos x="0" y="0"/>
                <wp:positionH relativeFrom="column">
                  <wp:posOffset>2056306</wp:posOffset>
                </wp:positionH>
                <wp:positionV relativeFrom="paragraph">
                  <wp:posOffset>412938</wp:posOffset>
                </wp:positionV>
                <wp:extent cx="507365" cy="288290"/>
                <wp:effectExtent l="0" t="0" r="26035" b="149860"/>
                <wp:wrapNone/>
                <wp:docPr id="17" name="Speech Bubble: Rectangle with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88290"/>
                        </a:xfrm>
                        <a:prstGeom prst="wedgeRoundRectCallout">
                          <a:avLst>
                            <a:gd name="adj1" fmla="val 25732"/>
                            <a:gd name="adj2" fmla="val 91335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0B185" w14:textId="1DD3752A" w:rsidR="003A4215" w:rsidRPr="003A4215" w:rsidRDefault="003A4215" w:rsidP="003A4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4215">
                              <w:rPr>
                                <w:color w:val="000000" w:themeColor="text1"/>
                              </w:rPr>
                              <w:t>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2B58F" id="Speech Bubble: Rectangle with Corners Rounded 17" o:spid="_x0000_s1027" type="#_x0000_t62" style="position:absolute;left:0;text-align:left;margin-left:161.9pt;margin-top:32.5pt;width:39.95pt;height: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" adj="16358,30528" fillcolor="#ffe599 [1303]" strokecolor="#1f4d78 [1604]" strokeweight="1pt">
                <v:textbox>
                  <w:txbxContent>
                    <w:p w14:paraId="2860B185" w14:textId="1DD3752A" w:rsidR="003A4215" w:rsidRPr="003A4215" w:rsidRDefault="003A4215" w:rsidP="003A42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4215">
                        <w:rPr>
                          <w:color w:val="000000" w:themeColor="text1"/>
                        </w:rPr>
                        <w:t>Ins</w:t>
                      </w:r>
                    </w:p>
                  </w:txbxContent>
                </v:textbox>
              </v:shape>
            </w:pict>
          </mc:Fallback>
        </mc:AlternateContent>
      </w:r>
      <w:r w:rsidR="003C47F8">
        <w:rPr>
          <w:rFonts w:ascii="Verdana" w:hAnsi="Verdana"/>
          <w:sz w:val="20"/>
          <w:szCs w:val="20"/>
        </w:rPr>
        <w:t xml:space="preserve">Therefore, in the circuit below, the sum of the currents going into node “A” must equal the sum of the currents coming out of that same node. Below is the formula for </w:t>
      </w:r>
      <w:r w:rsidR="00AD6B1C">
        <w:rPr>
          <w:rFonts w:ascii="Verdana" w:hAnsi="Verdana"/>
          <w:sz w:val="20"/>
          <w:szCs w:val="20"/>
        </w:rPr>
        <w:t xml:space="preserve">both </w:t>
      </w:r>
      <w:r w:rsidR="003C47F8">
        <w:rPr>
          <w:rFonts w:ascii="Verdana" w:hAnsi="Verdana"/>
          <w:sz w:val="20"/>
          <w:szCs w:val="20"/>
        </w:rPr>
        <w:t>node “A”</w:t>
      </w:r>
      <w:r w:rsidR="00AD6B1C">
        <w:rPr>
          <w:rFonts w:ascii="Verdana" w:hAnsi="Verdana"/>
          <w:sz w:val="20"/>
          <w:szCs w:val="20"/>
        </w:rPr>
        <w:t xml:space="preserve"> and </w:t>
      </w:r>
      <w:r w:rsidR="00AD6B1C">
        <w:rPr>
          <w:rFonts w:ascii="Verdana" w:hAnsi="Verdana"/>
          <w:sz w:val="20"/>
          <w:szCs w:val="20"/>
        </w:rPr>
        <w:br/>
        <w:t>node “B”</w:t>
      </w:r>
      <w:r w:rsidR="003C47F8">
        <w:rPr>
          <w:rFonts w:ascii="Verdana" w:hAnsi="Verdana"/>
          <w:sz w:val="20"/>
          <w:szCs w:val="20"/>
        </w:rPr>
        <w:t>.</w:t>
      </w:r>
    </w:p>
    <w:p w14:paraId="5A7713E2" w14:textId="77777777" w:rsidR="003A4215" w:rsidRDefault="003A4215" w:rsidP="003C47F8">
      <w:pPr>
        <w:spacing w:before="120" w:after="120"/>
        <w:ind w:left="360"/>
        <w:rPr>
          <w:rFonts w:ascii="Verdana" w:hAnsi="Verdana"/>
          <w:sz w:val="20"/>
          <w:szCs w:val="20"/>
        </w:rPr>
      </w:pPr>
    </w:p>
    <w:p w14:paraId="072D6497" w14:textId="269EC455" w:rsidR="00AD6B1C" w:rsidRPr="00DA1DDF" w:rsidRDefault="008A3B22" w:rsidP="00AD6B1C">
      <w:pPr>
        <w:spacing w:before="120" w:after="120"/>
        <w:ind w:left="360"/>
        <w:rPr>
          <w:rFonts w:ascii="Verdana" w:eastAsiaTheme="minorEastAsi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</m:oMath>
      </m:oMathPara>
    </w:p>
    <w:p w14:paraId="6444048E" w14:textId="7DD02259" w:rsidR="004328DF" w:rsidRDefault="005A787E" w:rsidP="003A4215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2622D05B" w:rsidR="00106D14" w:rsidRDefault="00AD6B1C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D6B1C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21A4FF96" wp14:editId="2CA3E206">
                  <wp:extent cx="2498090" cy="171513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171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78046" w14:textId="77777777" w:rsidR="003A4215" w:rsidRDefault="003A4215" w:rsidP="000662D0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6771976B" w14:textId="77777777" w:rsidR="000662D0" w:rsidRPr="00910FD4" w:rsidRDefault="000662D0" w:rsidP="000662D0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0662D0" w:rsidRPr="00910FD4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lastRenderedPageBreak/>
        <w:t>Instructions</w:t>
      </w:r>
    </w:p>
    <w:p w14:paraId="2564C63D" w14:textId="7285328C" w:rsidR="00A662F0" w:rsidRDefault="003A4215" w:rsidP="007537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Using Kirchhoff’s current law and the </w:t>
      </w:r>
      <w:r w:rsidR="006D716C" w:rsidRPr="006D716C">
        <w:rPr>
          <w:rFonts w:ascii="Verdana" w:hAnsi="Verdana" w:cs="Verdana"/>
          <w:sz w:val="20"/>
          <w:szCs w:val="20"/>
        </w:rPr>
        <w:t xml:space="preserve">Ohms Wheel, </w:t>
      </w:r>
      <w:r>
        <w:rPr>
          <w:rFonts w:ascii="Verdana" w:hAnsi="Verdana" w:cs="Verdana"/>
          <w:sz w:val="20"/>
          <w:szCs w:val="20"/>
        </w:rPr>
        <w:t>determine the current values listed below</w:t>
      </w:r>
      <w:r w:rsidR="00753714">
        <w:rPr>
          <w:rFonts w:ascii="Verdana" w:hAnsi="Verdana"/>
          <w:sz w:val="20"/>
          <w:szCs w:val="20"/>
        </w:rPr>
        <w:t>.</w:t>
      </w:r>
    </w:p>
    <w:p w14:paraId="038EE64C" w14:textId="77777777" w:rsidR="00310134" w:rsidRDefault="00310134" w:rsidP="00787DBC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427054CB" w:rsidR="00310134" w:rsidRDefault="003A4215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3A4215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B76AEFD" wp14:editId="640C2EE8">
                  <wp:extent cx="2498090" cy="16973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169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FEC67" w14:textId="6E90BAFC" w:rsidR="00310134" w:rsidRDefault="00310134" w:rsidP="00310134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756D07EB" w14:textId="0A8D7E3F" w:rsidR="00903398" w:rsidRPr="00CC14BC" w:rsidRDefault="008A3B22" w:rsidP="00903398">
      <w:pPr>
        <w:spacing w:after="60"/>
        <w:ind w:left="108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=330Ω,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=330Ω</m:t>
          </m:r>
        </m:oMath>
      </m:oMathPara>
    </w:p>
    <w:p w14:paraId="1F9E46C7" w14:textId="7010C2F5" w:rsidR="00310134" w:rsidRPr="003123C1" w:rsidRDefault="003123C1" w:rsidP="00491EC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662D0" w:rsidRPr="00903398" w14:paraId="4DD31326" w14:textId="77777777" w:rsidTr="003A4215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30A352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A6842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4284AE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8CE09A8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556367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F5112B" w:rsidRPr="00DD3F5F" w14:paraId="752811B4" w14:textId="77777777" w:rsidTr="003A42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928381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0CBB884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27272D3" w14:textId="4DC75781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45.455mA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ABDE71" w14:textId="7374DF35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1946E" w14:textId="65A3D955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F5112B" w:rsidRPr="00DD3F5F" w14:paraId="160EA0B0" w14:textId="77777777" w:rsidTr="003A42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248490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4FE7170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52A974" w14:textId="59D56D11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45.455mA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E3BCA31" w14:textId="6BC6012F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887CD" w14:textId="26286A60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F5112B" w:rsidRPr="00DD3F5F" w14:paraId="6A595ABF" w14:textId="77777777" w:rsidTr="003A42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6268A3B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F91D4B2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89993A5" w14:textId="7785B9EA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90.909mA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C1F8D5" w14:textId="16302665" w:rsidR="00F5112B" w:rsidRPr="008A3B22" w:rsidRDefault="008A3B22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A3B22">
              <w:rPr>
                <w:rFonts w:ascii="Verdana" w:hAnsi="Verdana"/>
                <w:noProof/>
                <w:sz w:val="20"/>
                <w:szCs w:val="20"/>
                <w:highlight w:val="yellow"/>
              </w:rPr>
              <w:t xml:space="preserve">165 </w:t>
            </w:r>
            <w:r w:rsidRPr="008A3B22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3DFB1" w14:textId="3792ECB5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</w:tbl>
    <w:p w14:paraId="4A8B309D" w14:textId="16CFAEE4" w:rsidR="00903398" w:rsidRDefault="00903398" w:rsidP="00491EC0">
      <w:pPr>
        <w:tabs>
          <w:tab w:val="left" w:pos="243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552"/>
      </w:tblGrid>
      <w:tr w:rsidR="00456A8E" w14:paraId="62D8F385" w14:textId="77777777" w:rsidTr="00456A8E">
        <w:tc>
          <w:tcPr>
            <w:tcW w:w="5035" w:type="dxa"/>
          </w:tcPr>
          <w:tbl>
            <w:tblPr>
              <w:tblStyle w:val="TableGrid"/>
              <w:tblW w:w="0" w:type="auto"/>
              <w:tblInd w:w="701" w:type="dxa"/>
              <w:tblLook w:val="04A0" w:firstRow="1" w:lastRow="0" w:firstColumn="1" w:lastColumn="0" w:noHBand="0" w:noVBand="1"/>
            </w:tblPr>
            <w:tblGrid>
              <w:gridCol w:w="1242"/>
              <w:gridCol w:w="1256"/>
              <w:gridCol w:w="1261"/>
            </w:tblGrid>
            <w:tr w:rsidR="00456A8E" w:rsidRPr="00456A8E" w14:paraId="4CD0988D" w14:textId="77777777" w:rsidTr="00491EC0"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D57FAD8" w14:textId="77777777" w:rsidR="00456A8E" w:rsidRPr="00456A8E" w:rsidRDefault="00456A8E" w:rsidP="00456A8E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>Node A</w:t>
                  </w:r>
                </w:p>
              </w:tc>
              <w:tc>
                <w:tcPr>
                  <w:tcW w:w="1250" w:type="dxa"/>
                </w:tcPr>
                <w:p w14:paraId="033EF6AE" w14:textId="77777777" w:rsidR="00456A8E" w:rsidRPr="00456A8E" w:rsidRDefault="00456A8E" w:rsidP="00456A8E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261" w:type="dxa"/>
                </w:tcPr>
                <w:p w14:paraId="218A2C42" w14:textId="77777777" w:rsidR="00456A8E" w:rsidRPr="00456A8E" w:rsidRDefault="00456A8E" w:rsidP="00456A8E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456A8E" w:rsidRPr="00456A8E" w14:paraId="01ADBFBF" w14:textId="77777777" w:rsidTr="00491EC0">
              <w:tc>
                <w:tcPr>
                  <w:tcW w:w="1242" w:type="dxa"/>
                </w:tcPr>
                <w:p w14:paraId="79792905" w14:textId="02D69B72" w:rsidR="00456A8E" w:rsidRPr="00456A8E" w:rsidRDefault="00491EC0" w:rsidP="00456A8E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 w:rsidR="00456A8E" w:rsidRPr="00456A8E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0" w:type="dxa"/>
                </w:tcPr>
                <w:p w14:paraId="38278FD1" w14:textId="7AA440EF" w:rsidR="00456A8E" w:rsidRPr="00456A8E" w:rsidRDefault="00F5112B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90.909mA</w:t>
                  </w:r>
                </w:p>
              </w:tc>
              <w:tc>
                <w:tcPr>
                  <w:tcW w:w="1261" w:type="dxa"/>
                </w:tcPr>
                <w:p w14:paraId="60C50716" w14:textId="711BF46B" w:rsidR="00456A8E" w:rsidRPr="00456A8E" w:rsidRDefault="00F5112B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45.</w:t>
                  </w:r>
                  <w:r w:rsidRPr="00BC6074"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455mA</w:t>
                  </w:r>
                </w:p>
              </w:tc>
            </w:tr>
            <w:tr w:rsidR="00456A8E" w:rsidRPr="00456A8E" w14:paraId="08E108D1" w14:textId="77777777" w:rsidTr="00491EC0">
              <w:tc>
                <w:tcPr>
                  <w:tcW w:w="1242" w:type="dxa"/>
                </w:tcPr>
                <w:p w14:paraId="01A1B352" w14:textId="1C92A354" w:rsidR="00456A8E" w:rsidRPr="00456A8E" w:rsidRDefault="00491EC0" w:rsidP="00456A8E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 w:rsidR="00456A8E" w:rsidRPr="00456A8E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50" w:type="dxa"/>
                </w:tcPr>
                <w:p w14:paraId="3368F55C" w14:textId="77777777" w:rsidR="00456A8E" w:rsidRPr="00456A8E" w:rsidRDefault="00456A8E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5C99871B" w14:textId="2C4CE82C" w:rsidR="00456A8E" w:rsidRPr="00456A8E" w:rsidRDefault="00F5112B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45.</w:t>
                  </w:r>
                  <w:r w:rsidRPr="00BC6074"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455mA</w:t>
                  </w:r>
                </w:p>
              </w:tc>
            </w:tr>
            <w:tr w:rsidR="00456A8E" w:rsidRPr="00456A8E" w14:paraId="3A50A7F1" w14:textId="77777777" w:rsidTr="00491EC0">
              <w:tc>
                <w:tcPr>
                  <w:tcW w:w="1242" w:type="dxa"/>
                </w:tcPr>
                <w:p w14:paraId="2EAB8454" w14:textId="77777777" w:rsidR="00456A8E" w:rsidRPr="00456A8E" w:rsidRDefault="00456A8E" w:rsidP="00456A8E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50" w:type="dxa"/>
                </w:tcPr>
                <w:p w14:paraId="050058F8" w14:textId="20CD1998" w:rsidR="00456A8E" w:rsidRPr="00456A8E" w:rsidRDefault="00F5112B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90.909mA</w:t>
                  </w:r>
                </w:p>
              </w:tc>
              <w:tc>
                <w:tcPr>
                  <w:tcW w:w="1261" w:type="dxa"/>
                </w:tcPr>
                <w:p w14:paraId="7961DC63" w14:textId="0508CDED" w:rsidR="00456A8E" w:rsidRPr="00456A8E" w:rsidRDefault="00F5112B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90.909mA</w:t>
                  </w:r>
                </w:p>
              </w:tc>
            </w:tr>
          </w:tbl>
          <w:p w14:paraId="63BC1979" w14:textId="77777777" w:rsidR="00456A8E" w:rsidRDefault="00456A8E" w:rsidP="00456A8E">
            <w:pPr>
              <w:tabs>
                <w:tab w:val="left" w:pos="2430"/>
                <w:tab w:val="left" w:pos="6480"/>
                <w:tab w:val="right" w:pos="10080"/>
              </w:tabs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1256"/>
              <w:gridCol w:w="1256"/>
            </w:tblGrid>
            <w:tr w:rsidR="00456A8E" w:rsidRPr="00456A8E" w14:paraId="36CDDFC8" w14:textId="77777777" w:rsidTr="00491EC0"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BB41230" w14:textId="15927F4C" w:rsidR="00456A8E" w:rsidRPr="00456A8E" w:rsidRDefault="00456A8E" w:rsidP="00456A8E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 w:rsidR="00491EC0">
                    <w:rPr>
                      <w:rFonts w:ascii="Verdana" w:hAnsi="Verdana"/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244" w:type="dxa"/>
                </w:tcPr>
                <w:p w14:paraId="062AA0D2" w14:textId="77777777" w:rsidR="00456A8E" w:rsidRPr="00456A8E" w:rsidRDefault="00456A8E" w:rsidP="00456A8E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256" w:type="dxa"/>
                </w:tcPr>
                <w:p w14:paraId="2C68428D" w14:textId="77777777" w:rsidR="00456A8E" w:rsidRPr="00456A8E" w:rsidRDefault="00456A8E" w:rsidP="00456A8E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491EC0" w:rsidRPr="00456A8E" w14:paraId="0BA3E3F8" w14:textId="77777777" w:rsidTr="00491EC0">
              <w:tc>
                <w:tcPr>
                  <w:tcW w:w="1237" w:type="dxa"/>
                </w:tcPr>
                <w:p w14:paraId="130EDD37" w14:textId="1E5C9A34" w:rsidR="00491EC0" w:rsidRPr="00456A8E" w:rsidRDefault="00491EC0" w:rsidP="00491EC0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44" w:type="dxa"/>
                </w:tcPr>
                <w:p w14:paraId="3C494D7D" w14:textId="3A095119" w:rsidR="00491EC0" w:rsidRPr="00456A8E" w:rsidRDefault="00F5112B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45.</w:t>
                  </w:r>
                  <w:r w:rsidRPr="00BC6074"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455mA</w:t>
                  </w:r>
                </w:p>
              </w:tc>
              <w:tc>
                <w:tcPr>
                  <w:tcW w:w="1256" w:type="dxa"/>
                </w:tcPr>
                <w:p w14:paraId="632E8B53" w14:textId="2A562280" w:rsidR="00491EC0" w:rsidRPr="00456A8E" w:rsidRDefault="00F5112B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90.909mA</w:t>
                  </w:r>
                </w:p>
              </w:tc>
            </w:tr>
            <w:tr w:rsidR="00491EC0" w:rsidRPr="00456A8E" w14:paraId="47D874E7" w14:textId="77777777" w:rsidTr="00491EC0">
              <w:tc>
                <w:tcPr>
                  <w:tcW w:w="1237" w:type="dxa"/>
                </w:tcPr>
                <w:p w14:paraId="296D5B64" w14:textId="00B9A70C" w:rsidR="00491EC0" w:rsidRPr="00456A8E" w:rsidRDefault="00491EC0" w:rsidP="00491EC0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2</w:t>
                  </w:r>
                </w:p>
              </w:tc>
              <w:tc>
                <w:tcPr>
                  <w:tcW w:w="1244" w:type="dxa"/>
                </w:tcPr>
                <w:p w14:paraId="6357CAF1" w14:textId="4B65CF16" w:rsidR="00491EC0" w:rsidRPr="00456A8E" w:rsidRDefault="00F5112B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45.</w:t>
                  </w:r>
                  <w:r w:rsidRPr="00BC6074"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455mA</w:t>
                  </w:r>
                </w:p>
              </w:tc>
              <w:tc>
                <w:tcPr>
                  <w:tcW w:w="1256" w:type="dxa"/>
                </w:tcPr>
                <w:p w14:paraId="3A11618F" w14:textId="77777777" w:rsidR="00491EC0" w:rsidRPr="00456A8E" w:rsidRDefault="00491EC0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456A8E" w:rsidRPr="00456A8E" w14:paraId="408F4A32" w14:textId="77777777" w:rsidTr="00491EC0">
              <w:tc>
                <w:tcPr>
                  <w:tcW w:w="1237" w:type="dxa"/>
                </w:tcPr>
                <w:p w14:paraId="78EFD3D8" w14:textId="77777777" w:rsidR="00456A8E" w:rsidRPr="00456A8E" w:rsidRDefault="00456A8E" w:rsidP="00456A8E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44" w:type="dxa"/>
                </w:tcPr>
                <w:p w14:paraId="239EFF3B" w14:textId="4109C803" w:rsidR="00456A8E" w:rsidRPr="00456A8E" w:rsidRDefault="00F5112B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90.909mA</w:t>
                  </w:r>
                </w:p>
              </w:tc>
              <w:tc>
                <w:tcPr>
                  <w:tcW w:w="1256" w:type="dxa"/>
                </w:tcPr>
                <w:p w14:paraId="25B2345B" w14:textId="2CFA030A" w:rsidR="00456A8E" w:rsidRPr="00456A8E" w:rsidRDefault="00F5112B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90.909mA</w:t>
                  </w:r>
                </w:p>
              </w:tc>
            </w:tr>
          </w:tbl>
          <w:p w14:paraId="422A10F2" w14:textId="77777777" w:rsidR="00456A8E" w:rsidRDefault="00456A8E" w:rsidP="00456A8E">
            <w:pPr>
              <w:tabs>
                <w:tab w:val="left" w:pos="2430"/>
                <w:tab w:val="left" w:pos="6480"/>
                <w:tab w:val="right" w:pos="10080"/>
              </w:tabs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1269243E" w14:textId="77777777" w:rsidR="00456A8E" w:rsidRDefault="00456A8E" w:rsidP="003A4215">
      <w:pPr>
        <w:tabs>
          <w:tab w:val="left" w:pos="243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</w:p>
    <w:p w14:paraId="1DE6512C" w14:textId="77777777" w:rsidR="00491EC0" w:rsidRDefault="00491EC0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3ACBBAA" w14:textId="5D2CE1FB" w:rsidR="003A4215" w:rsidRDefault="003A4215" w:rsidP="00B0148F">
      <w:pPr>
        <w:tabs>
          <w:tab w:val="left" w:pos="2026"/>
        </w:tabs>
        <w:spacing w:before="24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4EA7FC70" w14:textId="4E3E7405" w:rsidR="00491EC0" w:rsidRDefault="00491EC0" w:rsidP="00491EC0">
      <w:pPr>
        <w:tabs>
          <w:tab w:val="left" w:pos="2026"/>
        </w:tabs>
        <w:spacing w:after="60"/>
        <w:ind w:left="720"/>
        <w:jc w:val="center"/>
        <w:rPr>
          <w:rFonts w:ascii="Verdana" w:hAnsi="Verdana"/>
          <w:sz w:val="20"/>
          <w:szCs w:val="20"/>
        </w:rPr>
      </w:pPr>
      <w:r w:rsidRPr="00B0148F"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4CF5D435" wp14:editId="0DDAE0C8">
            <wp:extent cx="3351530" cy="1698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1B65" w14:textId="65CB988B" w:rsidR="00B0148F" w:rsidRDefault="00B0148F" w:rsidP="00787DBC">
      <w:pPr>
        <w:tabs>
          <w:tab w:val="left" w:pos="2026"/>
        </w:tabs>
        <w:spacing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346ABEA5" w14:textId="0B6315A6" w:rsidR="00B0148F" w:rsidRPr="00491EC0" w:rsidRDefault="008A3B22" w:rsidP="00B0148F">
      <w:pPr>
        <w:spacing w:after="120"/>
        <w:ind w:left="108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=260Ω,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=330Ω</m:t>
          </m:r>
        </m:oMath>
      </m:oMathPara>
    </w:p>
    <w:p w14:paraId="63EB9E03" w14:textId="77777777" w:rsidR="00491EC0" w:rsidRPr="003123C1" w:rsidRDefault="00491EC0" w:rsidP="00491EC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0148F" w:rsidRPr="00903398" w14:paraId="287DD653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F6412E6" w14:textId="77777777" w:rsidR="00B0148F" w:rsidRPr="00DD3F5F" w:rsidRDefault="00B0148F" w:rsidP="00B014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35DC72" w14:textId="77777777" w:rsidR="00B0148F" w:rsidRPr="00DD3F5F" w:rsidRDefault="00B0148F" w:rsidP="00B014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656C18E" w14:textId="77777777" w:rsidR="00B0148F" w:rsidRPr="00DD3F5F" w:rsidRDefault="00B0148F" w:rsidP="00B014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94C2AA5" w14:textId="77777777" w:rsidR="00B0148F" w:rsidRPr="00DD3F5F" w:rsidRDefault="00B0148F" w:rsidP="00B014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0CCF6A" w14:textId="77777777" w:rsidR="00B0148F" w:rsidRPr="00DD3F5F" w:rsidRDefault="00B0148F" w:rsidP="00B014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F5112B" w:rsidRPr="00DD3F5F" w14:paraId="260E548E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E93E632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AF30746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86ACCB1" w14:textId="1EE03D09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3B67FC" w14:textId="1B923586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1058B" w14:textId="531C1272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C258F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F5112B" w:rsidRPr="00DD3F5F" w14:paraId="014AE1D0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F0E98C4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E077730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F743A10" w14:textId="76FC852A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46.154mA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E4588B" w14:textId="508D8FB9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260Ω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5B984" w14:textId="61CF8299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C258F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F5112B" w:rsidRPr="00DD3F5F" w14:paraId="5318BF73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ECE81C3" w14:textId="3BF03768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354D5D5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9C0481" w14:textId="70D211FA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36.364mA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4657E36" w14:textId="4608A153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7C40C" w14:textId="5421D095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C258F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F5112B" w:rsidRPr="00DD3F5F" w14:paraId="455F50F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775765E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04ADAF3" w14:textId="77777777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2BE7E36" w14:textId="304BBF65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182.517mA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0FCA0AD" w14:textId="64FA424E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65.747Ω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CFC7E" w14:textId="6FCEA883" w:rsidR="00F5112B" w:rsidRPr="00DD3F5F" w:rsidRDefault="00F5112B" w:rsidP="00F5112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C258F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</w:tbl>
    <w:p w14:paraId="6B234E44" w14:textId="44B5891C" w:rsidR="00B0148F" w:rsidRDefault="00B0148F" w:rsidP="00787DBC">
      <w:pPr>
        <w:spacing w:after="0"/>
        <w:ind w:left="1080"/>
        <w:rPr>
          <w:rFonts w:ascii="Verdana" w:hAnsi="Verdana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565"/>
      </w:tblGrid>
      <w:tr w:rsidR="00491EC0" w14:paraId="2ABEF256" w14:textId="77777777" w:rsidTr="00491EC0">
        <w:tc>
          <w:tcPr>
            <w:tcW w:w="5035" w:type="dxa"/>
          </w:tcPr>
          <w:tbl>
            <w:tblPr>
              <w:tblStyle w:val="TableGrid"/>
              <w:tblW w:w="0" w:type="auto"/>
              <w:tblInd w:w="521" w:type="dxa"/>
              <w:tblLook w:val="04A0" w:firstRow="1" w:lastRow="0" w:firstColumn="1" w:lastColumn="0" w:noHBand="0" w:noVBand="1"/>
            </w:tblPr>
            <w:tblGrid>
              <w:gridCol w:w="1282"/>
              <w:gridCol w:w="1383"/>
              <w:gridCol w:w="1383"/>
            </w:tblGrid>
            <w:tr w:rsidR="00491EC0" w:rsidRPr="00456A8E" w14:paraId="09C03B7D" w14:textId="77777777" w:rsidTr="00D704BA"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C6CB0B3" w14:textId="77777777" w:rsidR="00491EC0" w:rsidRPr="00456A8E" w:rsidRDefault="00491EC0" w:rsidP="00D83442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>Node A</w:t>
                  </w:r>
                </w:p>
              </w:tc>
              <w:tc>
                <w:tcPr>
                  <w:tcW w:w="1383" w:type="dxa"/>
                </w:tcPr>
                <w:p w14:paraId="30C38D95" w14:textId="77777777" w:rsidR="00491EC0" w:rsidRPr="00456A8E" w:rsidRDefault="00491EC0" w:rsidP="00D8344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383" w:type="dxa"/>
                </w:tcPr>
                <w:p w14:paraId="591B5CB4" w14:textId="77777777" w:rsidR="00491EC0" w:rsidRPr="00456A8E" w:rsidRDefault="00491EC0" w:rsidP="00D8344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491EC0" w:rsidRPr="00456A8E" w14:paraId="312E9A6B" w14:textId="77777777" w:rsidTr="00D704BA">
              <w:tc>
                <w:tcPr>
                  <w:tcW w:w="1338" w:type="dxa"/>
                </w:tcPr>
                <w:p w14:paraId="2EB6D293" w14:textId="7B1FC952" w:rsidR="00491EC0" w:rsidRPr="00456A8E" w:rsidRDefault="00491EC0" w:rsidP="00D83442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383" w:type="dxa"/>
                </w:tcPr>
                <w:p w14:paraId="36B912AA" w14:textId="5EE461B2" w:rsidR="00491EC0" w:rsidRPr="00456A8E" w:rsidRDefault="00F5112B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182.517mA</w:t>
                  </w:r>
                </w:p>
              </w:tc>
              <w:tc>
                <w:tcPr>
                  <w:tcW w:w="1383" w:type="dxa"/>
                </w:tcPr>
                <w:p w14:paraId="750DE59C" w14:textId="4C2C048C" w:rsidR="00491EC0" w:rsidRPr="00456A8E" w:rsidRDefault="00F5112B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100mA</w:t>
                  </w:r>
                </w:p>
              </w:tc>
            </w:tr>
            <w:tr w:rsidR="00F5112B" w:rsidRPr="00456A8E" w14:paraId="5C558A6C" w14:textId="77777777" w:rsidTr="00D704BA">
              <w:tc>
                <w:tcPr>
                  <w:tcW w:w="1338" w:type="dxa"/>
                </w:tcPr>
                <w:p w14:paraId="4DE8B5E8" w14:textId="77777777" w:rsidR="00F5112B" w:rsidRPr="00456A8E" w:rsidRDefault="00F5112B" w:rsidP="00DC5F18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2</w:t>
                  </w:r>
                </w:p>
              </w:tc>
              <w:tc>
                <w:tcPr>
                  <w:tcW w:w="1383" w:type="dxa"/>
                </w:tcPr>
                <w:p w14:paraId="73975D05" w14:textId="77777777" w:rsidR="00F5112B" w:rsidRPr="00456A8E" w:rsidRDefault="00F5112B" w:rsidP="00DC5F18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383" w:type="dxa"/>
                </w:tcPr>
                <w:p w14:paraId="10D87D8F" w14:textId="0CA45243" w:rsidR="00F5112B" w:rsidRPr="00456A8E" w:rsidRDefault="00F5112B" w:rsidP="00DC5F18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46.154mA</w:t>
                  </w:r>
                </w:p>
              </w:tc>
            </w:tr>
            <w:tr w:rsidR="00491EC0" w:rsidRPr="00456A8E" w14:paraId="7175C0C8" w14:textId="77777777" w:rsidTr="00D704BA">
              <w:tc>
                <w:tcPr>
                  <w:tcW w:w="1338" w:type="dxa"/>
                </w:tcPr>
                <w:p w14:paraId="630E724D" w14:textId="44E459F9" w:rsidR="00491EC0" w:rsidRPr="00456A8E" w:rsidRDefault="00491EC0" w:rsidP="00491EC0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 w:rsidR="00F5112B"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83" w:type="dxa"/>
                </w:tcPr>
                <w:p w14:paraId="3C43D90D" w14:textId="77777777" w:rsidR="00491EC0" w:rsidRPr="00456A8E" w:rsidRDefault="00491EC0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383" w:type="dxa"/>
                </w:tcPr>
                <w:p w14:paraId="11EAA2D7" w14:textId="1AD9118F" w:rsidR="00491EC0" w:rsidRPr="00456A8E" w:rsidRDefault="00F5112B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</w:tr>
            <w:tr w:rsidR="00491EC0" w:rsidRPr="00456A8E" w14:paraId="22B7842D" w14:textId="77777777" w:rsidTr="00D704BA">
              <w:tc>
                <w:tcPr>
                  <w:tcW w:w="1338" w:type="dxa"/>
                </w:tcPr>
                <w:p w14:paraId="63042415" w14:textId="77777777" w:rsidR="00491EC0" w:rsidRPr="00456A8E" w:rsidRDefault="00491EC0" w:rsidP="00D83442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383" w:type="dxa"/>
                </w:tcPr>
                <w:p w14:paraId="30E91BA3" w14:textId="1554E233" w:rsidR="00491EC0" w:rsidRPr="00F5112B" w:rsidRDefault="00F5112B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182.517mA</w:t>
                  </w:r>
                </w:p>
              </w:tc>
              <w:tc>
                <w:tcPr>
                  <w:tcW w:w="1383" w:type="dxa"/>
                </w:tcPr>
                <w:p w14:paraId="79D6062A" w14:textId="13ED45DB" w:rsidR="00491EC0" w:rsidRPr="00456A8E" w:rsidRDefault="00F5112B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182.517mA</w:t>
                  </w:r>
                </w:p>
              </w:tc>
            </w:tr>
          </w:tbl>
          <w:p w14:paraId="75568331" w14:textId="77777777" w:rsidR="00491EC0" w:rsidRDefault="00491EC0" w:rsidP="00D83442">
            <w:pPr>
              <w:tabs>
                <w:tab w:val="left" w:pos="2430"/>
                <w:tab w:val="left" w:pos="6480"/>
                <w:tab w:val="right" w:pos="10080"/>
              </w:tabs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5"/>
              <w:gridCol w:w="1383"/>
              <w:gridCol w:w="1383"/>
            </w:tblGrid>
            <w:tr w:rsidR="00491EC0" w:rsidRPr="00456A8E" w14:paraId="1D8BF164" w14:textId="77777777" w:rsidTr="00491EC0"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2F3EEA2" w14:textId="77777777" w:rsidR="00491EC0" w:rsidRPr="00456A8E" w:rsidRDefault="00491EC0" w:rsidP="00D83442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260" w:type="dxa"/>
                </w:tcPr>
                <w:p w14:paraId="33166BD5" w14:textId="77777777" w:rsidR="00491EC0" w:rsidRPr="00456A8E" w:rsidRDefault="00491EC0" w:rsidP="00D8344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170" w:type="dxa"/>
                </w:tcPr>
                <w:p w14:paraId="7E339FF2" w14:textId="77777777" w:rsidR="00491EC0" w:rsidRPr="00456A8E" w:rsidRDefault="00491EC0" w:rsidP="00D8344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F5112B" w:rsidRPr="00456A8E" w14:paraId="5A5B8762" w14:textId="77777777" w:rsidTr="00491EC0">
              <w:tc>
                <w:tcPr>
                  <w:tcW w:w="1275" w:type="dxa"/>
                </w:tcPr>
                <w:p w14:paraId="1CB84127" w14:textId="0F1C15B1" w:rsidR="00F5112B" w:rsidRPr="00456A8E" w:rsidRDefault="00F5112B" w:rsidP="00F5112B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260" w:type="dxa"/>
                </w:tcPr>
                <w:p w14:paraId="63A83501" w14:textId="1EA310B8" w:rsidR="00F5112B" w:rsidRPr="00456A8E" w:rsidRDefault="00F5112B" w:rsidP="00F5112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100mA</w:t>
                  </w:r>
                </w:p>
              </w:tc>
              <w:tc>
                <w:tcPr>
                  <w:tcW w:w="1170" w:type="dxa"/>
                </w:tcPr>
                <w:p w14:paraId="47065E46" w14:textId="47AA199C" w:rsidR="00F5112B" w:rsidRPr="00456A8E" w:rsidRDefault="00F5112B" w:rsidP="00F5112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182.517mA</w:t>
                  </w:r>
                </w:p>
              </w:tc>
            </w:tr>
            <w:tr w:rsidR="00F5112B" w:rsidRPr="00456A8E" w14:paraId="1C96CB2A" w14:textId="77777777" w:rsidTr="00DC5F18">
              <w:tc>
                <w:tcPr>
                  <w:tcW w:w="1275" w:type="dxa"/>
                </w:tcPr>
                <w:p w14:paraId="71EDE09D" w14:textId="77777777" w:rsidR="00F5112B" w:rsidRPr="00456A8E" w:rsidRDefault="00F5112B" w:rsidP="00F5112B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2</w:t>
                  </w:r>
                </w:p>
              </w:tc>
              <w:tc>
                <w:tcPr>
                  <w:tcW w:w="1260" w:type="dxa"/>
                </w:tcPr>
                <w:p w14:paraId="4DCEE9B6" w14:textId="70C5375D" w:rsidR="00F5112B" w:rsidRPr="00456A8E" w:rsidRDefault="00F5112B" w:rsidP="00F5112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46.154mA</w:t>
                  </w:r>
                </w:p>
              </w:tc>
              <w:tc>
                <w:tcPr>
                  <w:tcW w:w="1170" w:type="dxa"/>
                </w:tcPr>
                <w:p w14:paraId="15E8BC91" w14:textId="77777777" w:rsidR="00F5112B" w:rsidRPr="00456A8E" w:rsidRDefault="00F5112B" w:rsidP="00F5112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F5112B" w:rsidRPr="00456A8E" w14:paraId="3F27E104" w14:textId="77777777" w:rsidTr="00491EC0">
              <w:tc>
                <w:tcPr>
                  <w:tcW w:w="1275" w:type="dxa"/>
                </w:tcPr>
                <w:p w14:paraId="1915C5E2" w14:textId="475E0CDE" w:rsidR="00F5112B" w:rsidRPr="00456A8E" w:rsidRDefault="00F5112B" w:rsidP="00F5112B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3</w:t>
                  </w:r>
                </w:p>
              </w:tc>
              <w:tc>
                <w:tcPr>
                  <w:tcW w:w="1260" w:type="dxa"/>
                </w:tcPr>
                <w:p w14:paraId="73552AE4" w14:textId="58E9D76E" w:rsidR="00F5112B" w:rsidRPr="00456A8E" w:rsidRDefault="00F5112B" w:rsidP="00F5112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  <w:tc>
                <w:tcPr>
                  <w:tcW w:w="1170" w:type="dxa"/>
                </w:tcPr>
                <w:p w14:paraId="255B6B16" w14:textId="77777777" w:rsidR="00F5112B" w:rsidRPr="00456A8E" w:rsidRDefault="00F5112B" w:rsidP="00F5112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491EC0" w:rsidRPr="00456A8E" w14:paraId="22875D6B" w14:textId="77777777" w:rsidTr="00491EC0">
              <w:tc>
                <w:tcPr>
                  <w:tcW w:w="1275" w:type="dxa"/>
                </w:tcPr>
                <w:p w14:paraId="0BE0E242" w14:textId="77777777" w:rsidR="00491EC0" w:rsidRPr="00456A8E" w:rsidRDefault="00491EC0" w:rsidP="00D83442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60" w:type="dxa"/>
                </w:tcPr>
                <w:p w14:paraId="4D54A8E9" w14:textId="1BAE4C21" w:rsidR="00491EC0" w:rsidRPr="00456A8E" w:rsidRDefault="00F5112B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182.517mA</w:t>
                  </w:r>
                </w:p>
              </w:tc>
              <w:tc>
                <w:tcPr>
                  <w:tcW w:w="1170" w:type="dxa"/>
                </w:tcPr>
                <w:p w14:paraId="43E0CF8E" w14:textId="40A87721" w:rsidR="00491EC0" w:rsidRPr="00456A8E" w:rsidRDefault="00F5112B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182.517mA</w:t>
                  </w:r>
                </w:p>
              </w:tc>
            </w:tr>
          </w:tbl>
          <w:p w14:paraId="3E179BC0" w14:textId="77777777" w:rsidR="00491EC0" w:rsidRDefault="00491EC0" w:rsidP="00D83442">
            <w:pPr>
              <w:tabs>
                <w:tab w:val="left" w:pos="2430"/>
                <w:tab w:val="left" w:pos="6480"/>
                <w:tab w:val="right" w:pos="10080"/>
              </w:tabs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B20D5F" w14:paraId="708722A4" w14:textId="77777777" w:rsidTr="00491EC0">
        <w:tc>
          <w:tcPr>
            <w:tcW w:w="5035" w:type="dxa"/>
          </w:tcPr>
          <w:p w14:paraId="7299EE97" w14:textId="77777777" w:rsidR="00B20D5F" w:rsidRPr="00456A8E" w:rsidRDefault="00B20D5F" w:rsidP="00D8344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35" w:type="dxa"/>
          </w:tcPr>
          <w:p w14:paraId="16630A19" w14:textId="77777777" w:rsidR="00B20D5F" w:rsidRPr="00456A8E" w:rsidRDefault="00B20D5F" w:rsidP="00D8344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20D5F" w14:paraId="683420D8" w14:textId="77777777" w:rsidTr="00491EC0">
        <w:tc>
          <w:tcPr>
            <w:tcW w:w="5035" w:type="dxa"/>
          </w:tcPr>
          <w:tbl>
            <w:tblPr>
              <w:tblStyle w:val="TableGrid"/>
              <w:tblW w:w="0" w:type="auto"/>
              <w:tblInd w:w="521" w:type="dxa"/>
              <w:tblLook w:val="04A0" w:firstRow="1" w:lastRow="0" w:firstColumn="1" w:lastColumn="0" w:noHBand="0" w:noVBand="1"/>
            </w:tblPr>
            <w:tblGrid>
              <w:gridCol w:w="1260"/>
              <w:gridCol w:w="1418"/>
              <w:gridCol w:w="1261"/>
            </w:tblGrid>
            <w:tr w:rsidR="00B20D5F" w:rsidRPr="00456A8E" w14:paraId="6F79EAC0" w14:textId="77777777" w:rsidTr="00B536CE"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BB4DD67" w14:textId="15D1C59A" w:rsidR="00B20D5F" w:rsidRPr="00456A8E" w:rsidRDefault="00B20D5F" w:rsidP="00B20D5F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418" w:type="dxa"/>
                </w:tcPr>
                <w:p w14:paraId="749E8CC9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261" w:type="dxa"/>
                </w:tcPr>
                <w:p w14:paraId="018BE918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B20D5F" w:rsidRPr="00456A8E" w14:paraId="3E80AFF2" w14:textId="77777777" w:rsidTr="00B536CE">
              <w:tc>
                <w:tcPr>
                  <w:tcW w:w="1260" w:type="dxa"/>
                </w:tcPr>
                <w:p w14:paraId="332FA7F6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418" w:type="dxa"/>
                </w:tcPr>
                <w:p w14:paraId="464B5013" w14:textId="34DAB6FE" w:rsidR="00B20D5F" w:rsidRPr="00456A8E" w:rsidRDefault="00F5112B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82.517mA</w:t>
                  </w:r>
                </w:p>
              </w:tc>
              <w:tc>
                <w:tcPr>
                  <w:tcW w:w="1261" w:type="dxa"/>
                </w:tcPr>
                <w:p w14:paraId="524BBC39" w14:textId="3736744C" w:rsidR="00B20D5F" w:rsidRPr="00456A8E" w:rsidRDefault="00F5112B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46.154mA</w:t>
                  </w:r>
                </w:p>
              </w:tc>
            </w:tr>
            <w:tr w:rsidR="00B536CE" w:rsidRPr="00456A8E" w14:paraId="7813E21B" w14:textId="77777777" w:rsidTr="00B536CE">
              <w:tc>
                <w:tcPr>
                  <w:tcW w:w="1260" w:type="dxa"/>
                </w:tcPr>
                <w:p w14:paraId="3183795B" w14:textId="77777777" w:rsidR="00B536CE" w:rsidRPr="00456A8E" w:rsidRDefault="00B536CE" w:rsidP="00DC5F18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2</w:t>
                  </w:r>
                </w:p>
              </w:tc>
              <w:tc>
                <w:tcPr>
                  <w:tcW w:w="1418" w:type="dxa"/>
                </w:tcPr>
                <w:p w14:paraId="1BD36310" w14:textId="77777777" w:rsidR="00B536CE" w:rsidRPr="00456A8E" w:rsidRDefault="00B536CE" w:rsidP="00DC5F18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178C2FD6" w14:textId="77777777" w:rsidR="00B536CE" w:rsidRPr="00456A8E" w:rsidRDefault="00B536CE" w:rsidP="00DC5F18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</w:tr>
            <w:tr w:rsidR="00B20D5F" w:rsidRPr="00456A8E" w14:paraId="30E60A0B" w14:textId="77777777" w:rsidTr="00B536CE">
              <w:tc>
                <w:tcPr>
                  <w:tcW w:w="1260" w:type="dxa"/>
                </w:tcPr>
                <w:p w14:paraId="69EABD90" w14:textId="1431A50D" w:rsidR="00B20D5F" w:rsidRPr="00456A8E" w:rsidRDefault="00B536CE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3</w:t>
                  </w:r>
                </w:p>
              </w:tc>
              <w:tc>
                <w:tcPr>
                  <w:tcW w:w="1418" w:type="dxa"/>
                </w:tcPr>
                <w:p w14:paraId="6D7737AB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119F8CB7" w14:textId="1715F84C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62AAB37F" w14:textId="77777777" w:rsidTr="00B536CE">
              <w:tc>
                <w:tcPr>
                  <w:tcW w:w="1260" w:type="dxa"/>
                </w:tcPr>
                <w:p w14:paraId="27ED453C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418" w:type="dxa"/>
                </w:tcPr>
                <w:p w14:paraId="5485D035" w14:textId="7BA34884" w:rsidR="00B20D5F" w:rsidRPr="00456A8E" w:rsidRDefault="00F5112B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82.517mA</w:t>
                  </w:r>
                </w:p>
              </w:tc>
              <w:tc>
                <w:tcPr>
                  <w:tcW w:w="1261" w:type="dxa"/>
                </w:tcPr>
                <w:p w14:paraId="2C91710C" w14:textId="1F316350" w:rsidR="00B20D5F" w:rsidRPr="00456A8E" w:rsidRDefault="00F5112B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82.517mA</w:t>
                  </w:r>
                </w:p>
              </w:tc>
            </w:tr>
          </w:tbl>
          <w:p w14:paraId="72368D12" w14:textId="77777777" w:rsidR="00B20D5F" w:rsidRPr="00456A8E" w:rsidRDefault="00B20D5F" w:rsidP="00D8344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1398"/>
              <w:gridCol w:w="1350"/>
            </w:tblGrid>
            <w:tr w:rsidR="00B20D5F" w:rsidRPr="00456A8E" w14:paraId="0E91E1BB" w14:textId="77777777" w:rsidTr="00B536CE"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225CBF4" w14:textId="46460FE3" w:rsidR="00B20D5F" w:rsidRPr="00456A8E" w:rsidRDefault="00B20D5F" w:rsidP="00B20D5F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398" w:type="dxa"/>
                </w:tcPr>
                <w:p w14:paraId="7F0E07C2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350" w:type="dxa"/>
                </w:tcPr>
                <w:p w14:paraId="584C9F8E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B20D5F" w:rsidRPr="00456A8E" w14:paraId="45D95D67" w14:textId="77777777" w:rsidTr="00B536CE">
              <w:tc>
                <w:tcPr>
                  <w:tcW w:w="1250" w:type="dxa"/>
                </w:tcPr>
                <w:p w14:paraId="0D8D7FEE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398" w:type="dxa"/>
                </w:tcPr>
                <w:p w14:paraId="08717B65" w14:textId="5332A442" w:rsidR="00B20D5F" w:rsidRPr="00456A8E" w:rsidRDefault="00B536CE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46.154mA</w:t>
                  </w:r>
                </w:p>
              </w:tc>
              <w:tc>
                <w:tcPr>
                  <w:tcW w:w="1350" w:type="dxa"/>
                </w:tcPr>
                <w:p w14:paraId="0497926F" w14:textId="794AB8D3" w:rsidR="00B20D5F" w:rsidRPr="00456A8E" w:rsidRDefault="00B536CE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82.517mA</w:t>
                  </w:r>
                </w:p>
              </w:tc>
            </w:tr>
            <w:tr w:rsidR="00B536CE" w:rsidRPr="00456A8E" w14:paraId="7CDDF7BE" w14:textId="77777777" w:rsidTr="00B536CE">
              <w:tc>
                <w:tcPr>
                  <w:tcW w:w="1250" w:type="dxa"/>
                </w:tcPr>
                <w:p w14:paraId="6B26EE4C" w14:textId="77777777" w:rsidR="00B536CE" w:rsidRPr="00456A8E" w:rsidRDefault="00B536CE" w:rsidP="00DC5F18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2</w:t>
                  </w:r>
                </w:p>
              </w:tc>
              <w:tc>
                <w:tcPr>
                  <w:tcW w:w="1398" w:type="dxa"/>
                </w:tcPr>
                <w:p w14:paraId="4F90DAB6" w14:textId="77777777" w:rsidR="00B536CE" w:rsidRPr="00456A8E" w:rsidRDefault="00B536CE" w:rsidP="00DC5F18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  <w:tc>
                <w:tcPr>
                  <w:tcW w:w="1350" w:type="dxa"/>
                </w:tcPr>
                <w:p w14:paraId="032350C3" w14:textId="77777777" w:rsidR="00B536CE" w:rsidRPr="00456A8E" w:rsidRDefault="00B536CE" w:rsidP="00DC5F18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605C1440" w14:textId="77777777" w:rsidTr="00B536CE">
              <w:tc>
                <w:tcPr>
                  <w:tcW w:w="1250" w:type="dxa"/>
                </w:tcPr>
                <w:p w14:paraId="3EE11149" w14:textId="62DE80CF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 w:rsidR="00B536CE"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98" w:type="dxa"/>
                </w:tcPr>
                <w:p w14:paraId="5B60E154" w14:textId="1FB0B153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2EB13C1E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3E4DD833" w14:textId="77777777" w:rsidTr="00B536CE">
              <w:tc>
                <w:tcPr>
                  <w:tcW w:w="1250" w:type="dxa"/>
                </w:tcPr>
                <w:p w14:paraId="7B39448F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398" w:type="dxa"/>
                </w:tcPr>
                <w:p w14:paraId="5F0823B9" w14:textId="1E624C34" w:rsidR="00B20D5F" w:rsidRPr="00456A8E" w:rsidRDefault="00B536CE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82.517mA</w:t>
                  </w:r>
                </w:p>
              </w:tc>
              <w:tc>
                <w:tcPr>
                  <w:tcW w:w="1350" w:type="dxa"/>
                </w:tcPr>
                <w:p w14:paraId="564F611F" w14:textId="1C6F9718" w:rsidR="00B20D5F" w:rsidRPr="00456A8E" w:rsidRDefault="00B536CE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F5112B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82.517mA</w:t>
                  </w:r>
                </w:p>
              </w:tc>
            </w:tr>
          </w:tbl>
          <w:p w14:paraId="31CEDE55" w14:textId="77777777" w:rsidR="00B20D5F" w:rsidRPr="00456A8E" w:rsidRDefault="00B20D5F" w:rsidP="00D8344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20D5F" w14:paraId="6FE2F539" w14:textId="77777777" w:rsidTr="00491EC0">
        <w:tc>
          <w:tcPr>
            <w:tcW w:w="5035" w:type="dxa"/>
          </w:tcPr>
          <w:p w14:paraId="476D1A30" w14:textId="77777777" w:rsidR="00B20D5F" w:rsidRPr="00456A8E" w:rsidRDefault="00B20D5F" w:rsidP="00B20D5F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35" w:type="dxa"/>
          </w:tcPr>
          <w:p w14:paraId="3F927017" w14:textId="77777777" w:rsidR="00B20D5F" w:rsidRPr="00456A8E" w:rsidRDefault="00B20D5F" w:rsidP="00B20D5F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20D5F" w14:paraId="5A960CE7" w14:textId="77777777" w:rsidTr="00491EC0">
        <w:tc>
          <w:tcPr>
            <w:tcW w:w="5035" w:type="dxa"/>
          </w:tcPr>
          <w:tbl>
            <w:tblPr>
              <w:tblStyle w:val="TableGrid"/>
              <w:tblW w:w="0" w:type="auto"/>
              <w:tblInd w:w="521" w:type="dxa"/>
              <w:tblLook w:val="04A0" w:firstRow="1" w:lastRow="0" w:firstColumn="1" w:lastColumn="0" w:noHBand="0" w:noVBand="1"/>
            </w:tblPr>
            <w:tblGrid>
              <w:gridCol w:w="1260"/>
              <w:gridCol w:w="1418"/>
              <w:gridCol w:w="1261"/>
            </w:tblGrid>
            <w:tr w:rsidR="00B20D5F" w:rsidRPr="00456A8E" w14:paraId="738CD5B4" w14:textId="77777777" w:rsidTr="00D704BA"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85048FA" w14:textId="18E4279A" w:rsidR="00B20D5F" w:rsidRPr="00456A8E" w:rsidRDefault="00B20D5F" w:rsidP="00B20D5F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418" w:type="dxa"/>
                </w:tcPr>
                <w:p w14:paraId="7B0C5F41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261" w:type="dxa"/>
                </w:tcPr>
                <w:p w14:paraId="24AF48E9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B20D5F" w:rsidRPr="00456A8E" w14:paraId="1497376A" w14:textId="77777777" w:rsidTr="00D704BA">
              <w:tc>
                <w:tcPr>
                  <w:tcW w:w="1260" w:type="dxa"/>
                </w:tcPr>
                <w:p w14:paraId="7CEF4A08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418" w:type="dxa"/>
                </w:tcPr>
                <w:p w14:paraId="02F807A0" w14:textId="3456E0F9" w:rsidR="00B20D5F" w:rsidRPr="00456A8E" w:rsidRDefault="00F5112B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  <w:tc>
                <w:tcPr>
                  <w:tcW w:w="1261" w:type="dxa"/>
                </w:tcPr>
                <w:p w14:paraId="00493C34" w14:textId="1F2DE5C0" w:rsidR="00B20D5F" w:rsidRPr="00456A8E" w:rsidRDefault="00F5112B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</w:tr>
            <w:tr w:rsidR="00B536CE" w:rsidRPr="00456A8E" w14:paraId="5B6C2078" w14:textId="77777777" w:rsidTr="00DC5F18">
              <w:tc>
                <w:tcPr>
                  <w:tcW w:w="1260" w:type="dxa"/>
                </w:tcPr>
                <w:p w14:paraId="5AB8F4D2" w14:textId="77777777" w:rsidR="00B536CE" w:rsidRPr="00456A8E" w:rsidRDefault="00B536CE" w:rsidP="00DC5F18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2</w:t>
                  </w:r>
                </w:p>
              </w:tc>
              <w:tc>
                <w:tcPr>
                  <w:tcW w:w="1418" w:type="dxa"/>
                </w:tcPr>
                <w:p w14:paraId="0494F708" w14:textId="77777777" w:rsidR="00B536CE" w:rsidRPr="00456A8E" w:rsidRDefault="00B536CE" w:rsidP="00DC5F18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61D5A01B" w14:textId="77777777" w:rsidR="00B536CE" w:rsidRPr="00456A8E" w:rsidRDefault="00B536CE" w:rsidP="00DC5F18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7A8FA309" w14:textId="77777777" w:rsidTr="00D704BA">
              <w:tc>
                <w:tcPr>
                  <w:tcW w:w="1260" w:type="dxa"/>
                </w:tcPr>
                <w:p w14:paraId="0835A18A" w14:textId="3481CEB2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 w:rsidR="00B536CE"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14:paraId="0C82F205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168B56DA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24CD3753" w14:textId="77777777" w:rsidTr="00D704BA">
              <w:tc>
                <w:tcPr>
                  <w:tcW w:w="1260" w:type="dxa"/>
                </w:tcPr>
                <w:p w14:paraId="736E9929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418" w:type="dxa"/>
                </w:tcPr>
                <w:p w14:paraId="74F6B4B3" w14:textId="048B3BC7" w:rsidR="00B20D5F" w:rsidRPr="00456A8E" w:rsidRDefault="00F5112B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  <w:tc>
                <w:tcPr>
                  <w:tcW w:w="1261" w:type="dxa"/>
                </w:tcPr>
                <w:p w14:paraId="377F2C24" w14:textId="70294AF7" w:rsidR="00B20D5F" w:rsidRPr="00456A8E" w:rsidRDefault="00F5112B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</w:tr>
          </w:tbl>
          <w:p w14:paraId="1ABFA44B" w14:textId="77777777" w:rsidR="00B20D5F" w:rsidRPr="00456A8E" w:rsidRDefault="00B20D5F" w:rsidP="00B20D5F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1398"/>
              <w:gridCol w:w="1350"/>
            </w:tblGrid>
            <w:tr w:rsidR="00B20D5F" w:rsidRPr="00456A8E" w14:paraId="079732C1" w14:textId="77777777" w:rsidTr="00B536CE"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F686ED8" w14:textId="74E9AEFA" w:rsidR="00B20D5F" w:rsidRPr="00456A8E" w:rsidRDefault="00B20D5F" w:rsidP="00B20D5F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398" w:type="dxa"/>
                </w:tcPr>
                <w:p w14:paraId="3470FDC1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350" w:type="dxa"/>
                </w:tcPr>
                <w:p w14:paraId="6DC3B22C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B20D5F" w:rsidRPr="00456A8E" w14:paraId="3A51AA13" w14:textId="77777777" w:rsidTr="00B536CE">
              <w:tc>
                <w:tcPr>
                  <w:tcW w:w="1250" w:type="dxa"/>
                </w:tcPr>
                <w:p w14:paraId="4E82D7D3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398" w:type="dxa"/>
                </w:tcPr>
                <w:p w14:paraId="0C9E9EF5" w14:textId="495FDAE0" w:rsidR="00B20D5F" w:rsidRPr="00456A8E" w:rsidRDefault="00B536CE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  <w:tc>
                <w:tcPr>
                  <w:tcW w:w="1350" w:type="dxa"/>
                </w:tcPr>
                <w:p w14:paraId="3C44E6A9" w14:textId="18DB3253" w:rsidR="00B20D5F" w:rsidRPr="00456A8E" w:rsidRDefault="00B536CE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</w:tr>
            <w:tr w:rsidR="00B536CE" w:rsidRPr="00456A8E" w14:paraId="4ABD9424" w14:textId="77777777" w:rsidTr="00B536CE">
              <w:tc>
                <w:tcPr>
                  <w:tcW w:w="1250" w:type="dxa"/>
                </w:tcPr>
                <w:p w14:paraId="46C2F624" w14:textId="77777777" w:rsidR="00B536CE" w:rsidRPr="00456A8E" w:rsidRDefault="00B536CE" w:rsidP="00DC5F18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2</w:t>
                  </w:r>
                </w:p>
              </w:tc>
              <w:tc>
                <w:tcPr>
                  <w:tcW w:w="1398" w:type="dxa"/>
                </w:tcPr>
                <w:p w14:paraId="4069A54F" w14:textId="77777777" w:rsidR="00B536CE" w:rsidRPr="00456A8E" w:rsidRDefault="00B536CE" w:rsidP="00DC5F18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2FF7A68F" w14:textId="77777777" w:rsidR="00B536CE" w:rsidRPr="00456A8E" w:rsidRDefault="00B536CE" w:rsidP="00DC5F18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5702A72E" w14:textId="77777777" w:rsidTr="00B536CE">
              <w:tc>
                <w:tcPr>
                  <w:tcW w:w="1250" w:type="dxa"/>
                </w:tcPr>
                <w:p w14:paraId="69F67C15" w14:textId="4DFB4384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 w:rsidR="00B536CE"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98" w:type="dxa"/>
                </w:tcPr>
                <w:p w14:paraId="30032206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033D0558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609F91E3" w14:textId="77777777" w:rsidTr="00B536CE">
              <w:tc>
                <w:tcPr>
                  <w:tcW w:w="1250" w:type="dxa"/>
                </w:tcPr>
                <w:p w14:paraId="1BD481FB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398" w:type="dxa"/>
                </w:tcPr>
                <w:p w14:paraId="428B44BD" w14:textId="2CE9E211" w:rsidR="00B20D5F" w:rsidRPr="00456A8E" w:rsidRDefault="00B536CE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  <w:tc>
                <w:tcPr>
                  <w:tcW w:w="1350" w:type="dxa"/>
                </w:tcPr>
                <w:p w14:paraId="73D8D63B" w14:textId="2C39F531" w:rsidR="00B20D5F" w:rsidRPr="00456A8E" w:rsidRDefault="00B536CE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  <w:highlight w:val="yellow"/>
                    </w:rPr>
                    <w:t>36.364mA</w:t>
                  </w:r>
                </w:p>
              </w:tc>
            </w:tr>
          </w:tbl>
          <w:p w14:paraId="450E8F23" w14:textId="77777777" w:rsidR="00B20D5F" w:rsidRPr="00456A8E" w:rsidRDefault="00B20D5F" w:rsidP="00B20D5F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359CA45" w14:textId="5EEFE603" w:rsidR="00B20D5F" w:rsidRDefault="00B20D5F" w:rsidP="00787DBC">
      <w:pPr>
        <w:spacing w:after="0"/>
        <w:ind w:left="1080"/>
        <w:rPr>
          <w:rFonts w:ascii="Verdana" w:hAnsi="Verdana"/>
        </w:rPr>
      </w:pPr>
    </w:p>
    <w:p w14:paraId="3457E412" w14:textId="77777777" w:rsidR="00B20D5F" w:rsidRDefault="00B20D5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B5109C0" w14:textId="70D21F8C" w:rsidR="00DD607A" w:rsidRPr="00CC14BC" w:rsidRDefault="00B20D5F" w:rsidP="00B20D5F">
      <w:pPr>
        <w:spacing w:after="0"/>
        <w:ind w:left="1080"/>
        <w:jc w:val="center"/>
        <w:rPr>
          <w:rFonts w:ascii="Verdana" w:hAnsi="Verdana"/>
        </w:rPr>
      </w:pPr>
      <w:r>
        <w:rPr>
          <w:rFonts w:ascii="Verdana" w:hAnsi="Verdana"/>
        </w:rPr>
        <w:lastRenderedPageBreak/>
        <w:t>This page intentionally almost blank</w:t>
      </w:r>
    </w:p>
    <w:sectPr w:rsidR="00DD607A" w:rsidRPr="00CC14BC" w:rsidSect="005B290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BE322" w14:textId="386BEC1E" w:rsidR="000662D0" w:rsidRPr="007C2507" w:rsidRDefault="000662D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91C8" w14:textId="15BE6A5E" w:rsidR="000662D0" w:rsidRPr="007C2507" w:rsidRDefault="000662D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F52FA" w14:textId="017FAB4A" w:rsidR="000662D0" w:rsidRPr="007C2507" w:rsidRDefault="000662D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A3B2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F0F7C76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A3B22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CAC79DA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A3B2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FB4D969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ACF19" w14:textId="542A384B" w:rsidR="000662D0" w:rsidRPr="007C2507" w:rsidRDefault="000662D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47F8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E77A2C8" w14:textId="7C55BF8B" w:rsidR="000662D0" w:rsidRPr="000154E9" w:rsidRDefault="000662D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F45" w14:textId="68FDAE42" w:rsidR="000662D0" w:rsidRPr="007C2507" w:rsidRDefault="000662D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47F8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B377C2" w14:textId="2513D4D7" w:rsidR="000662D0" w:rsidRPr="000154E9" w:rsidRDefault="000662D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662D0" w14:paraId="78370B61" w14:textId="77777777" w:rsidTr="00E130F3">
      <w:tc>
        <w:tcPr>
          <w:tcW w:w="630" w:type="dxa"/>
        </w:tcPr>
        <w:p w14:paraId="3B2AEA13" w14:textId="77777777" w:rsidR="000662D0" w:rsidRDefault="000662D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D48691" wp14:editId="603B5D90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862A4DA" w14:textId="29BE3334" w:rsidR="000662D0" w:rsidRPr="007C2507" w:rsidRDefault="000662D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C47F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B5B4A1C" w14:textId="77777777" w:rsidR="000662D0" w:rsidRDefault="000662D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0815067" wp14:editId="5BF65941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BC8823" w14:textId="77777777" w:rsidR="000662D0" w:rsidRPr="00B025CF" w:rsidRDefault="000662D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12F29AF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47F8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113DA6E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23E2ED33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47F8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4A09D30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9E8C44B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C47F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F63C6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1"/>
  </w:num>
  <w:num w:numId="6">
    <w:abstractNumId w:val="16"/>
  </w:num>
  <w:num w:numId="7">
    <w:abstractNumId w:val="2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4"/>
  </w:num>
  <w:num w:numId="18">
    <w:abstractNumId w:val="18"/>
  </w:num>
  <w:num w:numId="19">
    <w:abstractNumId w:val="19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662D0"/>
    <w:rsid w:val="00074728"/>
    <w:rsid w:val="000A23B3"/>
    <w:rsid w:val="000A55D5"/>
    <w:rsid w:val="00101028"/>
    <w:rsid w:val="00106D14"/>
    <w:rsid w:val="00122009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44272"/>
    <w:rsid w:val="00352979"/>
    <w:rsid w:val="0035749A"/>
    <w:rsid w:val="0037367C"/>
    <w:rsid w:val="003A4215"/>
    <w:rsid w:val="003A7095"/>
    <w:rsid w:val="003C47F8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56A8E"/>
    <w:rsid w:val="00467565"/>
    <w:rsid w:val="00472F8B"/>
    <w:rsid w:val="00491EC0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37099"/>
    <w:rsid w:val="00652C9A"/>
    <w:rsid w:val="00661207"/>
    <w:rsid w:val="00662E44"/>
    <w:rsid w:val="00663773"/>
    <w:rsid w:val="00693201"/>
    <w:rsid w:val="00697F15"/>
    <w:rsid w:val="006D1647"/>
    <w:rsid w:val="006D716C"/>
    <w:rsid w:val="006F19A5"/>
    <w:rsid w:val="006F7F1A"/>
    <w:rsid w:val="007140C7"/>
    <w:rsid w:val="00723673"/>
    <w:rsid w:val="00745276"/>
    <w:rsid w:val="00753714"/>
    <w:rsid w:val="0075695D"/>
    <w:rsid w:val="00761B84"/>
    <w:rsid w:val="0077606A"/>
    <w:rsid w:val="007801EC"/>
    <w:rsid w:val="00784EF5"/>
    <w:rsid w:val="00787DBC"/>
    <w:rsid w:val="007940C2"/>
    <w:rsid w:val="007C2507"/>
    <w:rsid w:val="0081458F"/>
    <w:rsid w:val="008201D6"/>
    <w:rsid w:val="00825608"/>
    <w:rsid w:val="008669EB"/>
    <w:rsid w:val="00866D5F"/>
    <w:rsid w:val="00873F1B"/>
    <w:rsid w:val="00885346"/>
    <w:rsid w:val="0088711E"/>
    <w:rsid w:val="008975D5"/>
    <w:rsid w:val="008A3B22"/>
    <w:rsid w:val="008B456A"/>
    <w:rsid w:val="008B6FC5"/>
    <w:rsid w:val="008F702A"/>
    <w:rsid w:val="00903398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6B1C"/>
    <w:rsid w:val="00AD771F"/>
    <w:rsid w:val="00AF69EE"/>
    <w:rsid w:val="00B0148F"/>
    <w:rsid w:val="00B025CF"/>
    <w:rsid w:val="00B1005A"/>
    <w:rsid w:val="00B20D5F"/>
    <w:rsid w:val="00B23B2E"/>
    <w:rsid w:val="00B457A7"/>
    <w:rsid w:val="00B52137"/>
    <w:rsid w:val="00B536CE"/>
    <w:rsid w:val="00B72CF8"/>
    <w:rsid w:val="00B755C0"/>
    <w:rsid w:val="00B83C86"/>
    <w:rsid w:val="00B93A8B"/>
    <w:rsid w:val="00BA7E0B"/>
    <w:rsid w:val="00BB7522"/>
    <w:rsid w:val="00BD6870"/>
    <w:rsid w:val="00C01A67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64CC6"/>
    <w:rsid w:val="00D704BA"/>
    <w:rsid w:val="00D919EF"/>
    <w:rsid w:val="00DA380B"/>
    <w:rsid w:val="00DB02B9"/>
    <w:rsid w:val="00DC19D0"/>
    <w:rsid w:val="00DC51B1"/>
    <w:rsid w:val="00DD607A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05710"/>
    <w:rsid w:val="00F5112B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2E874-DC2F-4ED6-AC12-8152A757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22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2018-06-02T17:32:00Z</cp:lastPrinted>
  <dcterms:created xsi:type="dcterms:W3CDTF">2018-06-19T16:24:00Z</dcterms:created>
  <dcterms:modified xsi:type="dcterms:W3CDTF">2018-06-21T17:18:00Z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Kirchhoff's Current Law</vt:lpwstr>
  </property>
  <property fmtid="{D5CDD505-2E9C-101B-9397-08002B2CF9AE}" pid="4" name="DocNum">
    <vt:i4>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