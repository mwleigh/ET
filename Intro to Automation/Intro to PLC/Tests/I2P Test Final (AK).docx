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326A981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E4563">
        <w:rPr>
          <w:rFonts w:ascii="Verdana" w:hAnsi="Verdana"/>
          <w:b/>
          <w:sz w:val="24"/>
          <w:szCs w:val="24"/>
        </w:rPr>
        <w:t>Introduction to PLC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E4563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E4563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414EDF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E456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E4563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E4563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1ECEF586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067DB7" w:rsidRPr="00067DB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F044EA">
        <w:rPr>
          <w:rFonts w:ascii="Verdana" w:hAnsi="Verdana"/>
          <w:sz w:val="20"/>
          <w:szCs w:val="20"/>
        </w:rPr>
        <w:t xml:space="preserve">Grade </w:t>
      </w:r>
      <w:r w:rsidR="004E4563" w:rsidRPr="004E4563">
        <w:rPr>
          <w:rFonts w:ascii="Verdana" w:hAnsi="Verdana"/>
          <w:sz w:val="20"/>
          <w:szCs w:val="20"/>
          <w:highlight w:val="yellow"/>
        </w:rPr>
        <w:t>90pts</w:t>
      </w:r>
      <w:r w:rsidRPr="000154E9">
        <w:rPr>
          <w:rFonts w:ascii="Verdana" w:hAnsi="Verdana"/>
          <w:sz w:val="20"/>
          <w:szCs w:val="20"/>
        </w:rPr>
        <w:tab/>
        <w:t>Date ________</w:t>
      </w:r>
      <w:r w:rsidR="00F044EA">
        <w:rPr>
          <w:rFonts w:ascii="Verdana" w:hAnsi="Verdana"/>
          <w:sz w:val="20"/>
          <w:szCs w:val="20"/>
        </w:rPr>
        <w:t>_</w:t>
      </w:r>
      <w:r w:rsidRPr="000154E9">
        <w:rPr>
          <w:rFonts w:ascii="Verdana" w:hAnsi="Verdana"/>
          <w:sz w:val="20"/>
          <w:szCs w:val="20"/>
        </w:rPr>
        <w:t>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3E8E3700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 xml:space="preserve">calculate the correct number conversion base </w:t>
      </w:r>
      <w:r w:rsidR="00314BDA">
        <w:rPr>
          <w:rFonts w:ascii="Verdana" w:hAnsi="Verdana"/>
          <w:sz w:val="20"/>
          <w:szCs w:val="20"/>
        </w:rPr>
        <w:t>from</w:t>
      </w:r>
      <w:r w:rsidR="005840BA">
        <w:rPr>
          <w:rFonts w:ascii="Verdana" w:hAnsi="Verdana"/>
          <w:sz w:val="20"/>
          <w:szCs w:val="20"/>
        </w:rPr>
        <w:t xml:space="preserve"> </w:t>
      </w:r>
      <w:proofErr w:type="gramStart"/>
      <w:r w:rsidR="005840BA">
        <w:rPr>
          <w:rFonts w:ascii="Verdana" w:hAnsi="Verdana"/>
          <w:sz w:val="20"/>
          <w:szCs w:val="20"/>
        </w:rPr>
        <w:t xml:space="preserve">a number </w:t>
      </w:r>
      <w:r w:rsidR="00314BDA">
        <w:rPr>
          <w:rFonts w:ascii="Verdana" w:hAnsi="Verdana"/>
          <w:sz w:val="20"/>
          <w:szCs w:val="20"/>
        </w:rPr>
        <w:t>of</w:t>
      </w:r>
      <w:proofErr w:type="gramEnd"/>
      <w:r w:rsidR="005840BA">
        <w:rPr>
          <w:rFonts w:ascii="Verdana" w:hAnsi="Verdana"/>
          <w:sz w:val="20"/>
          <w:szCs w:val="20"/>
        </w:rPr>
        <w:t xml:space="preserve"> a different number base system.</w:t>
      </w:r>
    </w:p>
    <w:p w14:paraId="70E0C720" w14:textId="39D6A326" w:rsidR="00314BDA" w:rsidRDefault="00314BD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demonstrate their knowledge of introductory PLC principles.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3007A28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E4563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65B36A" w14:textId="77777777" w:rsidR="00CD1D0F" w:rsidRPr="00CB6461" w:rsidRDefault="00CD1D0F" w:rsidP="00CB6461">
      <w:pPr>
        <w:tabs>
          <w:tab w:val="left" w:pos="28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t xml:space="preserve">Select the </w:t>
      </w:r>
      <w:r w:rsidRPr="00CB6461">
        <w:rPr>
          <w:rFonts w:ascii="Verdana" w:hAnsi="Verdana"/>
          <w:sz w:val="20"/>
          <w:szCs w:val="20"/>
          <w:u w:val="single"/>
        </w:rPr>
        <w:t>best</w:t>
      </w:r>
      <w:r w:rsidRPr="00CB6461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0442F6A" w14:textId="6F9BF8F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2DBD89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370FEB1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8BAEF4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67B5948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1</w:t>
      </w:r>
    </w:p>
    <w:p w14:paraId="351CDFD2" w14:textId="5E6C40D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three-letter acronym, PLC mean?</w:t>
      </w:r>
    </w:p>
    <w:p w14:paraId="2FC34BC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723E54D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5C490C73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Programmable Logic Controller</w:t>
      </w:r>
    </w:p>
    <w:p w14:paraId="796F83E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4623EC84" w14:textId="459A08D1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bookmarkStart w:id="0" w:name="_Hlk532805706"/>
      <w:r>
        <w:rPr>
          <w:rFonts w:ascii="Verdana" w:hAnsi="Verdana"/>
          <w:sz w:val="20"/>
          <w:szCs w:val="20"/>
        </w:rPr>
        <w:t xml:space="preserve">Between inputs and outputs, which </w:t>
      </w:r>
      <w:proofErr w:type="gramStart"/>
      <w:r w:rsidR="00067DB7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ctually control</w:t>
      </w:r>
      <w:r w:rsidR="00067DB7">
        <w:rPr>
          <w:rFonts w:ascii="Verdana" w:hAnsi="Verdana"/>
          <w:sz w:val="20"/>
          <w:szCs w:val="20"/>
        </w:rPr>
        <w:t>s</w:t>
      </w:r>
      <w:proofErr w:type="gramEnd"/>
      <w:r w:rsidR="00067DB7">
        <w:rPr>
          <w:rFonts w:ascii="Verdana" w:hAnsi="Verdana"/>
          <w:sz w:val="20"/>
          <w:szCs w:val="20"/>
        </w:rPr>
        <w:t xml:space="preserve"> devices in the field</w:t>
      </w:r>
      <w:r>
        <w:rPr>
          <w:rFonts w:ascii="Verdana" w:hAnsi="Verdana"/>
          <w:sz w:val="20"/>
          <w:szCs w:val="20"/>
        </w:rPr>
        <w:t>?</w:t>
      </w:r>
    </w:p>
    <w:bookmarkEnd w:id="0"/>
    <w:p w14:paraId="6B35556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781A14E6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Outputs</w:t>
      </w:r>
    </w:p>
    <w:p w14:paraId="1BA0BCA9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007251A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CB408C1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inputs to a PLC protected?</w:t>
      </w:r>
    </w:p>
    <w:p w14:paraId="61C0A2B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fuse</w:t>
      </w:r>
    </w:p>
    <w:p w14:paraId="362F1A2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circuit breaker</w:t>
      </w:r>
    </w:p>
    <w:p w14:paraId="480C0611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Through an LED and photo transistor</w:t>
      </w:r>
    </w:p>
    <w:p w14:paraId="10518C3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237D3C94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1689B36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3BB3AA97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A dry contact</w:t>
      </w:r>
    </w:p>
    <w:p w14:paraId="76A4439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16C1BE71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1B3ACBA" w14:textId="77777777" w:rsidR="008517BF" w:rsidRDefault="008517BF" w:rsidP="008517BF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04F60D7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6E6FB3B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4E4F8997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Bits</w:t>
      </w:r>
    </w:p>
    <w:p w14:paraId="5C5E529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3C7464FF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</w:pPr>
    </w:p>
    <w:p w14:paraId="585364D9" w14:textId="77777777" w:rsidR="008517BF" w:rsidRPr="008517BF" w:rsidRDefault="008517BF" w:rsidP="008517BF">
      <w:pPr>
        <w:spacing w:after="0"/>
        <w:ind w:left="720"/>
        <w:rPr>
          <w:rFonts w:ascii="Verdana" w:hAnsi="Verdana"/>
          <w:sz w:val="20"/>
          <w:szCs w:val="20"/>
        </w:rPr>
        <w:sectPr w:rsidR="008517BF" w:rsidRPr="008517BF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A35DCA4" w14:textId="5BF7F26D" w:rsidR="008517BF" w:rsidRDefault="008517BF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314BDA">
        <w:rPr>
          <w:rFonts w:ascii="Verdana" w:hAnsi="Verdana"/>
          <w:sz w:val="20"/>
          <w:szCs w:val="20"/>
        </w:rPr>
        <w:t>bits</w:t>
      </w:r>
      <w:r>
        <w:rPr>
          <w:rFonts w:ascii="Verdana" w:hAnsi="Verdana"/>
          <w:sz w:val="20"/>
          <w:szCs w:val="20"/>
        </w:rPr>
        <w:t>.</w:t>
      </w:r>
    </w:p>
    <w:p w14:paraId="6F5E4B1A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0F74283F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7638BFD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A249BD4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16</w:t>
      </w:r>
    </w:p>
    <w:p w14:paraId="697B169D" w14:textId="77777777" w:rsidR="008517BF" w:rsidRDefault="008517BF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321F75F4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7BFCE136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2</w:t>
      </w:r>
    </w:p>
    <w:p w14:paraId="2F58D113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7D599480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70A2E117" w14:textId="77777777" w:rsidR="008517BF" w:rsidRPr="005C0866" w:rsidRDefault="008517BF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33A23375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709CCBF8" w14:textId="77777777" w:rsidR="008517BF" w:rsidRPr="00067DB7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It has only two states</w:t>
      </w:r>
    </w:p>
    <w:p w14:paraId="4A49D956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not used for motor control logic</w:t>
      </w:r>
    </w:p>
    <w:p w14:paraId="0E2395FB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63D7A94" w14:textId="77777777" w:rsidR="008517BF" w:rsidRDefault="008517BF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7F9442AC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75CEC88D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18F0C408" w14:textId="08094AD1" w:rsidR="008517BF" w:rsidRPr="00067DB7" w:rsidRDefault="000749A9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067DB7">
        <w:rPr>
          <w:rFonts w:ascii="Verdana" w:hAnsi="Verdana"/>
          <w:sz w:val="20"/>
          <w:szCs w:val="20"/>
          <w:highlight w:val="yellow"/>
        </w:rPr>
        <w:t>Scan input, evaluate ladder</w:t>
      </w:r>
      <w:r w:rsidR="008517BF" w:rsidRPr="00067DB7">
        <w:rPr>
          <w:rFonts w:ascii="Verdana" w:hAnsi="Verdana"/>
          <w:sz w:val="20"/>
          <w:szCs w:val="20"/>
          <w:highlight w:val="yellow"/>
        </w:rPr>
        <w:t xml:space="preserve"> logic, write outputs</w:t>
      </w:r>
    </w:p>
    <w:p w14:paraId="679D35A7" w14:textId="77777777" w:rsid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15204434" w14:textId="3831A2B4" w:rsidR="008517BF" w:rsidRDefault="008517BF" w:rsidP="000A0E4B">
      <w:pPr>
        <w:pStyle w:val="ListParagraph"/>
        <w:numPr>
          <w:ilvl w:val="0"/>
          <w:numId w:val="9"/>
        </w:numPr>
        <w:tabs>
          <w:tab w:val="left" w:pos="576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Input addresses start with the letter </w:t>
      </w:r>
      <w:r w:rsidR="00067DB7">
        <w:rPr>
          <w:rFonts w:ascii="Verdana" w:hAnsi="Verdana"/>
          <w:sz w:val="20"/>
          <w:szCs w:val="20"/>
        </w:rPr>
        <w:tab/>
      </w:r>
      <w:r w:rsidR="00067DB7" w:rsidRPr="000A0E4B">
        <w:rPr>
          <w:rFonts w:ascii="Verdana" w:hAnsi="Verdana"/>
          <w:sz w:val="20"/>
          <w:szCs w:val="20"/>
          <w:highlight w:val="yellow"/>
        </w:rPr>
        <w:t>I</w:t>
      </w:r>
    </w:p>
    <w:p w14:paraId="11E52E06" w14:textId="0D3306D3" w:rsidR="008517BF" w:rsidRDefault="008517BF" w:rsidP="000A0E4B">
      <w:pPr>
        <w:pStyle w:val="ListParagraph"/>
        <w:numPr>
          <w:ilvl w:val="0"/>
          <w:numId w:val="9"/>
        </w:numPr>
        <w:tabs>
          <w:tab w:val="left" w:pos="576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</w:t>
      </w:r>
      <w:r w:rsidR="00067DB7">
        <w:rPr>
          <w:rFonts w:ascii="Verdana" w:hAnsi="Verdana"/>
          <w:sz w:val="20"/>
          <w:szCs w:val="20"/>
        </w:rPr>
        <w:t xml:space="preserve"> start with the letter </w:t>
      </w:r>
      <w:r w:rsidR="00067DB7">
        <w:rPr>
          <w:rFonts w:ascii="Verdana" w:hAnsi="Verdana"/>
          <w:sz w:val="20"/>
          <w:szCs w:val="20"/>
        </w:rPr>
        <w:tab/>
      </w:r>
      <w:r w:rsidR="004219E5" w:rsidRPr="000A0E4B">
        <w:rPr>
          <w:rFonts w:ascii="Verdana" w:hAnsi="Verdana"/>
          <w:sz w:val="20"/>
          <w:szCs w:val="20"/>
          <w:highlight w:val="yellow"/>
        </w:rPr>
        <w:t>O</w:t>
      </w:r>
    </w:p>
    <w:p w14:paraId="20235953" w14:textId="7C5B4349" w:rsidR="008517BF" w:rsidRDefault="008517BF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Internal memory bits start with the letter </w:t>
      </w:r>
      <w:r w:rsidR="004219E5">
        <w:rPr>
          <w:rFonts w:ascii="Verdana" w:hAnsi="Verdana"/>
          <w:sz w:val="20"/>
          <w:szCs w:val="20"/>
        </w:rPr>
        <w:tab/>
      </w:r>
      <w:r w:rsidR="004219E5" w:rsidRPr="000A0E4B">
        <w:rPr>
          <w:rFonts w:ascii="Verdana" w:hAnsi="Verdana"/>
          <w:sz w:val="20"/>
          <w:szCs w:val="20"/>
          <w:highlight w:val="yellow"/>
        </w:rPr>
        <w:t>B</w:t>
      </w:r>
    </w:p>
    <w:p w14:paraId="051DE23F" w14:textId="008E7C4B" w:rsidR="00497C4A" w:rsidRPr="00497C4A" w:rsidRDefault="00497C4A" w:rsidP="000A0E4B">
      <w:pPr>
        <w:spacing w:before="240" w:after="60"/>
        <w:ind w:left="720"/>
        <w:rPr>
          <w:rFonts w:ascii="Verdana" w:hAnsi="Verdana"/>
          <w:sz w:val="20"/>
          <w:szCs w:val="20"/>
        </w:rPr>
      </w:pPr>
      <w:r w:rsidRPr="00497C4A">
        <w:rPr>
          <w:rFonts w:ascii="Verdana" w:hAnsi="Verdana"/>
          <w:sz w:val="20"/>
          <w:szCs w:val="20"/>
        </w:rPr>
        <w:t>Mat</w:t>
      </w:r>
      <w:r>
        <w:rPr>
          <w:rFonts w:ascii="Verdana" w:hAnsi="Verdana"/>
          <w:sz w:val="20"/>
          <w:szCs w:val="20"/>
        </w:rPr>
        <w:t>c</w:t>
      </w:r>
      <w:r w:rsidRPr="00497C4A">
        <w:rPr>
          <w:rFonts w:ascii="Verdana" w:hAnsi="Verdana"/>
          <w:sz w:val="20"/>
          <w:szCs w:val="20"/>
        </w:rPr>
        <w:t>h the address type with its function</w:t>
      </w:r>
    </w:p>
    <w:p w14:paraId="07268106" w14:textId="42A15A44" w:rsidR="008517BF" w:rsidRDefault="00497C4A" w:rsidP="000A0E4B">
      <w:pPr>
        <w:pStyle w:val="ListParagraph"/>
        <w:numPr>
          <w:ilvl w:val="0"/>
          <w:numId w:val="9"/>
        </w:numPr>
        <w:spacing w:before="6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ab/>
      </w:r>
      <w:r w:rsidR="004219E5" w:rsidRPr="000A0E4B">
        <w:rPr>
          <w:rFonts w:ascii="Verdana" w:hAnsi="Verdana"/>
          <w:sz w:val="20"/>
          <w:szCs w:val="20"/>
          <w:highlight w:val="yellow"/>
        </w:rPr>
        <w:t>B</w:t>
      </w:r>
      <w:r>
        <w:rPr>
          <w:rFonts w:ascii="Verdana" w:hAnsi="Verdana"/>
          <w:sz w:val="20"/>
          <w:szCs w:val="20"/>
        </w:rPr>
        <w:tab/>
        <w:t>A.</w:t>
      </w:r>
      <w:r w:rsidR="001A4862">
        <w:rPr>
          <w:rFonts w:ascii="Verdana" w:hAnsi="Verdana"/>
          <w:sz w:val="20"/>
          <w:szCs w:val="20"/>
        </w:rPr>
        <w:t xml:space="preserve"> </w:t>
      </w:r>
      <w:r w:rsidR="004219E5"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</w:rPr>
        <w:t xml:space="preserve"> a set of contacts to manipulate a final control element</w:t>
      </w:r>
    </w:p>
    <w:p w14:paraId="0FD83F8F" w14:textId="23B0046E" w:rsidR="00497C4A" w:rsidRDefault="00497C4A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ab/>
      </w:r>
      <w:r w:rsidR="004219E5" w:rsidRPr="000A0E4B">
        <w:rPr>
          <w:rFonts w:ascii="Verdana" w:hAnsi="Verdana"/>
          <w:sz w:val="20"/>
          <w:szCs w:val="20"/>
          <w:highlight w:val="yellow"/>
        </w:rPr>
        <w:t>A</w:t>
      </w:r>
      <w:r>
        <w:rPr>
          <w:rFonts w:ascii="Verdana" w:hAnsi="Verdana"/>
          <w:sz w:val="20"/>
          <w:szCs w:val="20"/>
        </w:rPr>
        <w:tab/>
        <w:t>B. Tied to the value of switches and contacts from the field</w:t>
      </w:r>
    </w:p>
    <w:p w14:paraId="2BF19FF6" w14:textId="756B632A" w:rsidR="00497C4A" w:rsidRDefault="00497C4A" w:rsidP="000A0E4B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ab/>
      </w:r>
      <w:r w:rsidR="004219E5" w:rsidRPr="000A0E4B">
        <w:rPr>
          <w:rFonts w:ascii="Verdana" w:hAnsi="Verdana"/>
          <w:sz w:val="20"/>
          <w:szCs w:val="20"/>
          <w:highlight w:val="yellow"/>
        </w:rPr>
        <w:t>C</w:t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C</w:t>
      </w:r>
      <w:proofErr w:type="spellEnd"/>
      <w:r>
        <w:rPr>
          <w:rFonts w:ascii="Verdana" w:hAnsi="Verdana"/>
          <w:sz w:val="20"/>
          <w:szCs w:val="20"/>
        </w:rPr>
        <w:t>. Stores a decision inside the PLC</w:t>
      </w:r>
    </w:p>
    <w:p w14:paraId="4912D5DC" w14:textId="558B5072" w:rsidR="008517BF" w:rsidRDefault="004219E5" w:rsidP="00497C4A">
      <w:pPr>
        <w:pStyle w:val="ListParagraph"/>
        <w:numPr>
          <w:ilvl w:val="0"/>
          <w:numId w:val="9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bookmarkStart w:id="1" w:name="_Hlk532806446"/>
      <w:r>
        <w:rPr>
          <w:rFonts w:ascii="Verdana" w:hAnsi="Verdana"/>
          <w:sz w:val="20"/>
          <w:szCs w:val="20"/>
        </w:rPr>
        <w:t>Select the choic</w:t>
      </w:r>
      <w:r w:rsidRPr="004219E5">
        <w:rPr>
          <w:rFonts w:ascii="Verdana" w:hAnsi="Verdana"/>
          <w:sz w:val="20"/>
          <w:szCs w:val="20"/>
        </w:rPr>
        <w:t>e that d</w:t>
      </w:r>
      <w:r w:rsidR="008517BF" w:rsidRPr="004219E5">
        <w:rPr>
          <w:rFonts w:ascii="Verdana" w:hAnsi="Verdana"/>
          <w:sz w:val="20"/>
          <w:szCs w:val="20"/>
        </w:rPr>
        <w:t>escribe</w:t>
      </w:r>
      <w:r w:rsidRPr="004219E5">
        <w:rPr>
          <w:rFonts w:ascii="Verdana" w:hAnsi="Verdana"/>
          <w:sz w:val="20"/>
          <w:szCs w:val="20"/>
        </w:rPr>
        <w:t>s</w:t>
      </w:r>
      <w:r w:rsidR="008517BF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output of</w:t>
      </w:r>
      <w:r w:rsidR="008517BF">
        <w:rPr>
          <w:rFonts w:ascii="Verdana" w:hAnsi="Verdana"/>
          <w:sz w:val="20"/>
          <w:szCs w:val="20"/>
        </w:rPr>
        <w:t xml:space="preserve"> the ladder logic below.</w:t>
      </w:r>
      <w:r w:rsidR="000A0E4B" w:rsidRPr="000A0E4B">
        <w:rPr>
          <w:rFonts w:ascii="Verdana" w:hAnsi="Verdana"/>
          <w:sz w:val="20"/>
          <w:szCs w:val="20"/>
        </w:rPr>
        <w:t xml:space="preserve"> </w:t>
      </w:r>
      <w:r w:rsidR="000A0E4B">
        <w:rPr>
          <w:rFonts w:ascii="Verdana" w:hAnsi="Verdana"/>
          <w:sz w:val="20"/>
          <w:szCs w:val="20"/>
        </w:rPr>
        <w:br/>
        <w:t>(I:0/0, I:0/1 are normally open pushbuttons)</w:t>
      </w:r>
    </w:p>
    <w:tbl>
      <w:tblPr>
        <w:tblStyle w:val="TableGrid"/>
        <w:tblW w:w="9715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549"/>
      </w:tblGrid>
      <w:tr w:rsidR="001A4862" w14:paraId="427B11F3" w14:textId="77777777" w:rsidTr="001A4862">
        <w:tc>
          <w:tcPr>
            <w:tcW w:w="5166" w:type="dxa"/>
          </w:tcPr>
          <w:bookmarkEnd w:id="1"/>
          <w:p w14:paraId="52B35334" w14:textId="1C08D8F4" w:rsidR="001A4862" w:rsidRDefault="00C736D6" w:rsidP="001A486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77D226" wp14:editId="024176BC">
                  <wp:extent cx="2697480" cy="206654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</w:tcPr>
          <w:p w14:paraId="7A37C8D2" w14:textId="77777777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A4862">
              <w:rPr>
                <w:rFonts w:ascii="Verdana" w:hAnsi="Verdana"/>
                <w:sz w:val="20"/>
                <w:szCs w:val="20"/>
              </w:rPr>
              <w:t>When input I/0 is pressed, all the outputs are energized.</w:t>
            </w:r>
          </w:p>
          <w:p w14:paraId="49201CAB" w14:textId="14312A71" w:rsidR="001A4862" w:rsidRPr="004219E5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4219E5">
              <w:rPr>
                <w:rFonts w:ascii="Verdana" w:hAnsi="Verdana"/>
                <w:sz w:val="20"/>
                <w:szCs w:val="20"/>
                <w:highlight w:val="yellow"/>
              </w:rPr>
              <w:t>When input I/0 is pressed, outputs O/1 and O/2 are energized.</w:t>
            </w:r>
          </w:p>
          <w:p w14:paraId="6FF8BA0A" w14:textId="5BB190FE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A4862">
              <w:rPr>
                <w:rFonts w:ascii="Verdana" w:hAnsi="Verdana"/>
                <w:sz w:val="20"/>
                <w:szCs w:val="20"/>
              </w:rPr>
              <w:t>When input I/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Pr="001A4862">
              <w:rPr>
                <w:rFonts w:ascii="Verdana" w:hAnsi="Verdana"/>
                <w:sz w:val="20"/>
                <w:szCs w:val="20"/>
              </w:rPr>
              <w:t xml:space="preserve"> is pressed, all the outputs are energized.</w:t>
            </w:r>
          </w:p>
          <w:p w14:paraId="3405FD61" w14:textId="6A8509A0" w:rsidR="001A4862" w:rsidRDefault="001A4862" w:rsidP="001A4862">
            <w:pPr>
              <w:pStyle w:val="ListParagraph"/>
              <w:numPr>
                <w:ilvl w:val="0"/>
                <w:numId w:val="11"/>
              </w:numPr>
              <w:spacing w:before="240"/>
              <w:ind w:left="389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 will never be energized</w:t>
            </w:r>
            <w:r w:rsidRPr="001A4862">
              <w:rPr>
                <w:rFonts w:ascii="Verdana" w:hAnsi="Verdana"/>
                <w:sz w:val="20"/>
                <w:szCs w:val="20"/>
              </w:rPr>
              <w:t>.</w:t>
            </w:r>
          </w:p>
          <w:p w14:paraId="448BCE6D" w14:textId="09E43D7E" w:rsidR="001A4862" w:rsidRPr="001A4862" w:rsidRDefault="001A4862" w:rsidP="001A4862">
            <w:pPr>
              <w:pStyle w:val="ListParagraph"/>
              <w:spacing w:after="120"/>
              <w:ind w:left="392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ECB2EC4" w14:textId="777777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bookmarkStart w:id="2" w:name="_Hlk532730400"/>
      <w:r>
        <w:rPr>
          <w:rFonts w:ascii="Verdana" w:hAnsi="Verdana"/>
          <w:sz w:val="20"/>
          <w:szCs w:val="20"/>
        </w:rPr>
        <w:lastRenderedPageBreak/>
        <w:t>A number that represents a whole number.</w:t>
      </w:r>
    </w:p>
    <w:p w14:paraId="73CDCBD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39114774" w14:textId="77777777" w:rsidR="008517BF" w:rsidRPr="004219E5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Integer</w:t>
      </w:r>
    </w:p>
    <w:p w14:paraId="66EEF2E6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Float</w:t>
      </w:r>
    </w:p>
    <w:p w14:paraId="77E93F83" w14:textId="77777777" w:rsidR="008517BF" w:rsidRPr="008517BF" w:rsidRDefault="008517BF" w:rsidP="008517BF">
      <w:pPr>
        <w:pStyle w:val="ListParagraph"/>
        <w:numPr>
          <w:ilvl w:val="1"/>
          <w:numId w:val="9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bookmarkEnd w:id="2"/>
    <w:p w14:paraId="4A367C40" w14:textId="777777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2749803D" w14:textId="77777777" w:rsidR="008517BF" w:rsidRPr="004219E5" w:rsidRDefault="008517BF" w:rsidP="001A4862">
      <w:pPr>
        <w:pStyle w:val="ListParagraph"/>
        <w:numPr>
          <w:ilvl w:val="1"/>
          <w:numId w:val="9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True</w:t>
      </w:r>
    </w:p>
    <w:p w14:paraId="49C96798" w14:textId="18D6CA4F" w:rsidR="008517BF" w:rsidRDefault="008517BF" w:rsidP="001A4862">
      <w:pPr>
        <w:pStyle w:val="ListParagraph"/>
        <w:numPr>
          <w:ilvl w:val="1"/>
          <w:numId w:val="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03E3031" w14:textId="37F47491" w:rsidR="001A4862" w:rsidRDefault="001A4862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can have a fractional component.</w:t>
      </w:r>
    </w:p>
    <w:p w14:paraId="3CCB8BD6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Binary</w:t>
      </w:r>
    </w:p>
    <w:p w14:paraId="67C067E2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Integer</w:t>
      </w:r>
    </w:p>
    <w:p w14:paraId="5B5E2C75" w14:textId="77777777" w:rsidR="001A4862" w:rsidRPr="004219E5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Float</w:t>
      </w:r>
    </w:p>
    <w:p w14:paraId="46DC58CC" w14:textId="77777777" w:rsidR="001A4862" w:rsidRPr="008517BF" w:rsidRDefault="001A4862" w:rsidP="001A4862">
      <w:pPr>
        <w:pStyle w:val="ListParagraph"/>
        <w:numPr>
          <w:ilvl w:val="1"/>
          <w:numId w:val="12"/>
        </w:numPr>
        <w:spacing w:after="120"/>
        <w:rPr>
          <w:rFonts w:ascii="Verdana" w:hAnsi="Verdana"/>
          <w:sz w:val="20"/>
          <w:szCs w:val="20"/>
        </w:rPr>
      </w:pPr>
      <w:r w:rsidRPr="008517BF">
        <w:rPr>
          <w:rFonts w:ascii="Verdana" w:hAnsi="Verdana"/>
          <w:sz w:val="20"/>
          <w:szCs w:val="20"/>
        </w:rPr>
        <w:t>Word</w:t>
      </w:r>
    </w:p>
    <w:p w14:paraId="4E981E57" w14:textId="35B0A877" w:rsidR="008517BF" w:rsidRDefault="008517BF" w:rsidP="001A4862">
      <w:pPr>
        <w:pStyle w:val="ListParagraph"/>
        <w:numPr>
          <w:ilvl w:val="0"/>
          <w:numId w:val="9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3CD0CD91" w14:textId="77777777" w:rsidR="008517BF" w:rsidRPr="004219E5" w:rsidRDefault="008517BF" w:rsidP="001A4862">
      <w:pPr>
        <w:pStyle w:val="ListParagraph"/>
        <w:numPr>
          <w:ilvl w:val="0"/>
          <w:numId w:val="13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True</w:t>
      </w:r>
    </w:p>
    <w:p w14:paraId="316B04F9" w14:textId="77777777" w:rsidR="008517BF" w:rsidRDefault="008517BF" w:rsidP="001A4862">
      <w:pPr>
        <w:pStyle w:val="ListParagraph"/>
        <w:numPr>
          <w:ilvl w:val="0"/>
          <w:numId w:val="1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1AAA15E" w14:textId="77777777" w:rsidR="008517BF" w:rsidRDefault="008517BF" w:rsidP="001A4862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39FD75FB" w14:textId="77777777" w:rsidR="008517BF" w:rsidRPr="004219E5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8,255</w:t>
      </w:r>
    </w:p>
    <w:p w14:paraId="4BA3E823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6A0D6B44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1FD906C4" w14:textId="77777777" w:rsidR="008517BF" w:rsidRDefault="008517BF" w:rsidP="001A4862">
      <w:pPr>
        <w:pStyle w:val="ListParagraph"/>
        <w:numPr>
          <w:ilvl w:val="0"/>
          <w:numId w:val="1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63E558BB" w14:textId="77777777" w:rsidR="008517BF" w:rsidRDefault="008517BF" w:rsidP="001A4862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7089DB5E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73B19264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7E4A003C" w14:textId="77777777" w:rsidR="008517BF" w:rsidRPr="004219E5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bytes</w:t>
      </w:r>
    </w:p>
    <w:p w14:paraId="77F7EC03" w14:textId="77777777" w:rsidR="008517BF" w:rsidRDefault="008517BF" w:rsidP="001A4862">
      <w:pPr>
        <w:pStyle w:val="ListParagraph"/>
        <w:numPr>
          <w:ilvl w:val="0"/>
          <w:numId w:val="1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D2636C8" w14:textId="77777777" w:rsidR="008517BF" w:rsidRDefault="008517BF" w:rsidP="001A4862">
      <w:pPr>
        <w:pStyle w:val="ListParagraph"/>
        <w:numPr>
          <w:ilvl w:val="0"/>
          <w:numId w:val="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3E109510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1D334AC6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53C85E1A" w14:textId="77777777" w:rsidR="008517BF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48CEF2EC" w14:textId="77777777" w:rsidR="008517BF" w:rsidRPr="004219E5" w:rsidRDefault="008517BF" w:rsidP="001A4862">
      <w:pPr>
        <w:pStyle w:val="ListParagraph"/>
        <w:numPr>
          <w:ilvl w:val="0"/>
          <w:numId w:val="1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QWORD</w:t>
      </w:r>
    </w:p>
    <w:p w14:paraId="4D3FA021" w14:textId="47BBDB3F" w:rsidR="008517BF" w:rsidRDefault="001A4862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8517BF">
        <w:rPr>
          <w:rFonts w:ascii="Verdana" w:hAnsi="Verdana"/>
          <w:sz w:val="20"/>
          <w:szCs w:val="20"/>
        </w:rPr>
        <w:t>his rung ha</w:t>
      </w:r>
      <w:r>
        <w:rPr>
          <w:rFonts w:ascii="Verdana" w:hAnsi="Verdana"/>
          <w:sz w:val="20"/>
          <w:szCs w:val="20"/>
        </w:rPr>
        <w:t>s</w:t>
      </w:r>
      <w:r w:rsidR="008517B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rung </w:t>
      </w:r>
      <w:r w:rsidR="008517BF" w:rsidRPr="00F63CD7">
        <w:rPr>
          <w:rFonts w:ascii="Verdana" w:hAnsi="Verdana"/>
          <w:sz w:val="20"/>
          <w:szCs w:val="20"/>
        </w:rPr>
        <w:t>continuity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10729" w:type="dxa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659"/>
      </w:tblGrid>
      <w:tr w:rsidR="000A6ED4" w14:paraId="25D46A34" w14:textId="77777777" w:rsidTr="000A6ED4">
        <w:tc>
          <w:tcPr>
            <w:tcW w:w="2070" w:type="dxa"/>
          </w:tcPr>
          <w:p w14:paraId="59977913" w14:textId="77777777" w:rsidR="000A6ED4" w:rsidRDefault="000A6ED4" w:rsidP="000A6ED4">
            <w:pPr>
              <w:pStyle w:val="ListParagraph"/>
              <w:numPr>
                <w:ilvl w:val="1"/>
                <w:numId w:val="9"/>
              </w:numPr>
              <w:tabs>
                <w:tab w:val="left" w:pos="1440"/>
              </w:tabs>
              <w:spacing w:before="240" w:after="240"/>
              <w:ind w:left="51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True</w:t>
            </w:r>
          </w:p>
          <w:p w14:paraId="33809CAE" w14:textId="230CB23C" w:rsidR="000A6ED4" w:rsidRDefault="000A6ED4" w:rsidP="000A6ED4">
            <w:pPr>
              <w:pStyle w:val="ListParagraph"/>
              <w:numPr>
                <w:ilvl w:val="1"/>
                <w:numId w:val="9"/>
              </w:numPr>
              <w:tabs>
                <w:tab w:val="left" w:pos="1440"/>
              </w:tabs>
              <w:spacing w:before="240" w:after="240"/>
              <w:ind w:left="511"/>
              <w:rPr>
                <w:noProof/>
              </w:rPr>
            </w:pPr>
            <w:r w:rsidRPr="004219E5">
              <w:rPr>
                <w:rFonts w:ascii="Verdana" w:hAnsi="Verdana"/>
                <w:sz w:val="20"/>
                <w:szCs w:val="20"/>
                <w:highlight w:val="yellow"/>
              </w:rPr>
              <w:t>False</w:t>
            </w:r>
          </w:p>
        </w:tc>
        <w:tc>
          <w:tcPr>
            <w:tcW w:w="8659" w:type="dxa"/>
          </w:tcPr>
          <w:p w14:paraId="096E86B0" w14:textId="71465D92" w:rsidR="000A6ED4" w:rsidRDefault="000A6ED4" w:rsidP="000A6ED4">
            <w:pPr>
              <w:tabs>
                <w:tab w:val="left" w:pos="144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8BADD4" wp14:editId="7B9860B3">
                  <wp:extent cx="3182112" cy="4297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42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E7B7" w14:textId="14775DBA" w:rsidR="000A6ED4" w:rsidRDefault="000A6ED4" w:rsidP="000A6ED4">
            <w:pPr>
              <w:tabs>
                <w:tab w:val="left" w:pos="1440"/>
              </w:tabs>
              <w:spacing w:before="24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536BC8" wp14:editId="155AAEE0">
                  <wp:extent cx="2974866" cy="27849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08" cy="28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ABB78" w14:textId="40201859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  <w:r w:rsidR="000A6ED4">
        <w:rPr>
          <w:rFonts w:ascii="Verdana" w:hAnsi="Verdana"/>
          <w:sz w:val="20"/>
          <w:szCs w:val="20"/>
        </w:rPr>
        <w:t xml:space="preserve"> </w:t>
      </w:r>
      <w:bookmarkStart w:id="3" w:name="_Hlk532730739"/>
      <w:r w:rsidR="000A6ED4">
        <w:rPr>
          <w:rFonts w:ascii="Verdana" w:hAnsi="Verdana"/>
          <w:sz w:val="20"/>
          <w:szCs w:val="20"/>
        </w:rPr>
        <w:t>(Choose the best answer)</w:t>
      </w:r>
      <w:bookmarkEnd w:id="3"/>
    </w:p>
    <w:p w14:paraId="69F6D72A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A947BD" w14:textId="77777777" w:rsidR="008517BF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22320391" w14:textId="77777777" w:rsidR="008517BF" w:rsidRPr="004219E5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Checking to see if an address is true.</w:t>
      </w:r>
    </w:p>
    <w:p w14:paraId="73BF8659" w14:textId="77777777" w:rsidR="008517BF" w:rsidRPr="00C834FC" w:rsidRDefault="008517BF" w:rsidP="000A6ED4">
      <w:pPr>
        <w:pStyle w:val="ListParagraph"/>
        <w:numPr>
          <w:ilvl w:val="0"/>
          <w:numId w:val="1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1591F8C6" w14:textId="6C8FED61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  <w:r w:rsidR="000A6ED4">
        <w:rPr>
          <w:rFonts w:ascii="Verdana" w:hAnsi="Verdana"/>
          <w:sz w:val="20"/>
          <w:szCs w:val="20"/>
        </w:rPr>
        <w:t xml:space="preserve"> (Choose the best answer)</w:t>
      </w:r>
    </w:p>
    <w:p w14:paraId="1C0181E6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00E1105A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553CFE39" w14:textId="77777777" w:rsidR="008517BF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to see if an address is true.</w:t>
      </w:r>
    </w:p>
    <w:p w14:paraId="1FF1AD06" w14:textId="77777777" w:rsidR="008517BF" w:rsidRPr="004219E5" w:rsidRDefault="008517BF" w:rsidP="000A6ED4">
      <w:pPr>
        <w:pStyle w:val="ListParagraph"/>
        <w:numPr>
          <w:ilvl w:val="0"/>
          <w:numId w:val="18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Is used to test for a 0</w:t>
      </w:r>
    </w:p>
    <w:p w14:paraId="43CAF53C" w14:textId="77777777" w:rsidR="00AE79AE" w:rsidRDefault="00AE79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58775BB" w14:textId="6B76B357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does the instruction TON stand for?</w:t>
      </w:r>
    </w:p>
    <w:p w14:paraId="08BC4368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3972904C" w14:textId="77777777" w:rsidR="008517BF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7B169131" w14:textId="77777777" w:rsidR="008517BF" w:rsidRPr="004219E5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On-Delay Timer</w:t>
      </w:r>
    </w:p>
    <w:p w14:paraId="2BCCFFFC" w14:textId="77777777" w:rsidR="008517BF" w:rsidRPr="00C834FC" w:rsidRDefault="008517BF" w:rsidP="000A6ED4">
      <w:pPr>
        <w:pStyle w:val="ListParagraph"/>
        <w:numPr>
          <w:ilvl w:val="0"/>
          <w:numId w:val="19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728531B2" w14:textId="32AD3839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649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2160"/>
      </w:tblGrid>
      <w:tr w:rsidR="008517BF" w14:paraId="2ADF154B" w14:textId="77777777" w:rsidTr="004219E5">
        <w:tc>
          <w:tcPr>
            <w:tcW w:w="4338" w:type="dxa"/>
          </w:tcPr>
          <w:p w14:paraId="7AD080FB" w14:textId="0F91C8D6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D261C0" wp14:editId="3F132C7C">
                  <wp:extent cx="2532888" cy="804672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888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BF11F30" w14:textId="0DD5DD1C" w:rsidR="008517BF" w:rsidRDefault="008517BF" w:rsidP="004219E5">
            <w:pPr>
              <w:tabs>
                <w:tab w:val="left" w:pos="700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4219E5">
              <w:rPr>
                <w:rFonts w:ascii="Verdana" w:hAnsi="Verdana"/>
                <w:sz w:val="20"/>
                <w:szCs w:val="20"/>
              </w:rPr>
              <w:tab/>
            </w:r>
            <w:r w:rsidR="004219E5" w:rsidRPr="004219E5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5C462D9B" w14:textId="410CC3B7" w:rsidR="008517BF" w:rsidRDefault="008517BF" w:rsidP="004219E5">
            <w:pPr>
              <w:tabs>
                <w:tab w:val="left" w:pos="700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4219E5">
              <w:rPr>
                <w:rFonts w:ascii="Verdana" w:hAnsi="Verdana"/>
                <w:sz w:val="20"/>
                <w:szCs w:val="20"/>
              </w:rPr>
              <w:tab/>
            </w:r>
            <w:r w:rsidR="004219E5" w:rsidRPr="004219E5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0B5083DB" w14:textId="03BDFB84" w:rsidR="008517BF" w:rsidRDefault="008517BF" w:rsidP="004219E5">
            <w:pPr>
              <w:tabs>
                <w:tab w:val="left" w:pos="700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4219E5">
              <w:rPr>
                <w:rFonts w:ascii="Verdana" w:hAnsi="Verdana"/>
                <w:sz w:val="20"/>
                <w:szCs w:val="20"/>
              </w:rPr>
              <w:tab/>
            </w:r>
            <w:r w:rsidR="004219E5" w:rsidRPr="004219E5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</w:tc>
      </w:tr>
    </w:tbl>
    <w:p w14:paraId="0462FD9B" w14:textId="77777777" w:rsidR="008517BF" w:rsidRDefault="008517B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TOF stand for?</w:t>
      </w:r>
    </w:p>
    <w:p w14:paraId="64A7C420" w14:textId="16A0366B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force</w:t>
      </w:r>
      <w:r w:rsidR="004219E5">
        <w:rPr>
          <w:rFonts w:ascii="Verdana" w:hAnsi="Verdana"/>
          <w:sz w:val="20"/>
          <w:szCs w:val="20"/>
        </w:rPr>
        <w:tab/>
      </w:r>
    </w:p>
    <w:p w14:paraId="131BEEE6" w14:textId="77777777" w:rsidR="008517BF" w:rsidRPr="004219E5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4219E5">
        <w:rPr>
          <w:rFonts w:ascii="Verdana" w:hAnsi="Verdana"/>
          <w:sz w:val="20"/>
          <w:szCs w:val="20"/>
          <w:highlight w:val="yellow"/>
        </w:rPr>
        <w:t>Off-Delay Timer</w:t>
      </w:r>
    </w:p>
    <w:p w14:paraId="31A896EB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OFF</w:t>
      </w:r>
    </w:p>
    <w:p w14:paraId="2BB2730A" w14:textId="77777777" w:rsidR="008517BF" w:rsidRDefault="008517BF" w:rsidP="000A6ED4">
      <w:pPr>
        <w:pStyle w:val="ListParagraph"/>
        <w:numPr>
          <w:ilvl w:val="0"/>
          <w:numId w:val="2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Floats</w:t>
      </w:r>
    </w:p>
    <w:p w14:paraId="77F40CEA" w14:textId="721BC041" w:rsidR="008517BF" w:rsidRDefault="008517B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6498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250"/>
      </w:tblGrid>
      <w:tr w:rsidR="008517BF" w14:paraId="307EFAB9" w14:textId="77777777" w:rsidTr="004219E5">
        <w:tc>
          <w:tcPr>
            <w:tcW w:w="4248" w:type="dxa"/>
          </w:tcPr>
          <w:p w14:paraId="68A05561" w14:textId="3CC6D133" w:rsidR="008517BF" w:rsidRDefault="00C14992" w:rsidP="000170EA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545DBB" wp14:editId="1AC75AE3">
                  <wp:extent cx="2542032" cy="822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32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9F86B7D" w14:textId="51555F30" w:rsidR="008517BF" w:rsidRDefault="008517BF" w:rsidP="004219E5">
            <w:pPr>
              <w:tabs>
                <w:tab w:val="left" w:pos="789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4219E5">
              <w:rPr>
                <w:rFonts w:ascii="Verdana" w:hAnsi="Verdana"/>
                <w:sz w:val="20"/>
                <w:szCs w:val="20"/>
              </w:rPr>
              <w:tab/>
            </w:r>
            <w:r w:rsidR="004219E5" w:rsidRPr="004219E5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7A4080E9" w14:textId="0E4F0DA2" w:rsidR="008517BF" w:rsidRDefault="008517BF" w:rsidP="004219E5">
            <w:pPr>
              <w:tabs>
                <w:tab w:val="left" w:pos="789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4219E5">
              <w:rPr>
                <w:rFonts w:ascii="Verdana" w:hAnsi="Verdana"/>
                <w:sz w:val="20"/>
                <w:szCs w:val="20"/>
              </w:rPr>
              <w:tab/>
            </w:r>
            <w:r w:rsidR="004219E5" w:rsidRPr="004219E5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179E5712" w14:textId="16EA0336" w:rsidR="008517BF" w:rsidRDefault="008517BF" w:rsidP="004219E5">
            <w:pPr>
              <w:tabs>
                <w:tab w:val="left" w:pos="789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4219E5">
              <w:rPr>
                <w:rFonts w:ascii="Verdana" w:hAnsi="Verdana"/>
                <w:sz w:val="20"/>
                <w:szCs w:val="20"/>
              </w:rPr>
              <w:tab/>
            </w:r>
            <w:r w:rsidR="004219E5" w:rsidRPr="004219E5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</w:tc>
      </w:tr>
    </w:tbl>
    <w:p w14:paraId="126552FE" w14:textId="77777777" w:rsidR="008517BF" w:rsidRDefault="008517B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</w:p>
    <w:p w14:paraId="542D8E33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2B50FA5" w14:textId="77777777" w:rsidR="008517BF" w:rsidRPr="00360237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60237">
        <w:rPr>
          <w:rFonts w:ascii="Verdana" w:hAnsi="Verdana"/>
          <w:sz w:val="20"/>
          <w:szCs w:val="20"/>
          <w:highlight w:val="yellow"/>
        </w:rPr>
        <w:t>MOV</w:t>
      </w:r>
    </w:p>
    <w:p w14:paraId="272613F8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7AD8E1A3" w14:textId="77777777" w:rsidR="008517BF" w:rsidRDefault="008517BF" w:rsidP="000A6ED4">
      <w:pPr>
        <w:pStyle w:val="ListParagraph"/>
        <w:numPr>
          <w:ilvl w:val="0"/>
          <w:numId w:val="2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3287186" w14:textId="77777777" w:rsidR="006D0CB4" w:rsidRDefault="006D0CB4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number 123.456 is an example of an Integer.</w:t>
      </w:r>
    </w:p>
    <w:p w14:paraId="4197DD19" w14:textId="77777777" w:rsidR="006D0CB4" w:rsidRDefault="006D0CB4" w:rsidP="000A6ED4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A09E37E" w14:textId="77777777" w:rsidR="006D0CB4" w:rsidRPr="00360237" w:rsidRDefault="006D0CB4" w:rsidP="000A6ED4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60237">
        <w:rPr>
          <w:rFonts w:ascii="Verdana" w:hAnsi="Verdana"/>
          <w:sz w:val="20"/>
          <w:szCs w:val="20"/>
          <w:highlight w:val="yellow"/>
        </w:rPr>
        <w:t>False</w:t>
      </w:r>
    </w:p>
    <w:p w14:paraId="2447E77E" w14:textId="39EA3053" w:rsidR="006D0CB4" w:rsidRDefault="006D0CB4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largest number that an Integer can be in the MicroLogix 1100 is 32,767.</w:t>
      </w:r>
    </w:p>
    <w:p w14:paraId="75889AD9" w14:textId="77777777" w:rsidR="006D0CB4" w:rsidRPr="00360237" w:rsidRDefault="006D0CB4" w:rsidP="000A6ED4">
      <w:pPr>
        <w:pStyle w:val="ListParagraph"/>
        <w:numPr>
          <w:ilvl w:val="0"/>
          <w:numId w:val="23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60237">
        <w:rPr>
          <w:rFonts w:ascii="Verdana" w:hAnsi="Verdana"/>
          <w:sz w:val="20"/>
          <w:szCs w:val="20"/>
          <w:highlight w:val="yellow"/>
        </w:rPr>
        <w:t>True</w:t>
      </w:r>
    </w:p>
    <w:p w14:paraId="14A95B04" w14:textId="77777777" w:rsidR="006D0CB4" w:rsidRPr="00F63CD7" w:rsidRDefault="006D0CB4" w:rsidP="000A6ED4">
      <w:pPr>
        <w:pStyle w:val="ListParagraph"/>
        <w:numPr>
          <w:ilvl w:val="0"/>
          <w:numId w:val="23"/>
        </w:numPr>
        <w:spacing w:after="1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p w14:paraId="64EF19CE" w14:textId="3B6624CF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  <w:r w:rsidR="00360237">
        <w:rPr>
          <w:rFonts w:ascii="Verdana" w:hAnsi="Verdana"/>
          <w:sz w:val="20"/>
          <w:szCs w:val="20"/>
        </w:rPr>
        <w:t xml:space="preserve"> </w:t>
      </w:r>
      <w:r w:rsidR="00360237" w:rsidRPr="00360237">
        <w:rPr>
          <w:rFonts w:ascii="Verdana" w:hAnsi="Verdana"/>
          <w:sz w:val="20"/>
          <w:szCs w:val="20"/>
          <w:highlight w:val="yellow"/>
        </w:rPr>
        <w:t>Yes</w:t>
      </w:r>
    </w:p>
    <w:p w14:paraId="43BDDC49" w14:textId="117C2ABA" w:rsidR="00CD1D0F" w:rsidRDefault="00B039EF" w:rsidP="00B039EF">
      <w:pPr>
        <w:tabs>
          <w:tab w:val="left" w:pos="2880"/>
        </w:tabs>
        <w:spacing w:before="240" w:after="72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37FDE7C" wp14:editId="6140C59D">
            <wp:extent cx="4873752" cy="78638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B62" w14:textId="77777777" w:rsidR="00CD1D0F" w:rsidRDefault="00CD1D0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CTU would be used to?</w:t>
      </w:r>
    </w:p>
    <w:p w14:paraId="16497F85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1CADE0F8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559C40CA" w14:textId="77777777" w:rsidR="00CD1D0F" w:rsidRPr="00360237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  <w:highlight w:val="yellow"/>
        </w:rPr>
      </w:pPr>
      <w:proofErr w:type="gramStart"/>
      <w:r w:rsidRPr="00360237">
        <w:rPr>
          <w:rFonts w:ascii="Verdana" w:hAnsi="Verdana"/>
          <w:sz w:val="20"/>
          <w:szCs w:val="20"/>
          <w:highlight w:val="yellow"/>
        </w:rPr>
        <w:t>Counting up</w:t>
      </w:r>
      <w:proofErr w:type="gramEnd"/>
      <w:r w:rsidRPr="00360237">
        <w:rPr>
          <w:rFonts w:ascii="Verdana" w:hAnsi="Verdana"/>
          <w:sz w:val="20"/>
          <w:szCs w:val="20"/>
          <w:highlight w:val="yellow"/>
        </w:rPr>
        <w:t xml:space="preserve"> to a certain Preset</w:t>
      </w:r>
    </w:p>
    <w:p w14:paraId="666E7626" w14:textId="77777777" w:rsidR="00CD1D0F" w:rsidRDefault="00CD1D0F" w:rsidP="000A6ED4">
      <w:pPr>
        <w:pStyle w:val="ListParagraph"/>
        <w:numPr>
          <w:ilvl w:val="0"/>
          <w:numId w:val="2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36B777CE" w14:textId="711A3766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 CTD would be used to?</w:t>
      </w:r>
    </w:p>
    <w:p w14:paraId="377BF82C" w14:textId="77777777" w:rsidR="00CD1D0F" w:rsidRPr="00360237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60237">
        <w:rPr>
          <w:rFonts w:ascii="Verdana" w:hAnsi="Verdana"/>
          <w:sz w:val="20"/>
          <w:szCs w:val="20"/>
          <w:highlight w:val="yellow"/>
        </w:rPr>
        <w:t>Each logical continuity true transition, decrements an integer by one</w:t>
      </w:r>
    </w:p>
    <w:p w14:paraId="29EC7DC3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 until they equal each other</w:t>
      </w:r>
    </w:p>
    <w:p w14:paraId="70A16A25" w14:textId="77777777" w:rsidR="00CD1D0F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7B71F224" w14:textId="77777777" w:rsidR="00CD1D0F" w:rsidRPr="00C834FC" w:rsidRDefault="00CD1D0F" w:rsidP="000A6ED4">
      <w:pPr>
        <w:pStyle w:val="ListParagraph"/>
        <w:numPr>
          <w:ilvl w:val="0"/>
          <w:numId w:val="2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 and sets the Accum value</w:t>
      </w:r>
    </w:p>
    <w:p w14:paraId="6C612CF4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670686B2" w14:textId="001F3B7A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Any </w:t>
      </w:r>
      <w:r w:rsidR="00360237">
        <w:rPr>
          <w:rFonts w:ascii="Verdana" w:hAnsi="Verdana"/>
          <w:sz w:val="20"/>
          <w:szCs w:val="20"/>
        </w:rPr>
        <w:t>whole</w:t>
      </w:r>
      <w:r>
        <w:rPr>
          <w:rFonts w:ascii="Verdana" w:hAnsi="Verdana"/>
          <w:sz w:val="20"/>
          <w:szCs w:val="20"/>
        </w:rPr>
        <w:t xml:space="preserve"> number</w:t>
      </w:r>
    </w:p>
    <w:p w14:paraId="006A56D3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0A918F4F" w14:textId="77777777" w:rsidR="00CD1D0F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0A1F927E" w14:textId="77777777" w:rsidR="00CD1D0F" w:rsidRPr="00360237" w:rsidRDefault="00CD1D0F" w:rsidP="000A6ED4">
      <w:pPr>
        <w:pStyle w:val="ListParagraph"/>
        <w:numPr>
          <w:ilvl w:val="0"/>
          <w:numId w:val="26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60237">
        <w:rPr>
          <w:rFonts w:ascii="Verdana" w:hAnsi="Verdana"/>
          <w:sz w:val="20"/>
          <w:szCs w:val="20"/>
          <w:highlight w:val="yellow"/>
        </w:rPr>
        <w:t>All the above</w:t>
      </w:r>
    </w:p>
    <w:p w14:paraId="78439E29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55177DCC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0141D6C0" w14:textId="77777777" w:rsidR="00CD1D0F" w:rsidRPr="00360237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360237">
        <w:rPr>
          <w:rFonts w:ascii="Verdana" w:hAnsi="Verdana"/>
          <w:sz w:val="20"/>
          <w:szCs w:val="20"/>
          <w:highlight w:val="yellow"/>
        </w:rPr>
        <w:t>The MSB equaling 1</w:t>
      </w:r>
    </w:p>
    <w:p w14:paraId="55D83CD8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63A3140B" w14:textId="77777777" w:rsidR="00CD1D0F" w:rsidRDefault="00CD1D0F" w:rsidP="000A6ED4">
      <w:pPr>
        <w:pStyle w:val="ListParagraph"/>
        <w:numPr>
          <w:ilvl w:val="0"/>
          <w:numId w:val="27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6400450" w14:textId="5CCCAFB1" w:rsidR="00CD1D0F" w:rsidRDefault="00B039E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Below is a </w:t>
      </w:r>
      <w:r w:rsidRPr="000A6ED4">
        <w:rPr>
          <w:rFonts w:ascii="Verdana" w:hAnsi="Verdana"/>
          <w:sz w:val="20"/>
          <w:szCs w:val="20"/>
        </w:rPr>
        <w:t>printout</w:t>
      </w:r>
      <w:r>
        <w:rPr>
          <w:rFonts w:ascii="Verdana" w:hAnsi="Verdana"/>
          <w:sz w:val="20"/>
          <w:szCs w:val="20"/>
        </w:rPr>
        <w:t xml:space="preserve"> of a</w:t>
      </w:r>
      <w:r w:rsidR="00360237">
        <w:rPr>
          <w:rFonts w:ascii="Verdana" w:hAnsi="Verdana"/>
          <w:sz w:val="20"/>
          <w:szCs w:val="20"/>
        </w:rPr>
        <w:t>n offline</w:t>
      </w:r>
      <w:r>
        <w:rPr>
          <w:rFonts w:ascii="Verdana" w:hAnsi="Verdana"/>
          <w:sz w:val="20"/>
          <w:szCs w:val="20"/>
        </w:rPr>
        <w:t xml:space="preserve"> program. The current states of each input can be seen in the table below the printout. </w:t>
      </w:r>
      <w:r w:rsidR="00CD1D0F">
        <w:rPr>
          <w:rFonts w:ascii="Verdana" w:hAnsi="Verdana"/>
          <w:sz w:val="20"/>
          <w:szCs w:val="20"/>
        </w:rPr>
        <w:t>What is the value of O:0/0?</w:t>
      </w:r>
      <w:r w:rsidR="00360237">
        <w:rPr>
          <w:rFonts w:ascii="Verdana" w:hAnsi="Verdana"/>
          <w:sz w:val="20"/>
          <w:szCs w:val="20"/>
        </w:rPr>
        <w:t xml:space="preserve"> </w:t>
      </w:r>
      <w:r w:rsidR="00360237" w:rsidRPr="00360237">
        <w:rPr>
          <w:rFonts w:ascii="Verdana" w:hAnsi="Verdana"/>
          <w:sz w:val="20"/>
          <w:szCs w:val="20"/>
          <w:highlight w:val="yellow"/>
        </w:rPr>
        <w:t>False since XIO I:0/5 is false</w:t>
      </w:r>
    </w:p>
    <w:p w14:paraId="20F2444F" w14:textId="002BB91F" w:rsidR="00CD1D0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44EF707" wp14:editId="04340E55">
            <wp:extent cx="4059936" cy="12252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820D" w14:textId="27571F94" w:rsidR="00B039EF" w:rsidRDefault="00B039EF" w:rsidP="00CD1D0F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4633B8B" wp14:editId="3F68B6D3">
            <wp:extent cx="3730752" cy="301752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B23C" w14:textId="6AEE0050" w:rsidR="00CD1D0F" w:rsidRDefault="00CD1D0F" w:rsidP="00CD1D0F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4" w:name="_MON_1586679173"/>
    <w:bookmarkEnd w:id="4"/>
    <w:p w14:paraId="528F4E16" w14:textId="1DD6F563" w:rsidR="00CD1D0F" w:rsidRPr="00931D9F" w:rsidRDefault="00CD1D0F" w:rsidP="00CD1D0F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7CD16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29.95pt" o:ole="">
            <v:imagedata r:id="rId21" o:title=""/>
          </v:shape>
          <o:OLEObject Type="Embed" ProgID="Excel.Sheet.12" ShapeID="_x0000_i1025" DrawAspect="Content" ObjectID="_1606634983" r:id="rId22"/>
        </w:object>
      </w:r>
    </w:p>
    <w:p w14:paraId="5EB374DD" w14:textId="6A00E17F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>
        <w:rPr>
          <w:rFonts w:ascii="Verdana" w:hAnsi="Verdana"/>
          <w:sz w:val="20"/>
          <w:szCs w:val="20"/>
        </w:rPr>
        <w:tab/>
      </w:r>
      <w:r w:rsidR="00B21417" w:rsidRPr="00B21417">
        <w:rPr>
          <w:rFonts w:ascii="Verdana" w:hAnsi="Verdana"/>
          <w:sz w:val="20"/>
          <w:szCs w:val="20"/>
          <w:highlight w:val="yellow"/>
        </w:rPr>
        <w:t>8965</w:t>
      </w:r>
      <w:r w:rsidRPr="00B21417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25971814" w14:textId="5C2ED689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</w:r>
      <w:r w:rsidR="00AE79AE" w:rsidRPr="00AE79AE">
        <w:rPr>
          <w:rFonts w:ascii="Verdana" w:hAnsi="Verdana"/>
          <w:sz w:val="20"/>
          <w:szCs w:val="20"/>
          <w:highlight w:val="yellow"/>
        </w:rPr>
        <w:t>6</w:t>
      </w:r>
      <w:r w:rsidR="00B21417" w:rsidRPr="00B21417">
        <w:rPr>
          <w:rFonts w:ascii="Verdana" w:hAnsi="Verdana"/>
          <w:sz w:val="20"/>
          <w:szCs w:val="20"/>
          <w:highlight w:val="yellow"/>
        </w:rPr>
        <w:t>5</w:t>
      </w:r>
      <w:r w:rsidRPr="00B21417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0839048" w14:textId="11201322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</w:r>
      <w:r w:rsidR="00B21417" w:rsidRPr="00B21417">
        <w:rPr>
          <w:rFonts w:ascii="Verdana" w:hAnsi="Verdana"/>
          <w:sz w:val="20"/>
          <w:szCs w:val="20"/>
          <w:highlight w:val="yellow"/>
        </w:rPr>
        <w:t>1</w:t>
      </w:r>
      <w:r w:rsidRPr="00B21417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242EBE7" w14:textId="62B0588A" w:rsidR="00CD1D0F" w:rsidRDefault="00CD1D0F" w:rsidP="001A4862">
      <w:pPr>
        <w:pStyle w:val="ListParagraph"/>
        <w:numPr>
          <w:ilvl w:val="0"/>
          <w:numId w:val="9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>
        <w:rPr>
          <w:rFonts w:ascii="Verdana" w:hAnsi="Verdana"/>
          <w:sz w:val="20"/>
          <w:szCs w:val="20"/>
        </w:rPr>
        <w:tab/>
      </w:r>
      <w:r w:rsidR="00B21417" w:rsidRPr="00B21417">
        <w:rPr>
          <w:rFonts w:ascii="Verdana" w:hAnsi="Verdana"/>
          <w:sz w:val="20"/>
          <w:szCs w:val="20"/>
          <w:highlight w:val="yellow"/>
        </w:rPr>
        <w:t>5</w:t>
      </w:r>
      <w:r w:rsidR="000A6ED4" w:rsidRPr="00B2141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C60DD47" w14:textId="77777777" w:rsidR="00CD1D0F" w:rsidRDefault="00CD1D0F" w:rsidP="001A4862">
      <w:pPr>
        <w:pStyle w:val="ListParagraph"/>
        <w:numPr>
          <w:ilvl w:val="0"/>
          <w:numId w:val="9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this rung have </w:t>
      </w:r>
      <w:r w:rsidRPr="00F63CD7">
        <w:rPr>
          <w:rFonts w:ascii="Verdana" w:hAnsi="Verdana"/>
          <w:sz w:val="20"/>
          <w:szCs w:val="20"/>
        </w:rPr>
        <w:t>logical continuity</w:t>
      </w:r>
      <w:r>
        <w:rPr>
          <w:rFonts w:ascii="Verdana" w:hAnsi="Verdana"/>
          <w:sz w:val="20"/>
          <w:szCs w:val="20"/>
        </w:rPr>
        <w:t>? Why or why not? Explain in detail.</w:t>
      </w:r>
    </w:p>
    <w:p w14:paraId="4B15B6E6" w14:textId="0A4099BB" w:rsidR="00CD1D0F" w:rsidRDefault="00B039EF" w:rsidP="006D0CB4">
      <w:pPr>
        <w:tabs>
          <w:tab w:val="left" w:pos="2880"/>
        </w:tabs>
        <w:spacing w:before="240" w:after="600"/>
        <w:ind w:left="1166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9C119BE" wp14:editId="7723E03A">
            <wp:extent cx="3218688" cy="8229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417" w:rsidRPr="00D9242D">
        <w:rPr>
          <w:rFonts w:ascii="Verdana" w:hAnsi="Verdana"/>
          <w:sz w:val="20"/>
          <w:szCs w:val="20"/>
          <w:highlight w:val="yellow"/>
        </w:rPr>
        <w:t>No</w:t>
      </w:r>
      <w:r w:rsidR="00D9242D" w:rsidRPr="00D9242D">
        <w:rPr>
          <w:rFonts w:ascii="Verdana" w:hAnsi="Verdana"/>
          <w:sz w:val="20"/>
          <w:szCs w:val="20"/>
          <w:highlight w:val="yellow"/>
        </w:rPr>
        <w:t>,</w:t>
      </w:r>
      <w:r w:rsidR="00B21417" w:rsidRPr="00D9242D">
        <w:rPr>
          <w:rFonts w:ascii="Verdana" w:hAnsi="Verdana"/>
          <w:sz w:val="20"/>
          <w:szCs w:val="20"/>
          <w:highlight w:val="yellow"/>
        </w:rPr>
        <w:t xml:space="preserve"> XIC I:0/0 evaluates to false</w:t>
      </w:r>
    </w:p>
    <w:p w14:paraId="09B5DE20" w14:textId="15CB4072" w:rsidR="000A6ED4" w:rsidRDefault="00B214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0A6ED4">
        <w:rPr>
          <w:rFonts w:ascii="Verdana" w:hAnsi="Verdana"/>
          <w:sz w:val="20"/>
          <w:szCs w:val="20"/>
        </w:rPr>
        <w:br w:type="page"/>
      </w:r>
    </w:p>
    <w:p w14:paraId="44AE3F08" w14:textId="077AB672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 EQU would be used to?</w:t>
      </w:r>
    </w:p>
    <w:p w14:paraId="6BB4E22E" w14:textId="77777777" w:rsidR="00CD1D0F" w:rsidRPr="00D9242D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Test two numbers to see if they are the same</w:t>
      </w:r>
    </w:p>
    <w:p w14:paraId="1555FB78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1E9CEEB5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057E4D81" w14:textId="77777777" w:rsidR="00CD1D0F" w:rsidRDefault="00CD1D0F" w:rsidP="000A6ED4">
      <w:pPr>
        <w:pStyle w:val="ListParagraph"/>
        <w:numPr>
          <w:ilvl w:val="0"/>
          <w:numId w:val="28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597006BC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GEQ would be used to?</w:t>
      </w:r>
    </w:p>
    <w:p w14:paraId="39BF2EF7" w14:textId="77777777" w:rsidR="00CD1D0F" w:rsidRPr="00B97E32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 w:rsidRPr="00B97E32">
        <w:rPr>
          <w:rFonts w:ascii="Verdana" w:hAnsi="Verdana"/>
          <w:sz w:val="20"/>
          <w:szCs w:val="20"/>
        </w:rPr>
        <w:t>Make sure a number is less than a specific value</w:t>
      </w:r>
    </w:p>
    <w:p w14:paraId="76799D4F" w14:textId="77777777" w:rsidR="00CD1D0F" w:rsidRPr="00B97E32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  <w:highlight w:val="yellow"/>
        </w:rPr>
      </w:pPr>
      <w:bookmarkStart w:id="5" w:name="_GoBack"/>
      <w:bookmarkEnd w:id="5"/>
      <w:r w:rsidRPr="00B97E32">
        <w:rPr>
          <w:rFonts w:ascii="Verdana" w:hAnsi="Verdana"/>
          <w:sz w:val="20"/>
          <w:szCs w:val="20"/>
          <w:highlight w:val="yellow"/>
        </w:rPr>
        <w:t>Test for a number to be at least a given number</w:t>
      </w:r>
    </w:p>
    <w:p w14:paraId="3294C8E6" w14:textId="77777777" w:rsidR="00CD1D0F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 to see if they are not equal</w:t>
      </w:r>
    </w:p>
    <w:p w14:paraId="10EBFA4C" w14:textId="77777777" w:rsidR="00CD1D0F" w:rsidRPr="00C834FC" w:rsidRDefault="00CD1D0F" w:rsidP="000A6ED4">
      <w:pPr>
        <w:pStyle w:val="ListParagraph"/>
        <w:numPr>
          <w:ilvl w:val="0"/>
          <w:numId w:val="2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7EDE7D0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OSF would be used to?</w:t>
      </w:r>
    </w:p>
    <w:p w14:paraId="0CE2E4DE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7772C501" w14:textId="77777777" w:rsidR="00CD1D0F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08FCA596" w14:textId="77777777" w:rsidR="00CD1D0F" w:rsidRPr="00D9242D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Indicate that a value went to 0 this scan</w:t>
      </w:r>
    </w:p>
    <w:p w14:paraId="5F692676" w14:textId="77777777" w:rsidR="00CD1D0F" w:rsidRPr="00C834FC" w:rsidRDefault="00CD1D0F" w:rsidP="000A6ED4">
      <w:pPr>
        <w:pStyle w:val="ListParagraph"/>
        <w:numPr>
          <w:ilvl w:val="0"/>
          <w:numId w:val="30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if a number has been FALSE</w:t>
      </w:r>
    </w:p>
    <w:p w14:paraId="5FF554D5" w14:textId="77777777" w:rsidR="00CD1D0F" w:rsidRDefault="00CD1D0F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61C452A8" w14:textId="77777777" w:rsidR="00CD1D0F" w:rsidRPr="00D9242D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Clear a bit value</w:t>
      </w:r>
    </w:p>
    <w:p w14:paraId="43A3EAB8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02708012" w14:textId="77777777" w:rsidR="00CD1D0F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0EDE33E" w14:textId="77777777" w:rsidR="00CD1D0F" w:rsidRPr="00C834FC" w:rsidRDefault="00CD1D0F" w:rsidP="000A6ED4">
      <w:pPr>
        <w:pStyle w:val="ListParagraph"/>
        <w:numPr>
          <w:ilvl w:val="0"/>
          <w:numId w:val="3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0B4195A0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ADD would be used to?</w:t>
      </w:r>
    </w:p>
    <w:p w14:paraId="6E15DBDC" w14:textId="77777777" w:rsidR="00CB6461" w:rsidRPr="00D9242D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Set a register based on the sum of two numbers</w:t>
      </w:r>
    </w:p>
    <w:p w14:paraId="57A084BA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410AC83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4EB6E85E" w14:textId="77777777" w:rsidR="00CB6461" w:rsidRDefault="00CB6461" w:rsidP="000A6ED4">
      <w:pPr>
        <w:pStyle w:val="ListParagraph"/>
        <w:numPr>
          <w:ilvl w:val="0"/>
          <w:numId w:val="3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59FD42A0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SUB would be used to?</w:t>
      </w:r>
    </w:p>
    <w:p w14:paraId="63F1E437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51CD07FE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1B87856" w14:textId="77777777" w:rsidR="00CB6461" w:rsidRPr="00D9242D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Set a register based on the difference of two numbers</w:t>
      </w:r>
    </w:p>
    <w:p w14:paraId="5CED45A5" w14:textId="77777777" w:rsidR="00CB6461" w:rsidRDefault="00CB6461" w:rsidP="000A6ED4">
      <w:pPr>
        <w:pStyle w:val="ListParagraph"/>
        <w:numPr>
          <w:ilvl w:val="0"/>
          <w:numId w:val="33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1595B2F2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DIV would be used to?</w:t>
      </w:r>
    </w:p>
    <w:p w14:paraId="2AFEA5E3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062EC33F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4B04E9D4" w14:textId="77777777" w:rsidR="00CB6461" w:rsidRPr="00D9242D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Set a register based on the difference of two numbers</w:t>
      </w:r>
    </w:p>
    <w:p w14:paraId="168B4EB9" w14:textId="77777777" w:rsidR="00CB6461" w:rsidRDefault="00CB6461" w:rsidP="000A6ED4">
      <w:pPr>
        <w:pStyle w:val="ListParagraph"/>
        <w:numPr>
          <w:ilvl w:val="0"/>
          <w:numId w:val="34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7957C77A" w14:textId="77777777" w:rsidR="00CB6461" w:rsidRDefault="00CB6461" w:rsidP="000A6ED4">
      <w:pPr>
        <w:pStyle w:val="ListParagraph"/>
        <w:numPr>
          <w:ilvl w:val="0"/>
          <w:numId w:val="9"/>
        </w:numP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MUL would be used to?</w:t>
      </w:r>
    </w:p>
    <w:p w14:paraId="378C7CF8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3A3146E" w14:textId="77777777" w:rsidR="00CB6461" w:rsidRPr="00D9242D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  <w:highlight w:val="yellow"/>
        </w:rPr>
      </w:pPr>
      <w:r w:rsidRPr="00D9242D">
        <w:rPr>
          <w:rFonts w:ascii="Verdana" w:hAnsi="Verdana"/>
          <w:sz w:val="20"/>
          <w:szCs w:val="20"/>
          <w:highlight w:val="yellow"/>
        </w:rPr>
        <w:t>Set a register based on the product of two numbers</w:t>
      </w:r>
    </w:p>
    <w:p w14:paraId="42538DBD" w14:textId="77777777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1A7153F8" w14:textId="3C4D7720" w:rsidR="00CB6461" w:rsidRDefault="00CB6461" w:rsidP="000A6ED4">
      <w:pPr>
        <w:pStyle w:val="ListParagraph"/>
        <w:numPr>
          <w:ilvl w:val="0"/>
          <w:numId w:val="35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dividend of two numbers</w:t>
      </w:r>
    </w:p>
    <w:p w14:paraId="321AA364" w14:textId="77777777" w:rsidR="000A6ED4" w:rsidRDefault="000A6E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3B4A77" w14:textId="51AB4248" w:rsidR="00CB6461" w:rsidRDefault="00CB6461" w:rsidP="00CB6461">
      <w:pPr>
        <w:tabs>
          <w:tab w:val="left" w:pos="28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 w:rsidRPr="00CB6461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1930995B" w14:textId="5D67F029" w:rsidR="00CB6461" w:rsidRDefault="00D9242D" w:rsidP="00CB6461">
      <w:pPr>
        <w:tabs>
          <w:tab w:val="left" w:pos="2880"/>
        </w:tabs>
        <w:spacing w:before="480" w:after="120"/>
        <w:ind w:left="1800"/>
      </w:pPr>
      <w:r w:rsidRPr="00D9242D">
        <w:rPr>
          <w:noProof/>
        </w:rPr>
        <w:drawing>
          <wp:inline distT="0" distB="0" distL="0" distR="0" wp14:anchorId="61765888" wp14:editId="2075AC83">
            <wp:extent cx="3644265" cy="155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A538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877F5CC" w14:textId="385E113D" w:rsidR="00CB6461" w:rsidRDefault="00D9242D" w:rsidP="00CB6461">
      <w:pPr>
        <w:tabs>
          <w:tab w:val="left" w:pos="2880"/>
        </w:tabs>
        <w:spacing w:before="480" w:after="120"/>
        <w:ind w:left="1800"/>
      </w:pPr>
      <w:r w:rsidRPr="00D9242D">
        <w:rPr>
          <w:noProof/>
        </w:rPr>
        <w:drawing>
          <wp:inline distT="0" distB="0" distL="0" distR="0" wp14:anchorId="6690F0DE" wp14:editId="3FEB13A9">
            <wp:extent cx="3627120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853B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2C77756" w14:textId="0B704921" w:rsidR="00CB6461" w:rsidRDefault="00D9242D" w:rsidP="00BA5DB7">
      <w:pPr>
        <w:tabs>
          <w:tab w:val="left" w:pos="2880"/>
        </w:tabs>
        <w:spacing w:before="480" w:after="360"/>
        <w:ind w:left="720"/>
      </w:pPr>
      <w:r w:rsidRPr="00D9242D">
        <w:rPr>
          <w:noProof/>
        </w:rPr>
        <w:drawing>
          <wp:inline distT="0" distB="0" distL="0" distR="0" wp14:anchorId="47FC097A" wp14:editId="6DB23194">
            <wp:extent cx="4718304" cy="21854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76C4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693A0EB5" w14:textId="59C6AC41" w:rsidR="00CB6461" w:rsidRDefault="00D9242D" w:rsidP="00BA5DB7">
      <w:pPr>
        <w:tabs>
          <w:tab w:val="left" w:pos="2880"/>
        </w:tabs>
        <w:spacing w:before="480" w:after="360"/>
        <w:ind w:left="720"/>
      </w:pPr>
      <w:r w:rsidRPr="00D9242D">
        <w:rPr>
          <w:noProof/>
        </w:rPr>
        <w:lastRenderedPageBreak/>
        <w:drawing>
          <wp:inline distT="0" distB="0" distL="0" distR="0" wp14:anchorId="7AF25CDE" wp14:editId="35CB1A46">
            <wp:extent cx="4837176" cy="2862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E792" w14:textId="77777777" w:rsidR="000A6ED4" w:rsidRPr="00BA5DB7" w:rsidRDefault="000A6ED4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31A48AB4" w14:textId="18A93B5F" w:rsidR="00CB6461" w:rsidRDefault="00F55054" w:rsidP="00BA5DB7">
      <w:pPr>
        <w:tabs>
          <w:tab w:val="left" w:pos="2880"/>
        </w:tabs>
        <w:spacing w:before="480" w:after="360"/>
        <w:ind w:left="720"/>
      </w:pPr>
      <w:r w:rsidRPr="00F55054">
        <w:rPr>
          <w:noProof/>
        </w:rPr>
        <w:drawing>
          <wp:inline distT="0" distB="0" distL="0" distR="0" wp14:anchorId="602A091F" wp14:editId="2F57729F">
            <wp:extent cx="4727448" cy="21854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0430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1069DC35" w14:textId="428E0024" w:rsidR="00CB6461" w:rsidRDefault="00F55054" w:rsidP="00CB6461">
      <w:pPr>
        <w:tabs>
          <w:tab w:val="left" w:pos="2880"/>
        </w:tabs>
        <w:spacing w:before="480" w:after="120"/>
        <w:ind w:left="720"/>
      </w:pPr>
      <w:r w:rsidRPr="00F55054">
        <w:rPr>
          <w:noProof/>
        </w:rPr>
        <w:drawing>
          <wp:inline distT="0" distB="0" distL="0" distR="0" wp14:anchorId="2F13047D" wp14:editId="5CA84669">
            <wp:extent cx="3730752" cy="1325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18CD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7C4A02EA" w14:textId="618B0CE6" w:rsidR="00CB6461" w:rsidRDefault="00F55054" w:rsidP="00BA5DB7">
      <w:pPr>
        <w:tabs>
          <w:tab w:val="left" w:pos="2880"/>
        </w:tabs>
        <w:spacing w:before="240" w:after="360"/>
        <w:ind w:left="1440"/>
      </w:pPr>
      <w:r w:rsidRPr="00F55054">
        <w:rPr>
          <w:noProof/>
        </w:rPr>
        <w:lastRenderedPageBreak/>
        <w:drawing>
          <wp:inline distT="0" distB="0" distL="0" distR="0" wp14:anchorId="31A55AD6" wp14:editId="2E7AAEBE">
            <wp:extent cx="4443984" cy="2112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816C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3E5ECCB6" w14:textId="213100E6" w:rsidR="00CB6461" w:rsidRDefault="00F55054" w:rsidP="00BA5DB7">
      <w:pPr>
        <w:tabs>
          <w:tab w:val="left" w:pos="2880"/>
        </w:tabs>
        <w:spacing w:before="480" w:after="360"/>
        <w:ind w:left="1440"/>
      </w:pPr>
      <w:r w:rsidRPr="00F55054">
        <w:rPr>
          <w:noProof/>
        </w:rPr>
        <w:drawing>
          <wp:inline distT="0" distB="0" distL="0" distR="0" wp14:anchorId="2FA38337" wp14:editId="6FFC4B9F">
            <wp:extent cx="3712464" cy="1325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2D1E" w14:textId="77777777" w:rsidR="00BA5DB7" w:rsidRP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</w:p>
    <w:p w14:paraId="4D971105" w14:textId="77777777" w:rsidR="00BA5DB7" w:rsidRPr="00BA5DB7" w:rsidRDefault="00BA5DB7" w:rsidP="00BA5DB7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</w:p>
    <w:p w14:paraId="31397FB8" w14:textId="31DAA74E" w:rsidR="00CB6461" w:rsidRDefault="00F55054" w:rsidP="00BA5DB7">
      <w:pPr>
        <w:pBdr>
          <w:bottom w:val="single" w:sz="4" w:space="1" w:color="auto"/>
        </w:pBdr>
        <w:tabs>
          <w:tab w:val="left" w:pos="2880"/>
        </w:tabs>
        <w:spacing w:before="240" w:after="0"/>
        <w:ind w:left="720"/>
      </w:pPr>
      <w:r w:rsidRPr="00F55054">
        <w:rPr>
          <w:noProof/>
        </w:rPr>
        <w:drawing>
          <wp:inline distT="0" distB="0" distL="0" distR="0" wp14:anchorId="502BC347" wp14:editId="2C511961">
            <wp:extent cx="4718304" cy="21854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06EF" w14:textId="77777777" w:rsidR="00BA5DB7" w:rsidRDefault="00BA5DB7" w:rsidP="00BA5DB7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2880"/>
        </w:tabs>
        <w:spacing w:before="240" w:after="0"/>
        <w:contextualSpacing w:val="0"/>
      </w:pPr>
    </w:p>
    <w:p w14:paraId="1851918C" w14:textId="77777777" w:rsidR="00BA5DB7" w:rsidRDefault="00BA5DB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3BFCE7" w14:textId="3774D66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3192DB63" w14:textId="2C41198A" w:rsidR="00244FCE" w:rsidRPr="00FB1E48" w:rsidRDefault="00244FCE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2F786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F7865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22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  <w:p w14:paraId="69F72FBE" w14:textId="611CE73E" w:rsidR="00244FCE" w:rsidRPr="00FB1E48" w:rsidRDefault="00244FCE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</w:t>
            </w:r>
            <w:r w:rsidR="002F786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F7865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9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  <w:p w14:paraId="4AEF7080" w14:textId="62835E37" w:rsidR="00244FCE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>6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="00244FCE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1110</w:t>
            </w:r>
            <w:r w:rsidR="00244FCE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  <w:p w14:paraId="5EBBCE97" w14:textId="1359A6A9" w:rsidR="00244FCE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244FCE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244FCE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="00244FCE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="00244FCE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  <w:p w14:paraId="20B624D7" w14:textId="36B26485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30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  <w:p w14:paraId="06B02174" w14:textId="012A2A8F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E86137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14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  <w:p w14:paraId="2ED11FBC" w14:textId="4AE527B8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44</w:t>
            </w:r>
            <w:r w:rsidR="00E86137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8</w:t>
            </w:r>
          </w:p>
          <w:p w14:paraId="592BAF43" w14:textId="679250EE" w:rsidR="00E86137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20</w:t>
            </w:r>
            <w:r w:rsidR="00E86137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45B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2AC82A35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1E658FC7" w14:textId="14C6D438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3949874E" w14:textId="12D1C6D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4D89626" w14:textId="090EAB6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4C776937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DEA601D" w14:textId="665EDC65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5376233B" w14:textId="0BD0B511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6328172" w14:textId="26FA5128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A9CEBA7" w14:textId="5C080021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1C0C4A4F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2D7199C" w14:textId="6039F9B0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0FE56C8" w14:textId="60BEF24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853F9B8" w14:textId="6C0831A9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89FD121" w14:textId="39F9D9C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1E8B7EAF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300E688E" w14:textId="2B2CBD77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3CDD9EA" w14:textId="1860F12C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B2DC709" w14:textId="1166213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639AD17" w14:textId="4123FDA2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6887CC1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315BD510" w14:textId="6E6D409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B09A453" w14:textId="5A10EFF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BF1D201" w14:textId="16145E4C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7123FA2" w14:textId="1CC609FE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3CACE03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14:paraId="3B5801E6" w14:textId="7054C4B0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A4D9A04" w14:textId="56D38FEE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E1A4D8A" w14:textId="26724900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21D88EA" w14:textId="747A1C7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4F21E290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14:paraId="24577DF5" w14:textId="7F0A854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4B87F619" w14:textId="0D458132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9F8EB9C" w14:textId="0967521B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D7380F0" w14:textId="0BA27D6A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61FD869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14:paraId="2A8FD0BA" w14:textId="51A8D46E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A47467C" w14:textId="3E7A059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B67F7DC" w14:textId="5BC585C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E9C9394" w14:textId="73B1F4F1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5620B48E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7</w:t>
                  </w:r>
                </w:p>
              </w:tc>
              <w:tc>
                <w:tcPr>
                  <w:tcW w:w="540" w:type="dxa"/>
                </w:tcPr>
                <w:p w14:paraId="2210B5BC" w14:textId="54EA6ABC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618A75D" w14:textId="6A34AAE5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AD99239" w14:textId="43A96D45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7CB5CDC" w14:textId="0D0EAC8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3FBB8ECB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14:paraId="3E939439" w14:textId="400D81EB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EAA2BB2" w14:textId="018D12E0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15B0F1A" w14:textId="55D1CB5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D5F1E34" w14:textId="06FE5F6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1961C81B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9</w:t>
                  </w:r>
                </w:p>
              </w:tc>
              <w:tc>
                <w:tcPr>
                  <w:tcW w:w="540" w:type="dxa"/>
                </w:tcPr>
                <w:p w14:paraId="529948AF" w14:textId="613DE31E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D864467" w14:textId="1C19BC45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2FB13AA" w14:textId="6C72387E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52E17FA" w14:textId="679E1B59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57467CCA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A</w:t>
                  </w:r>
                </w:p>
              </w:tc>
              <w:tc>
                <w:tcPr>
                  <w:tcW w:w="540" w:type="dxa"/>
                </w:tcPr>
                <w:p w14:paraId="45B38314" w14:textId="1E3EF26F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2B86E76" w14:textId="225872F1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48725053" w14:textId="74EE37F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480677A" w14:textId="378C22F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462E2813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B</w:t>
                  </w:r>
                </w:p>
              </w:tc>
              <w:tc>
                <w:tcPr>
                  <w:tcW w:w="540" w:type="dxa"/>
                </w:tcPr>
                <w:p w14:paraId="78FFD20E" w14:textId="6FE73B7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092A677D" w14:textId="363E5EA8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AD0D863" w14:textId="71E560FB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790A2DB8" w14:textId="16270ED7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3C440CF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C</w:t>
                  </w:r>
                </w:p>
              </w:tc>
              <w:tc>
                <w:tcPr>
                  <w:tcW w:w="540" w:type="dxa"/>
                </w:tcPr>
                <w:p w14:paraId="1DD29284" w14:textId="14E0B4A6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24B8FEC" w14:textId="11C21FB9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7DD0C88" w14:textId="07C67932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6366EF0" w14:textId="73711A28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4AF73238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D</w:t>
                  </w:r>
                </w:p>
              </w:tc>
              <w:tc>
                <w:tcPr>
                  <w:tcW w:w="540" w:type="dxa"/>
                </w:tcPr>
                <w:p w14:paraId="19F3DABF" w14:textId="0B7F002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B1B859D" w14:textId="5F47BF57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9E1A2AA" w14:textId="642417F4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502A2A4D" w14:textId="55055862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084E7347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E</w:t>
                  </w:r>
                </w:p>
              </w:tc>
              <w:tc>
                <w:tcPr>
                  <w:tcW w:w="540" w:type="dxa"/>
                </w:tcPr>
                <w:p w14:paraId="0A9CDEBF" w14:textId="223676D9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F19F351" w14:textId="5E846337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1985186" w14:textId="57B7CC99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B7C7F7C" w14:textId="491C7826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0</w:t>
                  </w: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44A9119B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F</w:t>
                  </w:r>
                </w:p>
              </w:tc>
              <w:tc>
                <w:tcPr>
                  <w:tcW w:w="540" w:type="dxa"/>
                </w:tcPr>
                <w:p w14:paraId="30D04E87" w14:textId="1E7A14A9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2615A66" w14:textId="17DF236D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BD5CE3A" w14:textId="4130E512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4555260" w14:textId="643A2DC2" w:rsidR="00E86137" w:rsidRPr="0040145B" w:rsidRDefault="0040145B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</w:pPr>
                  <w:r w:rsidRPr="0040145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1</w:t>
                  </w: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4A584321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14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5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</w:r>
            <w:r w:rsidR="005564BA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5564BA">
              <w:rPr>
                <w:rFonts w:ascii="Verdana" w:hAnsi="Verdana"/>
                <w:sz w:val="20"/>
                <w:szCs w:val="20"/>
                <w:highlight w:val="yellow"/>
              </w:rPr>
              <w:t>0101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7694621F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90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</w:rPr>
              <w:t>67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6E22183B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63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</w:t>
            </w:r>
            <w:r w:rsidR="002F786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1011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113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8</w:t>
            </w:r>
          </w:p>
        </w:tc>
        <w:tc>
          <w:tcPr>
            <w:tcW w:w="4678" w:type="dxa"/>
          </w:tcPr>
          <w:p w14:paraId="6742E0BE" w14:textId="0466C0BD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1100</w:t>
            </w:r>
            <w:r w:rsidR="002F786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1001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311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8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24248136" w:rsidR="00FB1E48" w:rsidRPr="00FB1E48" w:rsidRDefault="001466BF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56"/>
                <w:tab w:val="left" w:pos="1805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>4</w:t>
            </w:r>
            <w:r w:rsidR="00FB1E48"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="00FB1E48"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="00FB1E48"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1101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1011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="00FB1E48"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384DC0D1" w:rsidR="00FB1E48" w:rsidRPr="00FB1E48" w:rsidRDefault="00FB1E4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058"/>
                <w:tab w:val="left" w:pos="1980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1466BF">
              <w:rPr>
                <w:rFonts w:ascii="Verdana" w:hAnsi="Verdana"/>
                <w:sz w:val="20"/>
                <w:szCs w:val="20"/>
              </w:rPr>
              <w:t>17A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1110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1010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5CED1138" w:rsidR="00FB1E48" w:rsidRPr="00673F4B" w:rsidRDefault="00673F4B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85DA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4DD83B30" w:rsidR="00FB1E48" w:rsidRPr="00673F4B" w:rsidRDefault="00673F4B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 w:rsidR="001466BF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466BF"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1466BF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1466B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F7865" w:rsidRPr="002F7865">
              <w:rPr>
                <w:rFonts w:ascii="Verdana" w:hAnsi="Verdana"/>
                <w:sz w:val="20"/>
                <w:szCs w:val="20"/>
                <w:highlight w:val="yellow"/>
              </w:rPr>
              <w:t>E809</w:t>
            </w:r>
            <w:r w:rsidRPr="002F786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16</w:t>
            </w:r>
          </w:p>
        </w:tc>
      </w:tr>
      <w:tr w:rsidR="001466BF" w14:paraId="252BF086" w14:textId="77777777" w:rsidTr="00673F4B">
        <w:tc>
          <w:tcPr>
            <w:tcW w:w="4682" w:type="dxa"/>
          </w:tcPr>
          <w:p w14:paraId="1506EAB8" w14:textId="4336D7BB" w:rsidR="001466BF" w:rsidRPr="00673F4B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01 1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8598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4678" w:type="dxa"/>
          </w:tcPr>
          <w:p w14:paraId="456740C0" w14:textId="36EFCC09" w:rsidR="001466BF" w:rsidRPr="00673F4B" w:rsidRDefault="001466BF" w:rsidP="001A4862">
            <w:pPr>
              <w:pStyle w:val="ListParagraph"/>
              <w:numPr>
                <w:ilvl w:val="0"/>
                <w:numId w:val="9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0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1 </w:t>
            </w:r>
            <w:r>
              <w:rPr>
                <w:rFonts w:ascii="Verdana" w:hAnsi="Verdana"/>
                <w:sz w:val="20"/>
                <w:szCs w:val="20"/>
              </w:rPr>
              <w:t>0000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2998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1304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  <w:tr w:rsidR="001466BF" w14:paraId="57536F27" w14:textId="77777777" w:rsidTr="00673F4B">
        <w:tc>
          <w:tcPr>
            <w:tcW w:w="4682" w:type="dxa"/>
          </w:tcPr>
          <w:p w14:paraId="7048141F" w14:textId="22C2652B" w:rsidR="001466BF" w:rsidRPr="00673F4B" w:rsidRDefault="00F9299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874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2719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4678" w:type="dxa"/>
          </w:tcPr>
          <w:p w14:paraId="1838D516" w14:textId="44F9C99E" w:rsidR="001466BF" w:rsidRPr="00673F4B" w:rsidRDefault="00F92998" w:rsidP="001A4862">
            <w:pPr>
              <w:pStyle w:val="ListParagraph"/>
              <w:numPr>
                <w:ilvl w:val="0"/>
                <w:numId w:val="9"/>
              </w:numPr>
              <w:tabs>
                <w:tab w:val="left" w:pos="186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7681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1000</w:t>
            </w:r>
            <w:r w:rsidRPr="00CB63E4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CB63E4" w:rsidRPr="00CB63E4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="00FE2A91" w:rsidRPr="00CB63E4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</w:tr>
    </w:tbl>
    <w:p w14:paraId="7AFBE5BF" w14:textId="1E4FAE98" w:rsidR="00F830A1" w:rsidRDefault="00A873F1" w:rsidP="00A873F1">
      <w:pPr>
        <w:pStyle w:val="ListParagraph"/>
        <w:numPr>
          <w:ilvl w:val="0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F78655" wp14:editId="40EAC8E1">
            <wp:simplePos x="0" y="0"/>
            <wp:positionH relativeFrom="column">
              <wp:posOffset>2447290</wp:posOffset>
            </wp:positionH>
            <wp:positionV relativeFrom="paragraph">
              <wp:posOffset>288290</wp:posOffset>
            </wp:positionV>
            <wp:extent cx="2825115" cy="1033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B7">
        <w:rPr>
          <w:rFonts w:ascii="Verdana" w:hAnsi="Verdana"/>
          <w:sz w:val="20"/>
          <w:szCs w:val="20"/>
        </w:rPr>
        <w:t>Determine the state of the output bits.</w:t>
      </w:r>
    </w:p>
    <w:p w14:paraId="04DDD21B" w14:textId="2B67D2C7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</w:t>
      </w:r>
      <w:r w:rsidR="00A873F1">
        <w:rPr>
          <w:rFonts w:ascii="Verdana" w:hAnsi="Verdana"/>
          <w:sz w:val="20"/>
          <w:szCs w:val="20"/>
        </w:rPr>
        <w:tab/>
      </w:r>
      <w:r w:rsidR="000E4A1E" w:rsidRPr="000E4A1E">
        <w:rPr>
          <w:rFonts w:ascii="Verdana" w:hAnsi="Verdana"/>
          <w:sz w:val="20"/>
          <w:szCs w:val="20"/>
          <w:highlight w:val="yellow"/>
        </w:rPr>
        <w:t>1</w:t>
      </w:r>
    </w:p>
    <w:p w14:paraId="06D71331" w14:textId="37520BE7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DN</w:t>
      </w:r>
      <w:r w:rsidR="00A873F1">
        <w:rPr>
          <w:rFonts w:ascii="Verdana" w:hAnsi="Verdana"/>
          <w:sz w:val="20"/>
          <w:szCs w:val="20"/>
        </w:rPr>
        <w:tab/>
      </w:r>
      <w:r w:rsidR="000E4A1E" w:rsidRPr="000E4A1E">
        <w:rPr>
          <w:rFonts w:ascii="Verdana" w:hAnsi="Verdana"/>
          <w:sz w:val="20"/>
          <w:szCs w:val="20"/>
          <w:highlight w:val="yellow"/>
        </w:rPr>
        <w:t>0</w:t>
      </w:r>
    </w:p>
    <w:p w14:paraId="12636E29" w14:textId="3ED2342E" w:rsidR="00BA5DB7" w:rsidRDefault="00BA5DB7" w:rsidP="00A873F1">
      <w:pPr>
        <w:tabs>
          <w:tab w:val="left" w:pos="1440"/>
        </w:tabs>
        <w:spacing w:before="2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</w:t>
      </w:r>
      <w:r w:rsidR="00A873F1">
        <w:rPr>
          <w:rFonts w:ascii="Verdana" w:hAnsi="Verdana"/>
          <w:sz w:val="20"/>
          <w:szCs w:val="20"/>
        </w:rPr>
        <w:tab/>
      </w:r>
      <w:r w:rsidR="000E4A1E" w:rsidRPr="000E4A1E">
        <w:rPr>
          <w:rFonts w:ascii="Verdana" w:hAnsi="Verdana"/>
          <w:sz w:val="20"/>
          <w:szCs w:val="20"/>
          <w:highlight w:val="yellow"/>
        </w:rPr>
        <w:t>0</w:t>
      </w:r>
    </w:p>
    <w:p w14:paraId="16FEDF2B" w14:textId="71E9CDC4" w:rsidR="00BA5DB7" w:rsidRDefault="00BA5DB7" w:rsidP="00BA5DB7">
      <w:pPr>
        <w:tabs>
          <w:tab w:val="left" w:pos="28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3187BC29" w14:textId="31E65AAF" w:rsidR="00A873F1" w:rsidRDefault="00A873F1" w:rsidP="00A873F1">
      <w:pPr>
        <w:pStyle w:val="ListParagraph"/>
        <w:numPr>
          <w:ilvl w:val="0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8A9BDF" wp14:editId="7FC8FB2C">
            <wp:simplePos x="0" y="0"/>
            <wp:positionH relativeFrom="column">
              <wp:posOffset>2792730</wp:posOffset>
            </wp:positionH>
            <wp:positionV relativeFrom="paragraph">
              <wp:posOffset>400050</wp:posOffset>
            </wp:positionV>
            <wp:extent cx="2852420" cy="2011680"/>
            <wp:effectExtent l="0" t="0" r="508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ermine the Output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Determine the state of the output of this </w:t>
      </w:r>
      <w:r w:rsidRPr="00A873F1">
        <w:rPr>
          <w:rFonts w:ascii="Verdana" w:hAnsi="Verdana"/>
          <w:b/>
          <w:sz w:val="20"/>
          <w:szCs w:val="20"/>
          <w:u w:val="single"/>
        </w:rPr>
        <w:t>offline</w:t>
      </w:r>
      <w:r>
        <w:rPr>
          <w:rFonts w:ascii="Verdana" w:hAnsi="Verdana"/>
          <w:sz w:val="20"/>
          <w:szCs w:val="20"/>
        </w:rPr>
        <w:t xml:space="preserve"> program given the running PLC status screen.</w:t>
      </w:r>
    </w:p>
    <w:p w14:paraId="6D31C423" w14:textId="4DF76EEE" w:rsidR="00A873F1" w:rsidRPr="000E4A1E" w:rsidRDefault="00A873F1" w:rsidP="00A873F1">
      <w:pPr>
        <w:pStyle w:val="ListParagraph"/>
        <w:numPr>
          <w:ilvl w:val="1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  <w:highlight w:val="yellow"/>
        </w:rPr>
      </w:pPr>
      <w:r w:rsidRPr="000E4A1E">
        <w:rPr>
          <w:rFonts w:ascii="Verdana" w:hAnsi="Verdana"/>
          <w:sz w:val="20"/>
          <w:szCs w:val="20"/>
          <w:highlight w:val="yellow"/>
        </w:rPr>
        <w:t>True</w:t>
      </w:r>
    </w:p>
    <w:p w14:paraId="28678458" w14:textId="55DB7F7E" w:rsidR="00A873F1" w:rsidRPr="004D0960" w:rsidRDefault="00A873F1" w:rsidP="00A873F1">
      <w:pPr>
        <w:pStyle w:val="ListParagraph"/>
        <w:numPr>
          <w:ilvl w:val="1"/>
          <w:numId w:val="9"/>
        </w:numPr>
        <w:tabs>
          <w:tab w:val="left" w:pos="1868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sectPr w:rsidR="00A873F1" w:rsidRPr="004D0960" w:rsidSect="00E013AA">
      <w:headerReference w:type="first" r:id="rId35"/>
      <w:footerReference w:type="first" r:id="rId3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89D1A" w14:textId="77777777" w:rsidR="003D0B8B" w:rsidRDefault="003D0B8B" w:rsidP="005B3A86">
      <w:pPr>
        <w:spacing w:after="0" w:line="240" w:lineRule="auto"/>
      </w:pPr>
      <w:r>
        <w:separator/>
      </w:r>
    </w:p>
  </w:endnote>
  <w:endnote w:type="continuationSeparator" w:id="0">
    <w:p w14:paraId="732127CE" w14:textId="77777777" w:rsidR="003D0B8B" w:rsidRDefault="003D0B8B" w:rsidP="005B3A86">
      <w:pPr>
        <w:spacing w:after="0" w:line="240" w:lineRule="auto"/>
      </w:pPr>
      <w:r>
        <w:continuationSeparator/>
      </w:r>
    </w:p>
  </w:endnote>
  <w:endnote w:type="continuationNotice" w:id="1">
    <w:p w14:paraId="728C6E97" w14:textId="77777777" w:rsidR="003D0B8B" w:rsidRDefault="003D0B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77208" w14:textId="2E4A5D5A" w:rsidR="008517BF" w:rsidRPr="007C2507" w:rsidRDefault="008517B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0BE8" w14:textId="754CD0D0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86DC" w14:textId="640BDE09" w:rsidR="008517BF" w:rsidRPr="007C2507" w:rsidRDefault="008517B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150ADB77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2A9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4563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893D1" w14:textId="77777777" w:rsidR="003D0B8B" w:rsidRDefault="003D0B8B" w:rsidP="005B3A86">
      <w:pPr>
        <w:spacing w:after="0" w:line="240" w:lineRule="auto"/>
      </w:pPr>
      <w:r>
        <w:separator/>
      </w:r>
    </w:p>
  </w:footnote>
  <w:footnote w:type="continuationSeparator" w:id="0">
    <w:p w14:paraId="19F04FBD" w14:textId="77777777" w:rsidR="003D0B8B" w:rsidRDefault="003D0B8B" w:rsidP="005B3A86">
      <w:pPr>
        <w:spacing w:after="0" w:line="240" w:lineRule="auto"/>
      </w:pPr>
      <w:r>
        <w:continuationSeparator/>
      </w:r>
    </w:p>
  </w:footnote>
  <w:footnote w:type="continuationNotice" w:id="1">
    <w:p w14:paraId="4C2E3F3C" w14:textId="77777777" w:rsidR="003D0B8B" w:rsidRDefault="003D0B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CD59" w14:textId="3E1A468C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E4563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0E2941E" w14:textId="1530F2DE" w:rsidR="008517BF" w:rsidRPr="000154E9" w:rsidRDefault="008517B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E456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E456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AA125" w14:textId="24E8920E" w:rsidR="008517BF" w:rsidRPr="007C2507" w:rsidRDefault="008517B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E4563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F44E07C" w14:textId="125511B0" w:rsidR="008517BF" w:rsidRPr="001A4862" w:rsidRDefault="008517B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1A4862">
      <w:rPr>
        <w:rFonts w:ascii="BankGothic Lt BT" w:hAnsi="BankGothic Lt BT"/>
        <w:caps/>
        <w:sz w:val="18"/>
        <w:szCs w:val="18"/>
      </w:rPr>
      <w:fldChar w:fldCharType="begin"/>
    </w:r>
    <w:r w:rsidRPr="001A486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1A4862">
      <w:rPr>
        <w:rFonts w:ascii="BankGothic Lt BT" w:hAnsi="BankGothic Lt BT"/>
        <w:caps/>
        <w:sz w:val="18"/>
        <w:szCs w:val="18"/>
      </w:rPr>
      <w:fldChar w:fldCharType="separate"/>
    </w:r>
    <w:r w:rsidR="004E4563">
      <w:rPr>
        <w:rFonts w:ascii="BankGothic Lt BT" w:hAnsi="BankGothic Lt BT"/>
        <w:caps/>
        <w:sz w:val="18"/>
        <w:szCs w:val="18"/>
      </w:rPr>
      <w:t>Introduction to Automation</w:t>
    </w:r>
    <w:r w:rsidRPr="001A4862">
      <w:rPr>
        <w:rFonts w:ascii="BankGothic Lt BT" w:hAnsi="BankGothic Lt BT"/>
        <w:caps/>
        <w:sz w:val="18"/>
        <w:szCs w:val="18"/>
      </w:rPr>
      <w:fldChar w:fldCharType="end"/>
    </w:r>
    <w:r w:rsidRPr="001A4862">
      <w:rPr>
        <w:rFonts w:ascii="BankGothic Lt BT" w:hAnsi="BankGothic Lt BT"/>
        <w:caps/>
        <w:sz w:val="18"/>
        <w:szCs w:val="18"/>
      </w:rPr>
      <w:tab/>
    </w:r>
    <w:r w:rsidRPr="001A4862">
      <w:rPr>
        <w:rFonts w:ascii="BankGothic Lt BT" w:hAnsi="BankGothic Lt BT"/>
        <w:caps/>
        <w:sz w:val="18"/>
        <w:szCs w:val="18"/>
      </w:rPr>
      <w:fldChar w:fldCharType="begin"/>
    </w:r>
    <w:r w:rsidRPr="001A486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1A4862">
      <w:rPr>
        <w:rFonts w:ascii="BankGothic Lt BT" w:hAnsi="BankGothic Lt BT"/>
        <w:caps/>
        <w:sz w:val="18"/>
        <w:szCs w:val="18"/>
      </w:rPr>
      <w:fldChar w:fldCharType="separate"/>
    </w:r>
    <w:r w:rsidR="004E4563">
      <w:rPr>
        <w:rFonts w:ascii="BankGothic Lt BT" w:hAnsi="BankGothic Lt BT"/>
        <w:caps/>
        <w:sz w:val="18"/>
        <w:szCs w:val="18"/>
      </w:rPr>
      <w:t>Introduction to PLC</w:t>
    </w:r>
    <w:r w:rsidRPr="001A486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517BF" w14:paraId="28A0FA18" w14:textId="77777777" w:rsidTr="00E130F3">
      <w:tc>
        <w:tcPr>
          <w:tcW w:w="630" w:type="dxa"/>
        </w:tcPr>
        <w:p w14:paraId="7EF2BF27" w14:textId="77777777" w:rsidR="008517BF" w:rsidRDefault="008517B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E6EFFD1" wp14:editId="3358EC96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19C488F" w14:textId="03720E41" w:rsidR="008517BF" w:rsidRPr="007C2507" w:rsidRDefault="008517B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E456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3986680" w14:textId="77777777" w:rsidR="008517BF" w:rsidRDefault="008517B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579137A" wp14:editId="40ED191F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A72A09" w14:textId="77777777" w:rsidR="008517BF" w:rsidRPr="00B025CF" w:rsidRDefault="008517B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0152A730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E4563">
      <w:rPr>
        <w:rFonts w:ascii="BankGothic Lt BT" w:hAnsi="BankGothic Lt BT"/>
        <w:caps/>
        <w:sz w:val="24"/>
        <w:szCs w:val="24"/>
      </w:rPr>
      <w:t>Introduction to PLC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0AB6AC37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E456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E4563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F06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A29BF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466F7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765CE"/>
    <w:multiLevelType w:val="hybridMultilevel"/>
    <w:tmpl w:val="DA0A6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963ED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856570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790326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2764B8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AB04EE"/>
    <w:multiLevelType w:val="hybridMultilevel"/>
    <w:tmpl w:val="B9D816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6130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5F866E8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161B5D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4759D4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8384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DA79CD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62319D7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3F7703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F5124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3A1600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870D7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B07BE7"/>
    <w:multiLevelType w:val="hybridMultilevel"/>
    <w:tmpl w:val="90F0B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CF1358"/>
    <w:multiLevelType w:val="hybridMultilevel"/>
    <w:tmpl w:val="11C8A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8D50BB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2D6BC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6050BCC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895EFA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BF492E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2044B3"/>
    <w:multiLevelType w:val="hybridMultilevel"/>
    <w:tmpl w:val="092056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837CC1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7990231"/>
    <w:multiLevelType w:val="hybridMultilevel"/>
    <w:tmpl w:val="4FA26C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32"/>
  </w:num>
  <w:num w:numId="5">
    <w:abstractNumId w:val="16"/>
  </w:num>
  <w:num w:numId="6">
    <w:abstractNumId w:val="18"/>
  </w:num>
  <w:num w:numId="7">
    <w:abstractNumId w:val="13"/>
  </w:num>
  <w:num w:numId="8">
    <w:abstractNumId w:val="31"/>
  </w:num>
  <w:num w:numId="9">
    <w:abstractNumId w:val="24"/>
  </w:num>
  <w:num w:numId="10">
    <w:abstractNumId w:val="25"/>
  </w:num>
  <w:num w:numId="11">
    <w:abstractNumId w:val="11"/>
  </w:num>
  <w:num w:numId="12">
    <w:abstractNumId w:val="4"/>
  </w:num>
  <w:num w:numId="13">
    <w:abstractNumId w:val="23"/>
  </w:num>
  <w:num w:numId="14">
    <w:abstractNumId w:val="20"/>
  </w:num>
  <w:num w:numId="15">
    <w:abstractNumId w:val="7"/>
  </w:num>
  <w:num w:numId="16">
    <w:abstractNumId w:val="30"/>
  </w:num>
  <w:num w:numId="17">
    <w:abstractNumId w:val="21"/>
  </w:num>
  <w:num w:numId="18">
    <w:abstractNumId w:val="33"/>
  </w:num>
  <w:num w:numId="19">
    <w:abstractNumId w:val="28"/>
  </w:num>
  <w:num w:numId="20">
    <w:abstractNumId w:val="5"/>
  </w:num>
  <w:num w:numId="21">
    <w:abstractNumId w:val="29"/>
  </w:num>
  <w:num w:numId="22">
    <w:abstractNumId w:val="27"/>
  </w:num>
  <w:num w:numId="23">
    <w:abstractNumId w:val="1"/>
  </w:num>
  <w:num w:numId="24">
    <w:abstractNumId w:val="22"/>
  </w:num>
  <w:num w:numId="25">
    <w:abstractNumId w:val="15"/>
  </w:num>
  <w:num w:numId="26">
    <w:abstractNumId w:val="14"/>
  </w:num>
  <w:num w:numId="27">
    <w:abstractNumId w:val="34"/>
  </w:num>
  <w:num w:numId="28">
    <w:abstractNumId w:val="12"/>
  </w:num>
  <w:num w:numId="29">
    <w:abstractNumId w:val="9"/>
  </w:num>
  <w:num w:numId="30">
    <w:abstractNumId w:val="17"/>
  </w:num>
  <w:num w:numId="31">
    <w:abstractNumId w:val="19"/>
  </w:num>
  <w:num w:numId="32">
    <w:abstractNumId w:val="6"/>
  </w:num>
  <w:num w:numId="33">
    <w:abstractNumId w:val="0"/>
  </w:num>
  <w:num w:numId="34">
    <w:abstractNumId w:val="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67DB7"/>
    <w:rsid w:val="000749A9"/>
    <w:rsid w:val="00095A4F"/>
    <w:rsid w:val="000A0E4B"/>
    <w:rsid w:val="000A23B3"/>
    <w:rsid w:val="000A6ED4"/>
    <w:rsid w:val="000B3A1D"/>
    <w:rsid w:val="000B6C3B"/>
    <w:rsid w:val="000C5BF2"/>
    <w:rsid w:val="000C6BC9"/>
    <w:rsid w:val="000C7D62"/>
    <w:rsid w:val="000E0D34"/>
    <w:rsid w:val="000E4A1E"/>
    <w:rsid w:val="00101028"/>
    <w:rsid w:val="001332D3"/>
    <w:rsid w:val="001401A4"/>
    <w:rsid w:val="00141840"/>
    <w:rsid w:val="001466BF"/>
    <w:rsid w:val="00170482"/>
    <w:rsid w:val="001A4862"/>
    <w:rsid w:val="001E4D94"/>
    <w:rsid w:val="002025E4"/>
    <w:rsid w:val="00222A30"/>
    <w:rsid w:val="00224C5A"/>
    <w:rsid w:val="00244FCE"/>
    <w:rsid w:val="00261027"/>
    <w:rsid w:val="00272B18"/>
    <w:rsid w:val="00295197"/>
    <w:rsid w:val="002B3DF0"/>
    <w:rsid w:val="002E22BE"/>
    <w:rsid w:val="002F1B91"/>
    <w:rsid w:val="002F7865"/>
    <w:rsid w:val="00307505"/>
    <w:rsid w:val="00314A16"/>
    <w:rsid w:val="00314BDA"/>
    <w:rsid w:val="003527DC"/>
    <w:rsid w:val="00360237"/>
    <w:rsid w:val="003B45FE"/>
    <w:rsid w:val="003D0B8B"/>
    <w:rsid w:val="003F6908"/>
    <w:rsid w:val="003F6D63"/>
    <w:rsid w:val="0040125A"/>
    <w:rsid w:val="0040145B"/>
    <w:rsid w:val="004219E5"/>
    <w:rsid w:val="00422289"/>
    <w:rsid w:val="00431790"/>
    <w:rsid w:val="004332DB"/>
    <w:rsid w:val="004467D9"/>
    <w:rsid w:val="00453071"/>
    <w:rsid w:val="00472F8B"/>
    <w:rsid w:val="00497C4A"/>
    <w:rsid w:val="004D0960"/>
    <w:rsid w:val="004E4563"/>
    <w:rsid w:val="005563BD"/>
    <w:rsid w:val="005564BA"/>
    <w:rsid w:val="005840BA"/>
    <w:rsid w:val="005B0B41"/>
    <w:rsid w:val="005B3A86"/>
    <w:rsid w:val="00613E4E"/>
    <w:rsid w:val="0065041B"/>
    <w:rsid w:val="006623B9"/>
    <w:rsid w:val="00673F4B"/>
    <w:rsid w:val="00677AF8"/>
    <w:rsid w:val="006C36D4"/>
    <w:rsid w:val="006D0CB4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517BF"/>
    <w:rsid w:val="00866D5F"/>
    <w:rsid w:val="00881AE5"/>
    <w:rsid w:val="008975D5"/>
    <w:rsid w:val="008B36EB"/>
    <w:rsid w:val="008F7960"/>
    <w:rsid w:val="009219E3"/>
    <w:rsid w:val="00931D9F"/>
    <w:rsid w:val="009559C9"/>
    <w:rsid w:val="00971D72"/>
    <w:rsid w:val="009B042B"/>
    <w:rsid w:val="009F2DFA"/>
    <w:rsid w:val="009F4F1D"/>
    <w:rsid w:val="009F76D1"/>
    <w:rsid w:val="00A36F80"/>
    <w:rsid w:val="00A6051F"/>
    <w:rsid w:val="00A7501B"/>
    <w:rsid w:val="00A873F1"/>
    <w:rsid w:val="00AD55FC"/>
    <w:rsid w:val="00AE79AE"/>
    <w:rsid w:val="00AF19B9"/>
    <w:rsid w:val="00B025CF"/>
    <w:rsid w:val="00B039EF"/>
    <w:rsid w:val="00B21417"/>
    <w:rsid w:val="00B457A7"/>
    <w:rsid w:val="00B52137"/>
    <w:rsid w:val="00B57779"/>
    <w:rsid w:val="00B755C0"/>
    <w:rsid w:val="00B773EA"/>
    <w:rsid w:val="00B97E32"/>
    <w:rsid w:val="00BA37B1"/>
    <w:rsid w:val="00BA5DB7"/>
    <w:rsid w:val="00BB7522"/>
    <w:rsid w:val="00BC1524"/>
    <w:rsid w:val="00C04A84"/>
    <w:rsid w:val="00C127CA"/>
    <w:rsid w:val="00C14992"/>
    <w:rsid w:val="00C23933"/>
    <w:rsid w:val="00C7166C"/>
    <w:rsid w:val="00C736D6"/>
    <w:rsid w:val="00C77DD9"/>
    <w:rsid w:val="00C8329D"/>
    <w:rsid w:val="00C834FC"/>
    <w:rsid w:val="00C86D41"/>
    <w:rsid w:val="00CB5A57"/>
    <w:rsid w:val="00CB5F0C"/>
    <w:rsid w:val="00CB63E4"/>
    <w:rsid w:val="00CB6461"/>
    <w:rsid w:val="00CC3975"/>
    <w:rsid w:val="00CD1D0F"/>
    <w:rsid w:val="00CE3BF2"/>
    <w:rsid w:val="00CF4259"/>
    <w:rsid w:val="00CF7AA0"/>
    <w:rsid w:val="00D01AF3"/>
    <w:rsid w:val="00D9242D"/>
    <w:rsid w:val="00DA380B"/>
    <w:rsid w:val="00DA6EA4"/>
    <w:rsid w:val="00DB6188"/>
    <w:rsid w:val="00DC19D0"/>
    <w:rsid w:val="00DC51B1"/>
    <w:rsid w:val="00DD683F"/>
    <w:rsid w:val="00E013AA"/>
    <w:rsid w:val="00E130F3"/>
    <w:rsid w:val="00E86137"/>
    <w:rsid w:val="00EA0805"/>
    <w:rsid w:val="00F044EA"/>
    <w:rsid w:val="00F46CA3"/>
    <w:rsid w:val="00F53D7D"/>
    <w:rsid w:val="00F55054"/>
    <w:rsid w:val="00F61762"/>
    <w:rsid w:val="00F631A1"/>
    <w:rsid w:val="00F63CD7"/>
    <w:rsid w:val="00F63D40"/>
    <w:rsid w:val="00F77B19"/>
    <w:rsid w:val="00F830A1"/>
    <w:rsid w:val="00F92998"/>
    <w:rsid w:val="00F9426E"/>
    <w:rsid w:val="00FB1E48"/>
    <w:rsid w:val="00FD746F"/>
    <w:rsid w:val="00FE25CA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2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3.emf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emf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package" Target="embeddings/Microsoft_Excel_Worksheet.xlsx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121</TotalTime>
  <Pages>10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2018-12-17T17:30:00Z</cp:lastPrinted>
  <dcterms:created xsi:type="dcterms:W3CDTF">2018-12-17T16:24:00Z</dcterms:created>
  <dcterms:modified xsi:type="dcterms:W3CDTF">2018-12-18T16:43:00Z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Introduction to PLC Final</vt:lpwstr>
  </property>
  <property fmtid="{D5CDD505-2E9C-101B-9397-08002B2CF9AE}" pid="4" name="DocNum">
    <vt:lpwstr>Final</vt:lpwstr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