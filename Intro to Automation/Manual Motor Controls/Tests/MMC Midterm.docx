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B650" w14:textId="31592E1E" w:rsidR="00E013AA" w:rsidRPr="0088208E" w:rsidRDefault="00E013AA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 w:rsidRPr="0088208E">
        <w:rPr>
          <w:rFonts w:ascii="Verdana" w:hAnsi="Verdana"/>
          <w:b/>
          <w:sz w:val="24"/>
          <w:szCs w:val="24"/>
        </w:rPr>
        <w:fldChar w:fldCharType="begin"/>
      </w:r>
      <w:r w:rsidRPr="0088208E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88208E">
        <w:rPr>
          <w:rFonts w:ascii="Verdana" w:hAnsi="Verdana"/>
          <w:b/>
          <w:sz w:val="24"/>
          <w:szCs w:val="24"/>
        </w:rPr>
        <w:fldChar w:fldCharType="end"/>
      </w:r>
      <w:r w:rsidRPr="0088208E">
        <w:rPr>
          <w:rFonts w:ascii="Verdana" w:hAnsi="Verdana"/>
          <w:b/>
          <w:sz w:val="24"/>
          <w:szCs w:val="24"/>
        </w:rPr>
        <w:t>Unit:</w:t>
      </w:r>
      <w:r w:rsidR="00313C7F" w:rsidRPr="0088208E">
        <w:rPr>
          <w:rFonts w:ascii="Verdana" w:hAnsi="Verdana"/>
          <w:b/>
          <w:sz w:val="24"/>
          <w:szCs w:val="24"/>
        </w:rPr>
        <w:t xml:space="preserve"> Manual Motor Controls</w:t>
      </w:r>
      <w:r w:rsidR="001E1581" w:rsidRPr="0088208E">
        <w:rPr>
          <w:rFonts w:ascii="Verdana" w:hAnsi="Verdana"/>
          <w:b/>
          <w:sz w:val="24"/>
          <w:szCs w:val="24"/>
        </w:rPr>
        <w:tab/>
      </w:r>
      <w:r w:rsidR="00493D39" w:rsidRPr="0088208E">
        <w:rPr>
          <w:rFonts w:ascii="Verdana" w:hAnsi="Verdana"/>
          <w:b/>
          <w:sz w:val="24"/>
          <w:szCs w:val="24"/>
        </w:rPr>
        <w:t>Test</w:t>
      </w:r>
      <w:r w:rsidRPr="0088208E">
        <w:rPr>
          <w:rFonts w:ascii="Verdana" w:hAnsi="Verdana"/>
          <w:b/>
          <w:sz w:val="24"/>
          <w:szCs w:val="24"/>
        </w:rPr>
        <w:t xml:space="preserve">: </w:t>
      </w:r>
      <w:r w:rsidR="007D72F9" w:rsidRPr="0088208E">
        <w:rPr>
          <w:rFonts w:ascii="Verdana" w:hAnsi="Verdana"/>
          <w:b/>
          <w:sz w:val="24"/>
          <w:szCs w:val="24"/>
        </w:rPr>
        <w:t>Midterm</w:t>
      </w:r>
    </w:p>
    <w:p w14:paraId="2E040FCD" w14:textId="6A76997C" w:rsidR="001A25D9" w:rsidRPr="0088208E" w:rsidRDefault="007D72F9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 w:rsidRPr="0088208E">
        <w:rPr>
          <w:rFonts w:ascii="Verdana" w:hAnsi="Verdana"/>
          <w:b/>
          <w:sz w:val="24"/>
          <w:szCs w:val="24"/>
        </w:rPr>
        <w:t>Midterm</w:t>
      </w:r>
      <w:r w:rsidR="005B3A86" w:rsidRPr="0088208E">
        <w:rPr>
          <w:rFonts w:ascii="Verdana" w:hAnsi="Verdana"/>
          <w:b/>
          <w:sz w:val="24"/>
          <w:szCs w:val="24"/>
        </w:rPr>
        <w:tab/>
        <w:t>CLO#</w:t>
      </w:r>
      <w:r w:rsidR="00E013AA" w:rsidRPr="0088208E">
        <w:rPr>
          <w:rFonts w:ascii="Verdana" w:hAnsi="Verdana"/>
          <w:b/>
          <w:sz w:val="24"/>
          <w:szCs w:val="24"/>
        </w:rPr>
        <w:t xml:space="preserve">: </w:t>
      </w:r>
      <w:r w:rsidR="005C146F" w:rsidRPr="0088208E">
        <w:rPr>
          <w:rFonts w:ascii="Verdana" w:hAnsi="Verdana"/>
          <w:b/>
          <w:sz w:val="24"/>
          <w:szCs w:val="24"/>
        </w:rPr>
        <w:t>1</w:t>
      </w:r>
    </w:p>
    <w:p w14:paraId="6CDF054F" w14:textId="77777777" w:rsidR="00B025CF" w:rsidRPr="0088208E" w:rsidRDefault="00B025CF" w:rsidP="00B025CF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88208E">
        <w:rPr>
          <w:rFonts w:ascii="Verdana" w:hAnsi="Verdana"/>
        </w:rPr>
        <w:t>Name ___________</w:t>
      </w:r>
      <w:r w:rsidR="00313C7F" w:rsidRPr="0088208E">
        <w:rPr>
          <w:rFonts w:ascii="Verdana" w:hAnsi="Verdana"/>
        </w:rPr>
        <w:t>__________</w:t>
      </w:r>
      <w:r w:rsidRPr="0088208E">
        <w:rPr>
          <w:rFonts w:ascii="Verdana" w:hAnsi="Verdana"/>
        </w:rPr>
        <w:t>_________</w:t>
      </w:r>
      <w:r w:rsidRPr="0088208E">
        <w:rPr>
          <w:rFonts w:ascii="Verdana" w:hAnsi="Verdana"/>
        </w:rPr>
        <w:tab/>
      </w:r>
      <w:r w:rsidR="00313C7F" w:rsidRPr="0088208E">
        <w:rPr>
          <w:rFonts w:ascii="Verdana" w:hAnsi="Verdana"/>
        </w:rPr>
        <w:tab/>
      </w:r>
      <w:r w:rsidRPr="0088208E">
        <w:rPr>
          <w:rFonts w:ascii="Verdana" w:hAnsi="Verdana"/>
        </w:rPr>
        <w:t>Date ______________</w:t>
      </w:r>
    </w:p>
    <w:p w14:paraId="42DB9FBC" w14:textId="31E67416" w:rsidR="00E013AA" w:rsidRPr="0088208E" w:rsidRDefault="00E013AA" w:rsidP="00A7398D">
      <w:pPr>
        <w:spacing w:before="120" w:after="120"/>
        <w:rPr>
          <w:rFonts w:ascii="Verdana" w:hAnsi="Verdana"/>
          <w:b/>
        </w:rPr>
      </w:pPr>
      <w:r w:rsidRPr="0088208E">
        <w:rPr>
          <w:rFonts w:ascii="Verdana" w:hAnsi="Verdana"/>
          <w:b/>
        </w:rPr>
        <w:t>Instructions</w:t>
      </w:r>
    </w:p>
    <w:p w14:paraId="0E8E4F79" w14:textId="77777777" w:rsidR="007B7683" w:rsidRPr="0088208E" w:rsidRDefault="007B7683" w:rsidP="007B7683">
      <w:pPr>
        <w:spacing w:before="120" w:after="120"/>
        <w:ind w:left="360"/>
        <w:rPr>
          <w:rFonts w:ascii="Verdana" w:hAnsi="Verdana"/>
        </w:rPr>
      </w:pPr>
      <w:r w:rsidRPr="0088208E">
        <w:rPr>
          <w:rFonts w:ascii="Verdana" w:hAnsi="Verdana"/>
        </w:rPr>
        <w:t>Fill in the description and I/O columns for each NEMA schematic symbol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5763"/>
        <w:gridCol w:w="2853"/>
        <w:gridCol w:w="1009"/>
      </w:tblGrid>
      <w:tr w:rsidR="007B7683" w:rsidRPr="0088208E" w14:paraId="2077775E" w14:textId="77777777" w:rsidTr="00260936">
        <w:trPr>
          <w:tblHeader/>
          <w:jc w:val="center"/>
        </w:trPr>
        <w:tc>
          <w:tcPr>
            <w:tcW w:w="445" w:type="dxa"/>
            <w:shd w:val="clear" w:color="auto" w:fill="D9D9D9" w:themeFill="background1" w:themeFillShade="D9"/>
            <w:vAlign w:val="center"/>
          </w:tcPr>
          <w:p w14:paraId="048B8404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5763" w:type="dxa"/>
            <w:shd w:val="clear" w:color="auto" w:fill="D9D9D9" w:themeFill="background1" w:themeFillShade="D9"/>
            <w:vAlign w:val="center"/>
          </w:tcPr>
          <w:p w14:paraId="775443A0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Symbol</w:t>
            </w:r>
          </w:p>
        </w:tc>
        <w:tc>
          <w:tcPr>
            <w:tcW w:w="2853" w:type="dxa"/>
            <w:shd w:val="clear" w:color="auto" w:fill="D9D9D9" w:themeFill="background1" w:themeFillShade="D9"/>
            <w:vAlign w:val="center"/>
          </w:tcPr>
          <w:p w14:paraId="76B33779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</w:rPr>
              <w:t>Description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546421F4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</w:rPr>
              <w:t>I/O</w:t>
            </w:r>
          </w:p>
        </w:tc>
      </w:tr>
      <w:tr w:rsidR="007B7683" w:rsidRPr="0088208E" w14:paraId="212E7E0B" w14:textId="77777777" w:rsidTr="00260936">
        <w:trPr>
          <w:jc w:val="center"/>
        </w:trPr>
        <w:tc>
          <w:tcPr>
            <w:tcW w:w="445" w:type="dxa"/>
            <w:vAlign w:val="center"/>
          </w:tcPr>
          <w:p w14:paraId="222B0FF1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1</w:t>
            </w:r>
          </w:p>
        </w:tc>
        <w:tc>
          <w:tcPr>
            <w:tcW w:w="5763" w:type="dxa"/>
            <w:vAlign w:val="center"/>
          </w:tcPr>
          <w:p w14:paraId="690F4C44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4153B230" wp14:editId="42E7A744">
                  <wp:extent cx="1791424" cy="91477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i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  <w:vAlign w:val="center"/>
          </w:tcPr>
          <w:p w14:paraId="0AEDC3FE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1009" w:type="dxa"/>
            <w:vAlign w:val="center"/>
          </w:tcPr>
          <w:p w14:paraId="5E84A157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59671275" w14:textId="77777777" w:rsidTr="00260936">
        <w:trPr>
          <w:jc w:val="center"/>
        </w:trPr>
        <w:tc>
          <w:tcPr>
            <w:tcW w:w="445" w:type="dxa"/>
            <w:vAlign w:val="center"/>
          </w:tcPr>
          <w:p w14:paraId="0FA63401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2</w:t>
            </w:r>
          </w:p>
        </w:tc>
        <w:tc>
          <w:tcPr>
            <w:tcW w:w="5763" w:type="dxa"/>
            <w:vAlign w:val="center"/>
          </w:tcPr>
          <w:p w14:paraId="7625D331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4C08AEA6" wp14:editId="0420F312">
                  <wp:extent cx="1791424" cy="91477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ushbutton, Mushroom He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  <w:vAlign w:val="center"/>
          </w:tcPr>
          <w:p w14:paraId="2423EDEC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1009" w:type="dxa"/>
            <w:vAlign w:val="center"/>
          </w:tcPr>
          <w:p w14:paraId="116B3899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3734252D" w14:textId="77777777" w:rsidTr="00260936">
        <w:trPr>
          <w:trHeight w:val="2303"/>
          <w:jc w:val="center"/>
        </w:trPr>
        <w:tc>
          <w:tcPr>
            <w:tcW w:w="445" w:type="dxa"/>
            <w:vAlign w:val="center"/>
          </w:tcPr>
          <w:p w14:paraId="623BFA47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3</w:t>
            </w:r>
          </w:p>
        </w:tc>
        <w:tc>
          <w:tcPr>
            <w:tcW w:w="5763" w:type="dxa"/>
            <w:vAlign w:val="center"/>
          </w:tcPr>
          <w:p w14:paraId="31FD6596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7F19A811" wp14:editId="16518CAA">
                  <wp:extent cx="1791424" cy="91477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elector Switch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  <w:vAlign w:val="center"/>
          </w:tcPr>
          <w:p w14:paraId="612F05A1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1009" w:type="dxa"/>
            <w:vAlign w:val="center"/>
          </w:tcPr>
          <w:p w14:paraId="63F7DF08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492F8C12" w14:textId="77777777" w:rsidTr="00260936">
        <w:trPr>
          <w:trHeight w:val="2303"/>
          <w:jc w:val="center"/>
        </w:trPr>
        <w:tc>
          <w:tcPr>
            <w:tcW w:w="445" w:type="dxa"/>
            <w:tcBorders>
              <w:bottom w:val="single" w:sz="4" w:space="0" w:color="auto"/>
            </w:tcBorders>
            <w:vAlign w:val="center"/>
          </w:tcPr>
          <w:p w14:paraId="6682FF12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4</w:t>
            </w:r>
          </w:p>
        </w:tc>
        <w:tc>
          <w:tcPr>
            <w:tcW w:w="5763" w:type="dxa"/>
            <w:tcBorders>
              <w:bottom w:val="single" w:sz="4" w:space="0" w:color="auto"/>
            </w:tcBorders>
            <w:vAlign w:val="center"/>
          </w:tcPr>
          <w:p w14:paraId="4A803991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518E0C3B" wp14:editId="51780F4C">
                  <wp:extent cx="1417443" cy="101354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elector Switch, Three Posi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43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center"/>
          </w:tcPr>
          <w:p w14:paraId="342D5C53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4B3B9E2A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</w:tbl>
    <w:p w14:paraId="401D6E13" w14:textId="77777777" w:rsidR="007B7683" w:rsidRPr="0088208E" w:rsidRDefault="007B7683" w:rsidP="007B7683">
      <w:pPr>
        <w:spacing w:before="480"/>
        <w:rPr>
          <w:rFonts w:ascii="Verdana" w:hAnsi="Verdana"/>
        </w:rPr>
      </w:pPr>
    </w:p>
    <w:p w14:paraId="44149915" w14:textId="77777777" w:rsidR="007B7683" w:rsidRPr="0088208E" w:rsidRDefault="007B7683" w:rsidP="007B7683">
      <w:pPr>
        <w:rPr>
          <w:rFonts w:ascii="Verdana" w:hAnsi="Verdana"/>
        </w:rPr>
        <w:sectPr w:rsidR="007B7683" w:rsidRPr="0088208E" w:rsidSect="00B025C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866"/>
        <w:gridCol w:w="2881"/>
        <w:gridCol w:w="827"/>
      </w:tblGrid>
      <w:tr w:rsidR="007B7683" w:rsidRPr="0088208E" w14:paraId="640F1575" w14:textId="77777777" w:rsidTr="00260936">
        <w:trPr>
          <w:tblHeader/>
          <w:jc w:val="center"/>
        </w:trPr>
        <w:tc>
          <w:tcPr>
            <w:tcW w:w="445" w:type="dxa"/>
            <w:shd w:val="clear" w:color="auto" w:fill="D9D9D9" w:themeFill="background1" w:themeFillShade="D9"/>
            <w:vAlign w:val="center"/>
          </w:tcPr>
          <w:p w14:paraId="65418DB9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5898" w:type="dxa"/>
            <w:shd w:val="clear" w:color="auto" w:fill="D9D9D9" w:themeFill="background1" w:themeFillShade="D9"/>
            <w:vAlign w:val="center"/>
          </w:tcPr>
          <w:p w14:paraId="1EE6DCE8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Symbol</w:t>
            </w:r>
          </w:p>
        </w:tc>
        <w:tc>
          <w:tcPr>
            <w:tcW w:w="2897" w:type="dxa"/>
            <w:shd w:val="clear" w:color="auto" w:fill="D9D9D9" w:themeFill="background1" w:themeFillShade="D9"/>
            <w:vAlign w:val="center"/>
          </w:tcPr>
          <w:p w14:paraId="19B57CF0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</w:rPr>
              <w:t>Description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6286AFB1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</w:rPr>
              <w:t>I/O</w:t>
            </w:r>
          </w:p>
        </w:tc>
      </w:tr>
      <w:tr w:rsidR="007B7683" w:rsidRPr="0088208E" w14:paraId="672D308E" w14:textId="77777777" w:rsidTr="00260936">
        <w:trPr>
          <w:jc w:val="center"/>
        </w:trPr>
        <w:tc>
          <w:tcPr>
            <w:tcW w:w="445" w:type="dxa"/>
            <w:tcBorders>
              <w:top w:val="nil"/>
            </w:tcBorders>
            <w:vAlign w:val="center"/>
          </w:tcPr>
          <w:p w14:paraId="31B70285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5</w:t>
            </w:r>
          </w:p>
        </w:tc>
        <w:tc>
          <w:tcPr>
            <w:tcW w:w="5898" w:type="dxa"/>
            <w:tcBorders>
              <w:top w:val="nil"/>
            </w:tcBorders>
            <w:vAlign w:val="center"/>
          </w:tcPr>
          <w:p w14:paraId="54E87A10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05EFA49D" wp14:editId="558AD1E2">
                  <wp:extent cx="1839068" cy="943356"/>
                  <wp:effectExtent l="0" t="0" r="889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witch, Normally Open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068" cy="943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tcBorders>
              <w:top w:val="nil"/>
            </w:tcBorders>
            <w:vAlign w:val="center"/>
          </w:tcPr>
          <w:p w14:paraId="759F982B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069D9A18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1B33B066" w14:textId="77777777" w:rsidTr="00260936">
        <w:trPr>
          <w:trHeight w:val="2960"/>
          <w:jc w:val="center"/>
        </w:trPr>
        <w:tc>
          <w:tcPr>
            <w:tcW w:w="445" w:type="dxa"/>
            <w:tcBorders>
              <w:bottom w:val="single" w:sz="4" w:space="0" w:color="auto"/>
            </w:tcBorders>
            <w:vAlign w:val="center"/>
          </w:tcPr>
          <w:p w14:paraId="4BACAD5F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6</w:t>
            </w:r>
          </w:p>
        </w:tc>
        <w:tc>
          <w:tcPr>
            <w:tcW w:w="5898" w:type="dxa"/>
            <w:tcBorders>
              <w:bottom w:val="single" w:sz="4" w:space="0" w:color="auto"/>
            </w:tcBorders>
            <w:vAlign w:val="center"/>
          </w:tcPr>
          <w:p w14:paraId="3A840408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49A2A371" wp14:editId="7F6505CE">
                  <wp:extent cx="1527048" cy="139903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elector Switch, Dual-Ac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139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tcBorders>
              <w:bottom w:val="single" w:sz="4" w:space="0" w:color="auto"/>
            </w:tcBorders>
            <w:vAlign w:val="center"/>
          </w:tcPr>
          <w:p w14:paraId="759B7DAC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931165C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35D5FEE0" w14:textId="77777777" w:rsidTr="00260936">
        <w:trPr>
          <w:jc w:val="center"/>
        </w:trPr>
        <w:tc>
          <w:tcPr>
            <w:tcW w:w="445" w:type="dxa"/>
            <w:vAlign w:val="center"/>
          </w:tcPr>
          <w:p w14:paraId="2902FEE4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7</w:t>
            </w:r>
          </w:p>
        </w:tc>
        <w:tc>
          <w:tcPr>
            <w:tcW w:w="5898" w:type="dxa"/>
            <w:vAlign w:val="center"/>
          </w:tcPr>
          <w:p w14:paraId="72F92F64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619CB548" wp14:editId="53E37853">
                  <wp:extent cx="1791424" cy="91477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witch, Normally Closed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5C9C02DE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6826DC15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1058C3DF" w14:textId="77777777" w:rsidTr="00260936">
        <w:trPr>
          <w:jc w:val="center"/>
        </w:trPr>
        <w:tc>
          <w:tcPr>
            <w:tcW w:w="445" w:type="dxa"/>
            <w:vAlign w:val="center"/>
          </w:tcPr>
          <w:p w14:paraId="6D9FAAC5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8</w:t>
            </w:r>
          </w:p>
        </w:tc>
        <w:tc>
          <w:tcPr>
            <w:tcW w:w="5898" w:type="dxa"/>
            <w:vAlign w:val="center"/>
          </w:tcPr>
          <w:p w14:paraId="216727C7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588BFAF1" wp14:editId="0D26D3E2">
                  <wp:extent cx="1791424" cy="91477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imit Switch, Normally Closed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0D6DB977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4570B83D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4016D3A5" w14:textId="77777777" w:rsidTr="00260936">
        <w:trPr>
          <w:jc w:val="center"/>
        </w:trPr>
        <w:tc>
          <w:tcPr>
            <w:tcW w:w="445" w:type="dxa"/>
            <w:vAlign w:val="center"/>
          </w:tcPr>
          <w:p w14:paraId="385EEEF8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9</w:t>
            </w:r>
          </w:p>
        </w:tc>
        <w:tc>
          <w:tcPr>
            <w:tcW w:w="5898" w:type="dxa"/>
            <w:vAlign w:val="center"/>
          </w:tcPr>
          <w:p w14:paraId="2D027956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259B40E5" wp14:editId="50156915">
                  <wp:extent cx="1791424" cy="91477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loat Switch, Normally Ope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52F59888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32E96D67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65AAED59" w14:textId="77777777" w:rsidTr="00260936">
        <w:trPr>
          <w:jc w:val="center"/>
        </w:trPr>
        <w:tc>
          <w:tcPr>
            <w:tcW w:w="445" w:type="dxa"/>
            <w:vAlign w:val="center"/>
          </w:tcPr>
          <w:p w14:paraId="46C248DE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10</w:t>
            </w:r>
          </w:p>
        </w:tc>
        <w:tc>
          <w:tcPr>
            <w:tcW w:w="5898" w:type="dxa"/>
            <w:vAlign w:val="center"/>
          </w:tcPr>
          <w:p w14:paraId="26724404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606D26F0" wp14:editId="567BBCFF">
                  <wp:extent cx="1791424" cy="89571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imit Switch, Normally Ope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89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08A81F5A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34C787A1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07DDF1B7" w14:textId="77777777" w:rsidTr="00260936">
        <w:trPr>
          <w:jc w:val="center"/>
        </w:trPr>
        <w:tc>
          <w:tcPr>
            <w:tcW w:w="445" w:type="dxa"/>
            <w:vAlign w:val="center"/>
          </w:tcPr>
          <w:p w14:paraId="69606292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11</w:t>
            </w:r>
          </w:p>
        </w:tc>
        <w:tc>
          <w:tcPr>
            <w:tcW w:w="5898" w:type="dxa"/>
            <w:vAlign w:val="center"/>
          </w:tcPr>
          <w:p w14:paraId="31B262D1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640E6D7C" wp14:editId="188B08A3">
                  <wp:extent cx="1791424" cy="91477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Temp Switch, Normally Closed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2385B55C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5B8B3E32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1B87F454" w14:textId="77777777" w:rsidTr="00260936">
        <w:trPr>
          <w:jc w:val="center"/>
        </w:trPr>
        <w:tc>
          <w:tcPr>
            <w:tcW w:w="445" w:type="dxa"/>
            <w:vAlign w:val="center"/>
          </w:tcPr>
          <w:p w14:paraId="688E9C05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12</w:t>
            </w:r>
          </w:p>
        </w:tc>
        <w:tc>
          <w:tcPr>
            <w:tcW w:w="5898" w:type="dxa"/>
            <w:vAlign w:val="center"/>
          </w:tcPr>
          <w:p w14:paraId="420461E7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28D71FD8" wp14:editId="5FED7802">
                  <wp:extent cx="1791424" cy="9147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low Switch, Normally Open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3D2CBEF3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78A6368F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0457943C" w14:textId="77777777" w:rsidTr="00260936">
        <w:trPr>
          <w:jc w:val="center"/>
        </w:trPr>
        <w:tc>
          <w:tcPr>
            <w:tcW w:w="445" w:type="dxa"/>
            <w:vAlign w:val="center"/>
          </w:tcPr>
          <w:p w14:paraId="49B4EF0A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lastRenderedPageBreak/>
              <w:t>13</w:t>
            </w:r>
          </w:p>
        </w:tc>
        <w:tc>
          <w:tcPr>
            <w:tcW w:w="5898" w:type="dxa"/>
            <w:vAlign w:val="center"/>
          </w:tcPr>
          <w:p w14:paraId="3D433923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3421DD10" wp14:editId="122A7DB7">
                  <wp:extent cx="1791424" cy="91477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ressure Switch, Normally Open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56F3B9C6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5F2AB466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5534885B" w14:textId="77777777" w:rsidTr="00260936">
        <w:trPr>
          <w:jc w:val="center"/>
        </w:trPr>
        <w:tc>
          <w:tcPr>
            <w:tcW w:w="445" w:type="dxa"/>
            <w:vAlign w:val="center"/>
          </w:tcPr>
          <w:p w14:paraId="2EDE79D8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14</w:t>
            </w:r>
          </w:p>
        </w:tc>
        <w:tc>
          <w:tcPr>
            <w:tcW w:w="5898" w:type="dxa"/>
            <w:vAlign w:val="center"/>
          </w:tcPr>
          <w:p w14:paraId="27F52837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0325933A" wp14:editId="538DBEF5">
                  <wp:extent cx="1791424" cy="91477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Temp Switch, Normally Open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03148A2B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46055256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39232723" w14:textId="77777777" w:rsidTr="00260936">
        <w:trPr>
          <w:jc w:val="center"/>
        </w:trPr>
        <w:tc>
          <w:tcPr>
            <w:tcW w:w="445" w:type="dxa"/>
            <w:vAlign w:val="center"/>
          </w:tcPr>
          <w:p w14:paraId="5B5FF71B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15</w:t>
            </w:r>
          </w:p>
        </w:tc>
        <w:tc>
          <w:tcPr>
            <w:tcW w:w="5898" w:type="dxa"/>
            <w:vAlign w:val="center"/>
          </w:tcPr>
          <w:p w14:paraId="0B979DCE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7FE3A142" wp14:editId="5AAE532A">
                  <wp:extent cx="1791424" cy="91477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Flow Switch, Normally Closed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528D96E4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1CE2855E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7DDEC0A7" w14:textId="77777777" w:rsidTr="00260936">
        <w:trPr>
          <w:jc w:val="center"/>
        </w:trPr>
        <w:tc>
          <w:tcPr>
            <w:tcW w:w="445" w:type="dxa"/>
            <w:vAlign w:val="center"/>
          </w:tcPr>
          <w:p w14:paraId="14A14834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16</w:t>
            </w:r>
          </w:p>
        </w:tc>
        <w:tc>
          <w:tcPr>
            <w:tcW w:w="5898" w:type="dxa"/>
            <w:vAlign w:val="center"/>
          </w:tcPr>
          <w:p w14:paraId="0A5BA83E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6CB96B90" wp14:editId="20607670">
                  <wp:extent cx="1791424" cy="91477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Limit Switch, Normally Open Held Closed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79521295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5C9FE9F2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77334CB4" w14:textId="77777777" w:rsidTr="00260936">
        <w:trPr>
          <w:jc w:val="center"/>
        </w:trPr>
        <w:tc>
          <w:tcPr>
            <w:tcW w:w="445" w:type="dxa"/>
            <w:vAlign w:val="center"/>
          </w:tcPr>
          <w:p w14:paraId="6591BB67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17</w:t>
            </w:r>
          </w:p>
        </w:tc>
        <w:tc>
          <w:tcPr>
            <w:tcW w:w="5898" w:type="dxa"/>
            <w:vAlign w:val="center"/>
          </w:tcPr>
          <w:p w14:paraId="22CF5E9F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2FAC7BBC" wp14:editId="071394FF">
                  <wp:extent cx="1791424" cy="91477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loat Switch, Normally Closed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086DCB70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77223AB6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73DEBEB2" w14:textId="77777777" w:rsidTr="00260936">
        <w:trPr>
          <w:jc w:val="center"/>
        </w:trPr>
        <w:tc>
          <w:tcPr>
            <w:tcW w:w="445" w:type="dxa"/>
            <w:vAlign w:val="center"/>
          </w:tcPr>
          <w:p w14:paraId="06128783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18</w:t>
            </w:r>
          </w:p>
        </w:tc>
        <w:tc>
          <w:tcPr>
            <w:tcW w:w="5898" w:type="dxa"/>
            <w:vAlign w:val="center"/>
          </w:tcPr>
          <w:p w14:paraId="0FE55248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1547A8DF" wp14:editId="79262942">
                  <wp:extent cx="1791424" cy="91477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imit Switch, Normally Closed Held Open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6B9255A4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67EC6B56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30E49F39" w14:textId="77777777" w:rsidTr="00260936">
        <w:trPr>
          <w:jc w:val="center"/>
        </w:trPr>
        <w:tc>
          <w:tcPr>
            <w:tcW w:w="445" w:type="dxa"/>
            <w:vAlign w:val="center"/>
          </w:tcPr>
          <w:p w14:paraId="4346A78D" w14:textId="77777777" w:rsidR="007B7683" w:rsidRPr="0088208E" w:rsidRDefault="007B7683" w:rsidP="00260936">
            <w:pPr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19</w:t>
            </w:r>
          </w:p>
        </w:tc>
        <w:tc>
          <w:tcPr>
            <w:tcW w:w="5898" w:type="dxa"/>
            <w:vAlign w:val="center"/>
          </w:tcPr>
          <w:p w14:paraId="0896B3DA" w14:textId="77777777" w:rsidR="007B7683" w:rsidRPr="0088208E" w:rsidRDefault="007B7683" w:rsidP="00260936">
            <w:pPr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4809B64C" wp14:editId="37A35C0C">
                  <wp:extent cx="1747520" cy="892351"/>
                  <wp:effectExtent l="0" t="0" r="508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ushbutton, Normally Open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549" cy="894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187E6DB1" w14:textId="77777777" w:rsidR="007B7683" w:rsidRPr="0088208E" w:rsidRDefault="007B7683" w:rsidP="0026093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4542DB51" w14:textId="77777777" w:rsidR="007B7683" w:rsidRPr="0088208E" w:rsidRDefault="007B7683" w:rsidP="00260936">
            <w:pPr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1F3EBF29" w14:textId="77777777" w:rsidTr="00260936">
        <w:trPr>
          <w:jc w:val="center"/>
        </w:trPr>
        <w:tc>
          <w:tcPr>
            <w:tcW w:w="445" w:type="dxa"/>
            <w:vAlign w:val="center"/>
          </w:tcPr>
          <w:p w14:paraId="4DBD1DA8" w14:textId="77777777" w:rsidR="007B7683" w:rsidRPr="0088208E" w:rsidRDefault="007B7683" w:rsidP="00260936">
            <w:pPr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20</w:t>
            </w:r>
          </w:p>
        </w:tc>
        <w:tc>
          <w:tcPr>
            <w:tcW w:w="5898" w:type="dxa"/>
            <w:vAlign w:val="center"/>
          </w:tcPr>
          <w:p w14:paraId="6B27889A" w14:textId="77777777" w:rsidR="007B7683" w:rsidRPr="0088208E" w:rsidRDefault="007B7683" w:rsidP="00260936">
            <w:pPr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110F1B6B" wp14:editId="0B9B904C">
                  <wp:extent cx="1722157" cy="87939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lot Light, Green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937" cy="90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66B05C3A" w14:textId="77777777" w:rsidR="007B7683" w:rsidRPr="0088208E" w:rsidRDefault="007B7683" w:rsidP="0026093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16CF06A6" w14:textId="77777777" w:rsidR="007B7683" w:rsidRPr="0088208E" w:rsidRDefault="007B7683" w:rsidP="00260936">
            <w:pPr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78B9156F" w14:textId="77777777" w:rsidTr="00260936">
        <w:trPr>
          <w:jc w:val="center"/>
        </w:trPr>
        <w:tc>
          <w:tcPr>
            <w:tcW w:w="445" w:type="dxa"/>
            <w:vAlign w:val="center"/>
          </w:tcPr>
          <w:p w14:paraId="45384BDB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lastRenderedPageBreak/>
              <w:t>21</w:t>
            </w:r>
          </w:p>
        </w:tc>
        <w:tc>
          <w:tcPr>
            <w:tcW w:w="5898" w:type="dxa"/>
            <w:vAlign w:val="center"/>
          </w:tcPr>
          <w:p w14:paraId="1BC2E0BC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69FB5E77" wp14:editId="6B63F789">
                  <wp:extent cx="1791424" cy="91477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ressure Switch, Normally Closed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1E344D69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578A8910" w14:textId="77777777" w:rsidR="007B7683" w:rsidRPr="0088208E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5EEE5CD1" w14:textId="77777777" w:rsidTr="00260936">
        <w:trPr>
          <w:jc w:val="center"/>
        </w:trPr>
        <w:tc>
          <w:tcPr>
            <w:tcW w:w="445" w:type="dxa"/>
            <w:vAlign w:val="center"/>
          </w:tcPr>
          <w:p w14:paraId="6F782F5E" w14:textId="77777777" w:rsidR="007B7683" w:rsidRPr="0088208E" w:rsidRDefault="007B7683" w:rsidP="00260936">
            <w:pPr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22</w:t>
            </w:r>
          </w:p>
        </w:tc>
        <w:tc>
          <w:tcPr>
            <w:tcW w:w="5898" w:type="dxa"/>
            <w:vAlign w:val="center"/>
          </w:tcPr>
          <w:p w14:paraId="70BE26A7" w14:textId="77777777" w:rsidR="007B7683" w:rsidRPr="0088208E" w:rsidRDefault="007B7683" w:rsidP="00260936">
            <w:pPr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751C29B8" wp14:editId="547967DC">
                  <wp:extent cx="1791424" cy="9147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ntact, Normally Closed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49DDB819" w14:textId="77777777" w:rsidR="007B7683" w:rsidRPr="0088208E" w:rsidRDefault="007B7683" w:rsidP="0026093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59EC726B" w14:textId="77777777" w:rsidR="007B7683" w:rsidRPr="0088208E" w:rsidRDefault="007B7683" w:rsidP="00260936">
            <w:pPr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67E4D261" w14:textId="77777777" w:rsidTr="00260936">
        <w:trPr>
          <w:jc w:val="center"/>
        </w:trPr>
        <w:tc>
          <w:tcPr>
            <w:tcW w:w="445" w:type="dxa"/>
            <w:vAlign w:val="center"/>
          </w:tcPr>
          <w:p w14:paraId="796BB7FB" w14:textId="77777777" w:rsidR="007B7683" w:rsidRPr="0088208E" w:rsidRDefault="007B7683" w:rsidP="00260936">
            <w:pPr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23</w:t>
            </w:r>
          </w:p>
        </w:tc>
        <w:tc>
          <w:tcPr>
            <w:tcW w:w="5898" w:type="dxa"/>
            <w:vAlign w:val="center"/>
          </w:tcPr>
          <w:p w14:paraId="347E1444" w14:textId="77777777" w:rsidR="007B7683" w:rsidRPr="0088208E" w:rsidRDefault="007B7683" w:rsidP="00260936">
            <w:pPr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5092520A" wp14:editId="186231C9">
                  <wp:extent cx="1662545" cy="8489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lot Light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308" cy="85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63DC46BF" w14:textId="77777777" w:rsidR="007B7683" w:rsidRPr="0088208E" w:rsidRDefault="007B7683" w:rsidP="0026093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1493099F" w14:textId="77777777" w:rsidR="007B7683" w:rsidRPr="0088208E" w:rsidRDefault="007B7683" w:rsidP="00260936">
            <w:pPr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116143CF" w14:textId="77777777" w:rsidTr="00260936">
        <w:trPr>
          <w:jc w:val="center"/>
        </w:trPr>
        <w:tc>
          <w:tcPr>
            <w:tcW w:w="445" w:type="dxa"/>
            <w:vAlign w:val="center"/>
          </w:tcPr>
          <w:p w14:paraId="5067C73A" w14:textId="77777777" w:rsidR="007B7683" w:rsidRPr="0088208E" w:rsidRDefault="007B7683" w:rsidP="00260936">
            <w:pPr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24</w:t>
            </w:r>
          </w:p>
        </w:tc>
        <w:tc>
          <w:tcPr>
            <w:tcW w:w="5898" w:type="dxa"/>
            <w:vAlign w:val="center"/>
          </w:tcPr>
          <w:p w14:paraId="3852DCCE" w14:textId="77777777" w:rsidR="007B7683" w:rsidRPr="0088208E" w:rsidRDefault="007B7683" w:rsidP="00260936">
            <w:pPr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0A1CB1EE" wp14:editId="09E2BCFF">
                  <wp:extent cx="1791424" cy="9147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ushbutton, Normally Closed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5DED916B" w14:textId="77777777" w:rsidR="007B7683" w:rsidRPr="0088208E" w:rsidRDefault="007B7683" w:rsidP="0026093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7DF093C1" w14:textId="77777777" w:rsidR="007B7683" w:rsidRPr="0088208E" w:rsidRDefault="007B7683" w:rsidP="00260936">
            <w:pPr>
              <w:jc w:val="center"/>
              <w:rPr>
                <w:rFonts w:ascii="Verdana" w:hAnsi="Verdana"/>
              </w:rPr>
            </w:pPr>
          </w:p>
        </w:tc>
      </w:tr>
      <w:tr w:rsidR="007B7683" w:rsidRPr="0088208E" w14:paraId="1503795D" w14:textId="77777777" w:rsidTr="00260936">
        <w:trPr>
          <w:trHeight w:val="1673"/>
          <w:jc w:val="center"/>
        </w:trPr>
        <w:tc>
          <w:tcPr>
            <w:tcW w:w="445" w:type="dxa"/>
            <w:vAlign w:val="center"/>
          </w:tcPr>
          <w:p w14:paraId="5B7316DE" w14:textId="77777777" w:rsidR="007B7683" w:rsidRPr="0088208E" w:rsidRDefault="007B7683" w:rsidP="00260936">
            <w:pPr>
              <w:jc w:val="center"/>
              <w:rPr>
                <w:rFonts w:ascii="Verdana" w:hAnsi="Verdana"/>
                <w:noProof/>
              </w:rPr>
            </w:pPr>
            <w:r w:rsidRPr="0088208E">
              <w:rPr>
                <w:rFonts w:ascii="Verdana" w:hAnsi="Verdana"/>
                <w:noProof/>
              </w:rPr>
              <w:t>25</w:t>
            </w:r>
          </w:p>
        </w:tc>
        <w:tc>
          <w:tcPr>
            <w:tcW w:w="5898" w:type="dxa"/>
            <w:vAlign w:val="center"/>
          </w:tcPr>
          <w:p w14:paraId="6941251A" w14:textId="77777777" w:rsidR="007B7683" w:rsidRPr="0088208E" w:rsidRDefault="007B7683" w:rsidP="00260936">
            <w:pPr>
              <w:jc w:val="center"/>
              <w:rPr>
                <w:rFonts w:ascii="Verdana" w:hAnsi="Verdana"/>
              </w:rPr>
            </w:pPr>
            <w:r w:rsidRPr="0088208E">
              <w:rPr>
                <w:rFonts w:ascii="Verdana" w:hAnsi="Verdana"/>
                <w:noProof/>
              </w:rPr>
              <w:drawing>
                <wp:inline distT="0" distB="0" distL="0" distR="0" wp14:anchorId="5A794BB1" wp14:editId="7A59A2F5">
                  <wp:extent cx="1791424" cy="9147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ntact, Normally Open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03394A37" w14:textId="77777777" w:rsidR="007B7683" w:rsidRPr="0088208E" w:rsidRDefault="007B7683" w:rsidP="0026093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47E0C572" w14:textId="77777777" w:rsidR="007B7683" w:rsidRPr="0088208E" w:rsidRDefault="007B7683" w:rsidP="00260936">
            <w:pPr>
              <w:jc w:val="center"/>
              <w:rPr>
                <w:rFonts w:ascii="Verdana" w:hAnsi="Verdana"/>
              </w:rPr>
            </w:pPr>
          </w:p>
        </w:tc>
      </w:tr>
    </w:tbl>
    <w:p w14:paraId="21EE17B8" w14:textId="77777777" w:rsidR="007B7683" w:rsidRPr="0088208E" w:rsidRDefault="007B7683" w:rsidP="007B7683">
      <w:pPr>
        <w:spacing w:before="240"/>
        <w:rPr>
          <w:rFonts w:ascii="Verdana" w:hAnsi="Verdana"/>
        </w:rPr>
      </w:pPr>
    </w:p>
    <w:p w14:paraId="318EC013" w14:textId="77777777" w:rsidR="007B7683" w:rsidRPr="0088208E" w:rsidRDefault="007B7683">
      <w:pPr>
        <w:rPr>
          <w:rFonts w:ascii="Verdana" w:hAnsi="Verdana"/>
        </w:rPr>
      </w:pPr>
      <w:r w:rsidRPr="0088208E">
        <w:rPr>
          <w:rFonts w:ascii="Verdana" w:hAnsi="Verdana"/>
        </w:rPr>
        <w:br w:type="page"/>
      </w:r>
    </w:p>
    <w:p w14:paraId="474C9EFF" w14:textId="03F38DAC" w:rsidR="007B7683" w:rsidRPr="0088208E" w:rsidRDefault="007B7683" w:rsidP="007B7683">
      <w:pPr>
        <w:spacing w:before="240"/>
        <w:rPr>
          <w:rFonts w:ascii="Verdana" w:hAnsi="Verdana"/>
        </w:rPr>
      </w:pPr>
      <w:r w:rsidRPr="0088208E">
        <w:rPr>
          <w:rFonts w:ascii="Verdana" w:hAnsi="Verdana"/>
        </w:rPr>
        <w:lastRenderedPageBreak/>
        <w:t>Identify each component of the AC single-phase motor.</w:t>
      </w:r>
    </w:p>
    <w:p w14:paraId="617C6BAF" w14:textId="77777777" w:rsidR="007B7683" w:rsidRPr="0088208E" w:rsidRDefault="007B7683" w:rsidP="007B7683">
      <w:pPr>
        <w:spacing w:before="240"/>
        <w:rPr>
          <w:rFonts w:ascii="Verdana" w:hAnsi="Verdana"/>
        </w:rPr>
      </w:pPr>
      <w:r w:rsidRPr="0088208E">
        <w:rPr>
          <w:rFonts w:ascii="Verdana" w:hAnsi="Verdana"/>
          <w:noProof/>
        </w:rPr>
        <w:drawing>
          <wp:inline distT="0" distB="0" distL="0" distR="0" wp14:anchorId="2BE617B8" wp14:editId="3528BF11">
            <wp:extent cx="5895975" cy="2828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-induction-motor.gif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1170"/>
        <w:gridCol w:w="1980"/>
        <w:gridCol w:w="1350"/>
      </w:tblGrid>
      <w:tr w:rsidR="007B7683" w:rsidRPr="0088208E" w14:paraId="3A440350" w14:textId="77777777" w:rsidTr="00260936">
        <w:trPr>
          <w:jc w:val="center"/>
        </w:trPr>
        <w:tc>
          <w:tcPr>
            <w:tcW w:w="2662" w:type="dxa"/>
          </w:tcPr>
          <w:p w14:paraId="7D3C0A9D" w14:textId="77777777" w:rsidR="007B7683" w:rsidRPr="0088208E" w:rsidRDefault="007B7683" w:rsidP="007B7683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 w:rsidRPr="0088208E">
              <w:rPr>
                <w:rFonts w:ascii="Verdana" w:hAnsi="Verdana"/>
              </w:rPr>
              <w:t>Fans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3701469" w14:textId="77777777" w:rsidR="007B7683" w:rsidRPr="0088208E" w:rsidRDefault="007B7683" w:rsidP="00260936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  <w:tc>
          <w:tcPr>
            <w:tcW w:w="1980" w:type="dxa"/>
          </w:tcPr>
          <w:p w14:paraId="7DCBBEDB" w14:textId="77777777" w:rsidR="007B7683" w:rsidRPr="0088208E" w:rsidRDefault="007B7683" w:rsidP="007B7683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 w:rsidRPr="0088208E">
              <w:rPr>
                <w:rFonts w:ascii="Verdana" w:hAnsi="Verdana"/>
              </w:rPr>
              <w:t>Stator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C65D90A" w14:textId="77777777" w:rsidR="007B7683" w:rsidRPr="0088208E" w:rsidRDefault="007B7683" w:rsidP="00260936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</w:tr>
      <w:tr w:rsidR="007B7683" w:rsidRPr="0088208E" w14:paraId="49C34CEA" w14:textId="77777777" w:rsidTr="00260936">
        <w:trPr>
          <w:jc w:val="center"/>
        </w:trPr>
        <w:tc>
          <w:tcPr>
            <w:tcW w:w="2662" w:type="dxa"/>
          </w:tcPr>
          <w:p w14:paraId="5E3FF41E" w14:textId="77777777" w:rsidR="007B7683" w:rsidRPr="0088208E" w:rsidRDefault="007B7683" w:rsidP="00260936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 w:rsidRPr="0088208E">
              <w:rPr>
                <w:rFonts w:ascii="Verdana" w:hAnsi="Verdana"/>
              </w:rPr>
              <w:t>Terminal Box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56851DDB" w14:textId="77777777" w:rsidR="007B7683" w:rsidRPr="0088208E" w:rsidRDefault="007B7683" w:rsidP="00260936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  <w:tc>
          <w:tcPr>
            <w:tcW w:w="1980" w:type="dxa"/>
          </w:tcPr>
          <w:p w14:paraId="4BD7372B" w14:textId="77777777" w:rsidR="007B7683" w:rsidRPr="0088208E" w:rsidRDefault="007B7683" w:rsidP="007B7683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 w:rsidRPr="0088208E">
              <w:rPr>
                <w:rFonts w:ascii="Verdana" w:hAnsi="Verdana"/>
              </w:rPr>
              <w:t>Shaft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A6C59F2" w14:textId="77777777" w:rsidR="007B7683" w:rsidRPr="0088208E" w:rsidRDefault="007B7683" w:rsidP="00260936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</w:tr>
      <w:tr w:rsidR="007B7683" w:rsidRPr="0088208E" w14:paraId="5E06F1ED" w14:textId="77777777" w:rsidTr="00260936">
        <w:trPr>
          <w:jc w:val="center"/>
        </w:trPr>
        <w:tc>
          <w:tcPr>
            <w:tcW w:w="2662" w:type="dxa"/>
          </w:tcPr>
          <w:p w14:paraId="646A8918" w14:textId="77777777" w:rsidR="007B7683" w:rsidRPr="0088208E" w:rsidRDefault="007B7683" w:rsidP="00260936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 w:rsidRPr="0088208E">
              <w:rPr>
                <w:rFonts w:ascii="Verdana" w:hAnsi="Verdana"/>
              </w:rPr>
              <w:t>Windings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61A409F" w14:textId="77777777" w:rsidR="007B7683" w:rsidRPr="0088208E" w:rsidRDefault="007B7683" w:rsidP="00260936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  <w:tc>
          <w:tcPr>
            <w:tcW w:w="1980" w:type="dxa"/>
          </w:tcPr>
          <w:p w14:paraId="182E0AFA" w14:textId="77777777" w:rsidR="007B7683" w:rsidRPr="0088208E" w:rsidRDefault="007B7683" w:rsidP="007B7683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 w:rsidRPr="0088208E">
              <w:rPr>
                <w:rFonts w:ascii="Verdana" w:hAnsi="Verdana"/>
              </w:rPr>
              <w:t>End Bells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967CBEC" w14:textId="77777777" w:rsidR="007B7683" w:rsidRPr="0088208E" w:rsidRDefault="007B7683" w:rsidP="00260936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</w:tr>
      <w:tr w:rsidR="007B7683" w:rsidRPr="0088208E" w14:paraId="690DBAB6" w14:textId="77777777" w:rsidTr="00260936">
        <w:trPr>
          <w:jc w:val="center"/>
        </w:trPr>
        <w:tc>
          <w:tcPr>
            <w:tcW w:w="2662" w:type="dxa"/>
          </w:tcPr>
          <w:p w14:paraId="4B7BFF18" w14:textId="77777777" w:rsidR="007B7683" w:rsidRPr="0088208E" w:rsidRDefault="007B7683" w:rsidP="00260936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 w:rsidRPr="0088208E">
              <w:rPr>
                <w:rFonts w:ascii="Verdana" w:hAnsi="Verdana"/>
              </w:rPr>
              <w:t>Rotor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EF60811" w14:textId="77777777" w:rsidR="007B7683" w:rsidRPr="0088208E" w:rsidRDefault="007B7683" w:rsidP="00260936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  <w:tc>
          <w:tcPr>
            <w:tcW w:w="1980" w:type="dxa"/>
          </w:tcPr>
          <w:p w14:paraId="6FA077E6" w14:textId="77777777" w:rsidR="007B7683" w:rsidRPr="0088208E" w:rsidRDefault="007B7683" w:rsidP="007B7683">
            <w:pPr>
              <w:pStyle w:val="ListParagraph"/>
              <w:tabs>
                <w:tab w:val="left" w:pos="2520"/>
              </w:tabs>
              <w:spacing w:before="24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A2498FA" w14:textId="77777777" w:rsidR="007B7683" w:rsidRPr="0088208E" w:rsidRDefault="007B7683" w:rsidP="00260936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</w:tr>
    </w:tbl>
    <w:p w14:paraId="4EC0B6C0" w14:textId="77777777" w:rsidR="007B7683" w:rsidRPr="0088208E" w:rsidRDefault="007B7683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 xml:space="preserve">What is the </w:t>
      </w:r>
      <w:r w:rsidRPr="0088208E">
        <w:rPr>
          <w:rFonts w:ascii="Verdana" w:hAnsi="Verdana"/>
          <w:u w:val="single"/>
        </w:rPr>
        <w:t>term used in the field</w:t>
      </w:r>
      <w:r w:rsidRPr="0088208E">
        <w:rPr>
          <w:rFonts w:ascii="Verdana" w:hAnsi="Verdana"/>
        </w:rPr>
        <w:t xml:space="preserve"> for the Single-Phase AC induction motor that we are using in class?</w:t>
      </w:r>
    </w:p>
    <w:p w14:paraId="522FCD66" w14:textId="77777777" w:rsidR="007B7683" w:rsidRPr="0088208E" w:rsidRDefault="007B7683" w:rsidP="007B7683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Rat cage</w:t>
      </w:r>
    </w:p>
    <w:p w14:paraId="0EE7A03E" w14:textId="77777777" w:rsidR="007B7683" w:rsidRPr="0088208E" w:rsidRDefault="007B7683" w:rsidP="007B7683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Hamster wheel</w:t>
      </w:r>
    </w:p>
    <w:p w14:paraId="66FB2A5C" w14:textId="77777777" w:rsidR="007B7683" w:rsidRPr="0088208E" w:rsidRDefault="007B7683" w:rsidP="007B7683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Squirrel cage</w:t>
      </w:r>
    </w:p>
    <w:p w14:paraId="4C950255" w14:textId="77777777" w:rsidR="007B7683" w:rsidRPr="0088208E" w:rsidRDefault="007B7683" w:rsidP="007B7683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Mouse trap</w:t>
      </w:r>
    </w:p>
    <w:p w14:paraId="0B875AD6" w14:textId="77777777" w:rsidR="007B7683" w:rsidRPr="0088208E" w:rsidRDefault="007B7683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What is the field term for the terminal box on the side of a motor?</w:t>
      </w:r>
    </w:p>
    <w:p w14:paraId="62B4830E" w14:textId="77777777" w:rsidR="007B7683" w:rsidRPr="0088208E" w:rsidRDefault="007B7683" w:rsidP="00E82F4E">
      <w:pPr>
        <w:pStyle w:val="ListParagraph"/>
        <w:numPr>
          <w:ilvl w:val="0"/>
          <w:numId w:val="14"/>
        </w:numPr>
        <w:tabs>
          <w:tab w:val="left" w:pos="2520"/>
        </w:tabs>
        <w:spacing w:before="240"/>
        <w:ind w:left="1440"/>
        <w:rPr>
          <w:rFonts w:ascii="Verdana" w:hAnsi="Verdana"/>
        </w:rPr>
      </w:pPr>
      <w:r w:rsidRPr="0088208E">
        <w:rPr>
          <w:rFonts w:ascii="Verdana" w:hAnsi="Verdana"/>
        </w:rPr>
        <w:t>Dim-head</w:t>
      </w:r>
    </w:p>
    <w:p w14:paraId="42149C95" w14:textId="77777777" w:rsidR="007B7683" w:rsidRPr="0088208E" w:rsidRDefault="007B7683" w:rsidP="00E82F4E">
      <w:pPr>
        <w:pStyle w:val="ListParagraph"/>
        <w:numPr>
          <w:ilvl w:val="0"/>
          <w:numId w:val="14"/>
        </w:numPr>
        <w:tabs>
          <w:tab w:val="left" w:pos="2520"/>
        </w:tabs>
        <w:spacing w:before="240"/>
        <w:ind w:left="1440"/>
        <w:rPr>
          <w:rFonts w:ascii="Verdana" w:hAnsi="Verdana"/>
        </w:rPr>
      </w:pPr>
      <w:r w:rsidRPr="0088208E">
        <w:rPr>
          <w:rFonts w:ascii="Verdana" w:hAnsi="Verdana"/>
        </w:rPr>
        <w:t>Pecker-head</w:t>
      </w:r>
    </w:p>
    <w:p w14:paraId="2BC7DA92" w14:textId="77777777" w:rsidR="007B7683" w:rsidRPr="0088208E" w:rsidRDefault="007B7683" w:rsidP="00E82F4E">
      <w:pPr>
        <w:pStyle w:val="ListParagraph"/>
        <w:numPr>
          <w:ilvl w:val="0"/>
          <w:numId w:val="14"/>
        </w:numPr>
        <w:tabs>
          <w:tab w:val="left" w:pos="2520"/>
        </w:tabs>
        <w:spacing w:before="240"/>
        <w:ind w:left="1440"/>
        <w:rPr>
          <w:rFonts w:ascii="Verdana" w:hAnsi="Verdana"/>
        </w:rPr>
      </w:pPr>
      <w:r w:rsidRPr="0088208E">
        <w:rPr>
          <w:rFonts w:ascii="Verdana" w:hAnsi="Verdana"/>
        </w:rPr>
        <w:t>Knock box</w:t>
      </w:r>
    </w:p>
    <w:p w14:paraId="2D18CFBC" w14:textId="77777777" w:rsidR="007B7683" w:rsidRPr="0088208E" w:rsidRDefault="007B7683" w:rsidP="00E82F4E">
      <w:pPr>
        <w:pStyle w:val="ListParagraph"/>
        <w:numPr>
          <w:ilvl w:val="0"/>
          <w:numId w:val="14"/>
        </w:numPr>
        <w:tabs>
          <w:tab w:val="left" w:pos="2520"/>
        </w:tabs>
        <w:spacing w:before="240"/>
        <w:ind w:left="1440"/>
        <w:rPr>
          <w:rFonts w:ascii="Verdana" w:hAnsi="Verdana"/>
        </w:rPr>
      </w:pPr>
      <w:r w:rsidRPr="0088208E">
        <w:rPr>
          <w:rFonts w:ascii="Verdana" w:hAnsi="Verdana"/>
        </w:rPr>
        <w:t>Hot box</w:t>
      </w:r>
    </w:p>
    <w:p w14:paraId="6A566D48" w14:textId="77777777" w:rsidR="007B7683" w:rsidRPr="0088208E" w:rsidRDefault="007B7683" w:rsidP="007B7683">
      <w:pPr>
        <w:jc w:val="center"/>
      </w:pPr>
      <w:r w:rsidRPr="0088208E">
        <w:rPr>
          <w:noProof/>
        </w:rPr>
        <w:lastRenderedPageBreak/>
        <w:drawing>
          <wp:inline distT="0" distB="0" distL="0" distR="0" wp14:anchorId="66E844A0" wp14:editId="779D8BA2">
            <wp:extent cx="579120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4863" w14:textId="77777777" w:rsidR="007B7683" w:rsidRPr="0088208E" w:rsidRDefault="007B7683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Match the components in the above single-phase motor schematic to their components.</w:t>
      </w:r>
    </w:p>
    <w:p w14:paraId="1604C0A7" w14:textId="77777777" w:rsidR="007B7683" w:rsidRPr="0088208E" w:rsidRDefault="007B7683" w:rsidP="007B7683">
      <w:pPr>
        <w:pStyle w:val="ListParagraph"/>
        <w:numPr>
          <w:ilvl w:val="1"/>
          <w:numId w:val="12"/>
        </w:numPr>
        <w:tabs>
          <w:tab w:val="left" w:pos="5040"/>
        </w:tabs>
        <w:spacing w:before="24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______________</w:t>
      </w:r>
      <w:r w:rsidRPr="0088208E">
        <w:rPr>
          <w:rFonts w:ascii="Verdana" w:hAnsi="Verdana"/>
        </w:rPr>
        <w:tab/>
        <w:t>Start Switch</w:t>
      </w:r>
    </w:p>
    <w:p w14:paraId="4F5F9378" w14:textId="77777777" w:rsidR="007B7683" w:rsidRPr="0088208E" w:rsidRDefault="007B7683" w:rsidP="007B7683">
      <w:pPr>
        <w:pStyle w:val="ListParagraph"/>
        <w:numPr>
          <w:ilvl w:val="1"/>
          <w:numId w:val="12"/>
        </w:numPr>
        <w:tabs>
          <w:tab w:val="left" w:pos="5040"/>
        </w:tabs>
        <w:spacing w:before="24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______________</w:t>
      </w:r>
      <w:r w:rsidRPr="0088208E">
        <w:rPr>
          <w:rFonts w:ascii="Verdana" w:hAnsi="Verdana"/>
        </w:rPr>
        <w:tab/>
        <w:t>Capacitor</w:t>
      </w:r>
    </w:p>
    <w:p w14:paraId="20A94367" w14:textId="77777777" w:rsidR="007B7683" w:rsidRPr="0088208E" w:rsidRDefault="007B7683" w:rsidP="007B7683">
      <w:pPr>
        <w:pStyle w:val="ListParagraph"/>
        <w:numPr>
          <w:ilvl w:val="1"/>
          <w:numId w:val="12"/>
        </w:numPr>
        <w:tabs>
          <w:tab w:val="left" w:pos="5040"/>
        </w:tabs>
        <w:spacing w:before="24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______________</w:t>
      </w:r>
      <w:r w:rsidRPr="0088208E">
        <w:rPr>
          <w:rFonts w:ascii="Verdana" w:hAnsi="Verdana"/>
        </w:rPr>
        <w:tab/>
        <w:t>Thermal Switch</w:t>
      </w:r>
    </w:p>
    <w:p w14:paraId="188B93F9" w14:textId="77777777" w:rsidR="007B7683" w:rsidRPr="0088208E" w:rsidRDefault="007B7683" w:rsidP="007B7683">
      <w:pPr>
        <w:pStyle w:val="ListParagraph"/>
        <w:numPr>
          <w:ilvl w:val="1"/>
          <w:numId w:val="12"/>
        </w:numPr>
        <w:tabs>
          <w:tab w:val="left" w:pos="5040"/>
        </w:tabs>
        <w:spacing w:before="24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______________</w:t>
      </w:r>
      <w:r w:rsidRPr="0088208E">
        <w:rPr>
          <w:rFonts w:ascii="Verdana" w:hAnsi="Verdana"/>
        </w:rPr>
        <w:tab/>
        <w:t>Run Windings</w:t>
      </w:r>
    </w:p>
    <w:p w14:paraId="3DB86ADC" w14:textId="77777777" w:rsidR="007B7683" w:rsidRPr="0088208E" w:rsidRDefault="007B7683" w:rsidP="007B7683">
      <w:pPr>
        <w:pStyle w:val="ListParagraph"/>
        <w:numPr>
          <w:ilvl w:val="1"/>
          <w:numId w:val="12"/>
        </w:numPr>
        <w:tabs>
          <w:tab w:val="left" w:pos="5040"/>
        </w:tabs>
        <w:spacing w:before="24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______________</w:t>
      </w:r>
      <w:r w:rsidRPr="0088208E">
        <w:rPr>
          <w:rFonts w:ascii="Verdana" w:hAnsi="Verdana"/>
        </w:rPr>
        <w:tab/>
        <w:t>Start Windings</w:t>
      </w:r>
    </w:p>
    <w:p w14:paraId="2924F936" w14:textId="57B17A22" w:rsidR="007B7683" w:rsidRPr="0088208E" w:rsidRDefault="007B7683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 xml:space="preserve">If the motor is running CW with </w:t>
      </w:r>
      <w:proofErr w:type="spellStart"/>
      <w:r w:rsidRPr="0088208E">
        <w:rPr>
          <w:rFonts w:ascii="Verdana" w:hAnsi="Verdana"/>
        </w:rPr>
        <w:t>Blk</w:t>
      </w:r>
      <w:proofErr w:type="spellEnd"/>
      <w:r w:rsidRPr="0088208E">
        <w:rPr>
          <w:rFonts w:ascii="Verdana" w:hAnsi="Verdana"/>
        </w:rPr>
        <w:t xml:space="preserve"> wired to 5 and Red wired to A, how should the motor be re-wired to obtain a CCW rotation?</w:t>
      </w:r>
    </w:p>
    <w:p w14:paraId="4EA7537A" w14:textId="77777777" w:rsidR="00285CFA" w:rsidRPr="0088208E" w:rsidRDefault="00285CFA" w:rsidP="00285CFA">
      <w:pPr>
        <w:pStyle w:val="ListParagraph"/>
        <w:tabs>
          <w:tab w:val="left" w:pos="2520"/>
        </w:tabs>
        <w:spacing w:before="240"/>
        <w:contextualSpacing w:val="0"/>
        <w:rPr>
          <w:rFonts w:ascii="Verdana" w:hAnsi="Verdana"/>
        </w:rPr>
      </w:pPr>
    </w:p>
    <w:p w14:paraId="0A7956E0" w14:textId="77777777" w:rsidR="007B7683" w:rsidRPr="0088208E" w:rsidRDefault="007B7683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Explain why re-wiring this winding causes the motor to rotate in the opposite direction?</w:t>
      </w:r>
    </w:p>
    <w:p w14:paraId="6C068313" w14:textId="77777777" w:rsidR="007B7683" w:rsidRPr="0088208E" w:rsidRDefault="007B7683" w:rsidP="00E82F4E">
      <w:pPr>
        <w:pStyle w:val="ListParagraph"/>
        <w:numPr>
          <w:ilvl w:val="0"/>
          <w:numId w:val="15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AC is flowing in the other direction</w:t>
      </w:r>
    </w:p>
    <w:p w14:paraId="50DF567A" w14:textId="77777777" w:rsidR="007B7683" w:rsidRPr="0088208E" w:rsidRDefault="007B7683" w:rsidP="00E82F4E">
      <w:pPr>
        <w:pStyle w:val="ListParagraph"/>
        <w:numPr>
          <w:ilvl w:val="0"/>
          <w:numId w:val="15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The poles of the start windings are reversed</w:t>
      </w:r>
    </w:p>
    <w:p w14:paraId="230579C9" w14:textId="77777777" w:rsidR="007B7683" w:rsidRPr="0088208E" w:rsidRDefault="007B7683" w:rsidP="00E82F4E">
      <w:pPr>
        <w:pStyle w:val="ListParagraph"/>
        <w:numPr>
          <w:ilvl w:val="0"/>
          <w:numId w:val="15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A switch inside the motor is changed</w:t>
      </w:r>
    </w:p>
    <w:p w14:paraId="241DEA57" w14:textId="77777777" w:rsidR="007B7683" w:rsidRPr="0088208E" w:rsidRDefault="007B7683" w:rsidP="00E82F4E">
      <w:pPr>
        <w:pStyle w:val="ListParagraph"/>
        <w:numPr>
          <w:ilvl w:val="0"/>
          <w:numId w:val="15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The capacitor is reversed in the circuit</w:t>
      </w:r>
    </w:p>
    <w:p w14:paraId="2AB3C8AC" w14:textId="77777777" w:rsidR="007B7683" w:rsidRPr="0088208E" w:rsidRDefault="007B7683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This motor can change its rotation while running.</w:t>
      </w:r>
    </w:p>
    <w:p w14:paraId="4E2649BF" w14:textId="77777777" w:rsidR="007B7683" w:rsidRPr="0088208E" w:rsidRDefault="007B7683" w:rsidP="00E82F4E">
      <w:pPr>
        <w:pStyle w:val="ListParagraph"/>
        <w:numPr>
          <w:ilvl w:val="1"/>
          <w:numId w:val="16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True</w:t>
      </w:r>
    </w:p>
    <w:p w14:paraId="2DE8075E" w14:textId="77777777" w:rsidR="007B7683" w:rsidRPr="0088208E" w:rsidRDefault="007B7683" w:rsidP="00E82F4E">
      <w:pPr>
        <w:pStyle w:val="ListParagraph"/>
        <w:numPr>
          <w:ilvl w:val="1"/>
          <w:numId w:val="16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False</w:t>
      </w:r>
    </w:p>
    <w:p w14:paraId="396F78F7" w14:textId="77777777" w:rsidR="007B7683" w:rsidRPr="0088208E" w:rsidRDefault="007B7683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How does having a capacitor in the circuit cause the motor to rotate in one direction or the other?</w:t>
      </w:r>
    </w:p>
    <w:p w14:paraId="04807114" w14:textId="77777777" w:rsidR="007B7683" w:rsidRPr="0088208E" w:rsidRDefault="007B7683" w:rsidP="00E82F4E">
      <w:pPr>
        <w:pStyle w:val="ListParagraph"/>
        <w:numPr>
          <w:ilvl w:val="1"/>
          <w:numId w:val="17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There is a phase shift where voltage leads the current</w:t>
      </w:r>
    </w:p>
    <w:p w14:paraId="4E7EBB78" w14:textId="77777777" w:rsidR="007B7683" w:rsidRPr="0088208E" w:rsidRDefault="007B7683" w:rsidP="00E82F4E">
      <w:pPr>
        <w:pStyle w:val="ListParagraph"/>
        <w:numPr>
          <w:ilvl w:val="1"/>
          <w:numId w:val="17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The capacitor changes the direction of current</w:t>
      </w:r>
    </w:p>
    <w:p w14:paraId="6EEAD510" w14:textId="35977C75" w:rsidR="007B7683" w:rsidRPr="0088208E" w:rsidRDefault="007B7683" w:rsidP="00E82F4E">
      <w:pPr>
        <w:pStyle w:val="ListParagraph"/>
        <w:numPr>
          <w:ilvl w:val="1"/>
          <w:numId w:val="17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These is a phase shift where current lead</w:t>
      </w:r>
      <w:r w:rsidR="00BA4215" w:rsidRPr="0088208E">
        <w:rPr>
          <w:rFonts w:ascii="Verdana" w:hAnsi="Verdana"/>
        </w:rPr>
        <w:t>s</w:t>
      </w:r>
      <w:r w:rsidRPr="0088208E">
        <w:rPr>
          <w:rFonts w:ascii="Verdana" w:hAnsi="Verdana"/>
        </w:rPr>
        <w:t xml:space="preserve"> the voltage</w:t>
      </w:r>
    </w:p>
    <w:p w14:paraId="41FCCB49" w14:textId="77777777" w:rsidR="007B7683" w:rsidRPr="0088208E" w:rsidRDefault="007B7683" w:rsidP="00E82F4E">
      <w:pPr>
        <w:pStyle w:val="ListParagraph"/>
        <w:numPr>
          <w:ilvl w:val="1"/>
          <w:numId w:val="17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The capacitor does not help change direction</w:t>
      </w:r>
    </w:p>
    <w:p w14:paraId="0F35FAF3" w14:textId="77777777" w:rsidR="00E82F4E" w:rsidRPr="0088208E" w:rsidRDefault="00E82F4E">
      <w:pPr>
        <w:rPr>
          <w:rFonts w:ascii="Verdana" w:hAnsi="Verdana"/>
        </w:rPr>
      </w:pPr>
      <w:r w:rsidRPr="0088208E">
        <w:rPr>
          <w:rFonts w:ascii="Verdana" w:hAnsi="Verdana"/>
        </w:rPr>
        <w:br w:type="page"/>
      </w:r>
    </w:p>
    <w:p w14:paraId="1A0F8EC2" w14:textId="25C4EFF3" w:rsidR="007B7683" w:rsidRPr="0088208E" w:rsidRDefault="007B7683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lastRenderedPageBreak/>
        <w:t>An AC induction motor has a permanent magnet that creates the magnetic field.</w:t>
      </w:r>
    </w:p>
    <w:p w14:paraId="61E456C8" w14:textId="77777777" w:rsidR="007B7683" w:rsidRPr="0088208E" w:rsidRDefault="007B7683" w:rsidP="00E82F4E">
      <w:pPr>
        <w:pStyle w:val="ListParagraph"/>
        <w:numPr>
          <w:ilvl w:val="1"/>
          <w:numId w:val="4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True</w:t>
      </w:r>
    </w:p>
    <w:p w14:paraId="0FE21A3D" w14:textId="77777777" w:rsidR="007B7683" w:rsidRPr="0088208E" w:rsidRDefault="007B7683" w:rsidP="00E82F4E">
      <w:pPr>
        <w:pStyle w:val="ListParagraph"/>
        <w:numPr>
          <w:ilvl w:val="1"/>
          <w:numId w:val="4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False</w:t>
      </w:r>
    </w:p>
    <w:p w14:paraId="512BDD9A" w14:textId="36AF3F1D" w:rsidR="0062758D" w:rsidRPr="0088208E" w:rsidRDefault="006275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Reducing the voltage of an AC induction motor will reduce the speed of the motor.</w:t>
      </w:r>
    </w:p>
    <w:p w14:paraId="615147DF" w14:textId="065E98CF" w:rsidR="0062758D" w:rsidRPr="0088208E" w:rsidRDefault="0062758D" w:rsidP="00185C6A">
      <w:pPr>
        <w:pStyle w:val="ListParagraph"/>
        <w:numPr>
          <w:ilvl w:val="1"/>
          <w:numId w:val="19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True</w:t>
      </w:r>
    </w:p>
    <w:p w14:paraId="7618E210" w14:textId="0C2A9B01" w:rsidR="0062758D" w:rsidRPr="0088208E" w:rsidRDefault="0062758D" w:rsidP="00185C6A">
      <w:pPr>
        <w:pStyle w:val="ListParagraph"/>
        <w:numPr>
          <w:ilvl w:val="1"/>
          <w:numId w:val="19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False</w:t>
      </w:r>
    </w:p>
    <w:p w14:paraId="532B53A2" w14:textId="4D4AFF2A" w:rsidR="00DC7620" w:rsidRPr="0088208E" w:rsidRDefault="00DC7620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A motor’s RPM rating is determined when</w:t>
      </w:r>
    </w:p>
    <w:p w14:paraId="40343D47" w14:textId="77777777" w:rsidR="00DC7620" w:rsidRPr="0088208E" w:rsidRDefault="00DC7620" w:rsidP="00185C6A">
      <w:pPr>
        <w:pStyle w:val="ListParagraph"/>
        <w:numPr>
          <w:ilvl w:val="1"/>
          <w:numId w:val="20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Maximum Applied Voltage</w:t>
      </w:r>
    </w:p>
    <w:p w14:paraId="2F1F94F3" w14:textId="77777777" w:rsidR="00DC7620" w:rsidRPr="0088208E" w:rsidRDefault="00DC7620" w:rsidP="00185C6A">
      <w:pPr>
        <w:pStyle w:val="ListParagraph"/>
        <w:numPr>
          <w:ilvl w:val="1"/>
          <w:numId w:val="20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When the motor is under full load</w:t>
      </w:r>
    </w:p>
    <w:p w14:paraId="69A2050B" w14:textId="77777777" w:rsidR="00DC7620" w:rsidRPr="0088208E" w:rsidRDefault="00DC7620" w:rsidP="00185C6A">
      <w:pPr>
        <w:pStyle w:val="ListParagraph"/>
        <w:numPr>
          <w:ilvl w:val="1"/>
          <w:numId w:val="20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Sea Level</w:t>
      </w:r>
    </w:p>
    <w:p w14:paraId="07A85DE0" w14:textId="77777777" w:rsidR="00DC7620" w:rsidRPr="0088208E" w:rsidRDefault="00DC7620" w:rsidP="00185C6A">
      <w:pPr>
        <w:pStyle w:val="ListParagraph"/>
        <w:numPr>
          <w:ilvl w:val="1"/>
          <w:numId w:val="20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When the motor is below FLA</w:t>
      </w:r>
    </w:p>
    <w:p w14:paraId="347A0427" w14:textId="77777777" w:rsidR="00DC7620" w:rsidRPr="0088208E" w:rsidRDefault="00DC7620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Most industrial motors are of what type?</w:t>
      </w:r>
    </w:p>
    <w:p w14:paraId="47FE24BC" w14:textId="77777777" w:rsidR="00DC7620" w:rsidRPr="0088208E" w:rsidRDefault="00DC7620" w:rsidP="00185C6A">
      <w:pPr>
        <w:pStyle w:val="ListParagraph"/>
        <w:numPr>
          <w:ilvl w:val="1"/>
          <w:numId w:val="2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Single-phase squirrel cage</w:t>
      </w:r>
    </w:p>
    <w:p w14:paraId="7BD40E98" w14:textId="77777777" w:rsidR="00DC7620" w:rsidRPr="0088208E" w:rsidRDefault="00DC7620" w:rsidP="00185C6A">
      <w:pPr>
        <w:pStyle w:val="ListParagraph"/>
        <w:numPr>
          <w:ilvl w:val="1"/>
          <w:numId w:val="2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Three-phase induction</w:t>
      </w:r>
    </w:p>
    <w:p w14:paraId="1140D64E" w14:textId="77777777" w:rsidR="00DC7620" w:rsidRPr="0088208E" w:rsidRDefault="00DC7620" w:rsidP="00185C6A">
      <w:pPr>
        <w:pStyle w:val="ListParagraph"/>
        <w:numPr>
          <w:ilvl w:val="1"/>
          <w:numId w:val="2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Split-phase wire-wound</w:t>
      </w:r>
    </w:p>
    <w:p w14:paraId="7F6A3630" w14:textId="77777777" w:rsidR="00DC7620" w:rsidRPr="0088208E" w:rsidRDefault="00DC7620" w:rsidP="00185C6A">
      <w:pPr>
        <w:pStyle w:val="ListParagraph"/>
        <w:numPr>
          <w:ilvl w:val="1"/>
          <w:numId w:val="2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Single-phase shunt-wound</w:t>
      </w:r>
    </w:p>
    <w:p w14:paraId="0834DECD" w14:textId="77777777" w:rsidR="00DC7620" w:rsidRPr="0088208E" w:rsidRDefault="00DC7620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What is motor slip?</w:t>
      </w:r>
    </w:p>
    <w:p w14:paraId="6F5402F6" w14:textId="77777777" w:rsidR="00DC7620" w:rsidRPr="0088208E" w:rsidRDefault="00DC7620" w:rsidP="00185C6A">
      <w:pPr>
        <w:pStyle w:val="ListParagraph"/>
        <w:numPr>
          <w:ilvl w:val="1"/>
          <w:numId w:val="22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The difference between the power input to a motor and the actual shaft RPM</w:t>
      </w:r>
    </w:p>
    <w:p w14:paraId="050282D1" w14:textId="77777777" w:rsidR="00DC7620" w:rsidRPr="0088208E" w:rsidRDefault="00DC7620" w:rsidP="00185C6A">
      <w:pPr>
        <w:pStyle w:val="ListParagraph"/>
        <w:numPr>
          <w:ilvl w:val="1"/>
          <w:numId w:val="22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The difference between a motors synchronous speed and actual shaft RPM</w:t>
      </w:r>
    </w:p>
    <w:p w14:paraId="4C6151AF" w14:textId="77777777" w:rsidR="00DC7620" w:rsidRPr="0088208E" w:rsidRDefault="00DC7620" w:rsidP="00185C6A">
      <w:pPr>
        <w:pStyle w:val="ListParagraph"/>
        <w:numPr>
          <w:ilvl w:val="1"/>
          <w:numId w:val="22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The difference between the voltage input to a motor and the actual shaft RPM</w:t>
      </w:r>
    </w:p>
    <w:p w14:paraId="4C878489" w14:textId="77777777" w:rsidR="00DC7620" w:rsidRPr="0088208E" w:rsidRDefault="00DC7620" w:rsidP="00185C6A">
      <w:pPr>
        <w:pStyle w:val="ListParagraph"/>
        <w:numPr>
          <w:ilvl w:val="1"/>
          <w:numId w:val="22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The difference between the current input to a motor and the actual shaft RPM</w:t>
      </w:r>
    </w:p>
    <w:p w14:paraId="3D8409D2" w14:textId="3E123FB5" w:rsidR="00F44084" w:rsidRPr="0088208E" w:rsidRDefault="00F44084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What article of the NEC covers motor information?</w:t>
      </w:r>
    </w:p>
    <w:p w14:paraId="5D22D1A7" w14:textId="7DBEB9BD" w:rsidR="00F44084" w:rsidRPr="0088208E" w:rsidRDefault="00F44084" w:rsidP="00185C6A">
      <w:pPr>
        <w:pStyle w:val="ListParagraph"/>
        <w:numPr>
          <w:ilvl w:val="1"/>
          <w:numId w:val="23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315.16</w:t>
      </w:r>
    </w:p>
    <w:p w14:paraId="18E89294" w14:textId="55DE7B92" w:rsidR="00F44084" w:rsidRPr="0088208E" w:rsidRDefault="00F44084" w:rsidP="00185C6A">
      <w:pPr>
        <w:pStyle w:val="ListParagraph"/>
        <w:numPr>
          <w:ilvl w:val="1"/>
          <w:numId w:val="23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334</w:t>
      </w:r>
    </w:p>
    <w:p w14:paraId="53377557" w14:textId="17A8398E" w:rsidR="00F44084" w:rsidRPr="0088208E" w:rsidRDefault="00F44084" w:rsidP="00185C6A">
      <w:pPr>
        <w:pStyle w:val="ListParagraph"/>
        <w:numPr>
          <w:ilvl w:val="1"/>
          <w:numId w:val="23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400</w:t>
      </w:r>
    </w:p>
    <w:p w14:paraId="2BB4B7DB" w14:textId="0BDCDDEF" w:rsidR="00F44084" w:rsidRPr="0088208E" w:rsidRDefault="00F44084" w:rsidP="00185C6A">
      <w:pPr>
        <w:pStyle w:val="ListParagraph"/>
        <w:numPr>
          <w:ilvl w:val="1"/>
          <w:numId w:val="23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430</w:t>
      </w:r>
    </w:p>
    <w:p w14:paraId="1492F2EF" w14:textId="77777777" w:rsidR="0062758D" w:rsidRPr="0088208E" w:rsidRDefault="006275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Motors in the US are rated by</w:t>
      </w:r>
    </w:p>
    <w:p w14:paraId="647E71D2" w14:textId="77777777" w:rsidR="0062758D" w:rsidRPr="0088208E" w:rsidRDefault="0062758D" w:rsidP="00185C6A">
      <w:pPr>
        <w:pStyle w:val="ListParagraph"/>
        <w:numPr>
          <w:ilvl w:val="1"/>
          <w:numId w:val="24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NEMA</w:t>
      </w:r>
    </w:p>
    <w:p w14:paraId="61E17711" w14:textId="77777777" w:rsidR="0062758D" w:rsidRPr="0088208E" w:rsidRDefault="0062758D" w:rsidP="00185C6A">
      <w:pPr>
        <w:pStyle w:val="ListParagraph"/>
        <w:numPr>
          <w:ilvl w:val="1"/>
          <w:numId w:val="24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IEC</w:t>
      </w:r>
    </w:p>
    <w:p w14:paraId="21A1AD61" w14:textId="77777777" w:rsidR="0062758D" w:rsidRPr="0088208E" w:rsidRDefault="0062758D" w:rsidP="00185C6A">
      <w:pPr>
        <w:pStyle w:val="ListParagraph"/>
        <w:numPr>
          <w:ilvl w:val="1"/>
          <w:numId w:val="24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NEC</w:t>
      </w:r>
    </w:p>
    <w:p w14:paraId="528532C9" w14:textId="77777777" w:rsidR="0062758D" w:rsidRPr="0088208E" w:rsidRDefault="0062758D" w:rsidP="00185C6A">
      <w:pPr>
        <w:pStyle w:val="ListParagraph"/>
        <w:numPr>
          <w:ilvl w:val="1"/>
          <w:numId w:val="24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EPA</w:t>
      </w:r>
    </w:p>
    <w:p w14:paraId="6EA86F48" w14:textId="77777777" w:rsidR="00913284" w:rsidRPr="0088208E" w:rsidRDefault="00913284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In a single-phase system, how many degrees are there between each sine wave?</w:t>
      </w:r>
    </w:p>
    <w:p w14:paraId="4EC204EE" w14:textId="77777777" w:rsidR="00913284" w:rsidRPr="0088208E" w:rsidRDefault="00913284" w:rsidP="00185C6A">
      <w:pPr>
        <w:pStyle w:val="ListParagraph"/>
        <w:numPr>
          <w:ilvl w:val="1"/>
          <w:numId w:val="25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90</w:t>
      </w:r>
    </w:p>
    <w:p w14:paraId="04440E55" w14:textId="77777777" w:rsidR="00913284" w:rsidRPr="0088208E" w:rsidRDefault="00913284" w:rsidP="00185C6A">
      <w:pPr>
        <w:pStyle w:val="ListParagraph"/>
        <w:numPr>
          <w:ilvl w:val="1"/>
          <w:numId w:val="25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120</w:t>
      </w:r>
    </w:p>
    <w:p w14:paraId="41E68D9F" w14:textId="77777777" w:rsidR="00913284" w:rsidRPr="0088208E" w:rsidRDefault="00913284" w:rsidP="00185C6A">
      <w:pPr>
        <w:pStyle w:val="ListParagraph"/>
        <w:numPr>
          <w:ilvl w:val="1"/>
          <w:numId w:val="25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180</w:t>
      </w:r>
    </w:p>
    <w:p w14:paraId="44D3F630" w14:textId="77777777" w:rsidR="00913284" w:rsidRPr="0088208E" w:rsidRDefault="00913284" w:rsidP="00185C6A">
      <w:pPr>
        <w:pStyle w:val="ListParagraph"/>
        <w:numPr>
          <w:ilvl w:val="1"/>
          <w:numId w:val="25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360</w:t>
      </w:r>
    </w:p>
    <w:p w14:paraId="5CA3E61D" w14:textId="31508E06" w:rsidR="00913284" w:rsidRPr="0088208E" w:rsidRDefault="00913284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In a split-phase system, how many degrees are there between each sine wave?</w:t>
      </w:r>
    </w:p>
    <w:p w14:paraId="16BFCD6A" w14:textId="77777777" w:rsidR="00913284" w:rsidRPr="0088208E" w:rsidRDefault="00913284" w:rsidP="00185C6A">
      <w:pPr>
        <w:pStyle w:val="ListParagraph"/>
        <w:numPr>
          <w:ilvl w:val="1"/>
          <w:numId w:val="26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90</w:t>
      </w:r>
    </w:p>
    <w:p w14:paraId="57381E0B" w14:textId="77777777" w:rsidR="00913284" w:rsidRPr="0088208E" w:rsidRDefault="00913284" w:rsidP="00185C6A">
      <w:pPr>
        <w:pStyle w:val="ListParagraph"/>
        <w:numPr>
          <w:ilvl w:val="1"/>
          <w:numId w:val="26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120</w:t>
      </w:r>
    </w:p>
    <w:p w14:paraId="1EE5713A" w14:textId="77777777" w:rsidR="00913284" w:rsidRPr="0088208E" w:rsidRDefault="00913284" w:rsidP="00185C6A">
      <w:pPr>
        <w:pStyle w:val="ListParagraph"/>
        <w:numPr>
          <w:ilvl w:val="1"/>
          <w:numId w:val="26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180</w:t>
      </w:r>
    </w:p>
    <w:p w14:paraId="633580C1" w14:textId="77777777" w:rsidR="00913284" w:rsidRPr="0088208E" w:rsidRDefault="00913284" w:rsidP="00185C6A">
      <w:pPr>
        <w:pStyle w:val="ListParagraph"/>
        <w:numPr>
          <w:ilvl w:val="1"/>
          <w:numId w:val="26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360</w:t>
      </w:r>
    </w:p>
    <w:p w14:paraId="6138CC30" w14:textId="77777777" w:rsidR="00185C6A" w:rsidRPr="0088208E" w:rsidRDefault="00185C6A">
      <w:pPr>
        <w:rPr>
          <w:rFonts w:ascii="Verdana" w:hAnsi="Verdana"/>
        </w:rPr>
      </w:pPr>
      <w:r w:rsidRPr="0088208E">
        <w:rPr>
          <w:rFonts w:ascii="Verdana" w:hAnsi="Verdana"/>
        </w:rPr>
        <w:br w:type="page"/>
      </w:r>
    </w:p>
    <w:p w14:paraId="309F96E5" w14:textId="709A0EDB" w:rsidR="00913284" w:rsidRPr="0088208E" w:rsidRDefault="00913284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lastRenderedPageBreak/>
        <w:t>In a three-phase system, how many degrees are there between each sine wave?</w:t>
      </w:r>
    </w:p>
    <w:p w14:paraId="756CA2E2" w14:textId="77777777" w:rsidR="00913284" w:rsidRPr="0088208E" w:rsidRDefault="00913284" w:rsidP="00185C6A">
      <w:pPr>
        <w:pStyle w:val="ListParagraph"/>
        <w:numPr>
          <w:ilvl w:val="1"/>
          <w:numId w:val="27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90</w:t>
      </w:r>
    </w:p>
    <w:p w14:paraId="63B1B42E" w14:textId="77777777" w:rsidR="00913284" w:rsidRPr="0088208E" w:rsidRDefault="00913284" w:rsidP="00185C6A">
      <w:pPr>
        <w:pStyle w:val="ListParagraph"/>
        <w:numPr>
          <w:ilvl w:val="1"/>
          <w:numId w:val="27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120</w:t>
      </w:r>
    </w:p>
    <w:p w14:paraId="335A411F" w14:textId="77777777" w:rsidR="00913284" w:rsidRPr="0088208E" w:rsidRDefault="00913284" w:rsidP="00185C6A">
      <w:pPr>
        <w:pStyle w:val="ListParagraph"/>
        <w:numPr>
          <w:ilvl w:val="1"/>
          <w:numId w:val="27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180</w:t>
      </w:r>
    </w:p>
    <w:p w14:paraId="28811822" w14:textId="77777777" w:rsidR="00913284" w:rsidRPr="0088208E" w:rsidRDefault="00913284" w:rsidP="00185C6A">
      <w:pPr>
        <w:pStyle w:val="ListParagraph"/>
        <w:numPr>
          <w:ilvl w:val="1"/>
          <w:numId w:val="27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360</w:t>
      </w:r>
    </w:p>
    <w:p w14:paraId="2B4BE804" w14:textId="77777777" w:rsidR="004C3334" w:rsidRPr="0088208E" w:rsidRDefault="004C3334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List three general types of three-phase motors.</w:t>
      </w:r>
    </w:p>
    <w:p w14:paraId="0EA62128" w14:textId="77777777" w:rsidR="004C3334" w:rsidRPr="0088208E" w:rsidRDefault="004C3334" w:rsidP="00185C6A">
      <w:pPr>
        <w:pStyle w:val="ListParagraph"/>
        <w:numPr>
          <w:ilvl w:val="1"/>
          <w:numId w:val="28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Squirrel cage, shunt-wound, asynchronous motors</w:t>
      </w:r>
    </w:p>
    <w:p w14:paraId="766DE09D" w14:textId="77777777" w:rsidR="004C3334" w:rsidRPr="0088208E" w:rsidRDefault="004C3334" w:rsidP="00185C6A">
      <w:pPr>
        <w:pStyle w:val="ListParagraph"/>
        <w:numPr>
          <w:ilvl w:val="1"/>
          <w:numId w:val="28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Induction, wound rotor and synchronous motors</w:t>
      </w:r>
    </w:p>
    <w:p w14:paraId="1652A27F" w14:textId="77777777" w:rsidR="004C3334" w:rsidRPr="0088208E" w:rsidRDefault="004C3334" w:rsidP="00185C6A">
      <w:pPr>
        <w:pStyle w:val="ListParagraph"/>
        <w:numPr>
          <w:ilvl w:val="1"/>
          <w:numId w:val="28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Dual-voltage, wound rotor and shunt-wound</w:t>
      </w:r>
    </w:p>
    <w:p w14:paraId="7B30A6FE" w14:textId="77777777" w:rsidR="004C3334" w:rsidRPr="0088208E" w:rsidRDefault="004C3334" w:rsidP="00185C6A">
      <w:pPr>
        <w:pStyle w:val="ListParagraph"/>
        <w:numPr>
          <w:ilvl w:val="1"/>
          <w:numId w:val="28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None of the above</w:t>
      </w:r>
    </w:p>
    <w:p w14:paraId="272D7068" w14:textId="77777777" w:rsidR="0062758D" w:rsidRPr="0088208E" w:rsidRDefault="006275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The speed of a squirrel cage induction motor depends on</w:t>
      </w:r>
    </w:p>
    <w:p w14:paraId="153E1848" w14:textId="77777777" w:rsidR="0062758D" w:rsidRPr="0088208E" w:rsidRDefault="0062758D" w:rsidP="00185C6A">
      <w:pPr>
        <w:pStyle w:val="ListParagraph"/>
        <w:numPr>
          <w:ilvl w:val="1"/>
          <w:numId w:val="29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Applied Voltage</w:t>
      </w:r>
    </w:p>
    <w:p w14:paraId="0A36351C" w14:textId="77777777" w:rsidR="0062758D" w:rsidRPr="0088208E" w:rsidRDefault="0062758D" w:rsidP="00185C6A">
      <w:pPr>
        <w:pStyle w:val="ListParagraph"/>
        <w:numPr>
          <w:ilvl w:val="1"/>
          <w:numId w:val="29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The frequency and the number of poles</w:t>
      </w:r>
    </w:p>
    <w:p w14:paraId="5CA03A6D" w14:textId="77777777" w:rsidR="0062758D" w:rsidRPr="0088208E" w:rsidRDefault="0062758D" w:rsidP="00185C6A">
      <w:pPr>
        <w:pStyle w:val="ListParagraph"/>
        <w:numPr>
          <w:ilvl w:val="1"/>
          <w:numId w:val="29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Magnetic field strength</w:t>
      </w:r>
    </w:p>
    <w:p w14:paraId="09EE5DD7" w14:textId="77777777" w:rsidR="0062758D" w:rsidRPr="0088208E" w:rsidRDefault="0062758D" w:rsidP="00185C6A">
      <w:pPr>
        <w:pStyle w:val="ListParagraph"/>
        <w:numPr>
          <w:ilvl w:val="1"/>
          <w:numId w:val="29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Current magnitude</w:t>
      </w:r>
    </w:p>
    <w:p w14:paraId="7639C6C3" w14:textId="4DFC3A1F" w:rsidR="00AA515D" w:rsidRPr="0088208E" w:rsidRDefault="00AA515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What is the purpose of the laminated iron plates within the rotor?</w:t>
      </w:r>
    </w:p>
    <w:p w14:paraId="604EA39B" w14:textId="395E2AEF" w:rsidR="00AA515D" w:rsidRPr="0088208E" w:rsidRDefault="00A7398D" w:rsidP="00185C6A">
      <w:pPr>
        <w:pStyle w:val="ListParagraph"/>
        <w:numPr>
          <w:ilvl w:val="1"/>
          <w:numId w:val="30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Aid in electromagnetic induction</w:t>
      </w:r>
    </w:p>
    <w:p w14:paraId="15DA188B" w14:textId="4422E3CE" w:rsidR="00AA515D" w:rsidRPr="0088208E" w:rsidRDefault="005C146F" w:rsidP="00185C6A">
      <w:pPr>
        <w:pStyle w:val="ListParagraph"/>
        <w:numPr>
          <w:ilvl w:val="1"/>
          <w:numId w:val="30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Reduce Eddy-currents</w:t>
      </w:r>
    </w:p>
    <w:p w14:paraId="65F44C0E" w14:textId="38064205" w:rsidR="00AA515D" w:rsidRPr="0088208E" w:rsidRDefault="00AA515D" w:rsidP="00185C6A">
      <w:pPr>
        <w:pStyle w:val="ListParagraph"/>
        <w:numPr>
          <w:ilvl w:val="1"/>
          <w:numId w:val="30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Reduce hysteresis</w:t>
      </w:r>
    </w:p>
    <w:p w14:paraId="631F8737" w14:textId="3F1421E5" w:rsidR="00AA515D" w:rsidRPr="0088208E" w:rsidRDefault="00AA515D" w:rsidP="00185C6A">
      <w:pPr>
        <w:pStyle w:val="ListParagraph"/>
        <w:numPr>
          <w:ilvl w:val="1"/>
          <w:numId w:val="30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B and C</w:t>
      </w:r>
    </w:p>
    <w:p w14:paraId="02652F74" w14:textId="461D3A43" w:rsidR="00AA515D" w:rsidRPr="0088208E" w:rsidRDefault="00AA515D" w:rsidP="00185C6A">
      <w:pPr>
        <w:pStyle w:val="ListParagraph"/>
        <w:numPr>
          <w:ilvl w:val="1"/>
          <w:numId w:val="30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All the above</w:t>
      </w:r>
    </w:p>
    <w:p w14:paraId="207C4D23" w14:textId="77777777" w:rsidR="00D66B42" w:rsidRPr="0088208E" w:rsidRDefault="00D66B42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If a motor has an enclosure type of ODP, what does that indicate?</w:t>
      </w:r>
    </w:p>
    <w:p w14:paraId="5BA80869" w14:textId="77777777" w:rsidR="00D66B42" w:rsidRPr="0088208E" w:rsidRDefault="00D66B42" w:rsidP="00185C6A">
      <w:pPr>
        <w:pStyle w:val="ListParagraph"/>
        <w:numPr>
          <w:ilvl w:val="1"/>
          <w:numId w:val="3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Outdoor Protected</w:t>
      </w:r>
    </w:p>
    <w:p w14:paraId="58579609" w14:textId="77777777" w:rsidR="00D66B42" w:rsidRPr="0088208E" w:rsidRDefault="00D66B42" w:rsidP="00185C6A">
      <w:pPr>
        <w:pStyle w:val="ListParagraph"/>
        <w:numPr>
          <w:ilvl w:val="1"/>
          <w:numId w:val="3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Open Drip-proof</w:t>
      </w:r>
    </w:p>
    <w:p w14:paraId="3323B4B5" w14:textId="77777777" w:rsidR="00D66B42" w:rsidRPr="0088208E" w:rsidRDefault="00D66B42" w:rsidP="00185C6A">
      <w:pPr>
        <w:pStyle w:val="ListParagraph"/>
        <w:numPr>
          <w:ilvl w:val="1"/>
          <w:numId w:val="3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Oxidized Dielectric Protected</w:t>
      </w:r>
    </w:p>
    <w:p w14:paraId="7BD84AA2" w14:textId="77777777" w:rsidR="00D66B42" w:rsidRPr="0088208E" w:rsidRDefault="00D66B42" w:rsidP="00185C6A">
      <w:pPr>
        <w:pStyle w:val="ListParagraph"/>
        <w:numPr>
          <w:ilvl w:val="1"/>
          <w:numId w:val="3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Open Door Plenum</w:t>
      </w:r>
    </w:p>
    <w:p w14:paraId="66DC4EA9" w14:textId="340F1B98" w:rsidR="00D372AD" w:rsidRPr="0088208E" w:rsidRDefault="00D66B42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When a motor has an enclosure type of TEFC, that indicates that it is;</w:t>
      </w:r>
    </w:p>
    <w:p w14:paraId="42A2700F" w14:textId="7D265844" w:rsidR="00D66B42" w:rsidRPr="0088208E" w:rsidRDefault="00D66B42" w:rsidP="00185C6A">
      <w:pPr>
        <w:pStyle w:val="ListParagraph"/>
        <w:numPr>
          <w:ilvl w:val="1"/>
          <w:numId w:val="32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Totally Enclosed Fan Cooled</w:t>
      </w:r>
    </w:p>
    <w:p w14:paraId="2CC2A900" w14:textId="65E6FF9F" w:rsidR="00D372AD" w:rsidRPr="0088208E" w:rsidRDefault="00D66B42" w:rsidP="00185C6A">
      <w:pPr>
        <w:pStyle w:val="ListParagraph"/>
        <w:numPr>
          <w:ilvl w:val="1"/>
          <w:numId w:val="32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Total Environment Face Cowling</w:t>
      </w:r>
    </w:p>
    <w:p w14:paraId="42DA254A" w14:textId="201092CC" w:rsidR="00D372AD" w:rsidRPr="0088208E" w:rsidRDefault="00D66B42" w:rsidP="00185C6A">
      <w:pPr>
        <w:pStyle w:val="ListParagraph"/>
        <w:numPr>
          <w:ilvl w:val="1"/>
          <w:numId w:val="32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Thin Electric Face Cooled</w:t>
      </w:r>
    </w:p>
    <w:p w14:paraId="36DC5162" w14:textId="00F66753" w:rsidR="00D66B42" w:rsidRPr="0088208E" w:rsidRDefault="00D66B42" w:rsidP="00185C6A">
      <w:pPr>
        <w:pStyle w:val="ListParagraph"/>
        <w:numPr>
          <w:ilvl w:val="1"/>
          <w:numId w:val="32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Totally Electric Fan Cooled</w:t>
      </w:r>
    </w:p>
    <w:p w14:paraId="0721FE6F" w14:textId="44E32733" w:rsidR="00D66B42" w:rsidRPr="0088208E" w:rsidRDefault="00D66B42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A motor has an enclosure type of TENV, what type of environment would it be used?</w:t>
      </w:r>
    </w:p>
    <w:p w14:paraId="3E2AA6E4" w14:textId="45922072" w:rsidR="00D66B42" w:rsidRPr="0088208E" w:rsidRDefault="0076148C" w:rsidP="00185C6A">
      <w:pPr>
        <w:pStyle w:val="ListParagraph"/>
        <w:numPr>
          <w:ilvl w:val="1"/>
          <w:numId w:val="33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A clean-room</w:t>
      </w:r>
    </w:p>
    <w:p w14:paraId="05514602" w14:textId="6F1B563E" w:rsidR="00D66B42" w:rsidRPr="0088208E" w:rsidRDefault="0076148C" w:rsidP="00185C6A">
      <w:pPr>
        <w:pStyle w:val="ListParagraph"/>
        <w:numPr>
          <w:ilvl w:val="1"/>
          <w:numId w:val="33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Submerged in a settling pond</w:t>
      </w:r>
    </w:p>
    <w:p w14:paraId="19F771A7" w14:textId="46EF8737" w:rsidR="00D66B42" w:rsidRPr="0088208E" w:rsidRDefault="00D66B42" w:rsidP="00185C6A">
      <w:pPr>
        <w:pStyle w:val="ListParagraph"/>
        <w:numPr>
          <w:ilvl w:val="1"/>
          <w:numId w:val="33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A Chemical plant with a harsh environment</w:t>
      </w:r>
    </w:p>
    <w:p w14:paraId="44CFCC9D" w14:textId="41ED9BB6" w:rsidR="00D66B42" w:rsidRPr="0088208E" w:rsidRDefault="0076148C" w:rsidP="00185C6A">
      <w:pPr>
        <w:pStyle w:val="ListParagraph"/>
        <w:numPr>
          <w:ilvl w:val="1"/>
          <w:numId w:val="33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None of the above</w:t>
      </w:r>
    </w:p>
    <w:p w14:paraId="4D774AAE" w14:textId="4AA9522C" w:rsidR="004C3334" w:rsidRPr="0088208E" w:rsidRDefault="0076148C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What type of motor would you use at Laclede gas to pump natural gas</w:t>
      </w:r>
      <w:r w:rsidR="004C3334" w:rsidRPr="0088208E">
        <w:rPr>
          <w:rFonts w:ascii="Verdana" w:hAnsi="Verdana"/>
        </w:rPr>
        <w:t>?</w:t>
      </w:r>
    </w:p>
    <w:p w14:paraId="58FF7F27" w14:textId="7BA25BBD" w:rsidR="004C3334" w:rsidRPr="0088208E" w:rsidRDefault="0076148C" w:rsidP="00185C6A">
      <w:pPr>
        <w:pStyle w:val="ListParagraph"/>
        <w:numPr>
          <w:ilvl w:val="1"/>
          <w:numId w:val="34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ODP</w:t>
      </w:r>
    </w:p>
    <w:p w14:paraId="5397D2C8" w14:textId="4BAD8C24" w:rsidR="004C3334" w:rsidRPr="0088208E" w:rsidRDefault="0076148C" w:rsidP="00185C6A">
      <w:pPr>
        <w:pStyle w:val="ListParagraph"/>
        <w:numPr>
          <w:ilvl w:val="1"/>
          <w:numId w:val="34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EXP</w:t>
      </w:r>
    </w:p>
    <w:p w14:paraId="5BE61406" w14:textId="4B51A17D" w:rsidR="0076148C" w:rsidRPr="0088208E" w:rsidRDefault="0076148C" w:rsidP="00185C6A">
      <w:pPr>
        <w:pStyle w:val="ListParagraph"/>
        <w:numPr>
          <w:ilvl w:val="1"/>
          <w:numId w:val="34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TEFC</w:t>
      </w:r>
    </w:p>
    <w:p w14:paraId="15AD0E48" w14:textId="1755D947" w:rsidR="0076148C" w:rsidRPr="0088208E" w:rsidRDefault="0076148C" w:rsidP="00185C6A">
      <w:pPr>
        <w:pStyle w:val="ListParagraph"/>
        <w:numPr>
          <w:ilvl w:val="1"/>
          <w:numId w:val="34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TENV</w:t>
      </w:r>
    </w:p>
    <w:p w14:paraId="25A692C4" w14:textId="19009B47" w:rsidR="0076148C" w:rsidRPr="0088208E" w:rsidRDefault="0076148C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A continuous duty cycle motor can operate at its rated HP for at least;</w:t>
      </w:r>
    </w:p>
    <w:p w14:paraId="02592347" w14:textId="09E4D61E" w:rsidR="0076148C" w:rsidRPr="0088208E" w:rsidRDefault="0076148C" w:rsidP="00185C6A">
      <w:pPr>
        <w:pStyle w:val="ListParagraph"/>
        <w:numPr>
          <w:ilvl w:val="1"/>
          <w:numId w:val="35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20 minutes</w:t>
      </w:r>
    </w:p>
    <w:p w14:paraId="30AB0581" w14:textId="3A4982BE" w:rsidR="0076148C" w:rsidRPr="0088208E" w:rsidRDefault="0076148C" w:rsidP="00185C6A">
      <w:pPr>
        <w:pStyle w:val="ListParagraph"/>
        <w:numPr>
          <w:ilvl w:val="1"/>
          <w:numId w:val="35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3 hours</w:t>
      </w:r>
    </w:p>
    <w:p w14:paraId="2BFEEDE0" w14:textId="325AAFE8" w:rsidR="0076148C" w:rsidRPr="0088208E" w:rsidRDefault="0076148C" w:rsidP="00185C6A">
      <w:pPr>
        <w:pStyle w:val="ListParagraph"/>
        <w:numPr>
          <w:ilvl w:val="1"/>
          <w:numId w:val="35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12 hours</w:t>
      </w:r>
    </w:p>
    <w:p w14:paraId="6DF863D8" w14:textId="0DD9F2C8" w:rsidR="0076148C" w:rsidRPr="0088208E" w:rsidRDefault="0076148C" w:rsidP="00185C6A">
      <w:pPr>
        <w:pStyle w:val="ListParagraph"/>
        <w:numPr>
          <w:ilvl w:val="1"/>
          <w:numId w:val="35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24/7/365</w:t>
      </w:r>
    </w:p>
    <w:p w14:paraId="335A17DD" w14:textId="0973A4BC" w:rsidR="00590607" w:rsidRPr="0088208E" w:rsidRDefault="0076148C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lastRenderedPageBreak/>
        <w:t>The locked rotor code letter and the NEMA design code letter indicate the same characteristic about a motor</w:t>
      </w:r>
      <w:r w:rsidR="00590607" w:rsidRPr="0088208E">
        <w:rPr>
          <w:rFonts w:ascii="Verdana" w:hAnsi="Verdana"/>
        </w:rPr>
        <w:t>?</w:t>
      </w:r>
    </w:p>
    <w:p w14:paraId="521CD884" w14:textId="40FA2AAD" w:rsidR="00590607" w:rsidRPr="0088208E" w:rsidRDefault="0076148C" w:rsidP="00185C6A">
      <w:pPr>
        <w:pStyle w:val="ListParagraph"/>
        <w:numPr>
          <w:ilvl w:val="1"/>
          <w:numId w:val="36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True</w:t>
      </w:r>
    </w:p>
    <w:p w14:paraId="1F34D531" w14:textId="7535BB66" w:rsidR="004C3334" w:rsidRPr="0088208E" w:rsidRDefault="0076148C" w:rsidP="00185C6A">
      <w:pPr>
        <w:pStyle w:val="ListParagraph"/>
        <w:numPr>
          <w:ilvl w:val="1"/>
          <w:numId w:val="36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False</w:t>
      </w:r>
    </w:p>
    <w:p w14:paraId="0463D32B" w14:textId="77777777" w:rsidR="0062758D" w:rsidRPr="0088208E" w:rsidRDefault="006275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Motors in Europe are rated by</w:t>
      </w:r>
    </w:p>
    <w:p w14:paraId="04A8C56F" w14:textId="77777777" w:rsidR="0062758D" w:rsidRPr="0088208E" w:rsidRDefault="0062758D" w:rsidP="00185C6A">
      <w:pPr>
        <w:pStyle w:val="ListParagraph"/>
        <w:numPr>
          <w:ilvl w:val="1"/>
          <w:numId w:val="37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NEMA</w:t>
      </w:r>
    </w:p>
    <w:p w14:paraId="59AAD843" w14:textId="77777777" w:rsidR="0062758D" w:rsidRPr="0088208E" w:rsidRDefault="0062758D" w:rsidP="00185C6A">
      <w:pPr>
        <w:pStyle w:val="ListParagraph"/>
        <w:numPr>
          <w:ilvl w:val="1"/>
          <w:numId w:val="37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IEC</w:t>
      </w:r>
    </w:p>
    <w:p w14:paraId="0A37713D" w14:textId="77777777" w:rsidR="0062758D" w:rsidRPr="0088208E" w:rsidRDefault="0062758D" w:rsidP="00185C6A">
      <w:pPr>
        <w:pStyle w:val="ListParagraph"/>
        <w:numPr>
          <w:ilvl w:val="1"/>
          <w:numId w:val="37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NEC</w:t>
      </w:r>
    </w:p>
    <w:p w14:paraId="0BFFDE0C" w14:textId="77777777" w:rsidR="0062758D" w:rsidRPr="0088208E" w:rsidRDefault="0062758D" w:rsidP="00185C6A">
      <w:pPr>
        <w:pStyle w:val="ListParagraph"/>
        <w:numPr>
          <w:ilvl w:val="1"/>
          <w:numId w:val="37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EPA</w:t>
      </w:r>
    </w:p>
    <w:p w14:paraId="2F9E3E8E" w14:textId="12F09A3F" w:rsidR="00A7398D" w:rsidRPr="0088208E" w:rsidRDefault="00A739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Why would it be good the select a motor that has a SF &gt; 1?</w:t>
      </w:r>
    </w:p>
    <w:p w14:paraId="64D2A6C0" w14:textId="77777777" w:rsidR="00A7398D" w:rsidRPr="0088208E" w:rsidRDefault="00A7398D" w:rsidP="00185C6A">
      <w:pPr>
        <w:pStyle w:val="ListParagraph"/>
        <w:numPr>
          <w:ilvl w:val="1"/>
          <w:numId w:val="38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Allows winding temperatures to be cooler.</w:t>
      </w:r>
    </w:p>
    <w:p w14:paraId="0053F370" w14:textId="77777777" w:rsidR="00A7398D" w:rsidRPr="0088208E" w:rsidRDefault="00A7398D" w:rsidP="00185C6A">
      <w:pPr>
        <w:pStyle w:val="ListParagraph"/>
        <w:numPr>
          <w:ilvl w:val="1"/>
          <w:numId w:val="38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Protects against heat spikes</w:t>
      </w:r>
    </w:p>
    <w:p w14:paraId="2FAEC171" w14:textId="77777777" w:rsidR="00A7398D" w:rsidRPr="0088208E" w:rsidRDefault="00A7398D" w:rsidP="00185C6A">
      <w:pPr>
        <w:pStyle w:val="ListParagraph"/>
        <w:numPr>
          <w:ilvl w:val="1"/>
          <w:numId w:val="38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Bearings will last longer</w:t>
      </w:r>
    </w:p>
    <w:p w14:paraId="5E3FD6E7" w14:textId="77777777" w:rsidR="00A7398D" w:rsidRPr="0088208E" w:rsidRDefault="00A7398D" w:rsidP="00185C6A">
      <w:pPr>
        <w:pStyle w:val="ListParagraph"/>
        <w:numPr>
          <w:ilvl w:val="1"/>
          <w:numId w:val="38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A and B</w:t>
      </w:r>
    </w:p>
    <w:p w14:paraId="522455C0" w14:textId="77777777" w:rsidR="00A7398D" w:rsidRPr="0088208E" w:rsidRDefault="00A7398D" w:rsidP="00185C6A">
      <w:pPr>
        <w:pStyle w:val="ListParagraph"/>
        <w:numPr>
          <w:ilvl w:val="1"/>
          <w:numId w:val="38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All the above</w:t>
      </w:r>
    </w:p>
    <w:p w14:paraId="287A3196" w14:textId="77777777" w:rsidR="00DC7620" w:rsidRPr="0088208E" w:rsidRDefault="00DC7620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What does FLA indicate?</w:t>
      </w:r>
    </w:p>
    <w:p w14:paraId="72CD0F92" w14:textId="77777777" w:rsidR="00DC7620" w:rsidRPr="0088208E" w:rsidRDefault="00DC7620" w:rsidP="00185C6A">
      <w:pPr>
        <w:pStyle w:val="ListParagraph"/>
        <w:numPr>
          <w:ilvl w:val="1"/>
          <w:numId w:val="39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Flange size</w:t>
      </w:r>
    </w:p>
    <w:p w14:paraId="3FDB4A34" w14:textId="77777777" w:rsidR="00DC7620" w:rsidRPr="0088208E" w:rsidRDefault="00DC7620" w:rsidP="00185C6A">
      <w:pPr>
        <w:pStyle w:val="ListParagraph"/>
        <w:numPr>
          <w:ilvl w:val="1"/>
          <w:numId w:val="39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Max Running Current</w:t>
      </w:r>
    </w:p>
    <w:p w14:paraId="5ABA7199" w14:textId="77777777" w:rsidR="00DC7620" w:rsidRPr="0088208E" w:rsidRDefault="00DC7620" w:rsidP="00185C6A">
      <w:pPr>
        <w:pStyle w:val="ListParagraph"/>
        <w:numPr>
          <w:ilvl w:val="1"/>
          <w:numId w:val="39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Fuse Protection</w:t>
      </w:r>
    </w:p>
    <w:p w14:paraId="3DA4EA13" w14:textId="77777777" w:rsidR="00DC7620" w:rsidRPr="0088208E" w:rsidRDefault="00DC7620" w:rsidP="00185C6A">
      <w:pPr>
        <w:pStyle w:val="ListParagraph"/>
        <w:numPr>
          <w:ilvl w:val="1"/>
          <w:numId w:val="39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Face mounted</w:t>
      </w:r>
    </w:p>
    <w:p w14:paraId="2FB921D2" w14:textId="77777777" w:rsidR="004961E1" w:rsidRPr="0088208E" w:rsidRDefault="004961E1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What is the effect of operating a motor above its HP but within its SF?</w:t>
      </w:r>
    </w:p>
    <w:p w14:paraId="6C5338A6" w14:textId="77777777" w:rsidR="004961E1" w:rsidRPr="0088208E" w:rsidRDefault="004961E1" w:rsidP="00BD7260">
      <w:pPr>
        <w:pStyle w:val="ListParagraph"/>
        <w:numPr>
          <w:ilvl w:val="1"/>
          <w:numId w:val="40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Causes a reduction in motor RPM</w:t>
      </w:r>
    </w:p>
    <w:p w14:paraId="4FB11D75" w14:textId="77777777" w:rsidR="004961E1" w:rsidRPr="0088208E" w:rsidRDefault="004961E1" w:rsidP="00BD7260">
      <w:pPr>
        <w:pStyle w:val="ListParagraph"/>
        <w:numPr>
          <w:ilvl w:val="1"/>
          <w:numId w:val="40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Will reduce Life Span</w:t>
      </w:r>
    </w:p>
    <w:p w14:paraId="58C3F3BC" w14:textId="77777777" w:rsidR="004961E1" w:rsidRPr="0088208E" w:rsidRDefault="004961E1" w:rsidP="00BD7260">
      <w:pPr>
        <w:pStyle w:val="ListParagraph"/>
        <w:numPr>
          <w:ilvl w:val="1"/>
          <w:numId w:val="40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Causes the motor’s efficiency to decrease</w:t>
      </w:r>
    </w:p>
    <w:p w14:paraId="706A5227" w14:textId="77777777" w:rsidR="004961E1" w:rsidRPr="0088208E" w:rsidRDefault="004961E1" w:rsidP="00BD7260">
      <w:pPr>
        <w:pStyle w:val="ListParagraph"/>
        <w:numPr>
          <w:ilvl w:val="1"/>
          <w:numId w:val="40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A and C</w:t>
      </w:r>
    </w:p>
    <w:p w14:paraId="39DEA0B9" w14:textId="77777777" w:rsidR="004961E1" w:rsidRPr="0088208E" w:rsidRDefault="004961E1" w:rsidP="00BD7260">
      <w:pPr>
        <w:pStyle w:val="ListParagraph"/>
        <w:numPr>
          <w:ilvl w:val="1"/>
          <w:numId w:val="40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All the above</w:t>
      </w:r>
    </w:p>
    <w:p w14:paraId="3B382468" w14:textId="7DC74A83" w:rsidR="0062758D" w:rsidRPr="0088208E" w:rsidRDefault="006275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If a 5HP motor has a service factor of 1.5, what HP can the motor be loaded to?</w:t>
      </w:r>
    </w:p>
    <w:p w14:paraId="73D9718F" w14:textId="77BC40B0" w:rsidR="0062758D" w:rsidRPr="0088208E" w:rsidRDefault="0062758D" w:rsidP="00BD7260">
      <w:pPr>
        <w:pStyle w:val="ListParagraph"/>
        <w:numPr>
          <w:ilvl w:val="1"/>
          <w:numId w:val="4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5HP</w:t>
      </w:r>
    </w:p>
    <w:p w14:paraId="77E67B99" w14:textId="21FD619A" w:rsidR="0062758D" w:rsidRPr="0088208E" w:rsidRDefault="0062758D" w:rsidP="00BD7260">
      <w:pPr>
        <w:pStyle w:val="ListParagraph"/>
        <w:numPr>
          <w:ilvl w:val="1"/>
          <w:numId w:val="4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5.25HP</w:t>
      </w:r>
    </w:p>
    <w:p w14:paraId="60209823" w14:textId="1D9D2443" w:rsidR="0062758D" w:rsidRPr="0088208E" w:rsidRDefault="0062758D" w:rsidP="00BD7260">
      <w:pPr>
        <w:pStyle w:val="ListParagraph"/>
        <w:numPr>
          <w:ilvl w:val="1"/>
          <w:numId w:val="4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7.5HP</w:t>
      </w:r>
    </w:p>
    <w:p w14:paraId="5D7964C8" w14:textId="41C3B447" w:rsidR="0062758D" w:rsidRPr="0088208E" w:rsidRDefault="0062758D" w:rsidP="00BD7260">
      <w:pPr>
        <w:pStyle w:val="ListParagraph"/>
        <w:numPr>
          <w:ilvl w:val="1"/>
          <w:numId w:val="4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Service factor has nothing to do with horsepower.</w:t>
      </w:r>
    </w:p>
    <w:p w14:paraId="1AC92251" w14:textId="1E6CCC74" w:rsidR="0062758D" w:rsidRPr="0088208E" w:rsidRDefault="006275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A motor is rated at 208V @ 50 Hz.  If this motor is installed in the US, the motor will</w:t>
      </w:r>
      <w:r w:rsidR="0088208E">
        <w:rPr>
          <w:rFonts w:ascii="Verdana" w:hAnsi="Verdana"/>
        </w:rPr>
        <w:t>;</w:t>
      </w:r>
    </w:p>
    <w:p w14:paraId="31364C7A" w14:textId="77777777" w:rsidR="0062758D" w:rsidRPr="0088208E" w:rsidRDefault="0062758D" w:rsidP="00BD7260">
      <w:pPr>
        <w:pStyle w:val="ListParagraph"/>
        <w:numPr>
          <w:ilvl w:val="1"/>
          <w:numId w:val="42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Run slower</w:t>
      </w:r>
    </w:p>
    <w:p w14:paraId="0B20B000" w14:textId="77777777" w:rsidR="0062758D" w:rsidRPr="0088208E" w:rsidRDefault="0062758D" w:rsidP="00BD7260">
      <w:pPr>
        <w:pStyle w:val="ListParagraph"/>
        <w:numPr>
          <w:ilvl w:val="1"/>
          <w:numId w:val="42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Run faster</w:t>
      </w:r>
    </w:p>
    <w:p w14:paraId="000CB503" w14:textId="77777777" w:rsidR="0062758D" w:rsidRPr="0088208E" w:rsidRDefault="0062758D" w:rsidP="00BD7260">
      <w:pPr>
        <w:pStyle w:val="ListParagraph"/>
        <w:numPr>
          <w:ilvl w:val="1"/>
          <w:numId w:val="42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Overhead</w:t>
      </w:r>
    </w:p>
    <w:p w14:paraId="0288F2BC" w14:textId="77777777" w:rsidR="0062758D" w:rsidRPr="0088208E" w:rsidRDefault="0062758D" w:rsidP="00BD7260">
      <w:pPr>
        <w:pStyle w:val="ListParagraph"/>
        <w:numPr>
          <w:ilvl w:val="1"/>
          <w:numId w:val="42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Not work</w:t>
      </w:r>
    </w:p>
    <w:p w14:paraId="05E0D761" w14:textId="77777777" w:rsidR="005E35EA" w:rsidRPr="0088208E" w:rsidRDefault="005E35EA">
      <w:pPr>
        <w:rPr>
          <w:rFonts w:ascii="Verdana" w:hAnsi="Verdana"/>
        </w:rPr>
      </w:pPr>
      <w:r w:rsidRPr="0088208E">
        <w:rPr>
          <w:rFonts w:ascii="Verdana" w:hAnsi="Verdana"/>
        </w:rPr>
        <w:br w:type="page"/>
      </w:r>
    </w:p>
    <w:p w14:paraId="3614E321" w14:textId="60C9D7EB" w:rsidR="00DC7620" w:rsidRPr="0088208E" w:rsidRDefault="00DC7620" w:rsidP="00DC7620">
      <w:pPr>
        <w:pStyle w:val="ListParagraph"/>
        <w:tabs>
          <w:tab w:val="left" w:pos="2520"/>
        </w:tabs>
        <w:spacing w:before="240" w:after="0"/>
        <w:contextualSpacing w:val="0"/>
        <w:jc w:val="center"/>
        <w:rPr>
          <w:rFonts w:ascii="Verdana" w:hAnsi="Verdana"/>
        </w:rPr>
      </w:pPr>
      <w:r w:rsidRPr="0088208E">
        <w:rPr>
          <w:rFonts w:ascii="Verdana" w:hAnsi="Verdana"/>
          <w:noProof/>
        </w:rPr>
        <w:lastRenderedPageBreak/>
        <w:drawing>
          <wp:inline distT="0" distB="0" distL="0" distR="0" wp14:anchorId="3A6D4084" wp14:editId="754AF129">
            <wp:extent cx="4165600" cy="2263309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tor Nameplate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550" cy="22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ECDA" w14:textId="1CF1ECE1" w:rsidR="00DC7620" w:rsidRPr="0088208E" w:rsidRDefault="00DC7620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How many watts should this motor dissipate? ______________</w:t>
      </w:r>
    </w:p>
    <w:p w14:paraId="3EE114AD" w14:textId="33AEB17D" w:rsidR="00DC7620" w:rsidRPr="0088208E" w:rsidRDefault="00DC7620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What nominal voltage level would you use to connect to this motor</w:t>
      </w:r>
      <w:r w:rsidR="008C1425" w:rsidRPr="0088208E">
        <w:rPr>
          <w:rFonts w:ascii="Verdana" w:hAnsi="Verdana"/>
        </w:rPr>
        <w:t>?</w:t>
      </w:r>
      <w:r w:rsidRPr="0088208E">
        <w:rPr>
          <w:rFonts w:ascii="Verdana" w:hAnsi="Verdana"/>
        </w:rPr>
        <w:t xml:space="preserve"> ____</w:t>
      </w:r>
    </w:p>
    <w:p w14:paraId="5BE31480" w14:textId="17141AA2" w:rsidR="00DC7620" w:rsidRPr="0088208E" w:rsidRDefault="00DC7620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What is the acceptable range of voltage input to this motor connected to that voltage range? _______ to _______</w:t>
      </w:r>
    </w:p>
    <w:p w14:paraId="0EBC5338" w14:textId="63A0A5A4" w:rsidR="0062758D" w:rsidRPr="0088208E" w:rsidRDefault="006275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Based on the RPM of this motor, how many poles would it have? _______</w:t>
      </w:r>
    </w:p>
    <w:p w14:paraId="69D15752" w14:textId="028DCA71" w:rsidR="0062758D" w:rsidRPr="0088208E" w:rsidRDefault="006275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W</w:t>
      </w:r>
      <w:r w:rsidR="0088208E">
        <w:rPr>
          <w:rFonts w:ascii="Verdana" w:hAnsi="Verdana"/>
        </w:rPr>
        <w:t>hat is its percentage slip? ____</w:t>
      </w:r>
      <w:r w:rsidRPr="0088208E">
        <w:rPr>
          <w:rFonts w:ascii="Verdana" w:hAnsi="Verdana"/>
        </w:rPr>
        <w:t>______</w:t>
      </w:r>
    </w:p>
    <w:p w14:paraId="59AB0050" w14:textId="07366C05" w:rsidR="00493D39" w:rsidRPr="0088208E" w:rsidRDefault="001D4209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What is motor E</w:t>
      </w:r>
      <w:r w:rsidR="00493D39" w:rsidRPr="0088208E">
        <w:rPr>
          <w:rFonts w:ascii="Verdana" w:hAnsi="Verdana"/>
        </w:rPr>
        <w:t>fficiency</w:t>
      </w:r>
      <w:r w:rsidRPr="0088208E">
        <w:rPr>
          <w:rFonts w:ascii="Verdana" w:hAnsi="Verdana"/>
        </w:rPr>
        <w:t>?</w:t>
      </w:r>
    </w:p>
    <w:p w14:paraId="08C13778" w14:textId="7EA96E74" w:rsidR="00493D39" w:rsidRPr="0088208E" w:rsidRDefault="00493D39" w:rsidP="00DC7620">
      <w:pPr>
        <w:pStyle w:val="ListParagraph"/>
        <w:numPr>
          <w:ilvl w:val="1"/>
          <w:numId w:val="1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How fast the shaft turns verses the motors rated RPM</w:t>
      </w:r>
    </w:p>
    <w:p w14:paraId="204E9B50" w14:textId="77777777" w:rsidR="004C3334" w:rsidRPr="0088208E" w:rsidRDefault="004C3334" w:rsidP="00DC7620">
      <w:pPr>
        <w:pStyle w:val="ListParagraph"/>
        <w:numPr>
          <w:ilvl w:val="1"/>
          <w:numId w:val="1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How well the motor translates electrical power into rotational power</w:t>
      </w:r>
    </w:p>
    <w:p w14:paraId="44FF64DB" w14:textId="5B261A2D" w:rsidR="00493D39" w:rsidRPr="0088208E" w:rsidRDefault="00493D39" w:rsidP="00DC7620">
      <w:pPr>
        <w:pStyle w:val="ListParagraph"/>
        <w:numPr>
          <w:ilvl w:val="1"/>
          <w:numId w:val="1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How quickly the motor get</w:t>
      </w:r>
      <w:r w:rsidR="00950A2E" w:rsidRPr="0088208E">
        <w:rPr>
          <w:rFonts w:ascii="Verdana" w:hAnsi="Verdana"/>
        </w:rPr>
        <w:t>s</w:t>
      </w:r>
      <w:r w:rsidRPr="0088208E">
        <w:rPr>
          <w:rFonts w:ascii="Verdana" w:hAnsi="Verdana"/>
        </w:rPr>
        <w:t xml:space="preserve"> to full speed on startup</w:t>
      </w:r>
    </w:p>
    <w:p w14:paraId="2F8157A2" w14:textId="60211E64" w:rsidR="00493D39" w:rsidRPr="0088208E" w:rsidRDefault="00493D39" w:rsidP="00DC7620">
      <w:pPr>
        <w:pStyle w:val="ListParagraph"/>
        <w:numPr>
          <w:ilvl w:val="1"/>
          <w:numId w:val="1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How often the motor needs to rest</w:t>
      </w:r>
    </w:p>
    <w:p w14:paraId="6E2E6C64" w14:textId="77777777" w:rsidR="004C3334" w:rsidRPr="0088208E" w:rsidRDefault="004C3334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If a motor is not continuous duty, it is designated as?</w:t>
      </w:r>
    </w:p>
    <w:p w14:paraId="06013B62" w14:textId="77777777" w:rsidR="004C3334" w:rsidRPr="0088208E" w:rsidRDefault="004C3334" w:rsidP="00DC7620">
      <w:pPr>
        <w:pStyle w:val="ListParagraph"/>
        <w:numPr>
          <w:ilvl w:val="1"/>
          <w:numId w:val="1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Partial duty</w:t>
      </w:r>
    </w:p>
    <w:p w14:paraId="2774EF5F" w14:textId="77777777" w:rsidR="004C3334" w:rsidRPr="0088208E" w:rsidRDefault="004C3334" w:rsidP="00DC7620">
      <w:pPr>
        <w:pStyle w:val="ListParagraph"/>
        <w:numPr>
          <w:ilvl w:val="1"/>
          <w:numId w:val="1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Service duty</w:t>
      </w:r>
    </w:p>
    <w:p w14:paraId="588CD651" w14:textId="77777777" w:rsidR="004C3334" w:rsidRPr="0088208E" w:rsidRDefault="004C3334" w:rsidP="00DC7620">
      <w:pPr>
        <w:pStyle w:val="ListParagraph"/>
        <w:numPr>
          <w:ilvl w:val="1"/>
          <w:numId w:val="1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Intermittent duty</w:t>
      </w:r>
    </w:p>
    <w:p w14:paraId="4C0FE7DA" w14:textId="77777777" w:rsidR="004C3334" w:rsidRPr="0088208E" w:rsidRDefault="004C3334" w:rsidP="00DC7620">
      <w:pPr>
        <w:pStyle w:val="ListParagraph"/>
        <w:numPr>
          <w:ilvl w:val="1"/>
          <w:numId w:val="1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B and C</w:t>
      </w:r>
    </w:p>
    <w:p w14:paraId="193E75F5" w14:textId="77777777" w:rsidR="004C3334" w:rsidRPr="0088208E" w:rsidRDefault="004C3334" w:rsidP="00DC7620">
      <w:pPr>
        <w:pStyle w:val="ListParagraph"/>
        <w:numPr>
          <w:ilvl w:val="1"/>
          <w:numId w:val="1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All the above</w:t>
      </w:r>
    </w:p>
    <w:p w14:paraId="0D03FE72" w14:textId="40386351" w:rsidR="00493D39" w:rsidRPr="0088208E" w:rsidRDefault="00331C01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Wh</w:t>
      </w:r>
      <w:r w:rsidR="00950A2E" w:rsidRPr="0088208E">
        <w:rPr>
          <w:rFonts w:ascii="Verdana" w:hAnsi="Verdana"/>
        </w:rPr>
        <w:t>en a motor is rated for inverter</w:t>
      </w:r>
      <w:r w:rsidRPr="0088208E">
        <w:rPr>
          <w:rFonts w:ascii="Verdana" w:hAnsi="Verdana"/>
        </w:rPr>
        <w:t xml:space="preserve"> duty, what does that indicate</w:t>
      </w:r>
      <w:r w:rsidR="001D4209" w:rsidRPr="0088208E">
        <w:rPr>
          <w:rFonts w:ascii="Verdana" w:hAnsi="Verdana"/>
        </w:rPr>
        <w:t>?</w:t>
      </w:r>
    </w:p>
    <w:p w14:paraId="2617E11F" w14:textId="398C3A18" w:rsidR="00331C01" w:rsidRPr="0088208E" w:rsidRDefault="00331C01" w:rsidP="00DC7620">
      <w:pPr>
        <w:pStyle w:val="ListParagraph"/>
        <w:numPr>
          <w:ilvl w:val="1"/>
          <w:numId w:val="1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It can be used on a solar system</w:t>
      </w:r>
    </w:p>
    <w:p w14:paraId="519E3524" w14:textId="77777777" w:rsidR="004C3334" w:rsidRPr="0088208E" w:rsidRDefault="004C3334" w:rsidP="00DC7620">
      <w:pPr>
        <w:pStyle w:val="ListParagraph"/>
        <w:numPr>
          <w:ilvl w:val="1"/>
          <w:numId w:val="1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It can be used with a variable frequency drive.</w:t>
      </w:r>
    </w:p>
    <w:p w14:paraId="539D6C81" w14:textId="72E8C777" w:rsidR="00331C01" w:rsidRPr="0088208E" w:rsidRDefault="00331C01" w:rsidP="00DC7620">
      <w:pPr>
        <w:pStyle w:val="ListParagraph"/>
        <w:numPr>
          <w:ilvl w:val="1"/>
          <w:numId w:val="1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It is a DC motor that will accept an AC input source</w:t>
      </w:r>
    </w:p>
    <w:p w14:paraId="6739078E" w14:textId="72179741" w:rsidR="00331C01" w:rsidRPr="0088208E" w:rsidRDefault="00331C01" w:rsidP="00DC7620">
      <w:pPr>
        <w:pStyle w:val="ListParagraph"/>
        <w:numPr>
          <w:ilvl w:val="1"/>
          <w:numId w:val="11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It is reversible</w:t>
      </w:r>
    </w:p>
    <w:p w14:paraId="756F6E56" w14:textId="77777777" w:rsidR="004C3334" w:rsidRPr="0088208E" w:rsidRDefault="004C3334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 xml:space="preserve">A motors </w:t>
      </w:r>
      <w:r w:rsidRPr="0088208E">
        <w:rPr>
          <w:rFonts w:ascii="Verdana" w:hAnsi="Verdana"/>
          <w:i/>
        </w:rPr>
        <w:t>Power Factor (PF)</w:t>
      </w:r>
      <w:r w:rsidRPr="0088208E">
        <w:rPr>
          <w:rFonts w:ascii="Verdana" w:hAnsi="Verdana"/>
        </w:rPr>
        <w:t xml:space="preserve"> is useful to determine</w:t>
      </w:r>
    </w:p>
    <w:p w14:paraId="4EE8C477" w14:textId="77777777" w:rsidR="004C3334" w:rsidRPr="0088208E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The motors efficiency</w:t>
      </w:r>
    </w:p>
    <w:p w14:paraId="52C5E05F" w14:textId="77777777" w:rsidR="004C3334" w:rsidRPr="0088208E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The motors power requirements</w:t>
      </w:r>
    </w:p>
    <w:p w14:paraId="0C3D7FDF" w14:textId="77777777" w:rsidR="004C3334" w:rsidRPr="0088208E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88208E">
        <w:rPr>
          <w:rFonts w:ascii="Verdana" w:hAnsi="Verdana"/>
        </w:rPr>
        <w:t>The overall quality of the motor</w:t>
      </w:r>
    </w:p>
    <w:p w14:paraId="2E5F3BF2" w14:textId="67F820DF" w:rsidR="004C3334" w:rsidRPr="0088208E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proofErr w:type="gramStart"/>
      <w:r w:rsidRPr="0088208E">
        <w:rPr>
          <w:rFonts w:ascii="Verdana" w:hAnsi="Verdana"/>
        </w:rPr>
        <w:t>All of</w:t>
      </w:r>
      <w:proofErr w:type="gramEnd"/>
      <w:r w:rsidRPr="0088208E">
        <w:rPr>
          <w:rFonts w:ascii="Verdana" w:hAnsi="Verdana"/>
        </w:rPr>
        <w:t xml:space="preserve"> the above</w:t>
      </w:r>
    </w:p>
    <w:p w14:paraId="7D65EF92" w14:textId="6470E392" w:rsidR="0088208E" w:rsidRPr="0088208E" w:rsidRDefault="0088208E" w:rsidP="0088208E">
      <w:pPr>
        <w:tabs>
          <w:tab w:val="left" w:pos="2520"/>
        </w:tabs>
        <w:spacing w:before="240" w:after="0"/>
        <w:rPr>
          <w:rFonts w:ascii="Verdana" w:hAnsi="Verdana"/>
        </w:rPr>
      </w:pPr>
    </w:p>
    <w:p w14:paraId="284AE6D0" w14:textId="77777777" w:rsidR="0088208E" w:rsidRDefault="0088208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5120020" w14:textId="4AA49DEA" w:rsidR="004961E1" w:rsidRPr="0088208E" w:rsidRDefault="004961E1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lastRenderedPageBreak/>
        <w:t xml:space="preserve">In the diagram below show how you would connect the motor to its </w:t>
      </w:r>
      <w:r w:rsidR="007D72F9" w:rsidRPr="0088208E">
        <w:rPr>
          <w:rFonts w:ascii="Verdana" w:hAnsi="Verdana"/>
        </w:rPr>
        <w:t>lower</w:t>
      </w:r>
      <w:r w:rsidRPr="0088208E">
        <w:rPr>
          <w:rFonts w:ascii="Verdana" w:hAnsi="Verdana"/>
        </w:rPr>
        <w:t xml:space="preserve"> voltage.  Show jumper connections and L1, L2, L3 input lines.</w:t>
      </w:r>
    </w:p>
    <w:p w14:paraId="769EB1F8" w14:textId="5E408CFC" w:rsidR="004961E1" w:rsidRPr="0088208E" w:rsidRDefault="004961E1" w:rsidP="0088208E">
      <w:pPr>
        <w:pStyle w:val="ListParagraph"/>
        <w:tabs>
          <w:tab w:val="left" w:pos="2520"/>
        </w:tabs>
        <w:spacing w:before="240" w:after="1080"/>
        <w:contextualSpacing w:val="0"/>
        <w:jc w:val="center"/>
        <w:rPr>
          <w:rFonts w:ascii="Verdana" w:hAnsi="Verdana"/>
        </w:rPr>
      </w:pPr>
      <w:r w:rsidRPr="0088208E">
        <w:rPr>
          <w:noProof/>
        </w:rPr>
        <w:drawing>
          <wp:inline distT="0" distB="0" distL="0" distR="0" wp14:anchorId="2A8B26D1" wp14:editId="66B9B2CD">
            <wp:extent cx="3328837" cy="16535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65" cy="166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6D9362" w14:textId="3064EF12" w:rsidR="008371B7" w:rsidRPr="0088208E" w:rsidRDefault="008371B7" w:rsidP="008371B7">
      <w:pPr>
        <w:pStyle w:val="ListParagraph"/>
        <w:tabs>
          <w:tab w:val="left" w:pos="2520"/>
        </w:tabs>
        <w:spacing w:before="240" w:after="24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Match the motor characteristics with the nameplate below.</w:t>
      </w:r>
    </w:p>
    <w:p w14:paraId="2D1C7606" w14:textId="18256BD5" w:rsidR="005E35EA" w:rsidRPr="0088208E" w:rsidRDefault="007D72F9" w:rsidP="007D72F9">
      <w:pPr>
        <w:pStyle w:val="ListParagraph"/>
        <w:tabs>
          <w:tab w:val="left" w:pos="2520"/>
        </w:tabs>
        <w:spacing w:before="240"/>
        <w:ind w:left="1440"/>
        <w:jc w:val="center"/>
        <w:rPr>
          <w:rFonts w:ascii="Verdana" w:hAnsi="Verdana"/>
        </w:rPr>
      </w:pPr>
      <w:r w:rsidRPr="0088208E">
        <w:rPr>
          <w:rFonts w:ascii="Verdana" w:hAnsi="Verdana"/>
          <w:noProof/>
        </w:rPr>
        <w:drawing>
          <wp:inline distT="0" distB="0" distL="0" distR="0" wp14:anchorId="654FE570" wp14:editId="004B524F">
            <wp:extent cx="3876356" cy="262411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meplate_with_Letters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788" cy="263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8EF0" w14:textId="77777777" w:rsidR="00BA4215" w:rsidRPr="0088208E" w:rsidRDefault="00BA4215" w:rsidP="007D72F9">
      <w:pPr>
        <w:pStyle w:val="ListParagraph"/>
        <w:tabs>
          <w:tab w:val="left" w:pos="2520"/>
        </w:tabs>
        <w:spacing w:before="240"/>
        <w:ind w:left="1440"/>
        <w:jc w:val="center"/>
        <w:rPr>
          <w:rFonts w:ascii="Verdana" w:hAnsi="Verdana"/>
        </w:rPr>
      </w:pPr>
    </w:p>
    <w:p w14:paraId="31041B2D" w14:textId="0C9530D1" w:rsidR="005E35EA" w:rsidRPr="0088208E" w:rsidRDefault="0012178D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Insulation Type</w:t>
      </w:r>
      <w:r w:rsidR="005E35EA" w:rsidRPr="0088208E">
        <w:rPr>
          <w:rFonts w:ascii="Verdana" w:hAnsi="Verdana"/>
        </w:rPr>
        <w:t xml:space="preserve"> </w:t>
      </w:r>
      <w:r w:rsidR="009E3686" w:rsidRPr="0088208E">
        <w:rPr>
          <w:rFonts w:ascii="Verdana" w:hAnsi="Verdana"/>
        </w:rPr>
        <w:tab/>
      </w:r>
      <w:r w:rsidR="009E3686" w:rsidRPr="0088208E">
        <w:rPr>
          <w:rFonts w:ascii="Verdana" w:hAnsi="Verdana"/>
        </w:rPr>
        <w:tab/>
      </w:r>
      <w:r w:rsidR="005E35EA" w:rsidRPr="0088208E">
        <w:rPr>
          <w:rFonts w:ascii="Verdana" w:hAnsi="Verdana"/>
        </w:rPr>
        <w:t>_______</w:t>
      </w:r>
    </w:p>
    <w:p w14:paraId="4D311678" w14:textId="38979103" w:rsidR="009E3686" w:rsidRPr="0088208E" w:rsidRDefault="009E3686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How long the motor can run</w:t>
      </w:r>
      <w:r w:rsidRPr="0088208E">
        <w:rPr>
          <w:rFonts w:ascii="Verdana" w:hAnsi="Verdana"/>
        </w:rPr>
        <w:tab/>
        <w:t>_______</w:t>
      </w:r>
    </w:p>
    <w:p w14:paraId="527E1CE3" w14:textId="7342B25E" w:rsidR="005E35EA" w:rsidRPr="0088208E" w:rsidRDefault="005E35EA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Three-Phase Motor</w:t>
      </w:r>
      <w:r w:rsidR="009E3686" w:rsidRPr="0088208E">
        <w:rPr>
          <w:rFonts w:ascii="Verdana" w:hAnsi="Verdana"/>
        </w:rPr>
        <w:tab/>
      </w:r>
      <w:r w:rsidRPr="0088208E">
        <w:rPr>
          <w:rFonts w:ascii="Verdana" w:hAnsi="Verdana"/>
        </w:rPr>
        <w:t>_______</w:t>
      </w:r>
    </w:p>
    <w:p w14:paraId="72BD7252" w14:textId="50D1203D" w:rsidR="009E3686" w:rsidRPr="0088208E" w:rsidRDefault="009E3686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Shaft Speed</w:t>
      </w:r>
      <w:r w:rsidRPr="0088208E">
        <w:rPr>
          <w:rFonts w:ascii="Verdana" w:hAnsi="Verdana"/>
        </w:rPr>
        <w:tab/>
      </w:r>
      <w:r w:rsidRPr="0088208E">
        <w:rPr>
          <w:rFonts w:ascii="Verdana" w:hAnsi="Verdana"/>
        </w:rPr>
        <w:tab/>
        <w:t>_______</w:t>
      </w:r>
    </w:p>
    <w:p w14:paraId="4A67C2B8" w14:textId="069A0515" w:rsidR="005E35EA" w:rsidRPr="0088208E" w:rsidRDefault="005E35EA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Applied Power</w:t>
      </w:r>
      <w:r w:rsidR="009E3686" w:rsidRPr="0088208E">
        <w:rPr>
          <w:rFonts w:ascii="Verdana" w:hAnsi="Verdana"/>
        </w:rPr>
        <w:tab/>
      </w:r>
      <w:r w:rsidR="009E3686" w:rsidRPr="0088208E">
        <w:rPr>
          <w:rFonts w:ascii="Verdana" w:hAnsi="Verdana"/>
        </w:rPr>
        <w:tab/>
        <w:t>_______</w:t>
      </w:r>
    </w:p>
    <w:p w14:paraId="7A17323A" w14:textId="19CBA995" w:rsidR="009E3686" w:rsidRPr="0088208E" w:rsidRDefault="005E35EA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 xml:space="preserve"> </w:t>
      </w:r>
      <w:r w:rsidR="00D878F1" w:rsidRPr="0088208E">
        <w:rPr>
          <w:rFonts w:ascii="Verdana" w:hAnsi="Verdana"/>
        </w:rPr>
        <w:t>Locked Rotor Current</w:t>
      </w:r>
      <w:r w:rsidR="009E3686" w:rsidRPr="0088208E">
        <w:rPr>
          <w:rFonts w:ascii="Verdana" w:hAnsi="Verdana"/>
        </w:rPr>
        <w:tab/>
        <w:t>_______</w:t>
      </w:r>
    </w:p>
    <w:p w14:paraId="7145BD89" w14:textId="5A3EAA72" w:rsidR="005E35EA" w:rsidRPr="0088208E" w:rsidRDefault="005E35EA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 xml:space="preserve">Service Frequency </w:t>
      </w:r>
      <w:r w:rsidR="009E3686" w:rsidRPr="0088208E">
        <w:rPr>
          <w:rFonts w:ascii="Verdana" w:hAnsi="Verdana"/>
        </w:rPr>
        <w:tab/>
        <w:t>_______</w:t>
      </w:r>
    </w:p>
    <w:p w14:paraId="6AE9EC3A" w14:textId="1BE57F90" w:rsidR="009E3686" w:rsidRPr="0088208E" w:rsidRDefault="009E3686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>Motor</w:t>
      </w:r>
      <w:r w:rsidR="00D878F1" w:rsidRPr="0088208E">
        <w:rPr>
          <w:rFonts w:ascii="Verdana" w:hAnsi="Verdana"/>
        </w:rPr>
        <w:t xml:space="preserve"> Physical Dimensions</w:t>
      </w:r>
      <w:r w:rsidRPr="0088208E">
        <w:rPr>
          <w:rFonts w:ascii="Verdana" w:hAnsi="Verdana"/>
        </w:rPr>
        <w:tab/>
        <w:t>_______</w:t>
      </w:r>
    </w:p>
    <w:p w14:paraId="258A712E" w14:textId="73319709" w:rsidR="009E3686" w:rsidRPr="0088208E" w:rsidRDefault="009E3686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 xml:space="preserve">Output Power </w:t>
      </w:r>
      <w:r w:rsidRPr="0088208E">
        <w:rPr>
          <w:rFonts w:ascii="Verdana" w:hAnsi="Verdana"/>
        </w:rPr>
        <w:tab/>
      </w:r>
      <w:r w:rsidRPr="0088208E">
        <w:rPr>
          <w:rFonts w:ascii="Verdana" w:hAnsi="Verdana"/>
        </w:rPr>
        <w:tab/>
        <w:t>_______</w:t>
      </w:r>
    </w:p>
    <w:p w14:paraId="629B6AA6" w14:textId="51F86104" w:rsidR="00447C02" w:rsidRPr="0088208E" w:rsidRDefault="00447C02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lastRenderedPageBreak/>
        <w:t xml:space="preserve">Draw a schematic </w:t>
      </w:r>
      <w:r w:rsidR="00D878F1" w:rsidRPr="0088208E">
        <w:rPr>
          <w:rFonts w:ascii="Verdana" w:hAnsi="Verdana"/>
        </w:rPr>
        <w:t>for a 208</w:t>
      </w:r>
      <w:r w:rsidR="009E3686" w:rsidRPr="0088208E">
        <w:rPr>
          <w:rFonts w:ascii="Verdana" w:hAnsi="Verdana"/>
        </w:rPr>
        <w:t>V three-phase motor that is controlled by a motor starter</w:t>
      </w:r>
      <w:r w:rsidRPr="0088208E">
        <w:rPr>
          <w:rFonts w:ascii="Verdana" w:hAnsi="Verdana"/>
        </w:rPr>
        <w:t>.</w:t>
      </w:r>
      <w:r w:rsidR="00492DE8" w:rsidRPr="0088208E">
        <w:rPr>
          <w:rFonts w:ascii="Verdana" w:hAnsi="Verdana"/>
        </w:rPr>
        <w:t xml:space="preserve"> (three-phase portion only)</w:t>
      </w:r>
    </w:p>
    <w:p w14:paraId="04AA76E1" w14:textId="0AE5C219" w:rsidR="00492DE8" w:rsidRPr="0088208E" w:rsidRDefault="00492DE8" w:rsidP="00C843F2">
      <w:pPr>
        <w:spacing w:before="480" w:after="480"/>
        <w:rPr>
          <w:rFonts w:ascii="Verdana" w:hAnsi="Verdana"/>
        </w:rPr>
      </w:pPr>
    </w:p>
    <w:p w14:paraId="2B53DD0D" w14:textId="77777777" w:rsidR="00FA3066" w:rsidRPr="0088208E" w:rsidRDefault="00FA3066" w:rsidP="00C843F2">
      <w:pPr>
        <w:spacing w:before="480" w:after="480"/>
        <w:rPr>
          <w:rFonts w:ascii="Verdana" w:hAnsi="Verdana"/>
        </w:rPr>
      </w:pPr>
    </w:p>
    <w:p w14:paraId="7A65C893" w14:textId="76A38EC4" w:rsidR="00492DE8" w:rsidRPr="0088208E" w:rsidRDefault="00492DE8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1800"/>
        <w:contextualSpacing w:val="0"/>
        <w:rPr>
          <w:rFonts w:ascii="Verdana" w:hAnsi="Verdana"/>
        </w:rPr>
      </w:pPr>
      <w:r w:rsidRPr="0088208E">
        <w:rPr>
          <w:rFonts w:ascii="Verdana" w:hAnsi="Verdana"/>
        </w:rPr>
        <w:t xml:space="preserve">Construct the formula for the </w:t>
      </w:r>
      <w:r w:rsidR="006E4DF8" w:rsidRPr="0088208E">
        <w:rPr>
          <w:rFonts w:ascii="Verdana" w:hAnsi="Verdana"/>
        </w:rPr>
        <w:t xml:space="preserve">motor </w:t>
      </w:r>
      <w:r w:rsidRPr="0088208E">
        <w:rPr>
          <w:rFonts w:ascii="Verdana" w:hAnsi="Verdana"/>
        </w:rPr>
        <w:t>control schematic below.</w:t>
      </w:r>
    </w:p>
    <w:p w14:paraId="2DCC96F4" w14:textId="49352C66" w:rsidR="00492DE8" w:rsidRPr="00492DE8" w:rsidRDefault="00BA4215" w:rsidP="00492DE8">
      <w:pPr>
        <w:tabs>
          <w:tab w:val="left" w:pos="2520"/>
        </w:tabs>
        <w:spacing w:before="240"/>
        <w:ind w:left="360"/>
        <w:rPr>
          <w:rFonts w:ascii="Verdana" w:hAnsi="Verdana"/>
        </w:rPr>
      </w:pPr>
      <w:r w:rsidRPr="0088208E">
        <w:drawing>
          <wp:inline distT="0" distB="0" distL="0" distR="0" wp14:anchorId="4B0E0313" wp14:editId="21FF18C4">
            <wp:extent cx="6400800" cy="1490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9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3C09" w14:textId="77777777" w:rsidR="00492DE8" w:rsidRPr="00492DE8" w:rsidRDefault="00492DE8" w:rsidP="00492DE8">
      <w:pPr>
        <w:tabs>
          <w:tab w:val="left" w:pos="2520"/>
        </w:tabs>
        <w:spacing w:before="240"/>
        <w:ind w:left="360"/>
        <w:rPr>
          <w:rFonts w:ascii="Verdana" w:hAnsi="Verdana"/>
        </w:rPr>
      </w:pPr>
    </w:p>
    <w:sectPr w:rsidR="00492DE8" w:rsidRPr="00492DE8" w:rsidSect="00E013AA">
      <w:headerReference w:type="first" r:id="rId45"/>
      <w:footerReference w:type="first" r:id="rId4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1B857" w14:textId="77777777" w:rsidR="007F4963" w:rsidRDefault="007F4963" w:rsidP="005B3A86">
      <w:pPr>
        <w:spacing w:after="0" w:line="240" w:lineRule="auto"/>
      </w:pPr>
      <w:r>
        <w:separator/>
      </w:r>
    </w:p>
  </w:endnote>
  <w:endnote w:type="continuationSeparator" w:id="0">
    <w:p w14:paraId="19C495E3" w14:textId="77777777" w:rsidR="007F4963" w:rsidRDefault="007F4963" w:rsidP="005B3A86">
      <w:pPr>
        <w:spacing w:after="0" w:line="240" w:lineRule="auto"/>
      </w:pPr>
      <w:r>
        <w:continuationSeparator/>
      </w:r>
    </w:p>
  </w:endnote>
  <w:endnote w:type="continuationNotice" w:id="1">
    <w:p w14:paraId="740EF750" w14:textId="77777777" w:rsidR="007F4963" w:rsidRDefault="007F49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C0D59" w14:textId="1FD7D3A4" w:rsidR="007B7683" w:rsidRPr="00B025CF" w:rsidRDefault="007B7683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88208E">
      <w:rPr>
        <w:rFonts w:ascii="BankGothic Lt BT" w:hAnsi="BankGothic Lt BT"/>
        <w:noProof/>
      </w:rPr>
      <w:t>12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  <w:p w14:paraId="03C8C1EA" w14:textId="77777777" w:rsidR="007B7683" w:rsidRPr="00B025CF" w:rsidRDefault="007B7683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C5DB7" w14:textId="77777777" w:rsidR="007B7683" w:rsidRDefault="0088208E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5BCD9327">
        <v:rect id="_x0000_i1030" style="width:0;height:1.5pt" o:hralign="center" o:hrstd="t" o:hr="t" fillcolor="#a0a0a0" stroked="f"/>
      </w:pict>
    </w:r>
  </w:p>
  <w:p w14:paraId="5E53FF35" w14:textId="11B09EF0" w:rsidR="007B7683" w:rsidRPr="005B3A86" w:rsidRDefault="007B7683" w:rsidP="008371B7">
    <w:pPr>
      <w:pStyle w:val="Footer"/>
      <w:tabs>
        <w:tab w:val="clear" w:pos="9360"/>
        <w:tab w:val="right" w:pos="10080"/>
      </w:tabs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88208E">
      <w:rPr>
        <w:rFonts w:ascii="BankGothic Lt BT" w:hAnsi="BankGothic Lt BT"/>
        <w:noProof/>
        <w:sz w:val="24"/>
        <w:szCs w:val="24"/>
      </w:rPr>
      <w:t>11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29875" w14:textId="51F01149" w:rsidR="007B7683" w:rsidRPr="00B025CF" w:rsidRDefault="007B7683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88208E">
      <w:rPr>
        <w:rFonts w:ascii="BankGothic Lt BT" w:hAnsi="BankGothic Lt BT"/>
        <w:noProof/>
      </w:rPr>
      <w:t>1</w:t>
    </w:r>
    <w:r w:rsidRPr="00B025CF">
      <w:rPr>
        <w:rFonts w:ascii="BankGothic Lt BT" w:hAnsi="BankGothic Lt BT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8E14" w14:textId="3D82E20C" w:rsidR="00C81F28" w:rsidRPr="00B025CF" w:rsidRDefault="00C81F28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88208E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62B72" w14:textId="77777777" w:rsidR="007F4963" w:rsidRDefault="007F4963" w:rsidP="005B3A86">
      <w:pPr>
        <w:spacing w:after="0" w:line="240" w:lineRule="auto"/>
      </w:pPr>
      <w:r>
        <w:separator/>
      </w:r>
    </w:p>
  </w:footnote>
  <w:footnote w:type="continuationSeparator" w:id="0">
    <w:p w14:paraId="1D75EC37" w14:textId="77777777" w:rsidR="007F4963" w:rsidRDefault="007F4963" w:rsidP="005B3A86">
      <w:pPr>
        <w:spacing w:after="0" w:line="240" w:lineRule="auto"/>
      </w:pPr>
      <w:r>
        <w:continuationSeparator/>
      </w:r>
    </w:p>
  </w:footnote>
  <w:footnote w:type="continuationNotice" w:id="1">
    <w:p w14:paraId="542C7DD6" w14:textId="77777777" w:rsidR="007F4963" w:rsidRDefault="007F49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32CA3" w14:textId="60E3508F" w:rsidR="007B7683" w:rsidRPr="00B025CF" w:rsidRDefault="008371B7" w:rsidP="00B025CF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>
      <w:rPr>
        <w:rFonts w:ascii="BankGothic Md BT" w:hAnsi="BankGothic Md BT"/>
        <w:sz w:val="24"/>
        <w:szCs w:val="24"/>
      </w:rPr>
      <w:t>midterm</w:t>
    </w:r>
    <w:r w:rsidR="007B7683" w:rsidRPr="00B025CF">
      <w:rPr>
        <w:rFonts w:ascii="BankGothic Md BT" w:hAnsi="BankGothic Md BT"/>
        <w:sz w:val="24"/>
        <w:szCs w:val="24"/>
      </w:rPr>
      <w:tab/>
    </w:r>
    <w:proofErr w:type="spellStart"/>
    <w:r w:rsidR="007B7683" w:rsidRPr="00B025CF">
      <w:rPr>
        <w:rFonts w:ascii="BankGothic Md BT" w:hAnsi="BankGothic Md BT"/>
        <w:sz w:val="24"/>
        <w:szCs w:val="24"/>
      </w:rPr>
      <w:t>ranken</w:t>
    </w:r>
    <w:proofErr w:type="spellEnd"/>
    <w:r w:rsidR="007B7683" w:rsidRPr="00B025CF">
      <w:rPr>
        <w:rFonts w:ascii="BankGothic Md BT" w:hAnsi="BankGothic Md BT"/>
        <w:sz w:val="24"/>
        <w:szCs w:val="24"/>
      </w:rPr>
      <w:t xml:space="preserve"> technical college</w:t>
    </w:r>
    <w:r w:rsidR="007B7683" w:rsidRPr="00B025CF">
      <w:rPr>
        <w:rFonts w:ascii="BankGothic Md BT" w:hAnsi="BankGothic Md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808CD" w14:textId="1ACA4E8B" w:rsidR="007B7683" w:rsidRPr="00B025CF" w:rsidRDefault="007B7683" w:rsidP="008371B7">
    <w:pPr>
      <w:pStyle w:val="Header"/>
      <w:pBdr>
        <w:bottom w:val="single" w:sz="4" w:space="1" w:color="auto"/>
      </w:pBdr>
      <w:tabs>
        <w:tab w:val="clear" w:pos="9360"/>
        <w:tab w:val="right" w:pos="9900"/>
      </w:tabs>
      <w:rPr>
        <w:rFonts w:ascii="BankGothic Md BT" w:hAnsi="BankGothic Md BT"/>
        <w:sz w:val="24"/>
        <w:szCs w:val="24"/>
      </w:rPr>
    </w:pP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  <w:r w:rsidR="008371B7">
      <w:rPr>
        <w:rFonts w:ascii="BankGothic Md BT" w:hAnsi="BankGothic Md BT"/>
        <w:sz w:val="24"/>
        <w:szCs w:val="24"/>
      </w:rPr>
      <w:t>midterm</w:t>
    </w:r>
  </w:p>
  <w:p w14:paraId="31565DC4" w14:textId="77777777" w:rsidR="007B7683" w:rsidRPr="0018545B" w:rsidRDefault="007B7683" w:rsidP="001854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7B7683" w14:paraId="5A482B08" w14:textId="77777777" w:rsidTr="001A25D9">
      <w:tc>
        <w:tcPr>
          <w:tcW w:w="1080" w:type="dxa"/>
        </w:tcPr>
        <w:p w14:paraId="602F2FC3" w14:textId="77777777" w:rsidR="007B7683" w:rsidRDefault="007B7683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238A93A" wp14:editId="72C0D4EF">
                <wp:extent cx="347472" cy="384048"/>
                <wp:effectExtent l="0" t="0" r="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0D483C9C" w14:textId="77777777" w:rsidR="007B7683" w:rsidRDefault="007B7683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2749EE50" w14:textId="77777777" w:rsidR="007B7683" w:rsidRDefault="007B7683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AB5BDDF" wp14:editId="59420753">
                <wp:extent cx="347472" cy="384048"/>
                <wp:effectExtent l="0" t="0" r="0" b="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DA7C60C" w14:textId="77777777" w:rsidR="007B7683" w:rsidRPr="00B025CF" w:rsidRDefault="007B7683" w:rsidP="00B02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0F7D" w14:textId="2D7811FE" w:rsidR="00C81F28" w:rsidRPr="00B025CF" w:rsidRDefault="008371B7" w:rsidP="00E013AA">
    <w:pPr>
      <w:pStyle w:val="Footer"/>
      <w:pBdr>
        <w:bottom w:val="single" w:sz="4" w:space="1" w:color="auto"/>
      </w:pBdr>
      <w:rPr>
        <w:rFonts w:ascii="BankGothic Lt BT" w:hAnsi="BankGothic Lt BT"/>
      </w:rPr>
    </w:pPr>
    <w:r>
      <w:rPr>
        <w:rFonts w:ascii="BankGothic Lt BT" w:hAnsi="BankGothic Lt BT"/>
      </w:rPr>
      <w:t>midterm</w:t>
    </w:r>
    <w:r w:rsidR="00C81F28" w:rsidRPr="00B025CF">
      <w:rPr>
        <w:rFonts w:ascii="BankGothic Lt BT" w:hAnsi="BankGothic Lt BT"/>
      </w:rPr>
      <w:tab/>
    </w:r>
    <w:proofErr w:type="spellStart"/>
    <w:r w:rsidR="00C81F28">
      <w:rPr>
        <w:rFonts w:ascii="BankGothic Lt BT" w:hAnsi="BankGothic Lt BT"/>
      </w:rPr>
      <w:t>ranken</w:t>
    </w:r>
    <w:proofErr w:type="spellEnd"/>
    <w:r w:rsidR="00C81F28">
      <w:rPr>
        <w:rFonts w:ascii="BankGothic Lt BT" w:hAnsi="BankGothic Lt BT"/>
      </w:rPr>
      <w:t xml:space="preserve"> technical college</w:t>
    </w:r>
    <w:r w:rsidR="00C81F28" w:rsidRPr="00B025CF">
      <w:rPr>
        <w:rFonts w:ascii="BankGothic Lt BT" w:hAnsi="BankGothic Lt B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E40"/>
    <w:multiLevelType w:val="hybridMultilevel"/>
    <w:tmpl w:val="F4227230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629F"/>
    <w:multiLevelType w:val="hybridMultilevel"/>
    <w:tmpl w:val="65248666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B13"/>
    <w:multiLevelType w:val="hybridMultilevel"/>
    <w:tmpl w:val="71B80606"/>
    <w:lvl w:ilvl="0" w:tplc="A412F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B72A1"/>
    <w:multiLevelType w:val="hybridMultilevel"/>
    <w:tmpl w:val="A254EAF2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B68F3"/>
    <w:multiLevelType w:val="hybridMultilevel"/>
    <w:tmpl w:val="FAF4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A6342"/>
    <w:multiLevelType w:val="hybridMultilevel"/>
    <w:tmpl w:val="51988382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C2324"/>
    <w:multiLevelType w:val="hybridMultilevel"/>
    <w:tmpl w:val="8C400AB2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B0832"/>
    <w:multiLevelType w:val="hybridMultilevel"/>
    <w:tmpl w:val="22740786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020AF"/>
    <w:multiLevelType w:val="hybridMultilevel"/>
    <w:tmpl w:val="1C52DA48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54596"/>
    <w:multiLevelType w:val="hybridMultilevel"/>
    <w:tmpl w:val="9E34BF00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8131E"/>
    <w:multiLevelType w:val="hybridMultilevel"/>
    <w:tmpl w:val="326CE5DA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1552B"/>
    <w:multiLevelType w:val="hybridMultilevel"/>
    <w:tmpl w:val="53F8A504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F7DC2"/>
    <w:multiLevelType w:val="hybridMultilevel"/>
    <w:tmpl w:val="BEFA25E8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B64BAC"/>
    <w:multiLevelType w:val="hybridMultilevel"/>
    <w:tmpl w:val="96FE3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35365"/>
    <w:multiLevelType w:val="hybridMultilevel"/>
    <w:tmpl w:val="0E50812E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7529D"/>
    <w:multiLevelType w:val="hybridMultilevel"/>
    <w:tmpl w:val="25C440EA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84191"/>
    <w:multiLevelType w:val="hybridMultilevel"/>
    <w:tmpl w:val="144894B8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2104A"/>
    <w:multiLevelType w:val="hybridMultilevel"/>
    <w:tmpl w:val="18561EDE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9129D"/>
    <w:multiLevelType w:val="hybridMultilevel"/>
    <w:tmpl w:val="6EFC54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561402"/>
    <w:multiLevelType w:val="hybridMultilevel"/>
    <w:tmpl w:val="6B2C05F2"/>
    <w:lvl w:ilvl="0" w:tplc="882800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77056"/>
    <w:multiLevelType w:val="hybridMultilevel"/>
    <w:tmpl w:val="E8DCD3C2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96A1D"/>
    <w:multiLevelType w:val="hybridMultilevel"/>
    <w:tmpl w:val="423C7B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9557E2"/>
    <w:multiLevelType w:val="hybridMultilevel"/>
    <w:tmpl w:val="716A7D72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35805"/>
    <w:multiLevelType w:val="hybridMultilevel"/>
    <w:tmpl w:val="25301CC8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0376E"/>
    <w:multiLevelType w:val="hybridMultilevel"/>
    <w:tmpl w:val="64C0A3EA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428C1"/>
    <w:multiLevelType w:val="hybridMultilevel"/>
    <w:tmpl w:val="6C349796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9385F"/>
    <w:multiLevelType w:val="hybridMultilevel"/>
    <w:tmpl w:val="970871EA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942A6"/>
    <w:multiLevelType w:val="hybridMultilevel"/>
    <w:tmpl w:val="47EA3C54"/>
    <w:lvl w:ilvl="0" w:tplc="5FCA2806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C076C1"/>
    <w:multiLevelType w:val="hybridMultilevel"/>
    <w:tmpl w:val="5090158C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E1530"/>
    <w:multiLevelType w:val="hybridMultilevel"/>
    <w:tmpl w:val="32C0637C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387117"/>
    <w:multiLevelType w:val="hybridMultilevel"/>
    <w:tmpl w:val="B67C5380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757959"/>
    <w:multiLevelType w:val="hybridMultilevel"/>
    <w:tmpl w:val="439ADD9E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26B30"/>
    <w:multiLevelType w:val="hybridMultilevel"/>
    <w:tmpl w:val="D6842736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C7E3D"/>
    <w:multiLevelType w:val="hybridMultilevel"/>
    <w:tmpl w:val="683651E2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428A4"/>
    <w:multiLevelType w:val="hybridMultilevel"/>
    <w:tmpl w:val="A4DAC00A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C133E"/>
    <w:multiLevelType w:val="hybridMultilevel"/>
    <w:tmpl w:val="D3B20C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070549"/>
    <w:multiLevelType w:val="hybridMultilevel"/>
    <w:tmpl w:val="7F8CC072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85086"/>
    <w:multiLevelType w:val="hybridMultilevel"/>
    <w:tmpl w:val="B9D223EE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016DA8"/>
    <w:multiLevelType w:val="hybridMultilevel"/>
    <w:tmpl w:val="F8FEDBCC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E690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7F42F8"/>
    <w:multiLevelType w:val="hybridMultilevel"/>
    <w:tmpl w:val="EE20064A"/>
    <w:lvl w:ilvl="0" w:tplc="A346315C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0"/>
  </w:num>
  <w:num w:numId="3">
    <w:abstractNumId w:val="14"/>
  </w:num>
  <w:num w:numId="4">
    <w:abstractNumId w:val="28"/>
  </w:num>
  <w:num w:numId="5">
    <w:abstractNumId w:val="4"/>
  </w:num>
  <w:num w:numId="6">
    <w:abstractNumId w:val="20"/>
  </w:num>
  <w:num w:numId="7">
    <w:abstractNumId w:val="37"/>
  </w:num>
  <w:num w:numId="8">
    <w:abstractNumId w:val="2"/>
  </w:num>
  <w:num w:numId="9">
    <w:abstractNumId w:val="36"/>
  </w:num>
  <w:num w:numId="10">
    <w:abstractNumId w:val="24"/>
  </w:num>
  <w:num w:numId="11">
    <w:abstractNumId w:val="18"/>
  </w:num>
  <w:num w:numId="12">
    <w:abstractNumId w:val="39"/>
  </w:num>
  <w:num w:numId="13">
    <w:abstractNumId w:val="29"/>
  </w:num>
  <w:num w:numId="14">
    <w:abstractNumId w:val="19"/>
  </w:num>
  <w:num w:numId="15">
    <w:abstractNumId w:val="22"/>
  </w:num>
  <w:num w:numId="16">
    <w:abstractNumId w:val="3"/>
  </w:num>
  <w:num w:numId="17">
    <w:abstractNumId w:val="21"/>
  </w:num>
  <w:num w:numId="18">
    <w:abstractNumId w:val="39"/>
    <w:lvlOverride w:ilvl="0">
      <w:lvl w:ilvl="0" w:tplc="B0D0BAA0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B4E6904A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11"/>
  </w:num>
  <w:num w:numId="20">
    <w:abstractNumId w:val="25"/>
  </w:num>
  <w:num w:numId="21">
    <w:abstractNumId w:val="15"/>
  </w:num>
  <w:num w:numId="22">
    <w:abstractNumId w:val="6"/>
  </w:num>
  <w:num w:numId="23">
    <w:abstractNumId w:val="32"/>
  </w:num>
  <w:num w:numId="24">
    <w:abstractNumId w:val="1"/>
  </w:num>
  <w:num w:numId="25">
    <w:abstractNumId w:val="34"/>
  </w:num>
  <w:num w:numId="26">
    <w:abstractNumId w:val="5"/>
  </w:num>
  <w:num w:numId="27">
    <w:abstractNumId w:val="31"/>
  </w:num>
  <w:num w:numId="28">
    <w:abstractNumId w:val="35"/>
  </w:num>
  <w:num w:numId="29">
    <w:abstractNumId w:val="38"/>
  </w:num>
  <w:num w:numId="30">
    <w:abstractNumId w:val="9"/>
  </w:num>
  <w:num w:numId="31">
    <w:abstractNumId w:val="7"/>
  </w:num>
  <w:num w:numId="32">
    <w:abstractNumId w:val="30"/>
  </w:num>
  <w:num w:numId="33">
    <w:abstractNumId w:val="26"/>
  </w:num>
  <w:num w:numId="34">
    <w:abstractNumId w:val="16"/>
  </w:num>
  <w:num w:numId="35">
    <w:abstractNumId w:val="12"/>
  </w:num>
  <w:num w:numId="36">
    <w:abstractNumId w:val="0"/>
  </w:num>
  <w:num w:numId="37">
    <w:abstractNumId w:val="17"/>
  </w:num>
  <w:num w:numId="38">
    <w:abstractNumId w:val="23"/>
  </w:num>
  <w:num w:numId="39">
    <w:abstractNumId w:val="27"/>
  </w:num>
  <w:num w:numId="40">
    <w:abstractNumId w:val="8"/>
  </w:num>
  <w:num w:numId="41">
    <w:abstractNumId w:val="10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024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7F"/>
    <w:rsid w:val="000626F3"/>
    <w:rsid w:val="00064A53"/>
    <w:rsid w:val="000A24C0"/>
    <w:rsid w:val="000C4CEB"/>
    <w:rsid w:val="000F02CF"/>
    <w:rsid w:val="00100DF4"/>
    <w:rsid w:val="0012178D"/>
    <w:rsid w:val="00125BB2"/>
    <w:rsid w:val="00127A7E"/>
    <w:rsid w:val="00130252"/>
    <w:rsid w:val="00141840"/>
    <w:rsid w:val="00151AE4"/>
    <w:rsid w:val="00181CC4"/>
    <w:rsid w:val="0018545B"/>
    <w:rsid w:val="00185C6A"/>
    <w:rsid w:val="001A25D9"/>
    <w:rsid w:val="001D4209"/>
    <w:rsid w:val="001E1581"/>
    <w:rsid w:val="001E3C51"/>
    <w:rsid w:val="002025E4"/>
    <w:rsid w:val="00222A30"/>
    <w:rsid w:val="00224C5A"/>
    <w:rsid w:val="00247719"/>
    <w:rsid w:val="00261383"/>
    <w:rsid w:val="002662E4"/>
    <w:rsid w:val="00267A80"/>
    <w:rsid w:val="00285CFA"/>
    <w:rsid w:val="00313718"/>
    <w:rsid w:val="00313C7F"/>
    <w:rsid w:val="00331C01"/>
    <w:rsid w:val="00334A0C"/>
    <w:rsid w:val="00385F6E"/>
    <w:rsid w:val="003A1F30"/>
    <w:rsid w:val="003D312A"/>
    <w:rsid w:val="003D7490"/>
    <w:rsid w:val="00412E81"/>
    <w:rsid w:val="0043063F"/>
    <w:rsid w:val="00431790"/>
    <w:rsid w:val="00447C02"/>
    <w:rsid w:val="00492DE8"/>
    <w:rsid w:val="00493D39"/>
    <w:rsid w:val="004961E1"/>
    <w:rsid w:val="004C3334"/>
    <w:rsid w:val="00535412"/>
    <w:rsid w:val="005577B6"/>
    <w:rsid w:val="00590607"/>
    <w:rsid w:val="005B3A86"/>
    <w:rsid w:val="005C146F"/>
    <w:rsid w:val="005D655F"/>
    <w:rsid w:val="005D7908"/>
    <w:rsid w:val="005E35EA"/>
    <w:rsid w:val="0062758D"/>
    <w:rsid w:val="00675C49"/>
    <w:rsid w:val="006A52BF"/>
    <w:rsid w:val="006E4DF8"/>
    <w:rsid w:val="007140C7"/>
    <w:rsid w:val="00737275"/>
    <w:rsid w:val="0076148C"/>
    <w:rsid w:val="00774550"/>
    <w:rsid w:val="007935EB"/>
    <w:rsid w:val="007B7683"/>
    <w:rsid w:val="007C4BAD"/>
    <w:rsid w:val="007D72F9"/>
    <w:rsid w:val="007F1EB3"/>
    <w:rsid w:val="007F4963"/>
    <w:rsid w:val="00816474"/>
    <w:rsid w:val="00820A94"/>
    <w:rsid w:val="008371B7"/>
    <w:rsid w:val="008573C1"/>
    <w:rsid w:val="00864FE9"/>
    <w:rsid w:val="00866D5F"/>
    <w:rsid w:val="0088208E"/>
    <w:rsid w:val="00882999"/>
    <w:rsid w:val="00887D4F"/>
    <w:rsid w:val="008A6F64"/>
    <w:rsid w:val="008C1425"/>
    <w:rsid w:val="008D14D8"/>
    <w:rsid w:val="008D3C9D"/>
    <w:rsid w:val="00913284"/>
    <w:rsid w:val="00914233"/>
    <w:rsid w:val="00930C4C"/>
    <w:rsid w:val="00950A2E"/>
    <w:rsid w:val="0095194A"/>
    <w:rsid w:val="0095693B"/>
    <w:rsid w:val="00961634"/>
    <w:rsid w:val="009D18A7"/>
    <w:rsid w:val="009E3686"/>
    <w:rsid w:val="009F2DFA"/>
    <w:rsid w:val="00A327AF"/>
    <w:rsid w:val="00A411B1"/>
    <w:rsid w:val="00A414D9"/>
    <w:rsid w:val="00A7398D"/>
    <w:rsid w:val="00A9256D"/>
    <w:rsid w:val="00AA515D"/>
    <w:rsid w:val="00AA6A80"/>
    <w:rsid w:val="00AF2F32"/>
    <w:rsid w:val="00B025CF"/>
    <w:rsid w:val="00B755C0"/>
    <w:rsid w:val="00BA4215"/>
    <w:rsid w:val="00BC027D"/>
    <w:rsid w:val="00BD1D03"/>
    <w:rsid w:val="00BD7260"/>
    <w:rsid w:val="00BE1AF9"/>
    <w:rsid w:val="00C03E39"/>
    <w:rsid w:val="00C21D99"/>
    <w:rsid w:val="00C520CE"/>
    <w:rsid w:val="00C70C50"/>
    <w:rsid w:val="00C81F28"/>
    <w:rsid w:val="00C843F2"/>
    <w:rsid w:val="00C844E5"/>
    <w:rsid w:val="00C8703A"/>
    <w:rsid w:val="00CB0E86"/>
    <w:rsid w:val="00CE6CB6"/>
    <w:rsid w:val="00D372AD"/>
    <w:rsid w:val="00D56E03"/>
    <w:rsid w:val="00D66B42"/>
    <w:rsid w:val="00D764B6"/>
    <w:rsid w:val="00D878F1"/>
    <w:rsid w:val="00DA380B"/>
    <w:rsid w:val="00DC19D0"/>
    <w:rsid w:val="00DC7620"/>
    <w:rsid w:val="00DD690A"/>
    <w:rsid w:val="00DE635B"/>
    <w:rsid w:val="00E013AA"/>
    <w:rsid w:val="00E43935"/>
    <w:rsid w:val="00E51222"/>
    <w:rsid w:val="00E54208"/>
    <w:rsid w:val="00E82F4E"/>
    <w:rsid w:val="00EB3FEB"/>
    <w:rsid w:val="00EE547F"/>
    <w:rsid w:val="00EE697D"/>
    <w:rsid w:val="00EF7F20"/>
    <w:rsid w:val="00F03DFC"/>
    <w:rsid w:val="00F171A5"/>
    <w:rsid w:val="00F44084"/>
    <w:rsid w:val="00F443DE"/>
    <w:rsid w:val="00F631A1"/>
    <w:rsid w:val="00FA3066"/>
    <w:rsid w:val="00FC7EA1"/>
    <w:rsid w:val="00FD151E"/>
    <w:rsid w:val="00FD18AB"/>
    <w:rsid w:val="00FE37CD"/>
    <w:rsid w:val="00FF2F73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0FDFDBBB"/>
  <w15:chartTrackingRefBased/>
  <w15:docId w15:val="{98AA9570-08DC-4FBF-98B1-8A6022E0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gi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e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462C3-C84F-4093-9C65-A11D2E49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3</TotalTime>
  <Pages>12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2018-02-14T16:52:00Z</cp:lastPrinted>
  <dcterms:created xsi:type="dcterms:W3CDTF">2018-03-01T00:49:00Z</dcterms:created>
  <dcterms:modified xsi:type="dcterms:W3CDTF">2018-03-01T00:52:00Z</dcterms:modified>
</cp:coreProperties>
</file>