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04AC06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047A">
        <w:rPr>
          <w:rFonts w:ascii="Verdana" w:hAnsi="Verdana"/>
          <w:b/>
          <w:sz w:val="24"/>
          <w:szCs w:val="24"/>
        </w:rPr>
        <w:t>Nameplates and Motor Reversing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8261E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29F4B454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AC motor.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CB623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2C79F874" w:rsidR="00E0047A" w:rsidRPr="005915F6" w:rsidRDefault="00E0047A" w:rsidP="00E0047A">
      <w:pPr>
        <w:spacing w:before="240" w:after="120"/>
        <w:rPr>
          <w:rFonts w:ascii="Verdana" w:hAnsi="Verdana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04B662" wp14:editId="2BD6BC5B">
            <wp:simplePos x="0" y="0"/>
            <wp:positionH relativeFrom="column">
              <wp:posOffset>3365500</wp:posOffset>
            </wp:positionH>
            <wp:positionV relativeFrom="paragraph">
              <wp:posOffset>175027</wp:posOffset>
            </wp:positionV>
            <wp:extent cx="3075305" cy="2279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r Namep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</w:rPr>
        <w:t>Instructions</w:t>
      </w:r>
    </w:p>
    <w:p w14:paraId="469DA0C8" w14:textId="39F94FDF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  <w:r w:rsidRPr="00E0047A">
        <w:rPr>
          <w:noProof/>
        </w:rPr>
        <w:t xml:space="preserve"> </w:t>
      </w:r>
    </w:p>
    <w:p w14:paraId="282DEDDA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050A8BD5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00A3105F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motor? ___________</w:t>
      </w:r>
    </w:p>
    <w:p w14:paraId="0AB7C383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acceptable range of voltage input to this motor? _______ to _______</w:t>
      </w:r>
    </w:p>
    <w:p w14:paraId="46D4388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RPM for this motor? ____________</w:t>
      </w:r>
    </w:p>
    <w:p w14:paraId="56888FE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If the motor is running at the minimum voltage that you calculated above, it would spin at a slower RPM?</w:t>
      </w:r>
    </w:p>
    <w:p w14:paraId="5004992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4351A902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2ECD9A4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20A3720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3959414B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Vary the frequency</w:t>
      </w:r>
    </w:p>
    <w:p w14:paraId="302AA52D" w14:textId="41652EF8" w:rsidR="00E0047A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440CF054" w14:textId="77777777" w:rsidR="0082033D" w:rsidRPr="00701939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motor’s RPM is determined by what two elements (pick two)</w:t>
      </w:r>
      <w:r w:rsidRPr="00701939">
        <w:rPr>
          <w:rFonts w:ascii="Verdana" w:hAnsi="Verdana"/>
          <w:sz w:val="20"/>
          <w:szCs w:val="20"/>
        </w:rPr>
        <w:t>?</w:t>
      </w:r>
    </w:p>
    <w:p w14:paraId="3F6C9185" w14:textId="77777777" w:rsidR="0082033D" w:rsidRPr="00701939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voltage</w:t>
      </w:r>
    </w:p>
    <w:p w14:paraId="43176E56" w14:textId="77777777" w:rsidR="0082033D" w:rsidRP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74F0BCF8" w14:textId="77777777" w:rsidR="0082033D" w:rsidRP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528E6D3B" w14:textId="77777777" w:rsid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draw</w:t>
      </w:r>
      <w:r w:rsidRPr="00701939">
        <w:rPr>
          <w:rFonts w:ascii="Verdana" w:hAnsi="Verdana"/>
          <w:sz w:val="20"/>
          <w:szCs w:val="20"/>
        </w:rPr>
        <w:t>.</w:t>
      </w:r>
    </w:p>
    <w:p w14:paraId="78092F26" w14:textId="448D6C05" w:rsidR="006C6DB3" w:rsidRPr="00E0047A" w:rsidRDefault="006C6DB3" w:rsidP="00E0047A">
      <w:pPr>
        <w:tabs>
          <w:tab w:val="right" w:pos="10080"/>
        </w:tabs>
        <w:spacing w:before="480"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63BD599F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8B6D4CF" w14:textId="52B773C9" w:rsidR="00E0047A" w:rsidRPr="00E0047A" w:rsidRDefault="00E0047A" w:rsidP="000E4387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62E1C002" wp14:editId="098FEC57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FF" w14:textId="77777777" w:rsidR="000E4387" w:rsidRPr="000E4387" w:rsidRDefault="000E4387" w:rsidP="00183AF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4D9BB5A1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Switch</w:t>
      </w:r>
    </w:p>
    <w:p w14:paraId="6993B6E8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Capacitor</w:t>
      </w:r>
    </w:p>
    <w:p w14:paraId="62DCBED1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Thermal Switch</w:t>
      </w:r>
    </w:p>
    <w:p w14:paraId="49913E47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Run Windings</w:t>
      </w:r>
    </w:p>
    <w:p w14:paraId="640F0847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Windings</w:t>
      </w:r>
    </w:p>
    <w:p w14:paraId="2FBD6782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 xml:space="preserve">If the motor is running CW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5 and Red wired to A, how should the motor be re-wired to obtain a CCW rotation?</w:t>
      </w:r>
    </w:p>
    <w:p w14:paraId="1038A64B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68504A5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B409CD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poles of the start windings are reversed</w:t>
      </w:r>
    </w:p>
    <w:p w14:paraId="28CD7E2F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6E6E8CA4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221658EE" w14:textId="7BA6CBD8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This motor can change its rotation while running</w:t>
      </w:r>
      <w:r w:rsidR="0082033D">
        <w:rPr>
          <w:rFonts w:ascii="Verdana" w:hAnsi="Verdana"/>
          <w:sz w:val="20"/>
          <w:szCs w:val="20"/>
        </w:rPr>
        <w:t xml:space="preserve"> at full speed</w:t>
      </w:r>
      <w:r w:rsidRPr="000E4387">
        <w:rPr>
          <w:rFonts w:ascii="Verdana" w:hAnsi="Verdana"/>
          <w:sz w:val="20"/>
          <w:szCs w:val="20"/>
        </w:rPr>
        <w:t>.</w:t>
      </w:r>
    </w:p>
    <w:p w14:paraId="4E5E64EC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6528FFF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786AF071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How does having a capacitor in the circuit cause the motor to rotate in one direction or the other?</w:t>
      </w:r>
    </w:p>
    <w:p w14:paraId="399711D7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There is a phase shift where voltage leads the current</w:t>
      </w:r>
    </w:p>
    <w:p w14:paraId="7394496E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changes the direction of current</w:t>
      </w:r>
    </w:p>
    <w:p w14:paraId="1AD2097C" w14:textId="186BD35C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</w:t>
      </w:r>
      <w:r w:rsidR="00AB2E81">
        <w:rPr>
          <w:rFonts w:ascii="Verdana" w:hAnsi="Verdana"/>
          <w:sz w:val="20"/>
          <w:szCs w:val="20"/>
        </w:rPr>
        <w:t>r</w:t>
      </w:r>
      <w:r w:rsidRPr="000E4387">
        <w:rPr>
          <w:rFonts w:ascii="Verdana" w:hAnsi="Verdana"/>
          <w:sz w:val="20"/>
          <w:szCs w:val="20"/>
        </w:rPr>
        <w:t>e is a phase shift where current lead</w:t>
      </w:r>
      <w:r w:rsidR="00AB2E81">
        <w:rPr>
          <w:rFonts w:ascii="Verdana" w:hAnsi="Verdana"/>
          <w:sz w:val="20"/>
          <w:szCs w:val="20"/>
        </w:rPr>
        <w:t>s</w:t>
      </w:r>
      <w:bookmarkStart w:id="0" w:name="_GoBack"/>
      <w:bookmarkEnd w:id="0"/>
      <w:r w:rsidRPr="000E4387">
        <w:rPr>
          <w:rFonts w:ascii="Verdana" w:hAnsi="Verdana"/>
          <w:sz w:val="20"/>
          <w:szCs w:val="20"/>
        </w:rPr>
        <w:t xml:space="preserve"> the voltage</w:t>
      </w:r>
    </w:p>
    <w:p w14:paraId="06C28BBA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does not help change direction</w:t>
      </w:r>
    </w:p>
    <w:p w14:paraId="70772274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571ABB6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4D52A6E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434A1649" w14:textId="77777777" w:rsidR="00CA307E" w:rsidRPr="000E4387" w:rsidRDefault="00CA307E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AC motors can be called squirrel cage motors</w:t>
      </w:r>
      <w:r w:rsidRPr="000E4387">
        <w:rPr>
          <w:rFonts w:ascii="Verdana" w:hAnsi="Verdana"/>
          <w:sz w:val="20"/>
          <w:szCs w:val="20"/>
        </w:rPr>
        <w:t>.</w:t>
      </w:r>
    </w:p>
    <w:p w14:paraId="0C45C092" w14:textId="77777777" w:rsidR="00CA307E" w:rsidRPr="000E4387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AF9508B" w14:textId="77777777" w:rsidR="00CA307E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660E082B" w14:textId="77777777" w:rsidR="0082033D" w:rsidRPr="000E4387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motor shown in the schematic above </w:t>
      </w:r>
      <w:r w:rsidRPr="0082033D">
        <w:rPr>
          <w:rFonts w:ascii="Verdana" w:hAnsi="Verdana"/>
          <w:sz w:val="20"/>
          <w:szCs w:val="20"/>
          <w:u w:val="single"/>
        </w:rPr>
        <w:t>can</w:t>
      </w:r>
      <w:r>
        <w:rPr>
          <w:rFonts w:ascii="Verdana" w:hAnsi="Verdana"/>
          <w:sz w:val="20"/>
          <w:szCs w:val="20"/>
        </w:rPr>
        <w:t xml:space="preserve"> be started without the capacitor</w:t>
      </w:r>
      <w:r w:rsidRPr="000E4387">
        <w:rPr>
          <w:rFonts w:ascii="Verdana" w:hAnsi="Verdana"/>
          <w:sz w:val="20"/>
          <w:szCs w:val="20"/>
        </w:rPr>
        <w:t>.</w:t>
      </w:r>
    </w:p>
    <w:p w14:paraId="34E57063" w14:textId="77777777" w:rsidR="00CA307E" w:rsidRPr="000E4387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1154760" w14:textId="77777777" w:rsidR="00CA307E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sectPr w:rsidR="00CA307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BE395" w14:textId="77777777" w:rsidR="0043684A" w:rsidRDefault="0043684A" w:rsidP="005B3A86">
      <w:pPr>
        <w:spacing w:after="0" w:line="240" w:lineRule="auto"/>
      </w:pPr>
      <w:r>
        <w:separator/>
      </w:r>
    </w:p>
  </w:endnote>
  <w:endnote w:type="continuationSeparator" w:id="0">
    <w:p w14:paraId="11394F83" w14:textId="77777777" w:rsidR="0043684A" w:rsidRDefault="0043684A" w:rsidP="005B3A86">
      <w:pPr>
        <w:spacing w:after="0" w:line="240" w:lineRule="auto"/>
      </w:pPr>
      <w:r>
        <w:continuationSeparator/>
      </w:r>
    </w:p>
  </w:endnote>
  <w:endnote w:type="continuationNotice" w:id="1">
    <w:p w14:paraId="0770D4DA" w14:textId="77777777" w:rsidR="0043684A" w:rsidRDefault="004368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3220DDF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75F5154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B26685F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FF1FA9A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FFEC2" w14:textId="77777777" w:rsidR="0043684A" w:rsidRDefault="0043684A" w:rsidP="005B3A86">
      <w:pPr>
        <w:spacing w:after="0" w:line="240" w:lineRule="auto"/>
      </w:pPr>
      <w:r>
        <w:separator/>
      </w:r>
    </w:p>
  </w:footnote>
  <w:footnote w:type="continuationSeparator" w:id="0">
    <w:p w14:paraId="3863B769" w14:textId="77777777" w:rsidR="0043684A" w:rsidRDefault="0043684A" w:rsidP="005B3A86">
      <w:pPr>
        <w:spacing w:after="0" w:line="240" w:lineRule="auto"/>
      </w:pPr>
      <w:r>
        <w:continuationSeparator/>
      </w:r>
    </w:p>
  </w:footnote>
  <w:footnote w:type="continuationNotice" w:id="1">
    <w:p w14:paraId="21269910" w14:textId="77777777" w:rsidR="0043684A" w:rsidRDefault="004368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64635C2B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1CDBDFC9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31B1FFB9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A62F122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21F1F9DA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047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FC2B63D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D58CB87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14D5D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E00651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3"/>
  </w:num>
  <w:num w:numId="5">
    <w:abstractNumId w:val="7"/>
  </w:num>
  <w:num w:numId="6">
    <w:abstractNumId w:val="38"/>
  </w:num>
  <w:num w:numId="7">
    <w:abstractNumId w:val="46"/>
  </w:num>
  <w:num w:numId="8">
    <w:abstractNumId w:val="24"/>
  </w:num>
  <w:num w:numId="9">
    <w:abstractNumId w:val="36"/>
  </w:num>
  <w:num w:numId="10">
    <w:abstractNumId w:val="32"/>
  </w:num>
  <w:num w:numId="11">
    <w:abstractNumId w:val="37"/>
  </w:num>
  <w:num w:numId="12">
    <w:abstractNumId w:val="30"/>
  </w:num>
  <w:num w:numId="13">
    <w:abstractNumId w:val="34"/>
  </w:num>
  <w:num w:numId="14">
    <w:abstractNumId w:val="14"/>
  </w:num>
  <w:num w:numId="15">
    <w:abstractNumId w:val="28"/>
  </w:num>
  <w:num w:numId="16">
    <w:abstractNumId w:val="44"/>
  </w:num>
  <w:num w:numId="17">
    <w:abstractNumId w:val="2"/>
  </w:num>
  <w:num w:numId="18">
    <w:abstractNumId w:val="16"/>
  </w:num>
  <w:num w:numId="19">
    <w:abstractNumId w:val="33"/>
  </w:num>
  <w:num w:numId="20">
    <w:abstractNumId w:val="11"/>
  </w:num>
  <w:num w:numId="21">
    <w:abstractNumId w:val="3"/>
  </w:num>
  <w:num w:numId="22">
    <w:abstractNumId w:val="41"/>
  </w:num>
  <w:num w:numId="23">
    <w:abstractNumId w:val="48"/>
  </w:num>
  <w:num w:numId="24">
    <w:abstractNumId w:val="29"/>
  </w:num>
  <w:num w:numId="25">
    <w:abstractNumId w:val="12"/>
  </w:num>
  <w:num w:numId="26">
    <w:abstractNumId w:val="45"/>
  </w:num>
  <w:num w:numId="27">
    <w:abstractNumId w:val="8"/>
  </w:num>
  <w:num w:numId="28">
    <w:abstractNumId w:val="18"/>
  </w:num>
  <w:num w:numId="29">
    <w:abstractNumId w:val="47"/>
  </w:num>
  <w:num w:numId="30">
    <w:abstractNumId w:val="26"/>
  </w:num>
  <w:num w:numId="31">
    <w:abstractNumId w:val="15"/>
  </w:num>
  <w:num w:numId="32">
    <w:abstractNumId w:val="6"/>
  </w:num>
  <w:num w:numId="33">
    <w:abstractNumId w:val="23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42"/>
  </w:num>
  <w:num w:numId="39">
    <w:abstractNumId w:val="40"/>
  </w:num>
  <w:num w:numId="40">
    <w:abstractNumId w:val="27"/>
  </w:num>
  <w:num w:numId="41">
    <w:abstractNumId w:val="17"/>
  </w:num>
  <w:num w:numId="42">
    <w:abstractNumId w:val="9"/>
  </w:num>
  <w:num w:numId="43">
    <w:abstractNumId w:val="4"/>
  </w:num>
  <w:num w:numId="44">
    <w:abstractNumId w:val="31"/>
  </w:num>
  <w:num w:numId="45">
    <w:abstractNumId w:val="20"/>
  </w:num>
  <w:num w:numId="46">
    <w:abstractNumId w:val="39"/>
  </w:num>
  <w:num w:numId="47">
    <w:abstractNumId w:val="22"/>
  </w:num>
  <w:num w:numId="48">
    <w:abstractNumId w:val="21"/>
  </w:num>
  <w:num w:numId="49">
    <w:abstractNumId w:val="4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D429F"/>
    <w:rsid w:val="000E4387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A257B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B2E8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2018-09-19T18:12:00Z</cp:lastPrinted>
  <dcterms:created xsi:type="dcterms:W3CDTF">2018-09-19T18:10:00Z</dcterms:created>
  <dcterms:modified xsi:type="dcterms:W3CDTF">2018-10-02T21:50:00Z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Motor Reversing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