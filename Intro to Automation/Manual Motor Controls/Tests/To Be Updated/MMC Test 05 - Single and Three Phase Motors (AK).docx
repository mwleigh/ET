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660085C9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493D39">
        <w:rPr>
          <w:rFonts w:ascii="Verdana" w:hAnsi="Verdana"/>
          <w:b/>
          <w:sz w:val="24"/>
          <w:szCs w:val="24"/>
        </w:rPr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1E1581">
        <w:rPr>
          <w:rFonts w:ascii="Verdana" w:hAnsi="Verdana"/>
          <w:b/>
          <w:sz w:val="24"/>
          <w:szCs w:val="24"/>
        </w:rPr>
        <w:t>5</w:t>
      </w:r>
    </w:p>
    <w:p w14:paraId="2E040FCD" w14:textId="222755D8" w:rsidR="001A25D9" w:rsidRDefault="00882999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Single-Phase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536B389A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685CB02" w14:textId="3DFA7C8C" w:rsidR="00950A2E" w:rsidRDefault="00BE1AF9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Which component of a </w:t>
      </w:r>
      <w:r w:rsidR="00930C4C">
        <w:rPr>
          <w:rFonts w:ascii="Verdana" w:hAnsi="Verdana"/>
        </w:rPr>
        <w:t>three-</w:t>
      </w:r>
      <w:r w:rsidR="00950A2E">
        <w:rPr>
          <w:rFonts w:ascii="Verdana" w:hAnsi="Verdana"/>
        </w:rPr>
        <w:t xml:space="preserve">phase </w:t>
      </w:r>
      <w:r>
        <w:rPr>
          <w:rFonts w:ascii="Verdana" w:hAnsi="Verdana"/>
        </w:rPr>
        <w:t xml:space="preserve">motor produces the rotating </w:t>
      </w:r>
      <w:r w:rsidR="00950A2E">
        <w:rPr>
          <w:rFonts w:ascii="Verdana" w:hAnsi="Verdana"/>
        </w:rPr>
        <w:t>magnetic field?</w:t>
      </w:r>
    </w:p>
    <w:p w14:paraId="0D234CF4" w14:textId="52C0257F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Rotor</w:t>
      </w:r>
    </w:p>
    <w:p w14:paraId="306B584C" w14:textId="21D02DBA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Squirrel cage</w:t>
      </w:r>
    </w:p>
    <w:p w14:paraId="4A76F350" w14:textId="3595CD8A" w:rsidR="00950A2E" w:rsidRPr="00737275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Stator</w:t>
      </w:r>
    </w:p>
    <w:p w14:paraId="4EFAEE9D" w14:textId="3BCE93C3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End Bells</w:t>
      </w:r>
    </w:p>
    <w:p w14:paraId="4A8CB91F" w14:textId="520EA2BB" w:rsidR="001E1581" w:rsidRDefault="00EF7F20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EF7F20">
        <w:rPr>
          <w:rFonts w:ascii="Verdana" w:hAnsi="Verdana"/>
        </w:rPr>
        <w:t>The speed of a squirrel cage induction motor depends on</w:t>
      </w:r>
    </w:p>
    <w:p w14:paraId="4CF9FCC3" w14:textId="50BA3C6F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Applied Voltage</w:t>
      </w:r>
    </w:p>
    <w:p w14:paraId="13AD404C" w14:textId="536B3910" w:rsidR="00EF7F20" w:rsidRPr="00737275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The frequency and the number of poles</w:t>
      </w:r>
    </w:p>
    <w:p w14:paraId="5378FA58" w14:textId="1B89A68F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Magnetic field strength</w:t>
      </w:r>
    </w:p>
    <w:p w14:paraId="0AC78D8D" w14:textId="517929E8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Current magnitude</w:t>
      </w:r>
    </w:p>
    <w:p w14:paraId="7639C6C3" w14:textId="4DFC3A1F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04EA39B" w14:textId="3EC139FB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Conduct the current induced within them</w:t>
      </w:r>
    </w:p>
    <w:p w14:paraId="15DA188B" w14:textId="4422E3CE" w:rsidR="00AA515D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Eddy-currents</w:t>
      </w:r>
    </w:p>
    <w:p w14:paraId="65F44C0E" w14:textId="38064205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hysteresis</w:t>
      </w:r>
    </w:p>
    <w:p w14:paraId="631F8737" w14:textId="3F1421E5" w:rsidR="00AA515D" w:rsidRPr="005C146F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C146F">
        <w:rPr>
          <w:rFonts w:ascii="Verdana" w:hAnsi="Verdana"/>
          <w:highlight w:val="yellow"/>
        </w:rPr>
        <w:t>B and C</w:t>
      </w:r>
    </w:p>
    <w:p w14:paraId="02652F74" w14:textId="461D3A43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4F39981A" w14:textId="2909C0E4" w:rsidR="008D3C9D" w:rsidRDefault="008D3C9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the US are rated by</w:t>
      </w:r>
    </w:p>
    <w:p w14:paraId="6F8CF914" w14:textId="77777777" w:rsidR="008D3C9D" w:rsidRPr="00737275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NEMA</w:t>
      </w:r>
    </w:p>
    <w:p w14:paraId="0E3C7A1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IEC</w:t>
      </w:r>
    </w:p>
    <w:p w14:paraId="412487B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31775CA3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55A330D2" w14:textId="53CBA2DE" w:rsidR="008D3C9D" w:rsidRDefault="008D3C9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Europe are rated by</w:t>
      </w:r>
    </w:p>
    <w:p w14:paraId="7094B95C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NEMA</w:t>
      </w:r>
    </w:p>
    <w:p w14:paraId="1497ECCB" w14:textId="77777777" w:rsidR="008D3C9D" w:rsidRPr="00737275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IEC</w:t>
      </w:r>
    </w:p>
    <w:p w14:paraId="2363F0A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4C140664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66DC4EA9" w14:textId="4D639C05" w:rsidR="00D372AD" w:rsidRDefault="00D372AD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If a 3HP motor has a service factor of 1.25, what HP can the motor </w:t>
      </w:r>
      <w:r w:rsidR="00950A2E">
        <w:rPr>
          <w:rFonts w:ascii="Verdana" w:hAnsi="Verdana"/>
        </w:rPr>
        <w:t>be</w:t>
      </w:r>
      <w:r>
        <w:rPr>
          <w:rFonts w:ascii="Verdana" w:hAnsi="Verdana"/>
        </w:rPr>
        <w:t xml:space="preserve"> loaded to</w:t>
      </w:r>
      <w:r w:rsidR="00950A2E">
        <w:rPr>
          <w:rFonts w:ascii="Verdana" w:hAnsi="Verdana"/>
        </w:rPr>
        <w:t>?</w:t>
      </w:r>
    </w:p>
    <w:p w14:paraId="2CC2A900" w14:textId="4354A1B7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3HP</w:t>
      </w:r>
    </w:p>
    <w:p w14:paraId="42DA254A" w14:textId="1EAE30B1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3.25HP</w:t>
      </w:r>
    </w:p>
    <w:p w14:paraId="45D55BE1" w14:textId="652F8CB0" w:rsidR="00D372AD" w:rsidRPr="00737275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3.75HP</w:t>
      </w:r>
    </w:p>
    <w:p w14:paraId="253291F8" w14:textId="1463F20B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factor has nothing to do with horsepower.</w:t>
      </w:r>
    </w:p>
    <w:p w14:paraId="285D6915" w14:textId="77777777" w:rsidR="00535412" w:rsidRDefault="00535412" w:rsidP="007F1EB3">
      <w:pPr>
        <w:spacing w:before="240"/>
        <w:rPr>
          <w:rFonts w:ascii="Verdana" w:hAnsi="Verdana"/>
        </w:rPr>
      </w:pPr>
    </w:p>
    <w:p w14:paraId="77B33F5C" w14:textId="5B6A58DE" w:rsidR="007C4BAD" w:rsidRDefault="007C4BAD" w:rsidP="007C4BAD">
      <w:pPr>
        <w:rPr>
          <w:rFonts w:ascii="Verdana" w:hAnsi="Verdana"/>
        </w:rPr>
        <w:sectPr w:rsidR="007C4BA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0CEA1C22" w14:textId="6F404AE8" w:rsidR="00AA515D" w:rsidRDefault="00AA515D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What is motor slip?</w:t>
      </w:r>
    </w:p>
    <w:p w14:paraId="1086A284" w14:textId="57BD1986" w:rsidR="00AA515D" w:rsidRP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A515D">
        <w:rPr>
          <w:rFonts w:ascii="Verdana" w:hAnsi="Verdana"/>
          <w:highlight w:val="yellow"/>
        </w:rPr>
        <w:t>The difference between a motors synchronous speed and actual shaft RPM</w:t>
      </w:r>
    </w:p>
    <w:p w14:paraId="0C890A6A" w14:textId="34AE249A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power input to a motor and the actual shaft RPM</w:t>
      </w:r>
    </w:p>
    <w:p w14:paraId="2EA66312" w14:textId="7C4D659D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voltage input to a motor and the actual shaft RPM</w:t>
      </w:r>
    </w:p>
    <w:p w14:paraId="7C7C9A36" w14:textId="4F2AC2AD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current input to a motor and the actual shaft RPM</w:t>
      </w:r>
    </w:p>
    <w:p w14:paraId="67D9C363" w14:textId="015C70A6" w:rsid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at a temperature greater than its insulati</w:t>
      </w:r>
      <w:r w:rsidR="000626F3">
        <w:rPr>
          <w:rFonts w:ascii="Verdana" w:hAnsi="Verdana"/>
        </w:rPr>
        <w:t>o</w:t>
      </w:r>
      <w:r>
        <w:rPr>
          <w:rFonts w:ascii="Verdana" w:hAnsi="Verdana"/>
        </w:rPr>
        <w:t>n class?</w:t>
      </w:r>
    </w:p>
    <w:p w14:paraId="2829951E" w14:textId="77777777" w:rsid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 effect</w:t>
      </w:r>
    </w:p>
    <w:p w14:paraId="5E4A65CE" w14:textId="77777777" w:rsidR="00493D39" w:rsidRPr="00737275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Will reduce Life Span</w:t>
      </w:r>
    </w:p>
    <w:p w14:paraId="67307BBB" w14:textId="77777777" w:rsidR="00493D39" w:rsidRPr="00820A94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20A94">
        <w:rPr>
          <w:rFonts w:ascii="Verdana" w:hAnsi="Verdana"/>
        </w:rPr>
        <w:t>Cause the motor to slow down</w:t>
      </w:r>
    </w:p>
    <w:p w14:paraId="4A07A45A" w14:textId="77777777" w:rsidR="00493D39" w:rsidRPr="00D372A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Make the motor run faster</w:t>
      </w:r>
    </w:p>
    <w:p w14:paraId="59AB0050" w14:textId="6E533265" w:rsidR="00493D39" w:rsidRP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493D39">
        <w:rPr>
          <w:rFonts w:ascii="Verdana" w:hAnsi="Verdana"/>
        </w:rPr>
        <w:t>What is motor efficiency</w:t>
      </w:r>
    </w:p>
    <w:p w14:paraId="08C13778" w14:textId="7EA96E7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fast the shaft turns verses the motors rated RPM</w:t>
      </w:r>
    </w:p>
    <w:p w14:paraId="44FF64DB" w14:textId="5B261A2D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quickly the motor get</w:t>
      </w:r>
      <w:r w:rsidR="00950A2E">
        <w:rPr>
          <w:rFonts w:ascii="Verdana" w:hAnsi="Verdana"/>
        </w:rPr>
        <w:t>s</w:t>
      </w:r>
      <w:r w:rsidRPr="00493D39">
        <w:rPr>
          <w:rFonts w:ascii="Verdana" w:hAnsi="Verdana"/>
        </w:rPr>
        <w:t xml:space="preserve"> to full speed on startup</w:t>
      </w:r>
    </w:p>
    <w:p w14:paraId="2F8157A2" w14:textId="60211E6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often the motor needs to rest</w:t>
      </w:r>
    </w:p>
    <w:p w14:paraId="7197C5C1" w14:textId="50123A15" w:rsidR="00493D39" w:rsidRPr="00737275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How well the motor translates electrical power into rotational power</w:t>
      </w:r>
    </w:p>
    <w:p w14:paraId="0D03FE72" w14:textId="34A8E529" w:rsidR="00493D39" w:rsidRP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</w:p>
    <w:p w14:paraId="2617E11F" w14:textId="398C3A18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can be used on a solar system</w:t>
      </w:r>
    </w:p>
    <w:p w14:paraId="539D6C81" w14:textId="72E8C777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a DC motor that will accept an AC input source</w:t>
      </w:r>
    </w:p>
    <w:p w14:paraId="6739078E" w14:textId="72179741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reversible</w:t>
      </w:r>
    </w:p>
    <w:p w14:paraId="0E127E72" w14:textId="4B1FE54B" w:rsidR="00331C01" w:rsidRPr="00737275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It can be used with a variable frequency drive.</w:t>
      </w:r>
    </w:p>
    <w:p w14:paraId="21AC5B58" w14:textId="0DF98FFC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All NEMA motor nameplate</w:t>
      </w:r>
      <w:r w:rsidR="00950A2E">
        <w:rPr>
          <w:rFonts w:ascii="Verdana" w:hAnsi="Verdana"/>
        </w:rPr>
        <w:t>s</w:t>
      </w:r>
      <w:r>
        <w:rPr>
          <w:rFonts w:ascii="Verdana" w:hAnsi="Verdana"/>
        </w:rPr>
        <w:t xml:space="preserve"> are the same.</w:t>
      </w:r>
    </w:p>
    <w:p w14:paraId="2CF768BD" w14:textId="78DCC1FD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4F74410" w14:textId="03A3D5C4" w:rsidR="00331C01" w:rsidRPr="00737275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False</w:t>
      </w:r>
    </w:p>
    <w:p w14:paraId="6B81B24F" w14:textId="7E0EB41A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 has a </w:t>
      </w:r>
      <w:r w:rsidRPr="00331C01">
        <w:rPr>
          <w:rFonts w:ascii="Verdana" w:hAnsi="Verdana"/>
          <w:i/>
        </w:rPr>
        <w:t>Type</w:t>
      </w:r>
      <w:r>
        <w:rPr>
          <w:rFonts w:ascii="Verdana" w:hAnsi="Verdana"/>
        </w:rPr>
        <w:t>. What does this signify?</w:t>
      </w:r>
    </w:p>
    <w:p w14:paraId="3B186671" w14:textId="734E5CCB" w:rsidR="00331C01" w:rsidRDefault="005C146F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It’s construction</w:t>
      </w:r>
    </w:p>
    <w:p w14:paraId="50F05AE4" w14:textId="70DA7F17" w:rsidR="00331C01" w:rsidRPr="005C146F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C146F">
        <w:rPr>
          <w:rFonts w:ascii="Verdana" w:hAnsi="Verdana"/>
        </w:rPr>
        <w:t>The type of enclosure the motor has</w:t>
      </w:r>
    </w:p>
    <w:p w14:paraId="094A830E" w14:textId="4A390236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>
        <w:rPr>
          <w:rFonts w:ascii="Verdana" w:hAnsi="Verdana"/>
        </w:rPr>
        <w:t>The means by which</w:t>
      </w:r>
      <w:proofErr w:type="gramEnd"/>
      <w:r>
        <w:rPr>
          <w:rFonts w:ascii="Verdana" w:hAnsi="Verdana"/>
        </w:rPr>
        <w:t xml:space="preserve"> the motor is mounted</w:t>
      </w:r>
    </w:p>
    <w:p w14:paraId="08169FFF" w14:textId="72EED756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type of insulation of the windings</w:t>
      </w:r>
    </w:p>
    <w:p w14:paraId="4D47FD7F" w14:textId="1E6C3425" w:rsidR="00331C01" w:rsidRDefault="000626F3" w:rsidP="00A414D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</w:t>
      </w:r>
      <w:r w:rsidR="00A414D9" w:rsidRPr="000626F3">
        <w:rPr>
          <w:rFonts w:ascii="Verdana" w:hAnsi="Verdana"/>
          <w:i/>
        </w:rPr>
        <w:t>actor</w:t>
      </w:r>
      <w:r w:rsidRPr="000626F3">
        <w:rPr>
          <w:rFonts w:ascii="Verdana" w:hAnsi="Verdana"/>
          <w:i/>
        </w:rPr>
        <w:t xml:space="preserve"> (PF)</w:t>
      </w:r>
      <w:r w:rsidR="00A414D9">
        <w:rPr>
          <w:rFonts w:ascii="Verdana" w:hAnsi="Verdana"/>
        </w:rPr>
        <w:t xml:space="preserve"> is useful to determine</w:t>
      </w:r>
    </w:p>
    <w:p w14:paraId="5CC40266" w14:textId="4D34BC52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efficiency</w:t>
      </w:r>
    </w:p>
    <w:p w14:paraId="7B2971CC" w14:textId="38F2B78E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power requirements</w:t>
      </w:r>
    </w:p>
    <w:p w14:paraId="52788472" w14:textId="59A6A7BF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overall quality of the motor</w:t>
      </w:r>
    </w:p>
    <w:p w14:paraId="697E347C" w14:textId="435F96F2" w:rsidR="00A414D9" w:rsidRPr="00737275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proofErr w:type="gramStart"/>
      <w:r w:rsidRPr="00737275">
        <w:rPr>
          <w:rFonts w:ascii="Verdana" w:hAnsi="Verdana"/>
          <w:highlight w:val="yellow"/>
        </w:rPr>
        <w:t>All of</w:t>
      </w:r>
      <w:proofErr w:type="gramEnd"/>
      <w:r w:rsidRPr="00737275">
        <w:rPr>
          <w:rFonts w:ascii="Verdana" w:hAnsi="Verdana"/>
          <w:highlight w:val="yellow"/>
        </w:rPr>
        <w:t xml:space="preserve"> the above</w:t>
      </w:r>
    </w:p>
    <w:p w14:paraId="452E9143" w14:textId="6EFCCF2E" w:rsidR="00A414D9" w:rsidRDefault="00A414D9" w:rsidP="00A414D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is rated at 480V @ 60 Hz.  If this motor is installed in England, the motor will</w:t>
      </w:r>
    </w:p>
    <w:p w14:paraId="19C3FC1A" w14:textId="63B098B0" w:rsidR="00A414D9" w:rsidRPr="00737275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Run slower</w:t>
      </w:r>
    </w:p>
    <w:p w14:paraId="08DE72AE" w14:textId="50109FF0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Run faster</w:t>
      </w:r>
    </w:p>
    <w:p w14:paraId="28D4918E" w14:textId="3112C780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Overhead</w:t>
      </w:r>
    </w:p>
    <w:p w14:paraId="387C4A80" w14:textId="71C9D8F2" w:rsidR="00A414D9" w:rsidRP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Not work</w:t>
      </w:r>
    </w:p>
    <w:p w14:paraId="3C3003A9" w14:textId="79354CFD" w:rsidR="00313C7F" w:rsidRDefault="00064A53" w:rsidP="0018545B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CD77A6D" wp14:editId="69633B9B">
            <wp:extent cx="44958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Phase Nameplat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30E9E2D1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</w:t>
      </w:r>
      <w:r w:rsidR="00C03E39">
        <w:rPr>
          <w:rFonts w:ascii="Verdana" w:hAnsi="Verdana"/>
        </w:rPr>
        <w:t>10HP</w:t>
      </w:r>
      <w:r w:rsidRPr="00864FE9">
        <w:rPr>
          <w:rFonts w:ascii="Verdana" w:hAnsi="Verdana"/>
        </w:rPr>
        <w:t>________</w:t>
      </w:r>
    </w:p>
    <w:p w14:paraId="1C33558F" w14:textId="29D14F1A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</w:t>
      </w:r>
      <w:r w:rsidR="00C03E39">
        <w:rPr>
          <w:rFonts w:ascii="Verdana" w:hAnsi="Verdana"/>
        </w:rPr>
        <w:t>7,460W</w:t>
      </w:r>
      <w:r w:rsidRPr="00864FE9">
        <w:rPr>
          <w:rFonts w:ascii="Verdana" w:hAnsi="Verdana"/>
        </w:rPr>
        <w:t>_____________</w:t>
      </w:r>
    </w:p>
    <w:p w14:paraId="3C0E0A77" w14:textId="6932C3D7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C03E39">
        <w:rPr>
          <w:rFonts w:ascii="Verdana" w:hAnsi="Verdana"/>
        </w:rPr>
        <w:t xml:space="preserve"> to its higher voltage setting</w:t>
      </w:r>
      <w:r w:rsidRPr="00864FE9">
        <w:rPr>
          <w:rFonts w:ascii="Verdana" w:hAnsi="Verdana"/>
        </w:rPr>
        <w:t>? __</w:t>
      </w:r>
      <w:r w:rsidR="00C03E39">
        <w:rPr>
          <w:rFonts w:ascii="Verdana" w:hAnsi="Verdana"/>
        </w:rPr>
        <w:t>480V</w:t>
      </w:r>
      <w:r w:rsidRPr="00864FE9">
        <w:rPr>
          <w:rFonts w:ascii="Verdana" w:hAnsi="Verdana"/>
        </w:rPr>
        <w:t>_________</w:t>
      </w:r>
    </w:p>
    <w:p w14:paraId="119CBF29" w14:textId="76334D68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 w:rsidR="00C03E39">
        <w:rPr>
          <w:rFonts w:ascii="Verdana" w:hAnsi="Verdana"/>
        </w:rPr>
        <w:t xml:space="preserve"> if it is connected to </w:t>
      </w:r>
      <w:proofErr w:type="spellStart"/>
      <w:r w:rsidR="00C03E39">
        <w:rPr>
          <w:rFonts w:ascii="Verdana" w:hAnsi="Verdana"/>
        </w:rPr>
        <w:t>it’s</w:t>
      </w:r>
      <w:proofErr w:type="spellEnd"/>
      <w:r w:rsidR="00C03E39">
        <w:rPr>
          <w:rFonts w:ascii="Verdana" w:hAnsi="Verdana"/>
        </w:rPr>
        <w:t xml:space="preserve"> </w:t>
      </w:r>
      <w:r w:rsidR="00C8703A">
        <w:rPr>
          <w:rFonts w:ascii="Verdana" w:hAnsi="Verdana"/>
        </w:rPr>
        <w:t>highest</w:t>
      </w:r>
      <w:r w:rsidR="00C03E39">
        <w:rPr>
          <w:rFonts w:ascii="Verdana" w:hAnsi="Verdana"/>
        </w:rPr>
        <w:t xml:space="preserve"> voltage range</w:t>
      </w:r>
      <w:r w:rsidRPr="00864FE9">
        <w:rPr>
          <w:rFonts w:ascii="Verdana" w:hAnsi="Verdana"/>
        </w:rPr>
        <w:t>? __</w:t>
      </w:r>
      <w:r w:rsidR="00C8703A">
        <w:rPr>
          <w:rFonts w:ascii="Verdana" w:hAnsi="Verdana"/>
        </w:rPr>
        <w:t>414</w:t>
      </w:r>
      <w:r w:rsidR="00C03E39">
        <w:rPr>
          <w:rFonts w:ascii="Verdana" w:hAnsi="Verdana"/>
        </w:rPr>
        <w:t>V</w:t>
      </w:r>
      <w:r w:rsidRPr="00864FE9">
        <w:rPr>
          <w:rFonts w:ascii="Verdana" w:hAnsi="Verdana"/>
        </w:rPr>
        <w:t>_____ to __</w:t>
      </w:r>
      <w:r w:rsidR="00C8703A">
        <w:rPr>
          <w:rFonts w:ascii="Verdana" w:hAnsi="Verdana"/>
        </w:rPr>
        <w:t>506</w:t>
      </w:r>
      <w:bookmarkStart w:id="0" w:name="_GoBack"/>
      <w:bookmarkEnd w:id="0"/>
      <w:r w:rsidR="00C03E39">
        <w:rPr>
          <w:rFonts w:ascii="Verdana" w:hAnsi="Verdana"/>
        </w:rPr>
        <w:t>V</w:t>
      </w:r>
      <w:r w:rsidRPr="00864FE9">
        <w:rPr>
          <w:rFonts w:ascii="Verdana" w:hAnsi="Verdana"/>
        </w:rPr>
        <w:t>_____</w:t>
      </w:r>
    </w:p>
    <w:p w14:paraId="2A0CD9C3" w14:textId="0ACC7487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</w:t>
      </w:r>
      <w:r w:rsidR="00C03E39">
        <w:rPr>
          <w:rFonts w:ascii="Verdana" w:hAnsi="Verdana"/>
        </w:rPr>
        <w:t>1770RPM</w:t>
      </w:r>
      <w:r w:rsidRPr="00864FE9">
        <w:rPr>
          <w:rFonts w:ascii="Verdana" w:hAnsi="Verdana"/>
        </w:rPr>
        <w:t>__________</w:t>
      </w:r>
    </w:p>
    <w:p w14:paraId="600377A0" w14:textId="70AD9714" w:rsid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If the motor is </w:t>
      </w:r>
      <w:r w:rsidR="00C03E39">
        <w:rPr>
          <w:rFonts w:ascii="Verdana" w:hAnsi="Verdana"/>
        </w:rPr>
        <w:t>connected to its higher source voltage it will spin at a higher</w:t>
      </w:r>
      <w:r w:rsidRPr="00864FE9">
        <w:rPr>
          <w:rFonts w:ascii="Verdana" w:hAnsi="Verdana"/>
        </w:rPr>
        <w:t xml:space="preserve"> RPM</w:t>
      </w:r>
      <w:r w:rsidR="003D312A">
        <w:rPr>
          <w:rFonts w:ascii="Verdana" w:hAnsi="Verdana"/>
        </w:rPr>
        <w:t>?</w:t>
      </w:r>
    </w:p>
    <w:p w14:paraId="4371AB97" w14:textId="057C43C8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6AD0EC02" w14:textId="726EF90E" w:rsidR="003D312A" w:rsidRPr="00447C02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47C02">
        <w:rPr>
          <w:rFonts w:ascii="Verdana" w:hAnsi="Verdana"/>
          <w:highlight w:val="yellow"/>
        </w:rPr>
        <w:t>False</w:t>
      </w:r>
    </w:p>
    <w:p w14:paraId="2901F10A" w14:textId="3843DDBF" w:rsidR="00FD18AB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service factor of this motor? __</w:t>
      </w:r>
      <w:r w:rsidR="00447C02">
        <w:rPr>
          <w:rFonts w:ascii="Verdana" w:hAnsi="Verdana"/>
        </w:rPr>
        <w:t>1.15</w:t>
      </w:r>
      <w:r>
        <w:rPr>
          <w:rFonts w:ascii="Verdana" w:hAnsi="Verdana"/>
        </w:rPr>
        <w:t>________</w:t>
      </w:r>
    </w:p>
    <w:p w14:paraId="04CE6973" w14:textId="1B8DE1C9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maximum horsepower output of this motor? _</w:t>
      </w:r>
      <w:r w:rsidR="00447C02">
        <w:rPr>
          <w:rFonts w:ascii="Verdana" w:hAnsi="Verdana"/>
        </w:rPr>
        <w:t>11.5HP</w:t>
      </w:r>
      <w:r>
        <w:rPr>
          <w:rFonts w:ascii="Verdana" w:hAnsi="Verdana"/>
        </w:rPr>
        <w:t>________</w:t>
      </w:r>
    </w:p>
    <w:p w14:paraId="07C5D5D0" w14:textId="7DEDE069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AC9E8A1" w14:textId="112FCEEC" w:rsidR="00C03E39" w:rsidRPr="00447C02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47C02">
        <w:rPr>
          <w:rFonts w:ascii="Verdana" w:hAnsi="Verdana"/>
          <w:highlight w:val="yellow"/>
        </w:rPr>
        <w:t>False</w:t>
      </w:r>
    </w:p>
    <w:p w14:paraId="27A0F22F" w14:textId="56F3ABDD" w:rsidR="007C4BAD" w:rsidRDefault="007C4BAD" w:rsidP="00CE6CB6">
      <w:pPr>
        <w:jc w:val="center"/>
      </w:pPr>
      <w:r>
        <w:rPr>
          <w:rFonts w:ascii="Verdana" w:hAnsi="Verdana"/>
        </w:rPr>
        <w:br w:type="page"/>
      </w:r>
    </w:p>
    <w:p w14:paraId="629B6AA6" w14:textId="3C877245" w:rsidR="00447C02" w:rsidRPr="00447C02" w:rsidRDefault="00447C02" w:rsidP="00447C0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Draw a schematic to the right of the motor contactor that indicates its internal components.</w:t>
      </w:r>
    </w:p>
    <w:p w14:paraId="157D24DE" w14:textId="335EF6E6" w:rsidR="00447C02" w:rsidRDefault="00447C0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5D329EAF" wp14:editId="79FE8433">
            <wp:extent cx="1646555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B1D4" w14:textId="01F705C4" w:rsidR="003D312A" w:rsidRDefault="00447C0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Compose a truth table and construct the formula</w:t>
      </w:r>
      <w:r w:rsidR="00DE635B">
        <w:rPr>
          <w:rFonts w:ascii="Verdana" w:hAnsi="Verdana"/>
        </w:rPr>
        <w:t>s</w:t>
      </w:r>
      <w:r>
        <w:rPr>
          <w:rFonts w:ascii="Verdana" w:hAnsi="Verdana"/>
        </w:rPr>
        <w:t xml:space="preserve"> for the control schematic below</w:t>
      </w:r>
      <w:r w:rsidR="003D312A">
        <w:rPr>
          <w:rFonts w:ascii="Verdana" w:hAnsi="Verdana"/>
        </w:rPr>
        <w:t>.</w:t>
      </w:r>
      <w:r w:rsidR="00DE635B">
        <w:rPr>
          <w:rFonts w:ascii="Verdana" w:hAnsi="Verdana"/>
        </w:rPr>
        <w:t xml:space="preserve"> HINT: There shall be a formula for the CR1 and for the red light. (CR1 and green light formulas are the same)</w:t>
      </w:r>
    </w:p>
    <w:p w14:paraId="28D06636" w14:textId="7C86362D" w:rsidR="003D312A" w:rsidRDefault="00447C02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10E77C1E" wp14:editId="69716ED3">
            <wp:extent cx="6400800" cy="192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2A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100DF4" w:rsidRDefault="00100DF4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100DF4" w:rsidRDefault="00100DF4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100DF4" w:rsidRDefault="00100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71F82160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C8703A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100DF4" w:rsidRPr="00B025CF" w:rsidRDefault="00100DF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100DF4" w:rsidRDefault="00C8703A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4C3F0087" w:rsidR="00100DF4" w:rsidRPr="005B3A86" w:rsidRDefault="00100DF4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8703A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4EE3DC99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C8703A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6E3FD7D3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C8703A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100DF4" w:rsidRDefault="00100DF4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100DF4" w:rsidRDefault="00100DF4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100DF4" w:rsidRDefault="00100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66943D41" w:rsidR="00100DF4" w:rsidRPr="00B025CF" w:rsidRDefault="00100DF4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 xml:space="preserve">test </w:t>
    </w:r>
    <w:r w:rsidR="005C146F">
      <w:rPr>
        <w:rFonts w:ascii="BankGothic Md BT" w:hAnsi="BankGothic Md BT"/>
        <w:sz w:val="24"/>
        <w:szCs w:val="24"/>
      </w:rPr>
      <w:t>5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54748BBC" w:rsidR="00100DF4" w:rsidRPr="00B025CF" w:rsidRDefault="00100DF4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 xml:space="preserve">test </w:t>
    </w:r>
    <w:r w:rsidR="005C146F">
      <w:rPr>
        <w:rFonts w:ascii="BankGothic Md BT" w:hAnsi="BankGothic Md BT"/>
        <w:sz w:val="24"/>
        <w:szCs w:val="24"/>
      </w:rPr>
      <w:t>5</w:t>
    </w:r>
  </w:p>
  <w:p w14:paraId="69B0CFCE" w14:textId="77777777" w:rsidR="00100DF4" w:rsidRPr="0018545B" w:rsidRDefault="00100DF4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100DF4" w14:paraId="385F9EF0" w14:textId="77777777" w:rsidTr="001A25D9">
      <w:tc>
        <w:tcPr>
          <w:tcW w:w="1080" w:type="dxa"/>
        </w:tcPr>
        <w:p w14:paraId="63A89E8F" w14:textId="77777777" w:rsidR="00100DF4" w:rsidRDefault="00100DF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100DF4" w:rsidRPr="00B025CF" w:rsidRDefault="00100DF4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7E6A51C2" w:rsidR="00100DF4" w:rsidRPr="00B025CF" w:rsidRDefault="00493D39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</w:t>
    </w:r>
    <w:r w:rsidR="001E1581">
      <w:rPr>
        <w:rFonts w:ascii="BankGothic Lt BT" w:hAnsi="BankGothic Lt BT"/>
      </w:rPr>
      <w:t xml:space="preserve"> 5</w:t>
    </w:r>
    <w:r w:rsidR="00100DF4" w:rsidRPr="00B025CF">
      <w:rPr>
        <w:rFonts w:ascii="BankGothic Lt BT" w:hAnsi="BankGothic Lt BT"/>
      </w:rPr>
      <w:tab/>
    </w:r>
    <w:proofErr w:type="spellStart"/>
    <w:r w:rsidR="00100DF4">
      <w:rPr>
        <w:rFonts w:ascii="BankGothic Lt BT" w:hAnsi="BankGothic Lt BT"/>
      </w:rPr>
      <w:t>ranken</w:t>
    </w:r>
    <w:proofErr w:type="spellEnd"/>
    <w:r w:rsidR="00100DF4">
      <w:rPr>
        <w:rFonts w:ascii="BankGothic Lt BT" w:hAnsi="BankGothic Lt BT"/>
      </w:rPr>
      <w:t xml:space="preserve"> technical college</w:t>
    </w:r>
    <w:r w:rsidR="00100DF4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0549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457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1C01"/>
    <w:rsid w:val="00334A0C"/>
    <w:rsid w:val="003A1F30"/>
    <w:rsid w:val="003D312A"/>
    <w:rsid w:val="00431790"/>
    <w:rsid w:val="00447C02"/>
    <w:rsid w:val="00493D39"/>
    <w:rsid w:val="00535412"/>
    <w:rsid w:val="005B3A86"/>
    <w:rsid w:val="005C146F"/>
    <w:rsid w:val="006A52BF"/>
    <w:rsid w:val="007140C7"/>
    <w:rsid w:val="00737275"/>
    <w:rsid w:val="00774550"/>
    <w:rsid w:val="007C4BAD"/>
    <w:rsid w:val="007F1EB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4233"/>
    <w:rsid w:val="00930C4C"/>
    <w:rsid w:val="00950A2E"/>
    <w:rsid w:val="0095693B"/>
    <w:rsid w:val="009D18A7"/>
    <w:rsid w:val="009F2DFA"/>
    <w:rsid w:val="00A327AF"/>
    <w:rsid w:val="00A414D9"/>
    <w:rsid w:val="00A9256D"/>
    <w:rsid w:val="00AA515D"/>
    <w:rsid w:val="00AA6A80"/>
    <w:rsid w:val="00B025CF"/>
    <w:rsid w:val="00B755C0"/>
    <w:rsid w:val="00BC027D"/>
    <w:rsid w:val="00BD1D03"/>
    <w:rsid w:val="00BE1AF9"/>
    <w:rsid w:val="00C03E39"/>
    <w:rsid w:val="00C520CE"/>
    <w:rsid w:val="00C844E5"/>
    <w:rsid w:val="00C8703A"/>
    <w:rsid w:val="00CB0E86"/>
    <w:rsid w:val="00CE6CB6"/>
    <w:rsid w:val="00D372AD"/>
    <w:rsid w:val="00D56E03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443DE"/>
    <w:rsid w:val="00F631A1"/>
    <w:rsid w:val="00FC7EA1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A783-893A-4118-9383-96C3126B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864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2018-01-26T17:27:00Z</cp:lastPrinted>
  <dcterms:created xsi:type="dcterms:W3CDTF">2018-02-08T02:07:00Z</dcterms:created>
  <dcterms:modified xsi:type="dcterms:W3CDTF">2018-02-09T16:36:00Z</dcterms:modified>
</cp:coreProperties>
</file>