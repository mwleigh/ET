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562B291B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475BBE">
        <w:rPr>
          <w:rFonts w:ascii="Verdana" w:hAnsi="Verdana"/>
          <w:b/>
          <w:sz w:val="24"/>
          <w:szCs w:val="24"/>
        </w:rPr>
        <w:t>5</w:t>
      </w:r>
    </w:p>
    <w:p w14:paraId="79BDA8DC" w14:textId="1BE14213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475BBE">
        <w:rPr>
          <w:rFonts w:ascii="Verdana" w:hAnsi="Verdana"/>
          <w:b/>
        </w:rPr>
        <w:t>Time On-Delay</w:t>
      </w:r>
      <w:r w:rsidR="006421B2">
        <w:rPr>
          <w:rFonts w:ascii="Verdana" w:hAnsi="Verdana"/>
          <w:b/>
        </w:rPr>
        <w:t xml:space="preserve"> for </w:t>
      </w:r>
      <w:r w:rsidR="00A44B0D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5E52B31F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develop a</w:t>
      </w:r>
      <w:r w:rsidR="00CA3C21">
        <w:rPr>
          <w:rFonts w:ascii="Verdana" w:hAnsi="Verdana"/>
        </w:rPr>
        <w:t>n understanding of a Time-On Delay relay</w:t>
      </w:r>
      <w:r w:rsidR="00B10681">
        <w:rPr>
          <w:rFonts w:ascii="Verdana" w:hAnsi="Verdana"/>
        </w:rPr>
        <w:t>.</w:t>
      </w:r>
    </w:p>
    <w:p w14:paraId="79BDA8E0" w14:textId="7D98EA03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CA3C21">
        <w:rPr>
          <w:rFonts w:ascii="Verdana" w:hAnsi="Verdana"/>
        </w:rPr>
        <w:t>control</w:t>
      </w:r>
      <w:r w:rsidR="008B11C1">
        <w:rPr>
          <w:rFonts w:ascii="Verdana" w:hAnsi="Verdana"/>
        </w:rPr>
        <w:t xml:space="preserve">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65C323B4" w:rsidR="005A16E9" w:rsidRDefault="009F4538" w:rsidP="004C732A">
      <w:pPr>
        <w:spacing w:after="24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 xml:space="preserve">Design a </w:t>
      </w:r>
      <w:r w:rsidR="00CA3C21">
        <w:rPr>
          <w:rFonts w:ascii="Verdana" w:hAnsi="Verdana"/>
        </w:rPr>
        <w:t>time delay</w:t>
      </w:r>
      <w:r>
        <w:rPr>
          <w:rFonts w:ascii="Verdana" w:hAnsi="Verdana"/>
        </w:rPr>
        <w:t xml:space="preserve"> motor control circuit using </w:t>
      </w:r>
      <w:r w:rsidR="00CA3C21">
        <w:rPr>
          <w:rFonts w:ascii="Verdana" w:hAnsi="Verdana"/>
        </w:rPr>
        <w:t>two</w:t>
      </w:r>
      <w:r>
        <w:rPr>
          <w:rFonts w:ascii="Verdana" w:hAnsi="Verdana"/>
        </w:rPr>
        <w:t xml:space="preserve"> momentary pushbuttons</w:t>
      </w:r>
      <w:r w:rsidR="007278A2">
        <w:rPr>
          <w:rFonts w:ascii="Verdana" w:hAnsi="Verdana"/>
        </w:rPr>
        <w:t xml:space="preserve"> and </w:t>
      </w:r>
      <w:r w:rsidR="00CA3C21">
        <w:rPr>
          <w:rFonts w:ascii="Verdana" w:hAnsi="Verdana"/>
        </w:rPr>
        <w:t>time delay relay</w:t>
      </w:r>
      <w:r w:rsidR="007278A2">
        <w:rPr>
          <w:rFonts w:ascii="Verdana" w:hAnsi="Verdana"/>
        </w:rPr>
        <w:t>.</w:t>
      </w:r>
      <w:r>
        <w:rPr>
          <w:rFonts w:ascii="Verdana" w:hAnsi="Verdana"/>
        </w:rPr>
        <w:t xml:space="preserve"> One pushbutton shall be </w:t>
      </w:r>
      <w:r w:rsidR="00CA3C21">
        <w:rPr>
          <w:rFonts w:ascii="Verdana" w:hAnsi="Verdana"/>
        </w:rPr>
        <w:t>a traditional</w:t>
      </w:r>
      <w:r w:rsidR="00E82ED6">
        <w:rPr>
          <w:rFonts w:ascii="Verdana" w:hAnsi="Verdana"/>
        </w:rPr>
        <w:t xml:space="preserve"> “</w:t>
      </w:r>
      <w:r w:rsidR="00CA3C21">
        <w:rPr>
          <w:rFonts w:ascii="Verdana" w:hAnsi="Verdana"/>
        </w:rPr>
        <w:t>start</w:t>
      </w:r>
      <w:r w:rsidR="00E82ED6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. When the motor is started, it shall run for 15 seconds then shut off. This shall be done </w:t>
      </w:r>
      <w:proofErr w:type="gramStart"/>
      <w:r w:rsidR="00CA3C21">
        <w:rPr>
          <w:rFonts w:ascii="Verdana" w:hAnsi="Verdana"/>
        </w:rPr>
        <w:t>through the use of</w:t>
      </w:r>
      <w:proofErr w:type="gramEnd"/>
      <w:r w:rsidR="00CA3C21">
        <w:rPr>
          <w:rFonts w:ascii="Verdana" w:hAnsi="Verdana"/>
        </w:rPr>
        <w:t xml:space="preserve"> a time delay relay in conjunction with a three-phase motor starter. The </w:t>
      </w:r>
      <w:r w:rsidR="00E82ED6">
        <w:rPr>
          <w:rFonts w:ascii="Verdana" w:hAnsi="Verdana"/>
        </w:rPr>
        <w:t xml:space="preserve">other pushbutton shall be </w:t>
      </w:r>
      <w:r w:rsidR="00CA3C21">
        <w:rPr>
          <w:rFonts w:ascii="Verdana" w:hAnsi="Verdana"/>
        </w:rPr>
        <w:t>a “stop</w:t>
      </w:r>
      <w:r w:rsidR="00E82ED6">
        <w:rPr>
          <w:rFonts w:ascii="Verdana" w:hAnsi="Verdana"/>
        </w:rPr>
        <w:t xml:space="preserve">” </w:t>
      </w:r>
      <w:r w:rsidR="00CA3C21">
        <w:rPr>
          <w:rFonts w:ascii="Verdana" w:hAnsi="Verdana"/>
        </w:rPr>
        <w:t>pushbutton</w:t>
      </w:r>
      <w:r w:rsidR="00E82ED6">
        <w:rPr>
          <w:rFonts w:ascii="Verdana" w:hAnsi="Verdana"/>
        </w:rPr>
        <w:t xml:space="preserve">.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</w:t>
      </w:r>
      <w:r w:rsidR="00CA3C21">
        <w:rPr>
          <w:rFonts w:ascii="Verdana" w:hAnsi="Verdana"/>
        </w:rPr>
        <w:t>running</w:t>
      </w:r>
      <w:r w:rsidR="004142AB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, </w:t>
      </w:r>
      <w:r w:rsidR="004142AB">
        <w:rPr>
          <w:rFonts w:ascii="Verdana" w:hAnsi="Verdana"/>
        </w:rPr>
        <w:t>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 Use the space on the opposite side of this page to design your circuit. Once complete, review your design with you</w:t>
      </w:r>
      <w:r w:rsidR="004142AB">
        <w:rPr>
          <w:rFonts w:ascii="Verdana" w:hAnsi="Verdana"/>
        </w:rPr>
        <w:t>r</w:t>
      </w:r>
      <w:r>
        <w:rPr>
          <w:rFonts w:ascii="Verdana" w:hAnsi="Verdana"/>
        </w:rPr>
        <w:t xml:space="preserve"> instructor. After obtaining approval, you may wire your circuit. Ensure to label all wires with the appropriate wire numbers. Have your instructor review your wiring before energizing your circuit.</w:t>
      </w:r>
    </w:p>
    <w:p w14:paraId="66E5AB59" w14:textId="561C4F29" w:rsidR="006777DA" w:rsidRDefault="007C046E" w:rsidP="00A44B0D">
      <w:pPr>
        <w:spacing w:after="0"/>
        <w:ind w:left="720"/>
        <w:jc w:val="center"/>
        <w:rPr>
          <w:rFonts w:ascii="Verdana" w:hAnsi="Verdana"/>
        </w:rPr>
      </w:pPr>
      <w:r w:rsidRPr="007C046E">
        <w:drawing>
          <wp:inline distT="0" distB="0" distL="0" distR="0" wp14:anchorId="05266F70" wp14:editId="7AF70362">
            <wp:extent cx="5021391" cy="2247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94" cy="225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C8F7" w14:textId="7A14DFCF" w:rsidR="007C046E" w:rsidRPr="007E5AF1" w:rsidRDefault="007C046E" w:rsidP="00A44B0D">
      <w:pPr>
        <w:spacing w:after="0"/>
        <w:ind w:left="720"/>
        <w:jc w:val="center"/>
        <w:rPr>
          <w:rFonts w:ascii="Verdana" w:hAnsi="Verdana"/>
        </w:rPr>
      </w:pPr>
    </w:p>
    <w:bookmarkEnd w:id="0"/>
    <w:p w14:paraId="5FC07227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</w:pPr>
    </w:p>
    <w:p w14:paraId="069C5013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  <w:sectPr w:rsidR="00F4326E" w:rsidSect="00B16B3D">
          <w:headerReference w:type="first" r:id="rId9"/>
          <w:footerReference w:type="first" r:id="rId10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E4703B"/>
        </w:tc>
        <w:tc>
          <w:tcPr>
            <w:tcW w:w="971" w:type="dxa"/>
          </w:tcPr>
          <w:p w14:paraId="62F2984F" w14:textId="77777777" w:rsidR="00F4326E" w:rsidRDefault="00F4326E" w:rsidP="00E4703B"/>
        </w:tc>
        <w:tc>
          <w:tcPr>
            <w:tcW w:w="971" w:type="dxa"/>
          </w:tcPr>
          <w:p w14:paraId="0FCA0683" w14:textId="77777777" w:rsidR="00F4326E" w:rsidRDefault="00F4326E" w:rsidP="00E4703B"/>
        </w:tc>
        <w:tc>
          <w:tcPr>
            <w:tcW w:w="971" w:type="dxa"/>
          </w:tcPr>
          <w:p w14:paraId="54689413" w14:textId="77777777" w:rsidR="00F4326E" w:rsidRDefault="00F4326E" w:rsidP="00E4703B"/>
        </w:tc>
        <w:tc>
          <w:tcPr>
            <w:tcW w:w="971" w:type="dxa"/>
          </w:tcPr>
          <w:p w14:paraId="4B05777E" w14:textId="77777777" w:rsidR="00F4326E" w:rsidRDefault="00F4326E" w:rsidP="00E4703B"/>
        </w:tc>
        <w:tc>
          <w:tcPr>
            <w:tcW w:w="971" w:type="dxa"/>
          </w:tcPr>
          <w:p w14:paraId="2BC5E767" w14:textId="77777777" w:rsidR="00F4326E" w:rsidRDefault="00F4326E" w:rsidP="00E4703B"/>
        </w:tc>
        <w:tc>
          <w:tcPr>
            <w:tcW w:w="971" w:type="dxa"/>
          </w:tcPr>
          <w:p w14:paraId="624B30F5" w14:textId="77777777" w:rsidR="00F4326E" w:rsidRDefault="00F4326E" w:rsidP="00E4703B"/>
        </w:tc>
        <w:tc>
          <w:tcPr>
            <w:tcW w:w="971" w:type="dxa"/>
          </w:tcPr>
          <w:p w14:paraId="79A21F56" w14:textId="77777777" w:rsidR="00F4326E" w:rsidRDefault="00F4326E" w:rsidP="00E4703B"/>
        </w:tc>
        <w:tc>
          <w:tcPr>
            <w:tcW w:w="971" w:type="dxa"/>
          </w:tcPr>
          <w:p w14:paraId="5B991B81" w14:textId="77777777" w:rsidR="00F4326E" w:rsidRDefault="00F4326E" w:rsidP="00E4703B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E4703B"/>
        </w:tc>
        <w:tc>
          <w:tcPr>
            <w:tcW w:w="971" w:type="dxa"/>
          </w:tcPr>
          <w:p w14:paraId="6581B5DC" w14:textId="77777777" w:rsidR="00F4326E" w:rsidRDefault="00F4326E" w:rsidP="00E4703B"/>
        </w:tc>
        <w:tc>
          <w:tcPr>
            <w:tcW w:w="971" w:type="dxa"/>
          </w:tcPr>
          <w:p w14:paraId="3C2AA3C5" w14:textId="77777777" w:rsidR="00F4326E" w:rsidRDefault="00F4326E" w:rsidP="00E4703B"/>
        </w:tc>
        <w:tc>
          <w:tcPr>
            <w:tcW w:w="971" w:type="dxa"/>
          </w:tcPr>
          <w:p w14:paraId="4AD99728" w14:textId="77777777" w:rsidR="00F4326E" w:rsidRDefault="00F4326E" w:rsidP="00E4703B"/>
        </w:tc>
        <w:tc>
          <w:tcPr>
            <w:tcW w:w="971" w:type="dxa"/>
          </w:tcPr>
          <w:p w14:paraId="1888A42A" w14:textId="77777777" w:rsidR="00F4326E" w:rsidRDefault="00F4326E" w:rsidP="00E4703B"/>
        </w:tc>
        <w:tc>
          <w:tcPr>
            <w:tcW w:w="971" w:type="dxa"/>
          </w:tcPr>
          <w:p w14:paraId="4D0E8F70" w14:textId="77777777" w:rsidR="00F4326E" w:rsidRDefault="00F4326E" w:rsidP="00E4703B"/>
        </w:tc>
        <w:tc>
          <w:tcPr>
            <w:tcW w:w="971" w:type="dxa"/>
          </w:tcPr>
          <w:p w14:paraId="42A18DA9" w14:textId="77777777" w:rsidR="00F4326E" w:rsidRDefault="00F4326E" w:rsidP="00E4703B"/>
        </w:tc>
        <w:tc>
          <w:tcPr>
            <w:tcW w:w="971" w:type="dxa"/>
          </w:tcPr>
          <w:p w14:paraId="4AC45B4B" w14:textId="77777777" w:rsidR="00F4326E" w:rsidRDefault="00F4326E" w:rsidP="00E4703B"/>
        </w:tc>
        <w:tc>
          <w:tcPr>
            <w:tcW w:w="971" w:type="dxa"/>
          </w:tcPr>
          <w:p w14:paraId="69EF3059" w14:textId="77777777" w:rsidR="00F4326E" w:rsidRDefault="00F4326E" w:rsidP="00E4703B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E4703B"/>
        </w:tc>
        <w:tc>
          <w:tcPr>
            <w:tcW w:w="971" w:type="dxa"/>
          </w:tcPr>
          <w:p w14:paraId="6D9315CE" w14:textId="77777777" w:rsidR="00F4326E" w:rsidRDefault="00F4326E" w:rsidP="00E4703B"/>
        </w:tc>
        <w:tc>
          <w:tcPr>
            <w:tcW w:w="971" w:type="dxa"/>
          </w:tcPr>
          <w:p w14:paraId="3EB88249" w14:textId="77777777" w:rsidR="00F4326E" w:rsidRDefault="00F4326E" w:rsidP="00E4703B"/>
        </w:tc>
        <w:tc>
          <w:tcPr>
            <w:tcW w:w="971" w:type="dxa"/>
          </w:tcPr>
          <w:p w14:paraId="476B0D80" w14:textId="77777777" w:rsidR="00F4326E" w:rsidRDefault="00F4326E" w:rsidP="00E4703B"/>
        </w:tc>
        <w:tc>
          <w:tcPr>
            <w:tcW w:w="971" w:type="dxa"/>
          </w:tcPr>
          <w:p w14:paraId="70F1BF50" w14:textId="77777777" w:rsidR="00F4326E" w:rsidRDefault="00F4326E" w:rsidP="00E4703B"/>
        </w:tc>
        <w:tc>
          <w:tcPr>
            <w:tcW w:w="971" w:type="dxa"/>
          </w:tcPr>
          <w:p w14:paraId="05455BC6" w14:textId="77777777" w:rsidR="00F4326E" w:rsidRDefault="00F4326E" w:rsidP="00E4703B"/>
        </w:tc>
        <w:tc>
          <w:tcPr>
            <w:tcW w:w="971" w:type="dxa"/>
          </w:tcPr>
          <w:p w14:paraId="50DE6A35" w14:textId="77777777" w:rsidR="00F4326E" w:rsidRDefault="00F4326E" w:rsidP="00E4703B"/>
        </w:tc>
        <w:tc>
          <w:tcPr>
            <w:tcW w:w="971" w:type="dxa"/>
          </w:tcPr>
          <w:p w14:paraId="7F9D64B1" w14:textId="77777777" w:rsidR="00F4326E" w:rsidRDefault="00F4326E" w:rsidP="00E4703B"/>
        </w:tc>
        <w:tc>
          <w:tcPr>
            <w:tcW w:w="971" w:type="dxa"/>
          </w:tcPr>
          <w:p w14:paraId="542CDAA7" w14:textId="77777777" w:rsidR="00F4326E" w:rsidRDefault="00F4326E" w:rsidP="00E4703B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E4703B"/>
        </w:tc>
        <w:tc>
          <w:tcPr>
            <w:tcW w:w="971" w:type="dxa"/>
          </w:tcPr>
          <w:p w14:paraId="013A4655" w14:textId="77777777" w:rsidR="00F4326E" w:rsidRDefault="00F4326E" w:rsidP="00E4703B"/>
        </w:tc>
        <w:tc>
          <w:tcPr>
            <w:tcW w:w="971" w:type="dxa"/>
          </w:tcPr>
          <w:p w14:paraId="33A8EDCA" w14:textId="77777777" w:rsidR="00F4326E" w:rsidRDefault="00F4326E" w:rsidP="00E4703B"/>
        </w:tc>
        <w:tc>
          <w:tcPr>
            <w:tcW w:w="971" w:type="dxa"/>
          </w:tcPr>
          <w:p w14:paraId="72B74016" w14:textId="77777777" w:rsidR="00F4326E" w:rsidRDefault="00F4326E" w:rsidP="00E4703B"/>
        </w:tc>
        <w:tc>
          <w:tcPr>
            <w:tcW w:w="971" w:type="dxa"/>
          </w:tcPr>
          <w:p w14:paraId="7B22924C" w14:textId="77777777" w:rsidR="00F4326E" w:rsidRDefault="00F4326E" w:rsidP="00E4703B"/>
        </w:tc>
        <w:tc>
          <w:tcPr>
            <w:tcW w:w="971" w:type="dxa"/>
          </w:tcPr>
          <w:p w14:paraId="78537168" w14:textId="77777777" w:rsidR="00F4326E" w:rsidRDefault="00F4326E" w:rsidP="00E4703B"/>
        </w:tc>
        <w:tc>
          <w:tcPr>
            <w:tcW w:w="971" w:type="dxa"/>
          </w:tcPr>
          <w:p w14:paraId="3432901A" w14:textId="77777777" w:rsidR="00F4326E" w:rsidRDefault="00F4326E" w:rsidP="00E4703B"/>
        </w:tc>
        <w:tc>
          <w:tcPr>
            <w:tcW w:w="971" w:type="dxa"/>
          </w:tcPr>
          <w:p w14:paraId="12CF0FE3" w14:textId="77777777" w:rsidR="00F4326E" w:rsidRDefault="00F4326E" w:rsidP="00E4703B"/>
        </w:tc>
        <w:tc>
          <w:tcPr>
            <w:tcW w:w="971" w:type="dxa"/>
          </w:tcPr>
          <w:p w14:paraId="2CA13429" w14:textId="77777777" w:rsidR="00F4326E" w:rsidRDefault="00F4326E" w:rsidP="00E4703B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E4703B"/>
        </w:tc>
        <w:tc>
          <w:tcPr>
            <w:tcW w:w="971" w:type="dxa"/>
          </w:tcPr>
          <w:p w14:paraId="652CE33F" w14:textId="77777777" w:rsidR="00F4326E" w:rsidRDefault="00F4326E" w:rsidP="00E4703B"/>
        </w:tc>
        <w:tc>
          <w:tcPr>
            <w:tcW w:w="971" w:type="dxa"/>
          </w:tcPr>
          <w:p w14:paraId="0616CED8" w14:textId="77777777" w:rsidR="00F4326E" w:rsidRDefault="00F4326E" w:rsidP="00E4703B"/>
        </w:tc>
        <w:tc>
          <w:tcPr>
            <w:tcW w:w="971" w:type="dxa"/>
          </w:tcPr>
          <w:p w14:paraId="3409D79C" w14:textId="77777777" w:rsidR="00F4326E" w:rsidRDefault="00F4326E" w:rsidP="00E4703B"/>
        </w:tc>
        <w:tc>
          <w:tcPr>
            <w:tcW w:w="971" w:type="dxa"/>
          </w:tcPr>
          <w:p w14:paraId="78A15CC7" w14:textId="77777777" w:rsidR="00F4326E" w:rsidRDefault="00F4326E" w:rsidP="00E4703B"/>
        </w:tc>
        <w:tc>
          <w:tcPr>
            <w:tcW w:w="971" w:type="dxa"/>
          </w:tcPr>
          <w:p w14:paraId="617127B7" w14:textId="77777777" w:rsidR="00F4326E" w:rsidRDefault="00F4326E" w:rsidP="00E4703B"/>
        </w:tc>
        <w:tc>
          <w:tcPr>
            <w:tcW w:w="971" w:type="dxa"/>
          </w:tcPr>
          <w:p w14:paraId="4D0D8733" w14:textId="77777777" w:rsidR="00F4326E" w:rsidRDefault="00F4326E" w:rsidP="00E4703B"/>
        </w:tc>
        <w:tc>
          <w:tcPr>
            <w:tcW w:w="971" w:type="dxa"/>
          </w:tcPr>
          <w:p w14:paraId="1B0882B3" w14:textId="77777777" w:rsidR="00F4326E" w:rsidRDefault="00F4326E" w:rsidP="00E4703B"/>
        </w:tc>
        <w:tc>
          <w:tcPr>
            <w:tcW w:w="971" w:type="dxa"/>
          </w:tcPr>
          <w:p w14:paraId="308AD855" w14:textId="77777777" w:rsidR="00F4326E" w:rsidRDefault="00F4326E" w:rsidP="00E4703B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E4703B"/>
        </w:tc>
        <w:tc>
          <w:tcPr>
            <w:tcW w:w="971" w:type="dxa"/>
          </w:tcPr>
          <w:p w14:paraId="36DEF386" w14:textId="77777777" w:rsidR="00F4326E" w:rsidRDefault="00F4326E" w:rsidP="00E4703B"/>
        </w:tc>
        <w:tc>
          <w:tcPr>
            <w:tcW w:w="971" w:type="dxa"/>
          </w:tcPr>
          <w:p w14:paraId="223121E4" w14:textId="77777777" w:rsidR="00F4326E" w:rsidRDefault="00F4326E" w:rsidP="00E4703B"/>
        </w:tc>
        <w:tc>
          <w:tcPr>
            <w:tcW w:w="971" w:type="dxa"/>
          </w:tcPr>
          <w:p w14:paraId="51EDE2DF" w14:textId="77777777" w:rsidR="00F4326E" w:rsidRDefault="00F4326E" w:rsidP="00E4703B"/>
        </w:tc>
        <w:tc>
          <w:tcPr>
            <w:tcW w:w="971" w:type="dxa"/>
          </w:tcPr>
          <w:p w14:paraId="2E2563F3" w14:textId="77777777" w:rsidR="00F4326E" w:rsidRDefault="00F4326E" w:rsidP="00E4703B"/>
        </w:tc>
        <w:tc>
          <w:tcPr>
            <w:tcW w:w="971" w:type="dxa"/>
          </w:tcPr>
          <w:p w14:paraId="6B781A12" w14:textId="77777777" w:rsidR="00F4326E" w:rsidRDefault="00F4326E" w:rsidP="00E4703B"/>
        </w:tc>
        <w:tc>
          <w:tcPr>
            <w:tcW w:w="971" w:type="dxa"/>
          </w:tcPr>
          <w:p w14:paraId="798D189A" w14:textId="77777777" w:rsidR="00F4326E" w:rsidRDefault="00F4326E" w:rsidP="00E4703B"/>
        </w:tc>
        <w:tc>
          <w:tcPr>
            <w:tcW w:w="971" w:type="dxa"/>
          </w:tcPr>
          <w:p w14:paraId="34F5B3B9" w14:textId="77777777" w:rsidR="00F4326E" w:rsidRDefault="00F4326E" w:rsidP="00E4703B"/>
        </w:tc>
        <w:tc>
          <w:tcPr>
            <w:tcW w:w="971" w:type="dxa"/>
          </w:tcPr>
          <w:p w14:paraId="50FC89B6" w14:textId="77777777" w:rsidR="00F4326E" w:rsidRDefault="00F4326E" w:rsidP="00E4703B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E4703B"/>
        </w:tc>
        <w:tc>
          <w:tcPr>
            <w:tcW w:w="971" w:type="dxa"/>
          </w:tcPr>
          <w:p w14:paraId="7C5D51A1" w14:textId="77777777" w:rsidR="00F4326E" w:rsidRDefault="00F4326E" w:rsidP="00E4703B"/>
        </w:tc>
        <w:tc>
          <w:tcPr>
            <w:tcW w:w="971" w:type="dxa"/>
          </w:tcPr>
          <w:p w14:paraId="2311970F" w14:textId="77777777" w:rsidR="00F4326E" w:rsidRDefault="00F4326E" w:rsidP="00E4703B"/>
        </w:tc>
        <w:tc>
          <w:tcPr>
            <w:tcW w:w="971" w:type="dxa"/>
          </w:tcPr>
          <w:p w14:paraId="74DCE0CE" w14:textId="77777777" w:rsidR="00F4326E" w:rsidRDefault="00F4326E" w:rsidP="00E4703B"/>
        </w:tc>
        <w:tc>
          <w:tcPr>
            <w:tcW w:w="971" w:type="dxa"/>
          </w:tcPr>
          <w:p w14:paraId="58A92E2E" w14:textId="77777777" w:rsidR="00F4326E" w:rsidRDefault="00F4326E" w:rsidP="00E4703B"/>
        </w:tc>
        <w:tc>
          <w:tcPr>
            <w:tcW w:w="971" w:type="dxa"/>
          </w:tcPr>
          <w:p w14:paraId="6D5D718D" w14:textId="77777777" w:rsidR="00F4326E" w:rsidRDefault="00F4326E" w:rsidP="00E4703B"/>
        </w:tc>
        <w:tc>
          <w:tcPr>
            <w:tcW w:w="971" w:type="dxa"/>
          </w:tcPr>
          <w:p w14:paraId="34DA1C12" w14:textId="77777777" w:rsidR="00F4326E" w:rsidRDefault="00F4326E" w:rsidP="00E4703B"/>
        </w:tc>
        <w:tc>
          <w:tcPr>
            <w:tcW w:w="971" w:type="dxa"/>
          </w:tcPr>
          <w:p w14:paraId="2E739D1B" w14:textId="77777777" w:rsidR="00F4326E" w:rsidRDefault="00F4326E" w:rsidP="00E4703B"/>
        </w:tc>
        <w:tc>
          <w:tcPr>
            <w:tcW w:w="971" w:type="dxa"/>
          </w:tcPr>
          <w:p w14:paraId="245EE1FD" w14:textId="77777777" w:rsidR="00F4326E" w:rsidRDefault="00F4326E" w:rsidP="00E4703B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E4703B"/>
        </w:tc>
        <w:tc>
          <w:tcPr>
            <w:tcW w:w="971" w:type="dxa"/>
          </w:tcPr>
          <w:p w14:paraId="5AEAB81D" w14:textId="77777777" w:rsidR="00F4326E" w:rsidRDefault="00F4326E" w:rsidP="00E4703B"/>
        </w:tc>
        <w:tc>
          <w:tcPr>
            <w:tcW w:w="971" w:type="dxa"/>
          </w:tcPr>
          <w:p w14:paraId="79A60C18" w14:textId="77777777" w:rsidR="00F4326E" w:rsidRDefault="00F4326E" w:rsidP="00E4703B"/>
        </w:tc>
        <w:tc>
          <w:tcPr>
            <w:tcW w:w="971" w:type="dxa"/>
          </w:tcPr>
          <w:p w14:paraId="722AF392" w14:textId="77777777" w:rsidR="00F4326E" w:rsidRDefault="00F4326E" w:rsidP="00E4703B"/>
        </w:tc>
        <w:tc>
          <w:tcPr>
            <w:tcW w:w="971" w:type="dxa"/>
          </w:tcPr>
          <w:p w14:paraId="74CF15CE" w14:textId="77777777" w:rsidR="00F4326E" w:rsidRDefault="00F4326E" w:rsidP="00E4703B"/>
        </w:tc>
        <w:tc>
          <w:tcPr>
            <w:tcW w:w="971" w:type="dxa"/>
          </w:tcPr>
          <w:p w14:paraId="47848416" w14:textId="77777777" w:rsidR="00F4326E" w:rsidRDefault="00F4326E" w:rsidP="00E4703B"/>
        </w:tc>
        <w:tc>
          <w:tcPr>
            <w:tcW w:w="971" w:type="dxa"/>
          </w:tcPr>
          <w:p w14:paraId="41CC0A65" w14:textId="77777777" w:rsidR="00F4326E" w:rsidRDefault="00F4326E" w:rsidP="00E4703B"/>
        </w:tc>
        <w:tc>
          <w:tcPr>
            <w:tcW w:w="971" w:type="dxa"/>
          </w:tcPr>
          <w:p w14:paraId="4BB7ACB1" w14:textId="77777777" w:rsidR="00F4326E" w:rsidRDefault="00F4326E" w:rsidP="00E4703B"/>
        </w:tc>
        <w:tc>
          <w:tcPr>
            <w:tcW w:w="971" w:type="dxa"/>
          </w:tcPr>
          <w:p w14:paraId="6068E0A2" w14:textId="77777777" w:rsidR="00F4326E" w:rsidRDefault="00F4326E" w:rsidP="00E4703B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E4703B"/>
        </w:tc>
        <w:tc>
          <w:tcPr>
            <w:tcW w:w="971" w:type="dxa"/>
          </w:tcPr>
          <w:p w14:paraId="1DE575AC" w14:textId="77777777" w:rsidR="00E9662B" w:rsidRDefault="00E9662B" w:rsidP="00E4703B"/>
        </w:tc>
        <w:tc>
          <w:tcPr>
            <w:tcW w:w="971" w:type="dxa"/>
          </w:tcPr>
          <w:p w14:paraId="06E003E1" w14:textId="77777777" w:rsidR="00E9662B" w:rsidRDefault="00E9662B" w:rsidP="00E4703B"/>
        </w:tc>
        <w:tc>
          <w:tcPr>
            <w:tcW w:w="971" w:type="dxa"/>
          </w:tcPr>
          <w:p w14:paraId="5B0191A6" w14:textId="77777777" w:rsidR="00E9662B" w:rsidRDefault="00E9662B" w:rsidP="00E4703B"/>
        </w:tc>
        <w:tc>
          <w:tcPr>
            <w:tcW w:w="971" w:type="dxa"/>
          </w:tcPr>
          <w:p w14:paraId="663D6F02" w14:textId="77777777" w:rsidR="00E9662B" w:rsidRDefault="00E9662B" w:rsidP="00E4703B"/>
        </w:tc>
        <w:tc>
          <w:tcPr>
            <w:tcW w:w="971" w:type="dxa"/>
          </w:tcPr>
          <w:p w14:paraId="5DD89A88" w14:textId="77777777" w:rsidR="00E9662B" w:rsidRDefault="00E9662B" w:rsidP="00E4703B"/>
        </w:tc>
        <w:tc>
          <w:tcPr>
            <w:tcW w:w="971" w:type="dxa"/>
          </w:tcPr>
          <w:p w14:paraId="59AD4871" w14:textId="77777777" w:rsidR="00E9662B" w:rsidRDefault="00E9662B" w:rsidP="00E4703B"/>
        </w:tc>
        <w:tc>
          <w:tcPr>
            <w:tcW w:w="971" w:type="dxa"/>
          </w:tcPr>
          <w:p w14:paraId="67C10C9C" w14:textId="77777777" w:rsidR="00E9662B" w:rsidRDefault="00E9662B" w:rsidP="00E4703B"/>
        </w:tc>
        <w:tc>
          <w:tcPr>
            <w:tcW w:w="971" w:type="dxa"/>
          </w:tcPr>
          <w:p w14:paraId="740DBCA6" w14:textId="77777777" w:rsidR="00E9662B" w:rsidRDefault="00E9662B" w:rsidP="00E4703B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E4703B"/>
        </w:tc>
        <w:tc>
          <w:tcPr>
            <w:tcW w:w="971" w:type="dxa"/>
          </w:tcPr>
          <w:p w14:paraId="0BC47479" w14:textId="77777777" w:rsidR="00F4326E" w:rsidRDefault="00F4326E" w:rsidP="00E4703B"/>
        </w:tc>
        <w:tc>
          <w:tcPr>
            <w:tcW w:w="971" w:type="dxa"/>
          </w:tcPr>
          <w:p w14:paraId="0AB4FE3B" w14:textId="77777777" w:rsidR="00F4326E" w:rsidRDefault="00F4326E" w:rsidP="00E4703B"/>
        </w:tc>
        <w:tc>
          <w:tcPr>
            <w:tcW w:w="971" w:type="dxa"/>
          </w:tcPr>
          <w:p w14:paraId="5C89E0B8" w14:textId="77777777" w:rsidR="00F4326E" w:rsidRDefault="00F4326E" w:rsidP="00E4703B"/>
        </w:tc>
        <w:tc>
          <w:tcPr>
            <w:tcW w:w="971" w:type="dxa"/>
          </w:tcPr>
          <w:p w14:paraId="307ED108" w14:textId="77777777" w:rsidR="00F4326E" w:rsidRDefault="00F4326E" w:rsidP="00E4703B"/>
        </w:tc>
        <w:tc>
          <w:tcPr>
            <w:tcW w:w="971" w:type="dxa"/>
          </w:tcPr>
          <w:p w14:paraId="0C25DFC0" w14:textId="77777777" w:rsidR="00F4326E" w:rsidRDefault="00F4326E" w:rsidP="00E4703B"/>
        </w:tc>
        <w:tc>
          <w:tcPr>
            <w:tcW w:w="971" w:type="dxa"/>
          </w:tcPr>
          <w:p w14:paraId="240572F0" w14:textId="77777777" w:rsidR="00F4326E" w:rsidRDefault="00F4326E" w:rsidP="00E4703B"/>
        </w:tc>
        <w:tc>
          <w:tcPr>
            <w:tcW w:w="971" w:type="dxa"/>
          </w:tcPr>
          <w:p w14:paraId="00171EC8" w14:textId="77777777" w:rsidR="00F4326E" w:rsidRDefault="00F4326E" w:rsidP="00E4703B"/>
        </w:tc>
        <w:tc>
          <w:tcPr>
            <w:tcW w:w="971" w:type="dxa"/>
          </w:tcPr>
          <w:p w14:paraId="12049DF9" w14:textId="77777777" w:rsidR="00F4326E" w:rsidRDefault="00F4326E" w:rsidP="00E4703B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E4703B"/>
        </w:tc>
      </w:tr>
    </w:tbl>
    <w:p w14:paraId="6FF39452" w14:textId="085989FF" w:rsidR="00F4326E" w:rsidRDefault="00F4326E" w:rsidP="00E9662B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4C732A" w14:paraId="5BAE3851" w14:textId="77777777" w:rsidTr="00E4703B">
        <w:trPr>
          <w:trHeight w:val="720"/>
          <w:jc w:val="center"/>
        </w:trPr>
        <w:tc>
          <w:tcPr>
            <w:tcW w:w="971" w:type="dxa"/>
          </w:tcPr>
          <w:p w14:paraId="0361FCB7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1289972" w14:textId="77777777" w:rsidR="004C732A" w:rsidRDefault="004C732A" w:rsidP="00E4703B">
            <w:pPr>
              <w:jc w:val="center"/>
            </w:pPr>
          </w:p>
        </w:tc>
      </w:tr>
      <w:tr w:rsidR="004C732A" w14:paraId="5197DAA7" w14:textId="77777777" w:rsidTr="00E4703B">
        <w:trPr>
          <w:trHeight w:val="720"/>
          <w:jc w:val="center"/>
        </w:trPr>
        <w:tc>
          <w:tcPr>
            <w:tcW w:w="971" w:type="dxa"/>
          </w:tcPr>
          <w:p w14:paraId="45B358B6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0C5F1D6E" w14:textId="77777777" w:rsidR="004C732A" w:rsidRDefault="004C732A" w:rsidP="00E4703B">
            <w:pPr>
              <w:jc w:val="center"/>
            </w:pPr>
          </w:p>
        </w:tc>
        <w:bookmarkStart w:id="1" w:name="_GoBack"/>
        <w:bookmarkEnd w:id="1"/>
      </w:tr>
      <w:tr w:rsidR="004C732A" w14:paraId="2BC478AA" w14:textId="77777777" w:rsidTr="00E4703B">
        <w:trPr>
          <w:trHeight w:val="720"/>
          <w:jc w:val="center"/>
        </w:trPr>
        <w:tc>
          <w:tcPr>
            <w:tcW w:w="971" w:type="dxa"/>
          </w:tcPr>
          <w:p w14:paraId="49AC22FE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BC73A72" w14:textId="77777777" w:rsidR="004C732A" w:rsidRDefault="004C732A" w:rsidP="00E4703B">
            <w:pPr>
              <w:jc w:val="center"/>
            </w:pPr>
          </w:p>
        </w:tc>
      </w:tr>
      <w:tr w:rsidR="004C732A" w14:paraId="032110A6" w14:textId="77777777" w:rsidTr="00E4703B">
        <w:trPr>
          <w:trHeight w:val="720"/>
          <w:jc w:val="center"/>
        </w:trPr>
        <w:tc>
          <w:tcPr>
            <w:tcW w:w="971" w:type="dxa"/>
          </w:tcPr>
          <w:p w14:paraId="2B55E93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9E02265" w14:textId="77777777" w:rsidR="004C732A" w:rsidRDefault="004C732A" w:rsidP="00E4703B">
            <w:pPr>
              <w:jc w:val="center"/>
            </w:pPr>
          </w:p>
        </w:tc>
      </w:tr>
      <w:tr w:rsidR="004C732A" w14:paraId="63DCAF8F" w14:textId="77777777" w:rsidTr="00E4703B">
        <w:trPr>
          <w:trHeight w:val="720"/>
          <w:jc w:val="center"/>
        </w:trPr>
        <w:tc>
          <w:tcPr>
            <w:tcW w:w="971" w:type="dxa"/>
          </w:tcPr>
          <w:p w14:paraId="2688553F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573B1A6B" w14:textId="77777777" w:rsidR="004C732A" w:rsidRDefault="004C732A" w:rsidP="00E4703B">
            <w:pPr>
              <w:jc w:val="center"/>
            </w:pPr>
          </w:p>
        </w:tc>
      </w:tr>
      <w:tr w:rsidR="004C732A" w14:paraId="5C1AADCE" w14:textId="77777777" w:rsidTr="00E4703B">
        <w:trPr>
          <w:trHeight w:val="720"/>
          <w:jc w:val="center"/>
        </w:trPr>
        <w:tc>
          <w:tcPr>
            <w:tcW w:w="971" w:type="dxa"/>
          </w:tcPr>
          <w:p w14:paraId="2447EF19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76AC4601" w14:textId="77777777" w:rsidR="004C732A" w:rsidRDefault="004C732A" w:rsidP="00E4703B">
            <w:pPr>
              <w:jc w:val="center"/>
            </w:pPr>
          </w:p>
        </w:tc>
      </w:tr>
      <w:tr w:rsidR="004C732A" w14:paraId="769825D5" w14:textId="77777777" w:rsidTr="00E4703B">
        <w:trPr>
          <w:trHeight w:val="720"/>
          <w:jc w:val="center"/>
        </w:trPr>
        <w:tc>
          <w:tcPr>
            <w:tcW w:w="971" w:type="dxa"/>
          </w:tcPr>
          <w:p w14:paraId="068AAF9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17E57EC" w14:textId="77777777" w:rsidR="004C732A" w:rsidRDefault="004C732A" w:rsidP="00E4703B">
            <w:pPr>
              <w:jc w:val="center"/>
            </w:pPr>
          </w:p>
        </w:tc>
      </w:tr>
    </w:tbl>
    <w:p w14:paraId="6E0FBA59" w14:textId="77777777" w:rsidR="00E9662B" w:rsidRPr="00935D8A" w:rsidRDefault="00E9662B" w:rsidP="00E9662B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760B" w14:textId="77777777" w:rsidR="00E4703B" w:rsidRDefault="00E4703B" w:rsidP="005B3A86">
      <w:pPr>
        <w:spacing w:after="0" w:line="240" w:lineRule="auto"/>
      </w:pPr>
      <w:r>
        <w:separator/>
      </w:r>
    </w:p>
  </w:endnote>
  <w:endnote w:type="continuationSeparator" w:id="0">
    <w:p w14:paraId="5EBB82DC" w14:textId="77777777" w:rsidR="00E4703B" w:rsidRDefault="00E4703B" w:rsidP="005B3A86">
      <w:pPr>
        <w:spacing w:after="0" w:line="240" w:lineRule="auto"/>
      </w:pPr>
      <w:r>
        <w:continuationSeparator/>
      </w:r>
    </w:p>
  </w:endnote>
  <w:endnote w:type="continuationNotice" w:id="1">
    <w:p w14:paraId="0A52B17E" w14:textId="77777777" w:rsidR="0041415C" w:rsidRDefault="00414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42E8B409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C732A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E4703B" w:rsidRPr="00C65D8F" w:rsidRDefault="00E4703B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0CCBC1E7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C732A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E4703B" w:rsidRPr="00C65D8F" w:rsidRDefault="00E4703B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D86C" w14:textId="77777777" w:rsidR="00E4703B" w:rsidRDefault="00E4703B" w:rsidP="005B3A86">
      <w:pPr>
        <w:spacing w:after="0" w:line="240" w:lineRule="auto"/>
      </w:pPr>
      <w:r>
        <w:separator/>
      </w:r>
    </w:p>
  </w:footnote>
  <w:footnote w:type="continuationSeparator" w:id="0">
    <w:p w14:paraId="7A51DC77" w14:textId="77777777" w:rsidR="00E4703B" w:rsidRDefault="00E4703B" w:rsidP="005B3A86">
      <w:pPr>
        <w:spacing w:after="0" w:line="240" w:lineRule="auto"/>
      </w:pPr>
      <w:r>
        <w:continuationSeparator/>
      </w:r>
    </w:p>
  </w:footnote>
  <w:footnote w:type="continuationNotice" w:id="1">
    <w:p w14:paraId="4CD0FF52" w14:textId="77777777" w:rsidR="0041415C" w:rsidRDefault="00414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E4703B" w14:paraId="17DB4D8B" w14:textId="77777777" w:rsidTr="00E4703B">
      <w:tc>
        <w:tcPr>
          <w:tcW w:w="1080" w:type="dxa"/>
        </w:tcPr>
        <w:p w14:paraId="6787F94E" w14:textId="77777777" w:rsidR="00E4703B" w:rsidRDefault="00E4703B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E4703B" w:rsidRPr="00935D8A" w:rsidRDefault="00E4703B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5962BFE7" w:rsidR="00E4703B" w:rsidRPr="00F4326E" w:rsidRDefault="00E4703B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2</w:t>
    </w:r>
    <w:r w:rsidR="007C046E">
      <w:rPr>
        <w:rFonts w:ascii="BankGothic Lt BT" w:hAnsi="BankGothic Lt BT"/>
        <w:sz w:val="24"/>
        <w:szCs w:val="24"/>
        <w:u w:val="single"/>
      </w:rPr>
      <w:t>5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45234"/>
    <w:rsid w:val="003640AB"/>
    <w:rsid w:val="00372C27"/>
    <w:rsid w:val="00385679"/>
    <w:rsid w:val="003B26F3"/>
    <w:rsid w:val="00406FED"/>
    <w:rsid w:val="0041415C"/>
    <w:rsid w:val="004142AB"/>
    <w:rsid w:val="00431790"/>
    <w:rsid w:val="00442223"/>
    <w:rsid w:val="00475BBE"/>
    <w:rsid w:val="004909CE"/>
    <w:rsid w:val="00491348"/>
    <w:rsid w:val="004B5293"/>
    <w:rsid w:val="004C732A"/>
    <w:rsid w:val="004F14A5"/>
    <w:rsid w:val="004F3058"/>
    <w:rsid w:val="00525C43"/>
    <w:rsid w:val="00541B6D"/>
    <w:rsid w:val="0059048B"/>
    <w:rsid w:val="005A1096"/>
    <w:rsid w:val="005A16E9"/>
    <w:rsid w:val="005B3A86"/>
    <w:rsid w:val="005C4546"/>
    <w:rsid w:val="006421B2"/>
    <w:rsid w:val="00653849"/>
    <w:rsid w:val="006618BF"/>
    <w:rsid w:val="006777DA"/>
    <w:rsid w:val="00684897"/>
    <w:rsid w:val="006F60D9"/>
    <w:rsid w:val="007140C7"/>
    <w:rsid w:val="007278A2"/>
    <w:rsid w:val="00732C58"/>
    <w:rsid w:val="00751CAE"/>
    <w:rsid w:val="007563BE"/>
    <w:rsid w:val="007C046E"/>
    <w:rsid w:val="007C60BD"/>
    <w:rsid w:val="007E5AF1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E21B7"/>
    <w:rsid w:val="009F2DFA"/>
    <w:rsid w:val="009F4538"/>
    <w:rsid w:val="00A00BE2"/>
    <w:rsid w:val="00A10707"/>
    <w:rsid w:val="00A1208D"/>
    <w:rsid w:val="00A44B0D"/>
    <w:rsid w:val="00AD7478"/>
    <w:rsid w:val="00AE7F5E"/>
    <w:rsid w:val="00B00D95"/>
    <w:rsid w:val="00B10681"/>
    <w:rsid w:val="00B1097F"/>
    <w:rsid w:val="00B16B3D"/>
    <w:rsid w:val="00B317D8"/>
    <w:rsid w:val="00B755C0"/>
    <w:rsid w:val="00BA2842"/>
    <w:rsid w:val="00BA62E6"/>
    <w:rsid w:val="00BB0000"/>
    <w:rsid w:val="00BB3C48"/>
    <w:rsid w:val="00BC498E"/>
    <w:rsid w:val="00C1233A"/>
    <w:rsid w:val="00C65D8F"/>
    <w:rsid w:val="00C850C3"/>
    <w:rsid w:val="00CA3C21"/>
    <w:rsid w:val="00CB5AA0"/>
    <w:rsid w:val="00CE2E00"/>
    <w:rsid w:val="00D02177"/>
    <w:rsid w:val="00D310C1"/>
    <w:rsid w:val="00D62F2D"/>
    <w:rsid w:val="00D660EB"/>
    <w:rsid w:val="00DA380B"/>
    <w:rsid w:val="00DC19D0"/>
    <w:rsid w:val="00E30403"/>
    <w:rsid w:val="00E4703B"/>
    <w:rsid w:val="00E5251A"/>
    <w:rsid w:val="00E777BF"/>
    <w:rsid w:val="00E82ED6"/>
    <w:rsid w:val="00E9662B"/>
    <w:rsid w:val="00EB051A"/>
    <w:rsid w:val="00EC6ECB"/>
    <w:rsid w:val="00EE6C31"/>
    <w:rsid w:val="00F4326E"/>
    <w:rsid w:val="00F631A1"/>
    <w:rsid w:val="00F87D8D"/>
    <w:rsid w:val="00F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6F4E-ADF6-4DAA-8B23-FD6BEA99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dcterms:created xsi:type="dcterms:W3CDTF">2018-02-21T17:40:00Z</dcterms:created>
  <dcterms:modified xsi:type="dcterms:W3CDTF">2018-02-21T18:03:00Z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