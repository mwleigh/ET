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01DE03E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44801">
        <w:rPr>
          <w:rFonts w:ascii="Verdana" w:hAnsi="Verdana"/>
          <w:b/>
          <w:sz w:val="24"/>
          <w:szCs w:val="24"/>
        </w:rPr>
        <w:t>More Wheatstone Bridge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44801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44801">
        <w:rPr>
          <w:rFonts w:ascii="Verdana" w:hAnsi="Verdana"/>
          <w:sz w:val="20"/>
          <w:szCs w:val="20"/>
        </w:rPr>
        <w:t>19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B390DE1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44801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44801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B44801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35EEDD8C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946748" w:rsidRPr="00946748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946748" w:rsidRPr="00946748">
        <w:rPr>
          <w:rFonts w:ascii="Verdana" w:hAnsi="Verdana"/>
          <w:sz w:val="20"/>
          <w:szCs w:val="20"/>
          <w:highlight w:val="yellow"/>
        </w:rPr>
        <w:t>66pts.</w:t>
      </w:r>
      <w:bookmarkStart w:id="0" w:name="_GoBack"/>
      <w:bookmarkEnd w:id="0"/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56EDD069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F54931">
        <w:rPr>
          <w:rFonts w:ascii="Verdana" w:hAnsi="Verdana"/>
          <w:sz w:val="20"/>
          <w:szCs w:val="20"/>
        </w:rPr>
        <w:t>value of an unknown resistance given a Wheatstone bridge</w:t>
      </w:r>
      <w:r w:rsidRPr="00AA1AE0">
        <w:rPr>
          <w:rFonts w:ascii="Verdana" w:hAnsi="Verdana"/>
          <w:sz w:val="20"/>
          <w:szCs w:val="20"/>
        </w:rPr>
        <w:t>.</w:t>
      </w:r>
    </w:p>
    <w:p w14:paraId="4FD14F65" w14:textId="4117358F" w:rsidR="00106D14" w:rsidRPr="00AA1AE0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analyze that value of a Wheatstone bridge in appropriate field applications</w:t>
      </w:r>
      <w:r w:rsidR="00911D6A"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1468536B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B44801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40500AEB" w:rsidR="00DA1176" w:rsidRPr="00AA1AE0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11A33F3A" w14:textId="30478380" w:rsidR="00CE1258" w:rsidRDefault="00F54931" w:rsidP="006202A1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F54931">
        <w:rPr>
          <w:rFonts w:ascii="Verdana" w:hAnsi="Verdana"/>
          <w:sz w:val="20"/>
          <w:szCs w:val="20"/>
        </w:rPr>
        <w:t xml:space="preserve">A Wheatstone bridge is an electrical circuit used to measure an unknown electrical resistance by balancing two legs of a bridge circuit, one leg </w:t>
      </w:r>
      <w:r>
        <w:rPr>
          <w:rFonts w:ascii="Verdana" w:hAnsi="Verdana"/>
          <w:sz w:val="20"/>
          <w:szCs w:val="20"/>
        </w:rPr>
        <w:t>is composed of two known resistance values while the other leg typically includes an adjustable resistor and an</w:t>
      </w:r>
      <w:r w:rsidRPr="00F54931">
        <w:rPr>
          <w:rFonts w:ascii="Verdana" w:hAnsi="Verdana"/>
          <w:sz w:val="20"/>
          <w:szCs w:val="20"/>
        </w:rPr>
        <w:t xml:space="preserve"> unknown </w:t>
      </w:r>
      <w:r>
        <w:rPr>
          <w:rFonts w:ascii="Verdana" w:hAnsi="Verdana"/>
          <w:sz w:val="20"/>
          <w:szCs w:val="20"/>
        </w:rPr>
        <w:t>resistance</w:t>
      </w:r>
      <w:r w:rsidRPr="00F54931">
        <w:rPr>
          <w:rFonts w:ascii="Verdana" w:hAnsi="Verdana"/>
          <w:sz w:val="20"/>
          <w:szCs w:val="20"/>
        </w:rPr>
        <w:t>. The primary benefit of the circuit is its ability to provide extremely</w:t>
      </w:r>
      <w:r>
        <w:rPr>
          <w:rFonts w:ascii="Verdana" w:hAnsi="Verdana"/>
          <w:sz w:val="20"/>
          <w:szCs w:val="20"/>
        </w:rPr>
        <w:t xml:space="preserve"> accurate measurements.</w:t>
      </w:r>
    </w:p>
    <w:p w14:paraId="428CA316" w14:textId="16848FDB" w:rsidR="00F54931" w:rsidRPr="00AA1AE0" w:rsidRDefault="001E41D9" w:rsidP="00F54931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1E41D9">
        <w:rPr>
          <w:noProof/>
        </w:rPr>
        <w:drawing>
          <wp:inline distT="0" distB="0" distL="0" distR="0" wp14:anchorId="768F8C30" wp14:editId="7C020026">
            <wp:extent cx="371475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486C" w14:textId="43622967" w:rsidR="00615879" w:rsidRPr="00AA1AE0" w:rsidRDefault="001E41D9" w:rsidP="00F90D38">
      <w:pPr>
        <w:tabs>
          <w:tab w:val="left" w:pos="2026"/>
        </w:tabs>
        <w:spacing w:before="120" w:after="24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determine the value of the unknown resistance, a voltage measurement circuit is placed across the bridge</w:t>
      </w:r>
      <w:r w:rsidR="006055DF" w:rsidRPr="00AA1AE0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If a voltage is present, the bridge is said to be “unbalanced”. The value of R</w:t>
      </w:r>
      <w:r w:rsidRPr="001E41D9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is adjusted until no potential difference exists across the bridge. Once no voltage is detected between points E and F, the circuit is said to be balanced. It is the</w:t>
      </w:r>
      <w:r w:rsidR="009A705C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possible to determine the value of the unknown resistance.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2688"/>
        <w:gridCol w:w="2225"/>
        <w:gridCol w:w="2218"/>
      </w:tblGrid>
      <w:tr w:rsidR="00F25B89" w14:paraId="49F3B9F2" w14:textId="7D04C4E7" w:rsidTr="00CD4E3A">
        <w:trPr>
          <w:jc w:val="center"/>
        </w:trPr>
        <w:tc>
          <w:tcPr>
            <w:tcW w:w="2949" w:type="dxa"/>
            <w:vAlign w:val="center"/>
          </w:tcPr>
          <w:p w14:paraId="4654F0CB" w14:textId="71014CA6" w:rsidR="00F25B89" w:rsidRDefault="00946748" w:rsidP="000C05F6">
            <w:pPr>
              <w:spacing w:before="240" w:after="240"/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88" w:type="dxa"/>
            <w:vAlign w:val="center"/>
          </w:tcPr>
          <w:p w14:paraId="43A67091" w14:textId="2E20CAF9" w:rsidR="00F25B89" w:rsidRDefault="00946748" w:rsidP="000C05F6">
            <w:pPr>
              <w:spacing w:before="240" w:after="240"/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25" w:type="dxa"/>
            <w:vAlign w:val="center"/>
          </w:tcPr>
          <w:p w14:paraId="24D2E6FA" w14:textId="2068B735" w:rsidR="00F25B89" w:rsidRDefault="00946748" w:rsidP="000C05F6">
            <w:pPr>
              <w:spacing w:before="240" w:after="240"/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18" w:type="dxa"/>
            <w:vAlign w:val="center"/>
          </w:tcPr>
          <w:p w14:paraId="3B02C5FC" w14:textId="44B043AE" w:rsidR="00F25B89" w:rsidRPr="008364C4" w:rsidRDefault="00946748" w:rsidP="000C05F6">
            <w:pPr>
              <w:spacing w:before="240" w:after="240"/>
              <w:jc w:val="center"/>
              <w:rPr>
                <w:rFonts w:ascii="Verdana" w:eastAsia="Calibri" w:hAnsi="Verdan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x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  <w:tr w:rsidR="000C05F6" w14:paraId="0B3AA3B3" w14:textId="77777777" w:rsidTr="00CD4E3A">
        <w:trPr>
          <w:jc w:val="center"/>
        </w:trPr>
        <w:tc>
          <w:tcPr>
            <w:tcW w:w="2949" w:type="dxa"/>
            <w:vAlign w:val="center"/>
          </w:tcPr>
          <w:p w14:paraId="038047A0" w14:textId="40D81A8F" w:rsidR="000C05F6" w:rsidRDefault="00946748" w:rsidP="000C05F6">
            <w:pPr>
              <w:spacing w:before="240" w:after="240"/>
              <w:rPr>
                <w:rFonts w:ascii="Verdana" w:eastAsia="Calibri" w:hAnsi="Verdan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EF</m:t>
                    </m:r>
                  </m:sub>
                </m:sSub>
              </m:oMath>
            </m:oMathPara>
          </w:p>
        </w:tc>
        <w:tc>
          <w:tcPr>
            <w:tcW w:w="2688" w:type="dxa"/>
            <w:vAlign w:val="center"/>
          </w:tcPr>
          <w:p w14:paraId="6B48894F" w14:textId="7C8283DB" w:rsidR="000C05F6" w:rsidRDefault="00946748" w:rsidP="000C05F6">
            <w:pPr>
              <w:spacing w:before="240" w:after="240"/>
              <w:rPr>
                <w:rFonts w:ascii="Verdana" w:eastAsia="Times New Roman" w:hAnsi="Verdan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25" w:type="dxa"/>
            <w:vAlign w:val="center"/>
          </w:tcPr>
          <w:p w14:paraId="58C880C7" w14:textId="77777777" w:rsidR="000C05F6" w:rsidRDefault="000C05F6" w:rsidP="000C05F6">
            <w:pPr>
              <w:spacing w:before="240" w:after="240"/>
              <w:rPr>
                <w:rFonts w:ascii="Verdana" w:eastAsia="Times New Roman" w:hAnsi="Verdana" w:cs="Times New Roman"/>
              </w:rPr>
            </w:pPr>
          </w:p>
        </w:tc>
        <w:tc>
          <w:tcPr>
            <w:tcW w:w="2218" w:type="dxa"/>
            <w:vAlign w:val="center"/>
          </w:tcPr>
          <w:p w14:paraId="1F012D7C" w14:textId="77777777" w:rsidR="000C05F6" w:rsidRDefault="000C05F6" w:rsidP="000C05F6">
            <w:pPr>
              <w:spacing w:before="240" w:after="240"/>
              <w:jc w:val="center"/>
              <w:rPr>
                <w:rFonts w:ascii="Verdana" w:eastAsia="Times New Roman" w:hAnsi="Verdana" w:cs="Times New Roman"/>
              </w:rPr>
            </w:pPr>
          </w:p>
        </w:tc>
      </w:tr>
    </w:tbl>
    <w:p w14:paraId="169BF4DA" w14:textId="05FEF011" w:rsidR="00BA20BF" w:rsidRPr="00DD0380" w:rsidRDefault="00BA20BF" w:rsidP="00C94E38">
      <w:pPr>
        <w:spacing w:after="60"/>
        <w:ind w:left="720"/>
        <w:jc w:val="center"/>
        <w:rPr>
          <w:rFonts w:ascii="Verdana" w:eastAsiaTheme="minorEastAsia" w:hAnsi="Verdana"/>
        </w:rPr>
      </w:pPr>
    </w:p>
    <w:p w14:paraId="599EEACB" w14:textId="77777777" w:rsidR="0097385F" w:rsidRPr="00AA1AE0" w:rsidRDefault="0097385F" w:rsidP="0097385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40A24A48" w14:textId="77777777" w:rsidR="0097385F" w:rsidRPr="00AA1AE0" w:rsidRDefault="0097385F" w:rsidP="0097385F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7385F" w:rsidRPr="00AA1AE0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6B50811" w14:textId="7E65E452" w:rsidR="001D06E7" w:rsidRDefault="00BC39B1" w:rsidP="001D06E7">
      <w:pPr>
        <w:tabs>
          <w:tab w:val="left" w:pos="2026"/>
        </w:tabs>
        <w:spacing w:before="120" w:after="240"/>
        <w:ind w:left="360"/>
        <w:jc w:val="center"/>
        <w:rPr>
          <w:rFonts w:ascii="Verdana" w:hAnsi="Verdana"/>
          <w:sz w:val="20"/>
          <w:szCs w:val="20"/>
        </w:rPr>
      </w:pPr>
      <w:r w:rsidRPr="001E41D9">
        <w:rPr>
          <w:noProof/>
        </w:rPr>
        <w:lastRenderedPageBreak/>
        <w:drawing>
          <wp:inline distT="0" distB="0" distL="0" distR="0" wp14:anchorId="73C97BFD" wp14:editId="112D8EFC">
            <wp:extent cx="2788920" cy="1947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2A48" w14:textId="5FC6F088" w:rsidR="00BC39B1" w:rsidRPr="0006603B" w:rsidRDefault="00BC39B1" w:rsidP="0006603B">
      <w:pPr>
        <w:tabs>
          <w:tab w:val="left" w:pos="2026"/>
        </w:tabs>
        <w:spacing w:before="120" w:after="120"/>
        <w:ind w:left="720"/>
        <w:rPr>
          <w:rFonts w:ascii="Cambria Math" w:hAnsi="Cambria Math"/>
          <w:i/>
          <w:i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=22V,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=3.3kΩ,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=2.7kΩ,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=288Ω,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=5.213V</m:t>
          </m:r>
        </m:oMath>
      </m:oMathPara>
    </w:p>
    <w:p w14:paraId="779D8CE3" w14:textId="2BC311AA" w:rsidR="001D06E7" w:rsidRPr="00AA1AE0" w:rsidRDefault="001D06E7" w:rsidP="001D06E7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1247E960" w14:textId="56C522B5" w:rsidR="00481880" w:rsidRDefault="005250B4" w:rsidP="005250B4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</w:t>
      </w:r>
      <w:r w:rsidR="00A60174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formulas on the previous page and the given values </w:t>
      </w:r>
      <w:r w:rsidR="00A60174">
        <w:rPr>
          <w:rFonts w:ascii="Verdana" w:hAnsi="Verdana"/>
          <w:sz w:val="20"/>
          <w:szCs w:val="20"/>
        </w:rPr>
        <w:t>above</w:t>
      </w:r>
      <w:r>
        <w:rPr>
          <w:rFonts w:ascii="Verdana" w:hAnsi="Verdana"/>
          <w:sz w:val="20"/>
          <w:szCs w:val="20"/>
        </w:rPr>
        <w:t xml:space="preserve">, </w:t>
      </w:r>
      <w:r w:rsidR="007C2A09">
        <w:rPr>
          <w:rFonts w:ascii="Verdana" w:hAnsi="Verdana"/>
          <w:sz w:val="20"/>
          <w:szCs w:val="20"/>
        </w:rPr>
        <w:t xml:space="preserve">complete </w:t>
      </w:r>
      <w:r w:rsidR="00F90D38" w:rsidRPr="00AA1AE0">
        <w:rPr>
          <w:rFonts w:ascii="Verdana" w:hAnsi="Verdana"/>
          <w:sz w:val="20"/>
          <w:szCs w:val="20"/>
        </w:rPr>
        <w:t xml:space="preserve">the </w:t>
      </w:r>
      <w:r w:rsidR="002E6695">
        <w:rPr>
          <w:rFonts w:ascii="Verdana" w:hAnsi="Verdana"/>
          <w:sz w:val="20"/>
          <w:szCs w:val="20"/>
        </w:rPr>
        <w:t xml:space="preserve">following </w:t>
      </w:r>
      <w:r w:rsidR="007C2A09">
        <w:rPr>
          <w:rFonts w:ascii="Verdana" w:hAnsi="Verdana"/>
          <w:sz w:val="20"/>
          <w:szCs w:val="20"/>
        </w:rPr>
        <w:t>table</w:t>
      </w:r>
      <w:r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9A705C" w:rsidRPr="00F570D1" w14:paraId="323234F0" w14:textId="77777777" w:rsidTr="007C2A09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B1685CB" w14:textId="77777777" w:rsidR="009A705C" w:rsidRPr="00F570D1" w:rsidRDefault="009A705C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17B0BD" w14:textId="77777777" w:rsidR="009A705C" w:rsidRPr="00F570D1" w:rsidRDefault="009A705C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9E3FD07" w14:textId="77777777" w:rsidR="009A705C" w:rsidRPr="00F570D1" w:rsidRDefault="009A705C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A6EE27D" w14:textId="77777777" w:rsidR="009A705C" w:rsidRPr="00F570D1" w:rsidRDefault="009A705C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F3B34C" w14:textId="77777777" w:rsidR="009A705C" w:rsidRPr="00F570D1" w:rsidRDefault="009A705C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7C2A09" w:rsidRPr="00F570D1" w14:paraId="1BC33FCE" w14:textId="77777777" w:rsidTr="007C2A0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B25BC38" w14:textId="77777777" w:rsidR="007C2A09" w:rsidRPr="00F570D1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1B292CE" w14:textId="77777777" w:rsidR="007C2A09" w:rsidRPr="00F570D1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3AB68FE0" w14:textId="4FD76C94" w:rsidR="00992FF7" w:rsidRPr="00992FF7" w:rsidRDefault="00992FF7" w:rsidP="00992F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92FF7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3.667mA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8BA5035" w14:textId="1973DD33" w:rsidR="007C2A09" w:rsidRPr="00992FF7" w:rsidRDefault="00992FF7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92FF7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3.3kΩ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A3C4D6" w14:textId="0015018A" w:rsidR="007C2A09" w:rsidRPr="00992FF7" w:rsidRDefault="00992FF7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92FF7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12.1V</w:t>
            </w:r>
          </w:p>
        </w:tc>
      </w:tr>
      <w:tr w:rsidR="007C2A09" w:rsidRPr="00F570D1" w14:paraId="2658CF22" w14:textId="77777777" w:rsidTr="007C2A0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0767708" w14:textId="55C25034" w:rsidR="007C2A09" w:rsidRPr="00F570D1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BC13DED" w14:textId="77777777" w:rsidR="007C2A09" w:rsidRPr="00F570D1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6F71ACFF" w14:textId="77777777" w:rsidR="007C2A09" w:rsidRPr="00992FF7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706B53C" w14:textId="5793CE7C" w:rsidR="007C2A09" w:rsidRPr="00992FF7" w:rsidRDefault="00992FF7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92FF7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2.7kΩ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3AFB6" w14:textId="2A3A765E" w:rsidR="007C2A09" w:rsidRPr="00992FF7" w:rsidRDefault="00992FF7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92FF7">
              <w:rPr>
                <w:rFonts w:ascii="Verdana" w:hAnsi="Verdana"/>
                <w:noProof/>
                <w:sz w:val="20"/>
                <w:szCs w:val="20"/>
                <w:highlight w:val="yellow"/>
              </w:rPr>
              <w:t>9.9V</w:t>
            </w:r>
          </w:p>
        </w:tc>
      </w:tr>
      <w:tr w:rsidR="007C2A09" w:rsidRPr="00F570D1" w14:paraId="40C5FAA2" w14:textId="77777777" w:rsidTr="007C2A0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E9DD2A5" w14:textId="37382D1F" w:rsidR="007C2A09" w:rsidRPr="00F570D1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7A6CC3E" w14:textId="77777777" w:rsidR="007C2A09" w:rsidRPr="00F570D1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54F67197" w14:textId="001BD323" w:rsidR="007C2A09" w:rsidRPr="00992FF7" w:rsidRDefault="00992FF7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92FF7">
              <w:rPr>
                <w:rFonts w:ascii="Verdana" w:hAnsi="Verdana"/>
                <w:noProof/>
                <w:sz w:val="20"/>
                <w:szCs w:val="20"/>
                <w:highlight w:val="yellow"/>
              </w:rPr>
              <w:t>60.115mA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D708C7E" w14:textId="452F12BD" w:rsidR="007C2A09" w:rsidRPr="00992FF7" w:rsidRDefault="00992FF7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92FF7">
              <w:rPr>
                <w:rFonts w:ascii="Verdana" w:hAnsi="Verdana"/>
                <w:noProof/>
                <w:sz w:val="20"/>
                <w:szCs w:val="20"/>
                <w:highlight w:val="yellow"/>
              </w:rPr>
              <w:t>288Ω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CA810F" w14:textId="3A8E3095" w:rsidR="007C2A09" w:rsidRPr="00992FF7" w:rsidRDefault="00992FF7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92FF7">
              <w:rPr>
                <w:rFonts w:ascii="Verdana" w:hAnsi="Verdana"/>
                <w:noProof/>
                <w:sz w:val="20"/>
                <w:szCs w:val="20"/>
                <w:highlight w:val="yellow"/>
              </w:rPr>
              <w:t>17.313V</w:t>
            </w:r>
          </w:p>
        </w:tc>
      </w:tr>
      <w:tr w:rsidR="007C2A09" w:rsidRPr="00F570D1" w14:paraId="1534331F" w14:textId="77777777" w:rsidTr="007C2A0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C737144" w14:textId="2B704D2F" w:rsidR="007C2A09" w:rsidRPr="00F570D1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3CD16B7" w14:textId="77777777" w:rsidR="007C2A09" w:rsidRPr="00F570D1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DED6297" w14:textId="77777777" w:rsidR="007C2A09" w:rsidRPr="00992FF7" w:rsidRDefault="007C2A09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26EC1B37" w14:textId="6E463BEF" w:rsidR="007C2A09" w:rsidRPr="00992FF7" w:rsidRDefault="00992FF7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92FF7">
              <w:rPr>
                <w:rFonts w:ascii="Verdana" w:hAnsi="Verdana"/>
                <w:noProof/>
                <w:sz w:val="20"/>
                <w:szCs w:val="20"/>
                <w:highlight w:val="yellow"/>
              </w:rPr>
              <w:t>77.968Ω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DCD716" w14:textId="6E17C5E8" w:rsidR="007C2A09" w:rsidRPr="00992FF7" w:rsidRDefault="00992FF7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92FF7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4.687V</w:t>
            </w:r>
          </w:p>
        </w:tc>
      </w:tr>
      <w:tr w:rsidR="009A705C" w:rsidRPr="00F570D1" w14:paraId="5B185180" w14:textId="77777777" w:rsidTr="007C2A09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6869CF4" w14:textId="77777777" w:rsidR="009A705C" w:rsidRPr="00F570D1" w:rsidRDefault="009A705C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53FFD61" w14:textId="77777777" w:rsidR="009A705C" w:rsidRPr="00F570D1" w:rsidRDefault="009A705C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2E849AE" w14:textId="77777777" w:rsidR="009A705C" w:rsidRPr="00F570D1" w:rsidRDefault="009A705C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45F7113" w14:textId="77777777" w:rsidR="009A705C" w:rsidRPr="00F570D1" w:rsidRDefault="009A705C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81D014" w14:textId="60DF89D3" w:rsidR="009A705C" w:rsidRPr="00992FF7" w:rsidRDefault="00992FF7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92FF7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22V</w:t>
            </w:r>
          </w:p>
        </w:tc>
      </w:tr>
    </w:tbl>
    <w:p w14:paraId="400A050B" w14:textId="0F89DB57" w:rsidR="005250B4" w:rsidRDefault="00CD4E3A" w:rsidP="0006603B">
      <w:pPr>
        <w:tabs>
          <w:tab w:val="left" w:pos="2026"/>
        </w:tabs>
        <w:spacing w:before="36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value that R</w:t>
      </w:r>
      <w:r w:rsidRPr="00CD4E3A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would need to be adjusted to obtain a balanced bridge circuit</w:t>
      </w:r>
      <w:r w:rsidR="005250B4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CD4E3A" w:rsidRPr="00F570D1" w14:paraId="058703BA" w14:textId="77777777" w:rsidTr="00FD5A2C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44D28AA" w14:textId="77777777" w:rsidR="00CD4E3A" w:rsidRPr="00F570D1" w:rsidRDefault="00CD4E3A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1DC139" w14:textId="77777777" w:rsidR="00CD4E3A" w:rsidRPr="00F570D1" w:rsidRDefault="00CD4E3A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38A7BC7" w14:textId="77777777" w:rsidR="00CD4E3A" w:rsidRPr="00F570D1" w:rsidRDefault="00CD4E3A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02BB537E" w14:textId="77777777" w:rsidR="00CD4E3A" w:rsidRPr="00F570D1" w:rsidRDefault="00CD4E3A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7EC636" w14:textId="77777777" w:rsidR="00CD4E3A" w:rsidRPr="00F570D1" w:rsidRDefault="00CD4E3A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CD4E3A" w:rsidRPr="00F570D1" w14:paraId="253A3173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7A6B596" w14:textId="77777777" w:rsidR="00CD4E3A" w:rsidRPr="00F570D1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1910C1E" w14:textId="77777777" w:rsidR="00CD4E3A" w:rsidRPr="00F570D1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748A9F74" w14:textId="77777777" w:rsidR="00CD4E3A" w:rsidRPr="00992FF7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92FF7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3.667mA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5142D11" w14:textId="77777777" w:rsidR="00CD4E3A" w:rsidRPr="00992FF7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92FF7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3.3kΩ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118578" w14:textId="77777777" w:rsidR="00CD4E3A" w:rsidRPr="00992FF7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92FF7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12.1V</w:t>
            </w:r>
          </w:p>
        </w:tc>
      </w:tr>
      <w:tr w:rsidR="00CD4E3A" w:rsidRPr="00F570D1" w14:paraId="371CD59B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487CF23" w14:textId="77777777" w:rsidR="00CD4E3A" w:rsidRPr="00F570D1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9223AB2" w14:textId="77777777" w:rsidR="00CD4E3A" w:rsidRPr="00F570D1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2132955C" w14:textId="77777777" w:rsidR="00CD4E3A" w:rsidRPr="00992FF7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C98A3F8" w14:textId="77777777" w:rsidR="00CD4E3A" w:rsidRPr="00992FF7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92FF7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2.7kΩ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727C0" w14:textId="77777777" w:rsidR="00CD4E3A" w:rsidRPr="00992FF7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92FF7">
              <w:rPr>
                <w:rFonts w:ascii="Verdana" w:hAnsi="Verdana"/>
                <w:noProof/>
                <w:sz w:val="20"/>
                <w:szCs w:val="20"/>
                <w:highlight w:val="yellow"/>
              </w:rPr>
              <w:t>9.9V</w:t>
            </w:r>
          </w:p>
        </w:tc>
      </w:tr>
      <w:tr w:rsidR="00CD4E3A" w:rsidRPr="00F570D1" w14:paraId="44675D83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83B61AA" w14:textId="77777777" w:rsidR="00CD4E3A" w:rsidRPr="00F570D1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91EA61A" w14:textId="77777777" w:rsidR="00CD4E3A" w:rsidRPr="00F570D1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37D70A23" w14:textId="2AED9EEB" w:rsidR="00CD4E3A" w:rsidRPr="00992FF7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126.976mA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FACC09F" w14:textId="297E66BF" w:rsidR="00CD4E3A" w:rsidRPr="00992FF7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95.293Ω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6680C9" w14:textId="58E50599" w:rsidR="00CD4E3A" w:rsidRPr="00992FF7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92FF7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12.1V</w:t>
            </w:r>
          </w:p>
        </w:tc>
      </w:tr>
      <w:tr w:rsidR="00CD4E3A" w:rsidRPr="00F570D1" w14:paraId="09D69D5B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C7B30CC" w14:textId="77777777" w:rsidR="00CD4E3A" w:rsidRPr="00F570D1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D0BE385" w14:textId="77777777" w:rsidR="00CD4E3A" w:rsidRPr="00F570D1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C241DE3" w14:textId="77777777" w:rsidR="00CD4E3A" w:rsidRPr="00992FF7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509B6CA0" w14:textId="01B3A067" w:rsidR="00CD4E3A" w:rsidRPr="00992FF7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92FF7">
              <w:rPr>
                <w:rFonts w:ascii="Verdana" w:hAnsi="Verdana"/>
                <w:noProof/>
                <w:sz w:val="20"/>
                <w:szCs w:val="20"/>
                <w:highlight w:val="yellow"/>
              </w:rPr>
              <w:t>77.968Ω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A303D3" w14:textId="27B7671E" w:rsidR="00CD4E3A" w:rsidRPr="00992FF7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92FF7">
              <w:rPr>
                <w:rFonts w:ascii="Verdana" w:hAnsi="Verdana"/>
                <w:noProof/>
                <w:sz w:val="20"/>
                <w:szCs w:val="20"/>
                <w:highlight w:val="yellow"/>
              </w:rPr>
              <w:t>9.9V</w:t>
            </w:r>
          </w:p>
        </w:tc>
      </w:tr>
      <w:tr w:rsidR="00CD4E3A" w:rsidRPr="00F570D1" w14:paraId="5CD24820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95F6E86" w14:textId="77777777" w:rsidR="00CD4E3A" w:rsidRPr="00F570D1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D1FC294" w14:textId="77777777" w:rsidR="00CD4E3A" w:rsidRPr="00F570D1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6786E93" w14:textId="77777777" w:rsidR="00CD4E3A" w:rsidRPr="00F570D1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536C9D4" w14:textId="77777777" w:rsidR="00CD4E3A" w:rsidRPr="00F570D1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E9AE58" w14:textId="77777777" w:rsidR="00CD4E3A" w:rsidRPr="00992FF7" w:rsidRDefault="00CD4E3A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992FF7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22V</w:t>
            </w:r>
          </w:p>
        </w:tc>
      </w:tr>
    </w:tbl>
    <w:p w14:paraId="465C7654" w14:textId="77777777" w:rsidR="00CD4E3A" w:rsidRDefault="00CD4E3A" w:rsidP="00A531A0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</w:p>
    <w:p w14:paraId="6EC10BAF" w14:textId="3459BAF7" w:rsidR="00A60174" w:rsidRPr="00A531A0" w:rsidRDefault="00A60174" w:rsidP="00A60174">
      <w:pPr>
        <w:tabs>
          <w:tab w:val="left" w:pos="2026"/>
        </w:tabs>
        <w:spacing w:before="120" w:after="120"/>
        <w:ind w:left="720"/>
        <w:rPr>
          <w:rFonts w:ascii="Verdana" w:eastAsiaTheme="minorEastAsi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=54V,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=100kΩ,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=220kΩ,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=720Ω,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=-2.71V</m:t>
          </m:r>
        </m:oMath>
      </m:oMathPara>
    </w:p>
    <w:p w14:paraId="7E9AB69C" w14:textId="77777777" w:rsidR="00A531A0" w:rsidRDefault="00A531A0" w:rsidP="00A531A0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formulas on the previous page and the given values above, complete </w:t>
      </w:r>
      <w:r w:rsidRPr="00AA1AE0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A531A0" w:rsidRPr="00F570D1" w14:paraId="6931ED1C" w14:textId="77777777" w:rsidTr="00FD5A2C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05C894B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0BB738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180C94A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4B715F1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D19445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A531A0" w:rsidRPr="00F570D1" w14:paraId="24CA62D7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B624767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45A1A67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4FB3AF0B" w14:textId="01800651" w:rsidR="00A531A0" w:rsidRPr="00992FF7" w:rsidRDefault="00402068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168.75μA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B4F19BB" w14:textId="33D70D06" w:rsidR="00A531A0" w:rsidRPr="00992FF7" w:rsidRDefault="00402068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100k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9AE184" w14:textId="02A2B620" w:rsidR="00A531A0" w:rsidRPr="00992FF7" w:rsidRDefault="00465721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16.875V</w:t>
            </w:r>
          </w:p>
        </w:tc>
      </w:tr>
      <w:tr w:rsidR="00A531A0" w:rsidRPr="00F570D1" w14:paraId="68E3BED8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33E9C70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4042F5C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7F999883" w14:textId="77777777" w:rsidR="00A531A0" w:rsidRPr="00992FF7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27CE45B" w14:textId="0363762D" w:rsidR="00A531A0" w:rsidRPr="00992FF7" w:rsidRDefault="00402068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220k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1602F" w14:textId="37609750" w:rsidR="00A531A0" w:rsidRPr="00992FF7" w:rsidRDefault="00465721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37.125V</w:t>
            </w:r>
          </w:p>
        </w:tc>
      </w:tr>
      <w:tr w:rsidR="00A531A0" w:rsidRPr="00F570D1" w14:paraId="3C57007A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41D4129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1596974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0E2F83C0" w14:textId="38F314D8" w:rsidR="00A531A0" w:rsidRPr="00992FF7" w:rsidRDefault="00465721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19.674mA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FDE12EC" w14:textId="6E5BF10A" w:rsidR="00A531A0" w:rsidRPr="00992FF7" w:rsidRDefault="00402068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720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88CE17" w14:textId="5E217806" w:rsidR="00A531A0" w:rsidRPr="00992FF7" w:rsidRDefault="00465721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14.165V</w:t>
            </w:r>
          </w:p>
        </w:tc>
      </w:tr>
      <w:tr w:rsidR="00A531A0" w:rsidRPr="00F570D1" w14:paraId="20EA89D4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0BA2408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0052D56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1A8FB68" w14:textId="77777777" w:rsidR="00A531A0" w:rsidRPr="00992FF7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5AC1A357" w14:textId="4386A18B" w:rsidR="00A531A0" w:rsidRPr="00992FF7" w:rsidRDefault="00465721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2.025k</w:t>
            </w:r>
            <w:r w:rsidR="00402068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42349" w14:textId="7CF94453" w:rsidR="00A531A0" w:rsidRPr="00992FF7" w:rsidRDefault="00465721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39.835V</w:t>
            </w:r>
          </w:p>
        </w:tc>
      </w:tr>
      <w:tr w:rsidR="00A531A0" w:rsidRPr="00F570D1" w14:paraId="44C93BAF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0B6497A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C2DC7C1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3550950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052FF81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0CF9B" w14:textId="56F182AA" w:rsidR="00A531A0" w:rsidRPr="00992FF7" w:rsidRDefault="00402068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54V</w:t>
            </w:r>
          </w:p>
        </w:tc>
      </w:tr>
    </w:tbl>
    <w:p w14:paraId="77038243" w14:textId="77777777" w:rsidR="00A531A0" w:rsidRDefault="00A531A0" w:rsidP="00A531A0">
      <w:pPr>
        <w:tabs>
          <w:tab w:val="left" w:pos="2026"/>
        </w:tabs>
        <w:spacing w:before="36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Calculate the value that R</w:t>
      </w:r>
      <w:r w:rsidRPr="00CD4E3A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would need to be adjusted to obtain a balanced bridge circuit.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A531A0" w:rsidRPr="00F570D1" w14:paraId="68096449" w14:textId="77777777" w:rsidTr="00FD5A2C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CA92E70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676051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5E6F744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8A8BE80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A10354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465721" w:rsidRPr="00F570D1" w14:paraId="6712E7D8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B593C41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9696D7E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1C9A597C" w14:textId="4E10C2CA" w:rsidR="00465721" w:rsidRPr="00992FF7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168.75μA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867B44C" w14:textId="740DA881" w:rsidR="00465721" w:rsidRPr="00992FF7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100kΩ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7CC809" w14:textId="4B0656FF" w:rsidR="00465721" w:rsidRPr="00992FF7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16.875V</w:t>
            </w:r>
          </w:p>
        </w:tc>
      </w:tr>
      <w:tr w:rsidR="00465721" w:rsidRPr="00F570D1" w14:paraId="26B17509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B553CEF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00F7324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1BC10F83" w14:textId="77777777" w:rsidR="00465721" w:rsidRPr="00992FF7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87CC990" w14:textId="4D445179" w:rsidR="00465721" w:rsidRPr="00992FF7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220kΩ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4D8343" w14:textId="50F66AD2" w:rsidR="00465721" w:rsidRPr="00992FF7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37.125V</w:t>
            </w:r>
          </w:p>
        </w:tc>
      </w:tr>
      <w:tr w:rsidR="00465721" w:rsidRPr="00F570D1" w14:paraId="49932C58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E3AFFE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9E34EF5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6058E2DF" w14:textId="73227227" w:rsidR="00465721" w:rsidRPr="00992FF7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18.335</w:t>
            </w: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047075" w14:textId="4009B607" w:rsidR="00465721" w:rsidRPr="00992FF7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920.361Ω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5B247A" w14:textId="2EC0AD97" w:rsidR="00465721" w:rsidRPr="00992FF7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16.875V</w:t>
            </w:r>
          </w:p>
        </w:tc>
      </w:tr>
      <w:tr w:rsidR="00465721" w:rsidRPr="00F570D1" w14:paraId="4AE34E04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E190582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0F52864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81B47D7" w14:textId="77777777" w:rsidR="00465721" w:rsidRPr="00992FF7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399FCFD5" w14:textId="3020A835" w:rsidR="00465721" w:rsidRPr="00992FF7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2.025kΩ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F4F838" w14:textId="57D7E2F3" w:rsidR="00465721" w:rsidRPr="00992FF7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37.125V</w:t>
            </w:r>
          </w:p>
        </w:tc>
      </w:tr>
      <w:tr w:rsidR="00465721" w:rsidRPr="00F570D1" w14:paraId="04A1D201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D34C8D9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D09D4B2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D317C6B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E7EE0DA" w14:textId="77777777" w:rsidR="00465721" w:rsidRPr="00F570D1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84C5B7" w14:textId="46354856" w:rsidR="00465721" w:rsidRPr="00992FF7" w:rsidRDefault="00465721" w:rsidP="0046572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54V</w:t>
            </w:r>
          </w:p>
        </w:tc>
      </w:tr>
    </w:tbl>
    <w:p w14:paraId="4F021FA4" w14:textId="77777777" w:rsidR="00A531A0" w:rsidRDefault="00A531A0" w:rsidP="00A531A0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</w:p>
    <w:p w14:paraId="1F84C806" w14:textId="400CE19A" w:rsidR="00A531A0" w:rsidRPr="00A60174" w:rsidRDefault="00A531A0" w:rsidP="00A531A0">
      <w:pPr>
        <w:tabs>
          <w:tab w:val="left" w:pos="2026"/>
        </w:tabs>
        <w:spacing w:before="120" w:after="120"/>
        <w:ind w:left="72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16</m:t>
          </m:r>
          <m:r>
            <w:rPr>
              <w:rFonts w:ascii="Cambria Math" w:hAnsi="Cambria Math"/>
              <w:sz w:val="20"/>
              <w:szCs w:val="20"/>
            </w:rPr>
            <m:t xml:space="preserve">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</m:t>
          </m:r>
          <m:r>
            <w:rPr>
              <w:rFonts w:ascii="Cambria Math" w:hAnsi="Cambria Math"/>
              <w:sz w:val="20"/>
              <w:szCs w:val="20"/>
            </w:rPr>
            <m:t>.8</m:t>
          </m:r>
          <m:r>
            <w:rPr>
              <w:rFonts w:ascii="Cambria Math" w:hAnsi="Cambria Math"/>
              <w:sz w:val="20"/>
              <w:szCs w:val="20"/>
            </w:rPr>
            <m:t xml:space="preserve">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1.1</m:t>
          </m:r>
          <m:r>
            <w:rPr>
              <w:rFonts w:ascii="Cambria Math" w:hAnsi="Cambria Math"/>
              <w:sz w:val="20"/>
              <w:szCs w:val="20"/>
            </w:rPr>
            <m:t>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820</m:t>
          </m:r>
          <m:r>
            <w:rPr>
              <w:rFonts w:ascii="Cambria Math" w:hAnsi="Cambria Math"/>
              <w:sz w:val="20"/>
              <w:szCs w:val="20"/>
            </w:rPr>
            <m:t>Ω</m:t>
          </m:r>
          <m:r>
            <w:rPr>
              <w:rFonts w:ascii="Cambria Math" w:hAnsi="Cambria Math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</m:t>
          </m:r>
          <m:r>
            <w:rPr>
              <w:rFonts w:ascii="Cambria Math" w:hAnsi="Cambria Math"/>
              <w:sz w:val="20"/>
              <w:szCs w:val="20"/>
            </w:rPr>
            <m:t>.</m:t>
          </m:r>
          <m:r>
            <w:rPr>
              <w:rFonts w:ascii="Cambria Math" w:hAnsi="Cambria Math"/>
              <w:sz w:val="20"/>
              <w:szCs w:val="20"/>
            </w:rPr>
            <m:t>1</m:t>
          </m:r>
          <m:r>
            <w:rPr>
              <w:rFonts w:ascii="Cambria Math" w:hAnsi="Cambria Math"/>
              <w:sz w:val="20"/>
              <w:szCs w:val="20"/>
            </w:rPr>
            <m:t>1V</m:t>
          </m:r>
        </m:oMath>
      </m:oMathPara>
    </w:p>
    <w:p w14:paraId="422E0167" w14:textId="77777777" w:rsidR="00A531A0" w:rsidRDefault="00A531A0" w:rsidP="00A531A0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formulas on the previous page and the given values above, complete </w:t>
      </w:r>
      <w:r w:rsidRPr="00AA1AE0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A531A0" w:rsidRPr="00F570D1" w14:paraId="1B922B1E" w14:textId="77777777" w:rsidTr="00FD5A2C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9F8AB46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CF9AFC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E798771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74DE858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D76033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A531A0" w:rsidRPr="00F570D1" w14:paraId="50117C0F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18CE648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56B3478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1CC8B10B" w14:textId="3966F3FE" w:rsidR="00A531A0" w:rsidRPr="00992FF7" w:rsidRDefault="00946748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5.517mA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3CB77B" w14:textId="1568E26C" w:rsidR="00A531A0" w:rsidRPr="00992FF7" w:rsidRDefault="00A91B05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1.8k</w:t>
            </w:r>
            <w:r w:rsidR="00946748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57C445" w14:textId="6C756EDD" w:rsidR="00A531A0" w:rsidRPr="00992FF7" w:rsidRDefault="00946748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9.931V</w:t>
            </w:r>
          </w:p>
        </w:tc>
      </w:tr>
      <w:tr w:rsidR="00A531A0" w:rsidRPr="00F570D1" w14:paraId="6A5CBC84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9D121FE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711DF3E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03AE42CA" w14:textId="77777777" w:rsidR="00A531A0" w:rsidRPr="00992FF7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F44FD33" w14:textId="39B9F18E" w:rsidR="00A531A0" w:rsidRPr="00992FF7" w:rsidRDefault="00A91B05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1.1k</w:t>
            </w:r>
            <w:r w:rsidR="00946748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B261C0" w14:textId="295E7424" w:rsidR="00A531A0" w:rsidRPr="00992FF7" w:rsidRDefault="00946748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6.069V</w:t>
            </w:r>
          </w:p>
        </w:tc>
      </w:tr>
      <w:tr w:rsidR="00A531A0" w:rsidRPr="00F570D1" w14:paraId="6851FD51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B915E2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189313B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57326BC4" w14:textId="6880B8AE" w:rsidR="00A531A0" w:rsidRPr="00992FF7" w:rsidRDefault="00946748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13.465mA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45D2C0C" w14:textId="13564E23" w:rsidR="00A531A0" w:rsidRPr="00992FF7" w:rsidRDefault="00A91B05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820</w:t>
            </w:r>
            <w:r w:rsidR="00946748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6FAD23" w14:textId="3902C24E" w:rsidR="00A531A0" w:rsidRPr="00992FF7" w:rsidRDefault="00946748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11.041V</w:t>
            </w:r>
          </w:p>
        </w:tc>
      </w:tr>
      <w:tr w:rsidR="00A531A0" w:rsidRPr="00F570D1" w14:paraId="1296D75E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C6FF1F5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5DA1FC33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A551336" w14:textId="77777777" w:rsidR="00A531A0" w:rsidRPr="00992FF7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1CCEBA90" w14:textId="57DD5ABF" w:rsidR="00A531A0" w:rsidRPr="00992FF7" w:rsidRDefault="00946748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368.297Ω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D7E5C7" w14:textId="3420B86B" w:rsidR="00A531A0" w:rsidRPr="00992FF7" w:rsidRDefault="00946748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4.959V</w:t>
            </w:r>
          </w:p>
        </w:tc>
      </w:tr>
      <w:tr w:rsidR="00A531A0" w:rsidRPr="00F570D1" w14:paraId="05AC346B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FD0DCFB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ABA6CFD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CF3FDA6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756BE0A" w14:textId="77777777" w:rsidR="00A531A0" w:rsidRPr="00F570D1" w:rsidRDefault="00A531A0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C585D7" w14:textId="59924A1F" w:rsidR="00A531A0" w:rsidRPr="00992FF7" w:rsidRDefault="00A91B05" w:rsidP="00FD5A2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16V</w:t>
            </w:r>
          </w:p>
        </w:tc>
      </w:tr>
    </w:tbl>
    <w:p w14:paraId="3A639FE6" w14:textId="77777777" w:rsidR="00A531A0" w:rsidRDefault="00A531A0" w:rsidP="00A531A0">
      <w:pPr>
        <w:tabs>
          <w:tab w:val="left" w:pos="2026"/>
        </w:tabs>
        <w:spacing w:before="36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value that R</w:t>
      </w:r>
      <w:r w:rsidRPr="00CD4E3A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would need to be adjusted to obtain a balanced bridge circuit.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A531A0" w:rsidRPr="00F570D1" w14:paraId="29968003" w14:textId="77777777" w:rsidTr="00FD5A2C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AFA08C8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2FAC6A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0F60420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908FA25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7131F5" w14:textId="77777777" w:rsidR="00A531A0" w:rsidRPr="00F570D1" w:rsidRDefault="00A531A0" w:rsidP="00FD5A2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946748" w:rsidRPr="00F570D1" w14:paraId="4E563BAD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DB9BE3F" w14:textId="77777777" w:rsidR="00946748" w:rsidRPr="00F570D1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9C4317B" w14:textId="77777777" w:rsidR="00946748" w:rsidRPr="00F570D1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66AB172B" w14:textId="6B2D1371" w:rsidR="00946748" w:rsidRPr="00992FF7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5.517mA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CA4C482" w14:textId="3B4FD56E" w:rsidR="00946748" w:rsidRPr="00992FF7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1.8kΩ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37AAD" w14:textId="00BBAEB6" w:rsidR="00946748" w:rsidRPr="00992FF7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9.931V</w:t>
            </w:r>
          </w:p>
        </w:tc>
      </w:tr>
      <w:tr w:rsidR="00946748" w:rsidRPr="00F570D1" w14:paraId="4EDB6374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D3C4D36" w14:textId="77777777" w:rsidR="00946748" w:rsidRPr="00F570D1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D6B0A00" w14:textId="77777777" w:rsidR="00946748" w:rsidRPr="00F570D1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3E6B85BB" w14:textId="77777777" w:rsidR="00946748" w:rsidRPr="00992FF7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DF627C8" w14:textId="3B2A361D" w:rsidR="00946748" w:rsidRPr="00992FF7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1.1kΩ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60FD1F" w14:textId="5D6AC0A4" w:rsidR="00946748" w:rsidRPr="00992FF7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6.069V</w:t>
            </w:r>
          </w:p>
        </w:tc>
      </w:tr>
      <w:tr w:rsidR="00946748" w:rsidRPr="00F570D1" w14:paraId="2250E037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1834722" w14:textId="77777777" w:rsidR="00946748" w:rsidRPr="00F570D1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44CD611" w14:textId="77777777" w:rsidR="00946748" w:rsidRPr="00F570D1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02BD278A" w14:textId="4C10FE8C" w:rsidR="00946748" w:rsidRPr="00992FF7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16.478mA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DA2990C" w14:textId="6E1DF76C" w:rsidR="00946748" w:rsidRPr="00992FF7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820Ω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D638E1" w14:textId="37702086" w:rsidR="00946748" w:rsidRPr="00992FF7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9.931V</w:t>
            </w:r>
          </w:p>
        </w:tc>
      </w:tr>
      <w:tr w:rsidR="00946748" w:rsidRPr="00F570D1" w14:paraId="74444464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3B6549B" w14:textId="77777777" w:rsidR="00946748" w:rsidRPr="00F570D1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54D881BE" w14:textId="77777777" w:rsidR="00946748" w:rsidRPr="00F570D1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0F64226" w14:textId="77777777" w:rsidR="00946748" w:rsidRPr="00992FF7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52546367" w14:textId="230A50AF" w:rsidR="00946748" w:rsidRPr="00992FF7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368.297Ω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7637B8" w14:textId="074B1F0B" w:rsidR="00946748" w:rsidRPr="00992FF7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6.069V</w:t>
            </w:r>
          </w:p>
        </w:tc>
      </w:tr>
      <w:tr w:rsidR="00946748" w:rsidRPr="00F570D1" w14:paraId="06DC6F75" w14:textId="77777777" w:rsidTr="00FD5A2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A009328" w14:textId="77777777" w:rsidR="00946748" w:rsidRPr="00F570D1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31A55DA" w14:textId="77777777" w:rsidR="00946748" w:rsidRPr="00F570D1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45C4A76" w14:textId="77777777" w:rsidR="00946748" w:rsidRPr="00F570D1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3A1688A" w14:textId="77777777" w:rsidR="00946748" w:rsidRPr="00F570D1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42E2D" w14:textId="12CE27C4" w:rsidR="00946748" w:rsidRPr="00992FF7" w:rsidRDefault="00946748" w:rsidP="0094674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16V</w:t>
            </w:r>
          </w:p>
        </w:tc>
      </w:tr>
    </w:tbl>
    <w:p w14:paraId="06A3A051" w14:textId="77777777" w:rsidR="00A531A0" w:rsidRPr="00A60174" w:rsidRDefault="00A531A0" w:rsidP="00946748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</w:p>
    <w:sectPr w:rsidR="00A531A0" w:rsidRPr="00A60174" w:rsidSect="005B29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167B0" w14:textId="35CCD4F7" w:rsidR="0097385F" w:rsidRPr="007C2507" w:rsidRDefault="0097385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FBA70" w14:textId="149BF711" w:rsidR="0097385F" w:rsidRPr="007C2507" w:rsidRDefault="0097385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ECF86" w14:textId="57E41D95" w:rsidR="0097385F" w:rsidRPr="007C2507" w:rsidRDefault="0097385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6748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5DE8CD07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674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54808C51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6748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0DA92607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sz w:val="16"/>
        <w:szCs w:val="18"/>
      </w:rPr>
      <w:t>19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4480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89283" w14:textId="50772E7A" w:rsidR="0097385F" w:rsidRPr="007C2507" w:rsidRDefault="0097385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44801">
      <w:rPr>
        <w:rFonts w:ascii="BankGothic Lt BT" w:hAnsi="BankGothic Lt BT"/>
        <w:caps/>
        <w:sz w:val="24"/>
        <w:szCs w:val="24"/>
      </w:rPr>
      <w:t>More 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CE963B6" w14:textId="53271E77" w:rsidR="0097385F" w:rsidRPr="000154E9" w:rsidRDefault="0097385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80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801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C6371" w14:textId="1142173F" w:rsidR="0097385F" w:rsidRPr="007C2507" w:rsidRDefault="0097385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44801">
      <w:rPr>
        <w:rFonts w:ascii="BankGothic Lt BT" w:hAnsi="BankGothic Lt BT"/>
        <w:caps/>
        <w:sz w:val="24"/>
        <w:szCs w:val="24"/>
      </w:rPr>
      <w:t>More 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C7FCB81" w14:textId="19E76891" w:rsidR="0097385F" w:rsidRPr="000154E9" w:rsidRDefault="0097385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80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801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7385F" w14:paraId="3709004A" w14:textId="77777777" w:rsidTr="00E130F3">
      <w:tc>
        <w:tcPr>
          <w:tcW w:w="630" w:type="dxa"/>
        </w:tcPr>
        <w:p w14:paraId="6806E343" w14:textId="77777777" w:rsidR="0097385F" w:rsidRDefault="0097385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1DDDF30" wp14:editId="27C80729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6B497A7F" w14:textId="50ED9DEC" w:rsidR="0097385F" w:rsidRPr="007C2507" w:rsidRDefault="0097385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B4480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CED4F52" w14:textId="77777777" w:rsidR="0097385F" w:rsidRDefault="0097385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FC777C0" wp14:editId="6249E201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F5CE854" w14:textId="77777777" w:rsidR="0097385F" w:rsidRPr="00B025CF" w:rsidRDefault="0097385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23170987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44801">
      <w:rPr>
        <w:rFonts w:ascii="BankGothic Lt BT" w:hAnsi="BankGothic Lt BT"/>
        <w:caps/>
        <w:sz w:val="24"/>
        <w:szCs w:val="24"/>
      </w:rPr>
      <w:t>More 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EA6DB8E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80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801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019503D3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44801">
      <w:rPr>
        <w:rFonts w:ascii="BankGothic Lt BT" w:hAnsi="BankGothic Lt BT"/>
        <w:caps/>
        <w:sz w:val="24"/>
        <w:szCs w:val="24"/>
      </w:rPr>
      <w:t>More 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7F2E1888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80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44801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0E2F2DAE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B4480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2"/>
  </w:num>
  <w:num w:numId="5">
    <w:abstractNumId w:val="2"/>
  </w:num>
  <w:num w:numId="6">
    <w:abstractNumId w:val="21"/>
  </w:num>
  <w:num w:numId="7">
    <w:abstractNumId w:val="25"/>
  </w:num>
  <w:num w:numId="8">
    <w:abstractNumId w:val="9"/>
  </w:num>
  <w:num w:numId="9">
    <w:abstractNumId w:val="19"/>
  </w:num>
  <w:num w:numId="10">
    <w:abstractNumId w:val="15"/>
  </w:num>
  <w:num w:numId="11">
    <w:abstractNumId w:val="20"/>
  </w:num>
  <w:num w:numId="12">
    <w:abstractNumId w:val="13"/>
  </w:num>
  <w:num w:numId="13">
    <w:abstractNumId w:val="12"/>
  </w:num>
  <w:num w:numId="14">
    <w:abstractNumId w:val="10"/>
  </w:num>
  <w:num w:numId="15">
    <w:abstractNumId w:val="17"/>
  </w:num>
  <w:num w:numId="16">
    <w:abstractNumId w:val="8"/>
  </w:num>
  <w:num w:numId="17">
    <w:abstractNumId w:val="7"/>
  </w:num>
  <w:num w:numId="18">
    <w:abstractNumId w:val="23"/>
  </w:num>
  <w:num w:numId="19">
    <w:abstractNumId w:val="24"/>
  </w:num>
  <w:num w:numId="20">
    <w:abstractNumId w:val="27"/>
  </w:num>
  <w:num w:numId="21">
    <w:abstractNumId w:val="11"/>
  </w:num>
  <w:num w:numId="22">
    <w:abstractNumId w:val="14"/>
  </w:num>
  <w:num w:numId="23">
    <w:abstractNumId w:val="26"/>
  </w:num>
  <w:num w:numId="24">
    <w:abstractNumId w:val="16"/>
  </w:num>
  <w:num w:numId="25">
    <w:abstractNumId w:val="5"/>
  </w:num>
  <w:num w:numId="26">
    <w:abstractNumId w:val="4"/>
  </w:num>
  <w:num w:numId="27">
    <w:abstractNumId w:val="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716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423C4"/>
    <w:rsid w:val="000524AC"/>
    <w:rsid w:val="000544E1"/>
    <w:rsid w:val="0006603B"/>
    <w:rsid w:val="00074728"/>
    <w:rsid w:val="000A23B3"/>
    <w:rsid w:val="000A55D5"/>
    <w:rsid w:val="000B3877"/>
    <w:rsid w:val="000C05F6"/>
    <w:rsid w:val="00101028"/>
    <w:rsid w:val="00106D14"/>
    <w:rsid w:val="0012231D"/>
    <w:rsid w:val="00127902"/>
    <w:rsid w:val="00133B76"/>
    <w:rsid w:val="00141840"/>
    <w:rsid w:val="001506EF"/>
    <w:rsid w:val="0015552F"/>
    <w:rsid w:val="001A4B6E"/>
    <w:rsid w:val="001C2E27"/>
    <w:rsid w:val="001D06E7"/>
    <w:rsid w:val="001D5152"/>
    <w:rsid w:val="001E41D9"/>
    <w:rsid w:val="001F0D3C"/>
    <w:rsid w:val="002025E4"/>
    <w:rsid w:val="00203555"/>
    <w:rsid w:val="00222A30"/>
    <w:rsid w:val="00224C5A"/>
    <w:rsid w:val="002323AE"/>
    <w:rsid w:val="00241DCB"/>
    <w:rsid w:val="00253320"/>
    <w:rsid w:val="00255DAC"/>
    <w:rsid w:val="00261027"/>
    <w:rsid w:val="00265CA7"/>
    <w:rsid w:val="00295358"/>
    <w:rsid w:val="002E22BE"/>
    <w:rsid w:val="002E5C63"/>
    <w:rsid w:val="002E6695"/>
    <w:rsid w:val="002E7E59"/>
    <w:rsid w:val="00307505"/>
    <w:rsid w:val="00310134"/>
    <w:rsid w:val="003123C1"/>
    <w:rsid w:val="0035749A"/>
    <w:rsid w:val="00357A70"/>
    <w:rsid w:val="0037367C"/>
    <w:rsid w:val="003A4DD9"/>
    <w:rsid w:val="003A7095"/>
    <w:rsid w:val="003D74E1"/>
    <w:rsid w:val="003F2E8B"/>
    <w:rsid w:val="003F522D"/>
    <w:rsid w:val="003F6D63"/>
    <w:rsid w:val="00401F2D"/>
    <w:rsid w:val="00402068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1067"/>
    <w:rsid w:val="004D3BAE"/>
    <w:rsid w:val="004E1F50"/>
    <w:rsid w:val="0052299E"/>
    <w:rsid w:val="005250B4"/>
    <w:rsid w:val="00525E62"/>
    <w:rsid w:val="005277BE"/>
    <w:rsid w:val="0054489E"/>
    <w:rsid w:val="00554A33"/>
    <w:rsid w:val="00561F05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23673"/>
    <w:rsid w:val="00745276"/>
    <w:rsid w:val="0074787B"/>
    <w:rsid w:val="0075695D"/>
    <w:rsid w:val="00761B84"/>
    <w:rsid w:val="0077606A"/>
    <w:rsid w:val="007801EC"/>
    <w:rsid w:val="00784EF5"/>
    <w:rsid w:val="007940C2"/>
    <w:rsid w:val="007C2507"/>
    <w:rsid w:val="007C2A09"/>
    <w:rsid w:val="007E5038"/>
    <w:rsid w:val="007E5FFA"/>
    <w:rsid w:val="0080040A"/>
    <w:rsid w:val="0081458F"/>
    <w:rsid w:val="00816BC7"/>
    <w:rsid w:val="008201D6"/>
    <w:rsid w:val="00825608"/>
    <w:rsid w:val="008669EB"/>
    <w:rsid w:val="00866D5F"/>
    <w:rsid w:val="00873F1B"/>
    <w:rsid w:val="00885346"/>
    <w:rsid w:val="00894CB5"/>
    <w:rsid w:val="008975D5"/>
    <w:rsid w:val="008B456A"/>
    <w:rsid w:val="008B6FC5"/>
    <w:rsid w:val="008D762D"/>
    <w:rsid w:val="008E375B"/>
    <w:rsid w:val="008F702A"/>
    <w:rsid w:val="009055E4"/>
    <w:rsid w:val="00910FD4"/>
    <w:rsid w:val="00911D6A"/>
    <w:rsid w:val="009219E3"/>
    <w:rsid w:val="0094143E"/>
    <w:rsid w:val="00946748"/>
    <w:rsid w:val="009559C9"/>
    <w:rsid w:val="0097385F"/>
    <w:rsid w:val="00975665"/>
    <w:rsid w:val="00980EBB"/>
    <w:rsid w:val="00992FF7"/>
    <w:rsid w:val="009A14CD"/>
    <w:rsid w:val="009A705C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531A0"/>
    <w:rsid w:val="00A60174"/>
    <w:rsid w:val="00A662F0"/>
    <w:rsid w:val="00A66693"/>
    <w:rsid w:val="00A91B05"/>
    <w:rsid w:val="00AA1AE0"/>
    <w:rsid w:val="00AD5961"/>
    <w:rsid w:val="00AD771F"/>
    <w:rsid w:val="00AF69EE"/>
    <w:rsid w:val="00B025CF"/>
    <w:rsid w:val="00B1005A"/>
    <w:rsid w:val="00B23B2E"/>
    <w:rsid w:val="00B44801"/>
    <w:rsid w:val="00B457A7"/>
    <w:rsid w:val="00B52137"/>
    <w:rsid w:val="00B72CF8"/>
    <w:rsid w:val="00B755C0"/>
    <w:rsid w:val="00B83C86"/>
    <w:rsid w:val="00B93A8B"/>
    <w:rsid w:val="00BA20BF"/>
    <w:rsid w:val="00BA7E0B"/>
    <w:rsid w:val="00BB5C3E"/>
    <w:rsid w:val="00BB7522"/>
    <w:rsid w:val="00BC2C30"/>
    <w:rsid w:val="00BC39B1"/>
    <w:rsid w:val="00BE571F"/>
    <w:rsid w:val="00C010DE"/>
    <w:rsid w:val="00C14CD4"/>
    <w:rsid w:val="00C602F1"/>
    <w:rsid w:val="00C6093C"/>
    <w:rsid w:val="00C72587"/>
    <w:rsid w:val="00C834FC"/>
    <w:rsid w:val="00C86D41"/>
    <w:rsid w:val="00C86D63"/>
    <w:rsid w:val="00C94E38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54ACB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510D3"/>
    <w:rsid w:val="00E6528A"/>
    <w:rsid w:val="00E74B0F"/>
    <w:rsid w:val="00E97D8E"/>
    <w:rsid w:val="00EA0805"/>
    <w:rsid w:val="00ED1FAE"/>
    <w:rsid w:val="00F00182"/>
    <w:rsid w:val="00F25B89"/>
    <w:rsid w:val="00F54931"/>
    <w:rsid w:val="00F61762"/>
    <w:rsid w:val="00F631A1"/>
    <w:rsid w:val="00F90D38"/>
    <w:rsid w:val="00F918B0"/>
    <w:rsid w:val="00F92B66"/>
    <w:rsid w:val="00FA66B6"/>
    <w:rsid w:val="00FB7385"/>
    <w:rsid w:val="00FC37C7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71A49-2462-4803-B74B-E8698F4FB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38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2018-07-05T16:44:00Z</cp:lastPrinted>
  <dcterms:created xsi:type="dcterms:W3CDTF">2018-07-05T17:35:00Z</dcterms:created>
  <dcterms:modified xsi:type="dcterms:W3CDTF">2018-07-08T17:04:00Z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More Wheatstone Bridge</vt:lpwstr>
  </property>
  <property fmtid="{D5CDD505-2E9C-101B-9397-08002B2CF9AE}" pid="4" name="DocNum">
    <vt:i4>19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