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4EC822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7790F">
        <w:rPr>
          <w:rFonts w:ascii="Verdana" w:hAnsi="Verdana"/>
          <w:b/>
          <w:sz w:val="24"/>
          <w:szCs w:val="24"/>
        </w:rPr>
        <w:t>Octal to Binary, Binary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1501529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DBE3522" w14:textId="77777777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octal form.</w:t>
      </w:r>
    </w:p>
    <w:p w14:paraId="5094FD8D" w14:textId="25B18ED8" w:rsidR="000505B7" w:rsidRDefault="000505B7" w:rsidP="000505B7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an octal number given its equivalent value in binary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77296FF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7790F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40B4448B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505B7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31957AD2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7FF9FFDF" w14:textId="5217D215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6D1DAF89" w14:textId="3057694D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10001101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4E0D6269" w14:textId="1B455155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DFBCA05" w14:textId="6E36E70B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2557589" w14:textId="63D995C0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10000001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6E95933" w14:textId="542EB518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01010101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A8A41A0" w14:textId="3EBE05A2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3BDD26CE" w14:textId="3A5B7F21" w:rsid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10111101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B8DA6B9" w14:textId="73D60D9B" w:rsidR="00DF7A20" w:rsidRPr="00DF7A20" w:rsidRDefault="000505B7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11010000</w:t>
      </w:r>
      <w:r>
        <w:rPr>
          <w:rFonts w:ascii="Verdana" w:hAnsi="Verdana"/>
          <w:sz w:val="20"/>
          <w:szCs w:val="20"/>
          <w:vertAlign w:val="subscript"/>
        </w:rPr>
        <w:t>2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95B5842" w14:textId="5F316D5E" w:rsidR="000505B7" w:rsidRDefault="000505B7" w:rsidP="000505B7">
      <w:pPr>
        <w:spacing w:before="240"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octal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44F564E8" w14:textId="1DC92035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152CEAC8" w14:textId="4B9F8975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737AD9B" w14:textId="767C3534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E0C00EE" w14:textId="1BF17BF3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1D8C7A69" w14:textId="3F944FF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140E0B7" w14:textId="340B0E0A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0F9ACC4" w14:textId="2606FC2E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5659E57" w14:textId="4FA99718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6783FDB" w14:textId="3444AEAD" w:rsidR="000505B7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0E367CA5" w14:textId="36721352" w:rsidR="000505B7" w:rsidRPr="00DF7A20" w:rsidRDefault="000505B7" w:rsidP="000505B7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sectPr w:rsidR="000505B7" w:rsidRPr="00DF7A20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DFA66" w14:textId="77777777" w:rsidR="00F905B1" w:rsidRDefault="00F905B1" w:rsidP="005B3A86">
      <w:pPr>
        <w:spacing w:after="0" w:line="240" w:lineRule="auto"/>
      </w:pPr>
      <w:r>
        <w:separator/>
      </w:r>
    </w:p>
  </w:endnote>
  <w:endnote w:type="continuationSeparator" w:id="0">
    <w:p w14:paraId="1A883E47" w14:textId="77777777" w:rsidR="00F905B1" w:rsidRDefault="00F905B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F72D90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6827755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B0675A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17942E4C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7E0D5E37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05B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7790F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E81BF" w14:textId="77777777" w:rsidR="00F905B1" w:rsidRDefault="00F905B1" w:rsidP="005B3A86">
      <w:pPr>
        <w:spacing w:after="0" w:line="240" w:lineRule="auto"/>
      </w:pPr>
      <w:r>
        <w:separator/>
      </w:r>
    </w:p>
  </w:footnote>
  <w:footnote w:type="continuationSeparator" w:id="0">
    <w:p w14:paraId="76541279" w14:textId="77777777" w:rsidR="00F905B1" w:rsidRDefault="00F905B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F159A8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7790F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48EA02B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5733F1B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7790F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42FCC03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7D9EE613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7790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42772BEE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7790F">
      <w:rPr>
        <w:rFonts w:ascii="BankGothic Lt BT" w:hAnsi="BankGothic Lt BT"/>
        <w:caps/>
        <w:sz w:val="24"/>
        <w:szCs w:val="24"/>
      </w:rPr>
      <w:t>Octal to Binary, Binary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7C948B8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779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05B7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83B92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0675A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7790F"/>
    <w:rsid w:val="00F905B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2018-11-07T17:12:00Z</cp:lastPrinted>
  <dcterms:created xsi:type="dcterms:W3CDTF">2018-04-11T15:36:00Z</dcterms:created>
  <dcterms:modified xsi:type="dcterms:W3CDTF">2018-11-07T17:14:00Z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Binary, Binary to Octal Conversion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