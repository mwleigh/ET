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2AF49D85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242B9F">
        <w:rPr>
          <w:rFonts w:ascii="Verdana" w:hAnsi="Verdana"/>
          <w:b/>
          <w:sz w:val="24"/>
          <w:szCs w:val="24"/>
        </w:rPr>
        <w:t>Fwd/Rev/Jog using 3 Pushbuttons &amp; a SS for a 3P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42B9F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42B9F">
        <w:rPr>
          <w:rFonts w:ascii="Verdana" w:hAnsi="Verdana"/>
          <w:sz w:val="20"/>
          <w:szCs w:val="20"/>
        </w:rPr>
        <w:t>22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33FEB16B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42B9F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42B9F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242B9F">
        <w:rPr>
          <w:rFonts w:ascii="Verdana" w:hAnsi="Verdana"/>
          <w:sz w:val="20"/>
          <w:szCs w:val="20"/>
        </w:rPr>
        <w:t>2, 4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651C557C" w14:textId="77777777" w:rsidR="00B025CF" w:rsidRPr="000154E9" w:rsidRDefault="00B025CF" w:rsidP="00415B6E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56137DAD" w:rsidR="00CD48E3" w:rsidRPr="00CD48E3" w:rsidRDefault="00CD48E3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</w:t>
      </w:r>
      <w:r w:rsidR="00095819">
        <w:rPr>
          <w:rFonts w:ascii="Verdana" w:hAnsi="Verdana"/>
          <w:sz w:val="20"/>
          <w:szCs w:val="20"/>
        </w:rPr>
        <w:t>forward/reverse</w:t>
      </w:r>
      <w:r w:rsidR="00242B9F">
        <w:rPr>
          <w:rFonts w:ascii="Verdana" w:hAnsi="Verdana"/>
          <w:sz w:val="20"/>
          <w:szCs w:val="20"/>
        </w:rPr>
        <w:t>/jog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27B152DD" w14:textId="0C20D7A2" w:rsidR="00125B7E" w:rsidRPr="00CD48E3" w:rsidRDefault="00125B7E" w:rsidP="00125B7E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>
        <w:rPr>
          <w:rFonts w:ascii="Verdana" w:hAnsi="Verdana"/>
          <w:sz w:val="20"/>
          <w:szCs w:val="20"/>
        </w:rPr>
        <w:t>counters</w:t>
      </w:r>
      <w:r w:rsidRPr="00CD48E3">
        <w:rPr>
          <w:rFonts w:ascii="Verdana" w:hAnsi="Verdana"/>
          <w:sz w:val="20"/>
          <w:szCs w:val="20"/>
        </w:rPr>
        <w:t xml:space="preserve"> and </w:t>
      </w:r>
      <w:r w:rsidR="00242B9F">
        <w:rPr>
          <w:rFonts w:ascii="Verdana" w:hAnsi="Verdana"/>
          <w:sz w:val="20"/>
          <w:szCs w:val="20"/>
        </w:rPr>
        <w:t xml:space="preserve">timer and </w:t>
      </w:r>
      <w:r w:rsidRPr="00CD48E3">
        <w:rPr>
          <w:rFonts w:ascii="Verdana" w:hAnsi="Verdana"/>
          <w:sz w:val="20"/>
          <w:szCs w:val="20"/>
        </w:rPr>
        <w:t>their use.</w:t>
      </w:r>
    </w:p>
    <w:p w14:paraId="29096F94" w14:textId="157CF2EB" w:rsidR="00CD48E3" w:rsidRPr="00CD48E3" w:rsidRDefault="00DF270C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083233">
        <w:rPr>
          <w:rFonts w:ascii="Verdana" w:hAnsi="Verdana"/>
          <w:sz w:val="20"/>
          <w:szCs w:val="20"/>
        </w:rPr>
        <w:t xml:space="preserve">three-phase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3B494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25827133" w:rsidR="009219E3" w:rsidRPr="00CD48E3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</w:t>
      </w:r>
      <w:r w:rsidR="00083233">
        <w:rPr>
          <w:rFonts w:ascii="Verdana" w:hAnsi="Verdana"/>
          <w:sz w:val="20"/>
          <w:szCs w:val="20"/>
        </w:rPr>
        <w:t xml:space="preserve"> </w:t>
      </w:r>
      <w:r w:rsidR="00083233">
        <w:rPr>
          <w:rFonts w:ascii="Verdana" w:hAnsi="Verdana"/>
          <w:sz w:val="20"/>
          <w:szCs w:val="20"/>
        </w:rPr>
        <w:fldChar w:fldCharType="begin"/>
      </w:r>
      <w:r w:rsidR="00083233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083233">
        <w:rPr>
          <w:rFonts w:ascii="Verdana" w:hAnsi="Verdana"/>
          <w:sz w:val="20"/>
          <w:szCs w:val="20"/>
        </w:rPr>
        <w:fldChar w:fldCharType="separate"/>
      </w:r>
      <w:r w:rsidR="00242B9F">
        <w:rPr>
          <w:rFonts w:ascii="Verdana" w:hAnsi="Verdana"/>
          <w:sz w:val="20"/>
          <w:szCs w:val="20"/>
        </w:rPr>
        <w:t>Job</w:t>
      </w:r>
      <w:r w:rsidR="00083233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>. Grading shall be based on the Introduction to PLC rubric.</w:t>
      </w:r>
    </w:p>
    <w:p w14:paraId="064551B6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D3785C8" w14:textId="447AD290" w:rsidR="00DC4627" w:rsidRDefault="00390041" w:rsidP="00FE6B2D">
      <w:pPr>
        <w:pStyle w:val="ListParagraph"/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390041">
        <w:rPr>
          <w:rFonts w:ascii="Verdana" w:hAnsi="Verdana"/>
          <w:sz w:val="20"/>
          <w:szCs w:val="20"/>
        </w:rPr>
        <w:t>Design a forward/reverse</w:t>
      </w:r>
      <w:r w:rsidR="005609FF">
        <w:rPr>
          <w:rFonts w:ascii="Verdana" w:hAnsi="Verdana"/>
          <w:sz w:val="20"/>
          <w:szCs w:val="20"/>
        </w:rPr>
        <w:t>/jog</w:t>
      </w:r>
      <w:r w:rsidRPr="00390041">
        <w:rPr>
          <w:rFonts w:ascii="Verdana" w:hAnsi="Verdana"/>
          <w:sz w:val="20"/>
          <w:szCs w:val="20"/>
        </w:rPr>
        <w:t xml:space="preserve"> motor control circuit using </w:t>
      </w:r>
      <w:r w:rsidR="005609FF">
        <w:rPr>
          <w:rFonts w:ascii="Verdana" w:hAnsi="Verdana"/>
          <w:sz w:val="20"/>
          <w:szCs w:val="20"/>
        </w:rPr>
        <w:t>three</w:t>
      </w:r>
      <w:r w:rsidRPr="00390041">
        <w:rPr>
          <w:rFonts w:ascii="Verdana" w:hAnsi="Verdana"/>
          <w:sz w:val="20"/>
          <w:szCs w:val="20"/>
        </w:rPr>
        <w:t xml:space="preserve"> momentary pushbutton</w:t>
      </w:r>
      <w:r w:rsidR="005609FF">
        <w:rPr>
          <w:rFonts w:ascii="Verdana" w:hAnsi="Verdana"/>
          <w:sz w:val="20"/>
          <w:szCs w:val="20"/>
        </w:rPr>
        <w:t>s</w:t>
      </w:r>
      <w:r w:rsidR="00611F2A">
        <w:rPr>
          <w:rFonts w:ascii="Verdana" w:hAnsi="Verdana"/>
          <w:sz w:val="20"/>
          <w:szCs w:val="20"/>
        </w:rPr>
        <w:t xml:space="preserve"> and a three-position selector switch</w:t>
      </w:r>
      <w:r w:rsidRPr="00390041">
        <w:rPr>
          <w:rFonts w:ascii="Verdana" w:hAnsi="Verdana"/>
          <w:sz w:val="20"/>
          <w:szCs w:val="20"/>
        </w:rPr>
        <w:t>.</w:t>
      </w:r>
      <w:r w:rsidR="00DF270C" w:rsidRPr="00DF270C">
        <w:rPr>
          <w:rFonts w:ascii="Verdana" w:hAnsi="Verdana"/>
          <w:sz w:val="20"/>
          <w:szCs w:val="20"/>
        </w:rPr>
        <w:t xml:space="preserve"> The circuit will also </w:t>
      </w:r>
      <w:r w:rsidR="0056039D">
        <w:rPr>
          <w:rFonts w:ascii="Verdana" w:hAnsi="Verdana"/>
          <w:sz w:val="20"/>
          <w:szCs w:val="20"/>
        </w:rPr>
        <w:t>have</w:t>
      </w:r>
      <w:r w:rsidR="00DF270C" w:rsidRPr="00DF270C">
        <w:rPr>
          <w:rFonts w:ascii="Verdana" w:hAnsi="Verdana"/>
          <w:sz w:val="20"/>
          <w:szCs w:val="20"/>
        </w:rPr>
        <w:t xml:space="preserve"> an “ESTOP”. </w:t>
      </w:r>
      <w:r w:rsidR="005609FF">
        <w:rPr>
          <w:rFonts w:ascii="Verdana" w:hAnsi="Verdana"/>
          <w:sz w:val="20"/>
          <w:szCs w:val="20"/>
        </w:rPr>
        <w:t>O</w:t>
      </w:r>
      <w:r w:rsidR="00C036A6">
        <w:rPr>
          <w:rFonts w:ascii="Verdana" w:hAnsi="Verdana"/>
          <w:sz w:val="20"/>
          <w:szCs w:val="20"/>
        </w:rPr>
        <w:t xml:space="preserve">ne pushbutton shall be used </w:t>
      </w:r>
      <w:r w:rsidR="005609FF">
        <w:rPr>
          <w:rFonts w:ascii="Verdana" w:hAnsi="Verdana"/>
          <w:sz w:val="20"/>
          <w:szCs w:val="20"/>
        </w:rPr>
        <w:t>a traditional “start”</w:t>
      </w:r>
      <w:r w:rsidRPr="00390041">
        <w:rPr>
          <w:rFonts w:ascii="Verdana" w:hAnsi="Verdana"/>
          <w:sz w:val="20"/>
          <w:szCs w:val="20"/>
        </w:rPr>
        <w:t xml:space="preserve">. </w:t>
      </w:r>
      <w:r w:rsidR="005609FF">
        <w:rPr>
          <w:rFonts w:ascii="Verdana" w:hAnsi="Verdana"/>
          <w:sz w:val="20"/>
          <w:szCs w:val="20"/>
        </w:rPr>
        <w:t xml:space="preserve">The other pushbutton shall be used for a “jog”. </w:t>
      </w:r>
      <w:r w:rsidR="00C036A6">
        <w:rPr>
          <w:rFonts w:ascii="Verdana" w:hAnsi="Verdana"/>
          <w:sz w:val="20"/>
          <w:szCs w:val="20"/>
        </w:rPr>
        <w:t xml:space="preserve">The direction change shall be determined by the three-position selector switch. </w:t>
      </w:r>
      <w:r w:rsidR="00125B7E">
        <w:rPr>
          <w:rFonts w:ascii="Verdana" w:hAnsi="Verdana"/>
          <w:sz w:val="20"/>
          <w:szCs w:val="20"/>
        </w:rPr>
        <w:t xml:space="preserve">“Forward” is defined by the motor </w:t>
      </w:r>
      <w:r w:rsidRPr="00390041">
        <w:rPr>
          <w:rFonts w:ascii="Verdana" w:hAnsi="Verdana"/>
          <w:sz w:val="20"/>
          <w:szCs w:val="20"/>
        </w:rPr>
        <w:t>to</w:t>
      </w:r>
      <w:r w:rsidR="00125B7E">
        <w:rPr>
          <w:rFonts w:ascii="Verdana" w:hAnsi="Verdana"/>
          <w:sz w:val="20"/>
          <w:szCs w:val="20"/>
        </w:rPr>
        <w:t xml:space="preserve"> rotating</w:t>
      </w:r>
      <w:r w:rsidRPr="00390041">
        <w:rPr>
          <w:rFonts w:ascii="Verdana" w:hAnsi="Verdana"/>
          <w:sz w:val="20"/>
          <w:szCs w:val="20"/>
        </w:rPr>
        <w:t xml:space="preserve"> </w:t>
      </w:r>
      <w:r w:rsidR="00125B7E">
        <w:rPr>
          <w:rFonts w:ascii="Verdana" w:hAnsi="Verdana"/>
          <w:sz w:val="20"/>
          <w:szCs w:val="20"/>
        </w:rPr>
        <w:t>counter-clockwise</w:t>
      </w:r>
      <w:r w:rsidRPr="00390041">
        <w:rPr>
          <w:rFonts w:ascii="Verdana" w:hAnsi="Verdana"/>
          <w:sz w:val="20"/>
          <w:szCs w:val="20"/>
        </w:rPr>
        <w:t xml:space="preserve"> (CCW)</w:t>
      </w:r>
      <w:r w:rsidR="00125B7E">
        <w:rPr>
          <w:rFonts w:ascii="Verdana" w:hAnsi="Verdana"/>
          <w:sz w:val="20"/>
          <w:szCs w:val="20"/>
        </w:rPr>
        <w:t xml:space="preserve">. “Reverse” is defined by the motor </w:t>
      </w:r>
      <w:r w:rsidR="00125B7E" w:rsidRPr="00390041">
        <w:rPr>
          <w:rFonts w:ascii="Verdana" w:hAnsi="Verdana"/>
          <w:sz w:val="20"/>
          <w:szCs w:val="20"/>
        </w:rPr>
        <w:t>to</w:t>
      </w:r>
      <w:r w:rsidR="00125B7E">
        <w:rPr>
          <w:rFonts w:ascii="Verdana" w:hAnsi="Verdana"/>
          <w:sz w:val="20"/>
          <w:szCs w:val="20"/>
        </w:rPr>
        <w:t xml:space="preserve"> rotating</w:t>
      </w:r>
      <w:r w:rsidRPr="00390041">
        <w:rPr>
          <w:rFonts w:ascii="Verdana" w:hAnsi="Verdana"/>
          <w:sz w:val="20"/>
          <w:szCs w:val="20"/>
        </w:rPr>
        <w:t xml:space="preserve"> </w:t>
      </w:r>
      <w:r w:rsidR="00125B7E">
        <w:rPr>
          <w:rFonts w:ascii="Verdana" w:hAnsi="Verdana"/>
          <w:sz w:val="20"/>
          <w:szCs w:val="20"/>
        </w:rPr>
        <w:t xml:space="preserve">clockwise </w:t>
      </w:r>
      <w:r w:rsidRPr="00390041">
        <w:rPr>
          <w:rFonts w:ascii="Verdana" w:hAnsi="Verdana"/>
          <w:sz w:val="20"/>
          <w:szCs w:val="20"/>
        </w:rPr>
        <w:t xml:space="preserve">(CW). If the motor is running and the </w:t>
      </w:r>
      <w:r w:rsidR="00125B7E">
        <w:rPr>
          <w:rFonts w:ascii="Verdana" w:hAnsi="Verdana"/>
          <w:sz w:val="20"/>
          <w:szCs w:val="20"/>
        </w:rPr>
        <w:t>operator change</w:t>
      </w:r>
      <w:r w:rsidR="00C036A6">
        <w:rPr>
          <w:rFonts w:ascii="Verdana" w:hAnsi="Verdana"/>
          <w:sz w:val="20"/>
          <w:szCs w:val="20"/>
        </w:rPr>
        <w:t>s</w:t>
      </w:r>
      <w:r w:rsidR="00125B7E">
        <w:rPr>
          <w:rFonts w:ascii="Verdana" w:hAnsi="Verdana"/>
          <w:sz w:val="20"/>
          <w:szCs w:val="20"/>
        </w:rPr>
        <w:t xml:space="preserve"> direction</w:t>
      </w:r>
      <w:r w:rsidR="00C036A6">
        <w:rPr>
          <w:rFonts w:ascii="Verdana" w:hAnsi="Verdana"/>
          <w:sz w:val="20"/>
          <w:szCs w:val="20"/>
        </w:rPr>
        <w:t xml:space="preserve"> through the selector switch,</w:t>
      </w:r>
      <w:r w:rsidR="00C42C73">
        <w:rPr>
          <w:rFonts w:ascii="Verdana" w:hAnsi="Verdana"/>
          <w:sz w:val="20"/>
          <w:szCs w:val="20"/>
        </w:rPr>
        <w:t xml:space="preserve"> the circuit shall not re-engage the motor </w:t>
      </w:r>
      <w:r w:rsidR="00C036A6">
        <w:rPr>
          <w:rFonts w:ascii="Verdana" w:hAnsi="Verdana"/>
          <w:sz w:val="20"/>
          <w:szCs w:val="20"/>
        </w:rPr>
        <w:t xml:space="preserve">in the opposite direction </w:t>
      </w:r>
      <w:r w:rsidR="00C42C73">
        <w:rPr>
          <w:rFonts w:ascii="Verdana" w:hAnsi="Verdana"/>
          <w:sz w:val="20"/>
          <w:szCs w:val="20"/>
        </w:rPr>
        <w:t xml:space="preserve">for eight seconds. Once the timer delay is complete, the motor shall </w:t>
      </w:r>
      <w:r w:rsidR="00C42C73" w:rsidRPr="0056039D">
        <w:rPr>
          <w:rFonts w:ascii="Verdana" w:hAnsi="Verdana"/>
          <w:sz w:val="20"/>
          <w:szCs w:val="20"/>
          <w:u w:val="single"/>
        </w:rPr>
        <w:t>automatically start</w:t>
      </w:r>
      <w:r w:rsidR="00C42C73">
        <w:rPr>
          <w:rFonts w:ascii="Verdana" w:hAnsi="Verdana"/>
          <w:sz w:val="20"/>
          <w:szCs w:val="20"/>
        </w:rPr>
        <w:t xml:space="preserve"> in the newly commanded direction. The operator should </w:t>
      </w:r>
      <w:r w:rsidR="00C42C73" w:rsidRPr="00C42C73">
        <w:rPr>
          <w:rFonts w:ascii="Verdana" w:hAnsi="Verdana"/>
          <w:sz w:val="20"/>
          <w:szCs w:val="20"/>
          <w:u w:val="single"/>
        </w:rPr>
        <w:t>not</w:t>
      </w:r>
      <w:r w:rsidR="00C42C73">
        <w:rPr>
          <w:rFonts w:ascii="Verdana" w:hAnsi="Verdana"/>
          <w:sz w:val="20"/>
          <w:szCs w:val="20"/>
        </w:rPr>
        <w:t xml:space="preserve"> have to wait for the timer to complete and </w:t>
      </w:r>
      <w:r w:rsidR="00C42C73" w:rsidRPr="00C42C73">
        <w:rPr>
          <w:rFonts w:ascii="Verdana" w:hAnsi="Verdana"/>
          <w:sz w:val="20"/>
          <w:szCs w:val="20"/>
          <w:u w:val="single"/>
        </w:rPr>
        <w:t>then</w:t>
      </w:r>
      <w:r w:rsidR="00C42C73">
        <w:rPr>
          <w:rFonts w:ascii="Verdana" w:hAnsi="Verdana"/>
          <w:sz w:val="20"/>
          <w:szCs w:val="20"/>
        </w:rPr>
        <w:t xml:space="preserve"> press the </w:t>
      </w:r>
      <w:r w:rsidR="00C036A6">
        <w:rPr>
          <w:rFonts w:ascii="Verdana" w:hAnsi="Verdana"/>
          <w:sz w:val="20"/>
          <w:szCs w:val="20"/>
        </w:rPr>
        <w:t>pushbutton</w:t>
      </w:r>
      <w:r w:rsidR="00C42C73">
        <w:rPr>
          <w:rFonts w:ascii="Verdana" w:hAnsi="Verdana"/>
          <w:sz w:val="20"/>
          <w:szCs w:val="20"/>
        </w:rPr>
        <w:t>. If the operator presse</w:t>
      </w:r>
      <w:r w:rsidR="008468F3">
        <w:rPr>
          <w:rFonts w:ascii="Verdana" w:hAnsi="Verdana"/>
          <w:sz w:val="20"/>
          <w:szCs w:val="20"/>
        </w:rPr>
        <w:t>s</w:t>
      </w:r>
      <w:r w:rsidR="00C42C73">
        <w:rPr>
          <w:rFonts w:ascii="Verdana" w:hAnsi="Verdana"/>
          <w:sz w:val="20"/>
          <w:szCs w:val="20"/>
        </w:rPr>
        <w:t xml:space="preserve"> the pushbutton </w:t>
      </w:r>
      <w:r w:rsidR="00C036A6">
        <w:rPr>
          <w:rFonts w:ascii="Verdana" w:hAnsi="Verdana"/>
          <w:sz w:val="20"/>
          <w:szCs w:val="20"/>
        </w:rPr>
        <w:t xml:space="preserve">to stop the motor then restarts the motor </w:t>
      </w:r>
      <w:r w:rsidR="00C036A6" w:rsidRPr="005609FF">
        <w:rPr>
          <w:rFonts w:ascii="Verdana" w:hAnsi="Verdana"/>
          <w:sz w:val="20"/>
          <w:szCs w:val="20"/>
          <w:u w:val="single"/>
        </w:rPr>
        <w:t>without</w:t>
      </w:r>
      <w:r w:rsidR="00C036A6">
        <w:rPr>
          <w:rFonts w:ascii="Verdana" w:hAnsi="Verdana"/>
          <w:sz w:val="20"/>
          <w:szCs w:val="20"/>
        </w:rPr>
        <w:t xml:space="preserve"> a direction change</w:t>
      </w:r>
      <w:r w:rsidR="00C42C73">
        <w:rPr>
          <w:rFonts w:ascii="Verdana" w:hAnsi="Verdana"/>
          <w:sz w:val="20"/>
          <w:szCs w:val="20"/>
        </w:rPr>
        <w:t xml:space="preserve">, </w:t>
      </w:r>
      <w:r w:rsidR="00C42C73" w:rsidRPr="0056039D">
        <w:rPr>
          <w:rFonts w:ascii="Verdana" w:hAnsi="Verdana"/>
          <w:sz w:val="20"/>
          <w:szCs w:val="20"/>
          <w:u w:val="single"/>
        </w:rPr>
        <w:t>no</w:t>
      </w:r>
      <w:r w:rsidR="00C42C73">
        <w:rPr>
          <w:rFonts w:ascii="Verdana" w:hAnsi="Verdana"/>
          <w:sz w:val="20"/>
          <w:szCs w:val="20"/>
        </w:rPr>
        <w:t xml:space="preserve"> time delay is required. </w:t>
      </w:r>
      <w:r w:rsidR="00125B7E">
        <w:rPr>
          <w:rFonts w:ascii="Verdana" w:hAnsi="Verdana"/>
          <w:sz w:val="20"/>
          <w:szCs w:val="20"/>
        </w:rPr>
        <w:t xml:space="preserve">Additionally, the program shall keep track of the number of starts in the forward direction and the number of starts in the reverse direction. </w:t>
      </w:r>
      <w:r w:rsidR="0056039D">
        <w:rPr>
          <w:rFonts w:ascii="Verdana" w:hAnsi="Verdana"/>
          <w:sz w:val="20"/>
          <w:szCs w:val="20"/>
        </w:rPr>
        <w:t xml:space="preserve">The counts shall be resettable </w:t>
      </w:r>
      <w:r w:rsidR="00C036A6">
        <w:rPr>
          <w:rFonts w:ascii="Verdana" w:hAnsi="Verdana"/>
          <w:sz w:val="20"/>
          <w:szCs w:val="20"/>
        </w:rPr>
        <w:t>using</w:t>
      </w:r>
      <w:r w:rsidR="0056039D">
        <w:rPr>
          <w:rFonts w:ascii="Verdana" w:hAnsi="Verdana"/>
          <w:sz w:val="20"/>
          <w:szCs w:val="20"/>
        </w:rPr>
        <w:t xml:space="preserve"> the two-position selector switch. </w:t>
      </w:r>
      <w:r w:rsidRPr="00390041">
        <w:rPr>
          <w:rFonts w:ascii="Verdana" w:hAnsi="Verdana"/>
          <w:sz w:val="20"/>
          <w:szCs w:val="20"/>
        </w:rPr>
        <w:t>The green light shall indicate “forward”, the blue light shall indicate “reverse”, the red light shall indicate “stopped”</w:t>
      </w:r>
      <w:r w:rsidR="00095819">
        <w:rPr>
          <w:rFonts w:ascii="Verdana" w:hAnsi="Verdana"/>
          <w:sz w:val="20"/>
          <w:szCs w:val="20"/>
        </w:rPr>
        <w:t xml:space="preserve">. </w:t>
      </w:r>
      <w:bookmarkStart w:id="0" w:name="_Hlk509140972"/>
      <w:r w:rsidR="009B45B9">
        <w:rPr>
          <w:rFonts w:ascii="Verdana" w:hAnsi="Verdana"/>
          <w:sz w:val="20"/>
          <w:szCs w:val="20"/>
        </w:rPr>
        <w:t xml:space="preserve">If an overload occurs, the yellow light shall </w:t>
      </w:r>
      <w:r w:rsidR="002454E0">
        <w:rPr>
          <w:rFonts w:ascii="Verdana" w:hAnsi="Verdana"/>
          <w:sz w:val="20"/>
          <w:szCs w:val="20"/>
        </w:rPr>
        <w:t>flash</w:t>
      </w:r>
      <w:r w:rsidR="009B45B9">
        <w:rPr>
          <w:rFonts w:ascii="Verdana" w:hAnsi="Verdana"/>
          <w:sz w:val="20"/>
          <w:szCs w:val="20"/>
        </w:rPr>
        <w:t xml:space="preserve">. </w:t>
      </w:r>
      <w:r w:rsidR="002A0EB7">
        <w:rPr>
          <w:rFonts w:ascii="Verdana" w:hAnsi="Verdana"/>
          <w:sz w:val="20"/>
          <w:szCs w:val="20"/>
        </w:rPr>
        <w:t>During</w:t>
      </w:r>
      <w:r w:rsidR="009B45B9">
        <w:rPr>
          <w:rFonts w:ascii="Verdana" w:hAnsi="Verdana"/>
          <w:sz w:val="20"/>
          <w:szCs w:val="20"/>
        </w:rPr>
        <w:t xml:space="preserve"> overload, it is permissible for both the yellow and red lights to be on simultaneously. </w:t>
      </w:r>
      <w:r w:rsidR="001A6FE2">
        <w:rPr>
          <w:rFonts w:ascii="Verdana" w:hAnsi="Verdana"/>
          <w:sz w:val="20"/>
          <w:szCs w:val="20"/>
        </w:rPr>
        <w:t>If the motor is in the “</w:t>
      </w:r>
      <w:r w:rsidR="00D31E14">
        <w:rPr>
          <w:rFonts w:ascii="Verdana" w:hAnsi="Verdana"/>
          <w:sz w:val="20"/>
          <w:szCs w:val="20"/>
        </w:rPr>
        <w:t>direction</w:t>
      </w:r>
      <w:r w:rsidR="001A6FE2">
        <w:rPr>
          <w:rFonts w:ascii="Verdana" w:hAnsi="Verdana"/>
          <w:sz w:val="20"/>
          <w:szCs w:val="20"/>
        </w:rPr>
        <w:t xml:space="preserve"> change” time period, the red light should flash until the time has expired. </w:t>
      </w:r>
      <w:r w:rsidR="002454E0">
        <w:rPr>
          <w:rFonts w:ascii="Verdana" w:hAnsi="Verdana"/>
          <w:sz w:val="20"/>
          <w:szCs w:val="20"/>
        </w:rPr>
        <w:t xml:space="preserve">If an overload and a flashing red occur at the same time, they shall alternate flashing (red on, yellow off then red off, yellow on) </w:t>
      </w:r>
      <w:r w:rsidR="00D31E14">
        <w:rPr>
          <w:rFonts w:ascii="Verdana" w:hAnsi="Verdana"/>
          <w:sz w:val="20"/>
          <w:szCs w:val="20"/>
        </w:rPr>
        <w:t xml:space="preserve">When expired, the red light shall remain on solid while the motor is not running. </w:t>
      </w:r>
      <w:r w:rsidR="00DF270C" w:rsidRPr="00DF270C">
        <w:rPr>
          <w:rFonts w:ascii="Verdana" w:hAnsi="Verdana"/>
          <w:sz w:val="20"/>
          <w:szCs w:val="20"/>
        </w:rPr>
        <w:t xml:space="preserve">Once complete, review </w:t>
      </w:r>
      <w:r w:rsidR="00DF270C">
        <w:rPr>
          <w:rFonts w:ascii="Verdana" w:hAnsi="Verdana"/>
          <w:sz w:val="20"/>
          <w:szCs w:val="20"/>
        </w:rPr>
        <w:t>the</w:t>
      </w:r>
      <w:r w:rsidR="00DF270C" w:rsidRPr="00DF270C">
        <w:rPr>
          <w:rFonts w:ascii="Verdana" w:hAnsi="Verdana"/>
          <w:sz w:val="20"/>
          <w:szCs w:val="20"/>
        </w:rPr>
        <w:t xml:space="preserve"> design with </w:t>
      </w:r>
      <w:r w:rsidR="00DF270C">
        <w:rPr>
          <w:rFonts w:ascii="Verdana" w:hAnsi="Verdana"/>
          <w:sz w:val="20"/>
          <w:szCs w:val="20"/>
        </w:rPr>
        <w:t>the</w:t>
      </w:r>
      <w:r w:rsidR="00DF270C" w:rsidRPr="00DF270C">
        <w:rPr>
          <w:rFonts w:ascii="Verdana" w:hAnsi="Verdana"/>
          <w:sz w:val="20"/>
          <w:szCs w:val="20"/>
        </w:rPr>
        <w:t xml:space="preserve"> instructor. After obtaining approval, </w:t>
      </w:r>
      <w:r w:rsidR="00DF270C">
        <w:rPr>
          <w:rFonts w:ascii="Verdana" w:hAnsi="Verdana"/>
          <w:sz w:val="20"/>
          <w:szCs w:val="20"/>
        </w:rPr>
        <w:t xml:space="preserve">configure </w:t>
      </w:r>
      <w:r w:rsidR="001D0733">
        <w:rPr>
          <w:rFonts w:ascii="Verdana" w:hAnsi="Verdana"/>
          <w:sz w:val="20"/>
          <w:szCs w:val="20"/>
        </w:rPr>
        <w:t>the</w:t>
      </w:r>
      <w:r w:rsidR="00DF270C">
        <w:rPr>
          <w:rFonts w:ascii="Verdana" w:hAnsi="Verdana"/>
          <w:sz w:val="20"/>
          <w:szCs w:val="20"/>
        </w:rPr>
        <w:t xml:space="preserve"> program in RSLogix 500</w:t>
      </w:r>
      <w:r w:rsidR="00DF270C" w:rsidRPr="00DF270C">
        <w:rPr>
          <w:rFonts w:ascii="Verdana" w:hAnsi="Verdana"/>
          <w:sz w:val="20"/>
          <w:szCs w:val="20"/>
        </w:rPr>
        <w:t xml:space="preserve">. Have </w:t>
      </w:r>
      <w:r w:rsidR="00DF270C">
        <w:rPr>
          <w:rFonts w:ascii="Verdana" w:hAnsi="Verdana"/>
          <w:sz w:val="20"/>
          <w:szCs w:val="20"/>
        </w:rPr>
        <w:t>the</w:t>
      </w:r>
      <w:r w:rsidR="00DF270C" w:rsidRPr="00DF270C">
        <w:rPr>
          <w:rFonts w:ascii="Verdana" w:hAnsi="Verdana"/>
          <w:sz w:val="20"/>
          <w:szCs w:val="20"/>
        </w:rPr>
        <w:t xml:space="preserve"> instructor review </w:t>
      </w:r>
      <w:r w:rsidR="00DF270C">
        <w:rPr>
          <w:rFonts w:ascii="Verdana" w:hAnsi="Verdana"/>
          <w:sz w:val="20"/>
          <w:szCs w:val="20"/>
        </w:rPr>
        <w:t>the program</w:t>
      </w:r>
      <w:r w:rsidR="00DF270C" w:rsidRPr="00DF270C">
        <w:rPr>
          <w:rFonts w:ascii="Verdana" w:hAnsi="Verdana"/>
          <w:sz w:val="20"/>
          <w:szCs w:val="20"/>
        </w:rPr>
        <w:t xml:space="preserve"> before </w:t>
      </w:r>
      <w:r w:rsidR="00DF270C">
        <w:rPr>
          <w:rFonts w:ascii="Verdana" w:hAnsi="Verdana"/>
          <w:sz w:val="20"/>
          <w:szCs w:val="20"/>
        </w:rPr>
        <w:t>downloading</w:t>
      </w:r>
      <w:r w:rsidR="00DF270C" w:rsidRPr="00DF270C">
        <w:rPr>
          <w:rFonts w:ascii="Verdana" w:hAnsi="Verdana"/>
          <w:sz w:val="20"/>
          <w:szCs w:val="20"/>
        </w:rPr>
        <w:t>.</w:t>
      </w:r>
      <w:r w:rsidR="00DF270C">
        <w:rPr>
          <w:rFonts w:ascii="Verdana" w:hAnsi="Verdana"/>
          <w:sz w:val="20"/>
          <w:szCs w:val="20"/>
        </w:rPr>
        <w:t xml:space="preserve"> </w:t>
      </w:r>
      <w:r w:rsidR="009B45B9">
        <w:rPr>
          <w:rFonts w:ascii="Verdana" w:hAnsi="Verdana"/>
          <w:sz w:val="20"/>
          <w:szCs w:val="20"/>
        </w:rPr>
        <w:t>After review</w:t>
      </w:r>
      <w:r w:rsidR="00DF270C">
        <w:rPr>
          <w:rFonts w:ascii="Verdana" w:hAnsi="Verdana"/>
          <w:sz w:val="20"/>
          <w:szCs w:val="20"/>
        </w:rPr>
        <w:t xml:space="preserve">, </w:t>
      </w:r>
      <w:r w:rsidR="0030339D" w:rsidRPr="00DC4627">
        <w:rPr>
          <w:rFonts w:ascii="Verdana" w:hAnsi="Verdana"/>
          <w:sz w:val="20"/>
          <w:szCs w:val="20"/>
        </w:rPr>
        <w:t>download the program.</w:t>
      </w:r>
      <w:bookmarkEnd w:id="0"/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7"/>
        <w:gridCol w:w="2478"/>
        <w:gridCol w:w="900"/>
        <w:gridCol w:w="1170"/>
        <w:gridCol w:w="3913"/>
      </w:tblGrid>
      <w:tr w:rsidR="004948F1" w14:paraId="09A95D52" w14:textId="77777777" w:rsidTr="002A0EB7">
        <w:tc>
          <w:tcPr>
            <w:tcW w:w="757" w:type="dxa"/>
            <w:shd w:val="clear" w:color="auto" w:fill="D9D9D9" w:themeFill="background1" w:themeFillShade="D9"/>
          </w:tcPr>
          <w:p w14:paraId="52E80E5E" w14:textId="77777777" w:rsidR="004948F1" w:rsidRDefault="004948F1" w:rsidP="00065E6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</w:t>
            </w:r>
          </w:p>
        </w:tc>
        <w:tc>
          <w:tcPr>
            <w:tcW w:w="2478" w:type="dxa"/>
            <w:shd w:val="clear" w:color="auto" w:fill="D9D9D9" w:themeFill="background1" w:themeFillShade="D9"/>
          </w:tcPr>
          <w:p w14:paraId="2B7C1054" w14:textId="77777777" w:rsidR="004948F1" w:rsidRDefault="004948F1" w:rsidP="00065E6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18B3ABC" w14:textId="77777777" w:rsidR="004948F1" w:rsidRPr="003B4947" w:rsidRDefault="004948F1" w:rsidP="003B4947">
            <w:pPr>
              <w:pStyle w:val="ListParagraph"/>
              <w:ind w:left="0"/>
              <w:contextualSpacing w:val="0"/>
              <w:rPr>
                <w:rFonts w:ascii="Verdana" w:hAnsi="Verdana"/>
                <w:sz w:val="18"/>
                <w:szCs w:val="18"/>
              </w:rPr>
            </w:pPr>
            <w:r w:rsidRPr="003B4947">
              <w:rPr>
                <w:rFonts w:ascii="Verdana" w:hAnsi="Verdana"/>
                <w:sz w:val="18"/>
                <w:szCs w:val="18"/>
              </w:rPr>
              <w:t>Output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5591E6E" w14:textId="77777777" w:rsidR="004948F1" w:rsidRDefault="004948F1" w:rsidP="00065E6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</w:t>
            </w:r>
          </w:p>
        </w:tc>
        <w:tc>
          <w:tcPr>
            <w:tcW w:w="3913" w:type="dxa"/>
            <w:shd w:val="clear" w:color="auto" w:fill="D9D9D9" w:themeFill="background1" w:themeFillShade="D9"/>
          </w:tcPr>
          <w:p w14:paraId="0FD2162C" w14:textId="30D77D0E" w:rsidR="004948F1" w:rsidRDefault="004948F1" w:rsidP="00065E6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Three-Phase Motor Starter</w:t>
            </w:r>
            <w:r w:rsidR="00095819">
              <w:rPr>
                <w:rFonts w:ascii="Verdana" w:hAnsi="Verdana"/>
                <w:sz w:val="20"/>
                <w:szCs w:val="20"/>
              </w:rPr>
              <w:t>s</w:t>
            </w:r>
          </w:p>
        </w:tc>
      </w:tr>
      <w:tr w:rsidR="004948F1" w14:paraId="36BB7EA8" w14:textId="77777777" w:rsidTr="002A0EB7">
        <w:tc>
          <w:tcPr>
            <w:tcW w:w="757" w:type="dxa"/>
          </w:tcPr>
          <w:p w14:paraId="416DC345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I/0</w:t>
            </w:r>
          </w:p>
        </w:tc>
        <w:tc>
          <w:tcPr>
            <w:tcW w:w="2478" w:type="dxa"/>
          </w:tcPr>
          <w:p w14:paraId="2AE8F58D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ESTOP</w:t>
            </w:r>
          </w:p>
        </w:tc>
        <w:tc>
          <w:tcPr>
            <w:tcW w:w="900" w:type="dxa"/>
          </w:tcPr>
          <w:p w14:paraId="4620E0A3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O/0</w:t>
            </w:r>
          </w:p>
        </w:tc>
        <w:tc>
          <w:tcPr>
            <w:tcW w:w="1170" w:type="dxa"/>
          </w:tcPr>
          <w:p w14:paraId="7656B2D1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3913" w:type="dxa"/>
            <w:vMerge w:val="restart"/>
            <w:vAlign w:val="center"/>
          </w:tcPr>
          <w:p w14:paraId="43D3FDC6" w14:textId="3F1A3993" w:rsidR="004948F1" w:rsidRDefault="00095819" w:rsidP="00095819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095819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3C822E8" wp14:editId="13F33F28">
                  <wp:extent cx="1927039" cy="1955103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902" cy="1962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8F1" w14:paraId="489A6D05" w14:textId="77777777" w:rsidTr="002A0EB7">
        <w:tc>
          <w:tcPr>
            <w:tcW w:w="757" w:type="dxa"/>
          </w:tcPr>
          <w:p w14:paraId="51F6B1D2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I/1</w:t>
            </w:r>
          </w:p>
        </w:tc>
        <w:tc>
          <w:tcPr>
            <w:tcW w:w="2478" w:type="dxa"/>
          </w:tcPr>
          <w:p w14:paraId="0010A760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 SS, Position A</w:t>
            </w:r>
          </w:p>
        </w:tc>
        <w:tc>
          <w:tcPr>
            <w:tcW w:w="900" w:type="dxa"/>
          </w:tcPr>
          <w:p w14:paraId="19F1B870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O/1</w:t>
            </w:r>
          </w:p>
        </w:tc>
        <w:tc>
          <w:tcPr>
            <w:tcW w:w="1170" w:type="dxa"/>
          </w:tcPr>
          <w:p w14:paraId="693D5AC2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3913" w:type="dxa"/>
            <w:vMerge/>
          </w:tcPr>
          <w:p w14:paraId="45B4EAA4" w14:textId="77777777" w:rsidR="004948F1" w:rsidRDefault="004948F1" w:rsidP="00065E6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6D87B8A4" w14:textId="77777777" w:rsidTr="002A0EB7">
        <w:tc>
          <w:tcPr>
            <w:tcW w:w="757" w:type="dxa"/>
          </w:tcPr>
          <w:p w14:paraId="675531AE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I/2</w:t>
            </w:r>
          </w:p>
        </w:tc>
        <w:tc>
          <w:tcPr>
            <w:tcW w:w="2478" w:type="dxa"/>
          </w:tcPr>
          <w:p w14:paraId="4A5FCA62" w14:textId="77777777" w:rsidR="004948F1" w:rsidRPr="001D0733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1D0733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 xml:space="preserve">P SS, </w:t>
            </w:r>
            <w:r w:rsidRPr="001D0733">
              <w:rPr>
                <w:rFonts w:ascii="Verdana" w:hAnsi="Verdana"/>
                <w:sz w:val="20"/>
                <w:szCs w:val="20"/>
              </w:rPr>
              <w:t>Pos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  <w:r w:rsidRPr="001D0733">
              <w:rPr>
                <w:rFonts w:ascii="Verdana" w:hAnsi="Verdana"/>
                <w:sz w:val="20"/>
                <w:szCs w:val="20"/>
              </w:rPr>
              <w:t xml:space="preserve">tion </w:t>
            </w: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900" w:type="dxa"/>
          </w:tcPr>
          <w:p w14:paraId="57E3FA33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O/2</w:t>
            </w:r>
          </w:p>
        </w:tc>
        <w:tc>
          <w:tcPr>
            <w:tcW w:w="1170" w:type="dxa"/>
          </w:tcPr>
          <w:p w14:paraId="6002663E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3913" w:type="dxa"/>
            <w:vMerge/>
          </w:tcPr>
          <w:p w14:paraId="016DD4C2" w14:textId="77777777" w:rsidR="004948F1" w:rsidRDefault="004948F1" w:rsidP="00065E6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5471ED93" w14:textId="77777777" w:rsidTr="002A0EB7">
        <w:tc>
          <w:tcPr>
            <w:tcW w:w="757" w:type="dxa"/>
          </w:tcPr>
          <w:p w14:paraId="0AC36531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bookmarkStart w:id="1" w:name="_GoBack"/>
            <w:r>
              <w:rPr>
                <w:rFonts w:ascii="Verdana" w:hAnsi="Verdana"/>
                <w:sz w:val="20"/>
                <w:szCs w:val="20"/>
              </w:rPr>
              <w:t>I/3</w:t>
            </w:r>
          </w:p>
        </w:tc>
        <w:tc>
          <w:tcPr>
            <w:tcW w:w="2478" w:type="dxa"/>
          </w:tcPr>
          <w:p w14:paraId="050DC054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2P SS, Pos. A =ON</w:t>
            </w:r>
          </w:p>
        </w:tc>
        <w:tc>
          <w:tcPr>
            <w:tcW w:w="900" w:type="dxa"/>
          </w:tcPr>
          <w:p w14:paraId="7B97FA7A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O/3</w:t>
            </w:r>
          </w:p>
        </w:tc>
        <w:tc>
          <w:tcPr>
            <w:tcW w:w="1170" w:type="dxa"/>
          </w:tcPr>
          <w:p w14:paraId="107121B8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</w:t>
            </w:r>
          </w:p>
        </w:tc>
        <w:tc>
          <w:tcPr>
            <w:tcW w:w="3913" w:type="dxa"/>
            <w:vMerge/>
          </w:tcPr>
          <w:p w14:paraId="019BE377" w14:textId="77777777" w:rsidR="004948F1" w:rsidRDefault="004948F1" w:rsidP="00065E6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  <w:tr w:rsidR="004948F1" w14:paraId="1CFF878D" w14:textId="77777777" w:rsidTr="002A0EB7">
        <w:tc>
          <w:tcPr>
            <w:tcW w:w="757" w:type="dxa"/>
          </w:tcPr>
          <w:p w14:paraId="31B3F3BA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I/4</w:t>
            </w:r>
          </w:p>
        </w:tc>
        <w:tc>
          <w:tcPr>
            <w:tcW w:w="2478" w:type="dxa"/>
          </w:tcPr>
          <w:p w14:paraId="5F99E4E9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PB1, NC</w:t>
            </w:r>
          </w:p>
        </w:tc>
        <w:tc>
          <w:tcPr>
            <w:tcW w:w="900" w:type="dxa"/>
          </w:tcPr>
          <w:p w14:paraId="2DEF9D48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O/4</w:t>
            </w:r>
          </w:p>
        </w:tc>
        <w:tc>
          <w:tcPr>
            <w:tcW w:w="1170" w:type="dxa"/>
          </w:tcPr>
          <w:p w14:paraId="5C719671" w14:textId="0E5D1918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FWD Coil</w:t>
            </w:r>
          </w:p>
        </w:tc>
        <w:tc>
          <w:tcPr>
            <w:tcW w:w="3913" w:type="dxa"/>
            <w:vMerge/>
          </w:tcPr>
          <w:p w14:paraId="3C442300" w14:textId="77777777" w:rsidR="004948F1" w:rsidRDefault="004948F1" w:rsidP="00065E6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05C80F79" w14:textId="77777777" w:rsidTr="002A0EB7">
        <w:tc>
          <w:tcPr>
            <w:tcW w:w="757" w:type="dxa"/>
          </w:tcPr>
          <w:p w14:paraId="11FFE9D1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I/5</w:t>
            </w:r>
          </w:p>
        </w:tc>
        <w:tc>
          <w:tcPr>
            <w:tcW w:w="2478" w:type="dxa"/>
          </w:tcPr>
          <w:p w14:paraId="21B9B63E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PB2, NO</w:t>
            </w:r>
          </w:p>
        </w:tc>
        <w:tc>
          <w:tcPr>
            <w:tcW w:w="900" w:type="dxa"/>
          </w:tcPr>
          <w:p w14:paraId="6C912EA7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O/5</w:t>
            </w:r>
          </w:p>
        </w:tc>
        <w:tc>
          <w:tcPr>
            <w:tcW w:w="1170" w:type="dxa"/>
          </w:tcPr>
          <w:p w14:paraId="18B7BD79" w14:textId="71E48571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 Coil</w:t>
            </w:r>
          </w:p>
        </w:tc>
        <w:tc>
          <w:tcPr>
            <w:tcW w:w="3913" w:type="dxa"/>
            <w:vMerge/>
          </w:tcPr>
          <w:p w14:paraId="1C1FA9F6" w14:textId="77777777" w:rsidR="004948F1" w:rsidRDefault="004948F1" w:rsidP="00065E6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59BEA43B" w14:textId="77777777" w:rsidTr="002A0EB7">
        <w:tc>
          <w:tcPr>
            <w:tcW w:w="757" w:type="dxa"/>
          </w:tcPr>
          <w:p w14:paraId="670644E9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I/6</w:t>
            </w:r>
          </w:p>
        </w:tc>
        <w:tc>
          <w:tcPr>
            <w:tcW w:w="2478" w:type="dxa"/>
          </w:tcPr>
          <w:p w14:paraId="768E8212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PB3, NO</w:t>
            </w:r>
          </w:p>
        </w:tc>
        <w:tc>
          <w:tcPr>
            <w:tcW w:w="900" w:type="dxa"/>
          </w:tcPr>
          <w:p w14:paraId="5420EE2A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E5DA464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13" w:type="dxa"/>
            <w:vMerge/>
          </w:tcPr>
          <w:p w14:paraId="579712F2" w14:textId="77777777" w:rsidR="004948F1" w:rsidRDefault="004948F1" w:rsidP="00065E6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027BEE1B" w14:textId="77777777" w:rsidTr="002A0EB7">
        <w:tc>
          <w:tcPr>
            <w:tcW w:w="757" w:type="dxa"/>
          </w:tcPr>
          <w:p w14:paraId="01AF4EDE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I/7</w:t>
            </w:r>
          </w:p>
        </w:tc>
        <w:tc>
          <w:tcPr>
            <w:tcW w:w="2478" w:type="dxa"/>
          </w:tcPr>
          <w:p w14:paraId="3D714F8C" w14:textId="670F7372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Forward NO Contacts</w:t>
            </w:r>
          </w:p>
        </w:tc>
        <w:tc>
          <w:tcPr>
            <w:tcW w:w="900" w:type="dxa"/>
          </w:tcPr>
          <w:p w14:paraId="3F0590D8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39276EC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13" w:type="dxa"/>
            <w:vMerge/>
          </w:tcPr>
          <w:p w14:paraId="70A4EF44" w14:textId="77777777" w:rsidR="004948F1" w:rsidRDefault="004948F1" w:rsidP="004948F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0F61CD19" w14:textId="77777777" w:rsidTr="002A0EB7">
        <w:tc>
          <w:tcPr>
            <w:tcW w:w="757" w:type="dxa"/>
          </w:tcPr>
          <w:p w14:paraId="676A3296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I/8</w:t>
            </w:r>
          </w:p>
        </w:tc>
        <w:tc>
          <w:tcPr>
            <w:tcW w:w="2478" w:type="dxa"/>
          </w:tcPr>
          <w:p w14:paraId="702387D9" w14:textId="158DD445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Overload NC Contacts</w:t>
            </w:r>
          </w:p>
        </w:tc>
        <w:tc>
          <w:tcPr>
            <w:tcW w:w="900" w:type="dxa"/>
          </w:tcPr>
          <w:p w14:paraId="1E1F7B22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8C37F06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13" w:type="dxa"/>
            <w:vMerge/>
          </w:tcPr>
          <w:p w14:paraId="2091AB35" w14:textId="77777777" w:rsidR="004948F1" w:rsidRDefault="004948F1" w:rsidP="00065E6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3F836022" w14:textId="77777777" w:rsidTr="002A0EB7">
        <w:tc>
          <w:tcPr>
            <w:tcW w:w="757" w:type="dxa"/>
          </w:tcPr>
          <w:p w14:paraId="3605FE71" w14:textId="77777777" w:rsidR="004948F1" w:rsidRDefault="004948F1" w:rsidP="00FE6B2D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I/9</w:t>
            </w:r>
          </w:p>
        </w:tc>
        <w:tc>
          <w:tcPr>
            <w:tcW w:w="2478" w:type="dxa"/>
          </w:tcPr>
          <w:p w14:paraId="1EFEFE09" w14:textId="44491665" w:rsidR="004948F1" w:rsidRDefault="004948F1" w:rsidP="00FE6B2D">
            <w:pPr>
              <w:pStyle w:val="ListParagraph"/>
              <w:spacing w:before="60" w:after="6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Reverse NO Contacts</w:t>
            </w:r>
          </w:p>
        </w:tc>
        <w:tc>
          <w:tcPr>
            <w:tcW w:w="900" w:type="dxa"/>
          </w:tcPr>
          <w:p w14:paraId="37644F99" w14:textId="77777777" w:rsidR="004948F1" w:rsidRDefault="004948F1" w:rsidP="00FE6B2D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E4E807E" w14:textId="77777777" w:rsidR="004948F1" w:rsidRDefault="004948F1" w:rsidP="00FE6B2D">
            <w:pPr>
              <w:pStyle w:val="ListParagraph"/>
              <w:spacing w:before="60" w:after="6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13" w:type="dxa"/>
            <w:vMerge/>
          </w:tcPr>
          <w:p w14:paraId="68AFE8D0" w14:textId="77777777" w:rsidR="004948F1" w:rsidRDefault="004948F1" w:rsidP="00065E6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79033D0" w14:textId="77777777" w:rsidR="00731134" w:rsidRDefault="00731134" w:rsidP="00731134">
      <w:pPr>
        <w:spacing w:after="0"/>
        <w:rPr>
          <w:rFonts w:ascii="Verdana" w:hAnsi="Verdana"/>
          <w:sz w:val="20"/>
          <w:szCs w:val="20"/>
        </w:rPr>
      </w:pPr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6C96374E" w14:textId="77777777" w:rsidTr="00065E60">
        <w:trPr>
          <w:trHeight w:val="360"/>
        </w:trPr>
        <w:tc>
          <w:tcPr>
            <w:tcW w:w="504" w:type="dxa"/>
          </w:tcPr>
          <w:p w14:paraId="7B9D094D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ABFE4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205D7A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EEE61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BF00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3E5D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C541E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3F70A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90316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855A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9FE66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13AA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45AA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6C324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8E2F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801FC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0FBBB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5AC182DC" w14:textId="77777777" w:rsidTr="00065E60">
        <w:trPr>
          <w:trHeight w:val="360"/>
        </w:trPr>
        <w:tc>
          <w:tcPr>
            <w:tcW w:w="504" w:type="dxa"/>
          </w:tcPr>
          <w:p w14:paraId="59D4ADA3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61B4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20930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594DD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1CBEE5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44483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5300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05F9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04F5E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19A60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C0475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3BD17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7A0B3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D6AD0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796FC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83130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3F101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618C1528" w14:textId="77777777" w:rsidTr="00065E60">
        <w:trPr>
          <w:trHeight w:val="360"/>
        </w:trPr>
        <w:tc>
          <w:tcPr>
            <w:tcW w:w="504" w:type="dxa"/>
          </w:tcPr>
          <w:p w14:paraId="072E0149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40CD6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33E0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DBF2D0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EF89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4A42E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B705F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2C96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6171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FB10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843A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28F26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7455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CB742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F3AD6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1181B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6A106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0F773B83" w14:textId="77777777" w:rsidTr="00065E60">
        <w:trPr>
          <w:trHeight w:val="360"/>
        </w:trPr>
        <w:tc>
          <w:tcPr>
            <w:tcW w:w="504" w:type="dxa"/>
          </w:tcPr>
          <w:p w14:paraId="56147F4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418F7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EA8D3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F927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3147B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59B70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8C8C4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AE01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2D659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55FCEF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D5262E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685E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AFA68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53064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E202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552D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8AD25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46B5B5A4" w14:textId="77777777" w:rsidTr="00065E60">
        <w:trPr>
          <w:trHeight w:val="360"/>
        </w:trPr>
        <w:tc>
          <w:tcPr>
            <w:tcW w:w="504" w:type="dxa"/>
          </w:tcPr>
          <w:p w14:paraId="6C32C69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A4D73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A1B82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DFEE6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8B1FE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1419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E931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E247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A934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193D2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089A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DFA97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33B0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D28C2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15572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7CE6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54286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32AB6E4B" w14:textId="77777777" w:rsidTr="00065E60">
        <w:trPr>
          <w:trHeight w:val="360"/>
        </w:trPr>
        <w:tc>
          <w:tcPr>
            <w:tcW w:w="504" w:type="dxa"/>
          </w:tcPr>
          <w:p w14:paraId="44063FC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A728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8F484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96ABB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06EA9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2245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9A487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9B758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B7ED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D538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8F26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7B6B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7B72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0433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D040E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334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9DCE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2CB4120D" w14:textId="77777777" w:rsidTr="00065E60">
        <w:trPr>
          <w:trHeight w:val="360"/>
        </w:trPr>
        <w:tc>
          <w:tcPr>
            <w:tcW w:w="504" w:type="dxa"/>
          </w:tcPr>
          <w:p w14:paraId="75B302D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0086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6634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A133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BDFDE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82648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181CF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D9A2B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57C2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39C4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DBF7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49B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4AD9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3E6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A9C09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E733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278E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598A0C5" w14:textId="77777777" w:rsidTr="00065E60">
        <w:trPr>
          <w:trHeight w:val="360"/>
        </w:trPr>
        <w:tc>
          <w:tcPr>
            <w:tcW w:w="504" w:type="dxa"/>
          </w:tcPr>
          <w:p w14:paraId="6443C57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C837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C160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6651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91B72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CB7D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5E7C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8D4E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3D143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E2BF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9B1B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2C30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06A1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1BA1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CA26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F1D0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9D76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58A4C32" w14:textId="77777777" w:rsidTr="00065E60">
        <w:trPr>
          <w:trHeight w:val="360"/>
        </w:trPr>
        <w:tc>
          <w:tcPr>
            <w:tcW w:w="504" w:type="dxa"/>
          </w:tcPr>
          <w:p w14:paraId="0B5C7B1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9D1F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85FE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F2CCF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D3F1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989C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6807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B166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7E1C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CB5F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E243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131F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7C47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84E3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C5C2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93B4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3380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4A49E35" w14:textId="77777777" w:rsidTr="00065E60">
        <w:trPr>
          <w:trHeight w:val="360"/>
        </w:trPr>
        <w:tc>
          <w:tcPr>
            <w:tcW w:w="504" w:type="dxa"/>
          </w:tcPr>
          <w:p w14:paraId="059A159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A621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D22DA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F227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9E6E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C042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957D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C9C9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F341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EDAF1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2FEA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D09C8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116F3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43CB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AFB7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F130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D8B50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2907DC2E" w14:textId="77777777" w:rsidTr="00065E60">
        <w:trPr>
          <w:trHeight w:val="360"/>
        </w:trPr>
        <w:tc>
          <w:tcPr>
            <w:tcW w:w="504" w:type="dxa"/>
          </w:tcPr>
          <w:p w14:paraId="1A5655F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2C77C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B52E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14E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3D4B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4081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C6EFD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CA9C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A35F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36576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C39CC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2450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EE30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75F7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5A09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D695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FDF5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E4AC120" w14:textId="77777777" w:rsidTr="00065E60">
        <w:trPr>
          <w:trHeight w:val="360"/>
        </w:trPr>
        <w:tc>
          <w:tcPr>
            <w:tcW w:w="504" w:type="dxa"/>
          </w:tcPr>
          <w:p w14:paraId="2D96A6F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FBB1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9B3D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44AE9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BE51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C0DA1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C187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3AB8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9391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FB3F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7122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0F1D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B50A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2C8D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F278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C874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EF78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ED6A376" w14:textId="77777777" w:rsidTr="00065E60">
        <w:trPr>
          <w:trHeight w:val="360"/>
        </w:trPr>
        <w:tc>
          <w:tcPr>
            <w:tcW w:w="504" w:type="dxa"/>
          </w:tcPr>
          <w:p w14:paraId="64DF9C4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A22D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8231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86389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35C49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460A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CA13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0915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4ADD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9D047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1257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7371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89C8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9017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791A3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F01B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2F9D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33FBFA9E" w14:textId="77777777" w:rsidTr="00065E60">
        <w:trPr>
          <w:trHeight w:val="360"/>
        </w:trPr>
        <w:tc>
          <w:tcPr>
            <w:tcW w:w="504" w:type="dxa"/>
          </w:tcPr>
          <w:p w14:paraId="1B49CC4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F3EB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5309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7044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5BDA5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3ADB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BD3B1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014D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CDDF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B2C0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4312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F6D4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0262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E41BC1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098B7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716B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01C5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EC18A77" w14:textId="77777777" w:rsidTr="00065E60">
        <w:trPr>
          <w:trHeight w:val="360"/>
        </w:trPr>
        <w:tc>
          <w:tcPr>
            <w:tcW w:w="504" w:type="dxa"/>
          </w:tcPr>
          <w:p w14:paraId="4CC6276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B9CA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E61A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4693B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5CD0F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87D0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0974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920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6ED8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37630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9EBFA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E95D0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604B0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E894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59BF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785E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85BE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065E60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C6B8B0D" w14:textId="77777777" w:rsidTr="00065E60">
        <w:trPr>
          <w:trHeight w:val="360"/>
        </w:trPr>
        <w:tc>
          <w:tcPr>
            <w:tcW w:w="504" w:type="dxa"/>
          </w:tcPr>
          <w:p w14:paraId="760673E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9A3C8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1544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AC8A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1D7D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D1125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B8796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16454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D6F7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B15E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3422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E0E8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B0905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9E02A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D9224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4D49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B58D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54D23C1" w14:textId="77777777" w:rsidTr="00065E60">
        <w:trPr>
          <w:trHeight w:val="360"/>
        </w:trPr>
        <w:tc>
          <w:tcPr>
            <w:tcW w:w="504" w:type="dxa"/>
          </w:tcPr>
          <w:p w14:paraId="24C2659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F181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CB8F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1EBC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5EDC4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3659D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1DEE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1348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F945E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BC2D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E07E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2B87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DB448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1020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8951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1CBAE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AC2B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B77C1C4" w14:textId="77777777" w:rsidTr="00065E60">
        <w:trPr>
          <w:trHeight w:val="360"/>
        </w:trPr>
        <w:tc>
          <w:tcPr>
            <w:tcW w:w="504" w:type="dxa"/>
          </w:tcPr>
          <w:p w14:paraId="7B614FD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0FC2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6CA4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AB24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7709C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BE7D3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D69F1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A215B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7D79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6619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BD93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9059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497B4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0C314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C729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53BA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F9C3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602C311" w14:textId="77777777" w:rsidTr="00065E60">
        <w:trPr>
          <w:trHeight w:val="360"/>
        </w:trPr>
        <w:tc>
          <w:tcPr>
            <w:tcW w:w="504" w:type="dxa"/>
          </w:tcPr>
          <w:p w14:paraId="0AC7D54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4E351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57E94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D49E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8AEC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C516C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7A30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5985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0EFF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25B0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9F66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E9A5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4F6E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407480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22D0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5B61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8514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684DD10" w14:textId="77777777" w:rsidTr="00065E60">
        <w:trPr>
          <w:trHeight w:val="360"/>
        </w:trPr>
        <w:tc>
          <w:tcPr>
            <w:tcW w:w="504" w:type="dxa"/>
          </w:tcPr>
          <w:p w14:paraId="13025EC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BF9C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AF5B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0D82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90266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D408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40C34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910F0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FB5AC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5BA3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4AAF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086C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B026A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8FAF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50A51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9D7D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3947C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FFF389B" w14:textId="77777777" w:rsidTr="00065E60">
        <w:trPr>
          <w:trHeight w:val="360"/>
        </w:trPr>
        <w:tc>
          <w:tcPr>
            <w:tcW w:w="504" w:type="dxa"/>
          </w:tcPr>
          <w:p w14:paraId="62219B3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D205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E97C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07B0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D03C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5C3C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479C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0313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BE83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931E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CE25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3A82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B7A34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FDC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5BB81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1B4D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3E40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1BBA5CD" w14:textId="77777777" w:rsidTr="00065E60">
        <w:trPr>
          <w:trHeight w:val="360"/>
        </w:trPr>
        <w:tc>
          <w:tcPr>
            <w:tcW w:w="504" w:type="dxa"/>
          </w:tcPr>
          <w:p w14:paraId="2D2B734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D35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5901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49F8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592FE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052D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5ECD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1C214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350A4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81C7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A0F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09DA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D413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CFA7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013BE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64389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DB64E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9C46E36" w14:textId="77777777" w:rsidTr="00065E60">
        <w:trPr>
          <w:trHeight w:val="360"/>
        </w:trPr>
        <w:tc>
          <w:tcPr>
            <w:tcW w:w="504" w:type="dxa"/>
          </w:tcPr>
          <w:p w14:paraId="16D46AD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2700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608B7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D2523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75A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367C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1FF0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1D4C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EC042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68E2D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2A68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A3AE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3089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2E2E3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AF391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DE3A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41FC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CD8D631" w14:textId="77777777" w:rsidTr="00065E60">
        <w:trPr>
          <w:trHeight w:val="360"/>
        </w:trPr>
        <w:tc>
          <w:tcPr>
            <w:tcW w:w="504" w:type="dxa"/>
          </w:tcPr>
          <w:p w14:paraId="5FC4E1A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12EF2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CCF2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4094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F490C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4088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A7E6C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4D41E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6EEA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E301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6ED3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8410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3C41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7A88A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A9705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480BB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5F58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408A326" w14:textId="77777777" w:rsidTr="00065E60">
        <w:trPr>
          <w:trHeight w:val="360"/>
        </w:trPr>
        <w:tc>
          <w:tcPr>
            <w:tcW w:w="504" w:type="dxa"/>
          </w:tcPr>
          <w:p w14:paraId="1C515E5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C74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4245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4485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75CA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9B3C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3B07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759BC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5CCE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288D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79E0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6662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9F0C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72A36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B0F5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885F8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C4F57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7981D6F" w14:textId="77777777" w:rsidTr="00065E60">
        <w:trPr>
          <w:trHeight w:val="360"/>
        </w:trPr>
        <w:tc>
          <w:tcPr>
            <w:tcW w:w="504" w:type="dxa"/>
          </w:tcPr>
          <w:p w14:paraId="0A67E45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08B7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E4341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F55F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817EA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E4C72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9E28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39B4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8A48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D59B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7869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22E4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C6768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E8C0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F116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C92D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39E87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65E60" w:rsidRPr="003D272D" w14:paraId="09AAA398" w14:textId="77777777" w:rsidTr="00065E60">
        <w:trPr>
          <w:trHeight w:val="360"/>
        </w:trPr>
        <w:tc>
          <w:tcPr>
            <w:tcW w:w="504" w:type="dxa"/>
          </w:tcPr>
          <w:p w14:paraId="6ACE155C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66873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1F1B3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2257C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B4EE7F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2E5FEB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295C8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90A92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7790D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6BC4CA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691D6D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9AA03C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01FC21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27220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12472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EFF5C4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43D90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AED3580" w14:textId="77777777" w:rsidTr="00F8103E">
        <w:trPr>
          <w:trHeight w:val="360"/>
        </w:trPr>
        <w:tc>
          <w:tcPr>
            <w:tcW w:w="504" w:type="dxa"/>
          </w:tcPr>
          <w:p w14:paraId="412C432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97BC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F28B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A962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F388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93FA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BDFF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72C1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366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2AA4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AC9E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126B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64AD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1DB3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C74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03FF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2AC6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B718E3E" w14:textId="77777777" w:rsidTr="00F8103E">
        <w:trPr>
          <w:trHeight w:val="360"/>
        </w:trPr>
        <w:tc>
          <w:tcPr>
            <w:tcW w:w="504" w:type="dxa"/>
          </w:tcPr>
          <w:p w14:paraId="692A44E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2C7E9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BF5A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B265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A8CF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E531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598B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00FF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0BFF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0FC4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C488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7371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25B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65AB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3DC6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B29C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F2A9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1235AB0D" w14:textId="77777777" w:rsidTr="00F8103E">
        <w:trPr>
          <w:trHeight w:val="360"/>
        </w:trPr>
        <w:tc>
          <w:tcPr>
            <w:tcW w:w="504" w:type="dxa"/>
          </w:tcPr>
          <w:p w14:paraId="0BB3295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54B29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57F5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3228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41049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9E36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4E7D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FEB2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C97EF" w14:textId="6D0FA17D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D7541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818C0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0A6B4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30B8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D96A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A4EE1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0EB0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5247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7E24E882" w14:textId="77777777" w:rsidTr="00F8103E">
        <w:trPr>
          <w:trHeight w:val="360"/>
        </w:trPr>
        <w:tc>
          <w:tcPr>
            <w:tcW w:w="504" w:type="dxa"/>
          </w:tcPr>
          <w:p w14:paraId="05C8A04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BAB09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41F5C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FA7E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59B251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C65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897B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0BDE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FCAD2" w14:textId="0C9330ED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49D81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B0EB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06CC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AEB1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7327" w14:textId="77777777" w:rsidR="00731134" w:rsidRPr="003D272D" w:rsidRDefault="00731134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34F9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07AE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84BE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491B842F" w14:textId="77777777" w:rsidTr="00F8103E">
        <w:trPr>
          <w:trHeight w:val="360"/>
        </w:trPr>
        <w:tc>
          <w:tcPr>
            <w:tcW w:w="504" w:type="dxa"/>
          </w:tcPr>
          <w:p w14:paraId="57D0280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C7B4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2B70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3D67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6E0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7B8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0DA9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7F9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0702" w14:textId="7F78C951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A73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B423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7681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1D2E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42AB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705D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9049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2FB9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A092D0" w14:textId="77777777" w:rsidR="00FE6B2D" w:rsidRPr="00FE6B2D" w:rsidRDefault="00FE6B2D" w:rsidP="00065E60">
      <w:pPr>
        <w:tabs>
          <w:tab w:val="left" w:pos="6840"/>
        </w:tabs>
        <w:spacing w:after="0"/>
        <w:ind w:left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sectPr w:rsidR="00FE6B2D" w:rsidRPr="00FE6B2D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08DDA" w14:textId="77777777" w:rsidR="00065E60" w:rsidRDefault="00065E60" w:rsidP="005B3A86">
      <w:pPr>
        <w:spacing w:after="0" w:line="240" w:lineRule="auto"/>
      </w:pPr>
      <w:r>
        <w:separator/>
      </w:r>
    </w:p>
  </w:endnote>
  <w:endnote w:type="continuationSeparator" w:id="0">
    <w:p w14:paraId="7C82F0AE" w14:textId="77777777" w:rsidR="00065E60" w:rsidRDefault="00065E60" w:rsidP="005B3A86">
      <w:pPr>
        <w:spacing w:after="0" w:line="240" w:lineRule="auto"/>
      </w:pPr>
      <w:r>
        <w:continuationSeparator/>
      </w:r>
    </w:p>
  </w:endnote>
  <w:endnote w:type="continuationNotice" w:id="1">
    <w:p w14:paraId="793894D7" w14:textId="77777777" w:rsidR="00D12117" w:rsidRDefault="00D121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679D5B11" w:rsidR="00065E60" w:rsidRPr="00C86D41" w:rsidRDefault="00065E60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22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5480C632" w14:textId="77777777" w:rsidR="00065E60" w:rsidRPr="00B025CF" w:rsidRDefault="00065E60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4FDF41BF" w:rsidR="00065E60" w:rsidRPr="000154E9" w:rsidRDefault="00065E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22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2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2E1CC05F" w:rsidR="00065E60" w:rsidRPr="005D621A" w:rsidRDefault="00065E60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22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06288740" w:rsidR="00065E60" w:rsidRPr="005D621A" w:rsidRDefault="00065E60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22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7239E" w14:textId="77777777" w:rsidR="00065E60" w:rsidRDefault="00065E60" w:rsidP="005B3A86">
      <w:pPr>
        <w:spacing w:after="0" w:line="240" w:lineRule="auto"/>
      </w:pPr>
      <w:r>
        <w:separator/>
      </w:r>
    </w:p>
  </w:footnote>
  <w:footnote w:type="continuationSeparator" w:id="0">
    <w:p w14:paraId="06C4AFAE" w14:textId="77777777" w:rsidR="00065E60" w:rsidRDefault="00065E60" w:rsidP="005B3A86">
      <w:pPr>
        <w:spacing w:after="0" w:line="240" w:lineRule="auto"/>
      </w:pPr>
      <w:r>
        <w:continuationSeparator/>
      </w:r>
    </w:p>
  </w:footnote>
  <w:footnote w:type="continuationNotice" w:id="1">
    <w:p w14:paraId="64FAC82B" w14:textId="77777777" w:rsidR="00D12117" w:rsidRDefault="00D121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0EADAA41" w:rsidR="00065E60" w:rsidRPr="00261027" w:rsidRDefault="00065E60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Fwd/Rev/Jog using 3 Pushbuttons &amp; a SS for a 3P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FCF171A" w14:textId="308C78C4" w:rsidR="00065E60" w:rsidRPr="000154E9" w:rsidRDefault="00065E6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1633C1E6" w:rsidR="00065E60" w:rsidRPr="00261027" w:rsidRDefault="00065E60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Fwd/Rev/Jog using 3 Pushbuttons &amp; a SS for a 3P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C780BEF" w14:textId="62C17F55" w:rsidR="00065E60" w:rsidRPr="000154E9" w:rsidRDefault="00065E6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65E60" w14:paraId="3360602C" w14:textId="77777777" w:rsidTr="00E130F3">
      <w:tc>
        <w:tcPr>
          <w:tcW w:w="630" w:type="dxa"/>
        </w:tcPr>
        <w:p w14:paraId="25EE656B" w14:textId="77777777" w:rsidR="00065E60" w:rsidRDefault="00065E6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27BFD3A0" w:rsidR="00065E60" w:rsidRPr="005D621A" w:rsidRDefault="00065E6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065E60" w:rsidRDefault="00065E6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065E60" w:rsidRPr="00B025CF" w:rsidRDefault="00065E6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0A2277E5" w:rsidR="00065E60" w:rsidRPr="005D621A" w:rsidRDefault="00065E60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Fwd/Rev/Jog using 3 Pushbuttons &amp; a SS for a 3P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19771AEC" w:rsidR="00065E60" w:rsidRPr="000154E9" w:rsidRDefault="00065E6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attachedTemplate r:id="rId1"/>
  <w:defaultTabStop w:val="720"/>
  <w:evenAndOddHeaders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03"/>
    <w:rsid w:val="000154E9"/>
    <w:rsid w:val="00041E52"/>
    <w:rsid w:val="000544E1"/>
    <w:rsid w:val="00065E60"/>
    <w:rsid w:val="00083233"/>
    <w:rsid w:val="00095819"/>
    <w:rsid w:val="000A23B3"/>
    <w:rsid w:val="00101028"/>
    <w:rsid w:val="00125B7E"/>
    <w:rsid w:val="00130445"/>
    <w:rsid w:val="00141840"/>
    <w:rsid w:val="00176C74"/>
    <w:rsid w:val="001A6FE2"/>
    <w:rsid w:val="001D0733"/>
    <w:rsid w:val="002025E4"/>
    <w:rsid w:val="00222A30"/>
    <w:rsid w:val="00224C5A"/>
    <w:rsid w:val="002267E7"/>
    <w:rsid w:val="00242B9F"/>
    <w:rsid w:val="002454E0"/>
    <w:rsid w:val="00261027"/>
    <w:rsid w:val="002A0EB7"/>
    <w:rsid w:val="002E22BE"/>
    <w:rsid w:val="0030339D"/>
    <w:rsid w:val="00307505"/>
    <w:rsid w:val="00333856"/>
    <w:rsid w:val="00370A8D"/>
    <w:rsid w:val="00390041"/>
    <w:rsid w:val="003B4947"/>
    <w:rsid w:val="003C570F"/>
    <w:rsid w:val="0040563B"/>
    <w:rsid w:val="00415B6E"/>
    <w:rsid w:val="00422289"/>
    <w:rsid w:val="00431790"/>
    <w:rsid w:val="004332DB"/>
    <w:rsid w:val="00472F8B"/>
    <w:rsid w:val="00492227"/>
    <w:rsid w:val="004948F1"/>
    <w:rsid w:val="004A265F"/>
    <w:rsid w:val="005026ED"/>
    <w:rsid w:val="005218D2"/>
    <w:rsid w:val="0056039D"/>
    <w:rsid w:val="005609FF"/>
    <w:rsid w:val="005610FE"/>
    <w:rsid w:val="005B3A86"/>
    <w:rsid w:val="005D621A"/>
    <w:rsid w:val="006007CC"/>
    <w:rsid w:val="00611F2A"/>
    <w:rsid w:val="00613E4E"/>
    <w:rsid w:val="006F19A5"/>
    <w:rsid w:val="006F7F1A"/>
    <w:rsid w:val="007140C7"/>
    <w:rsid w:val="00723673"/>
    <w:rsid w:val="00731134"/>
    <w:rsid w:val="007C7697"/>
    <w:rsid w:val="008468F3"/>
    <w:rsid w:val="00866D5F"/>
    <w:rsid w:val="008975D5"/>
    <w:rsid w:val="008E3D24"/>
    <w:rsid w:val="009100C8"/>
    <w:rsid w:val="009219E3"/>
    <w:rsid w:val="00933117"/>
    <w:rsid w:val="009559C9"/>
    <w:rsid w:val="009B042B"/>
    <w:rsid w:val="009B45B9"/>
    <w:rsid w:val="009B4928"/>
    <w:rsid w:val="009C1E41"/>
    <w:rsid w:val="009F2DFA"/>
    <w:rsid w:val="009F76D1"/>
    <w:rsid w:val="00AD79AB"/>
    <w:rsid w:val="00B025CF"/>
    <w:rsid w:val="00B26F87"/>
    <w:rsid w:val="00B457A7"/>
    <w:rsid w:val="00B608BF"/>
    <w:rsid w:val="00B66285"/>
    <w:rsid w:val="00B755C0"/>
    <w:rsid w:val="00B83383"/>
    <w:rsid w:val="00C036A6"/>
    <w:rsid w:val="00C42C73"/>
    <w:rsid w:val="00C42F03"/>
    <w:rsid w:val="00C47EFD"/>
    <w:rsid w:val="00C834FC"/>
    <w:rsid w:val="00C86D41"/>
    <w:rsid w:val="00CB5A57"/>
    <w:rsid w:val="00CB5F0C"/>
    <w:rsid w:val="00CD48E3"/>
    <w:rsid w:val="00CE3BF2"/>
    <w:rsid w:val="00CF7AA0"/>
    <w:rsid w:val="00D12117"/>
    <w:rsid w:val="00D31E14"/>
    <w:rsid w:val="00DA380B"/>
    <w:rsid w:val="00DC19D0"/>
    <w:rsid w:val="00DC4627"/>
    <w:rsid w:val="00DC51B1"/>
    <w:rsid w:val="00DF270C"/>
    <w:rsid w:val="00E013AA"/>
    <w:rsid w:val="00E130F3"/>
    <w:rsid w:val="00E67A85"/>
    <w:rsid w:val="00EA0805"/>
    <w:rsid w:val="00F61762"/>
    <w:rsid w:val="00F631A1"/>
    <w:rsid w:val="00F8103E"/>
    <w:rsid w:val="00FA2405"/>
    <w:rsid w:val="00F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1056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2018-04-10T21:47:00Z</cp:lastPrinted>
  <dcterms:created xsi:type="dcterms:W3CDTF">2018-04-10T21:45:00Z</dcterms:created>
  <dcterms:modified xsi:type="dcterms:W3CDTF">2018-04-16T19:35:00Z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Fwd/Rev/Jog using 3 Pushbuttons &amp; a SS for a 3P Motor</vt:lpwstr>
  </property>
  <property fmtid="{D5CDD505-2E9C-101B-9397-08002B2CF9AE}" pid="4" name="DocNum">
    <vt:i4>22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