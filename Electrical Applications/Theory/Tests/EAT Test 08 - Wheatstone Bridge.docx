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59566E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460A6">
        <w:rPr>
          <w:rFonts w:ascii="Verdana" w:hAnsi="Verdana"/>
          <w:b/>
          <w:sz w:val="24"/>
          <w:szCs w:val="24"/>
        </w:rPr>
        <w:t>Wheatstone Bridge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02D00B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56EDD069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F54931">
        <w:rPr>
          <w:rFonts w:ascii="Verdana" w:hAnsi="Verdana"/>
          <w:sz w:val="20"/>
          <w:szCs w:val="20"/>
        </w:rPr>
        <w:t>value of an unknown resistance given a Wheatstone bridge</w:t>
      </w:r>
      <w:r w:rsidRPr="00AA1AE0">
        <w:rPr>
          <w:rFonts w:ascii="Verdana" w:hAnsi="Verdana"/>
          <w:sz w:val="20"/>
          <w:szCs w:val="20"/>
        </w:rPr>
        <w:t>.</w:t>
      </w:r>
    </w:p>
    <w:p w14:paraId="5C1A4F8E" w14:textId="77777777" w:rsidR="00E460A6" w:rsidRPr="00AA1AE0" w:rsidRDefault="00E460A6" w:rsidP="00E460A6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analyze that value of a Wheatstone bridge in appropriate field applications</w:t>
      </w:r>
      <w:r w:rsidRPr="00AA1AE0">
        <w:rPr>
          <w:rFonts w:ascii="Verdana" w:hAnsi="Verdana"/>
          <w:sz w:val="20"/>
          <w:szCs w:val="20"/>
        </w:rPr>
        <w:t>.</w:t>
      </w:r>
    </w:p>
    <w:p w14:paraId="34F3782A" w14:textId="1718D176" w:rsidR="00E460A6" w:rsidRPr="00AA1AE0" w:rsidRDefault="00E460A6" w:rsidP="00E460A6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 specific characteristics of a Wheatstone bridge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494BBE04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36FD83CD" w14:textId="250ED789" w:rsidR="00E460A6" w:rsidRPr="00AA1AE0" w:rsidRDefault="00E460A6" w:rsidP="00E460A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5D9A51D" w14:textId="77777777" w:rsidR="00E460A6" w:rsidRDefault="00E460A6" w:rsidP="00E460A6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drawing>
          <wp:inline distT="0" distB="0" distL="0" distR="0" wp14:anchorId="715A999A" wp14:editId="3BC39032">
            <wp:extent cx="2788920" cy="1947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0AA7" w14:textId="324BE3E1" w:rsidR="00E460A6" w:rsidRPr="0006603B" w:rsidRDefault="00E460A6" w:rsidP="00E460A6">
      <w:pPr>
        <w:tabs>
          <w:tab w:val="left" w:pos="2026"/>
        </w:tabs>
        <w:spacing w:before="120" w:after="120"/>
        <w:ind w:left="720"/>
        <w:rPr>
          <w:rFonts w:ascii="Cambria Math" w:hAnsi="Cambria Math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=20V,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=3kΩ,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=4.609V</m:t>
          </m:r>
        </m:oMath>
      </m:oMathPara>
    </w:p>
    <w:p w14:paraId="5BC561B8" w14:textId="77777777" w:rsidR="00E460A6" w:rsidRPr="00AA1AE0" w:rsidRDefault="00E460A6" w:rsidP="00E460A6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3E42C17E" w14:textId="77777777" w:rsidR="00E460A6" w:rsidRDefault="00E460A6" w:rsidP="00E460A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on the previous page and the given values above, complete </w:t>
      </w:r>
      <w:r w:rsidRPr="00AA1AE0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E460A6" w:rsidRPr="00F570D1" w14:paraId="1D39DC25" w14:textId="77777777" w:rsidTr="00304A8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205CF2C" w14:textId="77777777" w:rsidR="00E460A6" w:rsidRPr="00F570D1" w:rsidRDefault="00E460A6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E9A100" w14:textId="77777777" w:rsidR="00E460A6" w:rsidRPr="00F570D1" w:rsidRDefault="00E460A6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4D26AEB" w14:textId="77777777" w:rsidR="00E460A6" w:rsidRPr="00F570D1" w:rsidRDefault="00E460A6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75CA51E" w14:textId="77777777" w:rsidR="00E460A6" w:rsidRPr="00F570D1" w:rsidRDefault="00E460A6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375162" w14:textId="77777777" w:rsidR="00E460A6" w:rsidRPr="00F570D1" w:rsidRDefault="00E460A6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460A6" w:rsidRPr="00F570D1" w14:paraId="603FDCF5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FBF2C1E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40C48F9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6585CA4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6E6AD82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B3B53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460A6" w:rsidRPr="00F570D1" w14:paraId="2338C331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D0C7BDF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2F8DDD3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1062A9E4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1C592F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96333F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460A6" w:rsidRPr="00F570D1" w14:paraId="0B3EB91A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3A4F755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AB14B1F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7E9BDCE5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C76281D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EDC22B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460A6" w:rsidRPr="00F570D1" w14:paraId="2890DFCA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4FC6E2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F8D7491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0BD9573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441B3C84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D7AE7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D53F6DC" w14:textId="77777777" w:rsidR="00E460A6" w:rsidRDefault="00E460A6" w:rsidP="00E460A6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value that R</w:t>
      </w:r>
      <w:r w:rsidRPr="00CD4E3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need to be adjusted to obtain a balanced bridge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E460A6" w:rsidRPr="00F570D1" w14:paraId="07DFB14F" w14:textId="77777777" w:rsidTr="00304A8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93249FD" w14:textId="77777777" w:rsidR="00E460A6" w:rsidRPr="00F570D1" w:rsidRDefault="00E460A6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4D3053" w14:textId="77777777" w:rsidR="00E460A6" w:rsidRPr="00F570D1" w:rsidRDefault="00E460A6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143A995" w14:textId="77777777" w:rsidR="00E460A6" w:rsidRPr="00F570D1" w:rsidRDefault="00E460A6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BCD9344" w14:textId="77777777" w:rsidR="00E460A6" w:rsidRPr="00F570D1" w:rsidRDefault="00E460A6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978540" w14:textId="77777777" w:rsidR="00E460A6" w:rsidRPr="00F570D1" w:rsidRDefault="00E460A6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460A6" w:rsidRPr="00F570D1" w14:paraId="362D69C4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BA1DAFF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B5B446C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775CD0A0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EBC91D2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32FD54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460A6" w:rsidRPr="00F570D1" w14:paraId="09E213F6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3F4D69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2897A61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0F28AEC9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C61CCD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BBEC4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460A6" w:rsidRPr="00F570D1" w14:paraId="073F8783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1248508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1105461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5A81EA39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037681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61EFC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460A6" w:rsidRPr="00F570D1" w14:paraId="13AB957D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B3E5786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1B08C98" w14:textId="77777777" w:rsidR="00E460A6" w:rsidRPr="00F570D1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D0E5FB0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6B79ACD1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7AB83" w14:textId="77777777" w:rsidR="00E460A6" w:rsidRPr="001F2D7C" w:rsidRDefault="00E460A6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20C699BA" w14:textId="77777777" w:rsidR="00E460A6" w:rsidRPr="00AA1AE0" w:rsidRDefault="00E460A6" w:rsidP="0097385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40A24A48" w14:textId="77777777" w:rsidR="0097385F" w:rsidRPr="00AA1AE0" w:rsidRDefault="0097385F" w:rsidP="0097385F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7385F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01B4C26" w14:textId="77777777" w:rsidR="00E460A6" w:rsidRPr="00AA1AE0" w:rsidRDefault="00E460A6" w:rsidP="00E460A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42453595" w14:textId="77777777" w:rsidR="00E460A6" w:rsidRDefault="00E460A6" w:rsidP="00E460A6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drawing>
          <wp:inline distT="0" distB="0" distL="0" distR="0" wp14:anchorId="74255E8E" wp14:editId="58A96E16">
            <wp:extent cx="2788920" cy="1947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0BAF" w14:textId="612AB2FF" w:rsidR="00A60174" w:rsidRPr="00A531A0" w:rsidRDefault="00A60174" w:rsidP="00A60174">
      <w:pPr>
        <w:tabs>
          <w:tab w:val="left" w:pos="2026"/>
        </w:tabs>
        <w:spacing w:before="120" w:after="120"/>
        <w:ind w:left="720"/>
        <w:rPr>
          <w:rFonts w:ascii="Verdana" w:eastAsiaTheme="minorEastAsi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=1kΩ,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=-0.653V</m:t>
          </m:r>
        </m:oMath>
      </m:oMathPara>
    </w:p>
    <w:p w14:paraId="7E9AB69C" w14:textId="77777777" w:rsidR="00A531A0" w:rsidRDefault="00A531A0" w:rsidP="00C401BE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on the previous page and the given values above, complete </w:t>
      </w:r>
      <w:r w:rsidRPr="00AA1AE0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6931ED1C" w14:textId="77777777" w:rsidTr="00304A8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05C894B" w14:textId="77777777" w:rsidR="00A531A0" w:rsidRPr="00F570D1" w:rsidRDefault="00A531A0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0BB738" w14:textId="77777777" w:rsidR="00A531A0" w:rsidRPr="00F570D1" w:rsidRDefault="00A531A0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180C94A" w14:textId="77777777" w:rsidR="00A531A0" w:rsidRPr="00F570D1" w:rsidRDefault="00A531A0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4B715F1" w14:textId="77777777" w:rsidR="00A531A0" w:rsidRPr="00F570D1" w:rsidRDefault="00A531A0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D19445" w14:textId="77777777" w:rsidR="00A531A0" w:rsidRPr="00F570D1" w:rsidRDefault="00A531A0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531A0" w:rsidRPr="00F570D1" w14:paraId="24CA62D7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B624767" w14:textId="77777777" w:rsidR="00A531A0" w:rsidRPr="00F570D1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45A1A67" w14:textId="77777777" w:rsidR="00A531A0" w:rsidRPr="00F570D1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4FB3AF0B" w14:textId="33D83241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B4F19BB" w14:textId="20DF5BF9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AE184" w14:textId="4225028B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A531A0" w:rsidRPr="00F570D1" w14:paraId="68E3BED8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33E9C70" w14:textId="77777777" w:rsidR="00A531A0" w:rsidRPr="00F570D1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4042F5C" w14:textId="77777777" w:rsidR="00A531A0" w:rsidRPr="00F570D1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7F999883" w14:textId="77777777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7CE45B" w14:textId="6ABFC3D2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1602F" w14:textId="080CB671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A531A0" w:rsidRPr="00F570D1" w14:paraId="3C57007A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41D4129" w14:textId="77777777" w:rsidR="00A531A0" w:rsidRPr="00F570D1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1596974" w14:textId="77777777" w:rsidR="00A531A0" w:rsidRPr="00F570D1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0E2F83C0" w14:textId="4EB83F28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FDE12EC" w14:textId="7359950E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CE17" w14:textId="59C84706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A531A0" w:rsidRPr="00F570D1" w14:paraId="20EA89D4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0BA2408" w14:textId="77777777" w:rsidR="00A531A0" w:rsidRPr="00F570D1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052D56" w14:textId="77777777" w:rsidR="00A531A0" w:rsidRPr="00F570D1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1A8FB68" w14:textId="77777777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5AC1A357" w14:textId="1699D5DF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42349" w14:textId="0D5BD227" w:rsidR="00A531A0" w:rsidRPr="001F2D7C" w:rsidRDefault="00A531A0" w:rsidP="00304A8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7038243" w14:textId="77777777" w:rsidR="00A531A0" w:rsidRDefault="00A531A0" w:rsidP="00C401BE">
      <w:pPr>
        <w:tabs>
          <w:tab w:val="left" w:pos="2026"/>
        </w:tabs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value that R</w:t>
      </w:r>
      <w:r w:rsidRPr="00CD4E3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need to be adjusted to obtain a balanced bridge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68096449" w14:textId="77777777" w:rsidTr="00304A8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CA92E70" w14:textId="77777777" w:rsidR="00A531A0" w:rsidRPr="00F570D1" w:rsidRDefault="00A531A0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676051" w14:textId="77777777" w:rsidR="00A531A0" w:rsidRPr="00F570D1" w:rsidRDefault="00A531A0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5E6F744" w14:textId="77777777" w:rsidR="00A531A0" w:rsidRPr="00F570D1" w:rsidRDefault="00A531A0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8A8BE80" w14:textId="77777777" w:rsidR="00A531A0" w:rsidRPr="00F570D1" w:rsidRDefault="00A531A0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A10354" w14:textId="77777777" w:rsidR="00A531A0" w:rsidRPr="00F570D1" w:rsidRDefault="00A531A0" w:rsidP="00304A8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65721" w:rsidRPr="00F570D1" w14:paraId="6712E7D8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B593C41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9696D7E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C9A597C" w14:textId="7E6DD1B8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867B44C" w14:textId="63423811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CC809" w14:textId="65575AC6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65721" w:rsidRPr="00F570D1" w14:paraId="26B17509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53CEF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00F7324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1BC10F83" w14:textId="77777777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7CC990" w14:textId="429A7B55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D8343" w14:textId="56136F1C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65721" w:rsidRPr="00F570D1" w14:paraId="49932C58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E3AFFE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9E34EF5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6058E2DF" w14:textId="0F92DB4F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047075" w14:textId="5F63B7E6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B247A" w14:textId="3B7A56E1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65721" w:rsidRPr="00F570D1" w14:paraId="4AE34E04" w14:textId="77777777" w:rsidTr="00304A8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E190582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0F52864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81B47D7" w14:textId="77777777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399FCFD5" w14:textId="2214E96B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4F838" w14:textId="0FF416A1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04BAC264" w14:textId="182403D2" w:rsidR="00E460A6" w:rsidRPr="00AA1AE0" w:rsidRDefault="00E460A6" w:rsidP="00E460A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Characteristics</w:t>
      </w:r>
    </w:p>
    <w:p w14:paraId="4C0679B0" w14:textId="77777777" w:rsidR="00304A8C" w:rsidRPr="00304A8C" w:rsidRDefault="00304A8C" w:rsidP="00304A8C">
      <w:pPr>
        <w:tabs>
          <w:tab w:val="left" w:pos="2026"/>
        </w:tabs>
        <w:spacing w:before="240" w:after="120"/>
        <w:ind w:left="360"/>
        <w:rPr>
          <w:rFonts w:ascii="Verdana" w:hAnsi="Verdana"/>
          <w:sz w:val="20"/>
          <w:szCs w:val="20"/>
        </w:rPr>
      </w:pPr>
      <w:r w:rsidRPr="00304A8C">
        <w:rPr>
          <w:rFonts w:ascii="Verdana" w:hAnsi="Verdana"/>
          <w:sz w:val="20"/>
          <w:szCs w:val="20"/>
        </w:rPr>
        <w:t>Answer each multiple-choice question below based on the characteristics of a balanced Wheatstone bridge.</w:t>
      </w:r>
    </w:p>
    <w:p w14:paraId="135FA206" w14:textId="77777777" w:rsidR="00E460A6" w:rsidRPr="00F570D1" w:rsidRDefault="00E460A6" w:rsidP="00E460A6">
      <w:pPr>
        <w:pStyle w:val="ListParagraph"/>
        <w:numPr>
          <w:ilvl w:val="0"/>
          <w:numId w:val="3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value of R</w:t>
      </w:r>
      <w:r w:rsidRPr="00A8672F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increased, to obtain a balanced bridge R</w:t>
      </w:r>
      <w:r w:rsidRPr="00A8672F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have to</w:t>
      </w:r>
      <w:r w:rsidRPr="00F570D1">
        <w:rPr>
          <w:rFonts w:ascii="Verdana" w:hAnsi="Verdana"/>
          <w:sz w:val="20"/>
          <w:szCs w:val="20"/>
        </w:rPr>
        <w:t>?</w:t>
      </w:r>
    </w:p>
    <w:p w14:paraId="56D77B39" w14:textId="77777777" w:rsidR="00E460A6" w:rsidRPr="00F570D1" w:rsidRDefault="00E460A6" w:rsidP="00E460A6">
      <w:pPr>
        <w:pStyle w:val="ListParagraph"/>
        <w:numPr>
          <w:ilvl w:val="1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239F18A5" w14:textId="77777777" w:rsidR="00E460A6" w:rsidRDefault="00E460A6" w:rsidP="00E460A6">
      <w:pPr>
        <w:pStyle w:val="ListParagraph"/>
        <w:numPr>
          <w:ilvl w:val="1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29812ABD" w14:textId="77777777" w:rsidR="00E460A6" w:rsidRPr="00F570D1" w:rsidRDefault="00E460A6" w:rsidP="00E460A6">
      <w:pPr>
        <w:pStyle w:val="ListParagraph"/>
        <w:numPr>
          <w:ilvl w:val="1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268AE03C" w14:textId="77777777" w:rsidR="00304A8C" w:rsidRPr="00F570D1" w:rsidRDefault="00304A8C" w:rsidP="00304A8C">
      <w:pPr>
        <w:pStyle w:val="ListParagraph"/>
        <w:numPr>
          <w:ilvl w:val="0"/>
          <w:numId w:val="30"/>
        </w:numPr>
        <w:spacing w:before="6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value of E</w:t>
      </w:r>
      <w:r>
        <w:rPr>
          <w:rFonts w:ascii="Verdana" w:hAnsi="Verdana"/>
          <w:sz w:val="20"/>
          <w:szCs w:val="20"/>
          <w:vertAlign w:val="subscript"/>
        </w:rPr>
        <w:t>F</w:t>
      </w:r>
      <w:r>
        <w:rPr>
          <w:rFonts w:ascii="Verdana" w:hAnsi="Verdana"/>
          <w:sz w:val="20"/>
          <w:szCs w:val="20"/>
        </w:rPr>
        <w:t xml:space="preserve"> was larger than that of E</w:t>
      </w:r>
      <w:r w:rsidRPr="00A8672F">
        <w:rPr>
          <w:rFonts w:ascii="Verdana" w:hAnsi="Verdana"/>
          <w:sz w:val="20"/>
          <w:szCs w:val="20"/>
          <w:vertAlign w:val="subscript"/>
        </w:rPr>
        <w:t>E</w:t>
      </w:r>
      <w:r>
        <w:rPr>
          <w:rFonts w:ascii="Verdana" w:hAnsi="Verdana"/>
          <w:sz w:val="20"/>
          <w:szCs w:val="20"/>
        </w:rPr>
        <w:t>, R</w:t>
      </w:r>
      <w:r w:rsidRPr="00444C2D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need to ____ </w:t>
      </w:r>
      <w:proofErr w:type="spellStart"/>
      <w:r>
        <w:rPr>
          <w:rFonts w:ascii="Verdana" w:hAnsi="Verdana"/>
          <w:sz w:val="20"/>
          <w:szCs w:val="20"/>
        </w:rPr>
        <w:t>to</w:t>
      </w:r>
      <w:proofErr w:type="spellEnd"/>
      <w:r>
        <w:rPr>
          <w:rFonts w:ascii="Verdana" w:hAnsi="Verdana"/>
          <w:sz w:val="20"/>
          <w:szCs w:val="20"/>
        </w:rPr>
        <w:t xml:space="preserve"> balance the bridge voltage.</w:t>
      </w:r>
    </w:p>
    <w:p w14:paraId="38C92A00" w14:textId="77777777" w:rsidR="00304A8C" w:rsidRPr="00F570D1" w:rsidRDefault="00304A8C" w:rsidP="00304A8C">
      <w:pPr>
        <w:pStyle w:val="ListParagraph"/>
        <w:numPr>
          <w:ilvl w:val="0"/>
          <w:numId w:val="3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85D116D" w14:textId="77777777" w:rsidR="00304A8C" w:rsidRPr="00304A8C" w:rsidRDefault="00304A8C" w:rsidP="00304A8C">
      <w:pPr>
        <w:pStyle w:val="ListParagraph"/>
        <w:numPr>
          <w:ilvl w:val="0"/>
          <w:numId w:val="32"/>
        </w:numPr>
        <w:spacing w:after="0"/>
        <w:rPr>
          <w:rFonts w:ascii="Verdana" w:hAnsi="Verdana"/>
          <w:sz w:val="20"/>
          <w:szCs w:val="20"/>
        </w:rPr>
      </w:pPr>
      <w:r w:rsidRPr="00304A8C">
        <w:rPr>
          <w:rFonts w:ascii="Verdana" w:hAnsi="Verdana"/>
          <w:sz w:val="20"/>
          <w:szCs w:val="20"/>
        </w:rPr>
        <w:t>Decrease</w:t>
      </w:r>
    </w:p>
    <w:p w14:paraId="45724AC1" w14:textId="77777777" w:rsidR="00304A8C" w:rsidRPr="00F570D1" w:rsidRDefault="00304A8C" w:rsidP="00304A8C">
      <w:pPr>
        <w:pStyle w:val="ListParagraph"/>
        <w:numPr>
          <w:ilvl w:val="0"/>
          <w:numId w:val="3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1136B78D" w14:textId="77777777" w:rsidR="00E460A6" w:rsidRPr="00F570D1" w:rsidRDefault="00E460A6" w:rsidP="00C401BE">
      <w:pPr>
        <w:pStyle w:val="ListParagraph"/>
        <w:numPr>
          <w:ilvl w:val="0"/>
          <w:numId w:val="30"/>
        </w:numPr>
        <w:spacing w:before="6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bridge is balanced and the supply voltage E</w:t>
      </w:r>
      <w:r w:rsidRPr="00A8672F"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is increased, the bridge voltage would</w:t>
      </w:r>
      <w:r w:rsidRPr="00F570D1">
        <w:rPr>
          <w:rFonts w:ascii="Verdana" w:hAnsi="Verdana"/>
          <w:sz w:val="20"/>
          <w:szCs w:val="20"/>
        </w:rPr>
        <w:t>?</w:t>
      </w:r>
    </w:p>
    <w:p w14:paraId="7B2C4E0C" w14:textId="77777777" w:rsidR="00E460A6" w:rsidRPr="00F570D1" w:rsidRDefault="00E460A6" w:rsidP="00E460A6">
      <w:pPr>
        <w:pStyle w:val="ListParagraph"/>
        <w:numPr>
          <w:ilvl w:val="0"/>
          <w:numId w:val="3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6DBB1A8B" w14:textId="77777777" w:rsidR="00E460A6" w:rsidRDefault="00E460A6" w:rsidP="00E460A6">
      <w:pPr>
        <w:pStyle w:val="ListParagraph"/>
        <w:numPr>
          <w:ilvl w:val="0"/>
          <w:numId w:val="3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DF62DD3" w14:textId="77777777" w:rsidR="00E460A6" w:rsidRDefault="00E460A6" w:rsidP="00E460A6">
      <w:pPr>
        <w:pStyle w:val="ListParagraph"/>
        <w:numPr>
          <w:ilvl w:val="0"/>
          <w:numId w:val="3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Remain the same</w:t>
      </w:r>
    </w:p>
    <w:sectPr w:rsidR="00E460A6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304A8C" w:rsidRDefault="00304A8C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304A8C" w:rsidRDefault="00304A8C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304A8C" w:rsidRDefault="00304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67B0" w14:textId="177D98DF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FBA70" w14:textId="00546124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CF86" w14:textId="555FF3D2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655A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C927BF3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655A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5AF8E42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655AD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448A848A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304A8C" w:rsidRDefault="00304A8C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304A8C" w:rsidRDefault="00304A8C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304A8C" w:rsidRDefault="00304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9283" w14:textId="1BC5549E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E963B6" w14:textId="5D3215C8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6371" w14:textId="25ADA0CF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C7FCB81" w14:textId="7BDC2593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3709004A" w14:textId="77777777" w:rsidTr="00E130F3">
      <w:tc>
        <w:tcPr>
          <w:tcW w:w="630" w:type="dxa"/>
        </w:tcPr>
        <w:p w14:paraId="6806E343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DDDF30" wp14:editId="27C8072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B497A7F" w14:textId="0B3F0FFD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CED4F52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FC777C0" wp14:editId="6249E201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5CE854" w14:textId="77777777" w:rsidR="00304A8C" w:rsidRPr="00B025CF" w:rsidRDefault="00304A8C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7272FB0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E5CFEB4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5BE77B2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278C43D8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09DBD11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C3702E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2A68FD"/>
    <w:multiLevelType w:val="hybridMultilevel"/>
    <w:tmpl w:val="3974A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2213A2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D10379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6"/>
  </w:num>
  <w:num w:numId="5">
    <w:abstractNumId w:val="2"/>
  </w:num>
  <w:num w:numId="6">
    <w:abstractNumId w:val="24"/>
  </w:num>
  <w:num w:numId="7">
    <w:abstractNumId w:val="30"/>
  </w:num>
  <w:num w:numId="8">
    <w:abstractNumId w:val="9"/>
  </w:num>
  <w:num w:numId="9">
    <w:abstractNumId w:val="22"/>
  </w:num>
  <w:num w:numId="10">
    <w:abstractNumId w:val="16"/>
  </w:num>
  <w:num w:numId="11">
    <w:abstractNumId w:val="23"/>
  </w:num>
  <w:num w:numId="12">
    <w:abstractNumId w:val="13"/>
  </w:num>
  <w:num w:numId="13">
    <w:abstractNumId w:val="12"/>
  </w:num>
  <w:num w:numId="14">
    <w:abstractNumId w:val="10"/>
  </w:num>
  <w:num w:numId="15">
    <w:abstractNumId w:val="18"/>
  </w:num>
  <w:num w:numId="16">
    <w:abstractNumId w:val="8"/>
  </w:num>
  <w:num w:numId="17">
    <w:abstractNumId w:val="7"/>
  </w:num>
  <w:num w:numId="18">
    <w:abstractNumId w:val="27"/>
  </w:num>
  <w:num w:numId="19">
    <w:abstractNumId w:val="29"/>
  </w:num>
  <w:num w:numId="20">
    <w:abstractNumId w:val="32"/>
  </w:num>
  <w:num w:numId="21">
    <w:abstractNumId w:val="11"/>
  </w:num>
  <w:num w:numId="22">
    <w:abstractNumId w:val="15"/>
  </w:num>
  <w:num w:numId="23">
    <w:abstractNumId w:val="31"/>
  </w:num>
  <w:num w:numId="24">
    <w:abstractNumId w:val="17"/>
  </w:num>
  <w:num w:numId="25">
    <w:abstractNumId w:val="5"/>
  </w:num>
  <w:num w:numId="26">
    <w:abstractNumId w:val="4"/>
  </w:num>
  <w:num w:numId="27">
    <w:abstractNumId w:val="1"/>
  </w:num>
  <w:num w:numId="28">
    <w:abstractNumId w:val="19"/>
  </w:num>
  <w:num w:numId="29">
    <w:abstractNumId w:val="28"/>
  </w:num>
  <w:num w:numId="30">
    <w:abstractNumId w:val="20"/>
  </w:num>
  <w:num w:numId="31">
    <w:abstractNumId w:val="14"/>
  </w:num>
  <w:num w:numId="32">
    <w:abstractNumId w:val="2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304A8C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4787B"/>
    <w:rsid w:val="0075695D"/>
    <w:rsid w:val="00761B84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458F"/>
    <w:rsid w:val="00816BC7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219E3"/>
    <w:rsid w:val="0094143E"/>
    <w:rsid w:val="00946748"/>
    <w:rsid w:val="009559C9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C010DE"/>
    <w:rsid w:val="00C14CD4"/>
    <w:rsid w:val="00C401BE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60A6"/>
    <w:rsid w:val="00E510D3"/>
    <w:rsid w:val="00E6528A"/>
    <w:rsid w:val="00E74B0F"/>
    <w:rsid w:val="00E97D8E"/>
    <w:rsid w:val="00EA0805"/>
    <w:rsid w:val="00ED1FAE"/>
    <w:rsid w:val="00F00182"/>
    <w:rsid w:val="00F25B89"/>
    <w:rsid w:val="00F54931"/>
    <w:rsid w:val="00F61762"/>
    <w:rsid w:val="00F631A1"/>
    <w:rsid w:val="00F90D38"/>
    <w:rsid w:val="00F918B0"/>
    <w:rsid w:val="00F92B66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F6672-DB75-4BF8-82DF-F7D2480D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2018-07-13T12:17:00Z</cp:lastPrinted>
  <dcterms:created xsi:type="dcterms:W3CDTF">2018-07-13T12:17:00Z</dcterms:created>
  <dcterms:modified xsi:type="dcterms:W3CDTF">2018-07-13T14:33:00Z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Wheatstone Bridge</vt:lpwstr>
  </property>
  <property fmtid="{D5CDD505-2E9C-101B-9397-08002B2CF9AE}" pid="4" name="DocNum">
    <vt:i4>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