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5612A4" w:rsidP="00193178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Manual Motor Controls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0115E4">
        <w:rPr>
          <w:rFonts w:ascii="Verdana" w:hAnsi="Verdana"/>
          <w:b/>
          <w:sz w:val="24"/>
          <w:szCs w:val="24"/>
        </w:rPr>
        <w:t xml:space="preserve"> 2</w:t>
      </w:r>
    </w:p>
    <w:p w:rsidR="005612A4" w:rsidRPr="005612A4" w:rsidRDefault="005612A4" w:rsidP="005B3A86">
      <w:pPr>
        <w:tabs>
          <w:tab w:val="right" w:pos="10080"/>
        </w:tabs>
        <w:rPr>
          <w:rFonts w:ascii="Verdana" w:hAnsi="Verdana"/>
          <w:b/>
        </w:rPr>
      </w:pPr>
      <w:r w:rsidRPr="005612A4">
        <w:rPr>
          <w:rFonts w:ascii="Verdana" w:hAnsi="Verdana"/>
          <w:b/>
        </w:rPr>
        <w:t>Boolean Logic Examples</w:t>
      </w:r>
    </w:p>
    <w:p w:rsidR="00B66EB9" w:rsidRPr="00332A03" w:rsidRDefault="00B66EB9" w:rsidP="00B66EB9">
      <w:pPr>
        <w:spacing w:before="48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=</w:t>
      </w:r>
      <w:r w:rsidRPr="00332A03">
        <w:rPr>
          <w:rFonts w:ascii="Verdana" w:hAnsi="Verdana"/>
          <w:b/>
          <w:u w:val="single"/>
        </w:rPr>
        <w:t xml:space="preserve"> Logic</w:t>
      </w:r>
    </w:p>
    <w:p w:rsidR="00B66EB9" w:rsidRDefault="00B66EB9" w:rsidP="00B66EB9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</w:rPr>
        <w:t>Q =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20"/>
      </w:tblGrid>
      <w:tr w:rsidR="00B66EB9" w:rsidTr="00B66EB9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B66EB9" w:rsidRDefault="00B66EB9" w:rsidP="00B66EB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B66EB9" w:rsidRDefault="00B66EB9" w:rsidP="00B66EB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B66EB9" w:rsidTr="00B66EB9">
        <w:trPr>
          <w:jc w:val="center"/>
        </w:trPr>
        <w:tc>
          <w:tcPr>
            <w:tcW w:w="751" w:type="dxa"/>
            <w:vAlign w:val="center"/>
          </w:tcPr>
          <w:p w:rsidR="00B66EB9" w:rsidRDefault="00B66EB9" w:rsidP="00B66EB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B66EB9" w:rsidRDefault="00B66EB9" w:rsidP="00B66EB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B66EB9" w:rsidTr="00B66EB9">
        <w:trPr>
          <w:jc w:val="center"/>
        </w:trPr>
        <w:tc>
          <w:tcPr>
            <w:tcW w:w="751" w:type="dxa"/>
            <w:vAlign w:val="center"/>
          </w:tcPr>
          <w:p w:rsidR="00B66EB9" w:rsidRDefault="00B66EB9" w:rsidP="00B66EB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B66EB9" w:rsidRDefault="00B66EB9" w:rsidP="00B66EB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</w:tbl>
    <w:p w:rsidR="00B66EB9" w:rsidRDefault="00B66EB9" w:rsidP="00193178">
      <w:pPr>
        <w:spacing w:before="120"/>
      </w:pPr>
      <w:r>
        <w:br w:type="textWrapping" w:clear="all"/>
      </w:r>
      <w:r w:rsidR="00B74A40">
        <w:object w:dxaOrig="11100" w:dyaOrig="1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in;height:72.95pt" o:ole="">
            <v:imagedata r:id="rId7" o:title=""/>
          </v:shape>
          <o:OLEObject Type="Embed" ProgID="Visio.Drawing.15" ShapeID="_x0000_i1028" DrawAspect="Content" ObjectID="_1575548941" r:id="rId8"/>
        </w:object>
      </w:r>
    </w:p>
    <w:p w:rsidR="005C5CA6" w:rsidRPr="00332A03" w:rsidRDefault="005C5CA6" w:rsidP="00193178">
      <w:pPr>
        <w:spacing w:before="72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NOT</w:t>
      </w:r>
      <w:r w:rsidRPr="00332A03">
        <w:rPr>
          <w:rFonts w:ascii="Verdana" w:hAnsi="Verdana"/>
          <w:b/>
          <w:u w:val="single"/>
        </w:rPr>
        <w:t xml:space="preserve"> Logic</w:t>
      </w:r>
    </w:p>
    <w:p w:rsidR="005C5CA6" w:rsidRDefault="005C5CA6" w:rsidP="005C5CA6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745553</wp:posOffset>
                </wp:positionH>
                <wp:positionV relativeFrom="paragraph">
                  <wp:posOffset>41910</wp:posOffset>
                </wp:positionV>
                <wp:extent cx="136027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00B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3.3pt" to="69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fqzQEAAAIEAAAOAAAAZHJzL2Uyb0RvYy54bWysU02P0zAQvSPxHyzfadJWWlD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B66EB9">
        <w:rPr>
          <w:rFonts w:ascii="Verdana" w:hAnsi="Verdana"/>
        </w:rPr>
        <w:t xml:space="preserve">Q = </w:t>
      </w:r>
      <w:r>
        <w:rPr>
          <w:rFonts w:ascii="Verdana" w:hAnsi="Verdana"/>
        </w:rPr>
        <w:t xml:space="preserve">A, </w:t>
      </w:r>
      <w:r w:rsidR="00B66EB9">
        <w:rPr>
          <w:rFonts w:ascii="Verdana" w:hAnsi="Verdana"/>
        </w:rPr>
        <w:t xml:space="preserve">Q = </w:t>
      </w:r>
      <w:r w:rsidRPr="005C5CA6">
        <w:rPr>
          <w:rFonts w:ascii="Verdana" w:hAnsi="Verdana"/>
          <w:u w:val="single"/>
        </w:rPr>
        <w:t>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20"/>
      </w:tblGrid>
      <w:tr w:rsidR="005C5CA6" w:rsidTr="00EC330C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5C5CA6" w:rsidRDefault="005C5CA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5C5CA6" w:rsidRDefault="005C5CA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5C5CA6" w:rsidTr="00EC330C">
        <w:trPr>
          <w:jc w:val="center"/>
        </w:trPr>
        <w:tc>
          <w:tcPr>
            <w:tcW w:w="751" w:type="dxa"/>
            <w:vAlign w:val="center"/>
          </w:tcPr>
          <w:p w:rsidR="005C5CA6" w:rsidRDefault="005C5CA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5C5CA6" w:rsidRDefault="005C5CA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5C5CA6" w:rsidTr="00EC330C">
        <w:trPr>
          <w:jc w:val="center"/>
        </w:trPr>
        <w:tc>
          <w:tcPr>
            <w:tcW w:w="751" w:type="dxa"/>
            <w:vAlign w:val="center"/>
          </w:tcPr>
          <w:p w:rsidR="005C5CA6" w:rsidRDefault="005C5CA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5C5CA6" w:rsidRDefault="005C5CA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</w:tbl>
    <w:p w:rsidR="005C5CA6" w:rsidRDefault="00B74A40" w:rsidP="00193178">
      <w:pPr>
        <w:spacing w:before="120"/>
      </w:pPr>
      <w:r>
        <w:object w:dxaOrig="11100" w:dyaOrig="1606">
          <v:shape id="_x0000_i1026" type="#_x0000_t75" style="width:7in;height:72.95pt" o:ole="">
            <v:imagedata r:id="rId9" o:title=""/>
          </v:shape>
          <o:OLEObject Type="Embed" ProgID="Visio.Drawing.15" ShapeID="_x0000_i1026" DrawAspect="Content" ObjectID="_1575548942" r:id="rId10"/>
        </w:object>
      </w:r>
    </w:p>
    <w:p w:rsidR="00B66EB9" w:rsidRDefault="00B66EB9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="00332A03" w:rsidRPr="00332A03" w:rsidRDefault="00332A03" w:rsidP="007140C7">
      <w:pPr>
        <w:spacing w:before="480"/>
        <w:rPr>
          <w:rFonts w:ascii="Verdana" w:hAnsi="Verdana"/>
          <w:b/>
          <w:u w:val="single"/>
        </w:rPr>
      </w:pPr>
      <w:r w:rsidRPr="00332A03">
        <w:rPr>
          <w:rFonts w:ascii="Verdana" w:hAnsi="Verdana"/>
          <w:b/>
          <w:u w:val="single"/>
        </w:rPr>
        <w:lastRenderedPageBreak/>
        <w:t>OR Logic</w:t>
      </w:r>
    </w:p>
    <w:p w:rsidR="00332A03" w:rsidRDefault="00B66EB9" w:rsidP="00332A03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Q = </w:t>
      </w:r>
      <w:r w:rsidR="00332A03">
        <w:rPr>
          <w:rFonts w:ascii="Verdana" w:hAnsi="Verdana"/>
        </w:rPr>
        <w:t xml:space="preserve">A or B, </w:t>
      </w:r>
      <w:r>
        <w:rPr>
          <w:rFonts w:ascii="Verdana" w:hAnsi="Verdana"/>
        </w:rPr>
        <w:t xml:space="preserve">Q = </w:t>
      </w:r>
      <w:r w:rsidR="00332A03">
        <w:rPr>
          <w:rFonts w:ascii="Verdana" w:hAnsi="Verdana"/>
        </w:rPr>
        <w:t>A +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689"/>
        <w:gridCol w:w="720"/>
      </w:tblGrid>
      <w:tr w:rsidR="00332A03" w:rsidTr="00332A03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689" w:type="dxa"/>
            <w:shd w:val="clear" w:color="auto" w:fill="BDD6EE" w:themeFill="accent1" w:themeFillTint="66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332A03" w:rsidTr="00332A03">
        <w:trPr>
          <w:jc w:val="center"/>
        </w:trPr>
        <w:tc>
          <w:tcPr>
            <w:tcW w:w="751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332A03" w:rsidTr="00332A03">
        <w:trPr>
          <w:jc w:val="center"/>
        </w:trPr>
        <w:tc>
          <w:tcPr>
            <w:tcW w:w="751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32A03" w:rsidTr="00332A03">
        <w:trPr>
          <w:jc w:val="center"/>
        </w:trPr>
        <w:tc>
          <w:tcPr>
            <w:tcW w:w="751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32A03" w:rsidTr="00332A03">
        <w:trPr>
          <w:jc w:val="center"/>
        </w:trPr>
        <w:tc>
          <w:tcPr>
            <w:tcW w:w="751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332A03" w:rsidRDefault="00332A03" w:rsidP="00332A03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</w:tbl>
    <w:p w:rsidR="00332A03" w:rsidRDefault="00B74A40" w:rsidP="00193178">
      <w:pPr>
        <w:spacing w:before="120"/>
      </w:pPr>
      <w:r>
        <w:object w:dxaOrig="11100" w:dyaOrig="2040">
          <v:shape id="_x0000_i1027" type="#_x0000_t75" style="width:7in;height:92.45pt" o:ole="">
            <v:imagedata r:id="rId11" o:title=""/>
          </v:shape>
          <o:OLEObject Type="Embed" ProgID="Visio.Drawing.15" ShapeID="_x0000_i1027" DrawAspect="Content" ObjectID="_1575548943" r:id="rId12"/>
        </w:object>
      </w:r>
    </w:p>
    <w:p w:rsidR="000A55F4" w:rsidRPr="00332A03" w:rsidRDefault="000A55F4" w:rsidP="00193178">
      <w:pPr>
        <w:spacing w:before="72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AND</w:t>
      </w:r>
      <w:r w:rsidRPr="00332A03">
        <w:rPr>
          <w:rFonts w:ascii="Verdana" w:hAnsi="Verdana"/>
          <w:b/>
          <w:u w:val="single"/>
        </w:rPr>
        <w:t xml:space="preserve"> Logic</w:t>
      </w:r>
    </w:p>
    <w:p w:rsidR="00332A03" w:rsidRDefault="00B66EB9" w:rsidP="000A55F4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Q = </w:t>
      </w:r>
      <w:r w:rsidR="00332A03">
        <w:rPr>
          <w:rFonts w:ascii="Verdana" w:hAnsi="Verdana"/>
        </w:rPr>
        <w:t xml:space="preserve">A and B, </w:t>
      </w:r>
      <w:r>
        <w:rPr>
          <w:rFonts w:ascii="Verdana" w:hAnsi="Verdana"/>
        </w:rPr>
        <w:t xml:space="preserve">Q = </w:t>
      </w:r>
      <w:r w:rsidR="00332A03">
        <w:rPr>
          <w:rFonts w:ascii="Verdana" w:hAnsi="Verdana"/>
        </w:rPr>
        <w:t>A x B</w:t>
      </w:r>
      <w:r w:rsidR="000A55F4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Q = </w:t>
      </w:r>
      <w:r w:rsidR="000A55F4">
        <w:rPr>
          <w:rFonts w:ascii="Verdana" w:hAnsi="Verdana"/>
        </w:rPr>
        <w:t>A·</w:t>
      </w:r>
      <w:r w:rsidR="00332A03">
        <w:rPr>
          <w:rFonts w:ascii="Verdana" w:hAnsi="Verdana"/>
        </w:rPr>
        <w:t xml:space="preserve">B, </w:t>
      </w:r>
      <w:r>
        <w:rPr>
          <w:rFonts w:ascii="Verdana" w:hAnsi="Verdana"/>
        </w:rPr>
        <w:t xml:space="preserve">Q = </w:t>
      </w:r>
      <w:r w:rsidR="00332A03">
        <w:rPr>
          <w:rFonts w:ascii="Verdana" w:hAnsi="Verdana"/>
        </w:rPr>
        <w:t>AB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689"/>
        <w:gridCol w:w="720"/>
      </w:tblGrid>
      <w:tr w:rsidR="00332A03" w:rsidTr="00EC330C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689" w:type="dxa"/>
            <w:shd w:val="clear" w:color="auto" w:fill="BDD6EE" w:themeFill="accent1" w:themeFillTint="66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332A03" w:rsidTr="00EC330C">
        <w:trPr>
          <w:jc w:val="center"/>
        </w:trPr>
        <w:tc>
          <w:tcPr>
            <w:tcW w:w="751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332A03" w:rsidTr="00EC330C">
        <w:trPr>
          <w:jc w:val="center"/>
        </w:trPr>
        <w:tc>
          <w:tcPr>
            <w:tcW w:w="751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332A03" w:rsidTr="00EC330C">
        <w:trPr>
          <w:jc w:val="center"/>
        </w:trPr>
        <w:tc>
          <w:tcPr>
            <w:tcW w:w="751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332A03" w:rsidTr="00EC330C">
        <w:trPr>
          <w:jc w:val="center"/>
        </w:trPr>
        <w:tc>
          <w:tcPr>
            <w:tcW w:w="751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332A03" w:rsidRDefault="00332A03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</w:tbl>
    <w:p w:rsidR="00332A03" w:rsidRDefault="00B74A40" w:rsidP="00193178">
      <w:pPr>
        <w:spacing w:before="120"/>
        <w:rPr>
          <w:rFonts w:ascii="Verdana" w:hAnsi="Verdana"/>
        </w:rPr>
      </w:pPr>
      <w:r>
        <w:object w:dxaOrig="11100" w:dyaOrig="1606">
          <v:shape id="_x0000_i1025" type="#_x0000_t75" style="width:7in;height:72.95pt" o:ole="">
            <v:imagedata r:id="rId13" o:title=""/>
          </v:shape>
          <o:OLEObject Type="Embed" ProgID="Visio.Drawing.15" ShapeID="_x0000_i1025" DrawAspect="Content" ObjectID="_1575548944" r:id="rId14"/>
        </w:object>
      </w:r>
    </w:p>
    <w:p w:rsidR="004E2C26" w:rsidRDefault="004E2C26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="004E2C26" w:rsidRPr="00332A03" w:rsidRDefault="004E2C26" w:rsidP="004E2C26">
      <w:pPr>
        <w:spacing w:before="48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N</w:t>
      </w:r>
      <w:r w:rsidRPr="00332A03">
        <w:rPr>
          <w:rFonts w:ascii="Verdana" w:hAnsi="Verdana"/>
          <w:b/>
          <w:u w:val="single"/>
        </w:rPr>
        <w:t>OR Logic</w:t>
      </w:r>
    </w:p>
    <w:p w:rsidR="004E2C26" w:rsidRDefault="004E2C26" w:rsidP="004E2C26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57785</wp:posOffset>
                </wp:positionV>
                <wp:extent cx="477982" cy="0"/>
                <wp:effectExtent l="0" t="0" r="368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0BBF6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4.55pt" to="96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Verdana" w:hAnsi="Verdana"/>
        </w:rPr>
        <w:t xml:space="preserve">Q = A or B, Q = </w:t>
      </w:r>
      <w:r w:rsidRPr="004E2C26">
        <w:rPr>
          <w:rFonts w:ascii="Verdana" w:hAnsi="Verdana"/>
          <w:u w:val="single"/>
        </w:rPr>
        <w:t>A +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689"/>
        <w:gridCol w:w="720"/>
      </w:tblGrid>
      <w:tr w:rsidR="004E2C26" w:rsidTr="00EC330C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689" w:type="dxa"/>
            <w:shd w:val="clear" w:color="auto" w:fill="BDD6EE" w:themeFill="accent1" w:themeFillTint="66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</w:tbl>
    <w:p w:rsidR="004E2C26" w:rsidRDefault="007A1D2C" w:rsidP="00193178">
      <w:pPr>
        <w:spacing w:before="120"/>
      </w:pPr>
      <w:r>
        <w:object w:dxaOrig="11100" w:dyaOrig="1606">
          <v:shape id="_x0000_i1029" type="#_x0000_t75" style="width:7in;height:72.95pt" o:ole="">
            <v:imagedata r:id="rId15" o:title=""/>
          </v:shape>
          <o:OLEObject Type="Embed" ProgID="Visio.Drawing.15" ShapeID="_x0000_i1029" DrawAspect="Content" ObjectID="_1575548945" r:id="rId16"/>
        </w:object>
      </w:r>
    </w:p>
    <w:p w:rsidR="004E2C26" w:rsidRPr="00332A03" w:rsidRDefault="004E2C26" w:rsidP="00193178">
      <w:pPr>
        <w:spacing w:before="72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NAND</w:t>
      </w:r>
      <w:r w:rsidRPr="00332A03">
        <w:rPr>
          <w:rFonts w:ascii="Verdana" w:hAnsi="Verdana"/>
          <w:b/>
          <w:u w:val="single"/>
        </w:rPr>
        <w:t xml:space="preserve"> Logic</w:t>
      </w:r>
    </w:p>
    <w:p w:rsidR="004E2C26" w:rsidRDefault="004E2C26" w:rsidP="004E2C26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D7CE5" wp14:editId="6C8D0E45">
                <wp:simplePos x="0" y="0"/>
                <wp:positionH relativeFrom="column">
                  <wp:posOffset>1714500</wp:posOffset>
                </wp:positionH>
                <wp:positionV relativeFrom="paragraph">
                  <wp:posOffset>50165</wp:posOffset>
                </wp:positionV>
                <wp:extent cx="415636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B5F6A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3.95pt" to="167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725574</wp:posOffset>
                </wp:positionH>
                <wp:positionV relativeFrom="paragraph">
                  <wp:posOffset>39370</wp:posOffset>
                </wp:positionV>
                <wp:extent cx="581891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CD5EC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3.1pt" to="102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Verdana" w:hAnsi="Verdana"/>
        </w:rPr>
        <w:t xml:space="preserve">Q = A and B, Q = A x B, Q = </w:t>
      </w:r>
      <w:r w:rsidRPr="004E2C26">
        <w:rPr>
          <w:rFonts w:ascii="Verdana" w:hAnsi="Verdana"/>
          <w:u w:val="single"/>
        </w:rPr>
        <w:t>A·B</w:t>
      </w:r>
      <w:r>
        <w:rPr>
          <w:rFonts w:ascii="Verdana" w:hAnsi="Verdana"/>
        </w:rPr>
        <w:t xml:space="preserve">, Q = </w:t>
      </w:r>
      <w:r w:rsidRPr="004E2C26">
        <w:rPr>
          <w:rFonts w:ascii="Verdana" w:hAnsi="Verdana"/>
          <w:u w:val="single"/>
        </w:rPr>
        <w:t>AB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689"/>
        <w:gridCol w:w="720"/>
      </w:tblGrid>
      <w:tr w:rsidR="004E2C26" w:rsidTr="00EC330C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689" w:type="dxa"/>
            <w:shd w:val="clear" w:color="auto" w:fill="BDD6EE" w:themeFill="accent1" w:themeFillTint="66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4E2C26" w:rsidTr="00EC330C">
        <w:trPr>
          <w:jc w:val="center"/>
        </w:trPr>
        <w:tc>
          <w:tcPr>
            <w:tcW w:w="751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4E2C26" w:rsidRDefault="004E2C26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</w:tbl>
    <w:p w:rsidR="004E2C26" w:rsidRDefault="007A1D2C" w:rsidP="00193178">
      <w:pPr>
        <w:spacing w:before="120"/>
      </w:pPr>
      <w:r>
        <w:object w:dxaOrig="11100" w:dyaOrig="2040">
          <v:shape id="_x0000_i1030" type="#_x0000_t75" style="width:7in;height:92.45pt" o:ole="">
            <v:imagedata r:id="rId17" o:title=""/>
          </v:shape>
          <o:OLEObject Type="Embed" ProgID="Visio.Drawing.15" ShapeID="_x0000_i1030" DrawAspect="Content" ObjectID="_1575548946" r:id="rId18"/>
        </w:object>
      </w:r>
    </w:p>
    <w:p w:rsidR="009D4C67" w:rsidRDefault="009D4C67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="009D4C67" w:rsidRPr="00332A03" w:rsidRDefault="009D4C67" w:rsidP="009D4C67">
      <w:pPr>
        <w:spacing w:before="48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XOR</w:t>
      </w:r>
      <w:r w:rsidRPr="00332A03">
        <w:rPr>
          <w:rFonts w:ascii="Verdana" w:hAnsi="Verdana"/>
          <w:b/>
          <w:u w:val="single"/>
        </w:rPr>
        <w:t xml:space="preserve"> Logic</w:t>
      </w:r>
    </w:p>
    <w:p w:rsidR="009D4C67" w:rsidRDefault="009D4C67" w:rsidP="009D4C67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Q = A </w:t>
      </w:r>
      <w:r>
        <w:rPr>
          <w:rFonts w:ascii="Verdana" w:hAnsi="Verdana"/>
          <w:noProof/>
        </w:rPr>
        <w:drawing>
          <wp:inline distT="0" distB="0" distL="0" distR="0">
            <wp:extent cx="109728" cy="109728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O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689"/>
        <w:gridCol w:w="720"/>
      </w:tblGrid>
      <w:tr w:rsidR="009D4C67" w:rsidTr="00EC330C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689" w:type="dxa"/>
            <w:shd w:val="clear" w:color="auto" w:fill="BDD6EE" w:themeFill="accent1" w:themeFillTint="66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</w:tbl>
    <w:p w:rsidR="009D4C67" w:rsidRDefault="007A1D2C" w:rsidP="00193178">
      <w:pPr>
        <w:spacing w:before="120"/>
      </w:pPr>
      <w:r>
        <w:object w:dxaOrig="11100" w:dyaOrig="2040">
          <v:shape id="_x0000_i1031" type="#_x0000_t75" style="width:7in;height:92.45pt" o:ole="">
            <v:imagedata r:id="rId20" o:title=""/>
          </v:shape>
          <o:OLEObject Type="Embed" ProgID="Visio.Drawing.15" ShapeID="_x0000_i1031" DrawAspect="Content" ObjectID="_1575548947" r:id="rId21"/>
        </w:object>
      </w:r>
    </w:p>
    <w:p w:rsidR="009D4C67" w:rsidRPr="00332A03" w:rsidRDefault="009D4C67" w:rsidP="00193178">
      <w:pPr>
        <w:spacing w:before="72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X</w:t>
      </w:r>
      <w:r w:rsidR="00EA4D47">
        <w:rPr>
          <w:rFonts w:ascii="Verdana" w:hAnsi="Verdana"/>
          <w:b/>
          <w:u w:val="single"/>
        </w:rPr>
        <w:t>AND</w:t>
      </w:r>
      <w:r w:rsidRPr="00332A03">
        <w:rPr>
          <w:rFonts w:ascii="Verdana" w:hAnsi="Verdana"/>
          <w:b/>
          <w:u w:val="single"/>
        </w:rPr>
        <w:t xml:space="preserve"> Logic</w:t>
      </w:r>
      <w:r w:rsidR="000115E4" w:rsidRPr="000115E4">
        <w:rPr>
          <w:rFonts w:ascii="Verdana" w:hAnsi="Verdana"/>
          <w:b/>
        </w:rPr>
        <w:t xml:space="preserve"> (sometimes termed XNOR)</w:t>
      </w:r>
    </w:p>
    <w:p w:rsidR="009D4C67" w:rsidRDefault="009D4C67" w:rsidP="009D4C67">
      <w:pPr>
        <w:spacing w:before="240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Q = A </w:t>
      </w:r>
      <w:r w:rsidR="00EA4D47">
        <w:rPr>
          <w:rFonts w:ascii="Verdana" w:hAnsi="Verdana"/>
          <w:noProof/>
        </w:rPr>
        <w:drawing>
          <wp:inline distT="0" distB="0" distL="0" distR="0">
            <wp:extent cx="152421" cy="152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A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689"/>
        <w:gridCol w:w="720"/>
      </w:tblGrid>
      <w:tr w:rsidR="009D4C67" w:rsidTr="00EC330C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689" w:type="dxa"/>
            <w:shd w:val="clear" w:color="auto" w:fill="BDD6EE" w:themeFill="accent1" w:themeFillTint="66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9D4C67" w:rsidTr="00EC330C">
        <w:trPr>
          <w:jc w:val="center"/>
        </w:trPr>
        <w:tc>
          <w:tcPr>
            <w:tcW w:w="751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689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vAlign w:val="center"/>
          </w:tcPr>
          <w:p w:rsidR="009D4C67" w:rsidRDefault="009D4C67" w:rsidP="00EC330C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</w:tbl>
    <w:p w:rsidR="009D4C67" w:rsidRDefault="007A1D2C" w:rsidP="00193178">
      <w:pPr>
        <w:spacing w:before="120"/>
      </w:pPr>
      <w:r>
        <w:object w:dxaOrig="11100" w:dyaOrig="2026">
          <v:shape id="_x0000_i1032" type="#_x0000_t75" style="width:7in;height:91.95pt" o:ole="">
            <v:imagedata r:id="rId23" o:title=""/>
          </v:shape>
          <o:OLEObject Type="Embed" ProgID="Visio.Drawing.15" ShapeID="_x0000_i1032" DrawAspect="Content" ObjectID="_1575548948" r:id="rId24"/>
        </w:object>
      </w:r>
      <w:bookmarkStart w:id="0" w:name="_GoBack"/>
      <w:bookmarkEnd w:id="0"/>
    </w:p>
    <w:p w:rsidR="00332A03" w:rsidRDefault="00332A03" w:rsidP="007140C7">
      <w:pPr>
        <w:spacing w:before="480"/>
        <w:rPr>
          <w:rFonts w:ascii="Verdana" w:hAnsi="Verdana"/>
        </w:rPr>
      </w:pPr>
    </w:p>
    <w:sectPr w:rsidR="00332A03" w:rsidSect="007140C7">
      <w:headerReference w:type="default" r:id="rId25"/>
      <w:footerReference w:type="default" r:id="rId26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8E" w:rsidRDefault="00F33F8E" w:rsidP="005B3A86">
      <w:pPr>
        <w:spacing w:after="0" w:line="240" w:lineRule="auto"/>
      </w:pPr>
      <w:r>
        <w:separator/>
      </w:r>
    </w:p>
  </w:endnote>
  <w:endnote w:type="continuationSeparator" w:id="0">
    <w:p w:rsidR="00F33F8E" w:rsidRDefault="00F33F8E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F33F8E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33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proofErr w:type="gramStart"/>
    <w:r w:rsidRPr="00E67399">
      <w:rPr>
        <w:rFonts w:ascii="BankGothic Lt BT" w:hAnsi="BankGothic Lt BT"/>
        <w:sz w:val="24"/>
        <w:szCs w:val="24"/>
      </w:rPr>
      <w:t>electrical</w:t>
    </w:r>
    <w:proofErr w:type="gramEnd"/>
    <w:r w:rsidRPr="00E67399">
      <w:rPr>
        <w:rFonts w:ascii="BankGothic Lt BT" w:hAnsi="BankGothic Lt BT"/>
        <w:sz w:val="24"/>
        <w:szCs w:val="24"/>
      </w:rPr>
      <w:t xml:space="preserve">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7A1D2C">
      <w:rPr>
        <w:rFonts w:ascii="BankGothic Lt BT" w:hAnsi="BankGothic Lt BT"/>
        <w:noProof/>
        <w:sz w:val="24"/>
        <w:szCs w:val="24"/>
      </w:rPr>
      <w:t>4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8E" w:rsidRDefault="00F33F8E" w:rsidP="005B3A86">
      <w:pPr>
        <w:spacing w:after="0" w:line="240" w:lineRule="auto"/>
      </w:pPr>
      <w:r>
        <w:separator/>
      </w:r>
    </w:p>
  </w:footnote>
  <w:footnote w:type="continuationSeparator" w:id="0">
    <w:p w:rsidR="00F33F8E" w:rsidRDefault="00F33F8E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 w:rsidRPr="00E67399">
            <w:rPr>
              <w:rFonts w:ascii="BankGothic Md BT" w:hAnsi="BankGothic Md BT"/>
              <w:sz w:val="48"/>
              <w:szCs w:val="48"/>
            </w:rPr>
            <w:t>ranken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03"/>
    <w:rsid w:val="000115E4"/>
    <w:rsid w:val="000A55F4"/>
    <w:rsid w:val="00193178"/>
    <w:rsid w:val="00224C5A"/>
    <w:rsid w:val="00276472"/>
    <w:rsid w:val="00332A03"/>
    <w:rsid w:val="0039578C"/>
    <w:rsid w:val="00431790"/>
    <w:rsid w:val="004E2C26"/>
    <w:rsid w:val="005612A4"/>
    <w:rsid w:val="005B3A86"/>
    <w:rsid w:val="005C5CA6"/>
    <w:rsid w:val="007140C7"/>
    <w:rsid w:val="007A1D2C"/>
    <w:rsid w:val="00866D5F"/>
    <w:rsid w:val="009D4C67"/>
    <w:rsid w:val="009F2DFA"/>
    <w:rsid w:val="00B66EB9"/>
    <w:rsid w:val="00B74A40"/>
    <w:rsid w:val="00B755C0"/>
    <w:rsid w:val="00DA380B"/>
    <w:rsid w:val="00DC19D0"/>
    <w:rsid w:val="00EA4D47"/>
    <w:rsid w:val="00F33F8E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9243C-A74C-436E-9546-9625F593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7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21C8-8BF6-49F4-88A2-0AFC8114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129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dcterms:created xsi:type="dcterms:W3CDTF">2017-12-23T19:33:00Z</dcterms:created>
  <dcterms:modified xsi:type="dcterms:W3CDTF">2017-12-23T21:41:00Z</dcterms:modified>
</cp:coreProperties>
</file>