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D2366D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C7192">
        <w:rPr>
          <w:rFonts w:ascii="Verdana" w:hAnsi="Verdana"/>
          <w:b/>
          <w:sz w:val="24"/>
          <w:szCs w:val="24"/>
        </w:rPr>
        <w:t>Parallel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EB3557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B508ACB" w14:textId="5C7522AA" w:rsidR="004E03AF" w:rsidRDefault="004E03AF" w:rsidP="004E03A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different electrical characteristics as they pertain to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circuit.</w:t>
      </w:r>
    </w:p>
    <w:p w14:paraId="6D1D9223" w14:textId="143129CC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various electrical quantities for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</w:t>
      </w:r>
      <w:r w:rsidR="009A7A1C">
        <w:rPr>
          <w:rFonts w:ascii="Verdana" w:hAnsi="Verdana"/>
          <w:sz w:val="20"/>
          <w:szCs w:val="20"/>
        </w:rPr>
        <w:t>based on Ohm’s,</w:t>
      </w:r>
      <w:r>
        <w:rPr>
          <w:rFonts w:ascii="Verdana" w:hAnsi="Verdana"/>
          <w:sz w:val="20"/>
          <w:szCs w:val="20"/>
        </w:rPr>
        <w:t xml:space="preserve"> Watt’s Laws</w:t>
      </w:r>
      <w:r w:rsidR="009A7A1C">
        <w:rPr>
          <w:rFonts w:ascii="Verdana" w:hAnsi="Verdana"/>
          <w:sz w:val="20"/>
          <w:szCs w:val="20"/>
        </w:rPr>
        <w:t xml:space="preserve"> and the conductance method</w:t>
      </w:r>
      <w:r>
        <w:rPr>
          <w:rFonts w:ascii="Verdana" w:hAnsi="Verdana"/>
          <w:sz w:val="20"/>
          <w:szCs w:val="20"/>
        </w:rPr>
        <w:t>.</w:t>
      </w:r>
    </w:p>
    <w:p w14:paraId="540BDB24" w14:textId="233155AB" w:rsidR="00441D72" w:rsidRDefault="00441D72" w:rsidP="00441D7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draw a schematic of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A5A0E90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C7192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6B2A7772" w14:textId="54EEE92B" w:rsidR="004E03AF" w:rsidRDefault="004E03AF" w:rsidP="004E03AF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="00E85CBF" w:rsidRPr="00E85CBF">
        <w:rPr>
          <w:rFonts w:ascii="Verdana" w:hAnsi="Verdana"/>
          <w:sz w:val="20"/>
          <w:szCs w:val="20"/>
        </w:rPr>
        <w:t>correct</w:t>
      </w:r>
      <w:r>
        <w:rPr>
          <w:rFonts w:ascii="Verdana" w:hAnsi="Verdana"/>
          <w:sz w:val="20"/>
          <w:szCs w:val="20"/>
        </w:rPr>
        <w:t xml:space="preserve"> answer to the following multiple-choice questions.</w:t>
      </w:r>
    </w:p>
    <w:p w14:paraId="6F43EB38" w14:textId="59D441C6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can also be thought of as a;</w:t>
      </w:r>
    </w:p>
    <w:p w14:paraId="1BA3C798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</w:p>
    <w:p w14:paraId="752CDC9F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Divider</w:t>
      </w:r>
    </w:p>
    <w:p w14:paraId="5518A7C3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Divider</w:t>
      </w:r>
    </w:p>
    <w:p w14:paraId="2DE8C22D" w14:textId="666760C2" w:rsidR="004E03AF" w:rsidRPr="0087482B" w:rsidRDefault="00E85CB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Divider</w:t>
      </w:r>
    </w:p>
    <w:p w14:paraId="22208C0D" w14:textId="43D9A956" w:rsidR="004E03AF" w:rsidRPr="0087482B" w:rsidRDefault="004E03AF" w:rsidP="004E03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common 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circuit;</w:t>
      </w:r>
    </w:p>
    <w:p w14:paraId="55A9A3C4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</w:t>
      </w:r>
    </w:p>
    <w:p w14:paraId="67FC7642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</w:t>
      </w:r>
    </w:p>
    <w:p w14:paraId="5B51BCEF" w14:textId="77777777" w:rsidR="004E03AF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</w:t>
      </w:r>
    </w:p>
    <w:p w14:paraId="69C9F96F" w14:textId="77777777" w:rsidR="004E03AF" w:rsidRPr="0087482B" w:rsidRDefault="004E03AF" w:rsidP="004E03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</w:t>
      </w:r>
    </w:p>
    <w:p w14:paraId="3E66D474" w14:textId="132F7BEE" w:rsidR="00E069E7" w:rsidRPr="0087482B" w:rsidRDefault="00E069E7" w:rsidP="00E069E7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open </w:t>
      </w:r>
      <w:r w:rsidR="00E85CBF">
        <w:rPr>
          <w:rFonts w:ascii="Verdana" w:hAnsi="Verdana"/>
          <w:sz w:val="20"/>
          <w:szCs w:val="20"/>
        </w:rPr>
        <w:t>branch in a parallel circuit</w:t>
      </w:r>
      <w:r>
        <w:rPr>
          <w:rFonts w:ascii="Verdana" w:hAnsi="Verdana"/>
          <w:sz w:val="20"/>
          <w:szCs w:val="20"/>
        </w:rPr>
        <w:t xml:space="preserve"> can be defined as;</w:t>
      </w:r>
    </w:p>
    <w:p w14:paraId="09F14082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current</w:t>
      </w:r>
    </w:p>
    <w:p w14:paraId="074470F4" w14:textId="77777777" w:rsidR="00E069E7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very high voltage</w:t>
      </w:r>
    </w:p>
    <w:p w14:paraId="67ADFD2E" w14:textId="77777777" w:rsidR="00E069E7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no current</w:t>
      </w:r>
    </w:p>
    <w:p w14:paraId="18D6C4ED" w14:textId="77777777" w:rsidR="00E069E7" w:rsidRPr="0087482B" w:rsidRDefault="00E069E7" w:rsidP="00E069E7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Has no voltage</w:t>
      </w:r>
    </w:p>
    <w:p w14:paraId="57533069" w14:textId="61E63F83" w:rsidR="00E069E7" w:rsidRPr="0087482B" w:rsidRDefault="00F72DF1" w:rsidP="00E85CB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bookmarkStart w:id="0" w:name="_Hlk515367112"/>
      <w:r>
        <w:rPr>
          <w:rFonts w:ascii="Verdana" w:hAnsi="Verdana"/>
          <w:sz w:val="20"/>
          <w:szCs w:val="20"/>
        </w:rPr>
        <w:t>A shorted parallel component affects the circuit by;</w:t>
      </w:r>
      <w:bookmarkEnd w:id="0"/>
    </w:p>
    <w:p w14:paraId="508F55ED" w14:textId="77777777" w:rsidR="00F72DF1" w:rsidRPr="0087482B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current to increase</w:t>
      </w:r>
    </w:p>
    <w:p w14:paraId="25E0442F" w14:textId="77777777" w:rsidR="00F72DF1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current to decrease</w:t>
      </w:r>
    </w:p>
    <w:p w14:paraId="27A485CF" w14:textId="77777777" w:rsidR="00F72DF1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voltage to increase</w:t>
      </w:r>
    </w:p>
    <w:p w14:paraId="6DAE1BA8" w14:textId="77777777" w:rsidR="00F72DF1" w:rsidRPr="0087482B" w:rsidRDefault="00F72DF1" w:rsidP="00F72DF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Causing the total circuit voltage to decrease</w:t>
      </w:r>
    </w:p>
    <w:p w14:paraId="7BA9C424" w14:textId="206842D0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can be defined as;</w:t>
      </w:r>
    </w:p>
    <w:p w14:paraId="3AD68DF8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The sum of the individual currents equals the total current</w:t>
      </w:r>
    </w:p>
    <w:p w14:paraId="5411245B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Current has only one path for current flow</w:t>
      </w:r>
    </w:p>
    <w:p w14:paraId="30AC98EB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>The voltage drop across each component is the same</w:t>
      </w:r>
    </w:p>
    <w:p w14:paraId="68732B63" w14:textId="282E8948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E069E7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sum of the individual currents</w:t>
      </w:r>
      <w:r w:rsidRPr="00E069E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equals the source amperage</w:t>
      </w:r>
    </w:p>
    <w:p w14:paraId="1C556327" w14:textId="625CD32F" w:rsidR="00995618" w:rsidRDefault="00995618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C</w:t>
      </w:r>
    </w:p>
    <w:p w14:paraId="1E1E94C2" w14:textId="7CD1979B" w:rsidR="00995618" w:rsidRPr="0087482B" w:rsidRDefault="00995618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 and D</w:t>
      </w:r>
    </w:p>
    <w:p w14:paraId="23925F3C" w14:textId="755FD5CF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if a resistor is added in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the circuit current shall;</w:t>
      </w:r>
    </w:p>
    <w:p w14:paraId="415C510C" w14:textId="55ECD4FC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D9E0172" w14:textId="09591896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1AA1BDB" w14:textId="1DBC836D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3C5845D7" w14:textId="58CCBB8A" w:rsidR="009D60D7" w:rsidRPr="00995618" w:rsidRDefault="000236B1" w:rsidP="00441D72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995618">
        <w:rPr>
          <w:rFonts w:ascii="Verdana" w:hAnsi="Verdana"/>
          <w:sz w:val="20"/>
          <w:szCs w:val="20"/>
        </w:rPr>
        <w:t>Go to 0</w:t>
      </w:r>
    </w:p>
    <w:p w14:paraId="56D0149F" w14:textId="77777777" w:rsidR="00910FD4" w:rsidRPr="00D4241C" w:rsidRDefault="00910FD4" w:rsidP="00441D72">
      <w:pPr>
        <w:spacing w:after="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69EAAF6" w14:textId="520D4091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if an individual resistor’s resistance is decreased, the total circuit current shall;</w:t>
      </w:r>
    </w:p>
    <w:p w14:paraId="10115B3D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04E5EBA9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038E643A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8A7B088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27EA07BB" w14:textId="0E804FEB" w:rsidR="000236B1" w:rsidRPr="0087482B" w:rsidRDefault="000236B1" w:rsidP="000236B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if the source voltage is increased, the total circuit current shall;</w:t>
      </w:r>
    </w:p>
    <w:p w14:paraId="583758B7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E533EC4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A9BE0B0" w14:textId="77777777" w:rsidR="000236B1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0907809B" w14:textId="77777777" w:rsidR="000236B1" w:rsidRPr="0087482B" w:rsidRDefault="000236B1" w:rsidP="000236B1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0BA10ED5" w14:textId="7C551924" w:rsidR="00B526CB" w:rsidRPr="00B526CB" w:rsidRDefault="00730B3B" w:rsidP="00441D72">
      <w:pPr>
        <w:spacing w:before="480" w:after="480"/>
        <w:ind w:left="360"/>
        <w:jc w:val="center"/>
        <w:rPr>
          <w:rFonts w:ascii="Verdana" w:hAnsi="Verdana"/>
          <w:sz w:val="20"/>
          <w:szCs w:val="20"/>
        </w:rPr>
      </w:pPr>
      <w:r w:rsidRPr="00730B3B">
        <w:rPr>
          <w:noProof/>
        </w:rPr>
        <w:drawing>
          <wp:inline distT="0" distB="0" distL="0" distR="0" wp14:anchorId="587D385F" wp14:editId="621936B8">
            <wp:extent cx="3185160" cy="1251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7B81" w14:textId="5F415083" w:rsidR="00B526CB" w:rsidRPr="0087482B" w:rsidRDefault="00B526CB" w:rsidP="00B526CB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</w:t>
      </w:r>
      <w:r w:rsidR="00730B3B">
        <w:rPr>
          <w:rFonts w:ascii="Verdana" w:hAnsi="Verdana"/>
          <w:sz w:val="20"/>
          <w:szCs w:val="20"/>
        </w:rPr>
        <w:t xml:space="preserve"> (R</w:t>
      </w:r>
      <w:r w:rsidR="00730B3B" w:rsidRPr="00730B3B">
        <w:rPr>
          <w:rFonts w:ascii="Verdana" w:hAnsi="Verdana"/>
          <w:sz w:val="20"/>
          <w:szCs w:val="20"/>
          <w:vertAlign w:val="subscript"/>
        </w:rPr>
        <w:t>2</w:t>
      </w:r>
      <w:r w:rsidR="00730B3B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. For the circuit in this state, the </w:t>
      </w:r>
      <w:r w:rsidR="00730B3B">
        <w:rPr>
          <w:rFonts w:ascii="Verdana" w:hAnsi="Verdana"/>
          <w:sz w:val="20"/>
          <w:szCs w:val="20"/>
        </w:rPr>
        <w:t xml:space="preserve">total </w:t>
      </w:r>
      <w:r>
        <w:rPr>
          <w:rFonts w:ascii="Verdana" w:hAnsi="Verdana"/>
          <w:sz w:val="20"/>
          <w:szCs w:val="20"/>
        </w:rPr>
        <w:t>current shall;</w:t>
      </w:r>
    </w:p>
    <w:p w14:paraId="70500809" w14:textId="77777777" w:rsidR="00B526CB" w:rsidRPr="0087482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9512AFE" w14:textId="77777777" w:rsidR="00B526C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9EB3780" w14:textId="77777777" w:rsidR="00B526C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5FBD128C" w14:textId="77777777" w:rsidR="00B526CB" w:rsidRPr="0087482B" w:rsidRDefault="00B526CB" w:rsidP="00B526C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 to 0</w:t>
      </w:r>
    </w:p>
    <w:p w14:paraId="1396AF91" w14:textId="77777777" w:rsidR="00FD32AF" w:rsidRPr="0087482B" w:rsidRDefault="00FD32AF" w:rsidP="00FD32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fuse. For the circuit in this state, the voltage across the blown fuse would read;</w:t>
      </w:r>
    </w:p>
    <w:p w14:paraId="16DA13A9" w14:textId="77777777" w:rsidR="00FD32AF" w:rsidRPr="0087482B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 Voltage</w:t>
      </w:r>
    </w:p>
    <w:p w14:paraId="473106E5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0V</w:t>
      </w:r>
    </w:p>
    <w:p w14:paraId="3EE26A7D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0F1C1B73" w14:textId="77777777" w:rsidR="00FD32AF" w:rsidRPr="0087482B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F4F1E17" w14:textId="5934E18F" w:rsidR="00FD32AF" w:rsidRPr="0087482B" w:rsidRDefault="00FD32AF" w:rsidP="00FD32AF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 to the schematic above which has a blown fuse. For the circuit in this state, the voltage across R</w:t>
      </w:r>
      <w:r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 xml:space="preserve"> would read;</w:t>
      </w:r>
    </w:p>
    <w:p w14:paraId="79423603" w14:textId="77777777" w:rsidR="00FD32AF" w:rsidRPr="0087482B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 Voltage</w:t>
      </w:r>
    </w:p>
    <w:p w14:paraId="7C1F133D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0V</w:t>
      </w:r>
    </w:p>
    <w:p w14:paraId="4F31F8A1" w14:textId="77777777" w:rsidR="00FD32AF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Infinite Voltage</w:t>
      </w:r>
    </w:p>
    <w:p w14:paraId="4B1C20DD" w14:textId="77777777" w:rsidR="00FD32AF" w:rsidRPr="0087482B" w:rsidRDefault="00FD32AF" w:rsidP="00FD32AF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4B32A380" w14:textId="77777777" w:rsidR="0050752F" w:rsidRDefault="0050752F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C92F90B" w14:textId="631C2E8C" w:rsidR="00B54881" w:rsidRPr="00B54881" w:rsidRDefault="00B54881" w:rsidP="00B54881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7D68C2EE" w14:textId="7EA5D70C" w:rsidR="00B54881" w:rsidRDefault="0050752F" w:rsidP="00B54881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Refer to the </w:t>
      </w:r>
      <w:r w:rsidR="00215202">
        <w:rPr>
          <w:rFonts w:ascii="Verdana" w:hAnsi="Verdana"/>
          <w:sz w:val="20"/>
          <w:szCs w:val="20"/>
        </w:rPr>
        <w:t>schematic</w:t>
      </w:r>
      <w:r>
        <w:rPr>
          <w:rFonts w:ascii="Verdana" w:hAnsi="Verdana"/>
          <w:sz w:val="20"/>
          <w:szCs w:val="20"/>
        </w:rPr>
        <w:t xml:space="preserve"> below to complete the following questions</w:t>
      </w:r>
      <w:r w:rsidR="00B54881" w:rsidRPr="00B54881">
        <w:rPr>
          <w:rFonts w:ascii="Verdana" w:hAnsi="Verdana"/>
          <w:sz w:val="20"/>
          <w:szCs w:val="20"/>
        </w:rPr>
        <w:t>.</w:t>
      </w:r>
    </w:p>
    <w:p w14:paraId="3A885865" w14:textId="46E4BFCE" w:rsidR="00B54881" w:rsidRPr="00B54881" w:rsidRDefault="004E689F" w:rsidP="004E689F">
      <w:pPr>
        <w:spacing w:before="600" w:after="600"/>
        <w:jc w:val="center"/>
        <w:rPr>
          <w:rFonts w:ascii="Verdana" w:hAnsi="Verdana"/>
          <w:sz w:val="20"/>
          <w:szCs w:val="20"/>
        </w:rPr>
      </w:pPr>
      <w:r w:rsidRPr="004E689F">
        <w:rPr>
          <w:noProof/>
        </w:rPr>
        <w:drawing>
          <wp:inline distT="0" distB="0" distL="0" distR="0" wp14:anchorId="1132149A" wp14:editId="23747CCE">
            <wp:extent cx="3246120" cy="1316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18625" w14:textId="77777777" w:rsidR="00A40611" w:rsidRDefault="00A40611" w:rsidP="00A40611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</w:t>
      </w:r>
      <w:bookmarkStart w:id="1" w:name="_GoBack"/>
      <w:bookmarkEnd w:id="1"/>
      <w:r>
        <w:rPr>
          <w:rFonts w:ascii="Verdana" w:hAnsi="Verdana"/>
          <w:sz w:val="20"/>
          <w:szCs w:val="20"/>
        </w:rPr>
        <w:t>the power dissipated from R</w:t>
      </w:r>
      <w:r w:rsidRPr="00A40611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.</w:t>
      </w:r>
    </w:p>
    <w:p w14:paraId="2B175718" w14:textId="59BFEA9A" w:rsidR="00215202" w:rsidRDefault="00215202" w:rsidP="00A40611">
      <w:pPr>
        <w:pStyle w:val="ListParagraph"/>
        <w:numPr>
          <w:ilvl w:val="0"/>
          <w:numId w:val="22"/>
        </w:numPr>
        <w:spacing w:before="7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resistance of branch 3 (R</w:t>
      </w:r>
      <w:r w:rsidR="0038256F" w:rsidRPr="00A40611">
        <w:rPr>
          <w:rFonts w:ascii="Verdana" w:hAnsi="Verdana"/>
          <w:sz w:val="20"/>
          <w:szCs w:val="20"/>
          <w:vertAlign w:val="subscript"/>
        </w:rPr>
        <w:t>3</w:t>
      </w:r>
      <w:r w:rsidR="0038256F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.</w:t>
      </w:r>
    </w:p>
    <w:p w14:paraId="57CE0B6E" w14:textId="12FB6162" w:rsidR="00215202" w:rsidRDefault="00215202" w:rsidP="00A40611">
      <w:pPr>
        <w:pStyle w:val="ListParagraph"/>
        <w:numPr>
          <w:ilvl w:val="0"/>
          <w:numId w:val="22"/>
        </w:numPr>
        <w:spacing w:before="7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source voltage for this circuit</w:t>
      </w:r>
      <w:r>
        <w:rPr>
          <w:rFonts w:ascii="Verdana" w:hAnsi="Verdana"/>
          <w:sz w:val="20"/>
          <w:szCs w:val="20"/>
        </w:rPr>
        <w:t>.</w:t>
      </w:r>
    </w:p>
    <w:p w14:paraId="27C98E09" w14:textId="60D3B041" w:rsidR="0050752F" w:rsidRDefault="0050752F" w:rsidP="00A40611">
      <w:pPr>
        <w:pStyle w:val="ListParagraph"/>
        <w:numPr>
          <w:ilvl w:val="0"/>
          <w:numId w:val="22"/>
        </w:numPr>
        <w:spacing w:before="7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resistance of R</w:t>
      </w:r>
      <w:r w:rsidRPr="00A40611">
        <w:rPr>
          <w:rFonts w:ascii="Verdana" w:hAnsi="Verdana"/>
          <w:sz w:val="20"/>
          <w:szCs w:val="20"/>
          <w:vertAlign w:val="subscript"/>
        </w:rPr>
        <w:t>2</w:t>
      </w:r>
      <w:r w:rsidR="0038256F">
        <w:rPr>
          <w:rFonts w:ascii="Verdana" w:hAnsi="Verdana"/>
          <w:sz w:val="20"/>
          <w:szCs w:val="20"/>
        </w:rPr>
        <w:t xml:space="preserve"> or the second branch.</w:t>
      </w:r>
    </w:p>
    <w:p w14:paraId="02C473F1" w14:textId="7C2414BB" w:rsidR="00215202" w:rsidRDefault="00215202" w:rsidP="00A40611">
      <w:pPr>
        <w:pStyle w:val="ListParagraph"/>
        <w:numPr>
          <w:ilvl w:val="0"/>
          <w:numId w:val="22"/>
        </w:numPr>
        <w:spacing w:before="7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total </w:t>
      </w:r>
      <w:r w:rsidR="0038256F">
        <w:rPr>
          <w:rFonts w:ascii="Verdana" w:hAnsi="Verdana"/>
          <w:sz w:val="20"/>
          <w:szCs w:val="20"/>
        </w:rPr>
        <w:t>current flowing through</w:t>
      </w:r>
      <w:r>
        <w:rPr>
          <w:rFonts w:ascii="Verdana" w:hAnsi="Verdana"/>
          <w:sz w:val="20"/>
          <w:szCs w:val="20"/>
        </w:rPr>
        <w:t xml:space="preserve"> the circuit.</w:t>
      </w:r>
    </w:p>
    <w:p w14:paraId="189FBF83" w14:textId="0D989ACA" w:rsidR="00215202" w:rsidRDefault="0021520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2F86F1B2" w14:textId="77777777" w:rsidR="00215202" w:rsidRPr="00B54881" w:rsidRDefault="00215202" w:rsidP="00215202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B54881">
        <w:rPr>
          <w:rFonts w:ascii="Verdana" w:hAnsi="Verdana"/>
          <w:b/>
        </w:rPr>
        <w:lastRenderedPageBreak/>
        <w:t>Instructions</w:t>
      </w:r>
    </w:p>
    <w:p w14:paraId="66F2FF92" w14:textId="29D7B7AC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215202">
        <w:rPr>
          <w:rFonts w:ascii="Verdana" w:hAnsi="Verdana"/>
          <w:sz w:val="20"/>
          <w:szCs w:val="20"/>
        </w:rPr>
        <w:t xml:space="preserve">A </w:t>
      </w:r>
      <w:r w:rsidR="00E85CBF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</w:t>
      </w:r>
      <w:r w:rsidRPr="00215202">
        <w:rPr>
          <w:rFonts w:ascii="Verdana" w:hAnsi="Verdana"/>
          <w:sz w:val="20"/>
          <w:szCs w:val="20"/>
        </w:rPr>
        <w:t>circuit contains the following values:</w:t>
      </w:r>
    </w:p>
    <w:p w14:paraId="1F536C83" w14:textId="029D83A6" w:rsidR="00215202" w:rsidRDefault="00215202" w:rsidP="00215202">
      <w:pPr>
        <w:spacing w:before="120"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215202">
        <w:rPr>
          <w:rFonts w:ascii="Verdana" w:hAnsi="Verdana"/>
          <w:sz w:val="20"/>
          <w:szCs w:val="20"/>
          <w:vertAlign w:val="subscript"/>
        </w:rPr>
        <w:t>S</w:t>
      </w:r>
      <w:r w:rsidR="0038256F">
        <w:rPr>
          <w:rFonts w:ascii="Verdana" w:hAnsi="Verdana"/>
          <w:sz w:val="20"/>
          <w:szCs w:val="20"/>
        </w:rPr>
        <w:t xml:space="preserve"> = 29</w:t>
      </w:r>
      <w:r w:rsidRPr="00215202">
        <w:rPr>
          <w:rFonts w:ascii="Verdana" w:hAnsi="Verdana"/>
          <w:sz w:val="20"/>
          <w:szCs w:val="20"/>
        </w:rPr>
        <w:t>V,</w:t>
      </w:r>
      <w:r>
        <w:rPr>
          <w:rFonts w:ascii="Verdana" w:hAnsi="Verdana"/>
          <w:sz w:val="20"/>
          <w:szCs w:val="20"/>
        </w:rPr>
        <w:t xml:space="preserve"> </w:t>
      </w:r>
      <w:r w:rsidRPr="00215202">
        <w:rPr>
          <w:rFonts w:ascii="Verdana" w:hAnsi="Verdana"/>
          <w:sz w:val="20"/>
          <w:szCs w:val="20"/>
        </w:rPr>
        <w:t>R</w:t>
      </w:r>
      <w:r w:rsidRPr="00215202">
        <w:rPr>
          <w:rFonts w:ascii="Verdana" w:hAnsi="Verdana"/>
          <w:sz w:val="20"/>
          <w:szCs w:val="20"/>
          <w:vertAlign w:val="subscript"/>
        </w:rPr>
        <w:t>1</w:t>
      </w:r>
      <w:r w:rsidRPr="00215202">
        <w:rPr>
          <w:rFonts w:ascii="Verdana" w:hAnsi="Verdana"/>
          <w:sz w:val="20"/>
          <w:szCs w:val="20"/>
        </w:rPr>
        <w:t xml:space="preserve"> = 1.2k</w:t>
      </w:r>
      <w:r>
        <w:rPr>
          <w:rFonts w:ascii="Verdana" w:hAnsi="Verdana"/>
          <w:sz w:val="20"/>
          <w:szCs w:val="20"/>
        </w:rPr>
        <w:t>Ω</w:t>
      </w:r>
      <w:r w:rsidRPr="00215202">
        <w:rPr>
          <w:rFonts w:ascii="Verdana" w:hAnsi="Verdana"/>
          <w:sz w:val="20"/>
          <w:szCs w:val="20"/>
        </w:rPr>
        <w:t>, R</w:t>
      </w:r>
      <w:r w:rsidRPr="00215202">
        <w:rPr>
          <w:rFonts w:ascii="Verdana" w:hAnsi="Verdana"/>
          <w:sz w:val="20"/>
          <w:szCs w:val="20"/>
          <w:vertAlign w:val="subscript"/>
        </w:rPr>
        <w:t>2</w:t>
      </w:r>
      <w:r w:rsidRPr="00215202">
        <w:rPr>
          <w:rFonts w:ascii="Verdana" w:hAnsi="Verdana"/>
          <w:sz w:val="20"/>
          <w:szCs w:val="20"/>
        </w:rPr>
        <w:t xml:space="preserve"> = 3.9k</w:t>
      </w:r>
      <w:r>
        <w:rPr>
          <w:rFonts w:ascii="Verdana" w:hAnsi="Verdana"/>
          <w:sz w:val="20"/>
          <w:szCs w:val="20"/>
        </w:rPr>
        <w:t>Ω, R</w:t>
      </w:r>
      <w:r w:rsidRPr="00215202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= 800Ω </w:t>
      </w:r>
      <w:r w:rsidRPr="00215202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nd R</w:t>
      </w:r>
      <w:r w:rsidRPr="00215202">
        <w:rPr>
          <w:rFonts w:ascii="Verdana" w:hAnsi="Verdana"/>
          <w:sz w:val="20"/>
          <w:szCs w:val="20"/>
          <w:vertAlign w:val="subscript"/>
        </w:rPr>
        <w:t>4</w:t>
      </w:r>
      <w:r>
        <w:rPr>
          <w:rFonts w:ascii="Verdana" w:hAnsi="Verdana"/>
          <w:sz w:val="20"/>
          <w:szCs w:val="20"/>
        </w:rPr>
        <w:t xml:space="preserve"> = 1.7kΩ</w:t>
      </w:r>
    </w:p>
    <w:p w14:paraId="0A8A4790" w14:textId="28347068" w:rsidR="00215202" w:rsidRDefault="00215202" w:rsidP="00215202">
      <w:pPr>
        <w:spacing w:before="12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Draw the schematic of the circuit below and solve the following problems.</w:t>
      </w:r>
      <w:r w:rsidR="0038256F">
        <w:rPr>
          <w:rFonts w:ascii="Verdana" w:hAnsi="Verdana"/>
          <w:sz w:val="20"/>
          <w:szCs w:val="20"/>
        </w:rPr>
        <w:t xml:space="preserve"> (Drawing 1</w:t>
      </w:r>
      <w:r w:rsidR="00441D72">
        <w:rPr>
          <w:rFonts w:ascii="Verdana" w:hAnsi="Verdana"/>
          <w:sz w:val="20"/>
          <w:szCs w:val="20"/>
        </w:rPr>
        <w:t>pt.)</w:t>
      </w:r>
    </w:p>
    <w:p w14:paraId="13436FF0" w14:textId="312CA41E" w:rsidR="00215202" w:rsidRPr="00B54881" w:rsidRDefault="00215202" w:rsidP="00215202">
      <w:pPr>
        <w:spacing w:before="1680" w:after="1680"/>
        <w:ind w:left="720"/>
        <w:jc w:val="center"/>
        <w:rPr>
          <w:rFonts w:ascii="Verdana" w:hAnsi="Verdana"/>
          <w:sz w:val="20"/>
          <w:szCs w:val="20"/>
        </w:rPr>
      </w:pPr>
    </w:p>
    <w:p w14:paraId="7C69B264" w14:textId="77777777" w:rsidR="00441D72" w:rsidRDefault="00441D7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resistance.</w:t>
      </w:r>
    </w:p>
    <w:p w14:paraId="72310F2E" w14:textId="77777777" w:rsidR="00215202" w:rsidRDefault="0021520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circuit current.</w:t>
      </w:r>
    </w:p>
    <w:p w14:paraId="77243A64" w14:textId="77777777" w:rsidR="00215202" w:rsidRDefault="0021520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power dissipated from R</w:t>
      </w:r>
      <w:r w:rsidRPr="00215202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>.</w:t>
      </w:r>
    </w:p>
    <w:p w14:paraId="43E0F6A1" w14:textId="106B0F9D" w:rsidR="00215202" w:rsidRDefault="0021520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441D72">
        <w:rPr>
          <w:rFonts w:ascii="Verdana" w:hAnsi="Verdana"/>
          <w:sz w:val="20"/>
          <w:szCs w:val="20"/>
        </w:rPr>
        <w:t>voltage drop across R</w:t>
      </w:r>
      <w:r w:rsidR="00441D72" w:rsidRPr="00441D7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7642A544" w14:textId="0885EF68" w:rsidR="00441D72" w:rsidRDefault="00441D7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current flow through R</w:t>
      </w:r>
      <w:r w:rsidRPr="00441D72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</w:rPr>
        <w:t>.</w:t>
      </w:r>
    </w:p>
    <w:p w14:paraId="153E178A" w14:textId="26AE5106" w:rsidR="00441D72" w:rsidRPr="00D4241C" w:rsidRDefault="00441D7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total power dissipated by the circuit.</w:t>
      </w:r>
    </w:p>
    <w:p w14:paraId="58A99EF0" w14:textId="5553C393" w:rsidR="00441D72" w:rsidRDefault="00441D7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power dissipated in branch 1</w:t>
      </w:r>
      <w:r>
        <w:rPr>
          <w:rFonts w:ascii="Verdana" w:hAnsi="Verdana"/>
          <w:sz w:val="20"/>
          <w:szCs w:val="20"/>
        </w:rPr>
        <w:t>.</w:t>
      </w:r>
    </w:p>
    <w:p w14:paraId="098ECCFE" w14:textId="44748F8F" w:rsidR="00441D72" w:rsidRDefault="00441D72" w:rsidP="00A40611">
      <w:pPr>
        <w:pStyle w:val="ListParagraph"/>
        <w:numPr>
          <w:ilvl w:val="0"/>
          <w:numId w:val="22"/>
        </w:numPr>
        <w:spacing w:before="120" w:after="8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Compute the </w:t>
      </w:r>
      <w:r w:rsidR="0038256F">
        <w:rPr>
          <w:rFonts w:ascii="Verdana" w:hAnsi="Verdana"/>
          <w:sz w:val="20"/>
          <w:szCs w:val="20"/>
        </w:rPr>
        <w:t>current through</w:t>
      </w:r>
      <w:r>
        <w:rPr>
          <w:rFonts w:ascii="Verdana" w:hAnsi="Verdana"/>
          <w:sz w:val="20"/>
          <w:szCs w:val="20"/>
        </w:rPr>
        <w:t xml:space="preserve"> R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</w:t>
      </w:r>
    </w:p>
    <w:sectPr w:rsidR="00441D72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0634C46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061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40CB3DD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061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7F41B0B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C7192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061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3075858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C7192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44C7A14A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FADFF8D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C7192">
      <w:rPr>
        <w:rFonts w:ascii="BankGothic Lt BT" w:hAnsi="BankGothic Lt BT"/>
        <w:caps/>
        <w:sz w:val="24"/>
        <w:szCs w:val="24"/>
      </w:rPr>
      <w:t>Parallel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624E15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C7192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C6DD67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C719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360597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AC3576"/>
    <w:multiLevelType w:val="hybridMultilevel"/>
    <w:tmpl w:val="0A8C0B54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4"/>
  </w:num>
  <w:num w:numId="5">
    <w:abstractNumId w:val="7"/>
  </w:num>
  <w:num w:numId="6">
    <w:abstractNumId w:val="33"/>
  </w:num>
  <w:num w:numId="7">
    <w:abstractNumId w:val="38"/>
  </w:num>
  <w:num w:numId="8">
    <w:abstractNumId w:val="17"/>
  </w:num>
  <w:num w:numId="9">
    <w:abstractNumId w:val="31"/>
  </w:num>
  <w:num w:numId="10">
    <w:abstractNumId w:val="25"/>
  </w:num>
  <w:num w:numId="11">
    <w:abstractNumId w:val="32"/>
  </w:num>
  <w:num w:numId="12">
    <w:abstractNumId w:val="24"/>
  </w:num>
  <w:num w:numId="13">
    <w:abstractNumId w:val="20"/>
  </w:num>
  <w:num w:numId="14">
    <w:abstractNumId w:val="18"/>
  </w:num>
  <w:num w:numId="15">
    <w:abstractNumId w:val="27"/>
  </w:num>
  <w:num w:numId="16">
    <w:abstractNumId w:val="15"/>
  </w:num>
  <w:num w:numId="17">
    <w:abstractNumId w:val="14"/>
  </w:num>
  <w:num w:numId="18">
    <w:abstractNumId w:val="36"/>
  </w:num>
  <w:num w:numId="19">
    <w:abstractNumId w:val="37"/>
  </w:num>
  <w:num w:numId="20">
    <w:abstractNumId w:val="41"/>
  </w:num>
  <w:num w:numId="21">
    <w:abstractNumId w:val="19"/>
  </w:num>
  <w:num w:numId="22">
    <w:abstractNumId w:val="35"/>
  </w:num>
  <w:num w:numId="23">
    <w:abstractNumId w:val="4"/>
  </w:num>
  <w:num w:numId="24">
    <w:abstractNumId w:val="40"/>
  </w:num>
  <w:num w:numId="25">
    <w:abstractNumId w:val="29"/>
  </w:num>
  <w:num w:numId="26">
    <w:abstractNumId w:val="5"/>
  </w:num>
  <w:num w:numId="27">
    <w:abstractNumId w:val="12"/>
  </w:num>
  <w:num w:numId="28">
    <w:abstractNumId w:val="1"/>
  </w:num>
  <w:num w:numId="29">
    <w:abstractNumId w:val="39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8"/>
  </w:num>
  <w:num w:numId="38">
    <w:abstractNumId w:val="30"/>
  </w:num>
  <w:num w:numId="39">
    <w:abstractNumId w:val="0"/>
  </w:num>
  <w:num w:numId="40">
    <w:abstractNumId w:val="3"/>
  </w:num>
  <w:num w:numId="41">
    <w:abstractNumId w:val="16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710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236B1"/>
    <w:rsid w:val="0004185D"/>
    <w:rsid w:val="00041E52"/>
    <w:rsid w:val="000524AC"/>
    <w:rsid w:val="000544E1"/>
    <w:rsid w:val="00074728"/>
    <w:rsid w:val="000900FB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15202"/>
    <w:rsid w:val="00222A30"/>
    <w:rsid w:val="00224C5A"/>
    <w:rsid w:val="00253320"/>
    <w:rsid w:val="00255DAC"/>
    <w:rsid w:val="00261027"/>
    <w:rsid w:val="00295358"/>
    <w:rsid w:val="002D0E5E"/>
    <w:rsid w:val="002E22BE"/>
    <w:rsid w:val="00307505"/>
    <w:rsid w:val="00310134"/>
    <w:rsid w:val="003123C1"/>
    <w:rsid w:val="0035749A"/>
    <w:rsid w:val="0037367C"/>
    <w:rsid w:val="0038256F"/>
    <w:rsid w:val="003A7095"/>
    <w:rsid w:val="003D74E1"/>
    <w:rsid w:val="003E7058"/>
    <w:rsid w:val="003E7C00"/>
    <w:rsid w:val="003F2E8B"/>
    <w:rsid w:val="003F6D63"/>
    <w:rsid w:val="00422289"/>
    <w:rsid w:val="004258DA"/>
    <w:rsid w:val="00431790"/>
    <w:rsid w:val="004328DF"/>
    <w:rsid w:val="004332DB"/>
    <w:rsid w:val="00441D72"/>
    <w:rsid w:val="00442DED"/>
    <w:rsid w:val="00467565"/>
    <w:rsid w:val="00472F8B"/>
    <w:rsid w:val="004927C6"/>
    <w:rsid w:val="004C66D6"/>
    <w:rsid w:val="004D3BAE"/>
    <w:rsid w:val="004E03AF"/>
    <w:rsid w:val="004E689F"/>
    <w:rsid w:val="004E73F1"/>
    <w:rsid w:val="0050752F"/>
    <w:rsid w:val="0052299E"/>
    <w:rsid w:val="005277BE"/>
    <w:rsid w:val="00561F05"/>
    <w:rsid w:val="005A2856"/>
    <w:rsid w:val="005A787E"/>
    <w:rsid w:val="005B290A"/>
    <w:rsid w:val="005B3A86"/>
    <w:rsid w:val="005C46B9"/>
    <w:rsid w:val="005F251A"/>
    <w:rsid w:val="006068F8"/>
    <w:rsid w:val="00610740"/>
    <w:rsid w:val="00613CEA"/>
    <w:rsid w:val="00613E4E"/>
    <w:rsid w:val="0063102B"/>
    <w:rsid w:val="00637099"/>
    <w:rsid w:val="00652C9A"/>
    <w:rsid w:val="00655688"/>
    <w:rsid w:val="00661207"/>
    <w:rsid w:val="00662E44"/>
    <w:rsid w:val="00663773"/>
    <w:rsid w:val="00693201"/>
    <w:rsid w:val="00697F15"/>
    <w:rsid w:val="006B670F"/>
    <w:rsid w:val="006D1647"/>
    <w:rsid w:val="006D716C"/>
    <w:rsid w:val="006F19A5"/>
    <w:rsid w:val="006F27EF"/>
    <w:rsid w:val="006F7F1A"/>
    <w:rsid w:val="007140C7"/>
    <w:rsid w:val="00723673"/>
    <w:rsid w:val="00730B3B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4591C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23E94"/>
    <w:rsid w:val="009559C9"/>
    <w:rsid w:val="00980EBB"/>
    <w:rsid w:val="00995618"/>
    <w:rsid w:val="009A14CD"/>
    <w:rsid w:val="009A7A1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061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526CB"/>
    <w:rsid w:val="00B54881"/>
    <w:rsid w:val="00B72CF8"/>
    <w:rsid w:val="00B74D04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069E7"/>
    <w:rsid w:val="00E10E08"/>
    <w:rsid w:val="00E130F3"/>
    <w:rsid w:val="00E133E4"/>
    <w:rsid w:val="00E173D4"/>
    <w:rsid w:val="00E74B0F"/>
    <w:rsid w:val="00E85CBF"/>
    <w:rsid w:val="00E97D8E"/>
    <w:rsid w:val="00EA0805"/>
    <w:rsid w:val="00ED60CC"/>
    <w:rsid w:val="00F00182"/>
    <w:rsid w:val="00F61762"/>
    <w:rsid w:val="00F631A1"/>
    <w:rsid w:val="00F71863"/>
    <w:rsid w:val="00F72DF1"/>
    <w:rsid w:val="00F918B0"/>
    <w:rsid w:val="00F92E8B"/>
    <w:rsid w:val="00FA66B6"/>
    <w:rsid w:val="00FB7385"/>
    <w:rsid w:val="00FC7192"/>
    <w:rsid w:val="00FD32AF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A35C9-DBEF-491B-895B-C78B52835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45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2018-05-29T19:13:00Z</cp:lastPrinted>
  <dcterms:created xsi:type="dcterms:W3CDTF">2018-05-29T19:12:00Z</dcterms:created>
  <dcterms:modified xsi:type="dcterms:W3CDTF">2018-06-22T13:06:00Z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Parallel Circuits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