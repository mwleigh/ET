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C57290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 w:rsidR="00336104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b/>
          </w:rPr>
          <w:alias w:val="Title1"/>
          <w:tag w:val="Title1"/>
          <w:id w:val="-744500374"/>
          <w:lock w:val="sdtContentLocked"/>
          <w:placeholder>
            <w:docPart w:val="DefaultPlaceholder_-1854013440"/>
          </w:placeholder>
          <w:dataBinding w:prefixMappings="xmlns:ns0='IntroToAutomation' " w:xpath="/ns0:I2AXMLNode[1]/ns0:TITLE1[1]" w:storeItemID="{71484F4D-4312-4CAE-AA14-371554340034}"/>
          <w:text/>
        </w:sdtPr>
        <w:sdtContent>
          <w:r w:rsidR="00336104" w:rsidRPr="00336104">
            <w:rPr>
              <w:rFonts w:ascii="Verdana" w:hAnsi="Verdana"/>
              <w:b/>
            </w:rPr>
            <w:t>Engineering Notation</w:t>
          </w:r>
        </w:sdtContent>
      </w:sdt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34D2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34D21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C68518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336104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alias w:val="Course"/>
          <w:tag w:val="Course"/>
          <w:id w:val="-2025159046"/>
          <w:lock w:val="sdtContentLocked"/>
          <w:placeholder>
            <w:docPart w:val="DefaultPlaceholder_-1854013440"/>
          </w:placeholder>
          <w:dataBinding w:prefixMappings="xmlns:ns0='IntroToAutomation' " w:xpath="/ns0:I2AXMLNode[1]/ns0:COURSE[1]" w:storeItemID="{71484F4D-4312-4CAE-AA14-371554340034}"/>
          <w:text/>
        </w:sdtPr>
        <w:sdtContent>
          <w:r w:rsidR="00336104">
            <w:rPr>
              <w:rFonts w:ascii="Verdana" w:hAnsi="Verdana"/>
              <w:sz w:val="20"/>
              <w:szCs w:val="20"/>
            </w:rPr>
            <w:t>Electrical Applications</w:t>
          </w:r>
        </w:sdtContent>
      </w:sdt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>:</w:t>
      </w:r>
      <w:r w:rsidR="00336104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alias w:val="Unit"/>
          <w:tag w:val="Unit"/>
          <w:id w:val="81575055"/>
          <w:lock w:val="sdtContentLocked"/>
          <w:placeholder>
            <w:docPart w:val="DefaultPlaceholder_-1854013440"/>
          </w:placeholder>
          <w:dataBinding w:prefixMappings="xmlns:ns0='IntroToAutomation' " w:xpath="/ns0:I2AXMLNode[1]/ns0:UNIT[1]" w:storeItemID="{71484F4D-4312-4CAE-AA14-371554340034}"/>
          <w:text/>
        </w:sdtPr>
        <w:sdtContent>
          <w:r w:rsidR="00336104">
            <w:rPr>
              <w:rFonts w:ascii="Verdana" w:hAnsi="Verdana"/>
              <w:sz w:val="20"/>
              <w:szCs w:val="20"/>
            </w:rPr>
            <w:t>Theory</w:t>
          </w:r>
        </w:sdtContent>
      </w:sdt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34D21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0E65B9D3" w14:textId="77777777" w:rsidR="00F10191" w:rsidRPr="00DC2F3B" w:rsidRDefault="00F10191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Pr="00462A2B">
        <w:rPr>
          <w:rFonts w:ascii="Verdana" w:hAnsi="Verdana"/>
          <w:sz w:val="20"/>
          <w:szCs w:val="20"/>
        </w:rPr>
        <w:t xml:space="preserve"> identify</w:t>
      </w:r>
      <w:r w:rsidRPr="00F10191">
        <w:rPr>
          <w:rFonts w:ascii="Verdana" w:hAnsi="Verdana"/>
          <w:sz w:val="20"/>
          <w:szCs w:val="20"/>
        </w:rPr>
        <w:t xml:space="preserve"> the function of a “momentary” pushbutton.</w:t>
      </w:r>
    </w:p>
    <w:p w14:paraId="2EF33B6D" w14:textId="77693170" w:rsidR="00F941C4" w:rsidRPr="00DC2F3B" w:rsidRDefault="00F941C4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F10191">
        <w:rPr>
          <w:rFonts w:ascii="Verdana" w:hAnsi="Verdana"/>
          <w:sz w:val="20"/>
          <w:szCs w:val="20"/>
        </w:rPr>
        <w:t>d</w:t>
      </w:r>
      <w:r w:rsidR="00F10191" w:rsidRPr="00E11D5D">
        <w:rPr>
          <w:rFonts w:ascii="Verdana" w:hAnsi="Verdana"/>
          <w:sz w:val="20"/>
          <w:szCs w:val="20"/>
        </w:rPr>
        <w:t>efine the terms “normally-open” and “normally-closed”.</w:t>
      </w:r>
    </w:p>
    <w:p w14:paraId="396E9795" w14:textId="4D32E407" w:rsidR="00F941C4" w:rsidRPr="00462A2B" w:rsidRDefault="00F941C4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F10191">
        <w:rPr>
          <w:rFonts w:ascii="Verdana" w:hAnsi="Verdana"/>
          <w:sz w:val="20"/>
          <w:szCs w:val="20"/>
        </w:rPr>
        <w:t>i</w:t>
      </w:r>
      <w:r w:rsidR="00F10191" w:rsidRPr="00E11D5D">
        <w:rPr>
          <w:rFonts w:ascii="Verdana" w:hAnsi="Verdana"/>
          <w:sz w:val="20"/>
          <w:szCs w:val="20"/>
        </w:rPr>
        <w:t>nterpret NEMA symbols for pushbuttons and pilot lights</w:t>
      </w:r>
      <w:r w:rsidR="00F10191">
        <w:rPr>
          <w:rFonts w:ascii="Verdana" w:hAnsi="Verdana"/>
          <w:sz w:val="20"/>
          <w:szCs w:val="20"/>
        </w:rPr>
        <w:t>.</w:t>
      </w:r>
    </w:p>
    <w:p w14:paraId="0FC1239D" w14:textId="77777777" w:rsidR="00F10191" w:rsidRPr="00463672" w:rsidRDefault="00F10191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establish the purpose and use of the training panel.</w:t>
      </w:r>
    </w:p>
    <w:p w14:paraId="28FA1551" w14:textId="77777777" w:rsidR="00F10191" w:rsidRDefault="00462A2B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F10191">
        <w:rPr>
          <w:rFonts w:ascii="Verdana" w:hAnsi="Verdana"/>
          <w:sz w:val="20"/>
          <w:szCs w:val="20"/>
        </w:rPr>
        <w:t>p</w:t>
      </w:r>
      <w:r w:rsidR="00F10191" w:rsidRPr="00E11D5D">
        <w:rPr>
          <w:rFonts w:ascii="Verdana" w:hAnsi="Verdana"/>
          <w:sz w:val="20"/>
          <w:szCs w:val="20"/>
        </w:rPr>
        <w:t xml:space="preserve">ractice </w:t>
      </w:r>
      <w:r w:rsidR="00F10191">
        <w:rPr>
          <w:rFonts w:ascii="Verdana" w:hAnsi="Verdana"/>
          <w:sz w:val="20"/>
          <w:szCs w:val="20"/>
        </w:rPr>
        <w:t xml:space="preserve">using tools to </w:t>
      </w:r>
      <w:r w:rsidR="00F10191" w:rsidRPr="00E11D5D">
        <w:rPr>
          <w:rFonts w:ascii="Verdana" w:hAnsi="Verdana"/>
          <w:sz w:val="20"/>
          <w:szCs w:val="20"/>
        </w:rPr>
        <w:t>w</w:t>
      </w:r>
      <w:bookmarkStart w:id="0" w:name="_GoBack"/>
      <w:bookmarkEnd w:id="0"/>
      <w:r w:rsidR="00F10191" w:rsidRPr="00E11D5D">
        <w:rPr>
          <w:rFonts w:ascii="Verdana" w:hAnsi="Verdana"/>
          <w:sz w:val="20"/>
          <w:szCs w:val="20"/>
        </w:rPr>
        <w:t>ir</w:t>
      </w:r>
      <w:r w:rsidR="00F10191">
        <w:rPr>
          <w:rFonts w:ascii="Verdana" w:hAnsi="Verdana"/>
          <w:sz w:val="20"/>
          <w:szCs w:val="20"/>
        </w:rPr>
        <w:t>e</w:t>
      </w:r>
      <w:r w:rsidR="00F10191" w:rsidRPr="00E11D5D">
        <w:rPr>
          <w:rFonts w:ascii="Verdana" w:hAnsi="Verdana"/>
          <w:sz w:val="20"/>
          <w:szCs w:val="20"/>
        </w:rPr>
        <w:t xml:space="preserve"> the training panel</w:t>
      </w:r>
      <w:r w:rsidR="00F10191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69B51BE0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34D21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70230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E34D21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E34D21" w:rsidRDefault="00F941C4" w:rsidP="00C421F6">
            <w:pPr>
              <w:pStyle w:val="Heading3"/>
              <w:rPr>
                <w:rFonts w:ascii="Verdana" w:hAnsi="Verdana"/>
              </w:rPr>
            </w:pPr>
            <w:r w:rsidRPr="00E34D21"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E34D21" w:rsidRDefault="00F941C4" w:rsidP="00C421F6">
            <w:pPr>
              <w:pStyle w:val="Heading3"/>
              <w:rPr>
                <w:rFonts w:ascii="Verdana" w:hAnsi="Verdana"/>
              </w:rPr>
            </w:pPr>
            <w:r w:rsidRPr="00E34D21">
              <w:rPr>
                <w:rFonts w:ascii="Verdana" w:hAnsi="Verdana"/>
              </w:rPr>
              <w:t>Outputs</w:t>
            </w:r>
            <w:r w:rsidR="00093739" w:rsidRPr="00E34D21">
              <w:rPr>
                <w:rFonts w:ascii="Verdana" w:hAnsi="Verdana"/>
              </w:rPr>
              <w:t xml:space="preserve"> </w:t>
            </w:r>
          </w:p>
        </w:tc>
      </w:tr>
      <w:tr w:rsidR="00A527ED" w:rsidRPr="00E34D21" w14:paraId="12981FDD" w14:textId="77777777" w:rsidTr="007E4B39">
        <w:tc>
          <w:tcPr>
            <w:tcW w:w="450" w:type="dxa"/>
          </w:tcPr>
          <w:p w14:paraId="4BEE83AA" w14:textId="23221B17" w:rsidR="00A527ED" w:rsidRPr="00E34D21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Pr="00E34D21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Pr="00E34D21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Pr="00E34D21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Pr="00E34D21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E34D21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E34D21" w14:paraId="3F3A3531" w14:textId="77777777" w:rsidTr="007E4B39">
        <w:tc>
          <w:tcPr>
            <w:tcW w:w="450" w:type="dxa"/>
          </w:tcPr>
          <w:p w14:paraId="3E228DFF" w14:textId="5EAF79CA" w:rsidR="00F941C4" w:rsidRPr="00E34D21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68A618DE" w14:textId="7A9A9A8F" w:rsidR="00F941C4" w:rsidRPr="00E34D21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0CE0211D" w:rsidR="00F941C4" w:rsidRPr="00E34D21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0DDC3FD" w14:textId="6FCCA23E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E34D21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1748B983" w:rsidR="00F941C4" w:rsidRPr="00E34D21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E34D21" w14:paraId="0691A80E" w14:textId="77777777" w:rsidTr="0093205F">
        <w:tc>
          <w:tcPr>
            <w:tcW w:w="450" w:type="dxa"/>
          </w:tcPr>
          <w:p w14:paraId="4D5E9054" w14:textId="5227C154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221975DB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1E18898D" w:rsidR="00F941C4" w:rsidRPr="00E34D21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6E32A0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0DA80901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E34D21" w14:paraId="41E853BC" w14:textId="77777777" w:rsidTr="00F4240D">
        <w:tc>
          <w:tcPr>
            <w:tcW w:w="450" w:type="dxa"/>
          </w:tcPr>
          <w:p w14:paraId="67340515" w14:textId="4D0A5E6B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4AD3E283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5DDEE3BE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7C680535" w14:textId="7AF89FF0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4DBE77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5C01906F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E34D21" w14:paraId="47A54C53" w14:textId="77777777" w:rsidTr="00BF0112">
        <w:tc>
          <w:tcPr>
            <w:tcW w:w="450" w:type="dxa"/>
          </w:tcPr>
          <w:p w14:paraId="05A35933" w14:textId="79C31BB1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062FDC9B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0D630A23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63E40C1E" w14:textId="765FBF80" w:rsidR="00F941C4" w:rsidRPr="00E34D21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D5ED2F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E34D21" w14:paraId="78B8DC4F" w14:textId="77777777" w:rsidTr="00C1717B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066BD72C" w:rsidR="00F941C4" w:rsidRPr="00E34D21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2B88A7D3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E3DD33B" w14:textId="417742C1" w:rsidR="00F941C4" w:rsidRPr="00E34D21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7600F0D0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430ED4DB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E34D21" w14:paraId="4307814D" w14:textId="77777777" w:rsidTr="00727FEE"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A675BA0" w14:textId="77777777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8" w:type="dxa"/>
            <w:gridSpan w:val="2"/>
            <w:tcBorders>
              <w:left w:val="nil"/>
              <w:bottom w:val="nil"/>
            </w:tcBorders>
          </w:tcPr>
          <w:p w14:paraId="1A33001D" w14:textId="72F9FAAA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1981D19" w14:textId="4137C86E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70230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0AE2A5E1" w:rsidR="00463672" w:rsidRDefault="00F10191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10191">
        <w:rPr>
          <w:rFonts w:ascii="Verdana" w:hAnsi="Verdana"/>
          <w:sz w:val="20"/>
          <w:szCs w:val="20"/>
        </w:rPr>
        <w:t>Wire the circuit shown below. Before powering up your circuit, get approval from your instructor. After approval, you may energize your circuit and answer the questions below the schematic.</w:t>
      </w:r>
    </w:p>
    <w:p w14:paraId="164DE1B8" w14:textId="3CA44963" w:rsidR="00DA1DDF" w:rsidRDefault="00F10191" w:rsidP="0070230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619DB9A" w14:textId="6636CAF3" w:rsidR="00D71C66" w:rsidRDefault="0070230A" w:rsidP="00F10191">
      <w:pPr>
        <w:tabs>
          <w:tab w:val="right" w:pos="10080"/>
        </w:tabs>
        <w:spacing w:after="0"/>
        <w:jc w:val="center"/>
        <w:rPr>
          <w:rFonts w:ascii="Verdana" w:hAnsi="Verdana"/>
          <w:sz w:val="20"/>
          <w:szCs w:val="20"/>
        </w:rPr>
      </w:pPr>
      <w:r w:rsidRPr="0070230A">
        <w:rPr>
          <w:noProof/>
        </w:rPr>
        <w:drawing>
          <wp:inline distT="0" distB="0" distL="0" distR="0" wp14:anchorId="6362108A" wp14:editId="7D5404A8">
            <wp:extent cx="5779008" cy="25054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008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E448" w14:textId="77777777" w:rsidR="00F10191" w:rsidRDefault="00F10191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B054E74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lastRenderedPageBreak/>
        <w:t>Without pressing any pushbuttons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7E974106" w14:textId="77777777" w:rsidTr="00241D7A">
        <w:tc>
          <w:tcPr>
            <w:tcW w:w="1345" w:type="dxa"/>
          </w:tcPr>
          <w:p w14:paraId="559F97C0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668D71E5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5B57538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402C4D1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2D27750C" w14:textId="77777777" w:rsidTr="00241D7A">
        <w:tc>
          <w:tcPr>
            <w:tcW w:w="1345" w:type="dxa"/>
          </w:tcPr>
          <w:p w14:paraId="0BA68E2D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FA905BB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24D7EF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0BE39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DC7E61C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Press and hold PB1.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1B8E06D2" w14:textId="77777777" w:rsidTr="00241D7A">
        <w:tc>
          <w:tcPr>
            <w:tcW w:w="1345" w:type="dxa"/>
          </w:tcPr>
          <w:p w14:paraId="08D3919F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3786453F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351B5C7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75B77EF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42BAB244" w14:textId="77777777" w:rsidTr="00241D7A">
        <w:tc>
          <w:tcPr>
            <w:tcW w:w="1345" w:type="dxa"/>
          </w:tcPr>
          <w:p w14:paraId="32A87856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41D511D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3BD7F2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7C3EF2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F55A14A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PB1 and press and hold PB2.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531B02BB" w14:textId="77777777" w:rsidTr="00241D7A">
        <w:tc>
          <w:tcPr>
            <w:tcW w:w="1345" w:type="dxa"/>
          </w:tcPr>
          <w:p w14:paraId="63194B6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5C6E9F1C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1ADAD635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58586B5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3625EE45" w14:textId="77777777" w:rsidTr="00241D7A">
        <w:tc>
          <w:tcPr>
            <w:tcW w:w="1345" w:type="dxa"/>
          </w:tcPr>
          <w:p w14:paraId="4E44B220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C72489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56E5C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BBABE5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832A9E7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PB2 and press and hold PB3.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1EC3B7F0" w14:textId="77777777" w:rsidTr="00241D7A">
        <w:tc>
          <w:tcPr>
            <w:tcW w:w="1345" w:type="dxa"/>
          </w:tcPr>
          <w:p w14:paraId="7AACDEC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54EB6CA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66B44651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2CFA70BC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0AAD8D2A" w14:textId="77777777" w:rsidTr="00241D7A">
        <w:tc>
          <w:tcPr>
            <w:tcW w:w="1345" w:type="dxa"/>
          </w:tcPr>
          <w:p w14:paraId="55742B4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4AD52B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84BA726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584721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0D455F" w14:textId="6F5B5D69" w:rsidR="006D54AD" w:rsidRPr="003006FE" w:rsidRDefault="006D54AD" w:rsidP="006D54AD">
      <w:pPr>
        <w:pStyle w:val="ListParagraph"/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A “state” is a term used to describe the condition of a component. For instance, a simple residential light switch has two state</w:t>
      </w:r>
      <w:r>
        <w:rPr>
          <w:rFonts w:ascii="Verdana" w:hAnsi="Verdana"/>
          <w:sz w:val="20"/>
          <w:szCs w:val="20"/>
        </w:rPr>
        <w:t>s</w:t>
      </w:r>
      <w:r w:rsidRPr="003006FE">
        <w:rPr>
          <w:rFonts w:ascii="Verdana" w:hAnsi="Verdana"/>
          <w:sz w:val="20"/>
          <w:szCs w:val="20"/>
        </w:rPr>
        <w:t>, OFF and</w:t>
      </w:r>
      <w:r>
        <w:rPr>
          <w:rFonts w:ascii="Verdana" w:hAnsi="Verdana"/>
          <w:sz w:val="20"/>
          <w:szCs w:val="20"/>
        </w:rPr>
        <w:t xml:space="preserve"> ON. </w:t>
      </w:r>
      <w:r w:rsidRPr="003006FE">
        <w:rPr>
          <w:rFonts w:ascii="Verdana" w:hAnsi="Verdana"/>
          <w:sz w:val="20"/>
          <w:szCs w:val="20"/>
        </w:rPr>
        <w:t>We simplify this by saying 0 and 1, where 0 is OFF and 1 is ON. Review the data collect in question 1 through 4 and answer the following questions.</w:t>
      </w:r>
    </w:p>
    <w:p w14:paraId="7B2B216E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PB1 have? _</w:t>
      </w:r>
      <w:r>
        <w:rPr>
          <w:rFonts w:ascii="Verdana" w:hAnsi="Verdana"/>
          <w:sz w:val="20"/>
          <w:szCs w:val="20"/>
        </w:rPr>
        <w:t>_</w:t>
      </w:r>
      <w:r w:rsidRPr="003006FE">
        <w:rPr>
          <w:rFonts w:ascii="Verdana" w:hAnsi="Verdana"/>
          <w:sz w:val="20"/>
          <w:szCs w:val="20"/>
        </w:rPr>
        <w:t>_ C</w:t>
      </w:r>
      <w:r>
        <w:rPr>
          <w:rFonts w:ascii="Verdana" w:hAnsi="Verdana"/>
          <w:sz w:val="20"/>
          <w:szCs w:val="20"/>
        </w:rPr>
        <w:t>an any more actions be added? _</w:t>
      </w:r>
      <w:r w:rsidRPr="003006FE">
        <w:rPr>
          <w:rFonts w:ascii="Verdana" w:hAnsi="Verdana"/>
          <w:sz w:val="20"/>
          <w:szCs w:val="20"/>
        </w:rPr>
        <w:t>__</w:t>
      </w:r>
    </w:p>
    <w:p w14:paraId="40AE6396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PB2 have? ___ Can any more actions be added? ___</w:t>
      </w:r>
    </w:p>
    <w:p w14:paraId="7D2F373F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PB3 have? ___ Can any more actions be added? ___</w:t>
      </w:r>
    </w:p>
    <w:p w14:paraId="17677037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Discuss your findings with your instructor.</w:t>
      </w:r>
    </w:p>
    <w:p w14:paraId="76489910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 xml:space="preserve">Render the schematic above using a CAD type software package on a classroom PC. Once complete, post the schematic to your student network folder using filename </w:t>
      </w:r>
      <w:r w:rsidRPr="003006FE">
        <w:rPr>
          <w:rFonts w:ascii="Verdana" w:hAnsi="Verdana"/>
          <w:sz w:val="20"/>
          <w:szCs w:val="20"/>
        </w:rPr>
        <w:br/>
        <w:t xml:space="preserve">MMC Job 01 – </w:t>
      </w:r>
      <w:proofErr w:type="spellStart"/>
      <w:r w:rsidRPr="003006FE">
        <w:rPr>
          <w:rFonts w:ascii="Verdana" w:hAnsi="Verdana"/>
          <w:i/>
          <w:sz w:val="20"/>
          <w:szCs w:val="20"/>
        </w:rPr>
        <w:t>username.ext</w:t>
      </w:r>
      <w:proofErr w:type="spellEnd"/>
      <w:r w:rsidRPr="003006FE">
        <w:rPr>
          <w:rFonts w:ascii="Verdana" w:hAnsi="Verdana"/>
          <w:sz w:val="20"/>
          <w:szCs w:val="20"/>
        </w:rPr>
        <w:t xml:space="preserve"> (</w:t>
      </w:r>
      <w:proofErr w:type="spellStart"/>
      <w:r w:rsidRPr="003006FE">
        <w:rPr>
          <w:rFonts w:ascii="Verdana" w:hAnsi="Verdana"/>
          <w:sz w:val="20"/>
          <w:szCs w:val="20"/>
        </w:rPr>
        <w:t>ext</w:t>
      </w:r>
      <w:proofErr w:type="spellEnd"/>
      <w:r w:rsidRPr="003006FE">
        <w:rPr>
          <w:rFonts w:ascii="Verdana" w:hAnsi="Verdana"/>
          <w:sz w:val="20"/>
          <w:szCs w:val="20"/>
        </w:rPr>
        <w:t xml:space="preserve"> would be the extension of the software you are using to render the schematic)</w:t>
      </w:r>
    </w:p>
    <w:sectPr w:rsidR="006D54AD" w:rsidRPr="003006FE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C4F68" w14:textId="77777777" w:rsidR="0099767F" w:rsidRDefault="0099767F" w:rsidP="005B3A86">
      <w:pPr>
        <w:spacing w:after="0" w:line="240" w:lineRule="auto"/>
      </w:pPr>
      <w:r>
        <w:separator/>
      </w:r>
    </w:p>
  </w:endnote>
  <w:endnote w:type="continuationSeparator" w:id="0">
    <w:p w14:paraId="14AF42BE" w14:textId="77777777" w:rsidR="0099767F" w:rsidRDefault="0099767F" w:rsidP="005B3A86">
      <w:pPr>
        <w:spacing w:after="0" w:line="240" w:lineRule="auto"/>
      </w:pPr>
      <w:r>
        <w:continuationSeparator/>
      </w:r>
    </w:p>
  </w:endnote>
  <w:endnote w:type="continuationNotice" w:id="1">
    <w:p w14:paraId="76C37938" w14:textId="77777777" w:rsidR="0099767F" w:rsidRDefault="009976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3405375D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44F020FD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6D663F3B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4050A9F2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A0563" w14:textId="77777777" w:rsidR="0099767F" w:rsidRDefault="0099767F" w:rsidP="005B3A86">
      <w:pPr>
        <w:spacing w:after="0" w:line="240" w:lineRule="auto"/>
      </w:pPr>
      <w:r>
        <w:separator/>
      </w:r>
    </w:p>
  </w:footnote>
  <w:footnote w:type="continuationSeparator" w:id="0">
    <w:p w14:paraId="7489E4C1" w14:textId="77777777" w:rsidR="0099767F" w:rsidRDefault="0099767F" w:rsidP="005B3A86">
      <w:pPr>
        <w:spacing w:after="0" w:line="240" w:lineRule="auto"/>
      </w:pPr>
      <w:r>
        <w:continuationSeparator/>
      </w:r>
    </w:p>
  </w:footnote>
  <w:footnote w:type="continuationNotice" w:id="1">
    <w:p w14:paraId="186D1DC9" w14:textId="77777777" w:rsidR="0099767F" w:rsidRDefault="009976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6E02BDF7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34D21">
      <w:rPr>
        <w:rFonts w:ascii="BankGothic Lt BT" w:hAnsi="BankGothic Lt BT"/>
        <w:caps/>
        <w:sz w:val="24"/>
        <w:szCs w:val="24"/>
      </w:rPr>
      <w:t>Pushbuttons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7FC549AD" w:rsidR="00D71C66" w:rsidRPr="00463672" w:rsidRDefault="00D71C6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34D21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34D21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2D9400D6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34D21">
      <w:rPr>
        <w:rFonts w:ascii="BankGothic Lt BT" w:hAnsi="BankGothic Lt BT"/>
        <w:caps/>
        <w:sz w:val="24"/>
        <w:szCs w:val="24"/>
      </w:rPr>
      <w:t>Pushbuttons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2CCD1B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4D2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4D2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B656910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34D2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0282F3A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34D21">
      <w:rPr>
        <w:rFonts w:ascii="BankGothic Lt BT" w:hAnsi="BankGothic Lt BT"/>
        <w:caps/>
        <w:sz w:val="24"/>
        <w:szCs w:val="24"/>
      </w:rPr>
      <w:t>Pushbuttons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4511010A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34D21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34D21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4F54DF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4"/>
  </w:num>
  <w:num w:numId="24">
    <w:abstractNumId w:val="11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36104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230A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134DB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9767F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16FEA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43B3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D21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0191"/>
    <w:rsid w:val="00F121DE"/>
    <w:rsid w:val="00F15E9D"/>
    <w:rsid w:val="00F25CB1"/>
    <w:rsid w:val="00F33D35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D2330-6147-4878-AB8D-858F51C5689E}"/>
      </w:docPartPr>
      <w:docPartBody>
        <w:p w:rsidR="00000000" w:rsidRDefault="00C357D5">
          <w:r w:rsidRPr="00937BB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D5"/>
    <w:rsid w:val="000D732B"/>
    <w:rsid w:val="00C3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7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2AXMLNode xmlns="IntroToAutomation">
  <DEPT>Electrical Automation</DEPT>
  <COURSE>Electrical Applications</COURSE>
  <UNIT>Theory</UNIT>
  <TITLE1>Engineering Notation</TITLE1>
</I2AXMLNode>
</file>

<file path=customXml/itemProps1.xml><?xml version="1.0" encoding="utf-8"?>
<ds:datastoreItem xmlns:ds="http://schemas.openxmlformats.org/officeDocument/2006/customXml" ds:itemID="{71484F4D-4312-4CAE-AA14-371554340034}">
  <ds:schemaRefs>
    <ds:schemaRef ds:uri="IntroToAutom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2018-08-30T16:22:00Z</cp:lastPrinted>
  <dcterms:created xsi:type="dcterms:W3CDTF">2018-09-26T19:38:00Z</dcterms:created>
  <dcterms:modified xsi:type="dcterms:W3CDTF">2018-09-26T19:46:00Z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Pushbuttons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