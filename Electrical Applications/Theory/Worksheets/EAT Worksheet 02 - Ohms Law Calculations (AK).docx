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C6DF03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F4DAE">
        <w:rPr>
          <w:rFonts w:ascii="Verdana" w:hAnsi="Verdana"/>
          <w:b/>
          <w:sz w:val="24"/>
          <w:szCs w:val="24"/>
        </w:rPr>
        <w:t>Ohms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8C56C10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50998A4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5F368A" w:rsidRPr="005F368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7C798A1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>calculate voltage, current and resistance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783C415D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910FD4">
        <w:rPr>
          <w:rFonts w:ascii="Verdana" w:hAnsi="Verdana"/>
          <w:sz w:val="20"/>
          <w:szCs w:val="20"/>
        </w:rPr>
        <w:t>voltage, current and resistance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5E5C7E3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F4DA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217F2FBC" w:rsidR="00A42A96" w:rsidRPr="008B6FC5" w:rsidRDefault="00250EB9" w:rsidP="00250EB9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2756F0FA" wp14:editId="6910C3AD">
            <wp:extent cx="1499616" cy="1197864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hms Law Triang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616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133A5234" w:rsidR="00A42A96" w:rsidRPr="00745276" w:rsidRDefault="00693201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E=I x R,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R=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2E981F19" w14:textId="6FF57184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 w:rsidR="00910FD4"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 w:rsidR="00745276">
        <w:rPr>
          <w:rFonts w:ascii="Verdana" w:hAnsi="Verdana"/>
          <w:sz w:val="20"/>
          <w:szCs w:val="20"/>
        </w:rPr>
        <w:t xml:space="preserve"> (A)</w:t>
      </w:r>
    </w:p>
    <w:p w14:paraId="3B2F413F" w14:textId="55365825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R = Resistance in Ohms</w:t>
      </w:r>
      <w:r w:rsidR="00745276">
        <w:rPr>
          <w:rFonts w:ascii="Verdana" w:hAnsi="Verdana"/>
          <w:sz w:val="20"/>
          <w:szCs w:val="20"/>
        </w:rPr>
        <w:t xml:space="preserve"> (Ω)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4114C4A0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</w:t>
      </w:r>
      <w:r w:rsidR="00693201">
        <w:rPr>
          <w:rFonts w:ascii="Verdana" w:hAnsi="Verdana" w:cs="Verdana"/>
          <w:sz w:val="20"/>
          <w:szCs w:val="20"/>
        </w:rPr>
        <w:t xml:space="preserve"> 45V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62Ω</w:t>
      </w:r>
    </w:p>
    <w:p w14:paraId="0E78E75D" w14:textId="7634DE97" w:rsid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>E = 62V</w:t>
      </w:r>
      <w:r w:rsidRPr="00745276">
        <w:rPr>
          <w:rFonts w:ascii="Verdana" w:hAnsi="Verdana" w:cs="Verdana"/>
          <w:sz w:val="20"/>
          <w:szCs w:val="20"/>
        </w:rPr>
        <w:tab/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1.409A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>= 44Ω</w:t>
      </w:r>
    </w:p>
    <w:p w14:paraId="0492910A" w14:textId="4255EAE1" w:rsidR="00A662F0" w:rsidRPr="00745276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10V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61.728mA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Pr="00745276">
        <w:rPr>
          <w:rFonts w:ascii="Verdana" w:hAnsi="Verdana" w:cs="Verdana"/>
          <w:sz w:val="20"/>
          <w:szCs w:val="20"/>
        </w:rPr>
        <w:t>= 162Ω</w:t>
      </w:r>
    </w:p>
    <w:p w14:paraId="03E41B41" w14:textId="43DE8873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6.864V</w:t>
      </w:r>
      <w:r>
        <w:rPr>
          <w:rFonts w:ascii="Verdana" w:hAnsi="Verdana" w:cs="Verdana"/>
          <w:sz w:val="20"/>
          <w:szCs w:val="20"/>
        </w:rPr>
        <w:tab/>
        <w:t>I = 66mA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104Ω</w:t>
      </w:r>
    </w:p>
    <w:p w14:paraId="6480C772" w14:textId="2F4E5B47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40V</w:t>
      </w:r>
      <w:r w:rsidR="00693201"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224.719mA</w:t>
      </w:r>
      <w:r w:rsidR="00693201">
        <w:rPr>
          <w:rFonts w:ascii="Verdana" w:hAnsi="Verdana" w:cs="Verdana"/>
          <w:sz w:val="20"/>
          <w:szCs w:val="20"/>
        </w:rPr>
        <w:tab/>
      </w:r>
      <w:r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178Ω</w:t>
      </w:r>
    </w:p>
    <w:p w14:paraId="5CE4B0DC" w14:textId="30D3E098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17V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116.438mA</w:t>
      </w:r>
      <w:r>
        <w:rPr>
          <w:rFonts w:ascii="Verdana" w:hAnsi="Verdana" w:cs="Verdana"/>
          <w:sz w:val="20"/>
          <w:szCs w:val="20"/>
        </w:rPr>
        <w:tab/>
      </w:r>
      <w:r w:rsidR="00A662F0" w:rsidRP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= 146Ω</w:t>
      </w:r>
    </w:p>
    <w:p w14:paraId="5F4FF09F" w14:textId="728F0A2F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 </w:t>
      </w:r>
      <w:r w:rsidR="00693201">
        <w:rPr>
          <w:rFonts w:ascii="Verdana" w:hAnsi="Verdana" w:cs="Verdana"/>
          <w:sz w:val="20"/>
          <w:szCs w:val="20"/>
        </w:rPr>
        <w:t>= 76V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R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7E4912">
        <w:rPr>
          <w:rFonts w:ascii="Verdana" w:hAnsi="Verdana" w:cs="Verdana"/>
          <w:sz w:val="20"/>
          <w:szCs w:val="20"/>
          <w:highlight w:val="yellow"/>
        </w:rPr>
        <w:t>1.382k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Ω</w:t>
      </w:r>
    </w:p>
    <w:p w14:paraId="52F2D04C" w14:textId="667E7D42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 = 75V</w:t>
      </w:r>
      <w:r>
        <w:rPr>
          <w:rFonts w:ascii="Verdana" w:hAnsi="Verdana" w:cs="Verdana"/>
          <w:sz w:val="20"/>
          <w:szCs w:val="20"/>
        </w:rPr>
        <w:tab/>
      </w:r>
      <w:r w:rsidRPr="00745276">
        <w:rPr>
          <w:rFonts w:ascii="Verdana" w:hAnsi="Verdana" w:cs="Verdana"/>
          <w:sz w:val="20"/>
          <w:szCs w:val="20"/>
        </w:rPr>
        <w:t xml:space="preserve">I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255.102mA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294Ω</w:t>
      </w:r>
    </w:p>
    <w:p w14:paraId="2265CCF9" w14:textId="53E4FFF5" w:rsidR="00A662F0" w:rsidRPr="00693201" w:rsidRDefault="00745276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</w:t>
      </w:r>
      <w:r w:rsidRPr="00745276">
        <w:rPr>
          <w:rFonts w:ascii="Verdana" w:hAnsi="Verdana" w:cs="Verdana"/>
          <w:sz w:val="20"/>
          <w:szCs w:val="20"/>
        </w:rPr>
        <w:t xml:space="preserve">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36.267V</w:t>
      </w:r>
      <w:r>
        <w:rPr>
          <w:rFonts w:ascii="Verdana" w:hAnsi="Verdana" w:cs="Verdana"/>
          <w:sz w:val="20"/>
          <w:szCs w:val="20"/>
        </w:rPr>
        <w:tab/>
        <w:t>I = 77mA</w:t>
      </w:r>
      <w:r>
        <w:rPr>
          <w:rFonts w:ascii="Verdana" w:hAnsi="Verdana" w:cs="Verdana"/>
          <w:sz w:val="20"/>
          <w:szCs w:val="20"/>
        </w:rPr>
        <w:tab/>
      </w:r>
      <w:r w:rsidR="00693201">
        <w:rPr>
          <w:rFonts w:ascii="Verdana" w:hAnsi="Verdana" w:cs="Verdana"/>
          <w:sz w:val="20"/>
          <w:szCs w:val="20"/>
        </w:rPr>
        <w:t>R</w:t>
      </w:r>
      <w:r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bookmarkStart w:id="0" w:name="_GoBack"/>
      <w:bookmarkEnd w:id="0"/>
      <w:r w:rsidR="00693201">
        <w:rPr>
          <w:rFonts w:ascii="Verdana" w:hAnsi="Verdana" w:cs="Verdana"/>
          <w:sz w:val="20"/>
          <w:szCs w:val="20"/>
        </w:rPr>
        <w:t>471Ω</w:t>
      </w:r>
    </w:p>
    <w:p w14:paraId="2D47F394" w14:textId="1BA7A539" w:rsidR="009D60D7" w:rsidRPr="00745276" w:rsidRDefault="00745276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 w:rsidRPr="00745276">
        <w:rPr>
          <w:rFonts w:ascii="Verdana" w:hAnsi="Verdana" w:cs="Verdana"/>
          <w:sz w:val="20"/>
          <w:szCs w:val="20"/>
        </w:rPr>
        <w:t xml:space="preserve">E = </w:t>
      </w:r>
      <w:r w:rsidR="00E37ECA" w:rsidRPr="00E37ECA">
        <w:rPr>
          <w:rFonts w:ascii="Verdana" w:hAnsi="Verdana" w:cs="Verdana"/>
          <w:sz w:val="20"/>
          <w:szCs w:val="20"/>
          <w:highlight w:val="yellow"/>
        </w:rPr>
        <w:t>1.845V</w:t>
      </w:r>
      <w:r w:rsidRPr="00745276">
        <w:rPr>
          <w:rFonts w:ascii="Verdana" w:hAnsi="Verdana" w:cs="Verdana"/>
          <w:sz w:val="20"/>
          <w:szCs w:val="20"/>
        </w:rPr>
        <w:tab/>
        <w:t>I = 15mA</w:t>
      </w:r>
      <w:r w:rsidRPr="00745276">
        <w:rPr>
          <w:rFonts w:ascii="Verdana" w:hAnsi="Verdana" w:cs="Verdana"/>
          <w:sz w:val="20"/>
          <w:szCs w:val="20"/>
        </w:rPr>
        <w:tab/>
      </w:r>
      <w:r w:rsidR="00693201" w:rsidRPr="00745276">
        <w:rPr>
          <w:rFonts w:ascii="Verdana" w:hAnsi="Verdana" w:cs="Verdana"/>
          <w:sz w:val="20"/>
          <w:szCs w:val="20"/>
        </w:rPr>
        <w:t>R</w:t>
      </w:r>
      <w:r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123Ω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1AE4DE2" w14:textId="62BB812C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lastRenderedPageBreak/>
        <w:t xml:space="preserve">The circuit current is 25mA and the source voltage is 6.25V.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resistance of the circuit?</w:t>
      </w:r>
    </w:p>
    <w:p w14:paraId="4E57617B" w14:textId="2D7C8C17" w:rsidR="0037620E" w:rsidRPr="0037620E" w:rsidRDefault="0037620E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R=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6.25V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25mA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=250Ω</m:t>
          </m:r>
        </m:oMath>
      </m:oMathPara>
    </w:p>
    <w:p w14:paraId="2EC7768F" w14:textId="3EA7F699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l0mA and the resistance is 2k ohms. </w:t>
      </w:r>
      <w:r>
        <w:rPr>
          <w:rFonts w:ascii="Verdana" w:hAnsi="Verdana" w:cs="Verdana"/>
          <w:sz w:val="20"/>
          <w:szCs w:val="20"/>
        </w:rPr>
        <w:br/>
      </w:r>
      <w:r w:rsidRPr="00D919EF">
        <w:rPr>
          <w:rFonts w:ascii="Verdana" w:hAnsi="Verdana" w:cs="Verdana"/>
          <w:sz w:val="20"/>
          <w:szCs w:val="20"/>
        </w:rPr>
        <w:t>What is the source</w:t>
      </w:r>
      <w:r>
        <w:rPr>
          <w:rFonts w:ascii="Verdana" w:hAnsi="Verdana" w:cs="Verdana"/>
          <w:sz w:val="20"/>
          <w:szCs w:val="20"/>
        </w:rPr>
        <w:t xml:space="preserve"> </w:t>
      </w:r>
      <w:r w:rsidRPr="00D919EF">
        <w:rPr>
          <w:rFonts w:ascii="Verdana" w:hAnsi="Verdana" w:cs="Verdana"/>
          <w:sz w:val="20"/>
          <w:szCs w:val="20"/>
        </w:rPr>
        <w:t>voltage?</w:t>
      </w:r>
    </w:p>
    <w:p w14:paraId="4CAC1D8E" w14:textId="51137C77" w:rsidR="0037620E" w:rsidRPr="0037620E" w:rsidRDefault="00A65A13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R=10mA x 2kΩ=20V</m:t>
          </m:r>
        </m:oMath>
      </m:oMathPara>
    </w:p>
    <w:p w14:paraId="12AEF5E5" w14:textId="711EF11B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current is 200μA.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4B149C02" w14:textId="6676E12E" w:rsidR="0037620E" w:rsidRPr="0037620E" w:rsidRDefault="00A65A13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200μA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=7.5kΩ</m:t>
          </m:r>
        </m:oMath>
      </m:oMathPara>
    </w:p>
    <w:p w14:paraId="19D842DA" w14:textId="4B266B3A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5.5V and the circuit resistance is 5700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183ABCEC" w14:textId="3515C31B" w:rsidR="0037620E" w:rsidRPr="0037620E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I=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5700Ω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=964.912μA</m:t>
          </m:r>
        </m:oMath>
      </m:oMathPara>
    </w:p>
    <w:p w14:paraId="6AB95205" w14:textId="789C4B16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12mA and the resistance is 4.5k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1EF97757" w14:textId="16735353" w:rsidR="0037620E" w:rsidRPr="0037620E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R=12mA x 4.5kΩ=54V</m:t>
          </m:r>
        </m:oMath>
      </m:oMathPara>
    </w:p>
    <w:p w14:paraId="445B5634" w14:textId="35FCF6D3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1.5V and the circuit resistance is 220 ohms. </w:t>
      </w:r>
      <w:r w:rsidRPr="00D919EF">
        <w:rPr>
          <w:rFonts w:ascii="Verdana" w:hAnsi="Verdana" w:cs="Verdana"/>
          <w:sz w:val="20"/>
          <w:szCs w:val="20"/>
        </w:rPr>
        <w:br/>
        <w:t>What is the circuit current?</w:t>
      </w:r>
    </w:p>
    <w:p w14:paraId="4495DD03" w14:textId="5C18348A" w:rsidR="0037620E" w:rsidRPr="0037620E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R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220Ω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=6.818mA</m:t>
          </m:r>
        </m:oMath>
      </m:oMathPara>
    </w:p>
    <w:p w14:paraId="479C4171" w14:textId="118EB02B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1.2V and the circuit current is 25mA.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2A091433" w14:textId="392ECF76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1.2V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25mA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=48Ω</m:t>
          </m:r>
        </m:oMath>
      </m:oMathPara>
    </w:p>
    <w:p w14:paraId="72D8CA77" w14:textId="527D8667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725μA and the source voltage is 1.5V.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3499EC52" w14:textId="24AB71E6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R=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1.5V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725μA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=2.069kΩ</m:t>
          </m:r>
        </m:oMath>
      </m:oMathPara>
    </w:p>
    <w:p w14:paraId="78922BB5" w14:textId="28042CC5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circuit current is 1.025mA and the resistance is 2.2M ohms. </w:t>
      </w:r>
      <w:r w:rsidRPr="00D919EF">
        <w:rPr>
          <w:rFonts w:ascii="Verdana" w:hAnsi="Verdana" w:cs="Verdana"/>
          <w:sz w:val="20"/>
          <w:szCs w:val="20"/>
        </w:rPr>
        <w:br/>
        <w:t>What is the source voltage?</w:t>
      </w:r>
    </w:p>
    <w:p w14:paraId="43363724" w14:textId="0F08FCCD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E=I x R=1.025mA x 2.2MΩ=2.255kV</m:t>
          </m:r>
        </m:oMath>
      </m:oMathPara>
    </w:p>
    <w:p w14:paraId="134CAF03" w14:textId="29287592" w:rsidR="00D919EF" w:rsidRDefault="00D919EF" w:rsidP="0037620E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919EF">
        <w:rPr>
          <w:rFonts w:ascii="Verdana" w:hAnsi="Verdana" w:cs="Verdana"/>
          <w:sz w:val="20"/>
          <w:szCs w:val="20"/>
        </w:rPr>
        <w:t xml:space="preserve">The source voltage is 10V and the circuit current is 200mA. </w:t>
      </w:r>
      <w:r w:rsidRPr="00D919EF">
        <w:rPr>
          <w:rFonts w:ascii="Verdana" w:hAnsi="Verdana" w:cs="Verdana"/>
          <w:sz w:val="20"/>
          <w:szCs w:val="20"/>
        </w:rPr>
        <w:br/>
        <w:t>What is the circuit resistance?</w:t>
      </w:r>
    </w:p>
    <w:p w14:paraId="10332AA6" w14:textId="4172A377" w:rsidR="0037620E" w:rsidRPr="007455FB" w:rsidRDefault="007455FB" w:rsidP="0037620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R=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10V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200mA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=50Ω</m:t>
          </m:r>
        </m:oMath>
      </m:oMathPara>
    </w:p>
    <w:sectPr w:rsidR="0037620E" w:rsidRPr="007455FB" w:rsidSect="000E2F33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F8BE682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4912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5B146EE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7620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3FAA6D2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E4912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F9E9E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9B729B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49CD19ED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250EB9">
      <w:rPr>
        <w:rFonts w:ascii="BankGothic Lt BT" w:hAnsi="BankGothic Lt BT"/>
        <w:caps/>
        <w:sz w:val="24"/>
        <w:szCs w:val="24"/>
      </w:rPr>
      <w:t>Ohms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438CB23C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250EB9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071A01C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250EB9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0E2F33"/>
    <w:rsid w:val="00101028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0EB9"/>
    <w:rsid w:val="00253320"/>
    <w:rsid w:val="00261027"/>
    <w:rsid w:val="00295358"/>
    <w:rsid w:val="002E22BE"/>
    <w:rsid w:val="00307505"/>
    <w:rsid w:val="0035749A"/>
    <w:rsid w:val="0037367C"/>
    <w:rsid w:val="0037620E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787E"/>
    <w:rsid w:val="005B3A86"/>
    <w:rsid w:val="005F368A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455FB"/>
    <w:rsid w:val="0075695D"/>
    <w:rsid w:val="007801EC"/>
    <w:rsid w:val="00784EF5"/>
    <w:rsid w:val="007940C2"/>
    <w:rsid w:val="007C2507"/>
    <w:rsid w:val="007E4912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5A13"/>
    <w:rsid w:val="00A662F0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B14FA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37ECA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2018-05-23T21:33:00Z</cp:lastPrinted>
  <dcterms:created xsi:type="dcterms:W3CDTF">2018-06-09T15:02:00Z</dcterms:created>
  <dcterms:modified xsi:type="dcterms:W3CDTF">2018-06-11T20:49:00Z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Ohms Law Calculations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