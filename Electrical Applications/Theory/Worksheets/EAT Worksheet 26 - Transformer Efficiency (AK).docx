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FBBFA7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778BE">
        <w:rPr>
          <w:rFonts w:ascii="Verdana" w:hAnsi="Verdana"/>
          <w:b/>
          <w:sz w:val="24"/>
          <w:szCs w:val="24"/>
        </w:rPr>
        <w:t>Transformer Efficiency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9FFDCD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94A59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563FA" w:rsidRPr="00C563F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60E17" w:rsidRPr="00D60E17">
        <w:rPr>
          <w:rFonts w:ascii="Verdana" w:hAnsi="Verdana"/>
          <w:sz w:val="20"/>
          <w:szCs w:val="20"/>
          <w:highlight w:val="yellow"/>
        </w:rPr>
        <w:t>36pts.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2D9E6F6C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 xml:space="preserve">types of measurement associated with </w:t>
      </w:r>
      <w:r w:rsidR="00E04995">
        <w:rPr>
          <w:rFonts w:ascii="Verdana" w:hAnsi="Verdana"/>
          <w:sz w:val="20"/>
          <w:szCs w:val="20"/>
        </w:rPr>
        <w:t>transformers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60AB63C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 xml:space="preserve">calculate various </w:t>
      </w:r>
      <w:r w:rsidR="00E04995">
        <w:rPr>
          <w:rFonts w:ascii="Verdana" w:hAnsi="Verdana"/>
          <w:sz w:val="20"/>
          <w:szCs w:val="20"/>
        </w:rPr>
        <w:t>q</w:t>
      </w:r>
      <w:r w:rsidR="001135BB">
        <w:rPr>
          <w:rFonts w:ascii="Verdana" w:hAnsi="Verdana"/>
          <w:sz w:val="20"/>
          <w:szCs w:val="20"/>
        </w:rPr>
        <w:t xml:space="preserve">uantities </w:t>
      </w:r>
      <w:r w:rsidR="00E04995">
        <w:rPr>
          <w:rFonts w:ascii="Verdana" w:hAnsi="Verdana"/>
          <w:sz w:val="20"/>
          <w:szCs w:val="20"/>
        </w:rPr>
        <w:t xml:space="preserve">of a transformer </w:t>
      </w:r>
      <w:r w:rsidR="001135BB">
        <w:rPr>
          <w:rFonts w:ascii="Verdana" w:hAnsi="Verdana"/>
          <w:sz w:val="20"/>
          <w:szCs w:val="20"/>
        </w:rPr>
        <w:t>base on the given information</w:t>
      </w:r>
      <w:r w:rsidR="00930BAB">
        <w:rPr>
          <w:rFonts w:ascii="Verdana" w:hAnsi="Verdana"/>
          <w:sz w:val="20"/>
          <w:szCs w:val="20"/>
        </w:rPr>
        <w:t xml:space="preserve"> and the efficiency of the transformer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C52ADB8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3778BE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E09464D" w:rsidR="00D61980" w:rsidRDefault="009D2E0F" w:rsidP="002D4DBC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transformers are rated by the volt-amperes (VA) that the </w:t>
      </w:r>
      <w:r w:rsidRPr="00D61C7B">
        <w:rPr>
          <w:rFonts w:ascii="Verdana" w:hAnsi="Verdana"/>
          <w:i/>
          <w:sz w:val="20"/>
          <w:szCs w:val="20"/>
        </w:rPr>
        <w:t>secondary</w:t>
      </w:r>
      <w:r>
        <w:rPr>
          <w:rFonts w:ascii="Verdana" w:hAnsi="Verdana"/>
          <w:sz w:val="20"/>
          <w:szCs w:val="20"/>
        </w:rPr>
        <w:t xml:space="preserve"> can output. This </w:t>
      </w:r>
      <w:r w:rsidRPr="00793315">
        <w:rPr>
          <w:rFonts w:ascii="Verdana" w:hAnsi="Verdana"/>
          <w:i/>
          <w:sz w:val="20"/>
          <w:szCs w:val="20"/>
        </w:rPr>
        <w:t>apparent power</w:t>
      </w:r>
      <w:r>
        <w:rPr>
          <w:rFonts w:ascii="Verdana" w:hAnsi="Verdana"/>
          <w:sz w:val="20"/>
          <w:szCs w:val="20"/>
        </w:rPr>
        <w:t xml:space="preserve"> rating is represented by the letter “</w:t>
      </w:r>
      <w:r w:rsidRPr="006C70CE">
        <w:rPr>
          <w:rFonts w:ascii="Verdana" w:hAnsi="Verdana"/>
          <w:i/>
          <w:sz w:val="20"/>
          <w:szCs w:val="20"/>
        </w:rPr>
        <w:t>S</w:t>
      </w:r>
      <w:r>
        <w:rPr>
          <w:rFonts w:ascii="Verdana" w:hAnsi="Verdana"/>
          <w:i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in formulas. No transformer is 100% efficient. This inefficiency is due to transformer losses. Transformers losses come in two main categories;</w:t>
      </w:r>
    </w:p>
    <w:p w14:paraId="21953F23" w14:textId="6B162DBA" w:rsidR="009D2E0F" w:rsidRDefault="002D4DBC" w:rsidP="002D4DBC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Copper Losses</w:t>
      </w:r>
    </w:p>
    <w:p w14:paraId="4CE52764" w14:textId="45389B58" w:rsidR="002D4DBC" w:rsidRDefault="002D4DBC" w:rsidP="002D4DBC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Losses</w:t>
      </w:r>
    </w:p>
    <w:p w14:paraId="27AC676C" w14:textId="3CC0D353" w:rsidR="002D4DBC" w:rsidRDefault="002D4DBC" w:rsidP="002D4DBC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Copper losses are those that occur within the copper windings, both primary and secondary. There are three sub-categories of copper losses.</w:t>
      </w:r>
    </w:p>
    <w:p w14:paraId="4C77F227" w14:textId="1B92AFD0" w:rsid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I2R Losses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P=I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x R</m:t>
        </m:r>
      </m:oMath>
      <w:r>
        <w:rPr>
          <w:rFonts w:ascii="Verdana" w:hAnsi="Verdana"/>
          <w:sz w:val="20"/>
          <w:szCs w:val="20"/>
        </w:rPr>
        <w:t>) – Heat losses in windings</w:t>
      </w:r>
    </w:p>
    <w:p w14:paraId="656F71D0" w14:textId="2F843246" w:rsid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Primary losses occur under </w:t>
      </w:r>
      <w:r w:rsidRPr="002D4DBC">
        <w:rPr>
          <w:rFonts w:ascii="Verdana" w:hAnsi="Verdana"/>
          <w:i/>
          <w:sz w:val="20"/>
          <w:szCs w:val="20"/>
        </w:rPr>
        <w:t>power</w:t>
      </w:r>
      <w:r>
        <w:rPr>
          <w:rFonts w:ascii="Verdana" w:hAnsi="Verdana"/>
          <w:sz w:val="20"/>
          <w:szCs w:val="20"/>
        </w:rPr>
        <w:t>.</w:t>
      </w:r>
    </w:p>
    <w:p w14:paraId="7D897C3F" w14:textId="22712006" w:rsidR="002D4DBC" w:rsidRPr="002D4DBC" w:rsidRDefault="002D4DBC" w:rsidP="002D4DBC">
      <w:pPr>
        <w:pStyle w:val="ListParagraph"/>
        <w:numPr>
          <w:ilvl w:val="0"/>
          <w:numId w:val="3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Secondary losses occur under </w:t>
      </w:r>
      <w:r w:rsidRPr="002D4DBC">
        <w:rPr>
          <w:rFonts w:ascii="Verdana" w:hAnsi="Verdana"/>
          <w:i/>
          <w:sz w:val="20"/>
          <w:szCs w:val="20"/>
        </w:rPr>
        <w:t>load</w:t>
      </w:r>
      <w:r>
        <w:rPr>
          <w:rFonts w:ascii="Verdana" w:hAnsi="Verdana"/>
          <w:sz w:val="20"/>
          <w:szCs w:val="20"/>
        </w:rPr>
        <w:t>.</w:t>
      </w:r>
    </w:p>
    <w:p w14:paraId="01007E97" w14:textId="7477D6EA" w:rsidR="00613CBB" w:rsidRDefault="00613CBB" w:rsidP="00613CBB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losses are those that occur within the permeable soft iron core that manipulates the electromagnet lines of force. There are three sub-categories of copper losses.</w:t>
      </w:r>
    </w:p>
    <w:p w14:paraId="0B0506B4" w14:textId="63EEDC54" w:rsidR="00613CBB" w:rsidRDefault="00613CBB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Eddie Current losses</w:t>
      </w:r>
    </w:p>
    <w:p w14:paraId="5F5BF3BA" w14:textId="77777777" w:rsidR="004A693E" w:rsidRPr="00613CBB" w:rsidRDefault="004A693E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 w:rsidRPr="00613CBB">
        <w:rPr>
          <w:rFonts w:ascii="Verdana" w:hAnsi="Verdana"/>
          <w:sz w:val="20"/>
          <w:szCs w:val="20"/>
        </w:rPr>
        <w:t>Hysteresis</w:t>
      </w:r>
    </w:p>
    <w:p w14:paraId="5ADEE26F" w14:textId="7F720102" w:rsidR="00613CBB" w:rsidRDefault="00613CBB" w:rsidP="00613CBB">
      <w:pPr>
        <w:pStyle w:val="ListParagraph"/>
        <w:numPr>
          <w:ilvl w:val="0"/>
          <w:numId w:val="3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Flux leakage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4835"/>
      </w:tblGrid>
      <w:tr w:rsidR="001544ED" w14:paraId="760C403F" w14:textId="77777777" w:rsidTr="005B4A8B">
        <w:tc>
          <w:tcPr>
            <w:tcW w:w="5155" w:type="dxa"/>
          </w:tcPr>
          <w:p w14:paraId="2D8D13E0" w14:textId="77A3FCEB" w:rsidR="002D4DBC" w:rsidRDefault="002D4DBC" w:rsidP="00D61C7B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 w:rsidRPr="00E04995">
              <w:rPr>
                <w:noProof/>
              </w:rPr>
              <w:drawing>
                <wp:inline distT="0" distB="0" distL="0" distR="0" wp14:anchorId="692AB509" wp14:editId="178F1256">
                  <wp:extent cx="3136392" cy="1618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392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vAlign w:val="center"/>
          </w:tcPr>
          <w:p w14:paraId="0B53708C" w14:textId="77777777" w:rsidR="002D4DBC" w:rsidRPr="00AA1AE0" w:rsidRDefault="002D4DBC" w:rsidP="002D4DBC">
            <w:pPr>
              <w:tabs>
                <w:tab w:val="left" w:pos="2026"/>
              </w:tabs>
              <w:ind w:left="7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Where;</w:t>
            </w:r>
          </w:p>
          <w:p w14:paraId="1B116B13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voltage of the transformer.</w:t>
            </w:r>
          </w:p>
          <w:p w14:paraId="064584EF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current of the transformer.</w:t>
            </w:r>
          </w:p>
          <w:p w14:paraId="34096DD0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turns ratio.</w:t>
            </w:r>
          </w:p>
          <w:p w14:paraId="68C685BF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voltage of the transformer</w:t>
            </w:r>
          </w:p>
          <w:p w14:paraId="2305F1A4" w14:textId="77777777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current of the transformer</w:t>
            </w:r>
          </w:p>
          <w:p w14:paraId="18404E65" w14:textId="3613E0B8" w:rsidR="002D4DBC" w:rsidRDefault="002D4DBC" w:rsidP="002D4DBC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turns ratio</w:t>
            </w:r>
          </w:p>
        </w:tc>
      </w:tr>
    </w:tbl>
    <w:p w14:paraId="7622E4BC" w14:textId="7BD9CA9C" w:rsidR="00D61C7B" w:rsidRDefault="00D61C7B" w:rsidP="00D61C7B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800"/>
        <w:gridCol w:w="1620"/>
        <w:gridCol w:w="1350"/>
        <w:gridCol w:w="1530"/>
        <w:gridCol w:w="1530"/>
      </w:tblGrid>
      <w:tr w:rsidR="00B81B95" w14:paraId="43FCF046" w14:textId="755D836C" w:rsidTr="00B81B95">
        <w:trPr>
          <w:jc w:val="center"/>
        </w:trPr>
        <w:tc>
          <w:tcPr>
            <w:tcW w:w="2245" w:type="dxa"/>
            <w:vAlign w:val="center"/>
          </w:tcPr>
          <w:p w14:paraId="02664855" w14:textId="6F91E72E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14:paraId="28F18879" w14:textId="2D0BD8E3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550D4826" w14:textId="2373D3AE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7995C181" w14:textId="0C7DE2C5" w:rsidR="00B81B95" w:rsidRPr="00094B73" w:rsidRDefault="00D6400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6DAB1D55" w14:textId="32881730" w:rsidR="00B81B95" w:rsidRDefault="00D6400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530" w:type="dxa"/>
            <w:vAlign w:val="center"/>
          </w:tcPr>
          <w:p w14:paraId="012D5AB1" w14:textId="77F42E8F" w:rsidR="00B81B95" w:rsidRDefault="00D6400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B81B95" w14:paraId="45040CF8" w14:textId="77777777" w:rsidTr="00B81B95">
        <w:trPr>
          <w:jc w:val="center"/>
        </w:trPr>
        <w:tc>
          <w:tcPr>
            <w:tcW w:w="2245" w:type="dxa"/>
            <w:vAlign w:val="center"/>
          </w:tcPr>
          <w:p w14:paraId="6FCBFBD1" w14:textId="6F3ABE8C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7F8876A2" w14:textId="1855DB5F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313C32D8" w14:textId="2A0679DA" w:rsidR="00B81B95" w:rsidRDefault="00D64005" w:rsidP="00A00581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50" w:type="dxa"/>
            <w:vAlign w:val="center"/>
          </w:tcPr>
          <w:p w14:paraId="6D774409" w14:textId="2365F75D" w:rsidR="00B81B95" w:rsidRDefault="00D6400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58125ED9" w14:textId="77777777" w:rsidR="00B81B95" w:rsidRDefault="00B81B9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379F69F" w14:textId="22CAC5C8" w:rsidR="00B81B95" w:rsidRDefault="00D64005" w:rsidP="00A00581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4B8BC192" w:rsidR="0054310B" w:rsidRDefault="00BA530F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Transformer</w:t>
      </w:r>
    </w:p>
    <w:p w14:paraId="36FBEE65" w14:textId="1CB96AD3" w:rsidR="0054310B" w:rsidRDefault="00BA530F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04995">
        <w:rPr>
          <w:noProof/>
        </w:rPr>
        <w:drawing>
          <wp:inline distT="0" distB="0" distL="0" distR="0" wp14:anchorId="6B1FAB26" wp14:editId="31ECEC6F">
            <wp:extent cx="3108960" cy="160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16A673D6" w14:textId="77777777" w:rsidR="00B243FE" w:rsidRDefault="00B243FE" w:rsidP="00B243F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the tables below based on the information given above and the formulas on page </w:t>
      </w:r>
    </w:p>
    <w:p w14:paraId="3C7BC3C6" w14:textId="11C03B0F" w:rsidR="00B243FE" w:rsidRDefault="00B243FE" w:rsidP="00B243F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31264B5" w14:textId="77777777" w:rsidR="00B243FE" w:rsidRPr="00BA530F" w:rsidRDefault="00D64005" w:rsidP="00B243FE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=240V,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=0.5kVA, Eff=97.5%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E372D8" w:rsidRPr="006E54F1" w14:paraId="69162656" w14:textId="72A43B22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D5A87CE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518A5B5" w14:textId="61346D1B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99C94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CA747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E1E4E0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7D7BDE" w14:textId="2A3553C6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E372D8" w14:paraId="0F05B17D" w14:textId="5D575BA2" w:rsidTr="00A00581">
        <w:trPr>
          <w:jc w:val="center"/>
        </w:trPr>
        <w:tc>
          <w:tcPr>
            <w:tcW w:w="805" w:type="dxa"/>
          </w:tcPr>
          <w:p w14:paraId="11C99D97" w14:textId="35128224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7EAF765B" w14:textId="66A6C9B5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512.821VA</w:t>
            </w:r>
          </w:p>
        </w:tc>
        <w:tc>
          <w:tcPr>
            <w:tcW w:w="1440" w:type="dxa"/>
          </w:tcPr>
          <w:p w14:paraId="2C5C6C5C" w14:textId="169F88F9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2.137A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70B5BD17" w14:textId="77777777" w:rsidR="00E372D8" w:rsidRPr="00B81B95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072419FD" w14:textId="4A4495DF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81B95">
              <w:rPr>
                <w:rFonts w:ascii="Verdana" w:hAnsi="Verdana"/>
                <w:sz w:val="20"/>
                <w:szCs w:val="20"/>
                <w:highlight w:val="yellow"/>
              </w:rPr>
              <w:t>240V</w:t>
            </w:r>
          </w:p>
        </w:tc>
        <w:tc>
          <w:tcPr>
            <w:tcW w:w="1440" w:type="dxa"/>
          </w:tcPr>
          <w:p w14:paraId="7B632E43" w14:textId="03FD71E6" w:rsidR="00E372D8" w:rsidRPr="00B81B95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</w:t>
            </w:r>
          </w:p>
        </w:tc>
      </w:tr>
      <w:tr w:rsidR="00E372D8" w14:paraId="10C7E210" w14:textId="189B5E14" w:rsidTr="00E372D8">
        <w:trPr>
          <w:jc w:val="center"/>
        </w:trPr>
        <w:tc>
          <w:tcPr>
            <w:tcW w:w="805" w:type="dxa"/>
          </w:tcPr>
          <w:p w14:paraId="6876D330" w14:textId="46DB5068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3190BCEB" w14:textId="5227CEBA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500VA</w:t>
            </w:r>
          </w:p>
        </w:tc>
        <w:tc>
          <w:tcPr>
            <w:tcW w:w="1440" w:type="dxa"/>
          </w:tcPr>
          <w:p w14:paraId="18AC4D1A" w14:textId="2E401229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81B95">
              <w:rPr>
                <w:rFonts w:ascii="Verdana" w:hAnsi="Verdana"/>
                <w:sz w:val="20"/>
                <w:szCs w:val="20"/>
                <w:highlight w:val="yellow"/>
              </w:rPr>
              <w:t>25A</w:t>
            </w:r>
          </w:p>
        </w:tc>
        <w:tc>
          <w:tcPr>
            <w:tcW w:w="1440" w:type="dxa"/>
          </w:tcPr>
          <w:p w14:paraId="2516AE19" w14:textId="23217240" w:rsidR="00E372D8" w:rsidRPr="00B81B95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800mΩ</w:t>
            </w:r>
          </w:p>
        </w:tc>
        <w:tc>
          <w:tcPr>
            <w:tcW w:w="1440" w:type="dxa"/>
          </w:tcPr>
          <w:p w14:paraId="7221ABC7" w14:textId="465DA15A" w:rsidR="00E372D8" w:rsidRPr="00B81B95" w:rsidRDefault="00B81B95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81B95">
              <w:rPr>
                <w:rFonts w:ascii="Verdana" w:hAnsi="Verdana"/>
                <w:sz w:val="20"/>
                <w:szCs w:val="20"/>
                <w:highlight w:val="yellow"/>
              </w:rPr>
              <w:t>20V</w:t>
            </w:r>
          </w:p>
        </w:tc>
        <w:tc>
          <w:tcPr>
            <w:tcW w:w="1440" w:type="dxa"/>
          </w:tcPr>
          <w:p w14:paraId="1B74E316" w14:textId="74127A91" w:rsidR="00E372D8" w:rsidRPr="00B81B95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3CA97746" w14:textId="77777777" w:rsidR="00A00581" w:rsidRDefault="00A00581" w:rsidP="00A00581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C517BB7" w14:textId="399D600F" w:rsidR="00A00581" w:rsidRPr="00BA530F" w:rsidRDefault="00D64005" w:rsidP="00A00581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=4.856A,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=1kVA, Eff=99%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A00581" w:rsidRPr="006E54F1" w14:paraId="62227376" w14:textId="77777777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C967D1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0A07F8A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4996F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3166A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3C2E92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D37454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A00581" w14:paraId="1B2CE4A2" w14:textId="77777777" w:rsidTr="00A00581">
        <w:trPr>
          <w:jc w:val="center"/>
        </w:trPr>
        <w:tc>
          <w:tcPr>
            <w:tcW w:w="805" w:type="dxa"/>
          </w:tcPr>
          <w:p w14:paraId="5EB45181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46A7A152" w14:textId="5ACFC98A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1.01kVA</w:t>
            </w:r>
          </w:p>
        </w:tc>
        <w:tc>
          <w:tcPr>
            <w:tcW w:w="1440" w:type="dxa"/>
          </w:tcPr>
          <w:p w14:paraId="27E4B05D" w14:textId="61C5D89D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4.856A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0B4EB701" w14:textId="77777777" w:rsidR="00A00581" w:rsidRPr="002021B8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65CF6552" w14:textId="5B2BE2E0" w:rsidR="00A00581" w:rsidRPr="002021B8" w:rsidRDefault="004A693E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208.011V</w:t>
            </w:r>
          </w:p>
        </w:tc>
        <w:tc>
          <w:tcPr>
            <w:tcW w:w="1440" w:type="dxa"/>
          </w:tcPr>
          <w:p w14:paraId="606EF153" w14:textId="1945CB98" w:rsidR="00A00581" w:rsidRPr="002021B8" w:rsidRDefault="004A693E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1.733</w:t>
            </w:r>
          </w:p>
        </w:tc>
      </w:tr>
      <w:tr w:rsidR="00A00581" w14:paraId="751B223E" w14:textId="77777777" w:rsidTr="00A00581">
        <w:trPr>
          <w:jc w:val="center"/>
        </w:trPr>
        <w:tc>
          <w:tcPr>
            <w:tcW w:w="805" w:type="dxa"/>
          </w:tcPr>
          <w:p w14:paraId="244BC869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A542868" w14:textId="5FF184DF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1kVA</w:t>
            </w:r>
          </w:p>
        </w:tc>
        <w:tc>
          <w:tcPr>
            <w:tcW w:w="1440" w:type="dxa"/>
          </w:tcPr>
          <w:p w14:paraId="599EE377" w14:textId="4F7CE9A2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8.333A</w:t>
            </w:r>
          </w:p>
        </w:tc>
        <w:tc>
          <w:tcPr>
            <w:tcW w:w="1440" w:type="dxa"/>
          </w:tcPr>
          <w:p w14:paraId="3F892339" w14:textId="24144024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14.4Ω</w:t>
            </w:r>
          </w:p>
        </w:tc>
        <w:tc>
          <w:tcPr>
            <w:tcW w:w="1440" w:type="dxa"/>
          </w:tcPr>
          <w:p w14:paraId="0B191721" w14:textId="3165D41E" w:rsidR="00A00581" w:rsidRPr="002021B8" w:rsidRDefault="002021B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120V</w:t>
            </w:r>
          </w:p>
        </w:tc>
        <w:tc>
          <w:tcPr>
            <w:tcW w:w="1440" w:type="dxa"/>
          </w:tcPr>
          <w:p w14:paraId="5C990329" w14:textId="309FD2AB" w:rsidR="00A00581" w:rsidRPr="002021B8" w:rsidRDefault="004A693E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45E3AACB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A1BFA2C" w14:textId="24489985" w:rsidR="007C7844" w:rsidRPr="00BA530F" w:rsidRDefault="00D64005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=110V,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=12.5mA,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=1, Eff=87.273%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699E2D79" w14:textId="77777777" w:rsidTr="004A69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E594E51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31E3538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EC7D3D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8D431D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D545A9F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254A40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6FF4D743" w14:textId="77777777" w:rsidTr="004A693E">
        <w:trPr>
          <w:jc w:val="center"/>
        </w:trPr>
        <w:tc>
          <w:tcPr>
            <w:tcW w:w="805" w:type="dxa"/>
          </w:tcPr>
          <w:p w14:paraId="74436BF2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9911FD1" w14:textId="12C2D495" w:rsidR="007C7844" w:rsidRPr="004A693E" w:rsidRDefault="00D64005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1.375</w:t>
            </w:r>
            <w:r w:rsidR="004A693E">
              <w:rPr>
                <w:rFonts w:ascii="Verdana" w:hAnsi="Verdana"/>
                <w:sz w:val="20"/>
                <w:szCs w:val="20"/>
                <w:highlight w:val="yellow"/>
              </w:rPr>
              <w:t>VA</w:t>
            </w:r>
          </w:p>
        </w:tc>
        <w:tc>
          <w:tcPr>
            <w:tcW w:w="1440" w:type="dxa"/>
          </w:tcPr>
          <w:p w14:paraId="2F7E8D56" w14:textId="3D7AABCE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12.5</w:t>
            </w:r>
            <w:r w:rsidR="00D64005">
              <w:rPr>
                <w:rFonts w:ascii="Verdana" w:hAnsi="Verdana"/>
                <w:sz w:val="20"/>
                <w:szCs w:val="20"/>
                <w:highlight w:val="yellow"/>
              </w:rPr>
              <w:t>m</w:t>
            </w:r>
            <w:r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2500F21D" w14:textId="77777777" w:rsidR="007C7844" w:rsidRPr="004A693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054FC28" w14:textId="385371A2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110V</w:t>
            </w:r>
          </w:p>
        </w:tc>
        <w:tc>
          <w:tcPr>
            <w:tcW w:w="1440" w:type="dxa"/>
          </w:tcPr>
          <w:p w14:paraId="475A5828" w14:textId="6E223386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4A693E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  <w:tr w:rsidR="007C7844" w14:paraId="0CD9E159" w14:textId="77777777" w:rsidTr="004A693E">
        <w:trPr>
          <w:jc w:val="center"/>
        </w:trPr>
        <w:tc>
          <w:tcPr>
            <w:tcW w:w="805" w:type="dxa"/>
          </w:tcPr>
          <w:p w14:paraId="1EF3124A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6E11588D" w14:textId="675B6B5E" w:rsidR="007C7844" w:rsidRPr="004A693E" w:rsidRDefault="00D64005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1.2</w:t>
            </w:r>
            <w:bookmarkStart w:id="0" w:name="_GoBack"/>
            <w:bookmarkEnd w:id="0"/>
            <w:r w:rsidR="004A693E">
              <w:rPr>
                <w:rFonts w:ascii="Verdana" w:hAnsi="Verdana"/>
                <w:sz w:val="20"/>
                <w:szCs w:val="20"/>
                <w:highlight w:val="yellow"/>
              </w:rPr>
              <w:t>VA</w:t>
            </w:r>
          </w:p>
        </w:tc>
        <w:tc>
          <w:tcPr>
            <w:tcW w:w="1440" w:type="dxa"/>
          </w:tcPr>
          <w:p w14:paraId="2A7F17DA" w14:textId="261DD248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5.455</w:t>
            </w:r>
            <w:r w:rsidR="00D64005">
              <w:rPr>
                <w:rFonts w:ascii="Verdana" w:hAnsi="Verdana"/>
                <w:sz w:val="20"/>
                <w:szCs w:val="20"/>
                <w:highlight w:val="yellow"/>
              </w:rPr>
              <w:t>m</w:t>
            </w:r>
            <w:r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440" w:type="dxa"/>
          </w:tcPr>
          <w:p w14:paraId="68C2DF22" w14:textId="22828044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40.333Ω</w:t>
            </w:r>
          </w:p>
        </w:tc>
        <w:tc>
          <w:tcPr>
            <w:tcW w:w="1440" w:type="dxa"/>
          </w:tcPr>
          <w:p w14:paraId="16F70C7F" w14:textId="3EFC6A46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220V</w:t>
            </w:r>
          </w:p>
        </w:tc>
        <w:tc>
          <w:tcPr>
            <w:tcW w:w="1440" w:type="dxa"/>
          </w:tcPr>
          <w:p w14:paraId="1EA72241" w14:textId="587CDFF2" w:rsidR="007C7844" w:rsidRPr="004A693E" w:rsidRDefault="004A693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4A693E">
              <w:rPr>
                <w:rFonts w:ascii="Verdana" w:hAnsi="Verdana"/>
                <w:sz w:val="20"/>
                <w:szCs w:val="20"/>
                <w:highlight w:val="yellow"/>
              </w:rPr>
              <w:t>2</w:t>
            </w:r>
          </w:p>
        </w:tc>
      </w:tr>
    </w:tbl>
    <w:p w14:paraId="08963746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D33A12" w14:textId="38C41D3A" w:rsidR="007C7844" w:rsidRPr="00BA530F" w:rsidRDefault="00D64005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=4.8Ω,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=130VA,Eff=92.308%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0564E9C7" w14:textId="77777777" w:rsidTr="004A69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677C83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4207B5F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98D74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247FD7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49601B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F8AF2B" w14:textId="77777777" w:rsidR="007C7844" w:rsidRDefault="007C7844" w:rsidP="004A693E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531BD679" w14:textId="77777777" w:rsidTr="004A693E">
        <w:trPr>
          <w:jc w:val="center"/>
        </w:trPr>
        <w:tc>
          <w:tcPr>
            <w:tcW w:w="805" w:type="dxa"/>
          </w:tcPr>
          <w:p w14:paraId="0B693304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DD6CB03" w14:textId="3B55ACFF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130VA</w:t>
            </w:r>
          </w:p>
        </w:tc>
        <w:tc>
          <w:tcPr>
            <w:tcW w:w="1440" w:type="dxa"/>
          </w:tcPr>
          <w:p w14:paraId="14371287" w14:textId="379D6918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5.417A</w:t>
            </w: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FCE6FC1" w14:textId="77777777" w:rsidR="007C7844" w:rsidRPr="00B243FE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4DA2071E" w14:textId="4FDAAAA1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24V</w:t>
            </w:r>
          </w:p>
        </w:tc>
        <w:tc>
          <w:tcPr>
            <w:tcW w:w="1440" w:type="dxa"/>
          </w:tcPr>
          <w:p w14:paraId="5BF7F917" w14:textId="23251BC3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243FE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  <w:tr w:rsidR="007C7844" w14:paraId="22DD01FC" w14:textId="77777777" w:rsidTr="004A693E">
        <w:trPr>
          <w:jc w:val="center"/>
        </w:trPr>
        <w:tc>
          <w:tcPr>
            <w:tcW w:w="805" w:type="dxa"/>
          </w:tcPr>
          <w:p w14:paraId="6DFFC81B" w14:textId="77777777" w:rsidR="007C7844" w:rsidRDefault="007C7844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8ACA015" w14:textId="5985F8CF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120VA</w:t>
            </w:r>
          </w:p>
        </w:tc>
        <w:tc>
          <w:tcPr>
            <w:tcW w:w="1440" w:type="dxa"/>
          </w:tcPr>
          <w:p w14:paraId="61860B3C" w14:textId="1F9DB48D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5A</w:t>
            </w:r>
          </w:p>
        </w:tc>
        <w:tc>
          <w:tcPr>
            <w:tcW w:w="1440" w:type="dxa"/>
          </w:tcPr>
          <w:p w14:paraId="6E69F32E" w14:textId="7FD497B5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4.8Ω</w:t>
            </w:r>
          </w:p>
        </w:tc>
        <w:tc>
          <w:tcPr>
            <w:tcW w:w="1440" w:type="dxa"/>
          </w:tcPr>
          <w:p w14:paraId="71A32B9C" w14:textId="48E857AF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24V</w:t>
            </w:r>
          </w:p>
        </w:tc>
        <w:tc>
          <w:tcPr>
            <w:tcW w:w="1440" w:type="dxa"/>
          </w:tcPr>
          <w:p w14:paraId="1BCD0246" w14:textId="62CADF49" w:rsidR="007C7844" w:rsidRPr="00B243FE" w:rsidRDefault="00B243FE" w:rsidP="004A69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243FE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23CB998C" w14:textId="3105AB5C" w:rsidR="009A4938" w:rsidRDefault="009A4938" w:rsidP="007C7844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sectPr w:rsidR="009A4938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4A693E" w:rsidRDefault="004A693E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4A693E" w:rsidRDefault="004A693E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A693E" w:rsidRDefault="004A6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7B30C9ED" w:rsidR="004A693E" w:rsidRPr="007C2507" w:rsidRDefault="004A693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3B0ECDE4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AE23A11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331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18BE9CA" w:rsidR="004A693E" w:rsidRPr="007C2507" w:rsidRDefault="004A693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331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34ED633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3F58A37" w:rsidR="004A693E" w:rsidRPr="007C2507" w:rsidRDefault="004A693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78B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4A693E" w:rsidRDefault="004A693E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4A693E" w:rsidRDefault="004A693E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A693E" w:rsidRDefault="004A6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624B64F6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778BE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F7D7D05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215869D9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778BE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16991A7F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A693E" w14:paraId="2031192C" w14:textId="77777777" w:rsidTr="00E130F3">
      <w:tc>
        <w:tcPr>
          <w:tcW w:w="630" w:type="dxa"/>
        </w:tcPr>
        <w:p w14:paraId="0F816002" w14:textId="77777777" w:rsidR="004A693E" w:rsidRDefault="004A693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166C1DA" w:rsidR="004A693E" w:rsidRPr="007C2507" w:rsidRDefault="004A693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778B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4A693E" w:rsidRDefault="004A693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4A693E" w:rsidRPr="00B025CF" w:rsidRDefault="004A693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D08BF4E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778BE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4BE99A9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E567A44" w:rsidR="004A693E" w:rsidRPr="007C2507" w:rsidRDefault="004A693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778BE">
      <w:rPr>
        <w:rFonts w:ascii="BankGothic Lt BT" w:hAnsi="BankGothic Lt BT"/>
        <w:caps/>
        <w:sz w:val="24"/>
        <w:szCs w:val="24"/>
      </w:rPr>
      <w:t>Transformer Efficiency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0C04B58" w:rsidR="004A693E" w:rsidRPr="000154E9" w:rsidRDefault="004A693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78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A693E" w14:paraId="146D1832" w14:textId="77777777" w:rsidTr="00E130F3">
      <w:tc>
        <w:tcPr>
          <w:tcW w:w="630" w:type="dxa"/>
        </w:tcPr>
        <w:p w14:paraId="2D1B9CE5" w14:textId="77777777" w:rsidR="004A693E" w:rsidRDefault="004A693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671CDCC" w:rsidR="004A693E" w:rsidRPr="007C2507" w:rsidRDefault="004A693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778B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4A693E" w:rsidRDefault="004A693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4A693E" w:rsidRPr="00B025CF" w:rsidRDefault="004A693E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99F"/>
    <w:multiLevelType w:val="hybridMultilevel"/>
    <w:tmpl w:val="1ECA7882"/>
    <w:lvl w:ilvl="0" w:tplc="A112A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06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C5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F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EA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1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EA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4D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E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349D1"/>
    <w:multiLevelType w:val="hybridMultilevel"/>
    <w:tmpl w:val="3E5EE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713B"/>
    <w:multiLevelType w:val="hybridMultilevel"/>
    <w:tmpl w:val="07BE3D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8670D3"/>
    <w:multiLevelType w:val="hybridMultilevel"/>
    <w:tmpl w:val="07BE3D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2D0E6B"/>
    <w:multiLevelType w:val="hybridMultilevel"/>
    <w:tmpl w:val="AB1A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1"/>
  </w:num>
  <w:num w:numId="5">
    <w:abstractNumId w:val="4"/>
  </w:num>
  <w:num w:numId="6">
    <w:abstractNumId w:val="30"/>
  </w:num>
  <w:num w:numId="7">
    <w:abstractNumId w:val="35"/>
  </w:num>
  <w:num w:numId="8">
    <w:abstractNumId w:val="13"/>
  </w:num>
  <w:num w:numId="9">
    <w:abstractNumId w:val="28"/>
  </w:num>
  <w:num w:numId="10">
    <w:abstractNumId w:val="22"/>
  </w:num>
  <w:num w:numId="11">
    <w:abstractNumId w:val="29"/>
  </w:num>
  <w:num w:numId="12">
    <w:abstractNumId w:val="18"/>
  </w:num>
  <w:num w:numId="13">
    <w:abstractNumId w:val="17"/>
  </w:num>
  <w:num w:numId="14">
    <w:abstractNumId w:val="14"/>
  </w:num>
  <w:num w:numId="15">
    <w:abstractNumId w:val="24"/>
  </w:num>
  <w:num w:numId="16">
    <w:abstractNumId w:val="11"/>
  </w:num>
  <w:num w:numId="17">
    <w:abstractNumId w:val="10"/>
  </w:num>
  <w:num w:numId="18">
    <w:abstractNumId w:val="33"/>
  </w:num>
  <w:num w:numId="19">
    <w:abstractNumId w:val="34"/>
  </w:num>
  <w:num w:numId="20">
    <w:abstractNumId w:val="37"/>
  </w:num>
  <w:num w:numId="21">
    <w:abstractNumId w:val="15"/>
  </w:num>
  <w:num w:numId="22">
    <w:abstractNumId w:val="21"/>
  </w:num>
  <w:num w:numId="23">
    <w:abstractNumId w:val="36"/>
  </w:num>
  <w:num w:numId="24">
    <w:abstractNumId w:val="23"/>
  </w:num>
  <w:num w:numId="25">
    <w:abstractNumId w:val="8"/>
  </w:num>
  <w:num w:numId="26">
    <w:abstractNumId w:val="7"/>
  </w:num>
  <w:num w:numId="27">
    <w:abstractNumId w:val="3"/>
  </w:num>
  <w:num w:numId="28">
    <w:abstractNumId w:val="25"/>
  </w:num>
  <w:num w:numId="29">
    <w:abstractNumId w:val="19"/>
  </w:num>
  <w:num w:numId="30">
    <w:abstractNumId w:val="2"/>
  </w:num>
  <w:num w:numId="31">
    <w:abstractNumId w:val="12"/>
  </w:num>
  <w:num w:numId="32">
    <w:abstractNumId w:val="26"/>
  </w:num>
  <w:num w:numId="33">
    <w:abstractNumId w:val="5"/>
  </w:num>
  <w:num w:numId="34">
    <w:abstractNumId w:val="32"/>
  </w:num>
  <w:num w:numId="35">
    <w:abstractNumId w:val="16"/>
  </w:num>
  <w:num w:numId="36">
    <w:abstractNumId w:val="20"/>
  </w:num>
  <w:num w:numId="37">
    <w:abstractNumId w:val="2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296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1419"/>
    <w:rsid w:val="00101028"/>
    <w:rsid w:val="00106D14"/>
    <w:rsid w:val="001135BB"/>
    <w:rsid w:val="0012231D"/>
    <w:rsid w:val="00127902"/>
    <w:rsid w:val="00133B76"/>
    <w:rsid w:val="00133C30"/>
    <w:rsid w:val="0013746E"/>
    <w:rsid w:val="00141840"/>
    <w:rsid w:val="001506EF"/>
    <w:rsid w:val="001544ED"/>
    <w:rsid w:val="0015552F"/>
    <w:rsid w:val="00166598"/>
    <w:rsid w:val="001A4B6E"/>
    <w:rsid w:val="001A4BC8"/>
    <w:rsid w:val="001B09BD"/>
    <w:rsid w:val="001C2E27"/>
    <w:rsid w:val="001C3105"/>
    <w:rsid w:val="001D06E7"/>
    <w:rsid w:val="001D5152"/>
    <w:rsid w:val="001E41D9"/>
    <w:rsid w:val="001F0D3C"/>
    <w:rsid w:val="001F2D7C"/>
    <w:rsid w:val="002021B8"/>
    <w:rsid w:val="002025E4"/>
    <w:rsid w:val="00203555"/>
    <w:rsid w:val="00222A30"/>
    <w:rsid w:val="00224C5A"/>
    <w:rsid w:val="002323AE"/>
    <w:rsid w:val="00240104"/>
    <w:rsid w:val="00241DCB"/>
    <w:rsid w:val="00253320"/>
    <w:rsid w:val="00255DAC"/>
    <w:rsid w:val="00261027"/>
    <w:rsid w:val="00265CA7"/>
    <w:rsid w:val="00295358"/>
    <w:rsid w:val="002D4DBC"/>
    <w:rsid w:val="002E22BE"/>
    <w:rsid w:val="002E5C63"/>
    <w:rsid w:val="002E6695"/>
    <w:rsid w:val="002E7E59"/>
    <w:rsid w:val="002F6E16"/>
    <w:rsid w:val="00307505"/>
    <w:rsid w:val="00310134"/>
    <w:rsid w:val="003123C1"/>
    <w:rsid w:val="00317823"/>
    <w:rsid w:val="0035749A"/>
    <w:rsid w:val="00357A70"/>
    <w:rsid w:val="0037367C"/>
    <w:rsid w:val="003778BE"/>
    <w:rsid w:val="003839E6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693E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61F05"/>
    <w:rsid w:val="005A2856"/>
    <w:rsid w:val="005A787E"/>
    <w:rsid w:val="005B290A"/>
    <w:rsid w:val="005B3A86"/>
    <w:rsid w:val="005B4A8B"/>
    <w:rsid w:val="005C46B9"/>
    <w:rsid w:val="006046B2"/>
    <w:rsid w:val="006055DF"/>
    <w:rsid w:val="006068F8"/>
    <w:rsid w:val="00610740"/>
    <w:rsid w:val="00613CBB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C1337"/>
    <w:rsid w:val="006C5DB4"/>
    <w:rsid w:val="006C70CE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606A"/>
    <w:rsid w:val="007801EC"/>
    <w:rsid w:val="00780F24"/>
    <w:rsid w:val="00784EF5"/>
    <w:rsid w:val="0078569A"/>
    <w:rsid w:val="00793315"/>
    <w:rsid w:val="007940C2"/>
    <w:rsid w:val="007C2507"/>
    <w:rsid w:val="007C2A09"/>
    <w:rsid w:val="007C6794"/>
    <w:rsid w:val="007C7844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30BAB"/>
    <w:rsid w:val="0094143E"/>
    <w:rsid w:val="00946748"/>
    <w:rsid w:val="00953245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2E0F"/>
    <w:rsid w:val="009D60D7"/>
    <w:rsid w:val="009D677B"/>
    <w:rsid w:val="009E273C"/>
    <w:rsid w:val="009E4562"/>
    <w:rsid w:val="009E6B6C"/>
    <w:rsid w:val="009F2DFA"/>
    <w:rsid w:val="009F76D1"/>
    <w:rsid w:val="00A0058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243FE"/>
    <w:rsid w:val="00B44801"/>
    <w:rsid w:val="00B457A7"/>
    <w:rsid w:val="00B52137"/>
    <w:rsid w:val="00B72CF8"/>
    <w:rsid w:val="00B755C0"/>
    <w:rsid w:val="00B81534"/>
    <w:rsid w:val="00B81B95"/>
    <w:rsid w:val="00B83C86"/>
    <w:rsid w:val="00B93A8B"/>
    <w:rsid w:val="00B978DC"/>
    <w:rsid w:val="00BA00B0"/>
    <w:rsid w:val="00BA20BF"/>
    <w:rsid w:val="00BA530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4618E"/>
    <w:rsid w:val="00C563FA"/>
    <w:rsid w:val="00C602F1"/>
    <w:rsid w:val="00C6093C"/>
    <w:rsid w:val="00C72587"/>
    <w:rsid w:val="00C834FC"/>
    <w:rsid w:val="00C86D41"/>
    <w:rsid w:val="00C86D63"/>
    <w:rsid w:val="00C94E38"/>
    <w:rsid w:val="00C97B9C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0E17"/>
    <w:rsid w:val="00D61980"/>
    <w:rsid w:val="00D61C7B"/>
    <w:rsid w:val="00D64005"/>
    <w:rsid w:val="00D64CC6"/>
    <w:rsid w:val="00D801F1"/>
    <w:rsid w:val="00D85A5C"/>
    <w:rsid w:val="00D919EF"/>
    <w:rsid w:val="00DA1176"/>
    <w:rsid w:val="00DA23DD"/>
    <w:rsid w:val="00DA380B"/>
    <w:rsid w:val="00DB02B9"/>
    <w:rsid w:val="00DB069E"/>
    <w:rsid w:val="00DB7F85"/>
    <w:rsid w:val="00DC19D0"/>
    <w:rsid w:val="00DC51B1"/>
    <w:rsid w:val="00DD0380"/>
    <w:rsid w:val="00DE32D8"/>
    <w:rsid w:val="00DE355E"/>
    <w:rsid w:val="00DE44D8"/>
    <w:rsid w:val="00DE4AF4"/>
    <w:rsid w:val="00DF4BE7"/>
    <w:rsid w:val="00DF4DAE"/>
    <w:rsid w:val="00E013AA"/>
    <w:rsid w:val="00E04995"/>
    <w:rsid w:val="00E10E08"/>
    <w:rsid w:val="00E130F3"/>
    <w:rsid w:val="00E133E4"/>
    <w:rsid w:val="00E173D4"/>
    <w:rsid w:val="00E372D8"/>
    <w:rsid w:val="00E47341"/>
    <w:rsid w:val="00E510D3"/>
    <w:rsid w:val="00E6528A"/>
    <w:rsid w:val="00E74B0F"/>
    <w:rsid w:val="00E97D8E"/>
    <w:rsid w:val="00EA0805"/>
    <w:rsid w:val="00EA3D5C"/>
    <w:rsid w:val="00EB576C"/>
    <w:rsid w:val="00EC14C2"/>
    <w:rsid w:val="00ED1FAE"/>
    <w:rsid w:val="00F00182"/>
    <w:rsid w:val="00F1376A"/>
    <w:rsid w:val="00F16962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2862-FF4F-4246-9033-FE1A1BFC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2018-07-18T17:19:00Z</cp:lastPrinted>
  <dcterms:created xsi:type="dcterms:W3CDTF">2018-07-18T17:15:00Z</dcterms:created>
  <dcterms:modified xsi:type="dcterms:W3CDTF">2018-08-01T19:11:00Z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Transformer Efficiency</vt:lpwstr>
  </property>
  <property fmtid="{D5CDD505-2E9C-101B-9397-08002B2CF9AE}" pid="4" name="DocNum">
    <vt:i4>26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