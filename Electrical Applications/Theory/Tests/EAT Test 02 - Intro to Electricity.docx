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E0591A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F27EF">
        <w:rPr>
          <w:rFonts w:ascii="Verdana" w:hAnsi="Verdana"/>
          <w:b/>
          <w:sz w:val="24"/>
          <w:szCs w:val="24"/>
        </w:rPr>
        <w:t>Intro to Electricity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F27EF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57CC7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ED05613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F27EF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F27EF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F27EF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6F27EF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00B6750E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87482B">
        <w:rPr>
          <w:rFonts w:ascii="Verdana" w:hAnsi="Verdana"/>
          <w:sz w:val="20"/>
          <w:szCs w:val="20"/>
        </w:rPr>
        <w:t xml:space="preserve">identify different electrical terms and </w:t>
      </w:r>
      <w:r w:rsidR="002626D9">
        <w:rPr>
          <w:rFonts w:ascii="Verdana" w:hAnsi="Verdana"/>
          <w:sz w:val="20"/>
          <w:szCs w:val="20"/>
        </w:rPr>
        <w:t xml:space="preserve">the </w:t>
      </w:r>
      <w:r w:rsidR="00D4241C">
        <w:rPr>
          <w:rFonts w:ascii="Verdana" w:hAnsi="Verdana"/>
          <w:sz w:val="20"/>
          <w:szCs w:val="20"/>
        </w:rPr>
        <w:t>characteristic</w:t>
      </w:r>
      <w:r w:rsidR="002626D9">
        <w:rPr>
          <w:rFonts w:ascii="Verdana" w:hAnsi="Verdana"/>
          <w:sz w:val="20"/>
          <w:szCs w:val="20"/>
        </w:rPr>
        <w:t>s</w:t>
      </w:r>
      <w:r w:rsidR="0087482B">
        <w:rPr>
          <w:rFonts w:ascii="Verdana" w:hAnsi="Verdana"/>
          <w:sz w:val="20"/>
          <w:szCs w:val="20"/>
        </w:rPr>
        <w:t xml:space="preserve"> they represent</w:t>
      </w:r>
      <w:r>
        <w:rPr>
          <w:rFonts w:ascii="Verdana" w:hAnsi="Verdana"/>
          <w:sz w:val="20"/>
          <w:szCs w:val="20"/>
        </w:rPr>
        <w:t>.</w:t>
      </w:r>
    </w:p>
    <w:p w14:paraId="18107F4F" w14:textId="03D7C9CB" w:rsidR="0087482B" w:rsidRDefault="0087482B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calculate </w:t>
      </w:r>
      <w:r w:rsidR="002626D9">
        <w:rPr>
          <w:rFonts w:ascii="Verdana" w:hAnsi="Verdana"/>
          <w:sz w:val="20"/>
          <w:szCs w:val="20"/>
        </w:rPr>
        <w:t>either the engineering or scientific notation for a given decimal number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69220257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6F27EF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43AED111" w:rsidR="004328DF" w:rsidRDefault="0087482B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760FA0F2" w14:textId="53BDED7B" w:rsidR="0087482B" w:rsidRDefault="0087482B" w:rsidP="0087482B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Choose whether the following items are True or False.</w:t>
      </w:r>
    </w:p>
    <w:p w14:paraId="35A0A1B8" w14:textId="77777777" w:rsidR="0087482B" w:rsidRPr="0087482B" w:rsidRDefault="0087482B" w:rsidP="00D4241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 xml:space="preserve">The unit of resistance is the ohm. </w:t>
      </w:r>
    </w:p>
    <w:p w14:paraId="6E68D886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True</w:t>
      </w:r>
    </w:p>
    <w:p w14:paraId="47476DDD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False</w:t>
      </w:r>
    </w:p>
    <w:p w14:paraId="50C6A574" w14:textId="16203CE3" w:rsidR="0087482B" w:rsidRPr="0087482B" w:rsidRDefault="0087482B" w:rsidP="00D4241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0.0047 amperes can be expressed in engineering no</w:t>
      </w:r>
      <w:r w:rsidR="009A4572">
        <w:rPr>
          <w:rFonts w:ascii="Verdana" w:hAnsi="Verdana"/>
          <w:sz w:val="20"/>
          <w:szCs w:val="20"/>
        </w:rPr>
        <w:t>tation as 47</w:t>
      </w:r>
      <w:r w:rsidRPr="0087482B">
        <w:rPr>
          <w:rFonts w:ascii="Verdana" w:hAnsi="Verdana"/>
          <w:sz w:val="20"/>
          <w:szCs w:val="20"/>
        </w:rPr>
        <w:t>mA.</w:t>
      </w:r>
    </w:p>
    <w:p w14:paraId="6FC641F5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True</w:t>
      </w:r>
    </w:p>
    <w:p w14:paraId="23DD46A5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False</w:t>
      </w:r>
    </w:p>
    <w:p w14:paraId="4A8EAD05" w14:textId="77777777" w:rsidR="0087482B" w:rsidRPr="0087482B" w:rsidRDefault="0087482B" w:rsidP="00D4241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The symbol µ is an engineering abbreviation for 10</w:t>
      </w:r>
      <w:r w:rsidRPr="00BE4404">
        <w:rPr>
          <w:rFonts w:ascii="Verdana" w:hAnsi="Verdana"/>
          <w:sz w:val="20"/>
          <w:szCs w:val="20"/>
          <w:vertAlign w:val="superscript"/>
        </w:rPr>
        <w:t>-6</w:t>
      </w:r>
      <w:r w:rsidRPr="0087482B">
        <w:rPr>
          <w:rFonts w:ascii="Verdana" w:hAnsi="Verdana"/>
          <w:sz w:val="20"/>
          <w:szCs w:val="20"/>
        </w:rPr>
        <w:t xml:space="preserve"> or micro.</w:t>
      </w:r>
    </w:p>
    <w:p w14:paraId="5E9067DD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True</w:t>
      </w:r>
    </w:p>
    <w:p w14:paraId="64ED7B53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False</w:t>
      </w:r>
    </w:p>
    <w:p w14:paraId="0E1D9BB0" w14:textId="77777777" w:rsidR="0087482B" w:rsidRPr="0087482B" w:rsidRDefault="0087482B" w:rsidP="00D4241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The movement of free electrons through a conductor is called current.</w:t>
      </w:r>
    </w:p>
    <w:p w14:paraId="20EA5CB9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True</w:t>
      </w:r>
    </w:p>
    <w:p w14:paraId="59F3D802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False</w:t>
      </w:r>
    </w:p>
    <w:p w14:paraId="325A2843" w14:textId="77777777" w:rsidR="0087482B" w:rsidRPr="0087482B" w:rsidRDefault="0087482B" w:rsidP="00D4241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Opposites repel each other.</w:t>
      </w:r>
    </w:p>
    <w:p w14:paraId="47C75D31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True</w:t>
      </w:r>
    </w:p>
    <w:p w14:paraId="464F0C3F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False</w:t>
      </w:r>
    </w:p>
    <w:p w14:paraId="47E19FF2" w14:textId="77777777" w:rsidR="0087482B" w:rsidRPr="0087482B" w:rsidRDefault="0087482B" w:rsidP="00D4241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The volt is the basic unit of electromotive force.</w:t>
      </w:r>
    </w:p>
    <w:p w14:paraId="35C1E074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True</w:t>
      </w:r>
    </w:p>
    <w:p w14:paraId="69CC9E4D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False</w:t>
      </w:r>
    </w:p>
    <w:p w14:paraId="186F2690" w14:textId="77777777" w:rsidR="0087482B" w:rsidRPr="0087482B" w:rsidRDefault="0087482B" w:rsidP="00D4241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Resistance is the opposition to the flow of current.</w:t>
      </w:r>
    </w:p>
    <w:p w14:paraId="7B2715C9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True</w:t>
      </w:r>
    </w:p>
    <w:p w14:paraId="257BB80E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False</w:t>
      </w:r>
    </w:p>
    <w:p w14:paraId="347A384A" w14:textId="77777777" w:rsidR="0087482B" w:rsidRPr="0087482B" w:rsidRDefault="0087482B" w:rsidP="00D4241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Electrons have a positive charge.</w:t>
      </w:r>
    </w:p>
    <w:p w14:paraId="4FCE3264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True</w:t>
      </w:r>
    </w:p>
    <w:p w14:paraId="3470196B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False</w:t>
      </w:r>
    </w:p>
    <w:p w14:paraId="53AAD2CA" w14:textId="1667A4BD" w:rsidR="0087482B" w:rsidRPr="0087482B" w:rsidRDefault="0087482B" w:rsidP="00D4241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The ampere is the basic unit of electromotive force and has the symbol E.</w:t>
      </w:r>
    </w:p>
    <w:p w14:paraId="5B6568C5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True</w:t>
      </w:r>
    </w:p>
    <w:p w14:paraId="5C714227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False</w:t>
      </w:r>
    </w:p>
    <w:p w14:paraId="2B8DF080" w14:textId="6A47EBBC" w:rsidR="0087482B" w:rsidRPr="0087482B" w:rsidRDefault="00BE4404" w:rsidP="00D4241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 is symbolized by the letter R and in measured in watts</w:t>
      </w:r>
      <w:r w:rsidR="0087482B" w:rsidRPr="0087482B">
        <w:rPr>
          <w:rFonts w:ascii="Verdana" w:hAnsi="Verdana"/>
          <w:sz w:val="20"/>
          <w:szCs w:val="20"/>
        </w:rPr>
        <w:t>.</w:t>
      </w:r>
    </w:p>
    <w:p w14:paraId="7F501904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before="48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True</w:t>
      </w:r>
    </w:p>
    <w:p w14:paraId="3C5845D7" w14:textId="59F4D821" w:rsidR="009D60D7" w:rsidRPr="0087482B" w:rsidRDefault="0087482B" w:rsidP="0087482B">
      <w:pPr>
        <w:pStyle w:val="ListParagraph"/>
        <w:numPr>
          <w:ilvl w:val="1"/>
          <w:numId w:val="22"/>
        </w:numPr>
        <w:spacing w:before="48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False</w:t>
      </w:r>
    </w:p>
    <w:p w14:paraId="56D0149F" w14:textId="77777777" w:rsidR="00910FD4" w:rsidRPr="00D4241C" w:rsidRDefault="00910FD4" w:rsidP="00D4241C">
      <w:pPr>
        <w:spacing w:before="480"/>
        <w:rPr>
          <w:rFonts w:ascii="Verdana" w:hAnsi="Verdana"/>
          <w:sz w:val="20"/>
          <w:szCs w:val="20"/>
        </w:rPr>
        <w:sectPr w:rsidR="00910FD4" w:rsidRPr="00D4241C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A720D31" w14:textId="77777777" w:rsidR="0087482B" w:rsidRPr="0087482B" w:rsidRDefault="0087482B" w:rsidP="0087482B">
      <w:pPr>
        <w:tabs>
          <w:tab w:val="left" w:pos="2026"/>
        </w:tabs>
        <w:spacing w:before="120" w:after="120"/>
        <w:ind w:left="360"/>
        <w:rPr>
          <w:rFonts w:ascii="Verdana" w:hAnsi="Verdana"/>
          <w:b/>
        </w:rPr>
      </w:pPr>
      <w:r w:rsidRPr="0087482B">
        <w:rPr>
          <w:rFonts w:ascii="Verdana" w:hAnsi="Verdana"/>
          <w:b/>
        </w:rPr>
        <w:lastRenderedPageBreak/>
        <w:t>Instructions</w:t>
      </w:r>
    </w:p>
    <w:p w14:paraId="4470DEA7" w14:textId="0408869A" w:rsidR="0087482B" w:rsidRPr="0087482B" w:rsidRDefault="0087482B" w:rsidP="0087482B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 xml:space="preserve">These items are multiple-choice. Select the </w:t>
      </w:r>
      <w:r w:rsidRPr="009A4572">
        <w:rPr>
          <w:rFonts w:ascii="Verdana" w:hAnsi="Verdana"/>
          <w:sz w:val="20"/>
          <w:szCs w:val="20"/>
          <w:u w:val="single"/>
        </w:rPr>
        <w:t>best</w:t>
      </w:r>
      <w:r w:rsidRPr="0087482B">
        <w:rPr>
          <w:rFonts w:ascii="Verdana" w:hAnsi="Verdana"/>
          <w:sz w:val="20"/>
          <w:szCs w:val="20"/>
        </w:rPr>
        <w:t xml:space="preserve"> possible answer.</w:t>
      </w:r>
    </w:p>
    <w:p w14:paraId="0040CD35" w14:textId="551F2EB1" w:rsidR="0087482B" w:rsidRPr="0087482B" w:rsidRDefault="00BE4404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atom</w:t>
      </w:r>
      <w:r w:rsidR="0087482B" w:rsidRPr="0087482B">
        <w:rPr>
          <w:rFonts w:ascii="Verdana" w:hAnsi="Verdana"/>
          <w:sz w:val="20"/>
          <w:szCs w:val="20"/>
        </w:rPr>
        <w:t xml:space="preserve"> which has 1 to 3 electrons in its valence shell, would be considered a good:</w:t>
      </w:r>
    </w:p>
    <w:p w14:paraId="510D1231" w14:textId="77777777" w:rsidR="0087482B" w:rsidRPr="0087482B" w:rsidRDefault="0087482B" w:rsidP="006F27EF">
      <w:pPr>
        <w:pStyle w:val="ListParagraph"/>
        <w:numPr>
          <w:ilvl w:val="0"/>
          <w:numId w:val="26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Insulator</w:t>
      </w:r>
    </w:p>
    <w:p w14:paraId="7D7FB485" w14:textId="77777777" w:rsidR="0087482B" w:rsidRPr="0087482B" w:rsidRDefault="0087482B" w:rsidP="006F27EF">
      <w:pPr>
        <w:pStyle w:val="ListParagraph"/>
        <w:numPr>
          <w:ilvl w:val="0"/>
          <w:numId w:val="26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Conductance</w:t>
      </w:r>
    </w:p>
    <w:p w14:paraId="273D4EED" w14:textId="77777777" w:rsidR="0087482B" w:rsidRPr="0087482B" w:rsidRDefault="0087482B" w:rsidP="006F27EF">
      <w:pPr>
        <w:pStyle w:val="ListParagraph"/>
        <w:numPr>
          <w:ilvl w:val="0"/>
          <w:numId w:val="26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Ion</w:t>
      </w:r>
    </w:p>
    <w:p w14:paraId="76099045" w14:textId="77777777" w:rsidR="0087482B" w:rsidRPr="0087482B" w:rsidRDefault="0087482B" w:rsidP="006F27EF">
      <w:pPr>
        <w:pStyle w:val="ListParagraph"/>
        <w:numPr>
          <w:ilvl w:val="0"/>
          <w:numId w:val="26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Conductor</w:t>
      </w:r>
    </w:p>
    <w:p w14:paraId="126E2082" w14:textId="77777777" w:rsidR="0087482B" w:rsidRPr="0087482B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Which of the following statements is true?</w:t>
      </w:r>
    </w:p>
    <w:p w14:paraId="25E1DE84" w14:textId="77777777" w:rsidR="0087482B" w:rsidRPr="000953BB" w:rsidRDefault="0087482B" w:rsidP="006F27EF">
      <w:pPr>
        <w:pStyle w:val="ListParagraph"/>
        <w:numPr>
          <w:ilvl w:val="0"/>
          <w:numId w:val="27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Like charges repel and unlike charges attract.</w:t>
      </w:r>
    </w:p>
    <w:p w14:paraId="652225C6" w14:textId="77777777" w:rsidR="0087482B" w:rsidRPr="000953BB" w:rsidRDefault="0087482B" w:rsidP="006F27EF">
      <w:pPr>
        <w:pStyle w:val="ListParagraph"/>
        <w:numPr>
          <w:ilvl w:val="0"/>
          <w:numId w:val="27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Unlike charges repel and like charges attract.</w:t>
      </w:r>
    </w:p>
    <w:p w14:paraId="6A100321" w14:textId="77777777" w:rsidR="0087482B" w:rsidRPr="000953BB" w:rsidRDefault="0087482B" w:rsidP="006F27EF">
      <w:pPr>
        <w:pStyle w:val="ListParagraph"/>
        <w:numPr>
          <w:ilvl w:val="0"/>
          <w:numId w:val="27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Like charges repel and unlike charges repel.</w:t>
      </w:r>
    </w:p>
    <w:p w14:paraId="64CC1DA0" w14:textId="7BFFF2DC" w:rsidR="006B10D0" w:rsidRPr="006B10D0" w:rsidRDefault="0087482B" w:rsidP="006B10D0">
      <w:pPr>
        <w:pStyle w:val="ListParagraph"/>
        <w:numPr>
          <w:ilvl w:val="0"/>
          <w:numId w:val="27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Like charges attract and unlike charges attract.</w:t>
      </w:r>
    </w:p>
    <w:p w14:paraId="21D5A6E9" w14:textId="72D80887" w:rsidR="0087482B" w:rsidRPr="000953BB" w:rsidRDefault="00BE4404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Electrons moving past a given point in a conductor would be measured in</w:t>
      </w:r>
      <w:r w:rsidR="0087482B" w:rsidRPr="000953BB">
        <w:rPr>
          <w:rFonts w:ascii="Verdana" w:hAnsi="Verdana"/>
          <w:sz w:val="20"/>
          <w:szCs w:val="20"/>
        </w:rPr>
        <w:t>:</w:t>
      </w:r>
    </w:p>
    <w:p w14:paraId="1C70EF6B" w14:textId="58381AF3" w:rsidR="0087482B" w:rsidRPr="000953BB" w:rsidRDefault="00BE4404" w:rsidP="006F27EF">
      <w:pPr>
        <w:pStyle w:val="ListParagraph"/>
        <w:numPr>
          <w:ilvl w:val="0"/>
          <w:numId w:val="28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Watts</w:t>
      </w:r>
    </w:p>
    <w:p w14:paraId="339DAD3F" w14:textId="5962955D" w:rsidR="0087482B" w:rsidRPr="000953BB" w:rsidRDefault="00BE4404" w:rsidP="006F27EF">
      <w:pPr>
        <w:pStyle w:val="ListParagraph"/>
        <w:numPr>
          <w:ilvl w:val="0"/>
          <w:numId w:val="28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Ohms</w:t>
      </w:r>
    </w:p>
    <w:p w14:paraId="430C0767" w14:textId="79DA8238" w:rsidR="0087482B" w:rsidRPr="000953BB" w:rsidRDefault="00BE4404" w:rsidP="006F27EF">
      <w:pPr>
        <w:pStyle w:val="ListParagraph"/>
        <w:numPr>
          <w:ilvl w:val="0"/>
          <w:numId w:val="28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Volts</w:t>
      </w:r>
    </w:p>
    <w:p w14:paraId="3F84D921" w14:textId="52F19D23" w:rsidR="0087482B" w:rsidRPr="000953BB" w:rsidRDefault="00BE4404" w:rsidP="006F27EF">
      <w:pPr>
        <w:pStyle w:val="ListParagraph"/>
        <w:numPr>
          <w:ilvl w:val="0"/>
          <w:numId w:val="28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Amperes</w:t>
      </w:r>
    </w:p>
    <w:p w14:paraId="6CF2D196" w14:textId="2902316A" w:rsidR="0087482B" w:rsidRPr="000953BB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 xml:space="preserve">A universally accepted unit of </w:t>
      </w:r>
      <w:r w:rsidR="00FD21F2">
        <w:rPr>
          <w:rFonts w:ascii="Verdana" w:hAnsi="Verdana"/>
          <w:sz w:val="20"/>
          <w:szCs w:val="20"/>
        </w:rPr>
        <w:t>charge</w:t>
      </w:r>
      <w:bookmarkStart w:id="0" w:name="_GoBack"/>
      <w:bookmarkEnd w:id="0"/>
      <w:r w:rsidRPr="000953BB">
        <w:rPr>
          <w:rFonts w:ascii="Verdana" w:hAnsi="Verdana"/>
          <w:sz w:val="20"/>
          <w:szCs w:val="20"/>
        </w:rPr>
        <w:t xml:space="preserve"> is:</w:t>
      </w:r>
    </w:p>
    <w:p w14:paraId="3A5F4E12" w14:textId="08F1610B" w:rsidR="0087482B" w:rsidRPr="000953BB" w:rsidRDefault="00BE4404" w:rsidP="006F27EF">
      <w:pPr>
        <w:pStyle w:val="ListParagraph"/>
        <w:numPr>
          <w:ilvl w:val="0"/>
          <w:numId w:val="29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watt</w:t>
      </w:r>
    </w:p>
    <w:p w14:paraId="7542D5A3" w14:textId="0F141FAD" w:rsidR="0087482B" w:rsidRPr="000953BB" w:rsidRDefault="00BE4404" w:rsidP="006F27EF">
      <w:pPr>
        <w:pStyle w:val="ListParagraph"/>
        <w:numPr>
          <w:ilvl w:val="0"/>
          <w:numId w:val="29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coulomb</w:t>
      </w:r>
    </w:p>
    <w:p w14:paraId="200ACAE6" w14:textId="43137366" w:rsidR="0087482B" w:rsidRPr="000953BB" w:rsidRDefault="0087482B" w:rsidP="006F27EF">
      <w:pPr>
        <w:pStyle w:val="ListParagraph"/>
        <w:numPr>
          <w:ilvl w:val="0"/>
          <w:numId w:val="29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 xml:space="preserve">A </w:t>
      </w:r>
      <w:r w:rsidR="00BE4404">
        <w:rPr>
          <w:rFonts w:ascii="Verdana" w:hAnsi="Verdana"/>
          <w:sz w:val="20"/>
          <w:szCs w:val="20"/>
        </w:rPr>
        <w:t>volt</w:t>
      </w:r>
    </w:p>
    <w:p w14:paraId="5916969F" w14:textId="06D7778A" w:rsidR="0087482B" w:rsidRPr="000953BB" w:rsidRDefault="00BE4404" w:rsidP="006F27EF">
      <w:pPr>
        <w:pStyle w:val="ListParagraph"/>
        <w:numPr>
          <w:ilvl w:val="0"/>
          <w:numId w:val="29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ampere</w:t>
      </w:r>
    </w:p>
    <w:p w14:paraId="72D52228" w14:textId="2777AA30" w:rsidR="0087482B" w:rsidRPr="000953BB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 xml:space="preserve">Which of the following </w:t>
      </w:r>
      <w:r w:rsidR="00BE4404">
        <w:rPr>
          <w:rFonts w:ascii="Verdana" w:hAnsi="Verdana"/>
          <w:sz w:val="20"/>
          <w:szCs w:val="20"/>
        </w:rPr>
        <w:t>units</w:t>
      </w:r>
      <w:r w:rsidRPr="000953BB">
        <w:rPr>
          <w:rFonts w:ascii="Verdana" w:hAnsi="Verdana"/>
          <w:sz w:val="20"/>
          <w:szCs w:val="20"/>
        </w:rPr>
        <w:t xml:space="preserve"> </w:t>
      </w:r>
      <w:r w:rsidR="00BE4404">
        <w:rPr>
          <w:rFonts w:ascii="Verdana" w:hAnsi="Verdana"/>
          <w:sz w:val="20"/>
          <w:szCs w:val="20"/>
        </w:rPr>
        <w:t>represent</w:t>
      </w:r>
      <w:r w:rsidRPr="000953BB">
        <w:rPr>
          <w:rFonts w:ascii="Verdana" w:hAnsi="Verdana"/>
          <w:sz w:val="20"/>
          <w:szCs w:val="20"/>
        </w:rPr>
        <w:t xml:space="preserve"> "</w:t>
      </w:r>
      <w:r w:rsidR="00BE4404">
        <w:rPr>
          <w:rFonts w:ascii="Verdana" w:hAnsi="Verdana"/>
          <w:sz w:val="20"/>
          <w:szCs w:val="20"/>
        </w:rPr>
        <w:t>electrical pressure</w:t>
      </w:r>
      <w:r w:rsidRPr="000953BB">
        <w:rPr>
          <w:rFonts w:ascii="Verdana" w:hAnsi="Verdana"/>
          <w:sz w:val="20"/>
          <w:szCs w:val="20"/>
        </w:rPr>
        <w:t>"?</w:t>
      </w:r>
    </w:p>
    <w:p w14:paraId="71C14B3B" w14:textId="77777777" w:rsidR="00BE4404" w:rsidRPr="000953BB" w:rsidRDefault="00BE4404" w:rsidP="006F27EF">
      <w:pPr>
        <w:pStyle w:val="ListParagraph"/>
        <w:numPr>
          <w:ilvl w:val="0"/>
          <w:numId w:val="30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Watts</w:t>
      </w:r>
    </w:p>
    <w:p w14:paraId="23E75976" w14:textId="3C03B810" w:rsidR="0087482B" w:rsidRPr="000953BB" w:rsidRDefault="00BE4404" w:rsidP="006F27EF">
      <w:pPr>
        <w:pStyle w:val="ListParagraph"/>
        <w:numPr>
          <w:ilvl w:val="0"/>
          <w:numId w:val="30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Ohms</w:t>
      </w:r>
    </w:p>
    <w:p w14:paraId="7D5FD982" w14:textId="720638AE" w:rsidR="0087482B" w:rsidRPr="000953BB" w:rsidRDefault="00BE4404" w:rsidP="006F27EF">
      <w:pPr>
        <w:pStyle w:val="ListParagraph"/>
        <w:numPr>
          <w:ilvl w:val="0"/>
          <w:numId w:val="30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Volts</w:t>
      </w:r>
    </w:p>
    <w:p w14:paraId="612841AB" w14:textId="6635CE15" w:rsidR="0087482B" w:rsidRPr="000953BB" w:rsidRDefault="00BE4404" w:rsidP="006F27EF">
      <w:pPr>
        <w:pStyle w:val="ListParagraph"/>
        <w:numPr>
          <w:ilvl w:val="0"/>
          <w:numId w:val="30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Amperes</w:t>
      </w:r>
    </w:p>
    <w:p w14:paraId="2DC52C86" w14:textId="77777777" w:rsidR="0087482B" w:rsidRPr="00D4241C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The unit abbreviation for current is:</w:t>
      </w:r>
    </w:p>
    <w:p w14:paraId="0049D997" w14:textId="77777777" w:rsidR="0087482B" w:rsidRPr="000953BB" w:rsidRDefault="0087482B" w:rsidP="006F27EF">
      <w:pPr>
        <w:pStyle w:val="ListParagraph"/>
        <w:numPr>
          <w:ilvl w:val="0"/>
          <w:numId w:val="31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A</w:t>
      </w:r>
    </w:p>
    <w:p w14:paraId="2C2D1F38" w14:textId="77777777" w:rsidR="0087482B" w:rsidRPr="000953BB" w:rsidRDefault="0087482B" w:rsidP="006F27EF">
      <w:pPr>
        <w:pStyle w:val="ListParagraph"/>
        <w:numPr>
          <w:ilvl w:val="0"/>
          <w:numId w:val="31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V</w:t>
      </w:r>
    </w:p>
    <w:p w14:paraId="5A136503" w14:textId="77777777" w:rsidR="0087482B" w:rsidRPr="000953BB" w:rsidRDefault="0087482B" w:rsidP="006F27EF">
      <w:pPr>
        <w:pStyle w:val="ListParagraph"/>
        <w:numPr>
          <w:ilvl w:val="0"/>
          <w:numId w:val="31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C</w:t>
      </w:r>
    </w:p>
    <w:p w14:paraId="3516F8C3" w14:textId="77777777" w:rsidR="0087482B" w:rsidRPr="000953BB" w:rsidRDefault="0087482B" w:rsidP="006F27EF">
      <w:pPr>
        <w:pStyle w:val="ListParagraph"/>
        <w:numPr>
          <w:ilvl w:val="0"/>
          <w:numId w:val="31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sym w:font="Symbol" w:char="F057"/>
      </w:r>
    </w:p>
    <w:p w14:paraId="5FF21849" w14:textId="77777777" w:rsidR="0087482B" w:rsidRPr="00D4241C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 xml:space="preserve">When measuring a battery that is </w:t>
      </w:r>
      <w:r w:rsidRPr="00BE4404">
        <w:rPr>
          <w:rFonts w:ascii="Verdana" w:hAnsi="Verdana"/>
          <w:sz w:val="20"/>
          <w:szCs w:val="20"/>
          <w:u w:val="single"/>
        </w:rPr>
        <w:t>not</w:t>
      </w:r>
      <w:r w:rsidRPr="00D4241C">
        <w:rPr>
          <w:rFonts w:ascii="Verdana" w:hAnsi="Verdana"/>
          <w:sz w:val="20"/>
          <w:szCs w:val="20"/>
        </w:rPr>
        <w:t xml:space="preserve"> in a circuit, you would measure:</w:t>
      </w:r>
    </w:p>
    <w:p w14:paraId="659A8341" w14:textId="77777777" w:rsidR="0087482B" w:rsidRPr="000953BB" w:rsidRDefault="0087482B" w:rsidP="006F27EF">
      <w:pPr>
        <w:pStyle w:val="ListParagraph"/>
        <w:numPr>
          <w:ilvl w:val="0"/>
          <w:numId w:val="32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Amps</w:t>
      </w:r>
    </w:p>
    <w:p w14:paraId="73AA538A" w14:textId="77777777" w:rsidR="0087482B" w:rsidRPr="000953BB" w:rsidRDefault="0087482B" w:rsidP="006F27EF">
      <w:pPr>
        <w:pStyle w:val="ListParagraph"/>
        <w:numPr>
          <w:ilvl w:val="0"/>
          <w:numId w:val="32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Watts</w:t>
      </w:r>
    </w:p>
    <w:p w14:paraId="6853C9CB" w14:textId="77777777" w:rsidR="0087482B" w:rsidRPr="000953BB" w:rsidRDefault="0087482B" w:rsidP="006F27EF">
      <w:pPr>
        <w:pStyle w:val="ListParagraph"/>
        <w:numPr>
          <w:ilvl w:val="0"/>
          <w:numId w:val="32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Volts</w:t>
      </w:r>
    </w:p>
    <w:p w14:paraId="717169E7" w14:textId="77777777" w:rsidR="0087482B" w:rsidRPr="000953BB" w:rsidRDefault="0087482B" w:rsidP="006F27EF">
      <w:pPr>
        <w:pStyle w:val="ListParagraph"/>
        <w:numPr>
          <w:ilvl w:val="0"/>
          <w:numId w:val="32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Ohms</w:t>
      </w:r>
    </w:p>
    <w:p w14:paraId="2EBBC0F2" w14:textId="24FE10D5" w:rsidR="0087482B" w:rsidRPr="00D4241C" w:rsidRDefault="00D4241C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87482B" w:rsidRPr="00D4241C">
        <w:rPr>
          <w:rFonts w:ascii="Verdana" w:hAnsi="Verdana"/>
          <w:sz w:val="20"/>
          <w:szCs w:val="20"/>
        </w:rPr>
        <w:t>n electrical circuit diagram using symbols is called a:</w:t>
      </w:r>
    </w:p>
    <w:p w14:paraId="73E5D549" w14:textId="7A72369F" w:rsidR="0087482B" w:rsidRPr="000953BB" w:rsidRDefault="0087482B" w:rsidP="006F27EF">
      <w:pPr>
        <w:pStyle w:val="ListParagraph"/>
        <w:numPr>
          <w:ilvl w:val="0"/>
          <w:numId w:val="33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Schematic</w:t>
      </w:r>
    </w:p>
    <w:p w14:paraId="53343566" w14:textId="03131127" w:rsidR="0087482B" w:rsidRPr="000953BB" w:rsidRDefault="0087482B" w:rsidP="006F27EF">
      <w:pPr>
        <w:pStyle w:val="ListParagraph"/>
        <w:numPr>
          <w:ilvl w:val="0"/>
          <w:numId w:val="33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Pictorial</w:t>
      </w:r>
    </w:p>
    <w:p w14:paraId="14F168D8" w14:textId="0D67D278" w:rsidR="0087482B" w:rsidRPr="000953BB" w:rsidRDefault="0087482B" w:rsidP="006F27EF">
      <w:pPr>
        <w:pStyle w:val="ListParagraph"/>
        <w:numPr>
          <w:ilvl w:val="0"/>
          <w:numId w:val="33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Drawing</w:t>
      </w:r>
    </w:p>
    <w:p w14:paraId="6D1E5975" w14:textId="77777777" w:rsidR="0087482B" w:rsidRPr="00D4241C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The unit symbol for resistance is:</w:t>
      </w:r>
    </w:p>
    <w:p w14:paraId="405AC475" w14:textId="77777777" w:rsidR="0087482B" w:rsidRPr="000953BB" w:rsidRDefault="0087482B" w:rsidP="006F27EF">
      <w:pPr>
        <w:pStyle w:val="ListParagraph"/>
        <w:numPr>
          <w:ilvl w:val="0"/>
          <w:numId w:val="34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A</w:t>
      </w:r>
    </w:p>
    <w:p w14:paraId="752F8628" w14:textId="77777777" w:rsidR="0087482B" w:rsidRPr="000953BB" w:rsidRDefault="0087482B" w:rsidP="006F27EF">
      <w:pPr>
        <w:pStyle w:val="ListParagraph"/>
        <w:numPr>
          <w:ilvl w:val="0"/>
          <w:numId w:val="34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V</w:t>
      </w:r>
    </w:p>
    <w:p w14:paraId="3B3A9B93" w14:textId="6ACC218B" w:rsidR="0087482B" w:rsidRDefault="0087482B" w:rsidP="006F27EF">
      <w:pPr>
        <w:pStyle w:val="ListParagraph"/>
        <w:numPr>
          <w:ilvl w:val="0"/>
          <w:numId w:val="34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C</w:t>
      </w:r>
    </w:p>
    <w:p w14:paraId="526F37BC" w14:textId="77777777" w:rsidR="0087482B" w:rsidRPr="00D4241C" w:rsidRDefault="0087482B" w:rsidP="006F27EF">
      <w:pPr>
        <w:pStyle w:val="ListParagraph"/>
        <w:numPr>
          <w:ilvl w:val="0"/>
          <w:numId w:val="34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sym w:font="Symbol" w:char="F057"/>
      </w:r>
    </w:p>
    <w:p w14:paraId="0C845C4F" w14:textId="77777777" w:rsidR="00D4241C" w:rsidRDefault="00D4241C" w:rsidP="006F27EF">
      <w:pPr>
        <w:ind w:left="360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D82909E" w14:textId="28A63D24" w:rsidR="0087482B" w:rsidRPr="00D4241C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lastRenderedPageBreak/>
        <w:t>Voltage is the:</w:t>
      </w:r>
    </w:p>
    <w:p w14:paraId="44F2F116" w14:textId="77777777" w:rsidR="0087482B" w:rsidRPr="00D4241C" w:rsidRDefault="0087482B" w:rsidP="006F27EF">
      <w:pPr>
        <w:pStyle w:val="ListParagraph"/>
        <w:numPr>
          <w:ilvl w:val="0"/>
          <w:numId w:val="36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The opposition to the flow of current.</w:t>
      </w:r>
    </w:p>
    <w:p w14:paraId="3717C437" w14:textId="77777777" w:rsidR="0087482B" w:rsidRPr="00D4241C" w:rsidRDefault="0087482B" w:rsidP="006F27EF">
      <w:pPr>
        <w:pStyle w:val="ListParagraph"/>
        <w:numPr>
          <w:ilvl w:val="0"/>
          <w:numId w:val="36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The movement of free electrons.</w:t>
      </w:r>
    </w:p>
    <w:p w14:paraId="25CF490D" w14:textId="77777777" w:rsidR="0087482B" w:rsidRPr="00D4241C" w:rsidRDefault="0087482B" w:rsidP="006F27EF">
      <w:pPr>
        <w:pStyle w:val="ListParagraph"/>
        <w:numPr>
          <w:ilvl w:val="0"/>
          <w:numId w:val="36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The force that exists between charged particles.</w:t>
      </w:r>
    </w:p>
    <w:p w14:paraId="1C322DC0" w14:textId="77777777" w:rsidR="0087482B" w:rsidRPr="00D4241C" w:rsidRDefault="0087482B" w:rsidP="006F27EF">
      <w:pPr>
        <w:pStyle w:val="ListParagraph"/>
        <w:numPr>
          <w:ilvl w:val="0"/>
          <w:numId w:val="36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The force that causes water to flow.</w:t>
      </w:r>
    </w:p>
    <w:p w14:paraId="62842F33" w14:textId="6F695584" w:rsidR="0087482B" w:rsidRPr="00D4241C" w:rsidRDefault="00BE4404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would the decimal number 2654.13 be represented in scientific notation</w:t>
      </w:r>
      <w:r w:rsidR="0087482B" w:rsidRPr="00D4241C">
        <w:rPr>
          <w:rFonts w:ascii="Verdana" w:hAnsi="Verdana"/>
          <w:sz w:val="20"/>
          <w:szCs w:val="20"/>
        </w:rPr>
        <w:t>?</w:t>
      </w:r>
    </w:p>
    <w:p w14:paraId="0413927F" w14:textId="79C92DAA" w:rsidR="0087482B" w:rsidRPr="00D4241C" w:rsidRDefault="006F27EF" w:rsidP="006F27EF">
      <w:pPr>
        <w:pStyle w:val="ListParagraph"/>
        <w:numPr>
          <w:ilvl w:val="0"/>
          <w:numId w:val="37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2.654k</w:t>
      </w:r>
    </w:p>
    <w:p w14:paraId="7DE7B2E0" w14:textId="5C1EE7F0" w:rsidR="0087482B" w:rsidRPr="00D4241C" w:rsidRDefault="006F27EF" w:rsidP="006F27EF">
      <w:pPr>
        <w:pStyle w:val="ListParagraph"/>
        <w:numPr>
          <w:ilvl w:val="0"/>
          <w:numId w:val="37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265413 x 10</w:t>
      </w:r>
      <w:r w:rsidRPr="006F27EF">
        <w:rPr>
          <w:rFonts w:ascii="Verdana" w:hAnsi="Verdana"/>
          <w:sz w:val="20"/>
          <w:szCs w:val="20"/>
          <w:vertAlign w:val="superscript"/>
        </w:rPr>
        <w:t>-2</w:t>
      </w:r>
    </w:p>
    <w:p w14:paraId="3CC64A0A" w14:textId="184180FF" w:rsidR="0087482B" w:rsidRPr="00D4241C" w:rsidRDefault="006F27EF" w:rsidP="006F27EF">
      <w:pPr>
        <w:pStyle w:val="ListParagraph"/>
        <w:numPr>
          <w:ilvl w:val="0"/>
          <w:numId w:val="37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2654</w:t>
      </w:r>
    </w:p>
    <w:p w14:paraId="1E13357B" w14:textId="062AA950" w:rsidR="0087482B" w:rsidRPr="00D4241C" w:rsidRDefault="006F27EF" w:rsidP="006F27EF">
      <w:pPr>
        <w:pStyle w:val="ListParagraph"/>
        <w:numPr>
          <w:ilvl w:val="0"/>
          <w:numId w:val="37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2.654 x 10</w:t>
      </w:r>
      <w:r w:rsidRPr="006F27EF">
        <w:rPr>
          <w:rFonts w:ascii="Verdana" w:hAnsi="Verdana"/>
          <w:sz w:val="20"/>
          <w:szCs w:val="20"/>
          <w:vertAlign w:val="superscript"/>
        </w:rPr>
        <w:t>3</w:t>
      </w:r>
    </w:p>
    <w:p w14:paraId="61F76CF9" w14:textId="77777777" w:rsidR="0087482B" w:rsidRPr="00A41052" w:rsidRDefault="0087482B" w:rsidP="006F27EF">
      <w:pPr>
        <w:pStyle w:val="ListParagraph"/>
        <w:ind w:left="1800"/>
        <w:rPr>
          <w:rFonts w:ascii="Verdana" w:hAnsi="Verdana"/>
          <w:snapToGrid w:val="0"/>
          <w:sz w:val="16"/>
          <w:szCs w:val="16"/>
        </w:rPr>
      </w:pPr>
    </w:p>
    <w:p w14:paraId="6C1C7C9F" w14:textId="77777777" w:rsidR="0087482B" w:rsidRPr="00D4241C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The correct engineering expression for 8.54x10</w:t>
      </w:r>
      <w:r w:rsidRPr="00BE4404">
        <w:rPr>
          <w:rFonts w:ascii="Verdana" w:hAnsi="Verdana"/>
          <w:sz w:val="20"/>
          <w:szCs w:val="20"/>
          <w:vertAlign w:val="superscript"/>
        </w:rPr>
        <w:t>-5</w:t>
      </w:r>
      <w:r w:rsidRPr="00D4241C">
        <w:rPr>
          <w:rFonts w:ascii="Verdana" w:hAnsi="Verdana"/>
          <w:sz w:val="20"/>
          <w:szCs w:val="20"/>
        </w:rPr>
        <w:t xml:space="preserve"> is:</w:t>
      </w:r>
    </w:p>
    <w:p w14:paraId="1BE5DCBF" w14:textId="77777777" w:rsidR="0087482B" w:rsidRPr="00D4241C" w:rsidRDefault="0087482B" w:rsidP="006F27EF">
      <w:pPr>
        <w:pStyle w:val="ListParagraph"/>
        <w:numPr>
          <w:ilvl w:val="0"/>
          <w:numId w:val="38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854p</w:t>
      </w:r>
    </w:p>
    <w:p w14:paraId="5C523DF6" w14:textId="77777777" w:rsidR="0087482B" w:rsidRPr="00D4241C" w:rsidRDefault="0087482B" w:rsidP="006F27EF">
      <w:pPr>
        <w:pStyle w:val="ListParagraph"/>
        <w:numPr>
          <w:ilvl w:val="0"/>
          <w:numId w:val="38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85.4m</w:t>
      </w:r>
    </w:p>
    <w:p w14:paraId="5A1FF782" w14:textId="77777777" w:rsidR="0087482B" w:rsidRPr="00D4241C" w:rsidRDefault="0087482B" w:rsidP="006F27EF">
      <w:pPr>
        <w:pStyle w:val="ListParagraph"/>
        <w:numPr>
          <w:ilvl w:val="0"/>
          <w:numId w:val="38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85.4</w:t>
      </w:r>
      <w:r w:rsidRPr="00D4241C">
        <w:rPr>
          <w:rFonts w:ascii="Verdana" w:hAnsi="Verdana"/>
          <w:sz w:val="20"/>
          <w:szCs w:val="20"/>
        </w:rPr>
        <w:sym w:font="Symbol" w:char="F06D"/>
      </w:r>
    </w:p>
    <w:p w14:paraId="17671AB5" w14:textId="77777777" w:rsidR="0087482B" w:rsidRPr="00D4241C" w:rsidRDefault="0087482B" w:rsidP="006F27EF">
      <w:pPr>
        <w:pStyle w:val="ListParagraph"/>
        <w:numPr>
          <w:ilvl w:val="0"/>
          <w:numId w:val="38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85.4k</w:t>
      </w:r>
    </w:p>
    <w:p w14:paraId="69785B7B" w14:textId="77777777" w:rsidR="0087482B" w:rsidRPr="00A41052" w:rsidRDefault="0087482B" w:rsidP="006F27EF">
      <w:pPr>
        <w:pStyle w:val="ListParagraph"/>
        <w:ind w:left="1800"/>
        <w:rPr>
          <w:rFonts w:ascii="Verdana" w:hAnsi="Verdana"/>
          <w:snapToGrid w:val="0"/>
          <w:sz w:val="16"/>
          <w:szCs w:val="16"/>
        </w:rPr>
      </w:pPr>
    </w:p>
    <w:p w14:paraId="495A73B2" w14:textId="77777777" w:rsidR="0087482B" w:rsidRPr="00D4241C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 xml:space="preserve">The electrical symbol for voltage is: </w:t>
      </w:r>
    </w:p>
    <w:p w14:paraId="2E1550BA" w14:textId="77777777" w:rsidR="0087482B" w:rsidRPr="00D4241C" w:rsidRDefault="0087482B" w:rsidP="006F27EF">
      <w:pPr>
        <w:pStyle w:val="ListParagraph"/>
        <w:numPr>
          <w:ilvl w:val="0"/>
          <w:numId w:val="39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I</w:t>
      </w:r>
    </w:p>
    <w:p w14:paraId="02C6B9FA" w14:textId="77777777" w:rsidR="0087482B" w:rsidRPr="00D4241C" w:rsidRDefault="0087482B" w:rsidP="006F27EF">
      <w:pPr>
        <w:pStyle w:val="ListParagraph"/>
        <w:numPr>
          <w:ilvl w:val="0"/>
          <w:numId w:val="39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E</w:t>
      </w:r>
    </w:p>
    <w:p w14:paraId="1CD96D76" w14:textId="5F867354" w:rsidR="0087482B" w:rsidRPr="00D4241C" w:rsidRDefault="009A4572" w:rsidP="006F27EF">
      <w:pPr>
        <w:pStyle w:val="ListParagraph"/>
        <w:numPr>
          <w:ilvl w:val="0"/>
          <w:numId w:val="39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</w:p>
    <w:p w14:paraId="5C48FFD7" w14:textId="77777777" w:rsidR="0087482B" w:rsidRPr="00D4241C" w:rsidRDefault="0087482B" w:rsidP="006F27EF">
      <w:pPr>
        <w:pStyle w:val="ListParagraph"/>
        <w:numPr>
          <w:ilvl w:val="0"/>
          <w:numId w:val="39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R</w:t>
      </w:r>
    </w:p>
    <w:p w14:paraId="778BBFE2" w14:textId="77777777" w:rsidR="0087482B" w:rsidRPr="00A41052" w:rsidRDefault="0087482B" w:rsidP="006F27EF">
      <w:pPr>
        <w:pStyle w:val="ListParagraph"/>
        <w:ind w:left="1800"/>
        <w:rPr>
          <w:rFonts w:ascii="Verdana" w:hAnsi="Verdana"/>
          <w:snapToGrid w:val="0"/>
          <w:sz w:val="16"/>
          <w:szCs w:val="16"/>
        </w:rPr>
      </w:pPr>
    </w:p>
    <w:p w14:paraId="474D26B4" w14:textId="77777777" w:rsidR="0087482B" w:rsidRPr="00D4241C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Which component is used to resist the flow of current in a circuit?</w:t>
      </w:r>
    </w:p>
    <w:p w14:paraId="75D2ACEA" w14:textId="77777777" w:rsidR="0087482B" w:rsidRPr="00D4241C" w:rsidRDefault="0087482B" w:rsidP="006F27EF">
      <w:pPr>
        <w:pStyle w:val="ListParagraph"/>
        <w:numPr>
          <w:ilvl w:val="0"/>
          <w:numId w:val="40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Resistor</w:t>
      </w:r>
    </w:p>
    <w:p w14:paraId="2E4091EF" w14:textId="77777777" w:rsidR="0087482B" w:rsidRPr="00D4241C" w:rsidRDefault="0087482B" w:rsidP="006F27EF">
      <w:pPr>
        <w:pStyle w:val="ListParagraph"/>
        <w:numPr>
          <w:ilvl w:val="0"/>
          <w:numId w:val="40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Capacitor</w:t>
      </w:r>
    </w:p>
    <w:p w14:paraId="7E2B3A4A" w14:textId="77777777" w:rsidR="0087482B" w:rsidRPr="00D4241C" w:rsidRDefault="0087482B" w:rsidP="006F27EF">
      <w:pPr>
        <w:pStyle w:val="ListParagraph"/>
        <w:numPr>
          <w:ilvl w:val="0"/>
          <w:numId w:val="40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Battery</w:t>
      </w:r>
    </w:p>
    <w:p w14:paraId="5B681920" w14:textId="77777777" w:rsidR="0087482B" w:rsidRPr="00D4241C" w:rsidRDefault="0087482B" w:rsidP="006F27EF">
      <w:pPr>
        <w:pStyle w:val="ListParagraph"/>
        <w:numPr>
          <w:ilvl w:val="0"/>
          <w:numId w:val="40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Inductor</w:t>
      </w:r>
    </w:p>
    <w:p w14:paraId="4398BE5C" w14:textId="77777777" w:rsidR="0087482B" w:rsidRPr="00A41052" w:rsidRDefault="0087482B" w:rsidP="006F27EF">
      <w:pPr>
        <w:pStyle w:val="ListParagraph"/>
        <w:ind w:left="1800"/>
        <w:rPr>
          <w:rFonts w:ascii="Verdana" w:hAnsi="Verdana"/>
          <w:snapToGrid w:val="0"/>
          <w:sz w:val="16"/>
          <w:szCs w:val="16"/>
        </w:rPr>
      </w:pPr>
    </w:p>
    <w:p w14:paraId="55CBB22D" w14:textId="77777777" w:rsidR="0087482B" w:rsidRPr="00D4241C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 xml:space="preserve">What </w:t>
      </w:r>
      <w:proofErr w:type="gramStart"/>
      <w:r w:rsidRPr="00D4241C">
        <w:rPr>
          <w:rFonts w:ascii="Verdana" w:hAnsi="Verdana"/>
          <w:sz w:val="20"/>
          <w:szCs w:val="20"/>
        </w:rPr>
        <w:t>actually moves</w:t>
      </w:r>
      <w:proofErr w:type="gramEnd"/>
      <w:r w:rsidRPr="00D4241C">
        <w:rPr>
          <w:rFonts w:ascii="Verdana" w:hAnsi="Verdana"/>
          <w:sz w:val="20"/>
          <w:szCs w:val="20"/>
        </w:rPr>
        <w:t xml:space="preserve"> in an electrical circuit?</w:t>
      </w:r>
    </w:p>
    <w:p w14:paraId="027F51A0" w14:textId="77777777" w:rsidR="0087482B" w:rsidRPr="00D4241C" w:rsidRDefault="0087482B" w:rsidP="006F27EF">
      <w:pPr>
        <w:pStyle w:val="ListParagraph"/>
        <w:numPr>
          <w:ilvl w:val="0"/>
          <w:numId w:val="41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Ohms</w:t>
      </w:r>
    </w:p>
    <w:p w14:paraId="696B2277" w14:textId="77777777" w:rsidR="0087482B" w:rsidRPr="00D4241C" w:rsidRDefault="0087482B" w:rsidP="006F27EF">
      <w:pPr>
        <w:pStyle w:val="ListParagraph"/>
        <w:numPr>
          <w:ilvl w:val="0"/>
          <w:numId w:val="41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Atoms</w:t>
      </w:r>
    </w:p>
    <w:p w14:paraId="4E162A0A" w14:textId="77777777" w:rsidR="0087482B" w:rsidRPr="00D4241C" w:rsidRDefault="0087482B" w:rsidP="006F27EF">
      <w:pPr>
        <w:pStyle w:val="ListParagraph"/>
        <w:numPr>
          <w:ilvl w:val="0"/>
          <w:numId w:val="41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Electrons</w:t>
      </w:r>
    </w:p>
    <w:p w14:paraId="4357A750" w14:textId="603BC1C8" w:rsidR="0087482B" w:rsidRDefault="0087482B" w:rsidP="006F27EF">
      <w:pPr>
        <w:pStyle w:val="ListParagraph"/>
        <w:numPr>
          <w:ilvl w:val="0"/>
          <w:numId w:val="41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Copper</w:t>
      </w:r>
    </w:p>
    <w:p w14:paraId="6F85FCAE" w14:textId="1197818A" w:rsidR="00A17F8C" w:rsidRDefault="00A17F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C514F04" w14:textId="03C7ADFA" w:rsidR="00A17F8C" w:rsidRPr="00A17F8C" w:rsidRDefault="00A17F8C" w:rsidP="00A17F8C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intentionally almost blank</w:t>
      </w:r>
    </w:p>
    <w:sectPr w:rsidR="00A17F8C" w:rsidRPr="00A17F8C" w:rsidSect="007140C7"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5B706E03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D21F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3C9C09A9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2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D21F2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1FC6ECFB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D21F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590AFB73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17F8C">
      <w:rPr>
        <w:rFonts w:ascii="BankGothic Lt BT" w:hAnsi="BankGothic Lt BT"/>
        <w:caps/>
        <w:sz w:val="24"/>
        <w:szCs w:val="24"/>
      </w:rPr>
      <w:t>Intro to Electricity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7ED4086A" w:rsidR="009D60D7" w:rsidRPr="000154E9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17F8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17F8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5657C57C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17F8C">
      <w:rPr>
        <w:rFonts w:ascii="BankGothic Lt BT" w:hAnsi="BankGothic Lt BT"/>
        <w:caps/>
        <w:sz w:val="24"/>
        <w:szCs w:val="24"/>
      </w:rPr>
      <w:t>Intro to Electricity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33375E32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17F8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17F8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B5B3918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17F8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227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2FA3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37F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0650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36500"/>
    <w:multiLevelType w:val="hybridMultilevel"/>
    <w:tmpl w:val="B95A6654"/>
    <w:lvl w:ilvl="0" w:tplc="03A64A3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0476D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344E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81057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2397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B491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F5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914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6417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66EE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E0A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B0AB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73FE6"/>
    <w:multiLevelType w:val="hybridMultilevel"/>
    <w:tmpl w:val="5B10D026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027C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0AC3576"/>
    <w:multiLevelType w:val="hybridMultilevel"/>
    <w:tmpl w:val="1DA22330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B8315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C2BFD"/>
    <w:multiLevelType w:val="hybridMultilevel"/>
    <w:tmpl w:val="725EFA4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4F068F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33"/>
  </w:num>
  <w:num w:numId="5">
    <w:abstractNumId w:val="7"/>
  </w:num>
  <w:num w:numId="6">
    <w:abstractNumId w:val="32"/>
  </w:num>
  <w:num w:numId="7">
    <w:abstractNumId w:val="37"/>
  </w:num>
  <w:num w:numId="8">
    <w:abstractNumId w:val="17"/>
  </w:num>
  <w:num w:numId="9">
    <w:abstractNumId w:val="30"/>
  </w:num>
  <w:num w:numId="10">
    <w:abstractNumId w:val="25"/>
  </w:num>
  <w:num w:numId="11">
    <w:abstractNumId w:val="31"/>
  </w:num>
  <w:num w:numId="12">
    <w:abstractNumId w:val="24"/>
  </w:num>
  <w:num w:numId="13">
    <w:abstractNumId w:val="20"/>
  </w:num>
  <w:num w:numId="14">
    <w:abstractNumId w:val="18"/>
  </w:num>
  <w:num w:numId="15">
    <w:abstractNumId w:val="26"/>
  </w:num>
  <w:num w:numId="16">
    <w:abstractNumId w:val="15"/>
  </w:num>
  <w:num w:numId="17">
    <w:abstractNumId w:val="14"/>
  </w:num>
  <w:num w:numId="18">
    <w:abstractNumId w:val="35"/>
  </w:num>
  <w:num w:numId="19">
    <w:abstractNumId w:val="36"/>
  </w:num>
  <w:num w:numId="20">
    <w:abstractNumId w:val="40"/>
  </w:num>
  <w:num w:numId="21">
    <w:abstractNumId w:val="19"/>
  </w:num>
  <w:num w:numId="22">
    <w:abstractNumId w:val="34"/>
  </w:num>
  <w:num w:numId="23">
    <w:abstractNumId w:val="4"/>
  </w:num>
  <w:num w:numId="24">
    <w:abstractNumId w:val="39"/>
  </w:num>
  <w:num w:numId="25">
    <w:abstractNumId w:val="28"/>
  </w:num>
  <w:num w:numId="26">
    <w:abstractNumId w:val="5"/>
  </w:num>
  <w:num w:numId="27">
    <w:abstractNumId w:val="12"/>
  </w:num>
  <w:num w:numId="28">
    <w:abstractNumId w:val="1"/>
  </w:num>
  <w:num w:numId="29">
    <w:abstractNumId w:val="38"/>
  </w:num>
  <w:num w:numId="30">
    <w:abstractNumId w:val="2"/>
  </w:num>
  <w:num w:numId="31">
    <w:abstractNumId w:val="21"/>
  </w:num>
  <w:num w:numId="32">
    <w:abstractNumId w:val="8"/>
  </w:num>
  <w:num w:numId="33">
    <w:abstractNumId w:val="11"/>
  </w:num>
  <w:num w:numId="34">
    <w:abstractNumId w:val="9"/>
  </w:num>
  <w:num w:numId="35">
    <w:abstractNumId w:val="22"/>
  </w:num>
  <w:num w:numId="36">
    <w:abstractNumId w:val="23"/>
  </w:num>
  <w:num w:numId="37">
    <w:abstractNumId w:val="27"/>
  </w:num>
  <w:num w:numId="38">
    <w:abstractNumId w:val="29"/>
  </w:num>
  <w:num w:numId="39">
    <w:abstractNumId w:val="0"/>
  </w:num>
  <w:num w:numId="40">
    <w:abstractNumId w:val="3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953BB"/>
    <w:rsid w:val="000A23B3"/>
    <w:rsid w:val="000A55D5"/>
    <w:rsid w:val="00101028"/>
    <w:rsid w:val="00106D14"/>
    <w:rsid w:val="0012231D"/>
    <w:rsid w:val="00127902"/>
    <w:rsid w:val="00133B76"/>
    <w:rsid w:val="00141840"/>
    <w:rsid w:val="001C2E27"/>
    <w:rsid w:val="001F0D3C"/>
    <w:rsid w:val="002025E4"/>
    <w:rsid w:val="00222A30"/>
    <w:rsid w:val="00224C5A"/>
    <w:rsid w:val="00253320"/>
    <w:rsid w:val="00255DAC"/>
    <w:rsid w:val="00261027"/>
    <w:rsid w:val="002626D9"/>
    <w:rsid w:val="00295358"/>
    <w:rsid w:val="002E22BE"/>
    <w:rsid w:val="00307505"/>
    <w:rsid w:val="00310134"/>
    <w:rsid w:val="003123C1"/>
    <w:rsid w:val="0035749A"/>
    <w:rsid w:val="00357CC7"/>
    <w:rsid w:val="0037367C"/>
    <w:rsid w:val="003A7095"/>
    <w:rsid w:val="003D74E1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4E73F1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37099"/>
    <w:rsid w:val="00652C9A"/>
    <w:rsid w:val="00661207"/>
    <w:rsid w:val="00662E44"/>
    <w:rsid w:val="00663773"/>
    <w:rsid w:val="00693201"/>
    <w:rsid w:val="00697F15"/>
    <w:rsid w:val="006B10D0"/>
    <w:rsid w:val="006B670F"/>
    <w:rsid w:val="006D1647"/>
    <w:rsid w:val="006D716C"/>
    <w:rsid w:val="006F19A5"/>
    <w:rsid w:val="006F27EF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81458F"/>
    <w:rsid w:val="008159E2"/>
    <w:rsid w:val="008201D6"/>
    <w:rsid w:val="00825608"/>
    <w:rsid w:val="008669EB"/>
    <w:rsid w:val="00866D5F"/>
    <w:rsid w:val="00873F1B"/>
    <w:rsid w:val="0087482B"/>
    <w:rsid w:val="00885346"/>
    <w:rsid w:val="008975D5"/>
    <w:rsid w:val="008B456A"/>
    <w:rsid w:val="008B6FC5"/>
    <w:rsid w:val="008F702A"/>
    <w:rsid w:val="009055E4"/>
    <w:rsid w:val="00910FD4"/>
    <w:rsid w:val="009219E3"/>
    <w:rsid w:val="009559C9"/>
    <w:rsid w:val="00980EBB"/>
    <w:rsid w:val="009A14CD"/>
    <w:rsid w:val="009A4572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17F8C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BD6870"/>
    <w:rsid w:val="00BE4404"/>
    <w:rsid w:val="00C602F1"/>
    <w:rsid w:val="00C6093C"/>
    <w:rsid w:val="00C834FC"/>
    <w:rsid w:val="00C86D41"/>
    <w:rsid w:val="00CB5A57"/>
    <w:rsid w:val="00CB5F0C"/>
    <w:rsid w:val="00CE3BF2"/>
    <w:rsid w:val="00CF7AA0"/>
    <w:rsid w:val="00D4241C"/>
    <w:rsid w:val="00D54ACB"/>
    <w:rsid w:val="00D64CC6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61762"/>
    <w:rsid w:val="00F631A1"/>
    <w:rsid w:val="00F71863"/>
    <w:rsid w:val="00F918B0"/>
    <w:rsid w:val="00FA66B6"/>
    <w:rsid w:val="00FB7385"/>
    <w:rsid w:val="00FD21F2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269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11</cp:revision>
  <cp:lastPrinted>2018-05-29T15:38:00Z</cp:lastPrinted>
  <dcterms:created xsi:type="dcterms:W3CDTF">2018-05-29T12:03:00Z</dcterms:created>
  <dcterms:modified xsi:type="dcterms:W3CDTF">2018-06-08T12:50:00Z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Intro to Electricity</vt:lpwstr>
  </property>
  <property fmtid="{D5CDD505-2E9C-101B-9397-08002B2CF9AE}" pid="4" name="DocNum">
    <vt:i4>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