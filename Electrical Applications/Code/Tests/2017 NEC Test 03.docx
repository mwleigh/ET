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56365" w14:textId="02F639C9" w:rsidR="000154E9" w:rsidRPr="00F15ECB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F15ECB">
        <w:rPr>
          <w:rFonts w:ascii="Verdana" w:hAnsi="Verdana"/>
          <w:sz w:val="20"/>
          <w:szCs w:val="20"/>
        </w:rPr>
        <w:t>Title:</w:t>
      </w:r>
      <w:r w:rsidRPr="00F15ECB">
        <w:rPr>
          <w:rFonts w:ascii="Verdana" w:hAnsi="Verdana"/>
          <w:b/>
          <w:sz w:val="24"/>
          <w:szCs w:val="24"/>
        </w:rPr>
        <w:t xml:space="preserve"> </w:t>
      </w:r>
      <w:r w:rsidR="00DC51B1" w:rsidRPr="00F15ECB">
        <w:rPr>
          <w:rFonts w:ascii="Verdana" w:hAnsi="Verdana"/>
          <w:b/>
          <w:sz w:val="24"/>
          <w:szCs w:val="24"/>
        </w:rPr>
        <w:fldChar w:fldCharType="begin"/>
      </w:r>
      <w:r w:rsidR="00DC51B1" w:rsidRPr="00F15ECB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 w:rsidRPr="00F15ECB">
        <w:rPr>
          <w:rFonts w:ascii="Verdana" w:hAnsi="Verdana"/>
          <w:b/>
          <w:sz w:val="24"/>
          <w:szCs w:val="24"/>
        </w:rPr>
        <w:fldChar w:fldCharType="separate"/>
      </w:r>
      <w:r w:rsidR="009472F1">
        <w:rPr>
          <w:rFonts w:ascii="Verdana" w:hAnsi="Verdana"/>
          <w:b/>
          <w:sz w:val="24"/>
          <w:szCs w:val="24"/>
        </w:rPr>
        <w:t>Article 300, 310 and Voltage Drop</w:t>
      </w:r>
      <w:r w:rsidR="00DC51B1" w:rsidRPr="00F15ECB">
        <w:rPr>
          <w:rFonts w:ascii="Verdana" w:hAnsi="Verdana"/>
          <w:b/>
          <w:sz w:val="24"/>
          <w:szCs w:val="24"/>
        </w:rPr>
        <w:fldChar w:fldCharType="end"/>
      </w:r>
      <w:r w:rsidR="00CF7AA0" w:rsidRPr="00F15ECB">
        <w:rPr>
          <w:rFonts w:ascii="Verdana" w:hAnsi="Verdana"/>
          <w:b/>
          <w:sz w:val="20"/>
          <w:szCs w:val="20"/>
        </w:rPr>
        <w:tab/>
      </w:r>
      <w:r w:rsidR="00CF7AA0" w:rsidRPr="00F15ECB">
        <w:rPr>
          <w:rFonts w:ascii="Verdana" w:hAnsi="Verdana"/>
          <w:sz w:val="20"/>
          <w:szCs w:val="20"/>
        </w:rPr>
        <w:fldChar w:fldCharType="begin"/>
      </w:r>
      <w:r w:rsidR="00CF7AA0" w:rsidRPr="00F15ECB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 w:rsidRPr="00F15ECB">
        <w:rPr>
          <w:rFonts w:ascii="Verdana" w:hAnsi="Verdana"/>
          <w:sz w:val="20"/>
          <w:szCs w:val="20"/>
        </w:rPr>
        <w:fldChar w:fldCharType="separate"/>
      </w:r>
      <w:r w:rsidR="009472F1">
        <w:rPr>
          <w:rFonts w:ascii="Verdana" w:hAnsi="Verdana"/>
          <w:sz w:val="20"/>
          <w:szCs w:val="20"/>
        </w:rPr>
        <w:t>Test</w:t>
      </w:r>
      <w:r w:rsidR="00CF7AA0" w:rsidRPr="00F15ECB">
        <w:rPr>
          <w:rFonts w:ascii="Verdana" w:hAnsi="Verdana"/>
          <w:sz w:val="20"/>
          <w:szCs w:val="20"/>
        </w:rPr>
        <w:fldChar w:fldCharType="end"/>
      </w:r>
      <w:r w:rsidR="00CF7AA0" w:rsidRPr="00F15ECB">
        <w:rPr>
          <w:rFonts w:ascii="Verdana" w:hAnsi="Verdana"/>
          <w:sz w:val="20"/>
          <w:szCs w:val="20"/>
        </w:rPr>
        <w:t xml:space="preserve">: </w:t>
      </w:r>
      <w:r w:rsidR="00CF7AA0" w:rsidRPr="00F15ECB">
        <w:rPr>
          <w:rFonts w:ascii="Verdana" w:hAnsi="Verdana"/>
          <w:sz w:val="20"/>
          <w:szCs w:val="20"/>
        </w:rPr>
        <w:fldChar w:fldCharType="begin"/>
      </w:r>
      <w:r w:rsidR="00CF7AA0" w:rsidRPr="00F15ECB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 w:rsidRPr="00F15ECB">
        <w:rPr>
          <w:rFonts w:ascii="Verdana" w:hAnsi="Verdana"/>
          <w:sz w:val="20"/>
          <w:szCs w:val="20"/>
        </w:rPr>
        <w:fldChar w:fldCharType="separate"/>
      </w:r>
      <w:r w:rsidR="009472F1">
        <w:rPr>
          <w:rFonts w:ascii="Verdana" w:hAnsi="Verdana"/>
          <w:sz w:val="20"/>
          <w:szCs w:val="20"/>
        </w:rPr>
        <w:t>3</w:t>
      </w:r>
      <w:r w:rsidR="00CF7AA0" w:rsidRPr="00F15ECB">
        <w:rPr>
          <w:rFonts w:ascii="Verdana" w:hAnsi="Verdana"/>
          <w:sz w:val="20"/>
          <w:szCs w:val="20"/>
        </w:rPr>
        <w:fldChar w:fldCharType="end"/>
      </w:r>
    </w:p>
    <w:p w14:paraId="314302D1" w14:textId="02762016" w:rsidR="00E013AA" w:rsidRPr="00F15ECB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F15ECB">
        <w:rPr>
          <w:rFonts w:ascii="Verdana" w:hAnsi="Verdana"/>
          <w:sz w:val="20"/>
          <w:szCs w:val="20"/>
        </w:rPr>
        <w:fldChar w:fldCharType="begin"/>
      </w:r>
      <w:r w:rsidRPr="00F15ECB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F15ECB">
        <w:rPr>
          <w:rFonts w:ascii="Verdana" w:hAnsi="Verdana"/>
          <w:sz w:val="20"/>
          <w:szCs w:val="20"/>
        </w:rPr>
        <w:fldChar w:fldCharType="end"/>
      </w:r>
      <w:r w:rsidR="00E130F3" w:rsidRPr="00F15ECB">
        <w:rPr>
          <w:rFonts w:ascii="Verdana" w:hAnsi="Verdana"/>
          <w:sz w:val="20"/>
          <w:szCs w:val="20"/>
        </w:rPr>
        <w:t>Course</w:t>
      </w:r>
      <w:r w:rsidRPr="00F15ECB">
        <w:rPr>
          <w:rFonts w:ascii="Verdana" w:hAnsi="Verdana"/>
          <w:sz w:val="20"/>
          <w:szCs w:val="20"/>
        </w:rPr>
        <w:t>:</w:t>
      </w:r>
      <w:r w:rsidR="00DC51B1" w:rsidRPr="00F15ECB">
        <w:rPr>
          <w:rFonts w:ascii="Verdana" w:hAnsi="Verdana"/>
          <w:sz w:val="20"/>
          <w:szCs w:val="20"/>
        </w:rPr>
        <w:t xml:space="preserve"> </w:t>
      </w:r>
      <w:r w:rsidR="00DC51B1" w:rsidRPr="00F15ECB">
        <w:rPr>
          <w:rFonts w:ascii="Verdana" w:hAnsi="Verdana"/>
          <w:sz w:val="20"/>
          <w:szCs w:val="20"/>
        </w:rPr>
        <w:fldChar w:fldCharType="begin"/>
      </w:r>
      <w:r w:rsidR="00DC51B1" w:rsidRPr="00F15ECB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 w:rsidRPr="00F15ECB">
        <w:rPr>
          <w:rFonts w:ascii="Verdana" w:hAnsi="Verdana"/>
          <w:sz w:val="20"/>
          <w:szCs w:val="20"/>
        </w:rPr>
        <w:fldChar w:fldCharType="separate"/>
      </w:r>
      <w:r w:rsidR="009472F1">
        <w:rPr>
          <w:rFonts w:ascii="Verdana" w:hAnsi="Verdana"/>
          <w:sz w:val="20"/>
          <w:szCs w:val="20"/>
        </w:rPr>
        <w:t>Electrical Applications</w:t>
      </w:r>
      <w:r w:rsidR="00DC51B1" w:rsidRPr="00F15ECB">
        <w:rPr>
          <w:rFonts w:ascii="Verdana" w:hAnsi="Verdana"/>
          <w:sz w:val="20"/>
          <w:szCs w:val="20"/>
        </w:rPr>
        <w:fldChar w:fldCharType="end"/>
      </w:r>
      <w:r w:rsidRPr="00F15ECB">
        <w:rPr>
          <w:rFonts w:ascii="Verdana" w:hAnsi="Verdana"/>
          <w:sz w:val="20"/>
          <w:szCs w:val="20"/>
        </w:rPr>
        <w:tab/>
      </w:r>
      <w:r w:rsidR="00E130F3" w:rsidRPr="00F15ECB">
        <w:rPr>
          <w:rFonts w:ascii="Verdana" w:hAnsi="Verdana"/>
          <w:sz w:val="20"/>
          <w:szCs w:val="20"/>
        </w:rPr>
        <w:t>Unit</w:t>
      </w:r>
      <w:r w:rsidRPr="00F15ECB">
        <w:rPr>
          <w:rFonts w:ascii="Verdana" w:hAnsi="Verdana"/>
          <w:sz w:val="20"/>
          <w:szCs w:val="20"/>
        </w:rPr>
        <w:t xml:space="preserve">: </w:t>
      </w:r>
      <w:r w:rsidR="00DC51B1" w:rsidRPr="00F15ECB">
        <w:rPr>
          <w:rFonts w:ascii="Verdana" w:hAnsi="Verdana"/>
          <w:sz w:val="20"/>
          <w:szCs w:val="20"/>
        </w:rPr>
        <w:fldChar w:fldCharType="begin"/>
      </w:r>
      <w:r w:rsidR="00DC51B1" w:rsidRPr="00F15ECB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 w:rsidRPr="00F15ECB">
        <w:rPr>
          <w:rFonts w:ascii="Verdana" w:hAnsi="Verdana"/>
          <w:sz w:val="20"/>
          <w:szCs w:val="20"/>
        </w:rPr>
        <w:fldChar w:fldCharType="separate"/>
      </w:r>
      <w:r w:rsidR="009472F1">
        <w:rPr>
          <w:rFonts w:ascii="Verdana" w:hAnsi="Verdana"/>
          <w:sz w:val="20"/>
          <w:szCs w:val="20"/>
        </w:rPr>
        <w:t>Code</w:t>
      </w:r>
      <w:r w:rsidR="00DC51B1" w:rsidRPr="00F15ECB">
        <w:rPr>
          <w:rFonts w:ascii="Verdana" w:hAnsi="Verdana"/>
          <w:sz w:val="20"/>
          <w:szCs w:val="20"/>
        </w:rPr>
        <w:fldChar w:fldCharType="end"/>
      </w:r>
      <w:r w:rsidR="00FD746F" w:rsidRPr="00F15ECB">
        <w:rPr>
          <w:rFonts w:ascii="Verdana" w:hAnsi="Verdana"/>
          <w:sz w:val="20"/>
          <w:szCs w:val="20"/>
        </w:rPr>
        <w:tab/>
        <w:t xml:space="preserve">CLO: </w:t>
      </w:r>
      <w:r w:rsidR="00FD746F" w:rsidRPr="00F15ECB">
        <w:rPr>
          <w:rFonts w:ascii="Verdana" w:hAnsi="Verdana"/>
          <w:sz w:val="20"/>
          <w:szCs w:val="20"/>
        </w:rPr>
        <w:fldChar w:fldCharType="begin"/>
      </w:r>
      <w:r w:rsidR="00FD746F" w:rsidRPr="00F15ECB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 w:rsidRPr="00F15ECB">
        <w:rPr>
          <w:rFonts w:ascii="Verdana" w:hAnsi="Verdana"/>
          <w:sz w:val="20"/>
          <w:szCs w:val="20"/>
        </w:rPr>
        <w:fldChar w:fldCharType="separate"/>
      </w:r>
      <w:r w:rsidR="009472F1">
        <w:rPr>
          <w:rFonts w:ascii="Verdana" w:hAnsi="Verdana"/>
          <w:sz w:val="20"/>
          <w:szCs w:val="20"/>
        </w:rPr>
        <w:t>1</w:t>
      </w:r>
      <w:r w:rsidR="00FD746F" w:rsidRPr="00F15ECB">
        <w:rPr>
          <w:rFonts w:ascii="Verdana" w:hAnsi="Verdana"/>
          <w:sz w:val="20"/>
          <w:szCs w:val="20"/>
        </w:rPr>
        <w:fldChar w:fldCharType="end"/>
      </w:r>
    </w:p>
    <w:p w14:paraId="72CFDFC5" w14:textId="77777777" w:rsidR="00B025CF" w:rsidRPr="00F15ECB" w:rsidRDefault="00B025CF" w:rsidP="00CB5A5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F15ECB">
        <w:rPr>
          <w:rFonts w:ascii="Verdana" w:hAnsi="Verdana"/>
          <w:sz w:val="20"/>
          <w:szCs w:val="20"/>
        </w:rPr>
        <w:t>Name ____________________________</w:t>
      </w:r>
      <w:r w:rsidRPr="00F15ECB">
        <w:rPr>
          <w:rFonts w:ascii="Verdana" w:hAnsi="Verdana"/>
          <w:sz w:val="20"/>
          <w:szCs w:val="20"/>
        </w:rPr>
        <w:tab/>
        <w:t>Station _______</w:t>
      </w:r>
      <w:r w:rsidRPr="00F15ECB">
        <w:rPr>
          <w:rFonts w:ascii="Verdana" w:hAnsi="Verdana"/>
          <w:sz w:val="20"/>
          <w:szCs w:val="20"/>
        </w:rPr>
        <w:tab/>
        <w:t>Date ______________</w:t>
      </w:r>
    </w:p>
    <w:p w14:paraId="2BC86C39" w14:textId="77777777" w:rsidR="00E013AA" w:rsidRPr="00F15ECB" w:rsidRDefault="00E013AA" w:rsidP="007C2507">
      <w:pPr>
        <w:spacing w:before="120" w:after="120"/>
        <w:rPr>
          <w:rFonts w:ascii="Verdana" w:hAnsi="Verdana"/>
          <w:b/>
        </w:rPr>
      </w:pPr>
      <w:r w:rsidRPr="00F15ECB">
        <w:rPr>
          <w:rFonts w:ascii="Verdana" w:hAnsi="Verdana"/>
          <w:b/>
        </w:rPr>
        <w:t>Objectives</w:t>
      </w:r>
    </w:p>
    <w:p w14:paraId="087687F4" w14:textId="4A807F66" w:rsidR="006F7F1A" w:rsidRPr="00F15ECB" w:rsidRDefault="006F7F1A" w:rsidP="00E013AA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 w:rsidRPr="00F15ECB">
        <w:rPr>
          <w:rFonts w:ascii="Verdana" w:hAnsi="Verdana"/>
          <w:sz w:val="20"/>
          <w:szCs w:val="20"/>
        </w:rPr>
        <w:t xml:space="preserve">Student shall </w:t>
      </w:r>
      <w:r w:rsidR="00723673" w:rsidRPr="00F15ECB">
        <w:rPr>
          <w:rFonts w:ascii="Verdana" w:hAnsi="Verdana"/>
          <w:sz w:val="20"/>
          <w:szCs w:val="20"/>
        </w:rPr>
        <w:t>identify</w:t>
      </w:r>
      <w:r w:rsidR="00345A57" w:rsidRPr="00F15ECB">
        <w:rPr>
          <w:rFonts w:ascii="Verdana" w:hAnsi="Verdana"/>
          <w:sz w:val="20"/>
          <w:szCs w:val="20"/>
        </w:rPr>
        <w:t xml:space="preserve"> the correct answers as they relate to the National Electrical Code.</w:t>
      </w:r>
    </w:p>
    <w:p w14:paraId="02ED5554" w14:textId="77777777" w:rsidR="009219E3" w:rsidRPr="00F15ECB" w:rsidRDefault="009219E3" w:rsidP="00DB364D">
      <w:pPr>
        <w:spacing w:before="120" w:after="120"/>
        <w:rPr>
          <w:rFonts w:ascii="Verdana" w:hAnsi="Verdana"/>
          <w:b/>
        </w:rPr>
      </w:pPr>
      <w:r w:rsidRPr="00F15ECB">
        <w:rPr>
          <w:rFonts w:ascii="Verdana" w:hAnsi="Verdana"/>
          <w:b/>
        </w:rPr>
        <w:t>Assessment</w:t>
      </w:r>
    </w:p>
    <w:p w14:paraId="65EF18EF" w14:textId="545E2DCF" w:rsidR="009219E3" w:rsidRPr="00F15ECB" w:rsidRDefault="009219E3" w:rsidP="000544E1">
      <w:pPr>
        <w:spacing w:before="120" w:after="120"/>
        <w:ind w:left="720"/>
        <w:rPr>
          <w:rFonts w:ascii="Verdana" w:hAnsi="Verdana"/>
          <w:sz w:val="20"/>
          <w:szCs w:val="20"/>
        </w:rPr>
      </w:pPr>
      <w:r w:rsidRPr="00F15ECB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F15ECB">
        <w:rPr>
          <w:rFonts w:ascii="Verdana" w:hAnsi="Verdana"/>
          <w:sz w:val="20"/>
          <w:szCs w:val="20"/>
        </w:rPr>
        <w:fldChar w:fldCharType="begin"/>
      </w:r>
      <w:r w:rsidR="00B52137" w:rsidRPr="00F15ECB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F15ECB">
        <w:rPr>
          <w:rFonts w:ascii="Verdana" w:hAnsi="Verdana"/>
          <w:sz w:val="20"/>
          <w:szCs w:val="20"/>
        </w:rPr>
        <w:fldChar w:fldCharType="separate"/>
      </w:r>
      <w:r w:rsidR="009472F1">
        <w:rPr>
          <w:rFonts w:ascii="Verdana" w:hAnsi="Verdana"/>
          <w:sz w:val="20"/>
          <w:szCs w:val="20"/>
        </w:rPr>
        <w:t>Test</w:t>
      </w:r>
      <w:r w:rsidR="00B52137" w:rsidRPr="00F15ECB">
        <w:rPr>
          <w:rFonts w:ascii="Verdana" w:hAnsi="Verdana"/>
          <w:sz w:val="20"/>
          <w:szCs w:val="20"/>
        </w:rPr>
        <w:fldChar w:fldCharType="end"/>
      </w:r>
      <w:r w:rsidRPr="00F15ECB">
        <w:rPr>
          <w:rFonts w:ascii="Verdana" w:hAnsi="Verdana"/>
          <w:sz w:val="20"/>
          <w:szCs w:val="20"/>
        </w:rPr>
        <w:t xml:space="preserve">. Grading shall be based on the </w:t>
      </w:r>
      <w:r w:rsidR="000544E1" w:rsidRPr="00F15ECB">
        <w:rPr>
          <w:rFonts w:ascii="Verdana" w:hAnsi="Verdana"/>
          <w:sz w:val="20"/>
          <w:szCs w:val="20"/>
        </w:rPr>
        <w:t>answer key</w:t>
      </w:r>
      <w:r w:rsidRPr="00F15ECB">
        <w:rPr>
          <w:rFonts w:ascii="Verdana" w:hAnsi="Verdana"/>
          <w:sz w:val="20"/>
          <w:szCs w:val="20"/>
        </w:rPr>
        <w:t>.</w:t>
      </w:r>
    </w:p>
    <w:p w14:paraId="209C631E" w14:textId="77777777" w:rsidR="00E013AA" w:rsidRPr="00F15ECB" w:rsidRDefault="00E013AA" w:rsidP="007C2507">
      <w:pPr>
        <w:spacing w:before="120" w:after="120"/>
        <w:rPr>
          <w:rFonts w:ascii="Verdana" w:hAnsi="Verdana"/>
          <w:b/>
        </w:rPr>
      </w:pPr>
      <w:r w:rsidRPr="00F15ECB">
        <w:rPr>
          <w:rFonts w:ascii="Verdana" w:hAnsi="Verdana"/>
          <w:b/>
        </w:rPr>
        <w:t>Instructions</w:t>
      </w:r>
    </w:p>
    <w:p w14:paraId="2A933BA9" w14:textId="16C23129" w:rsidR="00E013AA" w:rsidRPr="00F15ECB" w:rsidRDefault="00345A57" w:rsidP="00345A57">
      <w:pPr>
        <w:spacing w:after="120"/>
        <w:ind w:left="720"/>
        <w:rPr>
          <w:rFonts w:ascii="Verdana" w:hAnsi="Verdana"/>
          <w:sz w:val="20"/>
          <w:szCs w:val="20"/>
        </w:rPr>
      </w:pPr>
      <w:r w:rsidRPr="00F15ECB">
        <w:rPr>
          <w:rFonts w:ascii="Verdana" w:hAnsi="Verdana"/>
          <w:sz w:val="20"/>
          <w:szCs w:val="20"/>
        </w:rPr>
        <w:t>Select the best answer to each multiple-choice question</w:t>
      </w:r>
      <w:r w:rsidR="00630B45" w:rsidRPr="00F15ECB">
        <w:rPr>
          <w:rFonts w:ascii="Verdana" w:hAnsi="Verdana"/>
          <w:sz w:val="20"/>
          <w:szCs w:val="20"/>
        </w:rPr>
        <w:t xml:space="preserve"> below</w:t>
      </w:r>
      <w:r w:rsidR="00E013AA" w:rsidRPr="00F15ECB">
        <w:rPr>
          <w:rFonts w:ascii="Verdana" w:hAnsi="Verdana"/>
          <w:sz w:val="20"/>
          <w:szCs w:val="20"/>
        </w:rPr>
        <w:t>.</w:t>
      </w:r>
    </w:p>
    <w:p w14:paraId="2DDC2588" w14:textId="77777777" w:rsidR="009472F1" w:rsidRPr="009472F1" w:rsidRDefault="009472F1" w:rsidP="00DB364D">
      <w:pPr>
        <w:spacing w:before="120" w:after="120"/>
        <w:rPr>
          <w:rFonts w:ascii="Verdana" w:hAnsi="Verdana"/>
          <w:b/>
        </w:rPr>
      </w:pPr>
      <w:r w:rsidRPr="009472F1">
        <w:rPr>
          <w:rFonts w:ascii="Verdana" w:hAnsi="Verdana"/>
          <w:b/>
        </w:rPr>
        <w:t>Article 300</w:t>
      </w:r>
    </w:p>
    <w:p w14:paraId="71989C95" w14:textId="77777777" w:rsidR="009472F1" w:rsidRPr="009472F1" w:rsidRDefault="009472F1" w:rsidP="00DB364D">
      <w:pPr>
        <w:pStyle w:val="ListParagraph"/>
        <w:numPr>
          <w:ilvl w:val="0"/>
          <w:numId w:val="10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 w:rsidRPr="009472F1">
        <w:rPr>
          <w:rFonts w:ascii="Verdana" w:hAnsi="Verdana"/>
          <w:sz w:val="20"/>
          <w:szCs w:val="20"/>
        </w:rPr>
        <w:t>Where protected from corrosion solely by enamel _________ shall not be used in wet locations or outdoors.</w:t>
      </w:r>
    </w:p>
    <w:p w14:paraId="06BBF997" w14:textId="77777777" w:rsidR="009472F1" w:rsidRPr="009472F1" w:rsidRDefault="009472F1" w:rsidP="00DB364D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9472F1">
        <w:rPr>
          <w:rFonts w:ascii="Verdana" w:hAnsi="Verdana"/>
          <w:sz w:val="20"/>
          <w:szCs w:val="20"/>
        </w:rPr>
        <w:t>ferrous metal raceways &amp; cable trays</w:t>
      </w:r>
    </w:p>
    <w:p w14:paraId="7462DA43" w14:textId="77777777" w:rsidR="009472F1" w:rsidRPr="009472F1" w:rsidRDefault="009472F1" w:rsidP="00DB364D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9472F1">
        <w:rPr>
          <w:rFonts w:ascii="Verdana" w:hAnsi="Verdana"/>
          <w:sz w:val="20"/>
          <w:szCs w:val="20"/>
        </w:rPr>
        <w:t>aluminum boxes &amp; cable sheathing</w:t>
      </w:r>
    </w:p>
    <w:p w14:paraId="0F5C3654" w14:textId="77777777" w:rsidR="009472F1" w:rsidRPr="009472F1" w:rsidRDefault="009472F1" w:rsidP="00DB364D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9472F1">
        <w:rPr>
          <w:rFonts w:ascii="Verdana" w:hAnsi="Verdana"/>
          <w:sz w:val="20"/>
          <w:szCs w:val="20"/>
        </w:rPr>
        <w:t>metal elbows, couplings &amp; nipples</w:t>
      </w:r>
    </w:p>
    <w:p w14:paraId="5F9CDCE6" w14:textId="77777777" w:rsidR="009472F1" w:rsidRPr="009472F1" w:rsidRDefault="009472F1" w:rsidP="00DB364D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9472F1">
        <w:rPr>
          <w:rFonts w:ascii="Verdana" w:hAnsi="Verdana"/>
          <w:sz w:val="20"/>
          <w:szCs w:val="20"/>
        </w:rPr>
        <w:t>all items in “a”, “b”, and “c”</w:t>
      </w:r>
    </w:p>
    <w:p w14:paraId="1FD36016" w14:textId="77777777" w:rsidR="009472F1" w:rsidRPr="009472F1" w:rsidRDefault="009472F1" w:rsidP="00DB364D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9472F1">
        <w:rPr>
          <w:rFonts w:ascii="Verdana" w:hAnsi="Verdana"/>
          <w:sz w:val="20"/>
          <w:szCs w:val="20"/>
        </w:rPr>
        <w:t>items listed in “a” and “c” only</w:t>
      </w:r>
    </w:p>
    <w:p w14:paraId="0B1A017D" w14:textId="77777777" w:rsidR="009472F1" w:rsidRPr="009472F1" w:rsidRDefault="009472F1" w:rsidP="00DB364D">
      <w:pPr>
        <w:pStyle w:val="ListParagraph"/>
        <w:numPr>
          <w:ilvl w:val="0"/>
          <w:numId w:val="10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 w:rsidRPr="009472F1">
        <w:rPr>
          <w:rFonts w:ascii="Verdana" w:hAnsi="Verdana"/>
          <w:sz w:val="20"/>
          <w:szCs w:val="20"/>
        </w:rPr>
        <w:t xml:space="preserve">Cables installed parallel to exposed studs shall be so secured that the nearest outside surface of the cable is not less than _____ from the nearest edge of the stud. </w:t>
      </w:r>
    </w:p>
    <w:p w14:paraId="7FB7D58C" w14:textId="77777777" w:rsidR="009472F1" w:rsidRPr="009472F1" w:rsidRDefault="009472F1" w:rsidP="00DB364D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9472F1">
        <w:rPr>
          <w:rFonts w:ascii="Verdana" w:hAnsi="Verdana"/>
          <w:sz w:val="20"/>
          <w:szCs w:val="20"/>
        </w:rPr>
        <w:t>1½”</w:t>
      </w:r>
    </w:p>
    <w:p w14:paraId="4A886474" w14:textId="77777777" w:rsidR="009472F1" w:rsidRPr="009472F1" w:rsidRDefault="009472F1" w:rsidP="00DB364D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9472F1">
        <w:rPr>
          <w:rFonts w:ascii="Verdana" w:hAnsi="Verdana"/>
          <w:sz w:val="20"/>
          <w:szCs w:val="20"/>
        </w:rPr>
        <w:t>1”</w:t>
      </w:r>
    </w:p>
    <w:p w14:paraId="6D829513" w14:textId="77777777" w:rsidR="009472F1" w:rsidRPr="009472F1" w:rsidRDefault="009472F1" w:rsidP="00DB364D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9472F1">
        <w:rPr>
          <w:rFonts w:ascii="Verdana" w:hAnsi="Verdana"/>
          <w:sz w:val="20"/>
          <w:szCs w:val="20"/>
        </w:rPr>
        <w:t>1¼”</w:t>
      </w:r>
    </w:p>
    <w:p w14:paraId="459DD910" w14:textId="77777777" w:rsidR="009472F1" w:rsidRPr="009472F1" w:rsidRDefault="009472F1" w:rsidP="00DB364D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proofErr w:type="gramStart"/>
      <w:r w:rsidRPr="009472F1">
        <w:rPr>
          <w:rFonts w:ascii="Verdana" w:hAnsi="Verdana"/>
          <w:sz w:val="20"/>
          <w:szCs w:val="20"/>
        </w:rPr>
        <w:t>0”(</w:t>
      </w:r>
      <w:proofErr w:type="gramEnd"/>
      <w:r w:rsidRPr="009472F1">
        <w:rPr>
          <w:rFonts w:ascii="Verdana" w:hAnsi="Verdana"/>
          <w:sz w:val="20"/>
          <w:szCs w:val="20"/>
        </w:rPr>
        <w:t xml:space="preserve">it can be “flush”) </w:t>
      </w:r>
    </w:p>
    <w:p w14:paraId="539D08AA" w14:textId="77777777" w:rsidR="009472F1" w:rsidRPr="009472F1" w:rsidRDefault="009472F1" w:rsidP="00DB364D">
      <w:pPr>
        <w:pStyle w:val="ListParagraph"/>
        <w:numPr>
          <w:ilvl w:val="0"/>
          <w:numId w:val="10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 w:rsidRPr="009472F1">
        <w:rPr>
          <w:rFonts w:ascii="Verdana" w:hAnsi="Verdana"/>
          <w:sz w:val="20"/>
          <w:szCs w:val="20"/>
        </w:rPr>
        <w:t>Where the distances in question #2 (directly above) cannot be maintained, the cable shall be protected from penetration from nails or screws by a steel plate, sleeve or equivalent at least 1.6mm (1/16”) thick.</w:t>
      </w:r>
    </w:p>
    <w:p w14:paraId="4A623108" w14:textId="77777777" w:rsidR="009472F1" w:rsidRPr="009472F1" w:rsidRDefault="009472F1" w:rsidP="00DB364D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9472F1">
        <w:rPr>
          <w:rFonts w:ascii="Verdana" w:hAnsi="Verdana"/>
          <w:sz w:val="20"/>
          <w:szCs w:val="20"/>
        </w:rPr>
        <w:t>True</w:t>
      </w:r>
    </w:p>
    <w:p w14:paraId="33FFE07D" w14:textId="77777777" w:rsidR="009472F1" w:rsidRPr="009472F1" w:rsidRDefault="009472F1" w:rsidP="00DB364D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9472F1">
        <w:rPr>
          <w:rFonts w:ascii="Verdana" w:hAnsi="Verdana"/>
          <w:sz w:val="20"/>
          <w:szCs w:val="20"/>
        </w:rPr>
        <w:t>False</w:t>
      </w:r>
    </w:p>
    <w:p w14:paraId="7A53FA6A" w14:textId="77777777" w:rsidR="009472F1" w:rsidRPr="009472F1" w:rsidRDefault="009472F1" w:rsidP="00DB364D">
      <w:pPr>
        <w:pStyle w:val="ListParagraph"/>
        <w:numPr>
          <w:ilvl w:val="0"/>
          <w:numId w:val="10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 w:rsidRPr="009472F1">
        <w:rPr>
          <w:rFonts w:ascii="Verdana" w:hAnsi="Verdana"/>
          <w:sz w:val="20"/>
          <w:szCs w:val="20"/>
        </w:rPr>
        <w:t>Insulated conductors and cables installed in conduit underground shall be listed for use in wet locations.</w:t>
      </w:r>
    </w:p>
    <w:p w14:paraId="02BAC101" w14:textId="77777777" w:rsidR="009472F1" w:rsidRPr="009472F1" w:rsidRDefault="009472F1" w:rsidP="00DB364D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9472F1">
        <w:rPr>
          <w:rFonts w:ascii="Verdana" w:hAnsi="Verdana"/>
          <w:sz w:val="20"/>
          <w:szCs w:val="20"/>
        </w:rPr>
        <w:t>True</w:t>
      </w:r>
    </w:p>
    <w:p w14:paraId="518AE6A7" w14:textId="77777777" w:rsidR="009472F1" w:rsidRPr="009472F1" w:rsidRDefault="009472F1" w:rsidP="00DB364D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9472F1">
        <w:rPr>
          <w:rFonts w:ascii="Verdana" w:hAnsi="Verdana"/>
          <w:sz w:val="20"/>
          <w:szCs w:val="20"/>
        </w:rPr>
        <w:t>False</w:t>
      </w:r>
    </w:p>
    <w:p w14:paraId="58BF83B6" w14:textId="77777777" w:rsidR="009472F1" w:rsidRPr="009472F1" w:rsidRDefault="009472F1" w:rsidP="00DB364D">
      <w:pPr>
        <w:pStyle w:val="ListParagraph"/>
        <w:numPr>
          <w:ilvl w:val="0"/>
          <w:numId w:val="10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 w:rsidRPr="009472F1">
        <w:rPr>
          <w:rFonts w:ascii="Verdana" w:hAnsi="Verdana"/>
          <w:sz w:val="20"/>
          <w:szCs w:val="20"/>
        </w:rPr>
        <w:t>________ insulation, can be used at 90</w:t>
      </w:r>
      <w:r w:rsidRPr="009472F1">
        <w:rPr>
          <w:rFonts w:ascii="Verdana" w:hAnsi="Verdana"/>
          <w:sz w:val="20"/>
          <w:szCs w:val="20"/>
        </w:rPr>
        <w:sym w:font="Symbol" w:char="F0B0"/>
      </w:r>
      <w:r w:rsidRPr="009472F1">
        <w:rPr>
          <w:rFonts w:ascii="Verdana" w:hAnsi="Verdana"/>
          <w:sz w:val="20"/>
          <w:szCs w:val="20"/>
        </w:rPr>
        <w:t>C in both Dry and Wet locations.</w:t>
      </w:r>
    </w:p>
    <w:p w14:paraId="462CD54D" w14:textId="77777777" w:rsidR="009472F1" w:rsidRPr="009472F1" w:rsidRDefault="009472F1" w:rsidP="00DB364D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9472F1">
        <w:rPr>
          <w:rFonts w:ascii="Verdana" w:hAnsi="Verdana"/>
          <w:sz w:val="20"/>
          <w:szCs w:val="20"/>
        </w:rPr>
        <w:t>XHH</w:t>
      </w:r>
    </w:p>
    <w:p w14:paraId="40FFD24D" w14:textId="77777777" w:rsidR="009472F1" w:rsidRPr="009472F1" w:rsidRDefault="009472F1" w:rsidP="00DB364D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9472F1">
        <w:rPr>
          <w:rFonts w:ascii="Verdana" w:hAnsi="Verdana"/>
          <w:sz w:val="20"/>
          <w:szCs w:val="20"/>
        </w:rPr>
        <w:t>XHHW</w:t>
      </w:r>
    </w:p>
    <w:p w14:paraId="313399F5" w14:textId="77777777" w:rsidR="009472F1" w:rsidRPr="009472F1" w:rsidRDefault="009472F1" w:rsidP="00DB364D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9472F1">
        <w:rPr>
          <w:rFonts w:ascii="Verdana" w:hAnsi="Verdana"/>
          <w:sz w:val="20"/>
          <w:szCs w:val="20"/>
        </w:rPr>
        <w:t>XHHW-2</w:t>
      </w:r>
    </w:p>
    <w:p w14:paraId="23A61882" w14:textId="77777777" w:rsidR="009472F1" w:rsidRPr="009472F1" w:rsidRDefault="009472F1" w:rsidP="00DB364D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9472F1">
        <w:rPr>
          <w:rFonts w:ascii="Verdana" w:hAnsi="Verdana"/>
          <w:sz w:val="20"/>
          <w:szCs w:val="20"/>
        </w:rPr>
        <w:t>both “b” and “c”</w:t>
      </w:r>
    </w:p>
    <w:p w14:paraId="62568CBC" w14:textId="77777777" w:rsidR="001B1531" w:rsidRPr="00F15ECB" w:rsidRDefault="001B1531" w:rsidP="00E36920">
      <w:pPr>
        <w:spacing w:after="0"/>
        <w:rPr>
          <w:rFonts w:ascii="Verdana" w:hAnsi="Verdana"/>
          <w:sz w:val="20"/>
          <w:szCs w:val="20"/>
        </w:rPr>
      </w:pPr>
    </w:p>
    <w:p w14:paraId="42A8D692" w14:textId="77777777" w:rsidR="00E013AA" w:rsidRPr="00F15ECB" w:rsidRDefault="00E013AA" w:rsidP="00E36920">
      <w:pPr>
        <w:spacing w:after="0"/>
        <w:rPr>
          <w:rFonts w:ascii="Verdana" w:hAnsi="Verdana"/>
          <w:sz w:val="20"/>
          <w:szCs w:val="20"/>
        </w:rPr>
        <w:sectPr w:rsidR="00E013AA" w:rsidRPr="00F15ECB" w:rsidSect="00E130F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0F1DF8CF" w14:textId="77777777" w:rsidR="00DB364D" w:rsidRPr="00DB364D" w:rsidRDefault="00DB364D" w:rsidP="00277155">
      <w:pPr>
        <w:pStyle w:val="ListParagraph"/>
        <w:numPr>
          <w:ilvl w:val="0"/>
          <w:numId w:val="10"/>
        </w:numPr>
        <w:spacing w:before="24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 xml:space="preserve">A 15A-120V, GFCI protected Type UF Cable circuit originates from a panel in a </w:t>
      </w:r>
      <w:proofErr w:type="gramStart"/>
      <w:r w:rsidRPr="00DB364D">
        <w:rPr>
          <w:rFonts w:ascii="Verdana" w:hAnsi="Verdana"/>
          <w:sz w:val="20"/>
          <w:szCs w:val="20"/>
        </w:rPr>
        <w:t>single family</w:t>
      </w:r>
      <w:proofErr w:type="gramEnd"/>
      <w:r w:rsidRPr="00DB364D">
        <w:rPr>
          <w:rFonts w:ascii="Verdana" w:hAnsi="Verdana"/>
          <w:sz w:val="20"/>
          <w:szCs w:val="20"/>
        </w:rPr>
        <w:t xml:space="preserve"> dwelling unit, travels across the yard and under an unpaved driveway used exclusively for that dwelling’s related vehicles. The N.E.C. requires the cable to be buried to a minimum depth of _______.</w:t>
      </w:r>
    </w:p>
    <w:p w14:paraId="0BDEE822" w14:textId="77777777" w:rsidR="00DB364D" w:rsidRPr="00DB364D" w:rsidRDefault="00DB364D" w:rsidP="00825758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1 ft.</w:t>
      </w:r>
    </w:p>
    <w:p w14:paraId="017C060B" w14:textId="77777777" w:rsidR="00DB364D" w:rsidRPr="00DB364D" w:rsidRDefault="00DB364D" w:rsidP="00825758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1.5 ft.</w:t>
      </w:r>
    </w:p>
    <w:p w14:paraId="0E00957D" w14:textId="77777777" w:rsidR="00DB364D" w:rsidRPr="00DB364D" w:rsidRDefault="00DB364D" w:rsidP="00825758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2 ft.</w:t>
      </w:r>
    </w:p>
    <w:p w14:paraId="47738672" w14:textId="77777777" w:rsidR="00DB364D" w:rsidRPr="00DB364D" w:rsidRDefault="00DB364D" w:rsidP="00825758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3 ft.</w:t>
      </w:r>
    </w:p>
    <w:p w14:paraId="35F9A4EF" w14:textId="77777777" w:rsidR="00DB364D" w:rsidRPr="00DB364D" w:rsidRDefault="00DB364D" w:rsidP="00825758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4 ft.</w:t>
      </w:r>
    </w:p>
    <w:p w14:paraId="45393AFE" w14:textId="77777777" w:rsidR="00DB364D" w:rsidRPr="00DB364D" w:rsidRDefault="00DB364D" w:rsidP="00277155">
      <w:pPr>
        <w:spacing w:before="120" w:after="60"/>
        <w:rPr>
          <w:rFonts w:ascii="Verdana" w:hAnsi="Verdana"/>
          <w:b/>
        </w:rPr>
      </w:pPr>
      <w:r w:rsidRPr="00DB364D">
        <w:rPr>
          <w:rFonts w:ascii="Verdana" w:hAnsi="Verdana"/>
          <w:b/>
        </w:rPr>
        <w:t>Article 310</w:t>
      </w:r>
    </w:p>
    <w:p w14:paraId="3F98F7C4" w14:textId="77777777" w:rsidR="00DB364D" w:rsidRPr="00DB364D" w:rsidRDefault="00DB364D" w:rsidP="00277155">
      <w:pPr>
        <w:pStyle w:val="ListParagraph"/>
        <w:numPr>
          <w:ilvl w:val="0"/>
          <w:numId w:val="10"/>
        </w:numPr>
        <w:spacing w:before="6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Excluding any other articles, Conductors shall be insulated.</w:t>
      </w:r>
      <w:r w:rsidRPr="00DB364D">
        <w:rPr>
          <w:rFonts w:ascii="Verdana" w:hAnsi="Verdana"/>
          <w:sz w:val="20"/>
          <w:szCs w:val="20"/>
        </w:rPr>
        <w:tab/>
      </w:r>
    </w:p>
    <w:p w14:paraId="6A65FDB5" w14:textId="77777777" w:rsidR="00DB364D" w:rsidRPr="00DB364D" w:rsidRDefault="00DB364D" w:rsidP="00825758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True</w:t>
      </w:r>
    </w:p>
    <w:p w14:paraId="65C2EAFC" w14:textId="77777777" w:rsidR="00DB364D" w:rsidRPr="00DB364D" w:rsidRDefault="00DB364D" w:rsidP="00825758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False</w:t>
      </w:r>
    </w:p>
    <w:p w14:paraId="01BDA469" w14:textId="77777777" w:rsidR="00DB364D" w:rsidRPr="00DB364D" w:rsidRDefault="00DB364D" w:rsidP="00825758">
      <w:pPr>
        <w:pStyle w:val="ListParagraph"/>
        <w:numPr>
          <w:ilvl w:val="0"/>
          <w:numId w:val="10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The operating temperature of a conductor shall be allowed to be temporarily exceeded when bundled together with conductors that have a higher operating temperature.</w:t>
      </w:r>
    </w:p>
    <w:p w14:paraId="635901F8" w14:textId="77777777" w:rsidR="00DB364D" w:rsidRPr="00DB364D" w:rsidRDefault="00DB364D" w:rsidP="00825758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True</w:t>
      </w:r>
    </w:p>
    <w:p w14:paraId="68AD7F47" w14:textId="77777777" w:rsidR="00DB364D" w:rsidRPr="00DB364D" w:rsidRDefault="00DB364D" w:rsidP="00825758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False</w:t>
      </w:r>
    </w:p>
    <w:p w14:paraId="62F8C51F" w14:textId="77777777" w:rsidR="00DB364D" w:rsidRPr="00DB364D" w:rsidRDefault="00DB364D" w:rsidP="00825758">
      <w:pPr>
        <w:pStyle w:val="ListParagraph"/>
        <w:numPr>
          <w:ilvl w:val="0"/>
          <w:numId w:val="10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 xml:space="preserve">A ________ conductor that carries only the unbalanced current from </w:t>
      </w:r>
      <w:proofErr w:type="gramStart"/>
      <w:r w:rsidRPr="00DB364D">
        <w:rPr>
          <w:rFonts w:ascii="Verdana" w:hAnsi="Verdana"/>
          <w:sz w:val="20"/>
          <w:szCs w:val="20"/>
        </w:rPr>
        <w:t>other  conductors</w:t>
      </w:r>
      <w:proofErr w:type="gramEnd"/>
      <w:r w:rsidRPr="00DB364D">
        <w:rPr>
          <w:rFonts w:ascii="Verdana" w:hAnsi="Verdana"/>
          <w:sz w:val="20"/>
          <w:szCs w:val="20"/>
        </w:rPr>
        <w:t xml:space="preserve"> of the same circuit ________ be required to be counted as current carrying when applying the adjustment factors of 310.15(B)(3)(a)</w:t>
      </w:r>
    </w:p>
    <w:p w14:paraId="7CAF198A" w14:textId="77777777" w:rsidR="00DB364D" w:rsidRPr="00DB364D" w:rsidRDefault="00DB364D" w:rsidP="00825758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grounding; shall</w:t>
      </w:r>
    </w:p>
    <w:p w14:paraId="6473B6D2" w14:textId="77777777" w:rsidR="00DB364D" w:rsidRPr="00DB364D" w:rsidRDefault="00DB364D" w:rsidP="00825758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neutral; shall</w:t>
      </w:r>
    </w:p>
    <w:p w14:paraId="46398183" w14:textId="77777777" w:rsidR="00DB364D" w:rsidRPr="00DB364D" w:rsidRDefault="00DB364D" w:rsidP="00825758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integrated; must</w:t>
      </w:r>
    </w:p>
    <w:p w14:paraId="272A55A9" w14:textId="77777777" w:rsidR="00DB364D" w:rsidRPr="00DB364D" w:rsidRDefault="00DB364D" w:rsidP="00825758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 xml:space="preserve">neutral; shall not </w:t>
      </w:r>
    </w:p>
    <w:p w14:paraId="1E24EA6C" w14:textId="77777777" w:rsidR="00DB364D" w:rsidRPr="00DB364D" w:rsidRDefault="00DB364D" w:rsidP="00825758">
      <w:pPr>
        <w:pStyle w:val="ListParagraph"/>
        <w:numPr>
          <w:ilvl w:val="0"/>
          <w:numId w:val="10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“</w:t>
      </w:r>
      <w:proofErr w:type="gramStart"/>
      <w:r w:rsidRPr="00DB364D">
        <w:rPr>
          <w:rFonts w:ascii="Verdana" w:hAnsi="Verdana"/>
          <w:sz w:val="20"/>
          <w:szCs w:val="20"/>
        </w:rPr>
        <w:t>Generally</w:t>
      </w:r>
      <w:proofErr w:type="gramEnd"/>
      <w:r w:rsidRPr="00DB364D">
        <w:rPr>
          <w:rFonts w:ascii="Verdana" w:hAnsi="Verdana"/>
          <w:sz w:val="20"/>
          <w:szCs w:val="20"/>
        </w:rPr>
        <w:t>”, when paralleling conductors, each conductor shall be larger than # 1 AWG.</w:t>
      </w:r>
    </w:p>
    <w:p w14:paraId="0941E34A" w14:textId="77777777" w:rsidR="00DB364D" w:rsidRPr="00DB364D" w:rsidRDefault="00DB364D" w:rsidP="00825758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True</w:t>
      </w:r>
    </w:p>
    <w:p w14:paraId="3FB94E3F" w14:textId="77777777" w:rsidR="00DB364D" w:rsidRPr="00DB364D" w:rsidRDefault="00DB364D" w:rsidP="00825758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False</w:t>
      </w:r>
    </w:p>
    <w:p w14:paraId="42FBA1DA" w14:textId="77777777" w:rsidR="00DB364D" w:rsidRPr="00DB364D" w:rsidRDefault="00DB364D" w:rsidP="00825758">
      <w:pPr>
        <w:pStyle w:val="ListParagraph"/>
        <w:numPr>
          <w:ilvl w:val="0"/>
          <w:numId w:val="10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When paralleling conductors in separate cables or raceways, the cables or raceways with conductors shall have the same number of conductors and shall have the same electrical characteristics.</w:t>
      </w:r>
    </w:p>
    <w:p w14:paraId="4A7CEF4D" w14:textId="77777777" w:rsidR="00DB364D" w:rsidRPr="00DB364D" w:rsidRDefault="00DB364D" w:rsidP="00825758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True</w:t>
      </w:r>
    </w:p>
    <w:p w14:paraId="35F54546" w14:textId="77777777" w:rsidR="00DB364D" w:rsidRPr="00DB364D" w:rsidRDefault="00DB364D" w:rsidP="00825758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False</w:t>
      </w:r>
    </w:p>
    <w:p w14:paraId="1D6F6247" w14:textId="77777777" w:rsidR="00DB364D" w:rsidRPr="00DB364D" w:rsidRDefault="00DB364D" w:rsidP="00825758">
      <w:pPr>
        <w:pStyle w:val="ListParagraph"/>
        <w:numPr>
          <w:ilvl w:val="0"/>
          <w:numId w:val="10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Where installed in raceways, only conductors larger than #8 AWG must be stranded.</w:t>
      </w:r>
    </w:p>
    <w:p w14:paraId="5519FB15" w14:textId="77777777" w:rsidR="00DB364D" w:rsidRPr="00DB364D" w:rsidRDefault="00DB364D" w:rsidP="00825758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True</w:t>
      </w:r>
    </w:p>
    <w:p w14:paraId="60C244CB" w14:textId="77777777" w:rsidR="00DB364D" w:rsidRPr="00DB364D" w:rsidRDefault="00DB364D" w:rsidP="00825758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False</w:t>
      </w:r>
    </w:p>
    <w:p w14:paraId="17D61CBB" w14:textId="77777777" w:rsidR="00DB364D" w:rsidRPr="00DB364D" w:rsidRDefault="00DB364D" w:rsidP="00825758">
      <w:pPr>
        <w:pStyle w:val="ListParagraph"/>
        <w:numPr>
          <w:ilvl w:val="0"/>
          <w:numId w:val="10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Each current-carrying conductor of a paralleled set of conductors ______ be counted as a current-carrying conductor.</w:t>
      </w:r>
    </w:p>
    <w:p w14:paraId="0C18E484" w14:textId="77777777" w:rsidR="00DB364D" w:rsidRPr="00DB364D" w:rsidRDefault="00DB364D" w:rsidP="00825758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should</w:t>
      </w:r>
    </w:p>
    <w:p w14:paraId="3203405F" w14:textId="77777777" w:rsidR="00DB364D" w:rsidRPr="00DB364D" w:rsidRDefault="00DB364D" w:rsidP="00825758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 xml:space="preserve">shall not </w:t>
      </w:r>
    </w:p>
    <w:p w14:paraId="41C93AA1" w14:textId="77777777" w:rsidR="00DB364D" w:rsidRPr="00DB364D" w:rsidRDefault="00DB364D" w:rsidP="00825758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shall</w:t>
      </w:r>
    </w:p>
    <w:p w14:paraId="5FDAFC37" w14:textId="77777777" w:rsidR="00DB364D" w:rsidRPr="00DB364D" w:rsidRDefault="00DB364D" w:rsidP="00825758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need not</w:t>
      </w:r>
    </w:p>
    <w:p w14:paraId="6F0ABFFD" w14:textId="7120175E" w:rsidR="00DB364D" w:rsidRPr="00DB364D" w:rsidRDefault="00DB364D" w:rsidP="00825758">
      <w:pPr>
        <w:pStyle w:val="ListParagraph"/>
        <w:numPr>
          <w:ilvl w:val="0"/>
          <w:numId w:val="10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To still have the capacity to carry current, conductors installed in an ambient temperature of 71</w:t>
      </w:r>
      <w:r w:rsidRPr="00DB364D">
        <w:rPr>
          <w:rFonts w:ascii="Verdana" w:hAnsi="Verdana"/>
          <w:sz w:val="20"/>
          <w:szCs w:val="20"/>
        </w:rPr>
        <w:sym w:font="Symbol" w:char="F0B0"/>
      </w:r>
      <w:r w:rsidRPr="00DB364D">
        <w:rPr>
          <w:rFonts w:ascii="Verdana" w:hAnsi="Verdana"/>
          <w:sz w:val="20"/>
          <w:szCs w:val="20"/>
        </w:rPr>
        <w:t>C would require a minimum insulation rating of ______.</w:t>
      </w:r>
    </w:p>
    <w:p w14:paraId="0A745057" w14:textId="77777777" w:rsidR="00DB364D" w:rsidRPr="00DB364D" w:rsidRDefault="00DB364D" w:rsidP="00825758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60</w:t>
      </w:r>
      <w:r w:rsidRPr="00DB364D">
        <w:rPr>
          <w:rFonts w:ascii="Verdana" w:hAnsi="Verdana"/>
          <w:sz w:val="20"/>
          <w:szCs w:val="20"/>
        </w:rPr>
        <w:sym w:font="Symbol" w:char="F0B0"/>
      </w:r>
      <w:r w:rsidRPr="00DB364D">
        <w:rPr>
          <w:rFonts w:ascii="Verdana" w:hAnsi="Verdana"/>
          <w:sz w:val="20"/>
          <w:szCs w:val="20"/>
        </w:rPr>
        <w:t>C</w:t>
      </w:r>
    </w:p>
    <w:p w14:paraId="2B3ABDCC" w14:textId="77777777" w:rsidR="00DB364D" w:rsidRPr="00DB364D" w:rsidRDefault="00DB364D" w:rsidP="00825758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75</w:t>
      </w:r>
      <w:r w:rsidRPr="00DB364D">
        <w:rPr>
          <w:rFonts w:ascii="Verdana" w:hAnsi="Verdana"/>
          <w:sz w:val="20"/>
          <w:szCs w:val="20"/>
        </w:rPr>
        <w:sym w:font="Symbol" w:char="F0B0"/>
      </w:r>
      <w:r w:rsidRPr="00DB364D">
        <w:rPr>
          <w:rFonts w:ascii="Verdana" w:hAnsi="Verdana"/>
          <w:sz w:val="20"/>
          <w:szCs w:val="20"/>
        </w:rPr>
        <w:t>C</w:t>
      </w:r>
    </w:p>
    <w:p w14:paraId="07900AB0" w14:textId="77777777" w:rsidR="00DB364D" w:rsidRPr="00DB364D" w:rsidRDefault="00DB364D" w:rsidP="00825758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90</w:t>
      </w:r>
      <w:r w:rsidRPr="00DB364D">
        <w:rPr>
          <w:rFonts w:ascii="Verdana" w:hAnsi="Verdana"/>
          <w:sz w:val="20"/>
          <w:szCs w:val="20"/>
        </w:rPr>
        <w:sym w:font="Symbol" w:char="F0B0"/>
      </w:r>
      <w:r w:rsidRPr="00DB364D">
        <w:rPr>
          <w:rFonts w:ascii="Verdana" w:hAnsi="Verdana"/>
          <w:sz w:val="20"/>
          <w:szCs w:val="20"/>
        </w:rPr>
        <w:t>C</w:t>
      </w:r>
    </w:p>
    <w:p w14:paraId="3643F558" w14:textId="220679BF" w:rsidR="00277155" w:rsidRPr="00277155" w:rsidRDefault="00DB364D" w:rsidP="00277155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277155">
        <w:rPr>
          <w:rFonts w:ascii="Verdana" w:hAnsi="Verdana"/>
          <w:sz w:val="20"/>
          <w:szCs w:val="20"/>
        </w:rPr>
        <w:t>can use any of these</w:t>
      </w:r>
      <w:r w:rsidR="00277155" w:rsidRPr="00277155">
        <w:rPr>
          <w:rFonts w:ascii="Verdana" w:hAnsi="Verdana"/>
          <w:sz w:val="20"/>
          <w:szCs w:val="20"/>
        </w:rPr>
        <w:br w:type="page"/>
      </w:r>
    </w:p>
    <w:p w14:paraId="1DBD0043" w14:textId="77777777" w:rsidR="00277155" w:rsidRPr="00277155" w:rsidRDefault="00277155" w:rsidP="00277155">
      <w:pPr>
        <w:spacing w:before="240" w:after="0"/>
        <w:ind w:left="360"/>
        <w:rPr>
          <w:rFonts w:ascii="Verdana" w:hAnsi="Verdana"/>
          <w:sz w:val="20"/>
          <w:szCs w:val="20"/>
        </w:rPr>
      </w:pPr>
    </w:p>
    <w:p w14:paraId="020ABBA6" w14:textId="68E113AF" w:rsidR="00DB364D" w:rsidRPr="00DB364D" w:rsidRDefault="00DB364D" w:rsidP="00277155">
      <w:pPr>
        <w:pStyle w:val="ListParagraph"/>
        <w:numPr>
          <w:ilvl w:val="0"/>
          <w:numId w:val="10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Conductor sizes are expressed in American Wire Gage (AWG) or in circular mils (</w:t>
      </w:r>
      <w:proofErr w:type="spellStart"/>
      <w:r w:rsidRPr="00DB364D">
        <w:rPr>
          <w:rFonts w:ascii="Verdana" w:hAnsi="Verdana"/>
          <w:sz w:val="20"/>
          <w:szCs w:val="20"/>
        </w:rPr>
        <w:t>cmils</w:t>
      </w:r>
      <w:proofErr w:type="spellEnd"/>
      <w:r w:rsidRPr="00DB364D">
        <w:rPr>
          <w:rFonts w:ascii="Verdana" w:hAnsi="Verdana"/>
          <w:sz w:val="20"/>
          <w:szCs w:val="20"/>
        </w:rPr>
        <w:t>). The largest conductor expressed in AWG is _______.</w:t>
      </w:r>
    </w:p>
    <w:p w14:paraId="70CD9091" w14:textId="77777777" w:rsidR="00DB364D" w:rsidRPr="00DB364D" w:rsidRDefault="00DB364D" w:rsidP="00825758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#1</w:t>
      </w:r>
    </w:p>
    <w:p w14:paraId="192FEC8A" w14:textId="77777777" w:rsidR="00DB364D" w:rsidRPr="00DB364D" w:rsidRDefault="00DB364D" w:rsidP="00825758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#250</w:t>
      </w:r>
    </w:p>
    <w:p w14:paraId="5E9216DD" w14:textId="77777777" w:rsidR="00DB364D" w:rsidRPr="00DB364D" w:rsidRDefault="00DB364D" w:rsidP="00825758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#0</w:t>
      </w:r>
    </w:p>
    <w:p w14:paraId="258406FC" w14:textId="77777777" w:rsidR="00DB364D" w:rsidRPr="00DB364D" w:rsidRDefault="00DB364D" w:rsidP="00825758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#4/0</w:t>
      </w:r>
    </w:p>
    <w:p w14:paraId="550CBE33" w14:textId="77777777" w:rsidR="00DB364D" w:rsidRPr="00DB364D" w:rsidRDefault="00DB364D" w:rsidP="00825758">
      <w:pPr>
        <w:pStyle w:val="ListParagraph"/>
        <w:numPr>
          <w:ilvl w:val="0"/>
          <w:numId w:val="10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The smallest size 600V conductor (AWG) for general wiring is _______</w:t>
      </w:r>
      <w:proofErr w:type="gramStart"/>
      <w:r w:rsidRPr="00DB364D">
        <w:rPr>
          <w:rFonts w:ascii="Verdana" w:hAnsi="Verdana"/>
          <w:sz w:val="20"/>
          <w:szCs w:val="20"/>
        </w:rPr>
        <w:t>_ .</w:t>
      </w:r>
      <w:proofErr w:type="gramEnd"/>
    </w:p>
    <w:p w14:paraId="64E97D65" w14:textId="77777777" w:rsidR="00DB364D" w:rsidRPr="00DB364D" w:rsidRDefault="00DB364D" w:rsidP="00825758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#12 Al</w:t>
      </w:r>
    </w:p>
    <w:p w14:paraId="6C7C87D8" w14:textId="77777777" w:rsidR="00DB364D" w:rsidRPr="00DB364D" w:rsidRDefault="00DB364D" w:rsidP="00825758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#14 Al</w:t>
      </w:r>
    </w:p>
    <w:p w14:paraId="007468DA" w14:textId="77777777" w:rsidR="00DB364D" w:rsidRPr="00DB364D" w:rsidRDefault="00DB364D" w:rsidP="00825758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#10 Cu</w:t>
      </w:r>
    </w:p>
    <w:p w14:paraId="0CE71E95" w14:textId="77777777" w:rsidR="00DB364D" w:rsidRPr="00DB364D" w:rsidRDefault="00DB364D" w:rsidP="00825758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#8</w:t>
      </w:r>
    </w:p>
    <w:p w14:paraId="198CF421" w14:textId="77777777" w:rsidR="00DB364D" w:rsidRPr="00DB364D" w:rsidRDefault="00DB364D" w:rsidP="00825758">
      <w:pPr>
        <w:spacing w:before="240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Questions 17-thru-20:  Match the Insulation (on the left) with its Properties (on the right).</w:t>
      </w:r>
    </w:p>
    <w:p w14:paraId="4F7E453B" w14:textId="263F5CD7" w:rsidR="00DB364D" w:rsidRPr="00DB364D" w:rsidRDefault="00DB364D" w:rsidP="0028229D">
      <w:pPr>
        <w:pStyle w:val="ListParagraph"/>
        <w:numPr>
          <w:ilvl w:val="0"/>
          <w:numId w:val="10"/>
        </w:numPr>
        <w:tabs>
          <w:tab w:val="left" w:pos="1980"/>
        </w:tabs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THHN</w:t>
      </w:r>
      <w:r w:rsidRPr="00DB364D">
        <w:rPr>
          <w:rFonts w:ascii="Verdana" w:hAnsi="Verdana"/>
          <w:sz w:val="20"/>
          <w:szCs w:val="20"/>
        </w:rPr>
        <w:tab/>
        <w:t>a) 75</w:t>
      </w:r>
      <w:r w:rsidRPr="00DB364D">
        <w:rPr>
          <w:rFonts w:ascii="Verdana" w:hAnsi="Verdana"/>
          <w:sz w:val="20"/>
          <w:szCs w:val="20"/>
        </w:rPr>
        <w:sym w:font="Symbol" w:char="F0B0"/>
      </w:r>
      <w:r w:rsidRPr="00DB364D">
        <w:rPr>
          <w:rFonts w:ascii="Verdana" w:hAnsi="Verdana"/>
          <w:sz w:val="20"/>
          <w:szCs w:val="20"/>
        </w:rPr>
        <w:t>C Insulation, Dry &amp; Wet locations</w:t>
      </w:r>
    </w:p>
    <w:p w14:paraId="3A32C336" w14:textId="6F7F8D34" w:rsidR="00DB364D" w:rsidRPr="00DB364D" w:rsidRDefault="00DB364D" w:rsidP="0028229D">
      <w:pPr>
        <w:pStyle w:val="ListParagraph"/>
        <w:numPr>
          <w:ilvl w:val="0"/>
          <w:numId w:val="10"/>
        </w:numPr>
        <w:tabs>
          <w:tab w:val="left" w:pos="1980"/>
        </w:tabs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TW</w:t>
      </w:r>
      <w:r w:rsidRPr="00DB364D">
        <w:rPr>
          <w:rFonts w:ascii="Verdana" w:hAnsi="Verdana"/>
          <w:sz w:val="20"/>
          <w:szCs w:val="20"/>
        </w:rPr>
        <w:tab/>
        <w:t>b) 90</w:t>
      </w:r>
      <w:r w:rsidRPr="00DB364D">
        <w:rPr>
          <w:rFonts w:ascii="Verdana" w:hAnsi="Verdana"/>
          <w:sz w:val="20"/>
          <w:szCs w:val="20"/>
        </w:rPr>
        <w:sym w:font="Symbol" w:char="F0B0"/>
      </w:r>
      <w:r w:rsidRPr="00DB364D">
        <w:rPr>
          <w:rFonts w:ascii="Verdana" w:hAnsi="Verdana"/>
          <w:sz w:val="20"/>
          <w:szCs w:val="20"/>
        </w:rPr>
        <w:t>C Insulation, Dry &amp; Damp locations</w:t>
      </w:r>
    </w:p>
    <w:p w14:paraId="4877B773" w14:textId="300C3A5D" w:rsidR="00DB364D" w:rsidRPr="00DB364D" w:rsidRDefault="00DB364D" w:rsidP="0028229D">
      <w:pPr>
        <w:pStyle w:val="ListParagraph"/>
        <w:numPr>
          <w:ilvl w:val="0"/>
          <w:numId w:val="10"/>
        </w:numPr>
        <w:tabs>
          <w:tab w:val="left" w:pos="1980"/>
        </w:tabs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THWN-2</w:t>
      </w:r>
      <w:r w:rsidRPr="00DB364D">
        <w:rPr>
          <w:rFonts w:ascii="Verdana" w:hAnsi="Verdana"/>
          <w:sz w:val="20"/>
          <w:szCs w:val="20"/>
        </w:rPr>
        <w:tab/>
        <w:t>c) 60</w:t>
      </w:r>
      <w:r w:rsidRPr="00DB364D">
        <w:rPr>
          <w:rFonts w:ascii="Verdana" w:hAnsi="Verdana"/>
          <w:sz w:val="20"/>
          <w:szCs w:val="20"/>
        </w:rPr>
        <w:sym w:font="Symbol" w:char="F0B0"/>
      </w:r>
      <w:r w:rsidRPr="00DB364D">
        <w:rPr>
          <w:rFonts w:ascii="Verdana" w:hAnsi="Verdana"/>
          <w:sz w:val="20"/>
          <w:szCs w:val="20"/>
        </w:rPr>
        <w:t>C</w:t>
      </w:r>
      <w:bookmarkStart w:id="0" w:name="_GoBack"/>
      <w:bookmarkEnd w:id="0"/>
      <w:r w:rsidRPr="00DB364D">
        <w:rPr>
          <w:rFonts w:ascii="Verdana" w:hAnsi="Verdana"/>
          <w:sz w:val="20"/>
          <w:szCs w:val="20"/>
        </w:rPr>
        <w:t xml:space="preserve"> Insulation, Dry &amp; Wet locations</w:t>
      </w:r>
    </w:p>
    <w:p w14:paraId="33C57F89" w14:textId="70B784C2" w:rsidR="00DB364D" w:rsidRPr="00DB364D" w:rsidRDefault="00DB364D" w:rsidP="0028229D">
      <w:pPr>
        <w:pStyle w:val="ListParagraph"/>
        <w:numPr>
          <w:ilvl w:val="0"/>
          <w:numId w:val="10"/>
        </w:numPr>
        <w:tabs>
          <w:tab w:val="left" w:pos="1980"/>
        </w:tabs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THWN</w:t>
      </w:r>
      <w:r w:rsidRPr="00DB364D">
        <w:rPr>
          <w:rFonts w:ascii="Verdana" w:hAnsi="Verdana"/>
          <w:sz w:val="20"/>
          <w:szCs w:val="20"/>
        </w:rPr>
        <w:tab/>
        <w:t>d) 90</w:t>
      </w:r>
      <w:r w:rsidRPr="00DB364D">
        <w:rPr>
          <w:rFonts w:ascii="Verdana" w:hAnsi="Verdana"/>
          <w:sz w:val="20"/>
          <w:szCs w:val="20"/>
        </w:rPr>
        <w:sym w:font="Symbol" w:char="F0B0"/>
      </w:r>
      <w:r w:rsidRPr="00DB364D">
        <w:rPr>
          <w:rFonts w:ascii="Verdana" w:hAnsi="Verdana"/>
          <w:sz w:val="20"/>
          <w:szCs w:val="20"/>
        </w:rPr>
        <w:t>C Insulation, Dry &amp; Wet locations</w:t>
      </w:r>
    </w:p>
    <w:p w14:paraId="3ABA6C8F" w14:textId="77777777" w:rsidR="00DB364D" w:rsidRPr="00825758" w:rsidRDefault="00DB364D" w:rsidP="00825758">
      <w:pPr>
        <w:spacing w:before="360" w:after="120"/>
        <w:rPr>
          <w:rFonts w:ascii="Verdana" w:hAnsi="Verdana"/>
          <w:b/>
        </w:rPr>
      </w:pPr>
      <w:r w:rsidRPr="00825758">
        <w:rPr>
          <w:rFonts w:ascii="Verdana" w:hAnsi="Verdana"/>
          <w:b/>
        </w:rPr>
        <w:t>Ampacity</w:t>
      </w:r>
    </w:p>
    <w:p w14:paraId="1CE36FDC" w14:textId="77777777" w:rsidR="00DB364D" w:rsidRPr="00DB364D" w:rsidRDefault="00DB364D" w:rsidP="00825758">
      <w:pPr>
        <w:pStyle w:val="ListParagraph"/>
        <w:numPr>
          <w:ilvl w:val="0"/>
          <w:numId w:val="10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What is the ampacity of a 1250kcmil THHN conductor in a dry location with an ambient temperature of 179</w:t>
      </w:r>
      <w:r w:rsidRPr="00DB364D">
        <w:rPr>
          <w:rFonts w:ascii="Verdana" w:hAnsi="Verdana"/>
          <w:sz w:val="20"/>
          <w:szCs w:val="20"/>
        </w:rPr>
        <w:sym w:font="Symbol" w:char="F0B0"/>
      </w:r>
      <w:r w:rsidRPr="00DB364D">
        <w:rPr>
          <w:rFonts w:ascii="Verdana" w:hAnsi="Verdana"/>
          <w:sz w:val="20"/>
          <w:szCs w:val="20"/>
        </w:rPr>
        <w:t>F?</w:t>
      </w:r>
    </w:p>
    <w:p w14:paraId="5C471074" w14:textId="77777777" w:rsidR="00DB364D" w:rsidRPr="00DB364D" w:rsidRDefault="00DB364D" w:rsidP="00C94D06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171.1A</w:t>
      </w:r>
    </w:p>
    <w:p w14:paraId="2D4F218F" w14:textId="77777777" w:rsidR="00DB364D" w:rsidRPr="00DB364D" w:rsidRDefault="00DB364D" w:rsidP="00C94D06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158.1A</w:t>
      </w:r>
    </w:p>
    <w:p w14:paraId="4FC7489C" w14:textId="77777777" w:rsidR="00DB364D" w:rsidRPr="00DB364D" w:rsidRDefault="00DB364D" w:rsidP="00C94D06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140.7A</w:t>
      </w:r>
    </w:p>
    <w:p w14:paraId="2B396476" w14:textId="77777777" w:rsidR="00DB364D" w:rsidRPr="00DB364D" w:rsidRDefault="00DB364D" w:rsidP="00C94D06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192.9A</w:t>
      </w:r>
    </w:p>
    <w:p w14:paraId="53CFC9E6" w14:textId="77777777" w:rsidR="00DB364D" w:rsidRPr="00DB364D" w:rsidRDefault="00DB364D" w:rsidP="00825758">
      <w:pPr>
        <w:pStyle w:val="ListParagraph"/>
        <w:numPr>
          <w:ilvl w:val="0"/>
          <w:numId w:val="10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What is the ampacity of a 900Kcmil THW Al conductor in a Damp location with an ambient temperature of 106</w:t>
      </w:r>
      <w:r w:rsidRPr="00DB364D">
        <w:rPr>
          <w:rFonts w:ascii="Verdana" w:hAnsi="Verdana"/>
          <w:sz w:val="20"/>
          <w:szCs w:val="20"/>
        </w:rPr>
        <w:sym w:font="Symbol" w:char="F0B0"/>
      </w:r>
      <w:r w:rsidRPr="00DB364D">
        <w:rPr>
          <w:rFonts w:ascii="Verdana" w:hAnsi="Verdana"/>
          <w:sz w:val="20"/>
          <w:szCs w:val="20"/>
        </w:rPr>
        <w:t>F?</w:t>
      </w:r>
    </w:p>
    <w:p w14:paraId="65815DE2" w14:textId="77777777" w:rsidR="00DB364D" w:rsidRPr="00DB364D" w:rsidRDefault="00DB364D" w:rsidP="00C94D06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426.4A</w:t>
      </w:r>
    </w:p>
    <w:p w14:paraId="2EFBA56F" w14:textId="77777777" w:rsidR="00DB364D" w:rsidRPr="00DB364D" w:rsidRDefault="00DB364D" w:rsidP="00C94D06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369.8A</w:t>
      </w:r>
    </w:p>
    <w:p w14:paraId="0706503F" w14:textId="77777777" w:rsidR="00DB364D" w:rsidRPr="00DB364D" w:rsidRDefault="00DB364D" w:rsidP="00C94D06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348.5A</w:t>
      </w:r>
    </w:p>
    <w:p w14:paraId="184127DA" w14:textId="77777777" w:rsidR="00DB364D" w:rsidRPr="00DB364D" w:rsidRDefault="00DB364D" w:rsidP="00C94D06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452.4A</w:t>
      </w:r>
    </w:p>
    <w:p w14:paraId="16A29B0F" w14:textId="77777777" w:rsidR="00DB364D" w:rsidRPr="00DB364D" w:rsidRDefault="00DB364D" w:rsidP="00825758">
      <w:pPr>
        <w:pStyle w:val="ListParagraph"/>
        <w:numPr>
          <w:ilvl w:val="0"/>
          <w:numId w:val="10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What is the ampacity of a 4/0awg THWN-2 Cu conductor in a Wet location with an ambient temperature of 36</w:t>
      </w:r>
      <w:r w:rsidRPr="00DB364D">
        <w:rPr>
          <w:rFonts w:ascii="Verdana" w:hAnsi="Verdana"/>
          <w:sz w:val="20"/>
          <w:szCs w:val="20"/>
        </w:rPr>
        <w:sym w:font="Symbol" w:char="F0B0"/>
      </w:r>
      <w:r w:rsidRPr="00DB364D">
        <w:rPr>
          <w:rFonts w:ascii="Verdana" w:hAnsi="Verdana"/>
          <w:sz w:val="20"/>
          <w:szCs w:val="20"/>
        </w:rPr>
        <w:t>C?</w:t>
      </w:r>
    </w:p>
    <w:p w14:paraId="77233F26" w14:textId="77777777" w:rsidR="00DB364D" w:rsidRPr="00DB364D" w:rsidRDefault="00DB364D" w:rsidP="00C94D06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178.4A</w:t>
      </w:r>
    </w:p>
    <w:p w14:paraId="1E3A978F" w14:textId="77777777" w:rsidR="00DB364D" w:rsidRPr="00DB364D" w:rsidRDefault="00DB364D" w:rsidP="00C94D06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235.8A</w:t>
      </w:r>
    </w:p>
    <w:p w14:paraId="48D4FB13" w14:textId="77777777" w:rsidR="00DB364D" w:rsidRPr="00DB364D" w:rsidRDefault="00DB364D" w:rsidP="00C94D06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236.6A</w:t>
      </w:r>
    </w:p>
    <w:p w14:paraId="2DB0F599" w14:textId="77777777" w:rsidR="00DB364D" w:rsidRPr="00DB364D" w:rsidRDefault="00DB364D" w:rsidP="00C94D06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299A</w:t>
      </w:r>
    </w:p>
    <w:p w14:paraId="78CAC56C" w14:textId="77777777" w:rsidR="00DB364D" w:rsidRPr="00DB364D" w:rsidRDefault="00DB364D" w:rsidP="00825758">
      <w:pPr>
        <w:pStyle w:val="ListParagraph"/>
        <w:numPr>
          <w:ilvl w:val="0"/>
          <w:numId w:val="10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What is the ampacity of a 1 AWG THWN AL conductor in a Wet location with an ambient temperature of 50</w:t>
      </w:r>
      <w:r w:rsidRPr="00DB364D">
        <w:rPr>
          <w:rFonts w:ascii="Verdana" w:hAnsi="Verdana"/>
          <w:sz w:val="20"/>
          <w:szCs w:val="20"/>
        </w:rPr>
        <w:sym w:font="Symbol" w:char="F0B0"/>
      </w:r>
      <w:r w:rsidRPr="00DB364D">
        <w:rPr>
          <w:rFonts w:ascii="Verdana" w:hAnsi="Verdana"/>
          <w:sz w:val="20"/>
          <w:szCs w:val="20"/>
        </w:rPr>
        <w:t>C?</w:t>
      </w:r>
    </w:p>
    <w:p w14:paraId="1604AE15" w14:textId="77777777" w:rsidR="00DB364D" w:rsidRPr="00DB364D" w:rsidRDefault="00DB364D" w:rsidP="00C94D06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75A</w:t>
      </w:r>
    </w:p>
    <w:p w14:paraId="4C971A32" w14:textId="77777777" w:rsidR="00DB364D" w:rsidRPr="00DB364D" w:rsidRDefault="00DB364D" w:rsidP="00C94D06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115A</w:t>
      </w:r>
    </w:p>
    <w:p w14:paraId="5BD4BD57" w14:textId="77777777" w:rsidR="00DB364D" w:rsidRPr="00DB364D" w:rsidRDefault="00DB364D" w:rsidP="00C94D06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149.5A</w:t>
      </w:r>
    </w:p>
    <w:p w14:paraId="0B708FE5" w14:textId="77777777" w:rsidR="00DB364D" w:rsidRPr="00DB364D" w:rsidRDefault="00DB364D" w:rsidP="00C94D06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97.5A</w:t>
      </w:r>
    </w:p>
    <w:p w14:paraId="1D9F357A" w14:textId="77777777" w:rsidR="00277155" w:rsidRDefault="00277155">
      <w:pPr>
        <w:rPr>
          <w:rFonts w:ascii="Verdana" w:hAnsi="Verdana"/>
          <w:b/>
        </w:rPr>
      </w:pPr>
      <w:r>
        <w:rPr>
          <w:rFonts w:ascii="Verdana" w:hAnsi="Verdana"/>
          <w:b/>
        </w:rPr>
        <w:br w:type="page"/>
      </w:r>
    </w:p>
    <w:p w14:paraId="75D67234" w14:textId="77777777" w:rsidR="00277155" w:rsidRPr="00277155" w:rsidRDefault="00277155" w:rsidP="00277155">
      <w:pPr>
        <w:spacing w:before="360" w:after="120"/>
        <w:rPr>
          <w:rFonts w:ascii="Verdana" w:hAnsi="Verdana"/>
        </w:rPr>
      </w:pPr>
    </w:p>
    <w:p w14:paraId="784CFD22" w14:textId="09D97126" w:rsidR="00DB364D" w:rsidRPr="00825758" w:rsidRDefault="00DB364D" w:rsidP="00277155">
      <w:pPr>
        <w:spacing w:before="120" w:after="120"/>
        <w:rPr>
          <w:rFonts w:ascii="Verdana" w:hAnsi="Verdana"/>
          <w:b/>
        </w:rPr>
      </w:pPr>
      <w:r w:rsidRPr="00825758">
        <w:rPr>
          <w:rFonts w:ascii="Verdana" w:hAnsi="Verdana"/>
          <w:b/>
        </w:rPr>
        <w:t>Voltage Drop</w:t>
      </w:r>
    </w:p>
    <w:p w14:paraId="3C98035A" w14:textId="77777777" w:rsidR="00DB364D" w:rsidRPr="00DB364D" w:rsidRDefault="00DB364D" w:rsidP="00825758">
      <w:pPr>
        <w:pStyle w:val="ListParagraph"/>
        <w:numPr>
          <w:ilvl w:val="0"/>
          <w:numId w:val="10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 xml:space="preserve">A 24A, 240V load is located 160ft from a panelboard and is wired with #10 AWG.  What is the approximate voltage </w:t>
      </w:r>
      <w:proofErr w:type="gramStart"/>
      <w:r w:rsidRPr="00DB364D">
        <w:rPr>
          <w:rFonts w:ascii="Verdana" w:hAnsi="Verdana"/>
          <w:sz w:val="20"/>
          <w:szCs w:val="20"/>
        </w:rPr>
        <w:t>drop</w:t>
      </w:r>
      <w:proofErr w:type="gramEnd"/>
      <w:r w:rsidRPr="00DB364D">
        <w:rPr>
          <w:rFonts w:ascii="Verdana" w:hAnsi="Verdana"/>
          <w:sz w:val="20"/>
          <w:szCs w:val="20"/>
        </w:rPr>
        <w:t xml:space="preserve"> of the branch circuit conductors?</w:t>
      </w:r>
    </w:p>
    <w:p w14:paraId="2EC5733B" w14:textId="77777777" w:rsidR="00DB364D" w:rsidRPr="00DB364D" w:rsidRDefault="00DB364D" w:rsidP="00C94D06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9.5V</w:t>
      </w:r>
    </w:p>
    <w:p w14:paraId="67E2689C" w14:textId="77777777" w:rsidR="00DB364D" w:rsidRPr="00DB364D" w:rsidRDefault="00DB364D" w:rsidP="00C94D06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4.8V</w:t>
      </w:r>
    </w:p>
    <w:p w14:paraId="73D42221" w14:textId="77777777" w:rsidR="00DB364D" w:rsidRPr="00DB364D" w:rsidRDefault="00DB364D" w:rsidP="00C94D06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15.7V</w:t>
      </w:r>
    </w:p>
    <w:p w14:paraId="2C2E36B0" w14:textId="77777777" w:rsidR="00DB364D" w:rsidRPr="00DB364D" w:rsidRDefault="00DB364D" w:rsidP="00C94D06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7.8V</w:t>
      </w:r>
    </w:p>
    <w:p w14:paraId="03F4CA98" w14:textId="77777777" w:rsidR="00DB364D" w:rsidRPr="00DB364D" w:rsidRDefault="00DB364D" w:rsidP="00825758">
      <w:pPr>
        <w:pStyle w:val="ListParagraph"/>
        <w:numPr>
          <w:ilvl w:val="0"/>
          <w:numId w:val="10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For the question directly above (question #25): does the calculated voltage drop fall within the N.E.C. recommended amount of “allowable” lost voltage?</w:t>
      </w:r>
    </w:p>
    <w:p w14:paraId="610CD5B9" w14:textId="77777777" w:rsidR="00DB364D" w:rsidRPr="00DB364D" w:rsidRDefault="00DB364D" w:rsidP="00C94D06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Yes</w:t>
      </w:r>
    </w:p>
    <w:p w14:paraId="4470165D" w14:textId="77777777" w:rsidR="00DB364D" w:rsidRPr="00DB364D" w:rsidRDefault="00DB364D" w:rsidP="00C94D06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No</w:t>
      </w:r>
    </w:p>
    <w:p w14:paraId="1B16C6CD" w14:textId="77777777" w:rsidR="00DB364D" w:rsidRPr="00DB364D" w:rsidRDefault="00DB364D" w:rsidP="00825758">
      <w:pPr>
        <w:pStyle w:val="ListParagraph"/>
        <w:numPr>
          <w:ilvl w:val="0"/>
          <w:numId w:val="10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 xml:space="preserve">For the same question (question #25): what size conductor is needed </w:t>
      </w:r>
      <w:proofErr w:type="gramStart"/>
      <w:r w:rsidRPr="00DB364D">
        <w:rPr>
          <w:rFonts w:ascii="Verdana" w:hAnsi="Verdana"/>
          <w:sz w:val="20"/>
          <w:szCs w:val="20"/>
        </w:rPr>
        <w:t>in order to</w:t>
      </w:r>
      <w:proofErr w:type="gramEnd"/>
      <w:r w:rsidRPr="00DB364D">
        <w:rPr>
          <w:rFonts w:ascii="Verdana" w:hAnsi="Verdana"/>
          <w:sz w:val="20"/>
          <w:szCs w:val="20"/>
        </w:rPr>
        <w:t xml:space="preserve"> meet the N.E.C. recommendation, “if” the given conductor is not properly sized?</w:t>
      </w:r>
    </w:p>
    <w:p w14:paraId="53D57838" w14:textId="77777777" w:rsidR="00DB364D" w:rsidRPr="00DB364D" w:rsidRDefault="00DB364D" w:rsidP="00C94D06">
      <w:pPr>
        <w:pStyle w:val="ListParagraph"/>
        <w:numPr>
          <w:ilvl w:val="0"/>
          <w:numId w:val="11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#10 AWG</w:t>
      </w:r>
    </w:p>
    <w:p w14:paraId="3F71DCB4" w14:textId="77777777" w:rsidR="00DB364D" w:rsidRPr="00DB364D" w:rsidRDefault="00DB364D" w:rsidP="00C94D06">
      <w:pPr>
        <w:pStyle w:val="ListParagraph"/>
        <w:numPr>
          <w:ilvl w:val="0"/>
          <w:numId w:val="11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#8 AWG</w:t>
      </w:r>
    </w:p>
    <w:p w14:paraId="0E2CAF80" w14:textId="77777777" w:rsidR="00DB364D" w:rsidRPr="00DB364D" w:rsidRDefault="00DB364D" w:rsidP="00C94D06">
      <w:pPr>
        <w:pStyle w:val="ListParagraph"/>
        <w:numPr>
          <w:ilvl w:val="0"/>
          <w:numId w:val="11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#6 AWG</w:t>
      </w:r>
    </w:p>
    <w:p w14:paraId="63556743" w14:textId="77777777" w:rsidR="00DB364D" w:rsidRPr="00DB364D" w:rsidRDefault="00DB364D" w:rsidP="00C94D06">
      <w:pPr>
        <w:pStyle w:val="ListParagraph"/>
        <w:numPr>
          <w:ilvl w:val="0"/>
          <w:numId w:val="11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Meets recommendation</w:t>
      </w:r>
    </w:p>
    <w:p w14:paraId="3F7A452C" w14:textId="77777777" w:rsidR="00DB364D" w:rsidRPr="00DB364D" w:rsidRDefault="00DB364D" w:rsidP="00825758">
      <w:pPr>
        <w:pStyle w:val="ListParagraph"/>
        <w:numPr>
          <w:ilvl w:val="0"/>
          <w:numId w:val="10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A 590ft, 480V branch circuit has a load of 100A: if using THWN, what size conductor is required to limit the voltage drop to 3%?</w:t>
      </w:r>
    </w:p>
    <w:p w14:paraId="50BC7F60" w14:textId="77777777" w:rsidR="00DB364D" w:rsidRPr="00DB364D" w:rsidRDefault="00DB364D" w:rsidP="00C94D06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#1/0 AWG</w:t>
      </w:r>
    </w:p>
    <w:p w14:paraId="6A6F7045" w14:textId="77777777" w:rsidR="00DB364D" w:rsidRPr="00DB364D" w:rsidRDefault="00DB364D" w:rsidP="00C94D06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#2/0 AWG</w:t>
      </w:r>
    </w:p>
    <w:p w14:paraId="50330492" w14:textId="77777777" w:rsidR="00DB364D" w:rsidRPr="00DB364D" w:rsidRDefault="00DB364D" w:rsidP="00C94D06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#1 AWG</w:t>
      </w:r>
    </w:p>
    <w:p w14:paraId="50433865" w14:textId="77777777" w:rsidR="00DB364D" w:rsidRPr="00DB364D" w:rsidRDefault="00DB364D" w:rsidP="00C94D06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#2 AWG</w:t>
      </w:r>
    </w:p>
    <w:p w14:paraId="3DD74EFC" w14:textId="77777777" w:rsidR="00DB364D" w:rsidRPr="00825758" w:rsidRDefault="00DB364D" w:rsidP="00825758">
      <w:pPr>
        <w:spacing w:before="360" w:after="120"/>
        <w:rPr>
          <w:rFonts w:ascii="Verdana" w:hAnsi="Verdana"/>
          <w:b/>
        </w:rPr>
      </w:pPr>
      <w:r w:rsidRPr="00825758">
        <w:rPr>
          <w:rFonts w:ascii="Verdana" w:hAnsi="Verdana"/>
          <w:b/>
        </w:rPr>
        <w:t>Article 100</w:t>
      </w:r>
    </w:p>
    <w:p w14:paraId="61313E18" w14:textId="77777777" w:rsidR="00DB364D" w:rsidRPr="00DB364D" w:rsidRDefault="00DB364D" w:rsidP="00825758">
      <w:pPr>
        <w:pStyle w:val="ListParagraph"/>
        <w:numPr>
          <w:ilvl w:val="0"/>
          <w:numId w:val="10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A location that may be temporarily subject to dampness or wetness.</w:t>
      </w:r>
    </w:p>
    <w:p w14:paraId="39281841" w14:textId="77777777" w:rsidR="00DB364D" w:rsidRPr="00DB364D" w:rsidRDefault="00DB364D" w:rsidP="00C94D06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moist</w:t>
      </w:r>
    </w:p>
    <w:p w14:paraId="523740EA" w14:textId="77777777" w:rsidR="00DB364D" w:rsidRPr="00DB364D" w:rsidRDefault="00DB364D" w:rsidP="00C94D06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wet</w:t>
      </w:r>
    </w:p>
    <w:p w14:paraId="2CC23FE7" w14:textId="77777777" w:rsidR="00DB364D" w:rsidRPr="00DB364D" w:rsidRDefault="00DB364D" w:rsidP="00C94D06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dry</w:t>
      </w:r>
    </w:p>
    <w:p w14:paraId="331A542A" w14:textId="77777777" w:rsidR="00DB364D" w:rsidRPr="00DB364D" w:rsidRDefault="00DB364D" w:rsidP="00C94D06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damp</w:t>
      </w:r>
    </w:p>
    <w:p w14:paraId="141BA188" w14:textId="4F71C13B" w:rsidR="00DB364D" w:rsidRPr="00DB364D" w:rsidRDefault="00DB364D" w:rsidP="00825758">
      <w:pPr>
        <w:pStyle w:val="ListParagraph"/>
        <w:numPr>
          <w:ilvl w:val="0"/>
          <w:numId w:val="10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 xml:space="preserve">Conduit that is installed underground or is in a concrete slab in direct contact with the earth </w:t>
      </w:r>
      <w:proofErr w:type="gramStart"/>
      <w:r w:rsidRPr="00DB364D">
        <w:rPr>
          <w:rFonts w:ascii="Verdana" w:hAnsi="Verdana"/>
          <w:sz w:val="20"/>
          <w:szCs w:val="20"/>
        </w:rPr>
        <w:t>is considered to be</w:t>
      </w:r>
      <w:proofErr w:type="gramEnd"/>
      <w:r w:rsidRPr="00DB364D">
        <w:rPr>
          <w:rFonts w:ascii="Verdana" w:hAnsi="Verdana"/>
          <w:sz w:val="20"/>
          <w:szCs w:val="20"/>
        </w:rPr>
        <w:t xml:space="preserve"> in a _________ location.</w:t>
      </w:r>
    </w:p>
    <w:p w14:paraId="0310A2D2" w14:textId="77777777" w:rsidR="00DB364D" w:rsidRPr="00DB364D" w:rsidRDefault="00DB364D" w:rsidP="00C94D06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moist</w:t>
      </w:r>
    </w:p>
    <w:p w14:paraId="3042FF8C" w14:textId="77777777" w:rsidR="00DB364D" w:rsidRPr="00DB364D" w:rsidRDefault="00DB364D" w:rsidP="00C94D06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wet</w:t>
      </w:r>
    </w:p>
    <w:p w14:paraId="15526C9D" w14:textId="77777777" w:rsidR="00DB364D" w:rsidRPr="00DB364D" w:rsidRDefault="00DB364D" w:rsidP="00C94D06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dry</w:t>
      </w:r>
    </w:p>
    <w:p w14:paraId="161D89D8" w14:textId="77777777" w:rsidR="00DB364D" w:rsidRPr="00DB364D" w:rsidRDefault="00DB364D" w:rsidP="00C94D06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damp</w:t>
      </w:r>
    </w:p>
    <w:sectPr w:rsidR="00DB364D" w:rsidRPr="00DB364D" w:rsidSect="00277155">
      <w:headerReference w:type="default" r:id="rId13"/>
      <w:footerReference w:type="default" r:id="rId14"/>
      <w:pgSz w:w="12240" w:h="15840" w:code="1"/>
      <w:pgMar w:top="720" w:right="720" w:bottom="360" w:left="144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6ED1A9" w14:textId="77777777" w:rsidR="004C133C" w:rsidRDefault="004C133C" w:rsidP="005B3A86">
      <w:pPr>
        <w:spacing w:after="0" w:line="240" w:lineRule="auto"/>
      </w:pPr>
      <w:r>
        <w:separator/>
      </w:r>
    </w:p>
  </w:endnote>
  <w:endnote w:type="continuationSeparator" w:id="0">
    <w:p w14:paraId="3DFCEC76" w14:textId="77777777" w:rsidR="004C133C" w:rsidRDefault="004C133C" w:rsidP="005B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2AE89E" w14:textId="68A90674" w:rsidR="00C94D06" w:rsidRPr="007C2507" w:rsidRDefault="00277155" w:rsidP="00277155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8229D"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  <w:r w:rsidR="00C94D06" w:rsidRPr="007C2507">
      <w:rPr>
        <w:rFonts w:ascii="BankGothic Lt BT" w:hAnsi="BankGothic Lt BT"/>
        <w:caps/>
        <w:sz w:val="16"/>
        <w:szCs w:val="18"/>
      </w:rPr>
      <w:tab/>
    </w:r>
    <w:r w:rsidR="00C94D06" w:rsidRPr="007C2507">
      <w:rPr>
        <w:rFonts w:ascii="BankGothic Lt BT" w:hAnsi="BankGothic Lt BT"/>
        <w:caps/>
        <w:sz w:val="16"/>
        <w:szCs w:val="18"/>
      </w:rPr>
      <w:fldChar w:fldCharType="begin"/>
    </w:r>
    <w:r w:rsidR="00C94D06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C94D06" w:rsidRPr="007C2507">
      <w:rPr>
        <w:rFonts w:ascii="BankGothic Lt BT" w:hAnsi="BankGothic Lt BT"/>
        <w:caps/>
        <w:sz w:val="16"/>
        <w:szCs w:val="18"/>
      </w:rPr>
      <w:fldChar w:fldCharType="separate"/>
    </w:r>
    <w:r w:rsidR="00C94D06">
      <w:rPr>
        <w:rFonts w:ascii="BankGothic Lt BT" w:hAnsi="BankGothic Lt BT"/>
        <w:caps/>
        <w:sz w:val="16"/>
        <w:szCs w:val="18"/>
      </w:rPr>
      <w:t>Electrical Automation</w:t>
    </w:r>
    <w:r w:rsidR="00C94D06" w:rsidRPr="007C2507">
      <w:rPr>
        <w:rFonts w:ascii="BankGothic Lt BT" w:hAnsi="BankGothic Lt BT"/>
        <w:caps/>
        <w:sz w:val="16"/>
        <w:szCs w:val="18"/>
      </w:rPr>
      <w:fldChar w:fldCharType="end"/>
    </w:r>
    <w:r w:rsidR="00C94D06"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C4332" w14:textId="2B2E7F5C" w:rsidR="000154E9" w:rsidRPr="007C2507" w:rsidRDefault="00C834F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472F1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472F1">
      <w:rPr>
        <w:rFonts w:ascii="BankGothic Lt BT" w:hAnsi="BankGothic Lt BT"/>
        <w:caps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="000154E9"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9472F1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="000154E9" w:rsidRPr="007C2507">
      <w:rPr>
        <w:rFonts w:ascii="BankGothic Lt BT" w:hAnsi="BankGothic Lt BT"/>
        <w:caps/>
        <w:sz w:val="16"/>
        <w:szCs w:val="18"/>
      </w:rPr>
      <w:tab/>
    </w:r>
    <w:r w:rsidR="00EA0805" w:rsidRPr="007C2507">
      <w:rPr>
        <w:rFonts w:ascii="BankGothic Lt BT" w:hAnsi="BankGothic Lt BT"/>
        <w:caps/>
        <w:sz w:val="16"/>
        <w:szCs w:val="18"/>
      </w:rPr>
      <w:t xml:space="preserve">page </w:t>
    </w:r>
    <w:r w:rsidR="00EA0805" w:rsidRPr="007C2507">
      <w:rPr>
        <w:rFonts w:ascii="BankGothic Lt BT" w:hAnsi="BankGothic Lt BT"/>
        <w:caps/>
        <w:sz w:val="16"/>
        <w:szCs w:val="18"/>
      </w:rPr>
      <w:fldChar w:fldCharType="begin"/>
    </w:r>
    <w:r w:rsidR="00EA0805"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="00EA0805" w:rsidRPr="007C2507">
      <w:rPr>
        <w:rFonts w:ascii="BankGothic Lt BT" w:hAnsi="BankGothic Lt BT"/>
        <w:caps/>
        <w:sz w:val="16"/>
        <w:szCs w:val="18"/>
      </w:rPr>
      <w:fldChar w:fldCharType="separate"/>
    </w:r>
    <w:r w:rsidR="009472F1">
      <w:rPr>
        <w:rFonts w:ascii="BankGothic Lt BT" w:hAnsi="BankGothic Lt BT"/>
        <w:caps/>
        <w:noProof/>
        <w:sz w:val="16"/>
        <w:szCs w:val="18"/>
      </w:rPr>
      <w:t>5</w:t>
    </w:r>
    <w:r w:rsidR="00EA0805"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071F2" w14:textId="129D918C" w:rsidR="00B025CF" w:rsidRPr="007C2507" w:rsidRDefault="00C834F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472F1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472F1">
      <w:rPr>
        <w:rFonts w:ascii="BankGothic Lt BT" w:hAnsi="BankGothic Lt BT"/>
        <w:caps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="00B025CF"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9472F1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="00B025CF" w:rsidRPr="007C2507">
      <w:rPr>
        <w:rFonts w:ascii="BankGothic Lt BT" w:hAnsi="BankGothic Lt BT"/>
        <w:caps/>
        <w:sz w:val="16"/>
        <w:szCs w:val="18"/>
      </w:rPr>
      <w:tab/>
    </w:r>
    <w:r w:rsidR="00E013AA" w:rsidRPr="007C2507">
      <w:rPr>
        <w:rFonts w:ascii="BankGothic Lt BT" w:hAnsi="BankGothic Lt BT"/>
        <w:caps/>
        <w:sz w:val="16"/>
        <w:szCs w:val="18"/>
      </w:rPr>
      <w:t xml:space="preserve">page </w:t>
    </w:r>
    <w:r w:rsidR="00E013AA" w:rsidRPr="007C2507">
      <w:rPr>
        <w:rFonts w:ascii="BankGothic Lt BT" w:hAnsi="BankGothic Lt BT"/>
        <w:caps/>
        <w:sz w:val="16"/>
        <w:szCs w:val="18"/>
      </w:rPr>
      <w:fldChar w:fldCharType="begin"/>
    </w:r>
    <w:r w:rsidR="00E013AA"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="00E013AA" w:rsidRPr="007C2507">
      <w:rPr>
        <w:rFonts w:ascii="BankGothic Lt BT" w:hAnsi="BankGothic Lt BT"/>
        <w:caps/>
        <w:sz w:val="16"/>
        <w:szCs w:val="18"/>
      </w:rPr>
      <w:fldChar w:fldCharType="separate"/>
    </w:r>
    <w:r w:rsidR="0028229D">
      <w:rPr>
        <w:rFonts w:ascii="BankGothic Lt BT" w:hAnsi="BankGothic Lt BT"/>
        <w:caps/>
        <w:noProof/>
        <w:sz w:val="16"/>
        <w:szCs w:val="18"/>
      </w:rPr>
      <w:t>1</w:t>
    </w:r>
    <w:r w:rsidR="00E013AA"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B2ED28" w14:textId="2FDD9D21" w:rsidR="00277155" w:rsidRPr="007C2507" w:rsidRDefault="00277155" w:rsidP="00277155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8229D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45E5A2" w14:textId="77777777" w:rsidR="004C133C" w:rsidRDefault="004C133C" w:rsidP="005B3A86">
      <w:pPr>
        <w:spacing w:after="0" w:line="240" w:lineRule="auto"/>
      </w:pPr>
      <w:r>
        <w:separator/>
      </w:r>
    </w:p>
  </w:footnote>
  <w:footnote w:type="continuationSeparator" w:id="0">
    <w:p w14:paraId="62E57E81" w14:textId="77777777" w:rsidR="004C133C" w:rsidRDefault="004C133C" w:rsidP="005B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F2DD68" w14:textId="6D470EFF" w:rsidR="00261027" w:rsidRPr="007C2507" w:rsidRDefault="00261027" w:rsidP="00277155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9472F1">
      <w:rPr>
        <w:rFonts w:ascii="BankGothic Lt BT" w:hAnsi="BankGothic Lt BT"/>
        <w:caps/>
        <w:sz w:val="24"/>
        <w:szCs w:val="24"/>
      </w:rPr>
      <w:t>Article 300, 310 and Voltage Drop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B24C535" w14:textId="7F93E4E0" w:rsidR="00C86D41" w:rsidRPr="000154E9" w:rsidRDefault="008975D5" w:rsidP="00277155">
    <w:pPr>
      <w:pStyle w:val="Footer"/>
      <w:pBdr>
        <w:bottom w:val="single" w:sz="4" w:space="1" w:color="auto"/>
      </w:pBdr>
      <w:tabs>
        <w:tab w:val="clear" w:pos="4680"/>
      </w:tabs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472F1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="00C86D41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472F1">
      <w:rPr>
        <w:rFonts w:ascii="BankGothic Lt BT" w:hAnsi="BankGothic Lt BT"/>
        <w:sz w:val="18"/>
        <w:szCs w:val="18"/>
      </w:rPr>
      <w:t>Code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D04238" w14:textId="5A285A8B" w:rsidR="00261027" w:rsidRPr="007C2507" w:rsidRDefault="0026102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9472F1">
      <w:rPr>
        <w:rFonts w:ascii="BankGothic Lt BT" w:hAnsi="BankGothic Lt BT"/>
        <w:caps/>
        <w:sz w:val="24"/>
        <w:szCs w:val="24"/>
      </w:rPr>
      <w:t>Article 300, 310 and Voltage Drop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5891AA9" w14:textId="1A2A3DF7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472F1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472F1">
      <w:rPr>
        <w:rFonts w:ascii="BankGothic Lt BT" w:hAnsi="BankGothic Lt BT"/>
        <w:sz w:val="18"/>
        <w:szCs w:val="18"/>
      </w:rPr>
      <w:t>Code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B042B" w14:paraId="20B0B9E9" w14:textId="77777777" w:rsidTr="00E130F3">
      <w:tc>
        <w:tcPr>
          <w:tcW w:w="630" w:type="dxa"/>
        </w:tcPr>
        <w:p w14:paraId="13C730DC" w14:textId="77777777" w:rsidR="00B025CF" w:rsidRDefault="009B042B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A93C08E" wp14:editId="614ECEC4">
                <wp:extent cx="411480" cy="31089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5BAA1494" w14:textId="6357B43A" w:rsidR="00B025CF" w:rsidRPr="007C2507" w:rsidRDefault="009B042B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9472F1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6E4557F" w14:textId="77777777" w:rsidR="00B025CF" w:rsidRDefault="009B042B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275F2479" wp14:editId="080705AF">
                <wp:extent cx="411480" cy="310896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6D8F224" w14:textId="77777777" w:rsidR="00B025CF" w:rsidRPr="00B025CF" w:rsidRDefault="00B025CF" w:rsidP="0027715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955F3" w14:textId="77777777" w:rsidR="00277155" w:rsidRPr="007C2507" w:rsidRDefault="00277155" w:rsidP="00277155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Article 300, 310 and Voltage Drop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3E32B69" w14:textId="77777777" w:rsidR="00277155" w:rsidRPr="000154E9" w:rsidRDefault="00277155" w:rsidP="00277155">
    <w:pPr>
      <w:pStyle w:val="Footer"/>
      <w:pBdr>
        <w:bottom w:val="single" w:sz="4" w:space="1" w:color="auto"/>
      </w:pBdr>
      <w:tabs>
        <w:tab w:val="clear" w:pos="4680"/>
      </w:tabs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Code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8594A"/>
    <w:multiLevelType w:val="hybridMultilevel"/>
    <w:tmpl w:val="AFDC06AA"/>
    <w:lvl w:ilvl="0" w:tplc="FD8EFA2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8345F58">
      <w:start w:val="1"/>
      <w:numFmt w:val="lowerLetter"/>
      <w:lvlText w:val="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7B5F5E"/>
    <w:multiLevelType w:val="hybridMultilevel"/>
    <w:tmpl w:val="B38C917C"/>
    <w:lvl w:ilvl="0" w:tplc="17A2E4FC">
      <w:start w:val="1"/>
      <w:numFmt w:val="lowerLetter"/>
      <w:lvlText w:val="%1)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3" w15:restartNumberingAfterBreak="0">
    <w:nsid w:val="2AC46D5E"/>
    <w:multiLevelType w:val="hybridMultilevel"/>
    <w:tmpl w:val="45761CF2"/>
    <w:lvl w:ilvl="0" w:tplc="04090017">
      <w:start w:val="1"/>
      <w:numFmt w:val="lowerLetter"/>
      <w:lvlText w:val="%1)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4" w15:restartNumberingAfterBreak="0">
    <w:nsid w:val="3DF81908"/>
    <w:multiLevelType w:val="hybridMultilevel"/>
    <w:tmpl w:val="7FD6D55E"/>
    <w:lvl w:ilvl="0" w:tplc="04090017">
      <w:start w:val="1"/>
      <w:numFmt w:val="lowerLetter"/>
      <w:lvlText w:val="%1)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5" w15:restartNumberingAfterBreak="0">
    <w:nsid w:val="583F3FC9"/>
    <w:multiLevelType w:val="hybridMultilevel"/>
    <w:tmpl w:val="5DAADD56"/>
    <w:lvl w:ilvl="0" w:tplc="F6165DE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5310FDD0">
      <w:start w:val="1"/>
      <w:numFmt w:val="lowerLetter"/>
      <w:lvlText w:val="%2)"/>
      <w:lvlJc w:val="left"/>
      <w:pPr>
        <w:ind w:left="1470" w:hanging="390"/>
      </w:pPr>
      <w:rPr>
        <w:rFonts w:hint="default"/>
      </w:rPr>
    </w:lvl>
    <w:lvl w:ilvl="2" w:tplc="24BCB760">
      <w:start w:val="1"/>
      <w:numFmt w:val="upperLetter"/>
      <w:lvlText w:val="%3."/>
      <w:lvlJc w:val="left"/>
      <w:pPr>
        <w:ind w:left="237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D3608B"/>
    <w:multiLevelType w:val="hybridMultilevel"/>
    <w:tmpl w:val="652CA2A6"/>
    <w:lvl w:ilvl="0" w:tplc="78A2702C">
      <w:start w:val="1"/>
      <w:numFmt w:val="lowerLetter"/>
      <w:lvlText w:val="%1)"/>
      <w:lvlJc w:val="left"/>
      <w:pPr>
        <w:ind w:left="151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7" w15:restartNumberingAfterBreak="0">
    <w:nsid w:val="668A0750"/>
    <w:multiLevelType w:val="hybridMultilevel"/>
    <w:tmpl w:val="545CD174"/>
    <w:lvl w:ilvl="0" w:tplc="49F219B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62F02B00">
      <w:start w:val="1"/>
      <w:numFmt w:val="lowerLetter"/>
      <w:lvlText w:val="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C007BD"/>
    <w:multiLevelType w:val="hybridMultilevel"/>
    <w:tmpl w:val="7826DF78"/>
    <w:lvl w:ilvl="0" w:tplc="04090017">
      <w:start w:val="1"/>
      <w:numFmt w:val="lowerLetter"/>
      <w:lvlText w:val="%1)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9" w15:restartNumberingAfterBreak="0">
    <w:nsid w:val="762F2CC4"/>
    <w:multiLevelType w:val="hybridMultilevel"/>
    <w:tmpl w:val="564E7D26"/>
    <w:lvl w:ilvl="0" w:tplc="AC0CCEBA">
      <w:start w:val="1"/>
      <w:numFmt w:val="lowerLetter"/>
      <w:lvlText w:val="%1)"/>
      <w:lvlJc w:val="left"/>
      <w:pPr>
        <w:ind w:left="151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0" w15:restartNumberingAfterBreak="0">
    <w:nsid w:val="7A834245"/>
    <w:multiLevelType w:val="hybridMultilevel"/>
    <w:tmpl w:val="0C52244A"/>
    <w:lvl w:ilvl="0" w:tplc="5E0C6FDE">
      <w:start w:val="1"/>
      <w:numFmt w:val="lowerLetter"/>
      <w:lvlText w:val="%1)"/>
      <w:lvlJc w:val="left"/>
      <w:pPr>
        <w:ind w:left="147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5"/>
  </w:num>
  <w:num w:numId="5">
    <w:abstractNumId w:val="8"/>
  </w:num>
  <w:num w:numId="6">
    <w:abstractNumId w:val="9"/>
  </w:num>
  <w:num w:numId="7">
    <w:abstractNumId w:val="6"/>
  </w:num>
  <w:num w:numId="8">
    <w:abstractNumId w:val="4"/>
  </w:num>
  <w:num w:numId="9">
    <w:abstractNumId w:val="2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33C"/>
    <w:rsid w:val="000154E9"/>
    <w:rsid w:val="00041E52"/>
    <w:rsid w:val="000524AC"/>
    <w:rsid w:val="000544E1"/>
    <w:rsid w:val="000A23B3"/>
    <w:rsid w:val="00101028"/>
    <w:rsid w:val="00141840"/>
    <w:rsid w:val="001B1531"/>
    <w:rsid w:val="001F4E44"/>
    <w:rsid w:val="002025E4"/>
    <w:rsid w:val="00222A30"/>
    <w:rsid w:val="00224C5A"/>
    <w:rsid w:val="00261027"/>
    <w:rsid w:val="00277155"/>
    <w:rsid w:val="0028229D"/>
    <w:rsid w:val="002E22BE"/>
    <w:rsid w:val="00307505"/>
    <w:rsid w:val="00345A57"/>
    <w:rsid w:val="003F6D63"/>
    <w:rsid w:val="00422289"/>
    <w:rsid w:val="00431790"/>
    <w:rsid w:val="004332DB"/>
    <w:rsid w:val="00472F8B"/>
    <w:rsid w:val="004C133C"/>
    <w:rsid w:val="005B3A86"/>
    <w:rsid w:val="00613E4E"/>
    <w:rsid w:val="00630B45"/>
    <w:rsid w:val="00687D46"/>
    <w:rsid w:val="006F19A5"/>
    <w:rsid w:val="006F7F1A"/>
    <w:rsid w:val="00704F93"/>
    <w:rsid w:val="007140C7"/>
    <w:rsid w:val="00723673"/>
    <w:rsid w:val="007415F5"/>
    <w:rsid w:val="007C2507"/>
    <w:rsid w:val="00825758"/>
    <w:rsid w:val="00866D5F"/>
    <w:rsid w:val="00872B14"/>
    <w:rsid w:val="008975D5"/>
    <w:rsid w:val="009219E3"/>
    <w:rsid w:val="009472F1"/>
    <w:rsid w:val="009559C9"/>
    <w:rsid w:val="009B042B"/>
    <w:rsid w:val="009F2DFA"/>
    <w:rsid w:val="009F76D1"/>
    <w:rsid w:val="00B025CF"/>
    <w:rsid w:val="00B457A7"/>
    <w:rsid w:val="00B52137"/>
    <w:rsid w:val="00B755C0"/>
    <w:rsid w:val="00BB7522"/>
    <w:rsid w:val="00C834FC"/>
    <w:rsid w:val="00C86D41"/>
    <w:rsid w:val="00C94D06"/>
    <w:rsid w:val="00CB5A57"/>
    <w:rsid w:val="00CB5F0C"/>
    <w:rsid w:val="00CE3BF2"/>
    <w:rsid w:val="00CF7AA0"/>
    <w:rsid w:val="00D96E95"/>
    <w:rsid w:val="00DA380B"/>
    <w:rsid w:val="00DB364D"/>
    <w:rsid w:val="00DC19D0"/>
    <w:rsid w:val="00DC25BA"/>
    <w:rsid w:val="00DC51B1"/>
    <w:rsid w:val="00E013AA"/>
    <w:rsid w:val="00E130F3"/>
    <w:rsid w:val="00E36920"/>
    <w:rsid w:val="00EA0805"/>
    <w:rsid w:val="00EF1F6A"/>
    <w:rsid w:val="00F15ECB"/>
    <w:rsid w:val="00F61762"/>
    <w:rsid w:val="00F631A1"/>
    <w:rsid w:val="00FD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81BB8CE"/>
  <w15:chartTrackingRefBased/>
  <w15:docId w15:val="{C87EAA02-9B5F-4757-86F6-0BD473BA9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46</TotalTime>
  <Pages>4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4</cp:revision>
  <cp:lastPrinted>2018-07-03T17:32:00Z</cp:lastPrinted>
  <dcterms:created xsi:type="dcterms:W3CDTF">2018-07-03T17:30:00Z</dcterms:created>
  <dcterms:modified xsi:type="dcterms:W3CDTF">2018-07-03T18:25:00Z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Test</vt:lpwstr>
  </property>
  <property fmtid="{D5CDD505-2E9C-101B-9397-08002B2CF9AE}" pid="3" name="DocTitle">
    <vt:lpwstr>Article 300, 310 and Voltage Drop</vt:lpwstr>
  </property>
  <property fmtid="{D5CDD505-2E9C-101B-9397-08002B2CF9AE}" pid="4" name="DocNum">
    <vt:i4>3</vt:i4>
  </property>
  <property fmtid="{D5CDD505-2E9C-101B-9397-08002B2CF9AE}" pid="5" name="DocCourse">
    <vt:lpwstr>Electrical Applications</vt:lpwstr>
  </property>
  <property fmtid="{D5CDD505-2E9C-101B-9397-08002B2CF9AE}" pid="6" name="DocUnit">
    <vt:lpwstr>Code</vt:lpwstr>
  </property>
  <property fmtid="{D5CDD505-2E9C-101B-9397-08002B2CF9AE}" pid="7" name="DocDept">
    <vt:lpwstr>Electrical Automation</vt:lpwstr>
  </property>
  <property fmtid="{D5CDD505-2E9C-101B-9397-08002B2CF9AE}" pid="8" name="DocCLO">
    <vt:lpwstr>1</vt:lpwstr>
  </property>
  <property fmtid="{D5CDD505-2E9C-101B-9397-08002B2CF9AE}" pid="9" name="DocInstitution">
    <vt:lpwstr>Ranken Technical College</vt:lpwstr>
  </property>
</Properties>
</file>