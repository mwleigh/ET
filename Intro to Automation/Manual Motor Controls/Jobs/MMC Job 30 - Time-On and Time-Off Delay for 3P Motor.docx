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CF21F7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E2EAF">
        <w:rPr>
          <w:rFonts w:ascii="Verdana" w:hAnsi="Verdana"/>
          <w:b/>
          <w:sz w:val="24"/>
          <w:szCs w:val="24"/>
        </w:rPr>
        <w:t>Time-On and Time-Off Delay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E2EAF">
        <w:rPr>
          <w:rFonts w:ascii="Verdana" w:hAnsi="Verdana"/>
          <w:sz w:val="20"/>
          <w:szCs w:val="20"/>
        </w:rPr>
        <w:t>30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110818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95BD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6624475E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47E8FBCC" w14:textId="77777777" w:rsidR="00377CA4" w:rsidRPr="00377CA4" w:rsidRDefault="00377CA4" w:rsidP="00377CA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377CA4">
        <w:rPr>
          <w:rFonts w:ascii="Verdana" w:hAnsi="Verdana"/>
          <w:sz w:val="20"/>
          <w:szCs w:val="20"/>
        </w:rPr>
        <w:t>Student shall further understand a Time-On and Time-Off Delay relay.</w:t>
      </w:r>
    </w:p>
    <w:p w14:paraId="50109807" w14:textId="77777777" w:rsidR="00377CA4" w:rsidRPr="00377CA4" w:rsidRDefault="00377CA4" w:rsidP="00377CA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377CA4">
        <w:rPr>
          <w:rFonts w:ascii="Verdana" w:hAnsi="Verdana"/>
          <w:sz w:val="20"/>
          <w:szCs w:val="20"/>
        </w:rPr>
        <w:t>Student shall enhance motor control design skills.</w:t>
      </w:r>
    </w:p>
    <w:p w14:paraId="27A512FF" w14:textId="77777777" w:rsidR="00377CA4" w:rsidRPr="00377CA4" w:rsidRDefault="00377CA4" w:rsidP="00377CA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377CA4">
        <w:rPr>
          <w:rFonts w:ascii="Verdana" w:hAnsi="Verdana"/>
          <w:sz w:val="20"/>
          <w:szCs w:val="20"/>
        </w:rPr>
        <w:t>Upon completion, a student shall have a more complete knowledge base for creating proficient motor control circuits.</w:t>
      </w:r>
    </w:p>
    <w:p w14:paraId="4761383A" w14:textId="5B4FFE70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70EFB60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E503039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BC57CE2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F5430C" w:rsidRPr="0015262A" w14:paraId="1E6DDCA0" w14:textId="77777777" w:rsidTr="00701D70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5721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A94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572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4093E" w:rsidRPr="0015262A" w14:paraId="599E41BB" w14:textId="77777777" w:rsidTr="008E4647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F17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A0" w14:textId="149F459B" w:rsidR="00F4093E" w:rsidRPr="0015262A" w:rsidRDefault="00377CA4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DED" w14:textId="5294FC61" w:rsidR="00F4093E" w:rsidRPr="0015262A" w:rsidRDefault="00C652F3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1752D760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2D5E2595" w:rsidR="0015262A" w:rsidRPr="0015262A" w:rsidRDefault="00C652F3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B125A" w:rsidRPr="0015262A" w14:paraId="2D10EB16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3E7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24DCB" w:rsidRPr="0015262A" w14:paraId="744163FD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171D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CA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872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8D59D5" w:rsidRPr="0015262A" w14:paraId="0389B6BA" w14:textId="77777777" w:rsidTr="005D727A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FD2C7" w14:textId="60720E27" w:rsidR="008D59D5" w:rsidRDefault="008D59D5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8-pin 24VDC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Relay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5EE7D" w14:textId="70E6E9C1" w:rsidR="008D59D5" w:rsidRDefault="008D59D5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Circuit Control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B1537" w14:textId="778D93AC" w:rsidR="008D59D5" w:rsidRDefault="008D59D5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E675A2" w:rsidRPr="0015262A" w14:paraId="5AA2F568" w14:textId="77777777" w:rsidTr="005D727A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3EF5E" w14:textId="5E61FA10" w:rsidR="00E675A2" w:rsidRDefault="00E675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24VDC 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-Delay Relay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2DF2A" w14:textId="77777777" w:rsidR="00E675A2" w:rsidRDefault="00E675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 Delay Timer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804F5" w14:textId="478C24EE" w:rsidR="00E675A2" w:rsidRDefault="00E675A2" w:rsidP="005D727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TON</w:t>
            </w:r>
          </w:p>
        </w:tc>
      </w:tr>
      <w:tr w:rsidR="00C652F3" w:rsidRPr="0015262A" w14:paraId="63CE7CA3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07A1F" w14:textId="746B0BF1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 24VDC Off-Delay Relay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9EC5F" w14:textId="3D9F0057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 Delay Timer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DF50B" w14:textId="0DF20ED4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TOF</w:t>
            </w:r>
          </w:p>
        </w:tc>
      </w:tr>
      <w:tr w:rsidR="00946A15" w:rsidRPr="0015262A" w14:paraId="21AC902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35C8CEC0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3-phase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Starter, with 2 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, 2 NC auxiliary contacts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1101C2C9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4A7E896A" w:rsidR="00946A15" w:rsidRPr="0015262A" w:rsidRDefault="00E675A2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MS1</w:t>
            </w:r>
          </w:p>
        </w:tc>
      </w:tr>
      <w:tr w:rsidR="00CF554C" w:rsidRPr="0015262A" w14:paraId="7F67FED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AC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1ECFB71B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E675A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5F6EDA7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623C0B6E" w:rsidR="00946A15" w:rsidRPr="00627614" w:rsidRDefault="00E675A2" w:rsidP="004B125A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E675A2">
        <w:rPr>
          <w:rFonts w:ascii="Verdana" w:hAnsi="Verdana"/>
          <w:sz w:val="20"/>
          <w:szCs w:val="20"/>
        </w:rPr>
        <w:t xml:space="preserve">Design a time delay motor control circuit using </w:t>
      </w:r>
      <w:r>
        <w:rPr>
          <w:rFonts w:ascii="Verdana" w:hAnsi="Verdana"/>
          <w:sz w:val="20"/>
          <w:szCs w:val="20"/>
        </w:rPr>
        <w:t>the devices listed above</w:t>
      </w:r>
      <w:r w:rsidRPr="00E675A2">
        <w:rPr>
          <w:rFonts w:ascii="Verdana" w:hAnsi="Verdana"/>
          <w:sz w:val="20"/>
          <w:szCs w:val="20"/>
        </w:rPr>
        <w:t xml:space="preserve">. One pushbutton shall be </w:t>
      </w:r>
      <w:r>
        <w:rPr>
          <w:rFonts w:ascii="Verdana" w:hAnsi="Verdana"/>
          <w:sz w:val="20"/>
          <w:szCs w:val="20"/>
        </w:rPr>
        <w:t>a START button</w:t>
      </w:r>
      <w:r w:rsidRPr="00E675A2">
        <w:rPr>
          <w:rFonts w:ascii="Verdana" w:hAnsi="Verdana"/>
          <w:sz w:val="20"/>
          <w:szCs w:val="20"/>
        </w:rPr>
        <w:t xml:space="preserve">. When the </w:t>
      </w:r>
      <w:r w:rsidR="008D59D5">
        <w:rPr>
          <w:rFonts w:ascii="Verdana" w:hAnsi="Verdana"/>
          <w:sz w:val="20"/>
          <w:szCs w:val="20"/>
        </w:rPr>
        <w:t xml:space="preserve">circuit </w:t>
      </w:r>
      <w:r w:rsidRPr="00E675A2">
        <w:rPr>
          <w:rFonts w:ascii="Verdana" w:hAnsi="Verdana"/>
          <w:sz w:val="20"/>
          <w:szCs w:val="20"/>
        </w:rPr>
        <w:t xml:space="preserve">is </w:t>
      </w:r>
      <w:r>
        <w:rPr>
          <w:rFonts w:ascii="Verdana" w:hAnsi="Verdana"/>
          <w:sz w:val="20"/>
          <w:szCs w:val="20"/>
        </w:rPr>
        <w:t>energized</w:t>
      </w:r>
      <w:r w:rsidRPr="00E675A2">
        <w:rPr>
          <w:rFonts w:ascii="Verdana" w:hAnsi="Verdana"/>
          <w:sz w:val="20"/>
          <w:szCs w:val="20"/>
        </w:rPr>
        <w:t xml:space="preserve">, </w:t>
      </w:r>
      <w:r w:rsidR="008D59D5">
        <w:rPr>
          <w:rFonts w:ascii="Verdana" w:hAnsi="Verdana"/>
          <w:sz w:val="20"/>
          <w:szCs w:val="20"/>
        </w:rPr>
        <w:t xml:space="preserve">the motor shall start and </w:t>
      </w:r>
      <w:r w:rsidRPr="00E675A2">
        <w:rPr>
          <w:rFonts w:ascii="Verdana" w:hAnsi="Verdana"/>
          <w:sz w:val="20"/>
          <w:szCs w:val="20"/>
        </w:rPr>
        <w:t>run for 15 seconds then shut off. After a 10 second rest</w:t>
      </w:r>
      <w:r>
        <w:rPr>
          <w:rFonts w:ascii="Verdana" w:hAnsi="Verdana"/>
          <w:sz w:val="20"/>
          <w:szCs w:val="20"/>
        </w:rPr>
        <w:t xml:space="preserve"> period</w:t>
      </w:r>
      <w:r w:rsidRPr="00E675A2">
        <w:rPr>
          <w:rFonts w:ascii="Verdana" w:hAnsi="Verdana"/>
          <w:sz w:val="20"/>
          <w:szCs w:val="20"/>
        </w:rPr>
        <w:t>, it shall start again automatically</w:t>
      </w:r>
      <w:r w:rsidR="008D59D5">
        <w:rPr>
          <w:rFonts w:ascii="Verdana" w:hAnsi="Verdana"/>
          <w:sz w:val="20"/>
          <w:szCs w:val="20"/>
        </w:rPr>
        <w:t xml:space="preserve"> without any operator intervention</w:t>
      </w:r>
      <w:r w:rsidRPr="00E675A2">
        <w:rPr>
          <w:rFonts w:ascii="Verdana" w:hAnsi="Verdana"/>
          <w:sz w:val="20"/>
          <w:szCs w:val="20"/>
        </w:rPr>
        <w:t xml:space="preserve">. This </w:t>
      </w:r>
      <w:r>
        <w:rPr>
          <w:rFonts w:ascii="Verdana" w:hAnsi="Verdana"/>
          <w:sz w:val="20"/>
          <w:szCs w:val="20"/>
        </w:rPr>
        <w:t xml:space="preserve">alternating </w:t>
      </w:r>
      <w:r w:rsidR="008D59D5">
        <w:rPr>
          <w:rFonts w:ascii="Verdana" w:hAnsi="Verdana"/>
          <w:sz w:val="20"/>
          <w:szCs w:val="20"/>
        </w:rPr>
        <w:t xml:space="preserve">state circuit </w:t>
      </w:r>
      <w:r w:rsidRPr="00E675A2">
        <w:rPr>
          <w:rFonts w:ascii="Verdana" w:hAnsi="Verdana"/>
          <w:sz w:val="20"/>
          <w:szCs w:val="20"/>
        </w:rPr>
        <w:t xml:space="preserve">shall continue until </w:t>
      </w:r>
      <w:r w:rsidR="008D59D5">
        <w:rPr>
          <w:rFonts w:ascii="Verdana" w:hAnsi="Verdana"/>
          <w:sz w:val="20"/>
          <w:szCs w:val="20"/>
        </w:rPr>
        <w:t xml:space="preserve">to energize and de-energize </w:t>
      </w:r>
      <w:r w:rsidRPr="00E675A2">
        <w:rPr>
          <w:rFonts w:ascii="Verdana" w:hAnsi="Verdana"/>
          <w:sz w:val="20"/>
          <w:szCs w:val="20"/>
        </w:rPr>
        <w:t xml:space="preserve">the </w:t>
      </w:r>
      <w:r w:rsidR="008D59D5">
        <w:rPr>
          <w:rFonts w:ascii="Verdana" w:hAnsi="Verdana"/>
          <w:sz w:val="20"/>
          <w:szCs w:val="20"/>
        </w:rPr>
        <w:t>motor until the STOP</w:t>
      </w:r>
      <w:r w:rsidRPr="00E675A2">
        <w:rPr>
          <w:rFonts w:ascii="Verdana" w:hAnsi="Verdana"/>
          <w:sz w:val="20"/>
          <w:szCs w:val="20"/>
        </w:rPr>
        <w:t xml:space="preserve"> pushbutton is pressed. The green light shall indicate </w:t>
      </w:r>
      <w:r w:rsidR="008D59D5">
        <w:rPr>
          <w:rFonts w:ascii="Verdana" w:hAnsi="Verdana"/>
          <w:sz w:val="20"/>
          <w:szCs w:val="20"/>
        </w:rPr>
        <w:t>RUNNING</w:t>
      </w:r>
      <w:r w:rsidRPr="00E675A2">
        <w:rPr>
          <w:rFonts w:ascii="Verdana" w:hAnsi="Verdana"/>
          <w:sz w:val="20"/>
          <w:szCs w:val="20"/>
        </w:rPr>
        <w:t xml:space="preserve">, the red light shall indicate </w:t>
      </w:r>
      <w:r w:rsidR="008D59D5">
        <w:rPr>
          <w:rFonts w:ascii="Verdana" w:hAnsi="Verdana"/>
          <w:sz w:val="20"/>
          <w:szCs w:val="20"/>
        </w:rPr>
        <w:t>STOPPED</w:t>
      </w:r>
      <w:r w:rsidRPr="00E675A2">
        <w:rPr>
          <w:rFonts w:ascii="Verdana" w:hAnsi="Verdana"/>
          <w:sz w:val="20"/>
          <w:szCs w:val="20"/>
        </w:rPr>
        <w:t xml:space="preserve"> </w:t>
      </w:r>
      <w:r w:rsidR="00C652F3" w:rsidRPr="00E675A2">
        <w:rPr>
          <w:rFonts w:ascii="Verdana" w:hAnsi="Verdana"/>
          <w:noProof/>
          <w:sz w:val="20"/>
          <w:szCs w:val="20"/>
        </w:rPr>
        <w:t xml:space="preserve">and the yellow light shall indicate OVERLOAD. Use the space on the opposite side of this page to design the circuit. </w:t>
      </w:r>
      <w:r w:rsidR="00816E94" w:rsidRPr="00E675A2">
        <w:rPr>
          <w:rFonts w:ascii="Verdana" w:hAnsi="Verdana"/>
          <w:color w:val="000000" w:themeColor="text1"/>
          <w:sz w:val="20"/>
          <w:szCs w:val="20"/>
        </w:rPr>
        <w:t xml:space="preserve">Once complete, review </w:t>
      </w:r>
      <w:r w:rsidR="00627614" w:rsidRPr="00E675A2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675A2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E675A2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675A2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E675A2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675A2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ED62A8" w:rsidRPr="00E675A2">
        <w:rPr>
          <w:rFonts w:ascii="Verdana" w:hAnsi="Verdana"/>
          <w:color w:val="000000" w:themeColor="text1"/>
          <w:sz w:val="20"/>
          <w:szCs w:val="20"/>
        </w:rPr>
        <w:t>.</w:t>
      </w:r>
      <w:r w:rsidR="00816E94" w:rsidRPr="00E675A2">
        <w:rPr>
          <w:rFonts w:ascii="Verdana" w:hAnsi="Verdana"/>
          <w:color w:val="000000" w:themeColor="text1"/>
          <w:sz w:val="20"/>
          <w:szCs w:val="20"/>
        </w:rPr>
        <w:t xml:space="preserve"> Have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8D59D5">
        <w:rPr>
          <w:rFonts w:ascii="Verdana" w:hAnsi="Verdana"/>
          <w:color w:val="000000" w:themeColor="text1"/>
          <w:sz w:val="20"/>
          <w:szCs w:val="20"/>
        </w:rPr>
        <w:br/>
      </w:r>
      <w:bookmarkStart w:id="0" w:name="_GoBack"/>
      <w:bookmarkEnd w:id="0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20643E"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30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3C985948" w14:textId="77777777" w:rsid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A08BF1B" w:rsidR="00404BD8" w:rsidRPr="00D71C66" w:rsidRDefault="00404BD8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404BD8" w:rsidRPr="00D71C66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D59D5" w:rsidRPr="003D272D" w14:paraId="3DF74DA8" w14:textId="77777777" w:rsidTr="005D727A">
        <w:trPr>
          <w:trHeight w:val="360"/>
        </w:trPr>
        <w:tc>
          <w:tcPr>
            <w:tcW w:w="504" w:type="dxa"/>
          </w:tcPr>
          <w:p w14:paraId="171A83A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9C1D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E079C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6AFA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CAA0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638FA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AF3F3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D9BE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2B29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5A94F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0909B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866D9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E52D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C20C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23EA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A1D6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5D920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D59D5" w:rsidRPr="003D272D" w14:paraId="18BD4B86" w14:textId="77777777" w:rsidTr="005D727A">
        <w:trPr>
          <w:trHeight w:val="360"/>
        </w:trPr>
        <w:tc>
          <w:tcPr>
            <w:tcW w:w="504" w:type="dxa"/>
          </w:tcPr>
          <w:p w14:paraId="536B063D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DB34B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813EAC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E143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96F1F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D8D18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A108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894D5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88F7E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5B7E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CFEBE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5B97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88FD9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3699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5FC0E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B35BC9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50F6B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D59D5" w:rsidRPr="003D272D" w14:paraId="299AE93B" w14:textId="77777777" w:rsidTr="005D727A">
        <w:trPr>
          <w:trHeight w:val="360"/>
        </w:trPr>
        <w:tc>
          <w:tcPr>
            <w:tcW w:w="504" w:type="dxa"/>
          </w:tcPr>
          <w:p w14:paraId="31070A6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5F5A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D7C9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1181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66B38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C320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781C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B276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29DF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72CB8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F68F65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E80CFA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6B34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795B0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48F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F934C0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94C2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D59D5" w:rsidRPr="003D272D" w14:paraId="544AD7C6" w14:textId="77777777" w:rsidTr="005D727A">
        <w:trPr>
          <w:trHeight w:val="360"/>
        </w:trPr>
        <w:tc>
          <w:tcPr>
            <w:tcW w:w="504" w:type="dxa"/>
          </w:tcPr>
          <w:p w14:paraId="36F24DE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29B9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37A41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E8442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4AE8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7F649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E043C9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533D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26CF6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AF98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527F11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1614E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5EB4AC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5DAF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DFD37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17E564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8394C" w14:textId="77777777" w:rsidR="008D59D5" w:rsidRPr="003D272D" w:rsidRDefault="008D59D5" w:rsidP="005D727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9DBE137" w14:textId="77777777" w:rsidTr="004E7CD4">
        <w:trPr>
          <w:trHeight w:val="360"/>
        </w:trPr>
        <w:tc>
          <w:tcPr>
            <w:tcW w:w="504" w:type="dxa"/>
          </w:tcPr>
          <w:p w14:paraId="0FACC4C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5013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CAAC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0010E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600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D8F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A360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757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C2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DA9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967D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20B4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8ABD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639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AFD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F1F5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2EB5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7324F8F" w14:textId="77777777" w:rsidTr="004E7CD4">
        <w:trPr>
          <w:trHeight w:val="360"/>
        </w:trPr>
        <w:tc>
          <w:tcPr>
            <w:tcW w:w="504" w:type="dxa"/>
          </w:tcPr>
          <w:p w14:paraId="335BEF0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E60B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075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81AA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3FF4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ACA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2E26C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3DBB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0F9E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F3D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16F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E18E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DD4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D4A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477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423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FAAA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B195346" w14:textId="77777777" w:rsidTr="004E7CD4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4469B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B9847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FED82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B70C6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B63F37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809FA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578DD8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D819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5A14D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DD456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BD6CF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8094D9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F367B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DF801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4303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1EDD2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ABDBB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2F4E0B2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7F2FB8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FA755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197A1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11BFE9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4A021B0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D3BC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EEAB66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635EC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37292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3337A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2EAE42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3E6D0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971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FAF1C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BE3915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44B927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23ED3B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1D823" w14:textId="77777777" w:rsidR="00E8778F" w:rsidRDefault="00E8778F" w:rsidP="005B3A86">
      <w:pPr>
        <w:spacing w:after="0" w:line="240" w:lineRule="auto"/>
      </w:pPr>
      <w:r>
        <w:separator/>
      </w:r>
    </w:p>
  </w:endnote>
  <w:endnote w:type="continuationSeparator" w:id="0">
    <w:p w14:paraId="05D39F10" w14:textId="77777777" w:rsidR="00E8778F" w:rsidRDefault="00E8778F" w:rsidP="005B3A86">
      <w:pPr>
        <w:spacing w:after="0" w:line="240" w:lineRule="auto"/>
      </w:pPr>
      <w:r>
        <w:continuationSeparator/>
      </w:r>
    </w:p>
  </w:endnote>
  <w:endnote w:type="continuationNotice" w:id="1">
    <w:p w14:paraId="1BFD69C4" w14:textId="77777777" w:rsidR="00E8778F" w:rsidRDefault="00E877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D1594DC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634D30FC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60A6BF38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5C3E85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noProof/>
      </w:rPr>
      <w:drawing>
        <wp:inline distT="0" distB="0" distL="0" distR="0" wp14:anchorId="417F1D77" wp14:editId="376D9F48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3A907904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E24DCB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05D33BD4" wp14:editId="45978C28">
          <wp:extent cx="457200" cy="1005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tive Commons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5A1F3" w14:textId="77777777" w:rsidR="00E8778F" w:rsidRDefault="00E8778F" w:rsidP="005B3A86">
      <w:pPr>
        <w:spacing w:after="0" w:line="240" w:lineRule="auto"/>
      </w:pPr>
      <w:r>
        <w:separator/>
      </w:r>
    </w:p>
  </w:footnote>
  <w:footnote w:type="continuationSeparator" w:id="0">
    <w:p w14:paraId="2DDEBF4F" w14:textId="77777777" w:rsidR="00E8778F" w:rsidRDefault="00E8778F" w:rsidP="005B3A86">
      <w:pPr>
        <w:spacing w:after="0" w:line="240" w:lineRule="auto"/>
      </w:pPr>
      <w:r>
        <w:continuationSeparator/>
      </w:r>
    </w:p>
  </w:footnote>
  <w:footnote w:type="continuationNotice" w:id="1">
    <w:p w14:paraId="10691D20" w14:textId="77777777" w:rsidR="00E8778F" w:rsidRDefault="00E877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BF3AD59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643E">
      <w:rPr>
        <w:rFonts w:ascii="BankGothic Lt BT" w:hAnsi="BankGothic Lt BT"/>
        <w:caps/>
        <w:sz w:val="24"/>
        <w:szCs w:val="24"/>
      </w:rPr>
      <w:t>Time-Off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4A97C2F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457665BC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643E">
      <w:rPr>
        <w:rFonts w:ascii="BankGothic Lt BT" w:hAnsi="BankGothic Lt BT"/>
        <w:caps/>
        <w:sz w:val="24"/>
        <w:szCs w:val="24"/>
      </w:rPr>
      <w:t>Time-Off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6155FF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3BD81CD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0643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84775BD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20643E">
      <w:rPr>
        <w:rFonts w:ascii="BankGothic Lt BT" w:hAnsi="BankGothic Lt BT"/>
        <w:caps/>
        <w:sz w:val="24"/>
        <w:szCs w:val="24"/>
      </w:rPr>
      <w:t>Time-Off Delay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FB11AC8" w:rsidR="000154E9" w:rsidRPr="00A36E1B" w:rsidRDefault="00A36E1B" w:rsidP="00A36E1B">
    <w:pPr>
      <w:pStyle w:val="Footer"/>
      <w:pBdr>
        <w:bottom w:val="single" w:sz="4" w:space="1" w:color="auto"/>
      </w:pBdr>
      <w:spacing w:after="120"/>
      <w:rPr>
        <w:rFonts w:ascii="BankGothic Lt BT" w:hAnsi="BankGothic Lt BT"/>
        <w:caps/>
        <w:sz w:val="16"/>
        <w:szCs w:val="16"/>
      </w:rPr>
    </w:pPr>
    <w:r w:rsidRPr="00A36E1B">
      <w:rPr>
        <w:rFonts w:ascii="BankGothic Lt BT" w:hAnsi="BankGothic Lt BT"/>
        <w:caps/>
        <w:sz w:val="16"/>
        <w:szCs w:val="16"/>
      </w:rPr>
      <w:fldChar w:fldCharType="begin"/>
    </w:r>
    <w:r w:rsidRPr="00A36E1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A36E1B">
      <w:rPr>
        <w:rFonts w:ascii="BankGothic Lt BT" w:hAnsi="BankGothic Lt BT"/>
        <w:caps/>
        <w:sz w:val="16"/>
        <w:szCs w:val="16"/>
      </w:rPr>
      <w:fldChar w:fldCharType="separate"/>
    </w:r>
    <w:r w:rsidR="0020643E">
      <w:rPr>
        <w:rFonts w:ascii="BankGothic Lt BT" w:hAnsi="BankGothic Lt BT"/>
        <w:caps/>
        <w:sz w:val="16"/>
        <w:szCs w:val="16"/>
      </w:rPr>
      <w:t>Electrical Automation</w:t>
    </w:r>
    <w:r w:rsidRPr="00A36E1B">
      <w:rPr>
        <w:rFonts w:ascii="BankGothic Lt BT" w:hAnsi="BankGothic Lt BT"/>
        <w:caps/>
        <w:sz w:val="16"/>
        <w:szCs w:val="16"/>
      </w:rPr>
      <w:fldChar w:fldCharType="end"/>
    </w:r>
    <w:r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20643E">
      <w:rPr>
        <w:rFonts w:ascii="BankGothic Lt BT" w:hAnsi="BankGothic Lt BT"/>
        <w:caps/>
        <w:sz w:val="16"/>
        <w:szCs w:val="16"/>
      </w:rPr>
      <w:t>Intro to Automation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  <w:r w:rsidR="000154E9"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20643E">
      <w:rPr>
        <w:rFonts w:ascii="BankGothic Lt BT" w:hAnsi="BankGothic Lt BT"/>
        <w:caps/>
        <w:sz w:val="16"/>
        <w:szCs w:val="16"/>
      </w:rPr>
      <w:t>Manual Motor Control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0601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1896"/>
    <w:rsid w:val="001358B9"/>
    <w:rsid w:val="001404B4"/>
    <w:rsid w:val="00141375"/>
    <w:rsid w:val="00141840"/>
    <w:rsid w:val="00141EC4"/>
    <w:rsid w:val="00147C8C"/>
    <w:rsid w:val="00150ECB"/>
    <w:rsid w:val="0015262A"/>
    <w:rsid w:val="00154F4A"/>
    <w:rsid w:val="001654E5"/>
    <w:rsid w:val="001727B4"/>
    <w:rsid w:val="001942DA"/>
    <w:rsid w:val="00195323"/>
    <w:rsid w:val="00195385"/>
    <w:rsid w:val="001A1DA6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0643E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77CA4"/>
    <w:rsid w:val="00384526"/>
    <w:rsid w:val="003A1677"/>
    <w:rsid w:val="003A1CCF"/>
    <w:rsid w:val="003A51D6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04BD8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A677E"/>
    <w:rsid w:val="005B3A86"/>
    <w:rsid w:val="005C1B67"/>
    <w:rsid w:val="005C3E85"/>
    <w:rsid w:val="005C43C2"/>
    <w:rsid w:val="005C5AB9"/>
    <w:rsid w:val="005F2C47"/>
    <w:rsid w:val="005F6D6A"/>
    <w:rsid w:val="00600EAD"/>
    <w:rsid w:val="00610740"/>
    <w:rsid w:val="00613CEA"/>
    <w:rsid w:val="00613E4E"/>
    <w:rsid w:val="0062181C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E3B85"/>
    <w:rsid w:val="006F0CE7"/>
    <w:rsid w:val="006F1624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53FEF"/>
    <w:rsid w:val="0086340E"/>
    <w:rsid w:val="0086378C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37BF"/>
    <w:rsid w:val="008A53ED"/>
    <w:rsid w:val="008B2561"/>
    <w:rsid w:val="008C2443"/>
    <w:rsid w:val="008D59D5"/>
    <w:rsid w:val="008E2EAF"/>
    <w:rsid w:val="009055E4"/>
    <w:rsid w:val="00916B79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6E1B"/>
    <w:rsid w:val="00A3714A"/>
    <w:rsid w:val="00A405F4"/>
    <w:rsid w:val="00A42B1A"/>
    <w:rsid w:val="00A51B95"/>
    <w:rsid w:val="00A52776"/>
    <w:rsid w:val="00A527ED"/>
    <w:rsid w:val="00A53F46"/>
    <w:rsid w:val="00A633BC"/>
    <w:rsid w:val="00A66693"/>
    <w:rsid w:val="00A71971"/>
    <w:rsid w:val="00A8138E"/>
    <w:rsid w:val="00A90D05"/>
    <w:rsid w:val="00AA1300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06292"/>
    <w:rsid w:val="00B1005A"/>
    <w:rsid w:val="00B10785"/>
    <w:rsid w:val="00B15468"/>
    <w:rsid w:val="00B20A19"/>
    <w:rsid w:val="00B23B2E"/>
    <w:rsid w:val="00B25A0A"/>
    <w:rsid w:val="00B32F43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5213"/>
    <w:rsid w:val="00BA7E0B"/>
    <w:rsid w:val="00BB7522"/>
    <w:rsid w:val="00BC5ED5"/>
    <w:rsid w:val="00BD0527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4E0B"/>
    <w:rsid w:val="00C36CC3"/>
    <w:rsid w:val="00C44E27"/>
    <w:rsid w:val="00C46D59"/>
    <w:rsid w:val="00C51C34"/>
    <w:rsid w:val="00C56AB2"/>
    <w:rsid w:val="00C602F1"/>
    <w:rsid w:val="00C652F3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554C"/>
    <w:rsid w:val="00CF7AA0"/>
    <w:rsid w:val="00D24A97"/>
    <w:rsid w:val="00D30537"/>
    <w:rsid w:val="00D32C65"/>
    <w:rsid w:val="00D34878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4DCB"/>
    <w:rsid w:val="00E2510F"/>
    <w:rsid w:val="00E25FAB"/>
    <w:rsid w:val="00E35800"/>
    <w:rsid w:val="00E45D92"/>
    <w:rsid w:val="00E45F3E"/>
    <w:rsid w:val="00E56A41"/>
    <w:rsid w:val="00E60DF7"/>
    <w:rsid w:val="00E6646E"/>
    <w:rsid w:val="00E675A2"/>
    <w:rsid w:val="00E74B0F"/>
    <w:rsid w:val="00E8778F"/>
    <w:rsid w:val="00E97D8E"/>
    <w:rsid w:val="00EA0805"/>
    <w:rsid w:val="00EB2D50"/>
    <w:rsid w:val="00EB69FE"/>
    <w:rsid w:val="00ED62A8"/>
    <w:rsid w:val="00ED69F9"/>
    <w:rsid w:val="00ED6FFC"/>
    <w:rsid w:val="00EE4B76"/>
    <w:rsid w:val="00F047DE"/>
    <w:rsid w:val="00F051B9"/>
    <w:rsid w:val="00F121DE"/>
    <w:rsid w:val="00F15E9D"/>
    <w:rsid w:val="00F218B9"/>
    <w:rsid w:val="00F25CB1"/>
    <w:rsid w:val="00F4093E"/>
    <w:rsid w:val="00F5430C"/>
    <w:rsid w:val="00F5528F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2018-10-11T08:35:00Z</cp:lastPrinted>
  <dcterms:created xsi:type="dcterms:W3CDTF">2018-10-11T09:43:00Z</dcterms:created>
  <dcterms:modified xsi:type="dcterms:W3CDTF">2018-10-11T09:58:00Z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Time-On and Time-Off Delay for 3P Motor</vt:lpwstr>
  </property>
  <property fmtid="{D5CDD505-2E9C-101B-9397-08002B2CF9AE}" pid="4" name="DocNum">
    <vt:i4>30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