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69C2F0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135BB">
        <w:rPr>
          <w:rFonts w:ascii="Verdana" w:hAnsi="Verdana"/>
          <w:b/>
          <w:sz w:val="24"/>
          <w:szCs w:val="24"/>
        </w:rPr>
        <w:t>AC Measurement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135BB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135BB">
        <w:rPr>
          <w:rFonts w:ascii="Verdana" w:hAnsi="Verdana"/>
          <w:sz w:val="20"/>
          <w:szCs w:val="20"/>
        </w:rPr>
        <w:t>24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5078CD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135BB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135BB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135BB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3497C41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774622" w:rsidRPr="00774622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DA090D" w:rsidRPr="00DA090D">
        <w:rPr>
          <w:rFonts w:ascii="Verdana" w:hAnsi="Verdana"/>
          <w:sz w:val="20"/>
          <w:szCs w:val="20"/>
          <w:highlight w:val="yellow"/>
        </w:rPr>
        <w:t>124pts.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7E0A18AA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1135BB">
        <w:rPr>
          <w:rFonts w:ascii="Verdana" w:hAnsi="Verdana"/>
          <w:sz w:val="20"/>
          <w:szCs w:val="20"/>
        </w:rPr>
        <w:t>types of measurement associated with an AC source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012918F9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1135BB">
        <w:rPr>
          <w:rFonts w:ascii="Verdana" w:hAnsi="Verdana"/>
          <w:sz w:val="20"/>
          <w:szCs w:val="20"/>
        </w:rPr>
        <w:t>calculate various AC quantities base on the given information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3FDB7ADD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1135BB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46B40BD6" w:rsidR="00D61980" w:rsidRPr="00D61980" w:rsidRDefault="001135BB" w:rsidP="006E611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AC sine wave can be measure</w:t>
      </w:r>
      <w:r w:rsidR="004002B9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in three basic methods</w:t>
      </w:r>
      <w:r w:rsidR="006E611E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A forth method shall be discussed as well. An AC sine wave that represents the voltage has three basic measurements; peak voltage (E</w:t>
      </w:r>
      <w:r w:rsidRPr="001135BB">
        <w:rPr>
          <w:rFonts w:ascii="Verdana" w:hAnsi="Verdana"/>
          <w:sz w:val="20"/>
          <w:szCs w:val="20"/>
          <w:vertAlign w:val="subscript"/>
        </w:rPr>
        <w:t>P</w:t>
      </w:r>
      <w:r>
        <w:rPr>
          <w:rFonts w:ascii="Verdana" w:hAnsi="Verdana"/>
          <w:sz w:val="20"/>
          <w:szCs w:val="20"/>
        </w:rPr>
        <w:t>), peak to peak voltage (E</w:t>
      </w:r>
      <w:r w:rsidRPr="001135BB">
        <w:rPr>
          <w:rFonts w:ascii="Verdana" w:hAnsi="Verdana"/>
          <w:sz w:val="20"/>
          <w:szCs w:val="20"/>
          <w:vertAlign w:val="subscript"/>
        </w:rPr>
        <w:t>PP</w:t>
      </w:r>
      <w:r>
        <w:rPr>
          <w:rFonts w:ascii="Verdana" w:hAnsi="Verdana"/>
          <w:sz w:val="20"/>
          <w:szCs w:val="20"/>
        </w:rPr>
        <w:t xml:space="preserve">), and root-mean-square </w:t>
      </w:r>
      <w:r w:rsidR="004002B9">
        <w:rPr>
          <w:rFonts w:ascii="Verdana" w:hAnsi="Verdana"/>
          <w:sz w:val="20"/>
          <w:szCs w:val="20"/>
        </w:rPr>
        <w:t xml:space="preserve">voltage </w:t>
      </w:r>
      <w:r>
        <w:rPr>
          <w:rFonts w:ascii="Verdana" w:hAnsi="Verdana"/>
          <w:sz w:val="20"/>
          <w:szCs w:val="20"/>
        </w:rPr>
        <w:t>(E</w:t>
      </w:r>
      <w:r w:rsidRPr="001135BB">
        <w:rPr>
          <w:rFonts w:ascii="Verdana" w:hAnsi="Verdana"/>
          <w:sz w:val="20"/>
          <w:szCs w:val="20"/>
          <w:vertAlign w:val="subscript"/>
        </w:rPr>
        <w:t>RMS</w:t>
      </w:r>
      <w:r>
        <w:rPr>
          <w:rFonts w:ascii="Verdana" w:hAnsi="Verdana"/>
          <w:sz w:val="20"/>
          <w:szCs w:val="20"/>
        </w:rPr>
        <w:t xml:space="preserve">). Below is a graphic </w:t>
      </w:r>
      <w:r w:rsidR="004002B9">
        <w:rPr>
          <w:rFonts w:ascii="Verdana" w:hAnsi="Verdana"/>
          <w:sz w:val="20"/>
          <w:szCs w:val="20"/>
        </w:rPr>
        <w:t>displaying</w:t>
      </w:r>
      <w:r>
        <w:rPr>
          <w:rFonts w:ascii="Verdana" w:hAnsi="Verdana"/>
          <w:sz w:val="20"/>
          <w:szCs w:val="20"/>
        </w:rPr>
        <w:t xml:space="preserve"> each.</w:t>
      </w:r>
    </w:p>
    <w:p w14:paraId="428CA316" w14:textId="2AA0427F" w:rsidR="00F54931" w:rsidRPr="00AA1AE0" w:rsidRDefault="00473799" w:rsidP="00317823">
      <w:pPr>
        <w:tabs>
          <w:tab w:val="left" w:pos="2026"/>
        </w:tabs>
        <w:spacing w:after="0"/>
        <w:ind w:left="360"/>
        <w:jc w:val="center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822DA" wp14:editId="12D33204">
                <wp:simplePos x="0" y="0"/>
                <wp:positionH relativeFrom="column">
                  <wp:posOffset>2970706</wp:posOffset>
                </wp:positionH>
                <wp:positionV relativeFrom="paragraph">
                  <wp:posOffset>215782</wp:posOffset>
                </wp:positionV>
                <wp:extent cx="452120" cy="318135"/>
                <wp:effectExtent l="0" t="19050" r="424180" b="24765"/>
                <wp:wrapNone/>
                <wp:docPr id="15" name="Speech Bubble: Rectangle with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318135"/>
                        </a:xfrm>
                        <a:prstGeom prst="wedgeRoundRectCallout">
                          <a:avLst>
                            <a:gd name="adj1" fmla="val 132016"/>
                            <a:gd name="adj2" fmla="val -16661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7E4E7" w14:textId="68E68009" w:rsidR="00E97EB6" w:rsidRPr="004002B9" w:rsidRDefault="00E97EB6" w:rsidP="004002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90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C822D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5" o:spid="_x0000_s1026" type="#_x0000_t62" style="position:absolute;left:0;text-align:left;margin-left:233.9pt;margin-top:17pt;width:35.6pt;height:25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" adj="39315,7201" fillcolor="#fff2cc [663]" strokecolor="#1f4d78 [1604]" strokeweight="1pt">
                <v:textbox>
                  <w:txbxContent>
                    <w:p w14:paraId="16B7E4E7" w14:textId="68E68009" w:rsidR="00E97EB6" w:rsidRPr="004002B9" w:rsidRDefault="00E97EB6" w:rsidP="004002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90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03756" wp14:editId="20A2784F">
                <wp:simplePos x="0" y="0"/>
                <wp:positionH relativeFrom="column">
                  <wp:posOffset>5645855</wp:posOffset>
                </wp:positionH>
                <wp:positionV relativeFrom="paragraph">
                  <wp:posOffset>848995</wp:posOffset>
                </wp:positionV>
                <wp:extent cx="500380" cy="318135"/>
                <wp:effectExtent l="0" t="0" r="147320" b="120015"/>
                <wp:wrapNone/>
                <wp:docPr id="13" name="Speech Bubble: Rectangle with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18135"/>
                        </a:xfrm>
                        <a:prstGeom prst="wedgeRoundRectCallout">
                          <a:avLst>
                            <a:gd name="adj1" fmla="val 68913"/>
                            <a:gd name="adj2" fmla="val 70287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5B92A" w14:textId="3E9E402D" w:rsidR="00E97EB6" w:rsidRPr="004002B9" w:rsidRDefault="00E97EB6" w:rsidP="004002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360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03756" id="Speech Bubble: Rectangle with Corners Rounded 13" o:spid="_x0000_s1027" type="#_x0000_t62" style="position:absolute;left:0;text-align:left;margin-left:444.55pt;margin-top:66.85pt;width:39.4pt;height:2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" adj="25685,25982" fillcolor="#fff2cc [663]" strokecolor="#1f4d78 [1604]" strokeweight="1pt">
                <v:textbox>
                  <w:txbxContent>
                    <w:p w14:paraId="4055B92A" w14:textId="3E9E402D" w:rsidR="00E97EB6" w:rsidRPr="004002B9" w:rsidRDefault="00E97EB6" w:rsidP="004002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360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29E2CC" wp14:editId="7C551A35">
                <wp:simplePos x="0" y="0"/>
                <wp:positionH relativeFrom="column">
                  <wp:posOffset>4787900</wp:posOffset>
                </wp:positionH>
                <wp:positionV relativeFrom="paragraph">
                  <wp:posOffset>883990</wp:posOffset>
                </wp:positionV>
                <wp:extent cx="500380" cy="318135"/>
                <wp:effectExtent l="171450" t="0" r="13970" b="100965"/>
                <wp:wrapNone/>
                <wp:docPr id="11" name="Speech Bubble: Rectangle with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18135"/>
                        </a:xfrm>
                        <a:prstGeom prst="wedgeRoundRectCallout">
                          <a:avLst>
                            <a:gd name="adj1" fmla="val -74499"/>
                            <a:gd name="adj2" fmla="val 60188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7902F" w14:textId="3748027C" w:rsidR="00E97EB6" w:rsidRPr="004002B9" w:rsidRDefault="00E97EB6" w:rsidP="004002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180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9E2CC" id="Speech Bubble: Rectangle with Corners Rounded 11" o:spid="_x0000_s1028" type="#_x0000_t62" style="position:absolute;left:0;text-align:left;margin-left:377pt;margin-top:69.6pt;width:39.4pt;height:25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" adj="-5292,23801" fillcolor="#fff2cc [663]" strokecolor="#1f4d78 [1604]" strokeweight="1pt">
                <v:textbox>
                  <w:txbxContent>
                    <w:p w14:paraId="4417902F" w14:textId="3748027C" w:rsidR="00E97EB6" w:rsidRPr="004002B9" w:rsidRDefault="00E97EB6" w:rsidP="004002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180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5F809" wp14:editId="3F2802FC">
                <wp:simplePos x="0" y="0"/>
                <wp:positionH relativeFrom="column">
                  <wp:posOffset>4415155</wp:posOffset>
                </wp:positionH>
                <wp:positionV relativeFrom="paragraph">
                  <wp:posOffset>1824425</wp:posOffset>
                </wp:positionV>
                <wp:extent cx="500380" cy="318135"/>
                <wp:effectExtent l="0" t="0" r="547370" b="62865"/>
                <wp:wrapNone/>
                <wp:docPr id="1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18135"/>
                        </a:xfrm>
                        <a:prstGeom prst="wedgeRoundRectCallout">
                          <a:avLst>
                            <a:gd name="adj1" fmla="val 148479"/>
                            <a:gd name="adj2" fmla="val 55159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E377C" w14:textId="5521E5DC" w:rsidR="00ED0A04" w:rsidRPr="004002B9" w:rsidRDefault="00ED0A04" w:rsidP="00ED0A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27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C5F809" id="Speech Bubble: Rectangle with Corners Rounded 1" o:spid="_x0000_s1029" type="#_x0000_t62" style="position:absolute;left:0;text-align:left;margin-left:347.65pt;margin-top:143.65pt;width:39.4pt;height:25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" adj="42871,22714" fillcolor="#fff2cc [663]" strokecolor="#1f4d78 [1604]" strokeweight="1pt">
                <v:textbox>
                  <w:txbxContent>
                    <w:p w14:paraId="448E377C" w14:textId="5521E5DC" w:rsidR="00ED0A04" w:rsidRPr="004002B9" w:rsidRDefault="00ED0A04" w:rsidP="00ED0A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27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1BCF0A" wp14:editId="3832E17B">
                <wp:simplePos x="0" y="0"/>
                <wp:positionH relativeFrom="column">
                  <wp:posOffset>2735580</wp:posOffset>
                </wp:positionH>
                <wp:positionV relativeFrom="paragraph">
                  <wp:posOffset>1478985</wp:posOffset>
                </wp:positionV>
                <wp:extent cx="394970" cy="318135"/>
                <wp:effectExtent l="0" t="247650" r="24130" b="24765"/>
                <wp:wrapNone/>
                <wp:docPr id="7" name="Speech Bubble: Rectangle with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18135"/>
                        </a:xfrm>
                        <a:prstGeom prst="wedgeRoundRectCallout">
                          <a:avLst>
                            <a:gd name="adj1" fmla="val 24996"/>
                            <a:gd name="adj2" fmla="val -116247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D0BA2" w14:textId="1AC6CB64" w:rsidR="00E97EB6" w:rsidRPr="004002B9" w:rsidRDefault="00E97EB6" w:rsidP="004002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002B9">
                              <w:rPr>
                                <w:color w:val="000000" w:themeColor="text1"/>
                              </w:rPr>
                              <w:t>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BCF0A" id="Speech Bubble: Rectangle with Corners Rounded 7" o:spid="_x0000_s1030" type="#_x0000_t62" style="position:absolute;left:0;text-align:left;margin-left:215.4pt;margin-top:116.45pt;width:31.1pt;height:25.0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" adj="16199,-14309" fillcolor="#fff2cc [663]" strokecolor="#1f4d78 [1604]" strokeweight="1pt">
                <v:textbox>
                  <w:txbxContent>
                    <w:p w14:paraId="40ED0BA2" w14:textId="1AC6CB64" w:rsidR="00E97EB6" w:rsidRPr="004002B9" w:rsidRDefault="00E97EB6" w:rsidP="004002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002B9">
                        <w:rPr>
                          <w:color w:val="000000" w:themeColor="text1"/>
                        </w:rPr>
                        <w:t>0V</w:t>
                      </w:r>
                    </w:p>
                  </w:txbxContent>
                </v:textbox>
              </v:shape>
            </w:pict>
          </mc:Fallback>
        </mc:AlternateContent>
      </w:r>
      <w:r w:rsidR="001117A0" w:rsidRPr="001117A0">
        <w:drawing>
          <wp:inline distT="0" distB="0" distL="0" distR="0" wp14:anchorId="6A64B44F" wp14:editId="4872A98B">
            <wp:extent cx="6400800" cy="2530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3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E4F66" w14:textId="77777777" w:rsidR="000C052D" w:rsidRDefault="000C052D" w:rsidP="009762D3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P</w:t>
      </w:r>
      <w:r>
        <w:rPr>
          <w:rFonts w:ascii="Verdana" w:hAnsi="Verdana"/>
          <w:sz w:val="20"/>
          <w:szCs w:val="20"/>
        </w:rPr>
        <w:t xml:space="preserve"> – From x axis to maximum (peak) amplitude.</w:t>
      </w:r>
    </w:p>
    <w:p w14:paraId="56F8B2C0" w14:textId="77777777" w:rsidR="000C052D" w:rsidRDefault="000C052D" w:rsidP="009762D3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PP</w:t>
      </w:r>
      <w:r>
        <w:rPr>
          <w:rFonts w:ascii="Verdana" w:hAnsi="Verdana"/>
          <w:sz w:val="20"/>
          <w:szCs w:val="20"/>
        </w:rPr>
        <w:t xml:space="preserve"> – From maximum (peak) amplitude to minimum (-peak) amplitude</w:t>
      </w:r>
    </w:p>
    <w:p w14:paraId="1DEE6085" w14:textId="77777777" w:rsidR="000C052D" w:rsidRDefault="000C052D" w:rsidP="009762D3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RMS</w:t>
      </w:r>
      <w:r>
        <w:rPr>
          <w:rFonts w:ascii="Verdana" w:hAnsi="Verdana"/>
          <w:sz w:val="20"/>
          <w:szCs w:val="20"/>
        </w:rPr>
        <w:t xml:space="preserve"> – Root, Mean, Square of waveform</w:t>
      </w: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0C052D" w14:paraId="3EB06B0A" w14:textId="77777777" w:rsidTr="00E97EB6">
        <w:tc>
          <w:tcPr>
            <w:tcW w:w="1800" w:type="dxa"/>
            <w:vAlign w:val="center"/>
          </w:tcPr>
          <w:p w14:paraId="5CF98FF4" w14:textId="77777777" w:rsidR="000C052D" w:rsidRDefault="00473799" w:rsidP="00E97EB6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800" w:type="dxa"/>
            <w:vAlign w:val="center"/>
          </w:tcPr>
          <w:p w14:paraId="6D1461F9" w14:textId="67EF2230" w:rsidR="000C052D" w:rsidRDefault="00ED0A04" w:rsidP="00E97EB6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800" w:type="dxa"/>
            <w:vAlign w:val="center"/>
          </w:tcPr>
          <w:p w14:paraId="41FF8199" w14:textId="0F266BDF" w:rsidR="000C052D" w:rsidRDefault="00ED0A04" w:rsidP="00E97EB6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  <w:vAlign w:val="center"/>
          </w:tcPr>
          <w:p w14:paraId="021B930B" w14:textId="4EA1EFFD" w:rsidR="000C052D" w:rsidRPr="00094B73" w:rsidRDefault="00ED0A04" w:rsidP="00E97EB6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2</m:t>
                </m:r>
              </m:oMath>
            </m:oMathPara>
          </w:p>
        </w:tc>
        <w:tc>
          <w:tcPr>
            <w:tcW w:w="1800" w:type="dxa"/>
          </w:tcPr>
          <w:p w14:paraId="76E4B2E8" w14:textId="4AEFB95C" w:rsidR="000C052D" w:rsidRDefault="00ED0A04" w:rsidP="00E97EB6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Hz=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cycles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time</m:t>
                    </m:r>
                  </m:den>
                </m:f>
              </m:oMath>
            </m:oMathPara>
          </w:p>
        </w:tc>
      </w:tr>
    </w:tbl>
    <w:p w14:paraId="46F7BB01" w14:textId="2AD7E878" w:rsidR="00857D22" w:rsidRDefault="00765DC8" w:rsidP="00D61980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Because the cycles of voltage correspond to the rotation of a generator, a cycle is expressed as 360˚. </w:t>
      </w:r>
      <w:r w:rsidR="000C052D">
        <w:rPr>
          <w:rFonts w:ascii="Verdana" w:hAnsi="Verdana"/>
          <w:sz w:val="20"/>
          <w:szCs w:val="20"/>
        </w:rPr>
        <w:t xml:space="preserve">A fourth method </w:t>
      </w:r>
      <w:r w:rsidR="00750F82">
        <w:rPr>
          <w:rFonts w:ascii="Verdana" w:hAnsi="Verdana"/>
          <w:sz w:val="20"/>
          <w:szCs w:val="20"/>
        </w:rPr>
        <w:t>is a calculation that produces the instantaneous voltage at a specific location</w:t>
      </w:r>
      <w:r>
        <w:rPr>
          <w:rFonts w:ascii="Verdana" w:hAnsi="Verdana"/>
          <w:sz w:val="20"/>
          <w:szCs w:val="20"/>
        </w:rPr>
        <w:t xml:space="preserve"> on the sine wave</w:t>
      </w:r>
      <w:r w:rsidR="00133C30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The point at which the voltage is read is denoted in degrees. Below is the formula to calculate the instantaneous voltage at a given degree.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2"/>
        <w:gridCol w:w="2416"/>
        <w:gridCol w:w="2406"/>
        <w:gridCol w:w="2456"/>
      </w:tblGrid>
      <w:tr w:rsidR="00317823" w14:paraId="304A76BE" w14:textId="77777777" w:rsidTr="00317823">
        <w:tc>
          <w:tcPr>
            <w:tcW w:w="2517" w:type="dxa"/>
            <w:vAlign w:val="center"/>
          </w:tcPr>
          <w:p w14:paraId="590A6BA2" w14:textId="724A2E72" w:rsidR="009A4938" w:rsidRDefault="00473799" w:rsidP="009A4938">
            <w:pPr>
              <w:tabs>
                <w:tab w:val="left" w:pos="2026"/>
              </w:tabs>
              <w:spacing w:before="120" w:after="120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2517" w:type="dxa"/>
            <w:vAlign w:val="center"/>
          </w:tcPr>
          <w:p w14:paraId="7FD00754" w14:textId="48464E40" w:rsidR="009A4938" w:rsidRDefault="00473799" w:rsidP="009A4938">
            <w:pPr>
              <w:tabs>
                <w:tab w:val="left" w:pos="2026"/>
              </w:tabs>
              <w:spacing w:before="120" w:after="120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518" w:type="dxa"/>
            <w:vAlign w:val="center"/>
          </w:tcPr>
          <w:p w14:paraId="6AB62DC7" w14:textId="2E051DA5" w:rsidR="009A4938" w:rsidRDefault="00473799" w:rsidP="009A4938">
            <w:pPr>
              <w:tabs>
                <w:tab w:val="left" w:pos="2026"/>
              </w:tabs>
              <w:spacing w:before="120" w:after="120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18" w:type="dxa"/>
            <w:vAlign w:val="center"/>
          </w:tcPr>
          <w:p w14:paraId="6A072CB1" w14:textId="409AB11E" w:rsidR="009A4938" w:rsidRDefault="00473799" w:rsidP="009A4938">
            <w:pPr>
              <w:tabs>
                <w:tab w:val="left" w:pos="2026"/>
              </w:tabs>
              <w:spacing w:before="120" w:after="120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θ=sin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14:paraId="399F6597" w14:textId="56CBD61E" w:rsidR="00765DC8" w:rsidRDefault="00765DC8" w:rsidP="00317823">
      <w:pPr>
        <w:tabs>
          <w:tab w:val="left" w:pos="2026"/>
        </w:tabs>
        <w:spacing w:after="0"/>
        <w:ind w:left="360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Where;</w:t>
      </w:r>
    </w:p>
    <w:p w14:paraId="53823875" w14:textId="3D2F78BD" w:rsidR="009762D3" w:rsidRDefault="009762D3" w:rsidP="009762D3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  <w:vertAlign w:val="subscript"/>
        </w:rPr>
        <w:t>I</w:t>
      </w:r>
      <w:r>
        <w:rPr>
          <w:rFonts w:ascii="Verdana" w:hAnsi="Verdana"/>
          <w:sz w:val="20"/>
          <w:szCs w:val="20"/>
        </w:rPr>
        <w:t xml:space="preserve"> – Instantaneous voltage @ θ˚.</w:t>
      </w:r>
    </w:p>
    <w:p w14:paraId="097FA44C" w14:textId="05F1ECFE" w:rsidR="009762D3" w:rsidRDefault="009762D3" w:rsidP="009762D3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P</w:t>
      </w:r>
      <w:r>
        <w:rPr>
          <w:rFonts w:ascii="Verdana" w:hAnsi="Verdana"/>
          <w:sz w:val="20"/>
          <w:szCs w:val="20"/>
        </w:rPr>
        <w:t xml:space="preserve"> – From x axis to maximum (peak) amplitude.</w:t>
      </w:r>
    </w:p>
    <w:p w14:paraId="7DA0B066" w14:textId="7E62DA75" w:rsidR="0096316E" w:rsidRDefault="00317823" w:rsidP="00317823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θ</w:t>
      </w:r>
      <w:r w:rsidR="009762D3">
        <w:rPr>
          <w:rFonts w:ascii="Verdana" w:hAnsi="Verdana"/>
          <w:sz w:val="20"/>
          <w:szCs w:val="20"/>
        </w:rPr>
        <w:t xml:space="preserve"> – Angle of rotation/point of sinewave the voltage occurs</w:t>
      </w:r>
    </w:p>
    <w:p w14:paraId="3163C160" w14:textId="77777777" w:rsidR="00473799" w:rsidRPr="00AA1AE0" w:rsidRDefault="00473799" w:rsidP="00473799">
      <w:pPr>
        <w:tabs>
          <w:tab w:val="left" w:pos="2026"/>
        </w:tabs>
        <w:spacing w:after="0"/>
        <w:rPr>
          <w:rFonts w:ascii="Verdana" w:hAnsi="Verdana" w:cs="Verdana"/>
          <w:sz w:val="20"/>
          <w:szCs w:val="20"/>
        </w:rPr>
      </w:pPr>
      <w:bookmarkStart w:id="0" w:name="_GoBack"/>
      <w:bookmarkEnd w:id="0"/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13B9CD2" w14:textId="77777777" w:rsidR="0054310B" w:rsidRDefault="0054310B" w:rsidP="0054310B">
      <w:pPr>
        <w:tabs>
          <w:tab w:val="left" w:pos="2026"/>
        </w:tabs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36FBEE65" w14:textId="77777777" w:rsidR="0054310B" w:rsidRDefault="0054310B" w:rsidP="0054310B">
      <w:pPr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54310B">
        <w:rPr>
          <w:noProof/>
        </w:rPr>
        <w:drawing>
          <wp:inline distT="0" distB="0" distL="0" distR="0" wp14:anchorId="09DC9AB2" wp14:editId="6F275429">
            <wp:extent cx="2779395" cy="828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64D1" w14:textId="77777777" w:rsidR="0054310B" w:rsidRPr="006C5DB4" w:rsidRDefault="0054310B" w:rsidP="009A4938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73094F51" w14:textId="72F4B0B9" w:rsidR="0054310B" w:rsidRDefault="0054310B" w:rsidP="0054310B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 the table</w:t>
      </w:r>
      <w:r w:rsidR="009A4938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below based on the information given and the formulas on page 1.</w:t>
      </w:r>
    </w:p>
    <w:tbl>
      <w:tblPr>
        <w:tblStyle w:val="TableGrid"/>
        <w:tblW w:w="9200" w:type="dxa"/>
        <w:tblInd w:w="720" w:type="dxa"/>
        <w:tblLook w:val="04A0" w:firstRow="1" w:lastRow="0" w:firstColumn="1" w:lastColumn="0" w:noHBand="0" w:noVBand="1"/>
      </w:tblPr>
      <w:tblGrid>
        <w:gridCol w:w="718"/>
        <w:gridCol w:w="1444"/>
        <w:gridCol w:w="1374"/>
        <w:gridCol w:w="1395"/>
        <w:gridCol w:w="1423"/>
        <w:gridCol w:w="1423"/>
        <w:gridCol w:w="1423"/>
      </w:tblGrid>
      <w:tr w:rsidR="00ED0A04" w:rsidRPr="00F570D1" w14:paraId="39C642BF" w14:textId="77777777" w:rsidTr="00ED0A04">
        <w:tc>
          <w:tcPr>
            <w:tcW w:w="718" w:type="dxa"/>
            <w:tcBorders>
              <w:top w:val="nil"/>
              <w:left w:val="nil"/>
            </w:tcBorders>
          </w:tcPr>
          <w:p w14:paraId="143C2FBE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004305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74" w:type="dxa"/>
            <w:shd w:val="clear" w:color="auto" w:fill="D9D9D9" w:themeFill="background1" w:themeFillShade="D9"/>
          </w:tcPr>
          <w:p w14:paraId="7917FD17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5" w:type="dxa"/>
            <w:shd w:val="clear" w:color="auto" w:fill="D9D9D9" w:themeFill="background1" w:themeFillShade="D9"/>
          </w:tcPr>
          <w:p w14:paraId="2855593D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14:paraId="374CD8F6" w14:textId="080C2A9C" w:rsidR="00ED0A0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14:paraId="4F53B41B" w14:textId="33794BAD" w:rsidR="00ED0A0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14:paraId="6D4D32A1" w14:textId="5317B3A5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ED0A04" w:rsidRPr="00F570D1" w14:paraId="7B73323D" w14:textId="77777777" w:rsidTr="00ED0A04">
        <w:tc>
          <w:tcPr>
            <w:tcW w:w="718" w:type="dxa"/>
            <w:tcBorders>
              <w:right w:val="single" w:sz="4" w:space="0" w:color="auto"/>
            </w:tcBorders>
          </w:tcPr>
          <w:p w14:paraId="05FB7614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ED84D5" w14:textId="2F7C2D30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441.235mW</w:t>
            </w:r>
          </w:p>
        </w:tc>
        <w:tc>
          <w:tcPr>
            <w:tcW w:w="1374" w:type="dxa"/>
            <w:tcBorders>
              <w:left w:val="single" w:sz="4" w:space="0" w:color="auto"/>
            </w:tcBorders>
          </w:tcPr>
          <w:p w14:paraId="250D8F43" w14:textId="77777777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74622">
              <w:rPr>
                <w:rFonts w:ascii="Verdana" w:hAnsi="Verdana"/>
                <w:noProof/>
                <w:sz w:val="20"/>
                <w:szCs w:val="20"/>
              </w:rPr>
              <w:t>16mA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43DB371" w14:textId="3831AD43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1.724kΩ</w:t>
            </w: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51AC782B" w14:textId="55CB5446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27.577V</w:t>
            </w: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44387EB3" w14:textId="4F590A7B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74622">
              <w:rPr>
                <w:rFonts w:ascii="Verdana" w:hAnsi="Verdana"/>
                <w:noProof/>
                <w:sz w:val="20"/>
                <w:szCs w:val="20"/>
                <w:highlight w:val="yellow"/>
              </w:rPr>
              <w:t>39V</w:t>
            </w: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1E19AF13" w14:textId="0155660C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78V</w:t>
            </w:r>
          </w:p>
        </w:tc>
      </w:tr>
      <w:tr w:rsidR="00ED0A04" w:rsidRPr="00F570D1" w14:paraId="17AFD8C0" w14:textId="77777777" w:rsidTr="00ED0A04">
        <w:tc>
          <w:tcPr>
            <w:tcW w:w="718" w:type="dxa"/>
            <w:tcBorders>
              <w:right w:val="single" w:sz="4" w:space="0" w:color="auto"/>
            </w:tcBorders>
          </w:tcPr>
          <w:p w14:paraId="0D5B4839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EE6224" w14:textId="66A19425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2.399W</w:t>
            </w:r>
          </w:p>
        </w:tc>
        <w:tc>
          <w:tcPr>
            <w:tcW w:w="1374" w:type="dxa"/>
            <w:tcBorders>
              <w:left w:val="single" w:sz="4" w:space="0" w:color="auto"/>
            </w:tcBorders>
          </w:tcPr>
          <w:p w14:paraId="3137B1BB" w14:textId="77777777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74622">
              <w:rPr>
                <w:rFonts w:ascii="Verdana" w:hAnsi="Verdana"/>
                <w:noProof/>
                <w:sz w:val="20"/>
                <w:szCs w:val="20"/>
              </w:rPr>
              <w:t>87mA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40AA24AF" w14:textId="5F153296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316.979Ω</w:t>
            </w: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340A2373" w14:textId="746CE4B5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27.577V</w:t>
            </w: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767C8D24" w14:textId="25F3FA56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74622">
              <w:rPr>
                <w:rFonts w:ascii="Verdana" w:hAnsi="Verdana"/>
                <w:noProof/>
                <w:sz w:val="20"/>
                <w:szCs w:val="20"/>
                <w:highlight w:val="yellow"/>
              </w:rPr>
              <w:t>39V</w:t>
            </w: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5A4E1E92" w14:textId="30F9B409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78V</w:t>
            </w:r>
          </w:p>
        </w:tc>
      </w:tr>
      <w:tr w:rsidR="00ED0A04" w:rsidRPr="00F570D1" w14:paraId="4231C197" w14:textId="77777777" w:rsidTr="00ED0A04">
        <w:tc>
          <w:tcPr>
            <w:tcW w:w="718" w:type="dxa"/>
            <w:tcBorders>
              <w:right w:val="single" w:sz="4" w:space="0" w:color="auto"/>
            </w:tcBorders>
          </w:tcPr>
          <w:p w14:paraId="501AF3B3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3EB7A" w14:textId="1D0986FE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2.84W</w:t>
            </w:r>
          </w:p>
        </w:tc>
        <w:tc>
          <w:tcPr>
            <w:tcW w:w="1374" w:type="dxa"/>
            <w:tcBorders>
              <w:left w:val="single" w:sz="4" w:space="0" w:color="auto"/>
            </w:tcBorders>
          </w:tcPr>
          <w:p w14:paraId="726D6BCD" w14:textId="2BB4D87C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103mA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ACD986C" w14:textId="31DE3CD5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267.738Ω</w:t>
            </w: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21FEF467" w14:textId="108EE772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27.577V</w:t>
            </w: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0B0E7660" w14:textId="1BD76D11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74622">
              <w:rPr>
                <w:rFonts w:ascii="Verdana" w:hAnsi="Verdana"/>
                <w:noProof/>
                <w:sz w:val="20"/>
                <w:szCs w:val="20"/>
              </w:rPr>
              <w:t>39V</w:t>
            </w: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6C5D584C" w14:textId="221B440D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78V</w:t>
            </w:r>
          </w:p>
        </w:tc>
      </w:tr>
    </w:tbl>
    <w:p w14:paraId="0FF1090F" w14:textId="41D19EC0" w:rsidR="009762D3" w:rsidRDefault="009762D3" w:rsidP="009A4938">
      <w:pPr>
        <w:tabs>
          <w:tab w:val="left" w:pos="2026"/>
        </w:tabs>
        <w:spacing w:before="36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1B115887" w14:textId="319A6B40" w:rsidR="009762D3" w:rsidRDefault="009762D3" w:rsidP="009A4938">
      <w:pPr>
        <w:tabs>
          <w:tab w:val="left" w:pos="2026"/>
        </w:tabs>
        <w:spacing w:after="240"/>
        <w:jc w:val="center"/>
        <w:rPr>
          <w:rFonts w:ascii="Verdana" w:hAnsi="Verdana"/>
          <w:sz w:val="20"/>
          <w:szCs w:val="20"/>
        </w:rPr>
      </w:pPr>
      <w:r w:rsidRPr="009762D3">
        <w:rPr>
          <w:noProof/>
        </w:rPr>
        <w:drawing>
          <wp:inline distT="0" distB="0" distL="0" distR="0" wp14:anchorId="769AA613" wp14:editId="3E9F3D19">
            <wp:extent cx="3511296" cy="7863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296" cy="78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5" w:type="dxa"/>
        <w:tblInd w:w="720" w:type="dxa"/>
        <w:tblLook w:val="04A0" w:firstRow="1" w:lastRow="0" w:firstColumn="1" w:lastColumn="0" w:noHBand="0" w:noVBand="1"/>
      </w:tblPr>
      <w:tblGrid>
        <w:gridCol w:w="719"/>
        <w:gridCol w:w="1392"/>
        <w:gridCol w:w="1382"/>
        <w:gridCol w:w="1398"/>
        <w:gridCol w:w="1438"/>
        <w:gridCol w:w="1438"/>
        <w:gridCol w:w="1438"/>
      </w:tblGrid>
      <w:tr w:rsidR="00ED0A04" w:rsidRPr="00F570D1" w14:paraId="4C983B2E" w14:textId="77777777" w:rsidTr="00ED0A04">
        <w:tc>
          <w:tcPr>
            <w:tcW w:w="719" w:type="dxa"/>
            <w:tcBorders>
              <w:top w:val="nil"/>
              <w:left w:val="nil"/>
            </w:tcBorders>
          </w:tcPr>
          <w:p w14:paraId="396FA80B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8E7016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726EB768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1C7F128F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53AB871" w14:textId="2E8696F7" w:rsidR="00ED0A0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D8669F9" w14:textId="02B443E8" w:rsidR="00ED0A0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1F7C281" w14:textId="17E594B4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ED0A04" w:rsidRPr="00F570D1" w14:paraId="20468E32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07233B57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83419" w14:textId="538E1644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7.68W</w:t>
            </w: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68E38576" w14:textId="10A96D82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A1212">
              <w:rPr>
                <w:rFonts w:ascii="Verdana" w:hAnsi="Verdana"/>
                <w:noProof/>
                <w:sz w:val="20"/>
                <w:szCs w:val="20"/>
              </w:rPr>
              <w:t>480mA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7B83ECBC" w14:textId="380F5C43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33.333Ω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64D5A07" w14:textId="7C5A5F3D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A1212">
              <w:rPr>
                <w:rFonts w:ascii="Verdana" w:hAnsi="Verdana"/>
                <w:noProof/>
                <w:sz w:val="20"/>
                <w:szCs w:val="20"/>
              </w:rPr>
              <w:t>16V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B725FFF" w14:textId="589DD5B9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22.627V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F1DE595" w14:textId="71880D47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45.255V</w:t>
            </w:r>
          </w:p>
        </w:tc>
      </w:tr>
      <w:tr w:rsidR="00ED0A04" w:rsidRPr="00F570D1" w14:paraId="5D6E17CE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4DC9CFE2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38E206" w14:textId="47C76E99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9.6W</w:t>
            </w: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6B43E09C" w14:textId="7FBF572A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A1212">
              <w:rPr>
                <w:rFonts w:ascii="Verdana" w:hAnsi="Verdana"/>
                <w:noProof/>
                <w:sz w:val="20"/>
                <w:szCs w:val="20"/>
              </w:rPr>
              <w:t>600mA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260CB81C" w14:textId="50285C50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26.667Ω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93A8F32" w14:textId="32049B60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16V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FEACAD9" w14:textId="3A1D0E20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22.627V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50FFD254" w14:textId="74703694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45.255V</w:t>
            </w:r>
          </w:p>
        </w:tc>
      </w:tr>
      <w:tr w:rsidR="00ED0A04" w:rsidRPr="00F570D1" w14:paraId="30553325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63942A87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05E13" w14:textId="31758849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5.12W</w:t>
            </w: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4895E15C" w14:textId="2B6BB453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320mA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38F353D3" w14:textId="53BDFEA1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50Ω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92F40FB" w14:textId="75C98139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16V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EA8FDA1" w14:textId="07B3AC08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22.627V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9E3917A" w14:textId="210C4468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45.255V</w:t>
            </w:r>
          </w:p>
        </w:tc>
      </w:tr>
      <w:tr w:rsidR="00ED0A04" w:rsidRPr="00F570D1" w14:paraId="11359A47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53F78E7A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1BB15" w14:textId="226AD120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22.4W</w:t>
            </w: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3812E986" w14:textId="15A9426F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A1212">
              <w:rPr>
                <w:rFonts w:ascii="Verdana" w:hAnsi="Verdana"/>
                <w:noProof/>
                <w:sz w:val="20"/>
                <w:szCs w:val="20"/>
              </w:rPr>
              <w:t>1.4A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48958BCD" w14:textId="0DC3DB63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11.429Ω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2DD8B68D" w14:textId="4E6F4F42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16V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EDB3E50" w14:textId="12DB708C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22.627V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2C21144F" w14:textId="6B3C2EC5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45.255V</w:t>
            </w:r>
          </w:p>
        </w:tc>
      </w:tr>
    </w:tbl>
    <w:p w14:paraId="78C892D9" w14:textId="77777777" w:rsidR="0054310B" w:rsidRDefault="0054310B" w:rsidP="009A4938">
      <w:pPr>
        <w:tabs>
          <w:tab w:val="left" w:pos="2026"/>
        </w:tabs>
        <w:spacing w:before="36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7601BFFD" w14:textId="7E784545" w:rsidR="00DB7F85" w:rsidRDefault="009A4938" w:rsidP="008A4F74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9A4938">
        <w:rPr>
          <w:noProof/>
        </w:rPr>
        <w:drawing>
          <wp:inline distT="0" distB="0" distL="0" distR="0" wp14:anchorId="533CF0B9" wp14:editId="297C786B">
            <wp:extent cx="1810385" cy="1733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15" w:type="dxa"/>
        <w:tblInd w:w="720" w:type="dxa"/>
        <w:tblLook w:val="04A0" w:firstRow="1" w:lastRow="0" w:firstColumn="1" w:lastColumn="0" w:noHBand="0" w:noVBand="1"/>
      </w:tblPr>
      <w:tblGrid>
        <w:gridCol w:w="720"/>
        <w:gridCol w:w="1444"/>
        <w:gridCol w:w="1375"/>
        <w:gridCol w:w="1383"/>
        <w:gridCol w:w="1431"/>
        <w:gridCol w:w="1431"/>
        <w:gridCol w:w="1431"/>
      </w:tblGrid>
      <w:tr w:rsidR="00ED0A04" w:rsidRPr="008A4F74" w14:paraId="42EC50D7" w14:textId="77777777" w:rsidTr="00ED0A04">
        <w:tc>
          <w:tcPr>
            <w:tcW w:w="720" w:type="dxa"/>
            <w:tcBorders>
              <w:top w:val="nil"/>
              <w:left w:val="nil"/>
            </w:tcBorders>
          </w:tcPr>
          <w:p w14:paraId="0081C16B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E5DB39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6917D9C5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30A4B85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14:paraId="7E8010E2" w14:textId="57A4F1AC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14:paraId="3284CA3D" w14:textId="3C77339B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14:paraId="4D001385" w14:textId="28146C20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ED0A04" w:rsidRPr="008A4F74" w14:paraId="0FDEF2CA" w14:textId="77777777" w:rsidTr="00ED0A04">
        <w:tc>
          <w:tcPr>
            <w:tcW w:w="720" w:type="dxa"/>
            <w:tcBorders>
              <w:right w:val="single" w:sz="4" w:space="0" w:color="auto"/>
            </w:tcBorders>
          </w:tcPr>
          <w:p w14:paraId="7EE60E3D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D2B9A" w14:textId="77C2E136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32.283mW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263E8D16" w14:textId="1A652C58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E97EB6">
              <w:rPr>
                <w:rFonts w:ascii="Verdana" w:hAnsi="Verdana"/>
                <w:noProof/>
                <w:sz w:val="20"/>
                <w:szCs w:val="20"/>
              </w:rPr>
              <w:t>5.682mA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48B74C2D" w14:textId="64D90EB8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1k</w:t>
            </w: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0B0B850E" w14:textId="6DD8356A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5.682V</w:t>
            </w: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1AA7EADE" w14:textId="44039C1F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8.035V</w:t>
            </w: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3AF22341" w14:textId="74A5E0A4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16.071V</w:t>
            </w:r>
          </w:p>
        </w:tc>
      </w:tr>
      <w:tr w:rsidR="00ED0A04" w:rsidRPr="008A4F74" w14:paraId="20484825" w14:textId="77777777" w:rsidTr="00ED0A04">
        <w:tc>
          <w:tcPr>
            <w:tcW w:w="720" w:type="dxa"/>
            <w:tcBorders>
              <w:right w:val="single" w:sz="4" w:space="0" w:color="auto"/>
            </w:tcBorders>
          </w:tcPr>
          <w:p w14:paraId="7714F86F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8BBE58" w14:textId="6D5413A0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180.785mW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5E123844" w14:textId="74CF330F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97EB6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5.682mA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7C05841B" w14:textId="2D149BFA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E97EB6">
              <w:rPr>
                <w:rFonts w:ascii="Verdana" w:hAnsi="Verdana" w:cs="SymbolMT"/>
                <w:sz w:val="20"/>
                <w:szCs w:val="20"/>
              </w:rPr>
              <w:t>5.6k</w:t>
            </w:r>
            <w:r w:rsidRPr="00E97EB6">
              <w:rPr>
                <w:rFonts w:ascii="Verdana" w:hAnsi="Verdana" w:cs="Calibri"/>
                <w:sz w:val="20"/>
                <w:szCs w:val="20"/>
              </w:rPr>
              <w:t>Ω</w:t>
            </w: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6DE72D62" w14:textId="1A860CDC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31.818V</w:t>
            </w: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7EC3B011" w14:textId="598930CB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45.998V</w:t>
            </w: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7AAA063A" w14:textId="5747F660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89.995V</w:t>
            </w:r>
          </w:p>
        </w:tc>
      </w:tr>
      <w:tr w:rsidR="00ED0A04" w:rsidRPr="008A4F74" w14:paraId="7EA13C57" w14:textId="77777777" w:rsidTr="00ED0A04">
        <w:tc>
          <w:tcPr>
            <w:tcW w:w="720" w:type="dxa"/>
            <w:tcBorders>
              <w:right w:val="single" w:sz="4" w:space="0" w:color="auto"/>
            </w:tcBorders>
          </w:tcPr>
          <w:p w14:paraId="10046439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859BB4" w14:textId="1A96D437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71.023mW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07B2F653" w14:textId="4BE6B4F8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97EB6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5.682mA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77A08EE3" w14:textId="25016895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2.2k</w:t>
            </w: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69005348" w14:textId="23A81663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12.5V</w:t>
            </w: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7AFB6D27" w14:textId="7F21CC49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17.678V</w:t>
            </w: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65969844" w14:textId="65AB62D5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E97EB6">
              <w:rPr>
                <w:rFonts w:ascii="Verdana" w:hAnsi="Verdana"/>
                <w:noProof/>
                <w:sz w:val="20"/>
                <w:szCs w:val="20"/>
              </w:rPr>
              <w:t>35.355V</w:t>
            </w:r>
          </w:p>
        </w:tc>
      </w:tr>
      <w:tr w:rsidR="00ED0A04" w:rsidRPr="008A4F74" w14:paraId="1C091804" w14:textId="77777777" w:rsidTr="00ED0A04">
        <w:tc>
          <w:tcPr>
            <w:tcW w:w="720" w:type="dxa"/>
            <w:tcBorders>
              <w:right w:val="single" w:sz="4" w:space="0" w:color="auto"/>
            </w:tcBorders>
          </w:tcPr>
          <w:p w14:paraId="0A94C5B4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7133AE" w14:textId="2918D5CC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284.091mW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79D850E8" w14:textId="6CB964EF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97EB6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5.682mA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7AA4C50C" w14:textId="45B1F66D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8.8k</w:t>
            </w: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75F035FD" w14:textId="026F8BDE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97EB6">
              <w:rPr>
                <w:rFonts w:ascii="Verdana" w:hAnsi="Verdana"/>
                <w:noProof/>
                <w:sz w:val="20"/>
                <w:szCs w:val="20"/>
                <w:highlight w:val="yellow"/>
              </w:rPr>
              <w:t>50V</w:t>
            </w: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3EB90E0D" w14:textId="4EA705FA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97EB6">
              <w:rPr>
                <w:rFonts w:ascii="Verdana" w:hAnsi="Verdana"/>
                <w:noProof/>
                <w:sz w:val="20"/>
                <w:szCs w:val="20"/>
              </w:rPr>
              <w:t>70.711V</w:t>
            </w: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1E284570" w14:textId="20141D69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141.421V</w:t>
            </w:r>
          </w:p>
        </w:tc>
      </w:tr>
    </w:tbl>
    <w:p w14:paraId="2E3ABF3B" w14:textId="77777777" w:rsidR="00EC14C2" w:rsidRDefault="00EC14C2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6A9153F5" w14:textId="77777777" w:rsidR="00DA23DD" w:rsidRDefault="00DA23DD" w:rsidP="008A4F74">
      <w:pPr>
        <w:tabs>
          <w:tab w:val="left" w:pos="2026"/>
        </w:tabs>
        <w:spacing w:before="360" w:after="0"/>
        <w:rPr>
          <w:rFonts w:ascii="Verdana" w:hAnsi="Verdana"/>
          <w:b/>
        </w:rPr>
      </w:pPr>
    </w:p>
    <w:p w14:paraId="54613441" w14:textId="32686903" w:rsidR="008A4F74" w:rsidRDefault="008A4F74" w:rsidP="008A4F74">
      <w:pPr>
        <w:tabs>
          <w:tab w:val="left" w:pos="2026"/>
        </w:tabs>
        <w:spacing w:before="36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01E7409" w14:textId="507EB31A" w:rsidR="008A4F74" w:rsidRDefault="008A4F74" w:rsidP="008A4F74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9762D3">
        <w:rPr>
          <w:noProof/>
        </w:rPr>
        <w:drawing>
          <wp:inline distT="0" distB="0" distL="0" distR="0" wp14:anchorId="27A9C89C" wp14:editId="3781CC2F">
            <wp:extent cx="3511296" cy="78638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296" cy="78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4F9E" w14:textId="77777777" w:rsidR="008A4F74" w:rsidRDefault="008A4F74" w:rsidP="008A4F74">
      <w:pPr>
        <w:spacing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59392BC6" w14:textId="759C84AC" w:rsidR="008A4F74" w:rsidRPr="008A4F74" w:rsidRDefault="00473799" w:rsidP="008A4F74">
      <w:pPr>
        <w:spacing w:after="120"/>
        <w:ind w:left="72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PP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 = 35.03mA,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=8.902mA,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=-5.286mA@273˚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b>
          </m:sSub>
        </m:oMath>
      </m:oMathPara>
    </w:p>
    <w:tbl>
      <w:tblPr>
        <w:tblStyle w:val="TableGrid"/>
        <w:tblW w:w="9205" w:type="dxa"/>
        <w:tblInd w:w="720" w:type="dxa"/>
        <w:tblLook w:val="04A0" w:firstRow="1" w:lastRow="0" w:firstColumn="1" w:lastColumn="0" w:noHBand="0" w:noVBand="1"/>
      </w:tblPr>
      <w:tblGrid>
        <w:gridCol w:w="719"/>
        <w:gridCol w:w="1392"/>
        <w:gridCol w:w="1382"/>
        <w:gridCol w:w="1398"/>
        <w:gridCol w:w="1438"/>
        <w:gridCol w:w="1438"/>
        <w:gridCol w:w="1438"/>
      </w:tblGrid>
      <w:tr w:rsidR="00ED0A04" w:rsidRPr="008A4F74" w14:paraId="11CA30E3" w14:textId="77777777" w:rsidTr="00ED0A04">
        <w:tc>
          <w:tcPr>
            <w:tcW w:w="719" w:type="dxa"/>
            <w:tcBorders>
              <w:top w:val="nil"/>
              <w:left w:val="nil"/>
            </w:tcBorders>
          </w:tcPr>
          <w:p w14:paraId="015140CC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2F7ADF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29898FA9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1D5912C9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2DAC70A3" w14:textId="6F1A69B9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FAB8617" w14:textId="38B38F60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D3276AE" w14:textId="13A9443D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ED0A04" w:rsidRPr="008A4F74" w14:paraId="7A3250B2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14C227CB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D5A7A" w14:textId="224A804D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87.17mW</w:t>
            </w: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1F050251" w14:textId="19455E4F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6.295mA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1E36AAFB" w14:textId="47F06DF9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0D47B8">
              <w:rPr>
                <w:rFonts w:ascii="Verdana" w:hAnsi="Verdana"/>
                <w:noProof/>
                <w:sz w:val="20"/>
                <w:szCs w:val="20"/>
              </w:rPr>
              <w:t>2</w:t>
            </w:r>
            <w:r w:rsidRPr="000D47B8">
              <w:rPr>
                <w:rFonts w:ascii="Verdana" w:hAnsi="Verdana" w:cs="SymbolMT"/>
                <w:sz w:val="20"/>
                <w:szCs w:val="20"/>
              </w:rPr>
              <w:t>.2k</w:t>
            </w:r>
            <w:r w:rsidRPr="000D47B8">
              <w:rPr>
                <w:rFonts w:ascii="Verdana" w:hAnsi="Verdana" w:cs="Calibri"/>
                <w:sz w:val="20"/>
                <w:szCs w:val="20"/>
              </w:rPr>
              <w:t>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92B31E2" w14:textId="6356CCA6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13.848V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3F1A277" w14:textId="5B902453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19.584V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324A1296" w14:textId="00E81EC8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39.139V</w:t>
            </w:r>
          </w:p>
        </w:tc>
      </w:tr>
      <w:tr w:rsidR="00ED0A04" w:rsidRPr="008A4F74" w14:paraId="539BB2AC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774EB24C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1B14B5" w14:textId="1485A8FF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73.302mW</w:t>
            </w: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26F62A6A" w14:textId="4E0F52AA" w:rsidR="00ED0A04" w:rsidRPr="000D47B8" w:rsidRDefault="00B75300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3.743</w:t>
            </w:r>
            <w:r w:rsidR="00ED0A04">
              <w:rPr>
                <w:rFonts w:ascii="Verdana" w:hAnsi="Verdana"/>
                <w:noProof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4CC5E2FF" w14:textId="119A6347" w:rsidR="00ED0A04" w:rsidRPr="000D47B8" w:rsidRDefault="00954E27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3.7</w:t>
            </w:r>
            <w:r w:rsidR="00ED0A04">
              <w:rPr>
                <w:rFonts w:ascii="Verdana" w:hAnsi="Verdana"/>
                <w:noProof/>
                <w:sz w:val="20"/>
                <w:szCs w:val="20"/>
                <w:highlight w:val="yellow"/>
              </w:rPr>
              <w:t>kΩ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41D2B8E" w14:textId="13F5F29F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81549">
              <w:rPr>
                <w:rFonts w:ascii="Verdana" w:hAnsi="Verdana"/>
                <w:noProof/>
                <w:sz w:val="20"/>
                <w:szCs w:val="20"/>
                <w:highlight w:val="yellow"/>
              </w:rPr>
              <w:t>13.848V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CA4FA2A" w14:textId="43CE64CF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19.584V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5EA23D35" w14:textId="5EC9BEAE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39.139V</w:t>
            </w:r>
          </w:p>
        </w:tc>
      </w:tr>
      <w:tr w:rsidR="00ED0A04" w:rsidRPr="008A4F74" w14:paraId="689E4E4C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1722648D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83690" w14:textId="233BC84C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11.038mW</w:t>
            </w: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27D1F4C7" w14:textId="6C34B3DB" w:rsidR="00ED0A04" w:rsidRPr="000D47B8" w:rsidRDefault="00954E27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2.347m</w:t>
            </w:r>
            <w:r w:rsidR="00ED0A04">
              <w:rPr>
                <w:rFonts w:ascii="Verdana" w:hAnsi="Verdana"/>
                <w:noProof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3CA82E31" w14:textId="1A8238F7" w:rsidR="00ED0A04" w:rsidRPr="000D47B8" w:rsidRDefault="00954E27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5.9</w:t>
            </w:r>
            <w:r w:rsidR="00ED0A04">
              <w:rPr>
                <w:rFonts w:ascii="Verdana" w:hAnsi="Verdana"/>
                <w:noProof/>
                <w:sz w:val="20"/>
                <w:szCs w:val="20"/>
                <w:highlight w:val="yellow"/>
              </w:rPr>
              <w:t>kΩ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FA88602" w14:textId="5D6969F8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81549">
              <w:rPr>
                <w:rFonts w:ascii="Verdana" w:hAnsi="Verdana"/>
                <w:noProof/>
                <w:sz w:val="20"/>
                <w:szCs w:val="20"/>
                <w:highlight w:val="yellow"/>
              </w:rPr>
              <w:t>13.848V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4DF4D42" w14:textId="5FFE3F2D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19.584V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B00D49C" w14:textId="4C53C5FD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39.139V</w:t>
            </w:r>
          </w:p>
        </w:tc>
      </w:tr>
      <w:tr w:rsidR="00ED0A04" w:rsidRPr="008A4F74" w14:paraId="226415C4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1C2EB7DE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507599" w14:textId="5A2D1756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171.51mW</w:t>
            </w: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74BC4007" w14:textId="198E8E1F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12.385mA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74F13763" w14:textId="4F3BD42E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1.118kΩ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E7068B7" w14:textId="30132F61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D81549">
              <w:rPr>
                <w:rFonts w:ascii="Verdana" w:hAnsi="Verdana"/>
                <w:noProof/>
                <w:sz w:val="20"/>
                <w:szCs w:val="20"/>
                <w:highlight w:val="yellow"/>
              </w:rPr>
              <w:t>13.848V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6ED9E8D" w14:textId="37CA835B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19.584V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4E6D210" w14:textId="39308F13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39.139V</w:t>
            </w:r>
          </w:p>
        </w:tc>
      </w:tr>
    </w:tbl>
    <w:p w14:paraId="219602C9" w14:textId="77777777" w:rsidR="00EC14C2" w:rsidRDefault="00EC14C2" w:rsidP="00DA23DD">
      <w:pPr>
        <w:tabs>
          <w:tab w:val="left" w:pos="2026"/>
        </w:tabs>
        <w:spacing w:before="72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12F59138" w14:textId="77777777" w:rsidR="00EC14C2" w:rsidRDefault="00EC14C2" w:rsidP="00EC14C2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9A4938">
        <w:rPr>
          <w:noProof/>
        </w:rPr>
        <w:drawing>
          <wp:inline distT="0" distB="0" distL="0" distR="0" wp14:anchorId="7D7A1C93" wp14:editId="50A7219F">
            <wp:extent cx="1810385" cy="1733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CDA9" w14:textId="77777777" w:rsidR="00EC14C2" w:rsidRDefault="00EC14C2" w:rsidP="00EC14C2">
      <w:pPr>
        <w:spacing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726EAEB3" w14:textId="77777777" w:rsidR="00EC14C2" w:rsidRPr="008A4F74" w:rsidRDefault="00473799" w:rsidP="00EC14C2">
      <w:pPr>
        <w:spacing w:after="120"/>
        <w:ind w:left="72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 = 607.262μA@123˚,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24.729V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@51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˚</m:t>
          </m:r>
        </m:oMath>
      </m:oMathPara>
    </w:p>
    <w:tbl>
      <w:tblPr>
        <w:tblStyle w:val="TableGrid"/>
        <w:tblW w:w="9205" w:type="dxa"/>
        <w:tblInd w:w="720" w:type="dxa"/>
        <w:tblLook w:val="04A0" w:firstRow="1" w:lastRow="0" w:firstColumn="1" w:lastColumn="0" w:noHBand="0" w:noVBand="1"/>
      </w:tblPr>
      <w:tblGrid>
        <w:gridCol w:w="719"/>
        <w:gridCol w:w="1392"/>
        <w:gridCol w:w="1382"/>
        <w:gridCol w:w="1398"/>
        <w:gridCol w:w="1438"/>
        <w:gridCol w:w="1438"/>
        <w:gridCol w:w="1438"/>
      </w:tblGrid>
      <w:tr w:rsidR="00ED0A04" w:rsidRPr="008A4F74" w14:paraId="0CD61F79" w14:textId="77777777" w:rsidTr="00ED0A04">
        <w:tc>
          <w:tcPr>
            <w:tcW w:w="719" w:type="dxa"/>
            <w:tcBorders>
              <w:top w:val="nil"/>
              <w:left w:val="nil"/>
            </w:tcBorders>
          </w:tcPr>
          <w:p w14:paraId="1B30EEDC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81BB4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4C5BA18E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7251A444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51EDBB7" w14:textId="1A81C3DD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3A9FD9F" w14:textId="767181F8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4117C32F" w14:textId="371D21E4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ED0A04" w:rsidRPr="008A4F74" w14:paraId="33ED42CA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0D820E9F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79CF0" w14:textId="429C13ED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13.67mW</w:t>
            </w: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74CC7F59" w14:textId="714090B2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512μA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643E6334" w14:textId="4C8BD46B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52.148kΩ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E05A2DD" w14:textId="7F43AA42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26.7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488A2AC" w14:textId="7B940DF6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37.76V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870B50E" w14:textId="5A18CD4B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75.52V</w:t>
            </w:r>
          </w:p>
        </w:tc>
      </w:tr>
      <w:tr w:rsidR="00ED0A04" w:rsidRPr="008A4F74" w14:paraId="1E6DAD61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30280A16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17CB82" w14:textId="4B01E206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19.61mW</w:t>
            </w: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2AE6E1B7" w14:textId="54FBFA2B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512μA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766DF8C0" w14:textId="77777777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71B61">
              <w:rPr>
                <w:rFonts w:ascii="Verdana" w:hAnsi="Verdana" w:cs="SymbolMT"/>
                <w:sz w:val="20"/>
                <w:szCs w:val="20"/>
              </w:rPr>
              <w:t>74.805k</w:t>
            </w:r>
            <w:r w:rsidRPr="00F71B61">
              <w:rPr>
                <w:rFonts w:ascii="Verdana" w:hAnsi="Verdana" w:cs="Calibri"/>
                <w:sz w:val="20"/>
                <w:szCs w:val="20"/>
              </w:rPr>
              <w:t>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201CACFE" w14:textId="61E78FEC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38.3V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F5B6E2B" w14:textId="79E894C5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54.165V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3ECE4B1" w14:textId="1978EE52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108.329V</w:t>
            </w:r>
          </w:p>
        </w:tc>
      </w:tr>
      <w:tr w:rsidR="00ED0A04" w:rsidRPr="008A4F74" w14:paraId="1B5A5CD6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70A12034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D4D0B" w14:textId="289133D0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11.52mW</w:t>
            </w: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46619D66" w14:textId="61B9270D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512μA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29E03C61" w14:textId="3185ACD4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43.945kΩ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CE10833" w14:textId="0B894AF2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22.5V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5D249B9F" w14:textId="6AA033E3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31.82V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A79256A" w14:textId="25CA4E25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63.64V</w:t>
            </w:r>
          </w:p>
        </w:tc>
      </w:tr>
      <w:tr w:rsidR="00ED0A04" w:rsidRPr="008A4F74" w14:paraId="75D4BD96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74A8436C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2F8396" w14:textId="6968393A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44.8mW</w:t>
            </w: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17D80D5A" w14:textId="589596FB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512μA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5684F2E9" w14:textId="3F5884EE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170.898kΩ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C57ADB3" w14:textId="2D0CE335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71B61">
              <w:rPr>
                <w:rFonts w:ascii="Verdana" w:hAnsi="Verdana"/>
                <w:noProof/>
                <w:sz w:val="20"/>
                <w:szCs w:val="20"/>
              </w:rPr>
              <w:t>87.5V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8148623" w14:textId="1EF38214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123.745V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567BDD8" w14:textId="65195666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247.487V</w:t>
            </w:r>
          </w:p>
        </w:tc>
      </w:tr>
    </w:tbl>
    <w:p w14:paraId="23CB998C" w14:textId="77777777" w:rsidR="009A4938" w:rsidRDefault="009A4938" w:rsidP="00DA23DD">
      <w:pPr>
        <w:tabs>
          <w:tab w:val="left" w:pos="2026"/>
        </w:tabs>
        <w:spacing w:before="360" w:after="0"/>
        <w:rPr>
          <w:rFonts w:ascii="Verdana" w:hAnsi="Verdana"/>
          <w:sz w:val="20"/>
          <w:szCs w:val="20"/>
        </w:rPr>
      </w:pPr>
    </w:p>
    <w:sectPr w:rsidR="009A4938" w:rsidSect="005B290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E97EB6" w:rsidRDefault="00E97EB6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E97EB6" w:rsidRDefault="00E97EB6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E97EB6" w:rsidRDefault="00E97E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Symbol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5E571FA2" w:rsidR="00E97EB6" w:rsidRPr="007C2507" w:rsidRDefault="00E97EB6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55236365" w:rsidR="00E97EB6" w:rsidRPr="007C2507" w:rsidRDefault="00E97EB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06F9539F" w:rsidR="00E97EB6" w:rsidRPr="007C2507" w:rsidRDefault="00E97EB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73799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181B4F53" w:rsidR="00E97EB6" w:rsidRPr="007C2507" w:rsidRDefault="00E97EB6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28F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4B51EB4C" w:rsidR="00E97EB6" w:rsidRPr="007C2507" w:rsidRDefault="00E97EB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28FC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16ABBE82" w:rsidR="00E97EB6" w:rsidRPr="007C2507" w:rsidRDefault="00E97EB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E97EB6" w:rsidRDefault="00E97EB6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E97EB6" w:rsidRDefault="00E97EB6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E97EB6" w:rsidRDefault="00E97E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3E487C6E" w:rsidR="00E97EB6" w:rsidRPr="007C2507" w:rsidRDefault="00E97EB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AC Measurement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5C741FCF" w:rsidR="00E97EB6" w:rsidRPr="000154E9" w:rsidRDefault="00E97EB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73A2C336" w:rsidR="00E97EB6" w:rsidRPr="007C2507" w:rsidRDefault="00E97EB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AC Measurement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75333F26" w:rsidR="00E97EB6" w:rsidRPr="000154E9" w:rsidRDefault="00E97EB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97EB6" w14:paraId="2031192C" w14:textId="77777777" w:rsidTr="00E130F3">
      <w:tc>
        <w:tcPr>
          <w:tcW w:w="630" w:type="dxa"/>
        </w:tcPr>
        <w:p w14:paraId="0F816002" w14:textId="77777777" w:rsidR="00E97EB6" w:rsidRDefault="00E97EB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720F1484" w:rsidR="00E97EB6" w:rsidRPr="007C2507" w:rsidRDefault="00E97EB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E97EB6" w:rsidRDefault="00E97EB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E97EB6" w:rsidRPr="00B025CF" w:rsidRDefault="00E97EB6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56685308" w:rsidR="00E97EB6" w:rsidRPr="007C2507" w:rsidRDefault="00E97EB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AC Measurement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7846598" w:rsidR="00E97EB6" w:rsidRPr="000154E9" w:rsidRDefault="00E97EB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604B680D" w:rsidR="00E97EB6" w:rsidRPr="007C2507" w:rsidRDefault="00E97EB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AC Measurement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0DDCCE40" w:rsidR="00E97EB6" w:rsidRPr="000154E9" w:rsidRDefault="00E97EB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97EB6" w14:paraId="146D1832" w14:textId="77777777" w:rsidTr="00E130F3">
      <w:tc>
        <w:tcPr>
          <w:tcW w:w="630" w:type="dxa"/>
        </w:tcPr>
        <w:p w14:paraId="2D1B9CE5" w14:textId="77777777" w:rsidR="00E97EB6" w:rsidRDefault="00E97EB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1E6DCE30" w:rsidR="00E97EB6" w:rsidRPr="007C2507" w:rsidRDefault="00E97EB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E97EB6" w:rsidRDefault="00E97EB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E97EB6" w:rsidRPr="00B025CF" w:rsidRDefault="00E97EB6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7"/>
  </w:num>
  <w:num w:numId="5">
    <w:abstractNumId w:val="3"/>
  </w:num>
  <w:num w:numId="6">
    <w:abstractNumId w:val="26"/>
  </w:num>
  <w:num w:numId="7">
    <w:abstractNumId w:val="30"/>
  </w:num>
  <w:num w:numId="8">
    <w:abstractNumId w:val="12"/>
  </w:num>
  <w:num w:numId="9">
    <w:abstractNumId w:val="24"/>
  </w:num>
  <w:num w:numId="10">
    <w:abstractNumId w:val="19"/>
  </w:num>
  <w:num w:numId="11">
    <w:abstractNumId w:val="25"/>
  </w:num>
  <w:num w:numId="12">
    <w:abstractNumId w:val="16"/>
  </w:num>
  <w:num w:numId="13">
    <w:abstractNumId w:val="15"/>
  </w:num>
  <w:num w:numId="14">
    <w:abstractNumId w:val="13"/>
  </w:num>
  <w:num w:numId="15">
    <w:abstractNumId w:val="21"/>
  </w:num>
  <w:num w:numId="16">
    <w:abstractNumId w:val="10"/>
  </w:num>
  <w:num w:numId="17">
    <w:abstractNumId w:val="9"/>
  </w:num>
  <w:num w:numId="18">
    <w:abstractNumId w:val="28"/>
  </w:num>
  <w:num w:numId="19">
    <w:abstractNumId w:val="29"/>
  </w:num>
  <w:num w:numId="20">
    <w:abstractNumId w:val="32"/>
  </w:num>
  <w:num w:numId="21">
    <w:abstractNumId w:val="14"/>
  </w:num>
  <w:num w:numId="22">
    <w:abstractNumId w:val="18"/>
  </w:num>
  <w:num w:numId="23">
    <w:abstractNumId w:val="31"/>
  </w:num>
  <w:num w:numId="24">
    <w:abstractNumId w:val="20"/>
  </w:num>
  <w:num w:numId="25">
    <w:abstractNumId w:val="7"/>
  </w:num>
  <w:num w:numId="26">
    <w:abstractNumId w:val="6"/>
  </w:num>
  <w:num w:numId="27">
    <w:abstractNumId w:val="2"/>
  </w:num>
  <w:num w:numId="28">
    <w:abstractNumId w:val="22"/>
  </w:num>
  <w:num w:numId="29">
    <w:abstractNumId w:val="17"/>
  </w:num>
  <w:num w:numId="30">
    <w:abstractNumId w:val="1"/>
  </w:num>
  <w:num w:numId="31">
    <w:abstractNumId w:val="11"/>
  </w:num>
  <w:num w:numId="32">
    <w:abstractNumId w:val="23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80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846EA"/>
    <w:rsid w:val="00092093"/>
    <w:rsid w:val="000A23B3"/>
    <w:rsid w:val="000A55D5"/>
    <w:rsid w:val="000B3877"/>
    <w:rsid w:val="000C052D"/>
    <w:rsid w:val="000C05F6"/>
    <w:rsid w:val="000C6318"/>
    <w:rsid w:val="000D47B8"/>
    <w:rsid w:val="00101028"/>
    <w:rsid w:val="00106D14"/>
    <w:rsid w:val="001117A0"/>
    <w:rsid w:val="001135BB"/>
    <w:rsid w:val="0012231D"/>
    <w:rsid w:val="00127902"/>
    <w:rsid w:val="00132FD8"/>
    <w:rsid w:val="00133B76"/>
    <w:rsid w:val="00133C30"/>
    <w:rsid w:val="00141840"/>
    <w:rsid w:val="001506EF"/>
    <w:rsid w:val="0015552F"/>
    <w:rsid w:val="00166598"/>
    <w:rsid w:val="0017710E"/>
    <w:rsid w:val="001A4B6E"/>
    <w:rsid w:val="001A4BC8"/>
    <w:rsid w:val="001B09BD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D56AA"/>
    <w:rsid w:val="002E22BE"/>
    <w:rsid w:val="002E5C63"/>
    <w:rsid w:val="002E6695"/>
    <w:rsid w:val="002E7E59"/>
    <w:rsid w:val="002F6E16"/>
    <w:rsid w:val="00307505"/>
    <w:rsid w:val="00310134"/>
    <w:rsid w:val="003123C1"/>
    <w:rsid w:val="00312492"/>
    <w:rsid w:val="00317823"/>
    <w:rsid w:val="0035749A"/>
    <w:rsid w:val="00357A70"/>
    <w:rsid w:val="0037367C"/>
    <w:rsid w:val="003839E6"/>
    <w:rsid w:val="003A4DD9"/>
    <w:rsid w:val="003A7095"/>
    <w:rsid w:val="003D6454"/>
    <w:rsid w:val="003D74E1"/>
    <w:rsid w:val="003F2E8B"/>
    <w:rsid w:val="003F522D"/>
    <w:rsid w:val="003F6D63"/>
    <w:rsid w:val="004002B9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73799"/>
    <w:rsid w:val="00481880"/>
    <w:rsid w:val="00482D5A"/>
    <w:rsid w:val="004927C6"/>
    <w:rsid w:val="004A2884"/>
    <w:rsid w:val="004A3F48"/>
    <w:rsid w:val="004C0D25"/>
    <w:rsid w:val="004C66D6"/>
    <w:rsid w:val="004D1067"/>
    <w:rsid w:val="004D3BAE"/>
    <w:rsid w:val="004E1F50"/>
    <w:rsid w:val="004E745A"/>
    <w:rsid w:val="004E786D"/>
    <w:rsid w:val="0052299E"/>
    <w:rsid w:val="005250B4"/>
    <w:rsid w:val="00525E62"/>
    <w:rsid w:val="005277BE"/>
    <w:rsid w:val="0054310B"/>
    <w:rsid w:val="0054489E"/>
    <w:rsid w:val="00554A33"/>
    <w:rsid w:val="00561F05"/>
    <w:rsid w:val="005A1212"/>
    <w:rsid w:val="005A2856"/>
    <w:rsid w:val="005A787E"/>
    <w:rsid w:val="005B290A"/>
    <w:rsid w:val="005B3A86"/>
    <w:rsid w:val="005C46B9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73DF7"/>
    <w:rsid w:val="006828AA"/>
    <w:rsid w:val="0068409B"/>
    <w:rsid w:val="00693201"/>
    <w:rsid w:val="006979FA"/>
    <w:rsid w:val="00697F15"/>
    <w:rsid w:val="006C1337"/>
    <w:rsid w:val="006C5DB4"/>
    <w:rsid w:val="006D1647"/>
    <w:rsid w:val="006D716C"/>
    <w:rsid w:val="006E611E"/>
    <w:rsid w:val="006F19A5"/>
    <w:rsid w:val="006F7F1A"/>
    <w:rsid w:val="007140C7"/>
    <w:rsid w:val="00723673"/>
    <w:rsid w:val="0074082F"/>
    <w:rsid w:val="00745276"/>
    <w:rsid w:val="0074787B"/>
    <w:rsid w:val="00750F82"/>
    <w:rsid w:val="0075695D"/>
    <w:rsid w:val="00761B84"/>
    <w:rsid w:val="00765DC8"/>
    <w:rsid w:val="00774622"/>
    <w:rsid w:val="0077606A"/>
    <w:rsid w:val="007801EC"/>
    <w:rsid w:val="00784EF5"/>
    <w:rsid w:val="0078569A"/>
    <w:rsid w:val="007940C2"/>
    <w:rsid w:val="007C2507"/>
    <w:rsid w:val="007C2A09"/>
    <w:rsid w:val="007E5038"/>
    <w:rsid w:val="007E5FFA"/>
    <w:rsid w:val="0080040A"/>
    <w:rsid w:val="00800F27"/>
    <w:rsid w:val="0081458F"/>
    <w:rsid w:val="00816BC7"/>
    <w:rsid w:val="008201D6"/>
    <w:rsid w:val="00822E8D"/>
    <w:rsid w:val="00825608"/>
    <w:rsid w:val="00857D22"/>
    <w:rsid w:val="008669EB"/>
    <w:rsid w:val="00866D5F"/>
    <w:rsid w:val="00873F1B"/>
    <w:rsid w:val="00885346"/>
    <w:rsid w:val="00894CB5"/>
    <w:rsid w:val="008975D5"/>
    <w:rsid w:val="008A4F74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10FD4"/>
    <w:rsid w:val="009116EC"/>
    <w:rsid w:val="00911D6A"/>
    <w:rsid w:val="009219E3"/>
    <w:rsid w:val="0094143E"/>
    <w:rsid w:val="00946445"/>
    <w:rsid w:val="00946748"/>
    <w:rsid w:val="00954E27"/>
    <w:rsid w:val="009559C9"/>
    <w:rsid w:val="0096316E"/>
    <w:rsid w:val="0097385F"/>
    <w:rsid w:val="00975665"/>
    <w:rsid w:val="009762D3"/>
    <w:rsid w:val="00980EBB"/>
    <w:rsid w:val="00992FF7"/>
    <w:rsid w:val="009A14CD"/>
    <w:rsid w:val="009A4938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F2DFA"/>
    <w:rsid w:val="009F76D1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B3D49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2CF8"/>
    <w:rsid w:val="00B75300"/>
    <w:rsid w:val="00B755C0"/>
    <w:rsid w:val="00B83C86"/>
    <w:rsid w:val="00B93A8B"/>
    <w:rsid w:val="00B978DC"/>
    <w:rsid w:val="00BA20BF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54ACB"/>
    <w:rsid w:val="00D61980"/>
    <w:rsid w:val="00D64CC6"/>
    <w:rsid w:val="00D801F1"/>
    <w:rsid w:val="00D85A5C"/>
    <w:rsid w:val="00D919EF"/>
    <w:rsid w:val="00DA090D"/>
    <w:rsid w:val="00DA1176"/>
    <w:rsid w:val="00DA23DD"/>
    <w:rsid w:val="00DA380B"/>
    <w:rsid w:val="00DB02B9"/>
    <w:rsid w:val="00DB7F85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28FC"/>
    <w:rsid w:val="00E47341"/>
    <w:rsid w:val="00E510D3"/>
    <w:rsid w:val="00E62E57"/>
    <w:rsid w:val="00E6528A"/>
    <w:rsid w:val="00E74B0F"/>
    <w:rsid w:val="00E97D8E"/>
    <w:rsid w:val="00E97EB6"/>
    <w:rsid w:val="00EA0805"/>
    <w:rsid w:val="00EA3D5C"/>
    <w:rsid w:val="00EC14C2"/>
    <w:rsid w:val="00ED0A04"/>
    <w:rsid w:val="00ED1FAE"/>
    <w:rsid w:val="00F00182"/>
    <w:rsid w:val="00F1376A"/>
    <w:rsid w:val="00F25B89"/>
    <w:rsid w:val="00F54931"/>
    <w:rsid w:val="00F61762"/>
    <w:rsid w:val="00F631A1"/>
    <w:rsid w:val="00F71B61"/>
    <w:rsid w:val="00F71C21"/>
    <w:rsid w:val="00F71E1F"/>
    <w:rsid w:val="00F82BFD"/>
    <w:rsid w:val="00F90D38"/>
    <w:rsid w:val="00F918B0"/>
    <w:rsid w:val="00F92B66"/>
    <w:rsid w:val="00F94889"/>
    <w:rsid w:val="00FA66B6"/>
    <w:rsid w:val="00FB12A6"/>
    <w:rsid w:val="00FB7385"/>
    <w:rsid w:val="00FC37C7"/>
    <w:rsid w:val="00FC5518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B1248-F425-453B-AF6B-FDAADEBD6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173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11</cp:revision>
  <cp:lastPrinted>2018-07-15T18:54:00Z</cp:lastPrinted>
  <dcterms:created xsi:type="dcterms:W3CDTF">2018-07-15T21:47:00Z</dcterms:created>
  <dcterms:modified xsi:type="dcterms:W3CDTF">2018-07-18T14:38:00Z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AC Measurement</vt:lpwstr>
  </property>
  <property fmtid="{D5CDD505-2E9C-101B-9397-08002B2CF9AE}" pid="4" name="DocNum">
    <vt:i4>24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