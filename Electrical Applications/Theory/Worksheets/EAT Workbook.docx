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C0B053B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CE71EE">
        <w:rPr>
          <w:rFonts w:ascii="Verdana" w:hAnsi="Verdana"/>
          <w:b/>
          <w:sz w:val="24"/>
          <w:szCs w:val="24"/>
        </w:rPr>
        <w:t>Math Functions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E71EE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E71EE">
        <w:rPr>
          <w:rFonts w:ascii="Verdana" w:hAnsi="Verdana"/>
          <w:sz w:val="20"/>
          <w:szCs w:val="20"/>
        </w:rPr>
        <w:t>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B9B8611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E71EE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E71EE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CE71EE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1C813810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1875AE">
        <w:rPr>
          <w:rFonts w:ascii="Verdana" w:hAnsi="Verdana"/>
          <w:sz w:val="20"/>
          <w:szCs w:val="20"/>
        </w:rPr>
        <w:t xml:space="preserve">demonstrate </w:t>
      </w:r>
      <w:r w:rsidR="00063525">
        <w:rPr>
          <w:rFonts w:ascii="Verdana" w:hAnsi="Verdana"/>
          <w:sz w:val="20"/>
          <w:szCs w:val="20"/>
        </w:rPr>
        <w:t>their knowledge of required</w:t>
      </w:r>
      <w:r w:rsidR="001875AE">
        <w:rPr>
          <w:rFonts w:ascii="Verdana" w:hAnsi="Verdana"/>
          <w:sz w:val="20"/>
          <w:szCs w:val="20"/>
        </w:rPr>
        <w:t xml:space="preserve"> mathematic functions used in electrical calculations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07E9A91C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CE71EE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4517B60A" w:rsidR="004328DF" w:rsidRDefault="00E56A9C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0A55A7D1" w14:textId="1009DC6C" w:rsidR="00A42A96" w:rsidRPr="008B6FC5" w:rsidRDefault="00E56A9C" w:rsidP="00F00182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Solve for the Unknown</w:t>
      </w:r>
    </w:p>
    <w:p w14:paraId="1313C0D0" w14:textId="0BFA5DD6" w:rsidR="00A42A96" w:rsidRPr="00E56A9C" w:rsidRDefault="00E56A9C" w:rsidP="00E56A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x+2=5</m:t>
        </m:r>
      </m:oMath>
    </w:p>
    <w:p w14:paraId="1EC33959" w14:textId="5FBB43AF" w:rsidR="00E56A9C" w:rsidRPr="008B6FC5" w:rsidRDefault="00E56A9C" w:rsidP="00E56A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x+12=25</m:t>
        </m:r>
      </m:oMath>
    </w:p>
    <w:p w14:paraId="7713C028" w14:textId="0BBD9E2D" w:rsidR="00E56A9C" w:rsidRPr="008B6FC5" w:rsidRDefault="00E56A9C" w:rsidP="00E56A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y-7=13</m:t>
        </m:r>
      </m:oMath>
    </w:p>
    <w:p w14:paraId="6C65BCD2" w14:textId="3AF0874C" w:rsidR="00E56A9C" w:rsidRPr="008B6FC5" w:rsidRDefault="00E56A9C" w:rsidP="00E56A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w-25=1</m:t>
        </m:r>
      </m:oMath>
    </w:p>
    <w:p w14:paraId="60CAB262" w14:textId="5D28C6C7" w:rsidR="00E56A9C" w:rsidRPr="008B6FC5" w:rsidRDefault="00E56A9C" w:rsidP="00E56A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2x=6</m:t>
        </m:r>
      </m:oMath>
    </w:p>
    <w:p w14:paraId="5C556D01" w14:textId="04B6AB15" w:rsidR="00E56A9C" w:rsidRPr="008B6FC5" w:rsidRDefault="00E56A9C" w:rsidP="00E56A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5y=15</m:t>
        </m:r>
      </m:oMath>
    </w:p>
    <w:p w14:paraId="75016B4E" w14:textId="724D0990" w:rsidR="00E56A9C" w:rsidRPr="008B6FC5" w:rsidRDefault="0056440E" w:rsidP="00E56A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="Verdana"/>
            <w:sz w:val="20"/>
            <w:szCs w:val="20"/>
          </w:rPr>
          <m:t>x+1=5</m:t>
        </m:r>
      </m:oMath>
    </w:p>
    <w:p w14:paraId="049661AC" w14:textId="6D41128F" w:rsidR="00E56A9C" w:rsidRPr="008B6FC5" w:rsidRDefault="0056440E" w:rsidP="00E56A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4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5</m:t>
            </m:r>
          </m:den>
        </m:f>
        <m:r>
          <w:rPr>
            <w:rFonts w:ascii="Cambria Math" w:hAnsi="Cambria Math" w:cs="Verdana"/>
            <w:sz w:val="20"/>
            <w:szCs w:val="20"/>
          </w:rPr>
          <m:t>y+2=6</m:t>
        </m:r>
      </m:oMath>
    </w:p>
    <w:p w14:paraId="2C507DEB" w14:textId="46736C3F" w:rsidR="00E56A9C" w:rsidRPr="008B6FC5" w:rsidRDefault="0056440E" w:rsidP="00E56A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10</m:t>
            </m:r>
          </m:den>
        </m:f>
        <m:r>
          <w:rPr>
            <w:rFonts w:ascii="Cambria Math" w:hAnsi="Cambria Math" w:cs="Verdana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5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50</m:t>
            </m:r>
          </m:den>
        </m:f>
      </m:oMath>
    </w:p>
    <w:p w14:paraId="18B0D06D" w14:textId="51614458" w:rsidR="00DB0A59" w:rsidRPr="008B6FC5" w:rsidRDefault="0056440E" w:rsidP="00DB0A5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15</m:t>
            </m:r>
          </m:den>
        </m:f>
        <m:r>
          <w:rPr>
            <w:rFonts w:ascii="Cambria Math" w:hAnsi="Cambria Math" w:cs="Verdana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5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x</m:t>
            </m:r>
          </m:den>
        </m:f>
      </m:oMath>
    </w:p>
    <w:p w14:paraId="101E7809" w14:textId="22E19DC0" w:rsidR="00DB0A59" w:rsidRPr="008B6FC5" w:rsidRDefault="0056440E" w:rsidP="00DB0A5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Verdana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27</m:t>
            </m:r>
          </m:den>
        </m:f>
      </m:oMath>
    </w:p>
    <w:p w14:paraId="3C5845D7" w14:textId="7E376538" w:rsidR="009D60D7" w:rsidRPr="00DB0A59" w:rsidRDefault="0056440E" w:rsidP="00E56A9C">
      <w:pPr>
        <w:pStyle w:val="ListParagraph"/>
        <w:numPr>
          <w:ilvl w:val="0"/>
          <w:numId w:val="14"/>
        </w:numPr>
        <w:tabs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9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x</m:t>
            </m:r>
          </m:den>
        </m:f>
        <m:r>
          <w:rPr>
            <w:rFonts w:ascii="Cambria Math" w:hAnsi="Cambria Math" w:cs="Verdana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9</m:t>
            </m:r>
          </m:den>
        </m:f>
      </m:oMath>
    </w:p>
    <w:p w14:paraId="6657DAA1" w14:textId="769FC2B7" w:rsidR="00E56A9C" w:rsidRDefault="00E56A9C" w:rsidP="00E56A9C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69FDE63B" w14:textId="77777777" w:rsidR="001875AE" w:rsidRPr="00E56A9C" w:rsidRDefault="001875AE" w:rsidP="00E56A9C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  <w:sectPr w:rsidR="001875AE" w:rsidRPr="00E56A9C" w:rsidSect="000747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A86B1C5" w14:textId="718BAC31" w:rsidR="008B456A" w:rsidRPr="008B456A" w:rsidRDefault="008B456A" w:rsidP="008B456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3B0FF81D" w14:textId="561D93ED" w:rsidR="008B456A" w:rsidRPr="008B456A" w:rsidRDefault="00950693" w:rsidP="008B456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Solve each problem below</w:t>
      </w:r>
      <w:r w:rsidR="008B456A" w:rsidRPr="008B456A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You </w:t>
      </w:r>
      <w:r w:rsidRPr="00950693">
        <w:rPr>
          <w:rFonts w:ascii="Verdana" w:hAnsi="Verdana" w:cs="Verdana"/>
          <w:sz w:val="20"/>
          <w:szCs w:val="20"/>
          <w:u w:val="single"/>
        </w:rPr>
        <w:t>must</w:t>
      </w:r>
      <w:r>
        <w:rPr>
          <w:rFonts w:ascii="Verdana" w:hAnsi="Verdana" w:cs="Verdana"/>
          <w:sz w:val="20"/>
          <w:szCs w:val="20"/>
        </w:rPr>
        <w:t xml:space="preserve"> show your work.</w:t>
      </w:r>
    </w:p>
    <w:p w14:paraId="140D75E0" w14:textId="70D54152" w:rsidR="00A42A96" w:rsidRPr="002520E7" w:rsidRDefault="002520E7" w:rsidP="002520E7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2</m:t>
        </m:r>
        <m:d>
          <m:d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Verdana"/>
                <w:sz w:val="20"/>
                <w:szCs w:val="20"/>
              </w:rPr>
              <m:t>x-5</m:t>
            </m:r>
          </m:e>
        </m:d>
        <m:r>
          <w:rPr>
            <w:rFonts w:ascii="Cambria Math" w:hAnsi="Cambria Math" w:cs="Verdana"/>
            <w:sz w:val="20"/>
            <w:szCs w:val="20"/>
          </w:rPr>
          <m:t>=2</m:t>
        </m:r>
      </m:oMath>
    </w:p>
    <w:p w14:paraId="1AD9B477" w14:textId="100326F1" w:rsidR="002520E7" w:rsidRPr="002520E7" w:rsidRDefault="002520E7" w:rsidP="002520E7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7</m:t>
        </m:r>
        <m:d>
          <m:d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Verdana"/>
                <w:sz w:val="20"/>
                <w:szCs w:val="20"/>
              </w:rPr>
              <m:t>4-y</m:t>
            </m:r>
          </m:e>
        </m:d>
        <m:r>
          <w:rPr>
            <w:rFonts w:ascii="Cambria Math" w:hAnsi="Cambria Math" w:cs="Verdana"/>
            <w:sz w:val="20"/>
            <w:szCs w:val="20"/>
          </w:rPr>
          <m:t>=21</m:t>
        </m:r>
      </m:oMath>
    </w:p>
    <w:p w14:paraId="258EDAA6" w14:textId="61DD998B" w:rsidR="002520E7" w:rsidRPr="002520E7" w:rsidRDefault="002520E7" w:rsidP="002520E7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3</m:t>
        </m:r>
        <m:d>
          <m:d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Verdana"/>
                <w:sz w:val="20"/>
                <w:szCs w:val="20"/>
              </w:rPr>
              <m:t>2x-10</m:t>
            </m:r>
          </m:e>
        </m:d>
        <m:r>
          <w:rPr>
            <w:rFonts w:ascii="Cambria Math" w:hAnsi="Cambria Math" w:cs="Verdana"/>
            <w:sz w:val="20"/>
            <w:szCs w:val="20"/>
          </w:rPr>
          <m:t>=</m:t>
        </m:r>
      </m:oMath>
      <w:r>
        <w:rPr>
          <w:rFonts w:ascii="Verdana" w:eastAsiaTheme="minorEastAsia" w:hAnsi="Verdana" w:cs="Verdan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Verdana"/>
            <w:sz w:val="20"/>
            <w:szCs w:val="20"/>
          </w:rPr>
          <m:t>6</m:t>
        </m:r>
        <m:d>
          <m:d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Verdana"/>
                <w:sz w:val="20"/>
                <w:szCs w:val="20"/>
              </w:rPr>
              <m:t>x-5</m:t>
            </m:r>
          </m:e>
        </m:d>
      </m:oMath>
    </w:p>
    <w:p w14:paraId="4037D4B6" w14:textId="001EEC79" w:rsidR="002520E7" w:rsidRPr="00FD0C0F" w:rsidRDefault="0056440E" w:rsidP="00FD0C0F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4</m:t>
            </m:r>
          </m:den>
        </m:f>
        <m:r>
          <w:rPr>
            <w:rFonts w:ascii="Cambria Math" w:hAnsi="Cambria Math" w:cs="Verdana"/>
            <w:sz w:val="20"/>
            <w:szCs w:val="20"/>
          </w:rPr>
          <m:t>+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8</m:t>
            </m:r>
          </m:den>
        </m:f>
        <m:r>
          <w:rPr>
            <w:rFonts w:ascii="Cambria Math" w:hAnsi="Cambria Math" w:cs="Verdana"/>
            <w:sz w:val="20"/>
            <w:szCs w:val="20"/>
          </w:rPr>
          <m:t>=x</m:t>
        </m:r>
      </m:oMath>
    </w:p>
    <w:p w14:paraId="6ACD2B7D" w14:textId="77777777" w:rsidR="00FD0C0F" w:rsidRDefault="0056440E" w:rsidP="00FD0C0F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4</m:t>
            </m:r>
          </m:den>
        </m:f>
        <m:r>
          <w:rPr>
            <w:rFonts w:ascii="Cambria Math" w:hAnsi="Cambria Math" w:cs="Verdana"/>
            <w:sz w:val="20"/>
            <w:szCs w:val="20"/>
          </w:rPr>
          <m:t>+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8</m:t>
            </m:r>
          </m:den>
        </m:f>
        <m:r>
          <w:rPr>
            <w:rFonts w:ascii="Cambria Math" w:hAnsi="Cambria Math" w:cs="Verdana"/>
            <w:sz w:val="20"/>
            <w:szCs w:val="20"/>
          </w:rPr>
          <m:t>=x</m:t>
        </m:r>
      </m:oMath>
    </w:p>
    <w:p w14:paraId="3B3DDAE3" w14:textId="77777777" w:rsidR="00FD0C0F" w:rsidRDefault="0056440E" w:rsidP="00FD0C0F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8</m:t>
            </m:r>
          </m:den>
        </m:f>
        <m:r>
          <w:rPr>
            <w:rFonts w:ascii="Cambria Math" w:hAnsi="Cambria Math" w:cs="Verdana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4</m:t>
            </m:r>
          </m:den>
        </m:f>
        <m:r>
          <w:rPr>
            <w:rFonts w:ascii="Cambria Math" w:hAnsi="Cambria Math" w:cs="Verdana"/>
            <w:sz w:val="20"/>
            <w:szCs w:val="20"/>
          </w:rPr>
          <m:t>=x</m:t>
        </m:r>
      </m:oMath>
    </w:p>
    <w:p w14:paraId="5A50CEC8" w14:textId="7D0B00B7" w:rsidR="00FD0C0F" w:rsidRDefault="0056440E" w:rsidP="00FD0C0F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="Verdana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6</m:t>
            </m:r>
          </m:den>
        </m:f>
        <m:r>
          <w:rPr>
            <w:rFonts w:ascii="Cambria Math" w:hAnsi="Cambria Math" w:cs="Verdana"/>
            <w:sz w:val="20"/>
            <w:szCs w:val="20"/>
          </w:rPr>
          <m:t>=x</m:t>
        </m:r>
      </m:oMath>
    </w:p>
    <w:p w14:paraId="69C7A4D9" w14:textId="77777777" w:rsidR="00FD0C0F" w:rsidRDefault="0056440E" w:rsidP="00FD0C0F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4</m:t>
            </m:r>
          </m:den>
        </m:f>
        <m:r>
          <w:rPr>
            <w:rFonts w:ascii="Cambria Math" w:hAnsi="Cambria Math" w:cs="Verdana"/>
            <w:sz w:val="20"/>
            <w:szCs w:val="20"/>
          </w:rPr>
          <m:t xml:space="preserve"> x 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8</m:t>
            </m:r>
          </m:den>
        </m:f>
        <m:r>
          <w:rPr>
            <w:rFonts w:ascii="Cambria Math" w:hAnsi="Cambria Math" w:cs="Verdana"/>
            <w:sz w:val="20"/>
            <w:szCs w:val="20"/>
          </w:rPr>
          <m:t>=y</m:t>
        </m:r>
      </m:oMath>
    </w:p>
    <w:p w14:paraId="1C3295A6" w14:textId="790230E3" w:rsidR="00FD0C0F" w:rsidRDefault="0056440E" w:rsidP="00FD0C0F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16</m:t>
            </m:r>
          </m:den>
        </m:f>
        <m:r>
          <w:rPr>
            <w:rFonts w:ascii="Cambria Math" w:hAnsi="Cambria Math" w:cs="Verdana"/>
            <w:sz w:val="20"/>
            <w:szCs w:val="20"/>
          </w:rPr>
          <m:t xml:space="preserve"> x 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="Verdana"/>
            <w:sz w:val="20"/>
            <w:szCs w:val="20"/>
          </w:rPr>
          <m:t>=y</m:t>
        </m:r>
      </m:oMath>
    </w:p>
    <w:p w14:paraId="575C72D6" w14:textId="77777777" w:rsidR="00FD0C0F" w:rsidRDefault="00FD0C0F" w:rsidP="00FD0C0F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y=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2</m:t>
            </m:r>
          </m:num>
          <m:den>
            <m:f>
              <m:fPr>
                <m:type m:val="skw"/>
                <m:ctrlPr>
                  <w:rPr>
                    <w:rFonts w:ascii="Cambria Math" w:hAnsi="Cambria Math" w:cs="Verdana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Verdana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Verdana"/>
                    <w:sz w:val="20"/>
                    <w:szCs w:val="20"/>
                  </w:rPr>
                  <m:t>3</m:t>
                </m:r>
              </m:den>
            </m:f>
          </m:den>
        </m:f>
      </m:oMath>
    </w:p>
    <w:p w14:paraId="4D296A9D" w14:textId="64D792D5" w:rsidR="00FD0C0F" w:rsidRDefault="00FD0C0F" w:rsidP="00063525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y=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5</m:t>
            </m:r>
          </m:num>
          <m:den>
            <m:f>
              <m:fPr>
                <m:type m:val="skw"/>
                <m:ctrlPr>
                  <w:rPr>
                    <w:rFonts w:ascii="Cambria Math" w:hAnsi="Cambria Math" w:cs="Verdana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Verdana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Verdana"/>
                    <w:sz w:val="20"/>
                    <w:szCs w:val="20"/>
                  </w:rPr>
                  <m:t>4</m:t>
                </m:r>
              </m:den>
            </m:f>
          </m:den>
        </m:f>
      </m:oMath>
    </w:p>
    <w:p w14:paraId="5AABBC0F" w14:textId="77777777" w:rsidR="00063525" w:rsidRPr="00FD0C0F" w:rsidRDefault="00063525" w:rsidP="00063525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rPr>
          <w:rFonts w:ascii="Verdana" w:eastAsiaTheme="minorEastAsi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y=mx+b</m:t>
        </m:r>
      </m:oMath>
    </w:p>
    <w:p w14:paraId="095A6A03" w14:textId="77777777" w:rsidR="00063525" w:rsidRDefault="00063525" w:rsidP="00063525">
      <w:pPr>
        <w:tabs>
          <w:tab w:val="left" w:pos="1170"/>
          <w:tab w:val="left" w:pos="6480"/>
        </w:tabs>
        <w:autoSpaceDE w:val="0"/>
        <w:autoSpaceDN w:val="0"/>
        <w:adjustRightInd w:val="0"/>
        <w:spacing w:after="0" w:line="240" w:lineRule="auto"/>
        <w:ind w:left="720"/>
        <w:rPr>
          <w:rFonts w:ascii="Verdana" w:eastAsiaTheme="minorEastAsia" w:hAnsi="Verdana" w:cs="Verdana"/>
          <w:sz w:val="20"/>
          <w:szCs w:val="20"/>
        </w:rPr>
      </w:pPr>
      <w:r>
        <w:rPr>
          <w:rFonts w:ascii="Verdana" w:eastAsiaTheme="minorEastAsia" w:hAnsi="Verdana" w:cs="Verdana"/>
          <w:sz w:val="20"/>
          <w:szCs w:val="20"/>
        </w:rPr>
        <w:t xml:space="preserve">Where </w:t>
      </w:r>
      <w:r w:rsidRPr="00063525">
        <w:rPr>
          <w:rFonts w:ascii="Cambria Math" w:eastAsiaTheme="minorEastAsia" w:hAnsi="Cambria Math" w:cs="Italic"/>
          <w:i/>
          <w:sz w:val="20"/>
          <w:szCs w:val="20"/>
        </w:rPr>
        <w:t>m</w:t>
      </w:r>
      <w:r>
        <w:rPr>
          <w:rFonts w:ascii="Verdana" w:eastAsiaTheme="minorEastAsia" w:hAnsi="Verdana" w:cs="Verdana"/>
          <w:sz w:val="20"/>
          <w:szCs w:val="20"/>
        </w:rPr>
        <w:t xml:space="preserve"> = ½ </w:t>
      </w:r>
    </w:p>
    <w:p w14:paraId="6CA1B168" w14:textId="77777777" w:rsidR="00063525" w:rsidRDefault="00063525" w:rsidP="00063525">
      <w:pPr>
        <w:tabs>
          <w:tab w:val="left" w:pos="1170"/>
          <w:tab w:val="left" w:pos="6480"/>
        </w:tabs>
        <w:autoSpaceDE w:val="0"/>
        <w:autoSpaceDN w:val="0"/>
        <w:adjustRightInd w:val="0"/>
        <w:spacing w:after="0" w:line="240" w:lineRule="auto"/>
        <w:ind w:left="1440"/>
        <w:rPr>
          <w:rFonts w:ascii="Verdana" w:eastAsiaTheme="minorEastAsia" w:hAnsi="Verdana" w:cs="Verdana"/>
          <w:sz w:val="20"/>
          <w:szCs w:val="20"/>
        </w:rPr>
      </w:pPr>
      <w:r w:rsidRPr="00063525">
        <w:rPr>
          <w:rFonts w:ascii="Cambria Math" w:eastAsiaTheme="minorEastAsia" w:hAnsi="Cambria Math" w:cs="Verdana"/>
          <w:i/>
          <w:sz w:val="20"/>
          <w:szCs w:val="20"/>
        </w:rPr>
        <w:t>x</w:t>
      </w:r>
      <w:r>
        <w:rPr>
          <w:rFonts w:ascii="Verdana" w:eastAsiaTheme="minorEastAsia" w:hAnsi="Verdana" w:cs="Verdana"/>
          <w:sz w:val="20"/>
          <w:szCs w:val="20"/>
        </w:rPr>
        <w:t xml:space="preserve"> = 4</w:t>
      </w:r>
    </w:p>
    <w:p w14:paraId="121FC517" w14:textId="77777777" w:rsidR="00063525" w:rsidRPr="00FD0C0F" w:rsidRDefault="00063525" w:rsidP="00063525">
      <w:pPr>
        <w:tabs>
          <w:tab w:val="left" w:pos="1170"/>
          <w:tab w:val="left" w:pos="6480"/>
        </w:tabs>
        <w:autoSpaceDE w:val="0"/>
        <w:autoSpaceDN w:val="0"/>
        <w:adjustRightInd w:val="0"/>
        <w:spacing w:after="0" w:line="240" w:lineRule="auto"/>
        <w:ind w:left="1440"/>
        <w:rPr>
          <w:rFonts w:ascii="Verdana" w:eastAsiaTheme="minorEastAsia" w:hAnsi="Verdana" w:cs="Verdana"/>
          <w:sz w:val="20"/>
          <w:szCs w:val="20"/>
        </w:rPr>
      </w:pPr>
      <w:r w:rsidRPr="00063525">
        <w:rPr>
          <w:rFonts w:ascii="Cambria Math" w:eastAsiaTheme="minorEastAsia" w:hAnsi="Cambria Math" w:cs="Verdana"/>
          <w:i/>
          <w:sz w:val="20"/>
          <w:szCs w:val="20"/>
        </w:rPr>
        <w:t>b</w:t>
      </w:r>
      <w:r>
        <w:rPr>
          <w:rFonts w:ascii="Verdana" w:eastAsiaTheme="minorEastAsia" w:hAnsi="Verdana" w:cs="Verdana"/>
          <w:sz w:val="20"/>
          <w:szCs w:val="20"/>
        </w:rPr>
        <w:t xml:space="preserve"> = 2</w:t>
      </w:r>
    </w:p>
    <w:p w14:paraId="489C0845" w14:textId="537F0CCC" w:rsidR="00063525" w:rsidRPr="00FD0C0F" w:rsidRDefault="0056440E" w:rsidP="00063525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rPr>
          <w:rFonts w:ascii="Verdana" w:eastAsiaTheme="minorEastAsia" w:hAnsi="Verdana" w:cs="Verdana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 w:cs="Verdana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Verdana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 w:cs="Verdana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Verdana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Verdana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Verdana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Verdana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Verdana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Verdana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Verdana"/>
                <w:sz w:val="20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 w:cs="Verdana"/>
                <w:sz w:val="20"/>
                <w:szCs w:val="20"/>
              </w:rPr>
              <m:t>2</m:t>
            </m:r>
          </m:sup>
        </m:sSup>
      </m:oMath>
    </w:p>
    <w:p w14:paraId="24F609B2" w14:textId="135F35F3" w:rsidR="00063525" w:rsidRDefault="00063525" w:rsidP="00063525">
      <w:pPr>
        <w:tabs>
          <w:tab w:val="left" w:pos="1170"/>
          <w:tab w:val="left" w:pos="6480"/>
        </w:tabs>
        <w:autoSpaceDE w:val="0"/>
        <w:autoSpaceDN w:val="0"/>
        <w:adjustRightInd w:val="0"/>
        <w:spacing w:after="0" w:line="240" w:lineRule="auto"/>
        <w:ind w:left="720"/>
        <w:rPr>
          <w:rFonts w:ascii="Verdana" w:eastAsiaTheme="minorEastAsia" w:hAnsi="Verdana" w:cs="Verdana"/>
          <w:sz w:val="20"/>
          <w:szCs w:val="20"/>
        </w:rPr>
      </w:pPr>
      <w:r>
        <w:rPr>
          <w:rFonts w:ascii="Verdana" w:eastAsiaTheme="minorEastAsia" w:hAnsi="Verdana" w:cs="Verdana"/>
          <w:sz w:val="20"/>
          <w:szCs w:val="20"/>
        </w:rPr>
        <w:t xml:space="preserve">Where </w:t>
      </w:r>
      <w:r>
        <w:rPr>
          <w:rFonts w:ascii="Cambria Math" w:eastAsiaTheme="minorEastAsia" w:hAnsi="Cambria Math" w:cs="Italic"/>
          <w:i/>
          <w:sz w:val="20"/>
          <w:szCs w:val="20"/>
        </w:rPr>
        <w:t>a</w:t>
      </w:r>
      <w:r>
        <w:rPr>
          <w:rFonts w:ascii="Verdana" w:eastAsiaTheme="minorEastAsia" w:hAnsi="Verdana" w:cs="Verdana"/>
          <w:sz w:val="20"/>
          <w:szCs w:val="20"/>
        </w:rPr>
        <w:t xml:space="preserve"> = 3</w:t>
      </w:r>
    </w:p>
    <w:p w14:paraId="0DDEC836" w14:textId="36BA5918" w:rsidR="00063525" w:rsidRDefault="00063525" w:rsidP="00063525">
      <w:pPr>
        <w:tabs>
          <w:tab w:val="left" w:pos="1170"/>
          <w:tab w:val="left" w:pos="6480"/>
        </w:tabs>
        <w:autoSpaceDE w:val="0"/>
        <w:autoSpaceDN w:val="0"/>
        <w:adjustRightInd w:val="0"/>
        <w:spacing w:after="0" w:line="240" w:lineRule="auto"/>
        <w:ind w:left="1440"/>
        <w:rPr>
          <w:rFonts w:ascii="Verdana" w:eastAsiaTheme="minorEastAsia" w:hAnsi="Verdana" w:cs="Verdana"/>
          <w:sz w:val="20"/>
          <w:szCs w:val="20"/>
        </w:rPr>
      </w:pPr>
      <w:r>
        <w:rPr>
          <w:rFonts w:ascii="Cambria Math" w:eastAsiaTheme="minorEastAsia" w:hAnsi="Cambria Math" w:cs="Verdana"/>
          <w:i/>
          <w:sz w:val="20"/>
          <w:szCs w:val="20"/>
        </w:rPr>
        <w:t>c</w:t>
      </w:r>
      <w:r>
        <w:rPr>
          <w:rFonts w:ascii="Verdana" w:eastAsiaTheme="minorEastAsia" w:hAnsi="Verdana" w:cs="Verdana"/>
          <w:sz w:val="20"/>
          <w:szCs w:val="20"/>
        </w:rPr>
        <w:t xml:space="preserve"> = 5</w:t>
      </w:r>
    </w:p>
    <w:p w14:paraId="0E26036E" w14:textId="77777777" w:rsidR="00CE71EE" w:rsidRDefault="00CE71EE" w:rsidP="00CE71EE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  <w:sectPr w:rsidR="00CE71EE" w:rsidSect="00074728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4C48258" w14:textId="5AD2F5AC" w:rsidR="00CE71EE" w:rsidRPr="000154E9" w:rsidRDefault="00CE71EE" w:rsidP="00CE71EE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lastRenderedPageBreak/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</w:rPr>
        <w:fldChar w:fldCharType="begin"/>
      </w:r>
      <w:r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>
        <w:rPr>
          <w:rFonts w:ascii="Verdana" w:hAnsi="Verdana"/>
          <w:b/>
          <w:sz w:val="24"/>
          <w:szCs w:val="24"/>
        </w:rPr>
        <w:fldChar w:fldCharType="separate"/>
      </w:r>
      <w:r>
        <w:rPr>
          <w:rFonts w:ascii="Verdana" w:hAnsi="Verdana"/>
          <w:b/>
          <w:sz w:val="24"/>
          <w:szCs w:val="24"/>
        </w:rPr>
        <w:t>Math Functions</w:t>
      </w:r>
      <w:r>
        <w:rPr>
          <w:rFonts w:ascii="Verdana" w:hAnsi="Verdana"/>
          <w:b/>
          <w:sz w:val="24"/>
          <w:szCs w:val="24"/>
        </w:rPr>
        <w:fldChar w:fldCharType="end"/>
      </w:r>
      <w:r w:rsidRPr="000154E9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DocType  \* MERGEFORMAT </w:instrText>
      </w:r>
      <w:r>
        <w:rPr>
          <w:rFonts w:ascii="Verdana" w:hAnsi="Verdana"/>
          <w:sz w:val="20"/>
          <w:szCs w:val="20"/>
        </w:rPr>
        <w:fldChar w:fldCharType="separate"/>
      </w:r>
      <w:r>
        <w:rPr>
          <w:rFonts w:ascii="Verdana" w:hAnsi="Verdana"/>
          <w:sz w:val="20"/>
          <w:szCs w:val="20"/>
        </w:rPr>
        <w:t>Worksheet</w:t>
      </w:r>
      <w:r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DocNum  \* MERGEFORMAT </w:instrText>
      </w:r>
      <w:r>
        <w:rPr>
          <w:rFonts w:ascii="Verdana" w:hAnsi="Verdana"/>
          <w:sz w:val="20"/>
          <w:szCs w:val="20"/>
        </w:rPr>
        <w:fldChar w:fldCharType="separate"/>
      </w:r>
      <w:r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</w:rPr>
        <w:fldChar w:fldCharType="end"/>
      </w:r>
    </w:p>
    <w:p w14:paraId="11C94828" w14:textId="60F384E6" w:rsidR="00CE71EE" w:rsidRPr="000154E9" w:rsidRDefault="00CE71EE" w:rsidP="00CE71EE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>Course:</w:t>
      </w:r>
      <w:bookmarkStart w:id="0" w:name="_GoBack"/>
      <w:bookmarkEnd w:id="0"/>
      <w:r w:rsidRPr="000154E9">
        <w:rPr>
          <w:rFonts w:ascii="Verdana" w:hAnsi="Verdana"/>
          <w:sz w:val="20"/>
          <w:szCs w:val="20"/>
        </w:rPr>
        <w:tab/>
        <w:t xml:space="preserve">Unit: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DocUnit  \* MERGEFORMAT </w:instrText>
      </w:r>
      <w:r>
        <w:rPr>
          <w:rFonts w:ascii="Verdana" w:hAnsi="Verdana"/>
          <w:sz w:val="20"/>
          <w:szCs w:val="20"/>
        </w:rPr>
        <w:fldChar w:fldCharType="separate"/>
      </w:r>
      <w:r>
        <w:rPr>
          <w:rFonts w:ascii="Verdana" w:hAnsi="Verdana"/>
          <w:sz w:val="20"/>
          <w:szCs w:val="20"/>
        </w:rPr>
        <w:t>Electrical Theory</w:t>
      </w:r>
      <w:r>
        <w:rPr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ab/>
        <w:t xml:space="preserve">CLO: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DocCLO  \* MERGEFORMAT </w:instrText>
      </w:r>
      <w:r>
        <w:rPr>
          <w:rFonts w:ascii="Verdana" w:hAnsi="Verdana"/>
          <w:sz w:val="20"/>
          <w:szCs w:val="20"/>
        </w:rPr>
        <w:fldChar w:fldCharType="separate"/>
      </w:r>
      <w:r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</w:rPr>
        <w:fldChar w:fldCharType="end"/>
      </w:r>
    </w:p>
    <w:p w14:paraId="71E1E65E" w14:textId="77777777" w:rsidR="00CE71EE" w:rsidRDefault="00CE71EE" w:rsidP="00CE71EE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24F9B10" w14:textId="77777777" w:rsidR="00CE71EE" w:rsidRPr="00C834FC" w:rsidRDefault="00CE71EE" w:rsidP="00CE71EE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2FC727B" w14:textId="77777777" w:rsidR="00CE71EE" w:rsidRDefault="00CE71EE" w:rsidP="00CE71E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convert a decimal number to its engineering notation equivalent.</w:t>
      </w:r>
    </w:p>
    <w:p w14:paraId="69C09EF7" w14:textId="77777777" w:rsidR="00CE71EE" w:rsidRDefault="00CE71EE" w:rsidP="00CE71E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convert a decimal number to its scientific notation equivalent.</w:t>
      </w:r>
    </w:p>
    <w:p w14:paraId="1D9F691C" w14:textId="77777777" w:rsidR="00CE71EE" w:rsidRDefault="00CE71EE" w:rsidP="00CE71E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contrast the difference between representing number through decimal, engineering and scientific notation.</w:t>
      </w:r>
    </w:p>
    <w:p w14:paraId="079028EC" w14:textId="77777777" w:rsidR="00CE71EE" w:rsidRPr="009219E3" w:rsidRDefault="00CE71EE" w:rsidP="00CE71EE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407E9FBB" w14:textId="71D52BD4" w:rsidR="00CE71EE" w:rsidRPr="00B52137" w:rsidRDefault="00CE71EE" w:rsidP="00CE71EE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DocType  \* MERGEFORMAT </w:instrText>
      </w:r>
      <w:r>
        <w:rPr>
          <w:rFonts w:ascii="Verdana" w:hAnsi="Verdana"/>
          <w:sz w:val="20"/>
          <w:szCs w:val="20"/>
        </w:rPr>
        <w:fldChar w:fldCharType="separate"/>
      </w:r>
      <w:r>
        <w:rPr>
          <w:rFonts w:ascii="Verdana" w:hAnsi="Verdana"/>
          <w:sz w:val="20"/>
          <w:szCs w:val="20"/>
        </w:rPr>
        <w:t>Worksheet</w:t>
      </w:r>
      <w:r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54C29309" w14:textId="77777777" w:rsidR="00CE71EE" w:rsidRDefault="00CE71EE" w:rsidP="00CE71EE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Conventions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45"/>
        <w:gridCol w:w="1260"/>
        <w:gridCol w:w="2430"/>
        <w:gridCol w:w="1890"/>
      </w:tblGrid>
      <w:tr w:rsidR="00CE71EE" w:rsidRPr="008B6FC5" w14:paraId="49CCEBB3" w14:textId="77777777" w:rsidTr="004E7CD4">
        <w:tc>
          <w:tcPr>
            <w:tcW w:w="1345" w:type="dxa"/>
            <w:shd w:val="clear" w:color="auto" w:fill="D9D9D9" w:themeFill="background1" w:themeFillShade="D9"/>
          </w:tcPr>
          <w:p w14:paraId="478FB2C3" w14:textId="77777777" w:rsidR="00CE71EE" w:rsidRPr="008B6FC5" w:rsidRDefault="00CE71EE" w:rsidP="004E7CD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EC9AB4B" w14:textId="77777777" w:rsidR="00CE71EE" w:rsidRPr="008B6FC5" w:rsidRDefault="00CE71EE" w:rsidP="004E7CD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Symbol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49BD4EE3" w14:textId="77777777" w:rsidR="00CE71EE" w:rsidRPr="008B6FC5" w:rsidRDefault="00CE71EE" w:rsidP="004E7CD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Decimal Value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E883101" w14:textId="77777777" w:rsidR="00CE71EE" w:rsidRPr="008B6FC5" w:rsidRDefault="00CE71EE" w:rsidP="004E7CD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Power of Ten</w:t>
            </w:r>
          </w:p>
        </w:tc>
      </w:tr>
      <w:tr w:rsidR="00CE71EE" w:rsidRPr="008B6FC5" w14:paraId="6BD90BBF" w14:textId="77777777" w:rsidTr="004E7CD4">
        <w:tc>
          <w:tcPr>
            <w:tcW w:w="1345" w:type="dxa"/>
          </w:tcPr>
          <w:p w14:paraId="557B0113" w14:textId="77777777" w:rsidR="00CE71EE" w:rsidRPr="008B6FC5" w:rsidRDefault="00CE71EE" w:rsidP="004E7CD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g</w:t>
            </w:r>
            <w:r w:rsidRPr="008B6FC5">
              <w:rPr>
                <w:rFonts w:ascii="Verdana" w:hAnsi="Verdana" w:cs="Verdana"/>
                <w:sz w:val="20"/>
                <w:szCs w:val="20"/>
              </w:rPr>
              <w:t>iga</w:t>
            </w:r>
          </w:p>
        </w:tc>
        <w:tc>
          <w:tcPr>
            <w:tcW w:w="1260" w:type="dxa"/>
          </w:tcPr>
          <w:p w14:paraId="6AE527F1" w14:textId="77777777" w:rsidR="00CE71EE" w:rsidRPr="008B6FC5" w:rsidRDefault="00CE71EE" w:rsidP="004E7CD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G</w:t>
            </w:r>
          </w:p>
        </w:tc>
        <w:tc>
          <w:tcPr>
            <w:tcW w:w="2430" w:type="dxa"/>
          </w:tcPr>
          <w:p w14:paraId="743A33EC" w14:textId="77777777" w:rsidR="00CE71EE" w:rsidRPr="008B6FC5" w:rsidRDefault="00CE71EE" w:rsidP="004E7CD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1,000,000,000</w:t>
            </w:r>
          </w:p>
        </w:tc>
        <w:tc>
          <w:tcPr>
            <w:tcW w:w="1890" w:type="dxa"/>
          </w:tcPr>
          <w:p w14:paraId="77E6C9CF" w14:textId="77777777" w:rsidR="00CE71EE" w:rsidRPr="008B6FC5" w:rsidRDefault="00CE71EE" w:rsidP="004E7CD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9</w:t>
            </w:r>
          </w:p>
        </w:tc>
      </w:tr>
      <w:tr w:rsidR="00CE71EE" w:rsidRPr="008B6FC5" w14:paraId="74C5E275" w14:textId="77777777" w:rsidTr="004E7CD4">
        <w:tc>
          <w:tcPr>
            <w:tcW w:w="1345" w:type="dxa"/>
          </w:tcPr>
          <w:p w14:paraId="00A4A0D7" w14:textId="77777777" w:rsidR="00CE71EE" w:rsidRPr="008B6FC5" w:rsidRDefault="00CE71EE" w:rsidP="004E7CD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</w:t>
            </w:r>
            <w:r w:rsidRPr="008B6FC5">
              <w:rPr>
                <w:rFonts w:ascii="Verdana" w:hAnsi="Verdana" w:cs="Verdana"/>
                <w:sz w:val="20"/>
                <w:szCs w:val="20"/>
              </w:rPr>
              <w:t>ega</w:t>
            </w:r>
          </w:p>
        </w:tc>
        <w:tc>
          <w:tcPr>
            <w:tcW w:w="1260" w:type="dxa"/>
          </w:tcPr>
          <w:p w14:paraId="46BB14B9" w14:textId="77777777" w:rsidR="00CE71EE" w:rsidRPr="008B6FC5" w:rsidRDefault="00CE71EE" w:rsidP="004E7CD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M</w:t>
            </w:r>
          </w:p>
        </w:tc>
        <w:tc>
          <w:tcPr>
            <w:tcW w:w="2430" w:type="dxa"/>
          </w:tcPr>
          <w:p w14:paraId="1216D507" w14:textId="77777777" w:rsidR="00CE71EE" w:rsidRPr="008B6FC5" w:rsidRDefault="00CE71EE" w:rsidP="004E7CD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1,000,000</w:t>
            </w:r>
          </w:p>
        </w:tc>
        <w:tc>
          <w:tcPr>
            <w:tcW w:w="1890" w:type="dxa"/>
          </w:tcPr>
          <w:p w14:paraId="10F727FE" w14:textId="77777777" w:rsidR="00CE71EE" w:rsidRPr="008B6FC5" w:rsidRDefault="00CE71EE" w:rsidP="004E7CD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6</w:t>
            </w:r>
          </w:p>
        </w:tc>
      </w:tr>
      <w:tr w:rsidR="00CE71EE" w:rsidRPr="008B6FC5" w14:paraId="7F84C093" w14:textId="77777777" w:rsidTr="004E7CD4">
        <w:tc>
          <w:tcPr>
            <w:tcW w:w="1345" w:type="dxa"/>
          </w:tcPr>
          <w:p w14:paraId="668DA2A1" w14:textId="77777777" w:rsidR="00CE71EE" w:rsidRPr="008B6FC5" w:rsidRDefault="00CE71EE" w:rsidP="004E7CD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</w:t>
            </w:r>
            <w:r w:rsidRPr="008B6FC5">
              <w:rPr>
                <w:rFonts w:ascii="Verdana" w:hAnsi="Verdana" w:cs="Verdana"/>
                <w:sz w:val="20"/>
                <w:szCs w:val="20"/>
              </w:rPr>
              <w:t>ilo</w:t>
            </w:r>
          </w:p>
        </w:tc>
        <w:tc>
          <w:tcPr>
            <w:tcW w:w="1260" w:type="dxa"/>
          </w:tcPr>
          <w:p w14:paraId="62A4EBB4" w14:textId="77777777" w:rsidR="00CE71EE" w:rsidRPr="008B6FC5" w:rsidRDefault="00CE71EE" w:rsidP="004E7CD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k</w:t>
            </w:r>
          </w:p>
        </w:tc>
        <w:tc>
          <w:tcPr>
            <w:tcW w:w="2430" w:type="dxa"/>
          </w:tcPr>
          <w:p w14:paraId="6BF343D6" w14:textId="77777777" w:rsidR="00CE71EE" w:rsidRPr="008B6FC5" w:rsidRDefault="00CE71EE" w:rsidP="004E7CD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1,000</w:t>
            </w:r>
          </w:p>
        </w:tc>
        <w:tc>
          <w:tcPr>
            <w:tcW w:w="1890" w:type="dxa"/>
          </w:tcPr>
          <w:p w14:paraId="6E7E54B6" w14:textId="77777777" w:rsidR="00CE71EE" w:rsidRPr="008B6FC5" w:rsidRDefault="00CE71EE" w:rsidP="004E7CD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3</w:t>
            </w:r>
          </w:p>
        </w:tc>
      </w:tr>
      <w:tr w:rsidR="00CE71EE" w:rsidRPr="008B6FC5" w14:paraId="0B9AA8BB" w14:textId="77777777" w:rsidTr="004E7CD4">
        <w:tc>
          <w:tcPr>
            <w:tcW w:w="1345" w:type="dxa"/>
          </w:tcPr>
          <w:p w14:paraId="22DCCE5A" w14:textId="77777777" w:rsidR="00CE71EE" w:rsidRPr="008B6FC5" w:rsidRDefault="00CE71EE" w:rsidP="004E7CD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</w:t>
            </w:r>
            <w:r w:rsidRPr="008B6FC5">
              <w:rPr>
                <w:rFonts w:ascii="Verdana" w:hAnsi="Verdana" w:cs="Verdana"/>
                <w:sz w:val="20"/>
                <w:szCs w:val="20"/>
              </w:rPr>
              <w:t>illi</w:t>
            </w:r>
          </w:p>
        </w:tc>
        <w:tc>
          <w:tcPr>
            <w:tcW w:w="1260" w:type="dxa"/>
          </w:tcPr>
          <w:p w14:paraId="0BE50B6B" w14:textId="77777777" w:rsidR="00CE71EE" w:rsidRPr="008B6FC5" w:rsidRDefault="00CE71EE" w:rsidP="004E7CD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m</w:t>
            </w:r>
          </w:p>
        </w:tc>
        <w:tc>
          <w:tcPr>
            <w:tcW w:w="2430" w:type="dxa"/>
          </w:tcPr>
          <w:p w14:paraId="6CF3CE9A" w14:textId="77777777" w:rsidR="00CE71EE" w:rsidRPr="008B6FC5" w:rsidRDefault="00CE71EE" w:rsidP="004E7CD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0.001</w:t>
            </w:r>
          </w:p>
        </w:tc>
        <w:tc>
          <w:tcPr>
            <w:tcW w:w="1890" w:type="dxa"/>
          </w:tcPr>
          <w:p w14:paraId="6049D5C4" w14:textId="77777777" w:rsidR="00CE71EE" w:rsidRPr="008B6FC5" w:rsidRDefault="00CE71EE" w:rsidP="004E7CD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-3</w:t>
            </w:r>
          </w:p>
        </w:tc>
      </w:tr>
      <w:tr w:rsidR="00CE71EE" w:rsidRPr="008B6FC5" w14:paraId="1161DEDB" w14:textId="77777777" w:rsidTr="004E7CD4">
        <w:tc>
          <w:tcPr>
            <w:tcW w:w="1345" w:type="dxa"/>
          </w:tcPr>
          <w:p w14:paraId="4747D052" w14:textId="77777777" w:rsidR="00CE71EE" w:rsidRPr="008B6FC5" w:rsidRDefault="00CE71EE" w:rsidP="004E7CD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</w:t>
            </w:r>
            <w:r w:rsidRPr="008B6FC5">
              <w:rPr>
                <w:rFonts w:ascii="Verdana" w:hAnsi="Verdana" w:cs="Verdana"/>
                <w:sz w:val="20"/>
                <w:szCs w:val="20"/>
              </w:rPr>
              <w:t>icro</w:t>
            </w:r>
          </w:p>
        </w:tc>
        <w:tc>
          <w:tcPr>
            <w:tcW w:w="1260" w:type="dxa"/>
          </w:tcPr>
          <w:p w14:paraId="290FB115" w14:textId="77777777" w:rsidR="00CE71EE" w:rsidRPr="008B6FC5" w:rsidRDefault="00CE71EE" w:rsidP="004E7CD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bookmarkStart w:id="1" w:name="OLE_LINK1"/>
            <w:r w:rsidRPr="008B6FC5">
              <w:rPr>
                <w:rFonts w:ascii="Verdana" w:hAnsi="Verdana" w:cs="Verdana"/>
                <w:sz w:val="20"/>
                <w:szCs w:val="20"/>
              </w:rPr>
              <w:t>μ</w:t>
            </w:r>
            <w:bookmarkEnd w:id="1"/>
          </w:p>
        </w:tc>
        <w:tc>
          <w:tcPr>
            <w:tcW w:w="2430" w:type="dxa"/>
          </w:tcPr>
          <w:p w14:paraId="5A093D8E" w14:textId="77777777" w:rsidR="00CE71EE" w:rsidRPr="008B6FC5" w:rsidRDefault="00CE71EE" w:rsidP="004E7CD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0.000001</w:t>
            </w:r>
          </w:p>
        </w:tc>
        <w:tc>
          <w:tcPr>
            <w:tcW w:w="1890" w:type="dxa"/>
          </w:tcPr>
          <w:p w14:paraId="2F8B6301" w14:textId="77777777" w:rsidR="00CE71EE" w:rsidRPr="008B6FC5" w:rsidRDefault="00CE71EE" w:rsidP="004E7CD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-6</w:t>
            </w:r>
          </w:p>
        </w:tc>
      </w:tr>
      <w:tr w:rsidR="00CE71EE" w:rsidRPr="008B6FC5" w14:paraId="361D0F8E" w14:textId="77777777" w:rsidTr="004E7CD4">
        <w:tc>
          <w:tcPr>
            <w:tcW w:w="1345" w:type="dxa"/>
          </w:tcPr>
          <w:p w14:paraId="72AF2197" w14:textId="77777777" w:rsidR="00CE71EE" w:rsidRPr="008B6FC5" w:rsidRDefault="00CE71EE" w:rsidP="004E7CD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</w:t>
            </w:r>
            <w:r w:rsidRPr="008B6FC5">
              <w:rPr>
                <w:rFonts w:ascii="Verdana" w:hAnsi="Verdana" w:cs="Verdana"/>
                <w:sz w:val="20"/>
                <w:szCs w:val="20"/>
              </w:rPr>
              <w:t>ano</w:t>
            </w:r>
          </w:p>
        </w:tc>
        <w:tc>
          <w:tcPr>
            <w:tcW w:w="1260" w:type="dxa"/>
          </w:tcPr>
          <w:p w14:paraId="43A89A3D" w14:textId="77777777" w:rsidR="00CE71EE" w:rsidRPr="008B6FC5" w:rsidRDefault="00CE71EE" w:rsidP="004E7CD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n</w:t>
            </w:r>
          </w:p>
        </w:tc>
        <w:tc>
          <w:tcPr>
            <w:tcW w:w="2430" w:type="dxa"/>
          </w:tcPr>
          <w:p w14:paraId="3631DDB8" w14:textId="77777777" w:rsidR="00CE71EE" w:rsidRPr="008B6FC5" w:rsidRDefault="00CE71EE" w:rsidP="004E7CD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0.000000001</w:t>
            </w:r>
          </w:p>
        </w:tc>
        <w:tc>
          <w:tcPr>
            <w:tcW w:w="1890" w:type="dxa"/>
          </w:tcPr>
          <w:p w14:paraId="3213A13B" w14:textId="77777777" w:rsidR="00CE71EE" w:rsidRPr="008B6FC5" w:rsidRDefault="00CE71EE" w:rsidP="004E7CD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19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-9</w:t>
            </w:r>
          </w:p>
        </w:tc>
      </w:tr>
      <w:tr w:rsidR="00CE71EE" w:rsidRPr="008B6FC5" w14:paraId="2A280C2C" w14:textId="77777777" w:rsidTr="004E7CD4">
        <w:tc>
          <w:tcPr>
            <w:tcW w:w="1345" w:type="dxa"/>
          </w:tcPr>
          <w:p w14:paraId="13EA7A21" w14:textId="77777777" w:rsidR="00CE71EE" w:rsidRPr="008B6FC5" w:rsidRDefault="00CE71EE" w:rsidP="004E7CD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</w:t>
            </w:r>
            <w:r w:rsidRPr="008B6FC5">
              <w:rPr>
                <w:rFonts w:ascii="Verdana" w:hAnsi="Verdana" w:cs="Verdana"/>
                <w:sz w:val="20"/>
                <w:szCs w:val="20"/>
              </w:rPr>
              <w:t>ico</w:t>
            </w:r>
          </w:p>
        </w:tc>
        <w:tc>
          <w:tcPr>
            <w:tcW w:w="1260" w:type="dxa"/>
          </w:tcPr>
          <w:p w14:paraId="255BF8AA" w14:textId="77777777" w:rsidR="00CE71EE" w:rsidRPr="008B6FC5" w:rsidRDefault="00CE71EE" w:rsidP="004E7CD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p</w:t>
            </w:r>
          </w:p>
        </w:tc>
        <w:tc>
          <w:tcPr>
            <w:tcW w:w="2430" w:type="dxa"/>
          </w:tcPr>
          <w:p w14:paraId="545F5FD5" w14:textId="77777777" w:rsidR="00CE71EE" w:rsidRPr="008B6FC5" w:rsidRDefault="00CE71EE" w:rsidP="004E7CD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0.000000000001</w:t>
            </w:r>
          </w:p>
        </w:tc>
        <w:tc>
          <w:tcPr>
            <w:tcW w:w="1890" w:type="dxa"/>
          </w:tcPr>
          <w:p w14:paraId="69EC528E" w14:textId="77777777" w:rsidR="00CE71EE" w:rsidRPr="008B6FC5" w:rsidRDefault="00CE71EE" w:rsidP="004E7CD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-12</w:t>
            </w:r>
          </w:p>
        </w:tc>
      </w:tr>
    </w:tbl>
    <w:p w14:paraId="5D67ADC1" w14:textId="77777777" w:rsidR="00CE71EE" w:rsidRPr="008B6FC5" w:rsidRDefault="00CE71EE" w:rsidP="00CE71EE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Rules for Engineering Notation</w:t>
      </w:r>
    </w:p>
    <w:p w14:paraId="6D81A0AC" w14:textId="77777777" w:rsidR="00CE71EE" w:rsidRPr="008B6FC5" w:rsidRDefault="00CE71EE" w:rsidP="00CE71E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 xml:space="preserve">Numbers between 1 and 999 have no </w:t>
      </w:r>
      <w:r>
        <w:rPr>
          <w:rFonts w:ascii="Verdana" w:hAnsi="Verdana" w:cs="Verdana"/>
          <w:sz w:val="20"/>
          <w:szCs w:val="20"/>
        </w:rPr>
        <w:t>symbol</w:t>
      </w:r>
      <w:r w:rsidRPr="008B6FC5">
        <w:rPr>
          <w:rFonts w:ascii="Verdana" w:hAnsi="Verdana" w:cs="Verdana"/>
          <w:sz w:val="20"/>
          <w:szCs w:val="20"/>
        </w:rPr>
        <w:t xml:space="preserve"> associated with them.</w:t>
      </w:r>
    </w:p>
    <w:p w14:paraId="20FDE557" w14:textId="77777777" w:rsidR="00CE71EE" w:rsidRPr="008B6FC5" w:rsidRDefault="00CE71EE" w:rsidP="00CE71E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Engineering numbers must contain at least one whole number but no more than three whole numbers.</w:t>
      </w:r>
    </w:p>
    <w:p w14:paraId="47540203" w14:textId="77777777" w:rsidR="00CE71EE" w:rsidRPr="008B6FC5" w:rsidRDefault="00CE71EE" w:rsidP="00CE71E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Engineering numbers are rounded off at the third decimal places after the number is converted to engineering notation.</w:t>
      </w:r>
    </w:p>
    <w:p w14:paraId="7CDE0AE6" w14:textId="77777777" w:rsidR="00CE71EE" w:rsidRPr="008B6FC5" w:rsidRDefault="00CE71EE" w:rsidP="00CE71EE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Examples of Engineering Notation:</w:t>
      </w:r>
    </w:p>
    <w:p w14:paraId="6D550347" w14:textId="77777777" w:rsidR="00CE71EE" w:rsidRPr="008B6FC5" w:rsidRDefault="00CE71EE" w:rsidP="00CE71EE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139564.836</w:t>
      </w:r>
      <w:r w:rsidRPr="008B6FC5">
        <w:rPr>
          <w:rFonts w:ascii="Verdana" w:hAnsi="Verdana" w:cs="Verdana"/>
          <w:sz w:val="20"/>
          <w:szCs w:val="20"/>
        </w:rPr>
        <w:tab/>
        <w:t>139.565k</w:t>
      </w:r>
    </w:p>
    <w:p w14:paraId="716BA005" w14:textId="77777777" w:rsidR="00CE71EE" w:rsidRPr="008B6FC5" w:rsidRDefault="00CE71EE" w:rsidP="00CE71EE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2899271</w:t>
      </w:r>
      <w:r w:rsidRPr="008B6FC5">
        <w:rPr>
          <w:rFonts w:ascii="Verdana" w:hAnsi="Verdana" w:cs="Verdana"/>
          <w:sz w:val="20"/>
          <w:szCs w:val="20"/>
        </w:rPr>
        <w:tab/>
        <w:t>2.899M</w:t>
      </w:r>
    </w:p>
    <w:p w14:paraId="48E6C8F1" w14:textId="77777777" w:rsidR="00CE71EE" w:rsidRPr="008B6FC5" w:rsidRDefault="00CE71EE" w:rsidP="00CE71EE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0</w:t>
      </w:r>
      <w:r w:rsidRPr="008B6FC5">
        <w:rPr>
          <w:rFonts w:ascii="Verdana" w:hAnsi="Verdana" w:cs="Verdana"/>
          <w:sz w:val="20"/>
          <w:szCs w:val="20"/>
        </w:rPr>
        <w:t>.00281763</w:t>
      </w:r>
      <w:r w:rsidRPr="008B6FC5">
        <w:rPr>
          <w:rFonts w:ascii="Verdana" w:hAnsi="Verdana" w:cs="Verdana"/>
          <w:sz w:val="20"/>
          <w:szCs w:val="20"/>
        </w:rPr>
        <w:tab/>
        <w:t>2.818m</w:t>
      </w:r>
    </w:p>
    <w:p w14:paraId="58B79965" w14:textId="77777777" w:rsidR="00CE71EE" w:rsidRPr="008B6FC5" w:rsidRDefault="00CE71EE" w:rsidP="00CE71EE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0</w:t>
      </w:r>
      <w:r w:rsidRPr="008B6FC5">
        <w:rPr>
          <w:rFonts w:ascii="Verdana" w:hAnsi="Verdana" w:cs="Verdana"/>
          <w:sz w:val="20"/>
          <w:szCs w:val="20"/>
        </w:rPr>
        <w:t>.000026754</w:t>
      </w:r>
      <w:r w:rsidRPr="008B6FC5">
        <w:rPr>
          <w:rFonts w:ascii="Verdana" w:hAnsi="Verdana" w:cs="Verdana"/>
          <w:sz w:val="20"/>
          <w:szCs w:val="20"/>
        </w:rPr>
        <w:tab/>
        <w:t>26.754μ</w:t>
      </w:r>
    </w:p>
    <w:p w14:paraId="16849B59" w14:textId="77777777" w:rsidR="00CE71EE" w:rsidRPr="008B6FC5" w:rsidRDefault="00CE71EE" w:rsidP="00CE71EE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837.16352</w:t>
      </w:r>
      <w:r w:rsidRPr="008B6FC5">
        <w:rPr>
          <w:rFonts w:ascii="Verdana" w:hAnsi="Verdana" w:cs="Verdana"/>
          <w:sz w:val="20"/>
          <w:szCs w:val="20"/>
        </w:rPr>
        <w:tab/>
        <w:t>837.164</w:t>
      </w:r>
    </w:p>
    <w:p w14:paraId="78486F22" w14:textId="77777777" w:rsidR="00CE71EE" w:rsidRPr="008B6FC5" w:rsidRDefault="00CE71EE" w:rsidP="00CE71EE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Rules for Scientific Notation</w:t>
      </w:r>
    </w:p>
    <w:p w14:paraId="0DDC6856" w14:textId="77777777" w:rsidR="00CE71EE" w:rsidRPr="008B6FC5" w:rsidRDefault="00CE71EE" w:rsidP="00CE71E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A scientific number shall have one digit to the left of the decimal and the remaining digits to the right of the decimal.</w:t>
      </w:r>
    </w:p>
    <w:p w14:paraId="5B9B5DD1" w14:textId="77777777" w:rsidR="00CE71EE" w:rsidRPr="008B6FC5" w:rsidRDefault="00CE71EE" w:rsidP="00CE71E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The magnitude of the number is expressed by a multiple of 10 (i.e. x10</w:t>
      </w:r>
      <w:r w:rsidRPr="008B6FC5">
        <w:rPr>
          <w:rFonts w:ascii="Verdana" w:hAnsi="Verdana" w:cs="Verdana"/>
          <w:sz w:val="20"/>
          <w:szCs w:val="20"/>
          <w:vertAlign w:val="superscript"/>
        </w:rPr>
        <w:t>2</w:t>
      </w:r>
      <w:r w:rsidRPr="008B6FC5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>x</w:t>
      </w:r>
      <w:r w:rsidRPr="008B6FC5">
        <w:rPr>
          <w:rFonts w:ascii="Verdana" w:hAnsi="Verdana" w:cs="Verdana"/>
          <w:sz w:val="20"/>
          <w:szCs w:val="20"/>
        </w:rPr>
        <w:t>10</w:t>
      </w:r>
      <w:r w:rsidRPr="008B6FC5">
        <w:rPr>
          <w:rFonts w:ascii="Verdana" w:hAnsi="Verdana" w:cs="Verdana"/>
          <w:sz w:val="20"/>
          <w:szCs w:val="20"/>
          <w:vertAlign w:val="superscript"/>
        </w:rPr>
        <w:t>0</w:t>
      </w:r>
      <w:r w:rsidRPr="008B6FC5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>x</w:t>
      </w:r>
      <w:r w:rsidRPr="008B6FC5">
        <w:rPr>
          <w:rFonts w:ascii="Verdana" w:hAnsi="Verdana" w:cs="Verdana"/>
          <w:sz w:val="20"/>
          <w:szCs w:val="20"/>
        </w:rPr>
        <w:t>10</w:t>
      </w:r>
      <w:r w:rsidRPr="008B6FC5">
        <w:rPr>
          <w:rFonts w:ascii="Verdana" w:hAnsi="Verdana" w:cs="Verdana"/>
          <w:sz w:val="20"/>
          <w:szCs w:val="20"/>
          <w:vertAlign w:val="superscript"/>
        </w:rPr>
        <w:t>-3</w:t>
      </w:r>
      <w:r w:rsidRPr="008B6FC5">
        <w:rPr>
          <w:rFonts w:ascii="Verdana" w:hAnsi="Verdana" w:cs="Verdana"/>
          <w:sz w:val="20"/>
          <w:szCs w:val="20"/>
        </w:rPr>
        <w:t>).</w:t>
      </w:r>
    </w:p>
    <w:p w14:paraId="726B0C11" w14:textId="77777777" w:rsidR="00CE71EE" w:rsidRPr="008B6FC5" w:rsidRDefault="00CE71EE" w:rsidP="00CE71E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Scientific number</w:t>
      </w:r>
      <w:r>
        <w:rPr>
          <w:rFonts w:ascii="Verdana" w:hAnsi="Verdana" w:cs="Verdana"/>
          <w:sz w:val="20"/>
          <w:szCs w:val="20"/>
        </w:rPr>
        <w:t>s</w:t>
      </w:r>
      <w:r w:rsidRPr="008B6FC5">
        <w:rPr>
          <w:rFonts w:ascii="Verdana" w:hAnsi="Verdana" w:cs="Verdana"/>
          <w:sz w:val="20"/>
          <w:szCs w:val="20"/>
        </w:rPr>
        <w:t xml:space="preserve"> may or may not be rounded off to a </w:t>
      </w:r>
      <w:proofErr w:type="gramStart"/>
      <w:r w:rsidRPr="008B6FC5">
        <w:rPr>
          <w:rFonts w:ascii="Verdana" w:hAnsi="Verdana" w:cs="Verdana"/>
          <w:sz w:val="20"/>
          <w:szCs w:val="20"/>
        </w:rPr>
        <w:t>particular place</w:t>
      </w:r>
      <w:proofErr w:type="gramEnd"/>
      <w:r w:rsidRPr="008B6FC5">
        <w:rPr>
          <w:rFonts w:ascii="Verdana" w:hAnsi="Verdana" w:cs="Verdana"/>
          <w:sz w:val="20"/>
          <w:szCs w:val="20"/>
        </w:rPr>
        <w:t>. In this class we shall round off to three decimal places to the right of the decimal point.</w:t>
      </w:r>
    </w:p>
    <w:p w14:paraId="0FBACCA8" w14:textId="77777777" w:rsidR="00CE71EE" w:rsidRPr="008B6FC5" w:rsidRDefault="00CE71EE" w:rsidP="00CE71EE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 xml:space="preserve">Examples of </w:t>
      </w:r>
      <w:r>
        <w:rPr>
          <w:rFonts w:ascii="Verdana" w:hAnsi="Verdana" w:cs="Verdana"/>
          <w:sz w:val="20"/>
          <w:szCs w:val="20"/>
        </w:rPr>
        <w:t>Scientific</w:t>
      </w:r>
      <w:r w:rsidRPr="008B6FC5">
        <w:rPr>
          <w:rFonts w:ascii="Verdana" w:hAnsi="Verdana" w:cs="Verdana"/>
          <w:sz w:val="20"/>
          <w:szCs w:val="20"/>
        </w:rPr>
        <w:t xml:space="preserve"> Notation:</w:t>
      </w:r>
    </w:p>
    <w:p w14:paraId="0C4A12D7" w14:textId="77777777" w:rsidR="00CE71EE" w:rsidRPr="008B6FC5" w:rsidRDefault="00CE71EE" w:rsidP="00CE71EE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139564.836</w:t>
      </w:r>
      <w:r w:rsidRPr="008B6FC5">
        <w:rPr>
          <w:rFonts w:ascii="Verdana" w:hAnsi="Verdana" w:cs="Verdana"/>
          <w:sz w:val="20"/>
          <w:szCs w:val="20"/>
        </w:rPr>
        <w:tab/>
        <w:t>1.396 x 10</w:t>
      </w:r>
      <w:r>
        <w:rPr>
          <w:rFonts w:ascii="Verdana" w:hAnsi="Verdana" w:cs="Verdana"/>
          <w:sz w:val="20"/>
          <w:szCs w:val="20"/>
          <w:vertAlign w:val="superscript"/>
        </w:rPr>
        <w:t>5</w:t>
      </w:r>
    </w:p>
    <w:p w14:paraId="10C1725D" w14:textId="77777777" w:rsidR="00CE71EE" w:rsidRPr="008B6FC5" w:rsidRDefault="00CE71EE" w:rsidP="00CE71EE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2899271</w:t>
      </w:r>
      <w:r w:rsidRPr="008B6FC5">
        <w:rPr>
          <w:rFonts w:ascii="Verdana" w:hAnsi="Verdana" w:cs="Verdana"/>
          <w:sz w:val="20"/>
          <w:szCs w:val="20"/>
        </w:rPr>
        <w:tab/>
        <w:t>2</w:t>
      </w:r>
      <w:r>
        <w:rPr>
          <w:rFonts w:ascii="Verdana" w:hAnsi="Verdana" w:cs="Verdana"/>
          <w:sz w:val="20"/>
          <w:szCs w:val="20"/>
        </w:rPr>
        <w:t>.</w:t>
      </w:r>
      <w:r w:rsidRPr="008B6FC5">
        <w:rPr>
          <w:rFonts w:ascii="Verdana" w:hAnsi="Verdana" w:cs="Verdana"/>
          <w:sz w:val="20"/>
          <w:szCs w:val="20"/>
        </w:rPr>
        <w:t>899</w:t>
      </w:r>
      <w:r>
        <w:rPr>
          <w:rFonts w:ascii="Verdana" w:hAnsi="Verdana" w:cs="Verdana"/>
          <w:sz w:val="20"/>
          <w:szCs w:val="20"/>
        </w:rPr>
        <w:t xml:space="preserve"> x 10</w:t>
      </w:r>
      <w:r w:rsidRPr="008B6FC5">
        <w:rPr>
          <w:rFonts w:ascii="Verdana" w:hAnsi="Verdana" w:cs="Verdana"/>
          <w:sz w:val="20"/>
          <w:szCs w:val="20"/>
          <w:vertAlign w:val="superscript"/>
        </w:rPr>
        <w:t>6</w:t>
      </w:r>
    </w:p>
    <w:p w14:paraId="684D0C5C" w14:textId="77777777" w:rsidR="00CE71EE" w:rsidRPr="008B6FC5" w:rsidRDefault="00CE71EE" w:rsidP="00CE71EE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0.00281763</w:t>
      </w:r>
      <w:r w:rsidRPr="008B6FC5">
        <w:rPr>
          <w:rFonts w:ascii="Verdana" w:hAnsi="Verdana" w:cs="Verdana"/>
          <w:sz w:val="20"/>
          <w:szCs w:val="20"/>
        </w:rPr>
        <w:tab/>
        <w:t>2</w:t>
      </w:r>
      <w:r>
        <w:rPr>
          <w:rFonts w:ascii="Verdana" w:hAnsi="Verdana" w:cs="Verdana"/>
          <w:sz w:val="20"/>
          <w:szCs w:val="20"/>
        </w:rPr>
        <w:t>.</w:t>
      </w:r>
      <w:r w:rsidRPr="008B6FC5">
        <w:rPr>
          <w:rFonts w:ascii="Verdana" w:hAnsi="Verdana" w:cs="Verdana"/>
          <w:sz w:val="20"/>
          <w:szCs w:val="20"/>
        </w:rPr>
        <w:t>81</w:t>
      </w:r>
      <w:r>
        <w:rPr>
          <w:rFonts w:ascii="Verdana" w:hAnsi="Verdana" w:cs="Verdana"/>
          <w:sz w:val="20"/>
          <w:szCs w:val="20"/>
        </w:rPr>
        <w:t>8 x 10</w:t>
      </w:r>
      <w:r w:rsidRPr="008B6FC5">
        <w:rPr>
          <w:rFonts w:ascii="Verdana" w:hAnsi="Verdana" w:cs="Verdana"/>
          <w:sz w:val="20"/>
          <w:szCs w:val="20"/>
          <w:vertAlign w:val="superscript"/>
        </w:rPr>
        <w:t>-3</w:t>
      </w:r>
    </w:p>
    <w:p w14:paraId="6EE01690" w14:textId="77777777" w:rsidR="00CE71EE" w:rsidRPr="008B6FC5" w:rsidRDefault="00CE71EE" w:rsidP="00CE71EE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0.000026754</w:t>
      </w:r>
      <w:r w:rsidRPr="008B6FC5">
        <w:rPr>
          <w:rFonts w:ascii="Verdana" w:hAnsi="Verdana" w:cs="Verdana"/>
          <w:sz w:val="20"/>
          <w:szCs w:val="20"/>
        </w:rPr>
        <w:tab/>
        <w:t>2</w:t>
      </w:r>
      <w:r>
        <w:rPr>
          <w:rFonts w:ascii="Verdana" w:hAnsi="Verdana" w:cs="Verdana"/>
          <w:sz w:val="20"/>
          <w:szCs w:val="20"/>
        </w:rPr>
        <w:t>.</w:t>
      </w:r>
      <w:r w:rsidRPr="008B6FC5">
        <w:rPr>
          <w:rFonts w:ascii="Verdana" w:hAnsi="Verdana" w:cs="Verdana"/>
          <w:sz w:val="20"/>
          <w:szCs w:val="20"/>
        </w:rPr>
        <w:t>67</w:t>
      </w:r>
      <w:r>
        <w:rPr>
          <w:rFonts w:ascii="Verdana" w:hAnsi="Verdana" w:cs="Verdana"/>
          <w:sz w:val="20"/>
          <w:szCs w:val="20"/>
        </w:rPr>
        <w:t>5 x 10</w:t>
      </w:r>
      <w:r w:rsidRPr="008B6FC5">
        <w:rPr>
          <w:rFonts w:ascii="Verdana" w:hAnsi="Verdana" w:cs="Verdana"/>
          <w:sz w:val="20"/>
          <w:szCs w:val="20"/>
          <w:vertAlign w:val="superscript"/>
        </w:rPr>
        <w:t>-5</w:t>
      </w:r>
    </w:p>
    <w:p w14:paraId="25CE76CB" w14:textId="77777777" w:rsidR="00CE71EE" w:rsidRPr="00DB02B9" w:rsidRDefault="00CE71EE" w:rsidP="00CE71EE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837.16352</w:t>
      </w:r>
      <w:r w:rsidRPr="008B6FC5">
        <w:rPr>
          <w:rFonts w:ascii="Verdana" w:hAnsi="Verdana" w:cs="Verdana"/>
          <w:sz w:val="20"/>
          <w:szCs w:val="20"/>
        </w:rPr>
        <w:tab/>
        <w:t>8</w:t>
      </w:r>
      <w:r>
        <w:rPr>
          <w:rFonts w:ascii="Verdana" w:hAnsi="Verdana" w:cs="Verdana"/>
          <w:sz w:val="20"/>
          <w:szCs w:val="20"/>
        </w:rPr>
        <w:t>.</w:t>
      </w:r>
      <w:r w:rsidRPr="008B6FC5">
        <w:rPr>
          <w:rFonts w:ascii="Verdana" w:hAnsi="Verdana" w:cs="Verdana"/>
          <w:sz w:val="20"/>
          <w:szCs w:val="20"/>
        </w:rPr>
        <w:t>37</w:t>
      </w:r>
      <w:r>
        <w:rPr>
          <w:rFonts w:ascii="Verdana" w:hAnsi="Verdana" w:cs="Verdana"/>
          <w:sz w:val="20"/>
          <w:szCs w:val="20"/>
        </w:rPr>
        <w:t>2 x 10</w:t>
      </w:r>
      <w:r w:rsidRPr="008B6FC5">
        <w:rPr>
          <w:rFonts w:ascii="Verdana" w:hAnsi="Verdana" w:cs="Verdana"/>
          <w:sz w:val="20"/>
          <w:szCs w:val="20"/>
          <w:vertAlign w:val="superscript"/>
        </w:rPr>
        <w:t>2</w:t>
      </w:r>
    </w:p>
    <w:p w14:paraId="7CB0138C" w14:textId="77777777" w:rsidR="00CE71EE" w:rsidRPr="00C834FC" w:rsidRDefault="00CE71EE" w:rsidP="00CE71EE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CE71EE" w:rsidRPr="00C834FC" w:rsidSect="00074728"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9EADED8" w14:textId="77777777" w:rsidR="00CE71EE" w:rsidRPr="008B456A" w:rsidRDefault="00CE71EE" w:rsidP="00CE71EE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1273B70C" w14:textId="77777777" w:rsidR="00CE71EE" w:rsidRPr="008B456A" w:rsidRDefault="00CE71EE" w:rsidP="00CE71EE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B456A">
        <w:rPr>
          <w:rFonts w:ascii="Verdana" w:hAnsi="Verdana" w:cs="Verdana"/>
          <w:sz w:val="20"/>
          <w:szCs w:val="20"/>
        </w:rPr>
        <w:t>Convert the following numbers to their equivalent forms.</w:t>
      </w:r>
    </w:p>
    <w:p w14:paraId="7C421222" w14:textId="77777777" w:rsidR="00CE71EE" w:rsidRPr="00DE355E" w:rsidRDefault="00CE71EE" w:rsidP="00CE71EE">
      <w:p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z w:val="20"/>
          <w:szCs w:val="20"/>
        </w:rPr>
        <w:t>ecimal</w:t>
      </w:r>
      <w:r w:rsidRPr="00DE355E">
        <w:rPr>
          <w:rFonts w:ascii="Verdana" w:hAnsi="Verdana" w:cs="Verdana"/>
          <w:sz w:val="20"/>
          <w:szCs w:val="20"/>
        </w:rPr>
        <w:tab/>
        <w:t>S</w:t>
      </w:r>
      <w:r>
        <w:rPr>
          <w:rFonts w:ascii="Verdana" w:hAnsi="Verdana" w:cs="Verdana"/>
          <w:sz w:val="20"/>
          <w:szCs w:val="20"/>
        </w:rPr>
        <w:t>cientific</w:t>
      </w:r>
      <w:r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Engineering</w:t>
      </w:r>
    </w:p>
    <w:p w14:paraId="0DBEAD32" w14:textId="77777777" w:rsidR="00CE71EE" w:rsidRPr="00DE355E" w:rsidRDefault="00CE71EE" w:rsidP="00CE71EE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1259943</w:t>
      </w:r>
      <w:r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  <w:r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670720F7" w14:textId="77777777" w:rsidR="00CE71EE" w:rsidRPr="00DE355E" w:rsidRDefault="00CE71EE" w:rsidP="00CE71EE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0.0000253</w:t>
      </w:r>
      <w:r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  <w:r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1788A0B7" w14:textId="77777777" w:rsidR="00CE71EE" w:rsidRPr="00DE355E" w:rsidRDefault="00CE71EE" w:rsidP="00CE71EE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0.000003537</w:t>
      </w:r>
      <w:r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  <w:r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6F8A3F0E" w14:textId="77777777" w:rsidR="00CE71EE" w:rsidRPr="00DE355E" w:rsidRDefault="00CE71EE" w:rsidP="00CE71EE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0.00000032394</w:t>
      </w:r>
      <w:r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  <w:r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25A1ED3B" w14:textId="77777777" w:rsidR="00CE71EE" w:rsidRPr="00DE355E" w:rsidRDefault="00CE71EE" w:rsidP="00CE71EE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652433489</w:t>
      </w:r>
      <w:r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  <w:r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5016AEB3" w14:textId="77777777" w:rsidR="00CE71EE" w:rsidRPr="00DE355E" w:rsidRDefault="00CE71EE" w:rsidP="00CE71EE">
      <w:pPr>
        <w:pStyle w:val="ListParagraph"/>
        <w:numPr>
          <w:ilvl w:val="0"/>
          <w:numId w:val="16"/>
        </w:numPr>
        <w:tabs>
          <w:tab w:val="right" w:pos="576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Pr="00DE355E">
        <w:rPr>
          <w:rFonts w:ascii="Verdana" w:hAnsi="Verdana" w:cs="Verdana"/>
          <w:sz w:val="20"/>
          <w:szCs w:val="20"/>
        </w:rPr>
        <w:tab/>
        <w:t>4.196</w:t>
      </w:r>
      <w:r>
        <w:rPr>
          <w:rFonts w:ascii="Verdana" w:hAnsi="Verdana" w:cs="Verdana"/>
          <w:sz w:val="20"/>
          <w:szCs w:val="20"/>
        </w:rPr>
        <w:t xml:space="preserve"> </w:t>
      </w:r>
      <w:r w:rsidRPr="00DE355E">
        <w:rPr>
          <w:rFonts w:ascii="Verdana" w:hAnsi="Verdana" w:cs="Verdana"/>
          <w:sz w:val="20"/>
          <w:szCs w:val="20"/>
        </w:rPr>
        <w:t>x</w:t>
      </w:r>
      <w:r>
        <w:rPr>
          <w:rFonts w:ascii="Verdana" w:hAnsi="Verdana" w:cs="Verdana"/>
          <w:sz w:val="20"/>
          <w:szCs w:val="20"/>
        </w:rPr>
        <w:t xml:space="preserve"> </w:t>
      </w:r>
      <w:r w:rsidRPr="00DE355E">
        <w:rPr>
          <w:rFonts w:ascii="Verdana" w:hAnsi="Verdana" w:cs="Verdana"/>
          <w:sz w:val="20"/>
          <w:szCs w:val="20"/>
        </w:rPr>
        <w:t>10</w:t>
      </w:r>
      <w:r w:rsidRPr="00DE355E">
        <w:rPr>
          <w:rFonts w:ascii="Verdana" w:hAnsi="Verdana" w:cs="Verdana"/>
          <w:sz w:val="20"/>
          <w:szCs w:val="20"/>
          <w:vertAlign w:val="superscript"/>
        </w:rPr>
        <w:t>-2</w:t>
      </w:r>
      <w:r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1138E0B2" w14:textId="77777777" w:rsidR="00CE71EE" w:rsidRPr="00DE355E" w:rsidRDefault="00CE71EE" w:rsidP="00CE71EE">
      <w:pPr>
        <w:pStyle w:val="ListParagraph"/>
        <w:numPr>
          <w:ilvl w:val="0"/>
          <w:numId w:val="16"/>
        </w:numPr>
        <w:tabs>
          <w:tab w:val="right" w:pos="576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Pr="00DE355E">
        <w:rPr>
          <w:rFonts w:ascii="Verdana" w:hAnsi="Verdana" w:cs="Verdana"/>
          <w:sz w:val="20"/>
          <w:szCs w:val="20"/>
        </w:rPr>
        <w:tab/>
        <w:t>8.974</w:t>
      </w:r>
      <w:r>
        <w:rPr>
          <w:rFonts w:ascii="Verdana" w:hAnsi="Verdana" w:cs="Verdana"/>
          <w:sz w:val="20"/>
          <w:szCs w:val="20"/>
        </w:rPr>
        <w:t xml:space="preserve"> </w:t>
      </w:r>
      <w:r w:rsidRPr="00DE355E">
        <w:rPr>
          <w:rFonts w:ascii="Verdana" w:hAnsi="Verdana" w:cs="Verdana"/>
          <w:sz w:val="20"/>
          <w:szCs w:val="20"/>
        </w:rPr>
        <w:t>x 10</w:t>
      </w:r>
      <w:r w:rsidRPr="00FF1EE0">
        <w:rPr>
          <w:rFonts w:ascii="Verdana" w:hAnsi="Verdana" w:cs="Verdana"/>
          <w:sz w:val="20"/>
          <w:szCs w:val="20"/>
          <w:vertAlign w:val="superscript"/>
        </w:rPr>
        <w:t>-8</w:t>
      </w:r>
      <w:r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4E10D412" w14:textId="77777777" w:rsidR="00CE71EE" w:rsidRPr="00DE355E" w:rsidRDefault="00CE71EE" w:rsidP="00CE71EE">
      <w:pPr>
        <w:pStyle w:val="ListParagraph"/>
        <w:numPr>
          <w:ilvl w:val="0"/>
          <w:numId w:val="16"/>
        </w:numPr>
        <w:tabs>
          <w:tab w:val="right" w:pos="576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Pr="00DE355E">
        <w:rPr>
          <w:rFonts w:ascii="Verdana" w:hAnsi="Verdana" w:cs="Verdana"/>
          <w:sz w:val="20"/>
          <w:szCs w:val="20"/>
        </w:rPr>
        <w:tab/>
        <w:t>2.841</w:t>
      </w:r>
      <w:r>
        <w:rPr>
          <w:rFonts w:ascii="Verdana" w:hAnsi="Verdana" w:cs="Verdana"/>
          <w:sz w:val="20"/>
          <w:szCs w:val="20"/>
        </w:rPr>
        <w:t xml:space="preserve"> </w:t>
      </w:r>
      <w:r w:rsidRPr="00DE355E">
        <w:rPr>
          <w:rFonts w:ascii="Verdana" w:hAnsi="Verdana" w:cs="Verdana"/>
          <w:sz w:val="20"/>
          <w:szCs w:val="20"/>
        </w:rPr>
        <w:t>x 10</w:t>
      </w:r>
      <w:r w:rsidRPr="00FF1EE0">
        <w:rPr>
          <w:rFonts w:ascii="Verdana" w:hAnsi="Verdana" w:cs="Verdana"/>
          <w:sz w:val="20"/>
          <w:szCs w:val="20"/>
          <w:vertAlign w:val="superscript"/>
        </w:rPr>
        <w:t>5</w:t>
      </w:r>
      <w:r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76A49459" w14:textId="77777777" w:rsidR="00CE71EE" w:rsidRPr="00DE355E" w:rsidRDefault="00CE71EE" w:rsidP="00CE71EE">
      <w:pPr>
        <w:pStyle w:val="ListParagraph"/>
        <w:numPr>
          <w:ilvl w:val="0"/>
          <w:numId w:val="16"/>
        </w:numPr>
        <w:tabs>
          <w:tab w:val="right" w:pos="576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Pr="00DE355E">
        <w:rPr>
          <w:rFonts w:ascii="Verdana" w:hAnsi="Verdana" w:cs="Verdana"/>
          <w:sz w:val="20"/>
          <w:szCs w:val="20"/>
        </w:rPr>
        <w:tab/>
        <w:t>8.346</w:t>
      </w:r>
      <w:r>
        <w:rPr>
          <w:rFonts w:ascii="Verdana" w:hAnsi="Verdana" w:cs="Verdana"/>
          <w:sz w:val="20"/>
          <w:szCs w:val="20"/>
        </w:rPr>
        <w:t xml:space="preserve"> </w:t>
      </w:r>
      <w:r w:rsidRPr="00DE355E">
        <w:rPr>
          <w:rFonts w:ascii="Verdana" w:hAnsi="Verdana" w:cs="Verdana"/>
          <w:sz w:val="20"/>
          <w:szCs w:val="20"/>
        </w:rPr>
        <w:t>x 10</w:t>
      </w:r>
      <w:r w:rsidRPr="00FF1EE0">
        <w:rPr>
          <w:rFonts w:ascii="Verdana" w:hAnsi="Verdana" w:cs="Verdana"/>
          <w:sz w:val="20"/>
          <w:szCs w:val="20"/>
          <w:vertAlign w:val="superscript"/>
        </w:rPr>
        <w:t>7</w:t>
      </w:r>
      <w:r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22DC040F" w14:textId="77777777" w:rsidR="00CE71EE" w:rsidRPr="00DE355E" w:rsidRDefault="00CE71EE" w:rsidP="00CE71EE">
      <w:pPr>
        <w:pStyle w:val="ListParagraph"/>
        <w:numPr>
          <w:ilvl w:val="0"/>
          <w:numId w:val="16"/>
        </w:numPr>
        <w:tabs>
          <w:tab w:val="right" w:pos="585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Pr="00DE355E">
        <w:rPr>
          <w:rFonts w:ascii="Verdana" w:hAnsi="Verdana" w:cs="Verdana"/>
          <w:sz w:val="20"/>
          <w:szCs w:val="20"/>
        </w:rPr>
        <w:tab/>
        <w:t>7.424</w:t>
      </w:r>
      <w:r>
        <w:rPr>
          <w:rFonts w:ascii="Verdana" w:hAnsi="Verdana" w:cs="Verdana"/>
          <w:sz w:val="20"/>
          <w:szCs w:val="20"/>
        </w:rPr>
        <w:t xml:space="preserve"> </w:t>
      </w:r>
      <w:r w:rsidRPr="00DE355E">
        <w:rPr>
          <w:rFonts w:ascii="Verdana" w:hAnsi="Verdana" w:cs="Verdana"/>
          <w:sz w:val="20"/>
          <w:szCs w:val="20"/>
        </w:rPr>
        <w:t>x 10</w:t>
      </w:r>
      <w:r w:rsidRPr="00FF1EE0">
        <w:rPr>
          <w:rFonts w:ascii="Verdana" w:hAnsi="Verdana" w:cs="Verdana"/>
          <w:sz w:val="20"/>
          <w:szCs w:val="20"/>
          <w:vertAlign w:val="superscript"/>
        </w:rPr>
        <w:t>-11</w:t>
      </w:r>
      <w:r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6D947250" w14:textId="77777777" w:rsidR="00CE71EE" w:rsidRPr="00DE355E" w:rsidRDefault="00CE71EE" w:rsidP="00CE71EE">
      <w:pPr>
        <w:pStyle w:val="ListParagraph"/>
        <w:numPr>
          <w:ilvl w:val="0"/>
          <w:numId w:val="16"/>
        </w:numPr>
        <w:tabs>
          <w:tab w:val="left" w:pos="3600"/>
          <w:tab w:val="right" w:pos="82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  <w:r w:rsidRPr="00DE355E">
        <w:rPr>
          <w:rFonts w:ascii="Verdana" w:hAnsi="Verdana" w:cs="Verdana"/>
          <w:sz w:val="20"/>
          <w:szCs w:val="20"/>
        </w:rPr>
        <w:tab/>
        <w:t>873.832k</w:t>
      </w:r>
    </w:p>
    <w:p w14:paraId="72F2501C" w14:textId="77777777" w:rsidR="00CE71EE" w:rsidRPr="00DE355E" w:rsidRDefault="00CE71EE" w:rsidP="00CE71EE">
      <w:pPr>
        <w:pStyle w:val="ListParagraph"/>
        <w:numPr>
          <w:ilvl w:val="0"/>
          <w:numId w:val="16"/>
        </w:numPr>
        <w:tabs>
          <w:tab w:val="left" w:pos="3600"/>
          <w:tab w:val="right" w:pos="82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  <w:r w:rsidRPr="00DE355E">
        <w:rPr>
          <w:rFonts w:ascii="Verdana" w:hAnsi="Verdana" w:cs="Verdana"/>
          <w:sz w:val="20"/>
          <w:szCs w:val="20"/>
        </w:rPr>
        <w:tab/>
        <w:t>9.822m</w:t>
      </w:r>
    </w:p>
    <w:p w14:paraId="54F8357C" w14:textId="77777777" w:rsidR="00CE71EE" w:rsidRPr="00DE355E" w:rsidRDefault="00CE71EE" w:rsidP="00CE71EE">
      <w:pPr>
        <w:pStyle w:val="ListParagraph"/>
        <w:numPr>
          <w:ilvl w:val="0"/>
          <w:numId w:val="16"/>
        </w:numPr>
        <w:tabs>
          <w:tab w:val="left" w:pos="3600"/>
          <w:tab w:val="right" w:pos="82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  <w:r w:rsidRPr="00DE355E">
        <w:rPr>
          <w:rFonts w:ascii="Verdana" w:hAnsi="Verdana" w:cs="Verdana"/>
          <w:sz w:val="20"/>
          <w:szCs w:val="20"/>
        </w:rPr>
        <w:tab/>
        <w:t>38.264G</w:t>
      </w:r>
    </w:p>
    <w:p w14:paraId="5128C4DD" w14:textId="77777777" w:rsidR="00CE71EE" w:rsidRPr="00DE355E" w:rsidRDefault="00CE71EE" w:rsidP="00CE71EE">
      <w:pPr>
        <w:pStyle w:val="ListParagraph"/>
        <w:numPr>
          <w:ilvl w:val="0"/>
          <w:numId w:val="16"/>
        </w:numPr>
        <w:tabs>
          <w:tab w:val="left" w:pos="3600"/>
          <w:tab w:val="right" w:pos="82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  <w:r w:rsidRPr="00DE355E">
        <w:rPr>
          <w:rFonts w:ascii="Verdana" w:hAnsi="Verdana" w:cs="Verdana"/>
          <w:sz w:val="20"/>
          <w:szCs w:val="20"/>
        </w:rPr>
        <w:tab/>
        <w:t>737.263μ</w:t>
      </w:r>
    </w:p>
    <w:p w14:paraId="241544ED" w14:textId="77777777" w:rsidR="00CE71EE" w:rsidRPr="00DE355E" w:rsidRDefault="00CE71EE" w:rsidP="00CE71EE">
      <w:pPr>
        <w:pStyle w:val="ListParagraph"/>
        <w:numPr>
          <w:ilvl w:val="0"/>
          <w:numId w:val="16"/>
        </w:numPr>
        <w:tabs>
          <w:tab w:val="left" w:pos="3600"/>
          <w:tab w:val="right" w:pos="82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  <w:r w:rsidRPr="00DE355E">
        <w:rPr>
          <w:rFonts w:ascii="Verdana" w:hAnsi="Verdana" w:cs="Verdana"/>
          <w:sz w:val="20"/>
          <w:szCs w:val="20"/>
        </w:rPr>
        <w:tab/>
        <w:t>298.5n</w:t>
      </w:r>
    </w:p>
    <w:p w14:paraId="5F020E7D" w14:textId="77777777" w:rsidR="00CE71EE" w:rsidRPr="00DE355E" w:rsidRDefault="00CE71EE" w:rsidP="00CE71EE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Convert the </w:t>
      </w:r>
      <w:r w:rsidRPr="00DE355E">
        <w:rPr>
          <w:rFonts w:ascii="Verdana" w:hAnsi="Verdana" w:cs="Verdana"/>
          <w:sz w:val="20"/>
          <w:szCs w:val="20"/>
        </w:rPr>
        <w:t xml:space="preserve">Decimal Number </w:t>
      </w:r>
      <w:r>
        <w:rPr>
          <w:rFonts w:ascii="Verdana" w:hAnsi="Verdana" w:cs="Verdana"/>
          <w:sz w:val="20"/>
          <w:szCs w:val="20"/>
        </w:rPr>
        <w:t>to Engineering Notation and vise-versa</w:t>
      </w:r>
    </w:p>
    <w:p w14:paraId="6CF2BBCE" w14:textId="77777777" w:rsidR="00CE71EE" w:rsidRPr="00DE355E" w:rsidRDefault="00CE71EE" w:rsidP="00CE71E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0.0023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371BCB57" w14:textId="77777777" w:rsidR="00CE71EE" w:rsidRPr="00DE355E" w:rsidRDefault="00CE71EE" w:rsidP="00CE71E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</w:t>
      </w:r>
      <w:r>
        <w:rPr>
          <w:rFonts w:ascii="Verdana" w:hAnsi="Verdana" w:cs="Verdana"/>
          <w:sz w:val="20"/>
          <w:szCs w:val="20"/>
        </w:rPr>
        <w:t>.00045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4054AC09" w14:textId="77777777" w:rsidR="00CE71EE" w:rsidRPr="00DE355E" w:rsidRDefault="00CE71EE" w:rsidP="00CE71E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</w:t>
      </w:r>
      <w:r>
        <w:rPr>
          <w:rFonts w:ascii="Verdana" w:hAnsi="Verdana" w:cs="Verdana"/>
          <w:sz w:val="20"/>
          <w:szCs w:val="20"/>
        </w:rPr>
        <w:t>.0355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0B58B089" w14:textId="77777777" w:rsidR="00CE71EE" w:rsidRPr="00DE355E" w:rsidRDefault="00CE71EE" w:rsidP="00CE71E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</w:t>
      </w:r>
      <w:r>
        <w:rPr>
          <w:rFonts w:ascii="Verdana" w:hAnsi="Verdana" w:cs="Verdana"/>
          <w:sz w:val="20"/>
          <w:szCs w:val="20"/>
        </w:rPr>
        <w:t>.00000455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64793462" w14:textId="77777777" w:rsidR="00CE71EE" w:rsidRPr="00DE355E" w:rsidRDefault="00CE71EE" w:rsidP="00CE71E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</w:t>
      </w:r>
      <w:r>
        <w:rPr>
          <w:rFonts w:ascii="Verdana" w:hAnsi="Verdana" w:cs="Verdana"/>
          <w:sz w:val="20"/>
          <w:szCs w:val="20"/>
        </w:rPr>
        <w:t>.8324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18DB91C9" w14:textId="77777777" w:rsidR="00CE71EE" w:rsidRPr="00DE355E" w:rsidRDefault="00CE71EE" w:rsidP="00CE71E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154000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3A747B00" w14:textId="77777777" w:rsidR="00CE71EE" w:rsidRPr="00DE355E" w:rsidRDefault="00CE71EE" w:rsidP="00CE71E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7834000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219F8492" w14:textId="77777777" w:rsidR="00CE71EE" w:rsidRPr="00DE355E" w:rsidRDefault="00CE71EE" w:rsidP="00CE71E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1200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7FAD9925" w14:textId="77777777" w:rsidR="00CE71EE" w:rsidRPr="00DE355E" w:rsidRDefault="00CE71EE" w:rsidP="00CE71E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674000000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41D924EA" w14:textId="77777777" w:rsidR="00CE71EE" w:rsidRPr="00DE355E" w:rsidRDefault="00CE71EE" w:rsidP="00CE71E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35000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426A043E" w14:textId="77777777" w:rsidR="00CE71EE" w:rsidRPr="00DE355E" w:rsidRDefault="00CE71EE" w:rsidP="00CE71E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>
        <w:rPr>
          <w:rFonts w:ascii="Verdana" w:hAnsi="Verdana" w:cs="Verdana"/>
          <w:sz w:val="20"/>
          <w:szCs w:val="20"/>
        </w:rPr>
        <w:tab/>
      </w:r>
      <w:r w:rsidRPr="00DE355E">
        <w:rPr>
          <w:rFonts w:ascii="Verdana" w:hAnsi="Verdana" w:cs="Verdana"/>
          <w:sz w:val="20"/>
          <w:szCs w:val="20"/>
        </w:rPr>
        <w:t>124p</w:t>
      </w:r>
    </w:p>
    <w:p w14:paraId="78319330" w14:textId="77777777" w:rsidR="00CE71EE" w:rsidRPr="00DE355E" w:rsidRDefault="00CE71EE" w:rsidP="00CE71E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>
        <w:rPr>
          <w:rFonts w:ascii="Verdana" w:hAnsi="Verdana" w:cs="Verdana"/>
          <w:sz w:val="20"/>
          <w:szCs w:val="20"/>
        </w:rPr>
        <w:tab/>
      </w:r>
      <w:r w:rsidRPr="00DE355E">
        <w:rPr>
          <w:rFonts w:ascii="Verdana" w:hAnsi="Verdana" w:cs="Verdana"/>
          <w:sz w:val="20"/>
          <w:szCs w:val="20"/>
        </w:rPr>
        <w:t>457μ</w:t>
      </w:r>
    </w:p>
    <w:p w14:paraId="20E8A262" w14:textId="77777777" w:rsidR="00CE71EE" w:rsidRPr="00DE355E" w:rsidRDefault="00CE71EE" w:rsidP="00CE71E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>
        <w:rPr>
          <w:rFonts w:ascii="Verdana" w:hAnsi="Verdana" w:cs="Verdana"/>
          <w:sz w:val="20"/>
          <w:szCs w:val="20"/>
        </w:rPr>
        <w:tab/>
      </w:r>
      <w:r w:rsidRPr="00DE355E">
        <w:rPr>
          <w:rFonts w:ascii="Verdana" w:hAnsi="Verdana" w:cs="Verdana"/>
          <w:sz w:val="20"/>
          <w:szCs w:val="20"/>
        </w:rPr>
        <w:t>35m</w:t>
      </w:r>
    </w:p>
    <w:p w14:paraId="17AA4C84" w14:textId="77777777" w:rsidR="00CE71EE" w:rsidRPr="00DE355E" w:rsidRDefault="00CE71EE" w:rsidP="00CE71E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>
        <w:rPr>
          <w:rFonts w:ascii="Verdana" w:hAnsi="Verdana" w:cs="Verdana"/>
          <w:sz w:val="20"/>
          <w:szCs w:val="20"/>
        </w:rPr>
        <w:tab/>
      </w:r>
      <w:r w:rsidRPr="00DE355E">
        <w:rPr>
          <w:rFonts w:ascii="Verdana" w:hAnsi="Verdana" w:cs="Verdana"/>
          <w:sz w:val="20"/>
          <w:szCs w:val="20"/>
        </w:rPr>
        <w:t>1.67n</w:t>
      </w:r>
    </w:p>
    <w:p w14:paraId="7B461F4B" w14:textId="77777777" w:rsidR="00CE71EE" w:rsidRPr="00DE355E" w:rsidRDefault="00CE71EE" w:rsidP="00CE71E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>
        <w:rPr>
          <w:rFonts w:ascii="Verdana" w:hAnsi="Verdana" w:cs="Verdana"/>
          <w:sz w:val="20"/>
          <w:szCs w:val="20"/>
        </w:rPr>
        <w:tab/>
      </w:r>
      <w:r w:rsidRPr="00DE355E">
        <w:rPr>
          <w:rFonts w:ascii="Verdana" w:hAnsi="Verdana" w:cs="Verdana"/>
          <w:sz w:val="20"/>
          <w:szCs w:val="20"/>
        </w:rPr>
        <w:t>103k</w:t>
      </w:r>
    </w:p>
    <w:p w14:paraId="4C2B7B0E" w14:textId="77777777" w:rsidR="00CE71EE" w:rsidRPr="00DE355E" w:rsidRDefault="00CE71EE" w:rsidP="00CE71E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>
        <w:rPr>
          <w:rFonts w:ascii="Verdana" w:hAnsi="Verdana" w:cs="Verdana"/>
          <w:sz w:val="20"/>
          <w:szCs w:val="20"/>
        </w:rPr>
        <w:tab/>
      </w:r>
      <w:r w:rsidRPr="00DE355E">
        <w:rPr>
          <w:rFonts w:ascii="Verdana" w:hAnsi="Verdana" w:cs="Verdana"/>
          <w:sz w:val="20"/>
          <w:szCs w:val="20"/>
        </w:rPr>
        <w:t>1.27M</w:t>
      </w:r>
    </w:p>
    <w:p w14:paraId="3B1C96D6" w14:textId="77777777" w:rsidR="00CE71EE" w:rsidRPr="00DE355E" w:rsidRDefault="00CE71EE" w:rsidP="00CE71E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>
        <w:rPr>
          <w:rFonts w:ascii="Verdana" w:hAnsi="Verdana" w:cs="Verdana"/>
          <w:sz w:val="20"/>
          <w:szCs w:val="20"/>
        </w:rPr>
        <w:tab/>
      </w:r>
      <w:r w:rsidRPr="00DE355E">
        <w:rPr>
          <w:rFonts w:ascii="Verdana" w:hAnsi="Verdana" w:cs="Verdana"/>
          <w:sz w:val="20"/>
          <w:szCs w:val="20"/>
        </w:rPr>
        <w:t>4.5G</w:t>
      </w:r>
    </w:p>
    <w:p w14:paraId="52D365E9" w14:textId="77777777" w:rsidR="00CE71EE" w:rsidRPr="00DE355E" w:rsidRDefault="00CE71EE" w:rsidP="00CE71E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>
        <w:rPr>
          <w:rFonts w:ascii="Verdana" w:hAnsi="Verdana" w:cs="Verdana"/>
          <w:sz w:val="20"/>
          <w:szCs w:val="20"/>
        </w:rPr>
        <w:tab/>
      </w:r>
      <w:r w:rsidRPr="00DE355E">
        <w:rPr>
          <w:rFonts w:ascii="Verdana" w:hAnsi="Verdana" w:cs="Verdana"/>
          <w:sz w:val="20"/>
          <w:szCs w:val="20"/>
        </w:rPr>
        <w:t>3.592k</w:t>
      </w:r>
    </w:p>
    <w:p w14:paraId="12F97124" w14:textId="77777777" w:rsidR="00CE71EE" w:rsidRPr="00DE355E" w:rsidRDefault="00CE71EE" w:rsidP="00CE71E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>
        <w:rPr>
          <w:rFonts w:ascii="Verdana" w:hAnsi="Verdana" w:cs="Verdana"/>
          <w:sz w:val="20"/>
          <w:szCs w:val="20"/>
        </w:rPr>
        <w:tab/>
      </w:r>
      <w:r w:rsidRPr="00DE355E">
        <w:rPr>
          <w:rFonts w:ascii="Verdana" w:hAnsi="Verdana" w:cs="Verdana"/>
          <w:sz w:val="20"/>
          <w:szCs w:val="20"/>
        </w:rPr>
        <w:t>45.37μ</w:t>
      </w:r>
    </w:p>
    <w:p w14:paraId="06762F39" w14:textId="77777777" w:rsidR="00CE71EE" w:rsidRPr="00DE355E" w:rsidRDefault="00CE71EE" w:rsidP="00CE71E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>
        <w:rPr>
          <w:rFonts w:ascii="Verdana" w:hAnsi="Verdana" w:cs="Verdana"/>
          <w:sz w:val="20"/>
          <w:szCs w:val="20"/>
        </w:rPr>
        <w:tab/>
        <w:t>1</w:t>
      </w:r>
      <w:r w:rsidRPr="00DE355E">
        <w:rPr>
          <w:rFonts w:ascii="Verdana" w:hAnsi="Verdana" w:cs="Verdana"/>
          <w:sz w:val="20"/>
          <w:szCs w:val="20"/>
        </w:rPr>
        <w:t>5.</w:t>
      </w:r>
      <w:r>
        <w:rPr>
          <w:rFonts w:ascii="Verdana" w:hAnsi="Verdana" w:cs="Verdana"/>
          <w:sz w:val="20"/>
          <w:szCs w:val="20"/>
        </w:rPr>
        <w:t>22p</w:t>
      </w:r>
    </w:p>
    <w:p w14:paraId="7EFE5992" w14:textId="77777777" w:rsidR="00CE71EE" w:rsidRPr="008F702A" w:rsidRDefault="00CE71EE" w:rsidP="00CE71EE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F702A">
        <w:rPr>
          <w:rFonts w:ascii="Verdana" w:hAnsi="Verdana" w:cs="Verdana"/>
          <w:sz w:val="20"/>
          <w:szCs w:val="20"/>
        </w:rPr>
        <w:lastRenderedPageBreak/>
        <w:t>Convert th</w:t>
      </w:r>
      <w:r>
        <w:rPr>
          <w:rFonts w:ascii="Verdana" w:hAnsi="Verdana" w:cs="Verdana"/>
          <w:sz w:val="20"/>
          <w:szCs w:val="20"/>
        </w:rPr>
        <w:t>e following decimal numbers to e</w:t>
      </w:r>
      <w:r w:rsidRPr="008F702A">
        <w:rPr>
          <w:rFonts w:ascii="Verdana" w:hAnsi="Verdana" w:cs="Verdana"/>
          <w:sz w:val="20"/>
          <w:szCs w:val="20"/>
        </w:rPr>
        <w:t xml:space="preserve">ngineering </w:t>
      </w:r>
      <w:r>
        <w:rPr>
          <w:rFonts w:ascii="Verdana" w:hAnsi="Verdana" w:cs="Verdana"/>
          <w:sz w:val="20"/>
          <w:szCs w:val="20"/>
        </w:rPr>
        <w:t>n</w:t>
      </w:r>
      <w:r w:rsidRPr="008F702A">
        <w:rPr>
          <w:rFonts w:ascii="Verdana" w:hAnsi="Verdana" w:cs="Verdana"/>
          <w:sz w:val="20"/>
          <w:szCs w:val="20"/>
        </w:rPr>
        <w:t>otation</w:t>
      </w:r>
      <w:r>
        <w:rPr>
          <w:rFonts w:ascii="Verdana" w:hAnsi="Verdana" w:cs="Verdana"/>
          <w:sz w:val="20"/>
          <w:szCs w:val="20"/>
        </w:rPr>
        <w:t xml:space="preserve"> form</w:t>
      </w:r>
      <w:r w:rsidRPr="008F702A">
        <w:rPr>
          <w:rFonts w:ascii="Verdana" w:hAnsi="Verdana" w:cs="Verdana"/>
          <w:sz w:val="20"/>
          <w:szCs w:val="20"/>
        </w:rPr>
        <w:t>.</w:t>
      </w:r>
    </w:p>
    <w:p w14:paraId="7EBF3B42" w14:textId="77777777" w:rsidR="00CE71EE" w:rsidRPr="008F702A" w:rsidRDefault="00CE71EE" w:rsidP="00CE71EE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0.0321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095151AF" w14:textId="77777777" w:rsidR="00CE71EE" w:rsidRDefault="00CE71EE" w:rsidP="00CE71EE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649488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0FB7600C" w14:textId="77777777" w:rsidR="00CE71EE" w:rsidRPr="009B551B" w:rsidRDefault="00CE71EE" w:rsidP="00CE71EE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0.0196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08EC6C0D" w14:textId="77777777" w:rsidR="00CE71EE" w:rsidRPr="009B551B" w:rsidRDefault="00CE71EE" w:rsidP="00CE71EE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158731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70F9F155" w14:textId="77777777" w:rsidR="00CE71EE" w:rsidRPr="008F702A" w:rsidRDefault="00CE71EE" w:rsidP="00CE71EE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F702A">
        <w:rPr>
          <w:rFonts w:ascii="Verdana" w:hAnsi="Verdana" w:cs="Verdana"/>
          <w:sz w:val="20"/>
          <w:szCs w:val="20"/>
        </w:rPr>
        <w:t>Convert the following scientific notation numbers to their decimal form.</w:t>
      </w:r>
    </w:p>
    <w:p w14:paraId="3FAC3613" w14:textId="77777777" w:rsidR="00CE71EE" w:rsidRPr="008F702A" w:rsidRDefault="00CE71EE" w:rsidP="00CE71EE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8F702A">
        <w:rPr>
          <w:rFonts w:ascii="Verdana" w:hAnsi="Verdana" w:cs="Verdana"/>
          <w:sz w:val="20"/>
          <w:szCs w:val="20"/>
        </w:rPr>
        <w:t>8.726</w:t>
      </w:r>
      <w:r>
        <w:rPr>
          <w:rFonts w:ascii="Verdana" w:hAnsi="Verdana" w:cs="Verdana"/>
          <w:sz w:val="20"/>
          <w:szCs w:val="20"/>
        </w:rPr>
        <w:t xml:space="preserve"> </w:t>
      </w:r>
      <w:r w:rsidRPr="008F702A">
        <w:rPr>
          <w:rFonts w:ascii="Verdana" w:hAnsi="Verdana" w:cs="Verdana"/>
          <w:sz w:val="20"/>
          <w:szCs w:val="20"/>
        </w:rPr>
        <w:t>x</w:t>
      </w:r>
      <w:r>
        <w:rPr>
          <w:rFonts w:ascii="Verdana" w:hAnsi="Verdana" w:cs="Verdana"/>
          <w:sz w:val="20"/>
          <w:szCs w:val="20"/>
        </w:rPr>
        <w:t xml:space="preserve"> </w:t>
      </w:r>
      <w:r w:rsidRPr="008F702A">
        <w:rPr>
          <w:rFonts w:ascii="Verdana" w:hAnsi="Verdana" w:cs="Verdana"/>
          <w:sz w:val="20"/>
          <w:szCs w:val="20"/>
        </w:rPr>
        <w:t>10</w:t>
      </w:r>
      <w:r w:rsidRPr="008F702A">
        <w:rPr>
          <w:rFonts w:ascii="Verdana" w:hAnsi="Verdana" w:cs="Verdana"/>
          <w:sz w:val="20"/>
          <w:szCs w:val="20"/>
          <w:vertAlign w:val="superscript"/>
        </w:rPr>
        <w:t>4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4CA35BD5" w14:textId="77777777" w:rsidR="00CE71EE" w:rsidRDefault="00CE71EE" w:rsidP="00CE71EE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8F702A">
        <w:rPr>
          <w:rFonts w:ascii="Verdana" w:hAnsi="Verdana" w:cs="Verdana"/>
          <w:sz w:val="20"/>
          <w:szCs w:val="20"/>
        </w:rPr>
        <w:t>7.9821</w:t>
      </w:r>
      <w:r>
        <w:rPr>
          <w:rFonts w:ascii="Verdana" w:hAnsi="Verdana" w:cs="Verdana"/>
          <w:sz w:val="20"/>
          <w:szCs w:val="20"/>
        </w:rPr>
        <w:t xml:space="preserve"> </w:t>
      </w:r>
      <w:r w:rsidRPr="008F702A">
        <w:rPr>
          <w:rFonts w:ascii="Verdana" w:hAnsi="Verdana" w:cs="Verdana"/>
          <w:sz w:val="20"/>
          <w:szCs w:val="20"/>
        </w:rPr>
        <w:t>x</w:t>
      </w:r>
      <w:r>
        <w:rPr>
          <w:rFonts w:ascii="Verdana" w:hAnsi="Verdana" w:cs="Verdana"/>
          <w:sz w:val="20"/>
          <w:szCs w:val="20"/>
        </w:rPr>
        <w:t xml:space="preserve"> </w:t>
      </w:r>
      <w:r w:rsidRPr="008F702A">
        <w:rPr>
          <w:rFonts w:ascii="Verdana" w:hAnsi="Verdana" w:cs="Verdana"/>
          <w:sz w:val="20"/>
          <w:szCs w:val="20"/>
        </w:rPr>
        <w:t>10</w:t>
      </w:r>
      <w:r w:rsidRPr="008F702A">
        <w:rPr>
          <w:rFonts w:ascii="Verdana" w:hAnsi="Verdana" w:cs="Verdana"/>
          <w:sz w:val="20"/>
          <w:szCs w:val="20"/>
          <w:vertAlign w:val="superscript"/>
        </w:rPr>
        <w:t>-5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3206C78E" w14:textId="77777777" w:rsidR="00CE71EE" w:rsidRPr="009B551B" w:rsidRDefault="00CE71EE" w:rsidP="00CE71EE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7.326</w:t>
      </w:r>
      <w:r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Pr="009B551B">
        <w:rPr>
          <w:rFonts w:ascii="Verdana" w:hAnsi="Verdana" w:cs="Verdana"/>
          <w:sz w:val="20"/>
          <w:szCs w:val="20"/>
          <w:vertAlign w:val="superscript"/>
        </w:rPr>
        <w:t>5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49226FDF" w14:textId="77777777" w:rsidR="00CE71EE" w:rsidRPr="009B551B" w:rsidRDefault="00CE71EE" w:rsidP="00CE71EE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1.3721</w:t>
      </w:r>
      <w:r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Pr="009B551B">
        <w:rPr>
          <w:rFonts w:ascii="Verdana" w:hAnsi="Verdana" w:cs="Verdana"/>
          <w:sz w:val="20"/>
          <w:szCs w:val="20"/>
          <w:vertAlign w:val="superscript"/>
        </w:rPr>
        <w:t>-4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492A9D52" w14:textId="77777777" w:rsidR="00CE71EE" w:rsidRPr="008F702A" w:rsidRDefault="00CE71EE" w:rsidP="00CE71EE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F702A">
        <w:rPr>
          <w:rFonts w:ascii="Verdana" w:hAnsi="Verdana" w:cs="Verdana"/>
          <w:sz w:val="20"/>
          <w:szCs w:val="20"/>
        </w:rPr>
        <w:t>Convert the following decimal numbers to their scientific notation form.</w:t>
      </w:r>
    </w:p>
    <w:p w14:paraId="02E22E6E" w14:textId="77777777" w:rsidR="00CE71EE" w:rsidRPr="008F702A" w:rsidRDefault="00CE71EE" w:rsidP="00CE71EE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670811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3A1BEB0F" w14:textId="77777777" w:rsidR="00CE71EE" w:rsidRDefault="00CE71EE" w:rsidP="00CE71EE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0.0629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5C1561A9" w14:textId="77777777" w:rsidR="00CE71EE" w:rsidRPr="009B551B" w:rsidRDefault="00CE71EE" w:rsidP="00CE71EE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116780</w:t>
      </w:r>
      <w:r w:rsidRPr="009B551B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3B507E9D" w14:textId="77777777" w:rsidR="00CE71EE" w:rsidRPr="009B551B" w:rsidRDefault="00CE71EE" w:rsidP="00CE71EE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0.00124</w:t>
      </w:r>
      <w:r w:rsidRPr="009B551B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1A162E4B" w14:textId="77777777" w:rsidR="00CE71EE" w:rsidRPr="009B551B" w:rsidRDefault="00CE71EE" w:rsidP="00CE71EE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Convert the following engineering notation numbers to their decimal form.</w:t>
      </w:r>
    </w:p>
    <w:p w14:paraId="5FFAC43E" w14:textId="77777777" w:rsidR="00CE71EE" w:rsidRPr="009B551B" w:rsidRDefault="00CE71EE" w:rsidP="00CE71EE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35</w:t>
      </w:r>
      <w:r>
        <w:rPr>
          <w:rFonts w:ascii="Verdana" w:hAnsi="Verdana" w:cs="Verdana"/>
          <w:sz w:val="20"/>
          <w:szCs w:val="20"/>
        </w:rPr>
        <w:t>1.2k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324765ED" w14:textId="77777777" w:rsidR="00CE71EE" w:rsidRDefault="00CE71EE" w:rsidP="00CE71EE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4.85μ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781E020C" w14:textId="77777777" w:rsidR="00CE71EE" w:rsidRPr="009B551B" w:rsidRDefault="00CE71EE" w:rsidP="00CE71EE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23.25k</w:t>
      </w:r>
      <w:r w:rsidRPr="009B551B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3241751B" w14:textId="77777777" w:rsidR="00CE71EE" w:rsidRPr="009B551B" w:rsidRDefault="00CE71EE" w:rsidP="00CE71EE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125k</w:t>
      </w:r>
      <w:r w:rsidRPr="009B551B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14365245" w14:textId="77777777" w:rsidR="00CE71EE" w:rsidRPr="009B551B" w:rsidRDefault="00CE71EE" w:rsidP="00CE71EE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 xml:space="preserve">Convert the following scientific notation numbers to their engineering </w:t>
      </w:r>
      <w:r>
        <w:rPr>
          <w:rFonts w:ascii="Verdana" w:hAnsi="Verdana" w:cs="Verdana"/>
          <w:sz w:val="20"/>
          <w:szCs w:val="20"/>
        </w:rPr>
        <w:t>notation</w:t>
      </w:r>
      <w:r w:rsidRPr="009B551B">
        <w:rPr>
          <w:rFonts w:ascii="Verdana" w:hAnsi="Verdana" w:cs="Verdana"/>
          <w:sz w:val="20"/>
          <w:szCs w:val="20"/>
        </w:rPr>
        <w:t xml:space="preserve"> form.</w:t>
      </w:r>
    </w:p>
    <w:p w14:paraId="02FEE328" w14:textId="77777777" w:rsidR="00CE71EE" w:rsidRPr="009B551B" w:rsidRDefault="00CE71EE" w:rsidP="00CE71EE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3.896</w:t>
      </w:r>
      <w:r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Pr="009B551B">
        <w:rPr>
          <w:rFonts w:ascii="Verdana" w:hAnsi="Verdana" w:cs="Verdana"/>
          <w:sz w:val="20"/>
          <w:szCs w:val="20"/>
          <w:vertAlign w:val="superscript"/>
        </w:rPr>
        <w:t>4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075D30F4" w14:textId="77777777" w:rsidR="00CE71EE" w:rsidRPr="009B551B" w:rsidRDefault="00CE71EE" w:rsidP="00CE71EE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1.246</w:t>
      </w:r>
      <w:r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Pr="009B551B">
        <w:rPr>
          <w:rFonts w:ascii="Verdana" w:hAnsi="Verdana" w:cs="Verdana"/>
          <w:sz w:val="20"/>
          <w:szCs w:val="20"/>
          <w:vertAlign w:val="superscript"/>
        </w:rPr>
        <w:t>-5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1D2BB5B2" w14:textId="77777777" w:rsidR="00CE71EE" w:rsidRPr="009B551B" w:rsidRDefault="00CE71EE" w:rsidP="00CE71EE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1.836</w:t>
      </w:r>
      <w:r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Pr="005A787E">
        <w:rPr>
          <w:rFonts w:ascii="Verdana" w:hAnsi="Verdana" w:cs="Verdana"/>
          <w:sz w:val="20"/>
          <w:szCs w:val="20"/>
          <w:vertAlign w:val="superscript"/>
        </w:rPr>
        <w:t>4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30E628D9" w14:textId="77777777" w:rsidR="00CE71EE" w:rsidRDefault="00CE71EE" w:rsidP="00CE71EE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7.326</w:t>
      </w:r>
      <w:r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Pr="005A787E">
        <w:rPr>
          <w:rFonts w:ascii="Verdana" w:hAnsi="Verdana" w:cs="Verdana"/>
          <w:sz w:val="20"/>
          <w:szCs w:val="20"/>
          <w:vertAlign w:val="superscript"/>
        </w:rPr>
        <w:t>-3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08B9EA75" w14:textId="77777777" w:rsidR="00CE71EE" w:rsidRDefault="00CE71EE" w:rsidP="00CE71EE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br w:type="page"/>
      </w:r>
    </w:p>
    <w:p w14:paraId="5F644FA0" w14:textId="77777777" w:rsidR="00CE71EE" w:rsidRPr="00362F12" w:rsidRDefault="00CE71EE" w:rsidP="00CE71EE">
      <w:p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36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This page intentionally almost blank</w:t>
      </w:r>
    </w:p>
    <w:p w14:paraId="25F8CC5B" w14:textId="77777777" w:rsidR="00CE71EE" w:rsidRPr="00CE71EE" w:rsidRDefault="00CE71EE" w:rsidP="00CE71EE">
      <w:pPr>
        <w:tabs>
          <w:tab w:val="left" w:pos="117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0"/>
          <w:szCs w:val="20"/>
        </w:rPr>
      </w:pPr>
    </w:p>
    <w:sectPr w:rsidR="00CE71EE" w:rsidRPr="00CE71EE" w:rsidSect="00656E29">
      <w:headerReference w:type="first" r:id="rId19"/>
      <w:footerReference w:type="first" r:id="rId20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C04EA" w14:textId="77777777" w:rsidR="0056440E" w:rsidRDefault="0056440E" w:rsidP="005B3A86">
      <w:pPr>
        <w:spacing w:after="0" w:line="240" w:lineRule="auto"/>
      </w:pPr>
      <w:r>
        <w:separator/>
      </w:r>
    </w:p>
  </w:endnote>
  <w:endnote w:type="continuationSeparator" w:id="0">
    <w:p w14:paraId="4A60FAE5" w14:textId="77777777" w:rsidR="0056440E" w:rsidRDefault="0056440E" w:rsidP="005B3A86">
      <w:pPr>
        <w:spacing w:after="0" w:line="240" w:lineRule="auto"/>
      </w:pPr>
      <w:r>
        <w:continuationSeparator/>
      </w:r>
    </w:p>
  </w:endnote>
  <w:endnote w:type="continuationNotice" w:id="1">
    <w:p w14:paraId="019EFE31" w14:textId="77777777" w:rsidR="0056440E" w:rsidRDefault="005644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Itali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5578E4B0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E71EE">
      <w:rPr>
        <w:rFonts w:ascii="BankGothic Lt BT" w:hAnsi="BankGothic Lt BT"/>
        <w:caps/>
        <w:sz w:val="16"/>
        <w:szCs w:val="18"/>
      </w:rPr>
      <w:t>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B0A59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E71E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E71EE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E71EE">
      <w:rPr>
        <w:rFonts w:ascii="BankGothic Lt BT" w:hAnsi="BankGothic Lt BT"/>
        <w:caps/>
        <w:sz w:val="16"/>
        <w:szCs w:val="18"/>
      </w:rPr>
      <w:t>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798F9954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E71EE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E71EE">
      <w:rPr>
        <w:rFonts w:ascii="BankGothic Lt BT" w:hAnsi="BankGothic Lt BT"/>
        <w:caps/>
        <w:sz w:val="16"/>
        <w:szCs w:val="18"/>
      </w:rPr>
      <w:t>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E71E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CE71EE">
      <w:rPr>
        <w:rFonts w:ascii="BankGothic Lt BT" w:hAnsi="BankGothic Lt BT"/>
        <w:caps/>
        <w:sz w:val="16"/>
        <w:szCs w:val="18"/>
      </w:rPr>
      <w:t>0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B0A59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564C3979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E71EE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E71EE">
      <w:rPr>
        <w:rFonts w:ascii="BankGothic Lt BT" w:hAnsi="BankGothic Lt BT"/>
        <w:caps/>
        <w:sz w:val="16"/>
        <w:szCs w:val="18"/>
      </w:rPr>
      <w:t>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E71EE">
      <w:rPr>
        <w:rFonts w:ascii="BankGothic Lt BT" w:hAnsi="BankGothic Lt BT"/>
        <w:caps/>
        <w:sz w:val="16"/>
        <w:szCs w:val="18"/>
      </w:rPr>
      <w:t>CC: matthew leigh</w:t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E71EE">
      <w:rPr>
        <w:rFonts w:ascii="BankGothic Lt BT" w:hAnsi="BankGothic Lt BT"/>
        <w:caps/>
        <w:sz w:val="16"/>
        <w:szCs w:val="18"/>
      </w:rPr>
      <w:t>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875AE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09E0" w14:textId="673A32D3" w:rsidR="00CE71EE" w:rsidRPr="007C2507" w:rsidRDefault="00CE71EE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41DD4" w14:textId="7D4DE6A2" w:rsidR="00CE71EE" w:rsidRPr="007C2507" w:rsidRDefault="00CE71EE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5D86C" w14:textId="5E66BA9E" w:rsidR="00CE71EE" w:rsidRPr="007C2507" w:rsidRDefault="00CE71EE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7C4829B3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CE71EE">
      <w:rPr>
        <w:rFonts w:ascii="BankGothic Lt BT" w:hAnsi="BankGothic Lt BT"/>
        <w:caps/>
        <w:sz w:val="16"/>
        <w:szCs w:val="18"/>
      </w:rPr>
      <w:t>0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875AE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E71E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E71EE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E71EE">
      <w:rPr>
        <w:rFonts w:ascii="BankGothic Lt BT" w:hAnsi="BankGothic Lt BT"/>
        <w:caps/>
        <w:sz w:val="16"/>
        <w:szCs w:val="18"/>
      </w:rPr>
      <w:t>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F6BFD" w14:textId="77777777" w:rsidR="0056440E" w:rsidRDefault="0056440E" w:rsidP="005B3A86">
      <w:pPr>
        <w:spacing w:after="0" w:line="240" w:lineRule="auto"/>
      </w:pPr>
      <w:r>
        <w:separator/>
      </w:r>
    </w:p>
  </w:footnote>
  <w:footnote w:type="continuationSeparator" w:id="0">
    <w:p w14:paraId="7EB15550" w14:textId="77777777" w:rsidR="0056440E" w:rsidRDefault="0056440E" w:rsidP="005B3A86">
      <w:pPr>
        <w:spacing w:after="0" w:line="240" w:lineRule="auto"/>
      </w:pPr>
      <w:r>
        <w:continuationSeparator/>
      </w:r>
    </w:p>
  </w:footnote>
  <w:footnote w:type="continuationNotice" w:id="1">
    <w:p w14:paraId="7AEECED7" w14:textId="77777777" w:rsidR="0056440E" w:rsidRDefault="005644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60C87E21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E71EE">
      <w:rPr>
        <w:rFonts w:ascii="BankGothic Lt BT" w:hAnsi="BankGothic Lt BT"/>
        <w:caps/>
        <w:sz w:val="24"/>
        <w:szCs w:val="24"/>
      </w:rPr>
      <w:t>Math Functions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1AB13332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E71E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E71EE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479A2574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E71EE">
      <w:rPr>
        <w:rFonts w:ascii="BankGothic Lt BT" w:hAnsi="BankGothic Lt BT"/>
        <w:caps/>
        <w:sz w:val="24"/>
        <w:szCs w:val="24"/>
      </w:rPr>
      <w:t>Math Functions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42386B9E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E71E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E71EE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5C46A558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CE71EE">
            <w:rPr>
              <w:rFonts w:ascii="BankGothic Md BT" w:hAnsi="BankGothic Md BT"/>
              <w:caps/>
              <w:sz w:val="32"/>
              <w:szCs w:val="32"/>
            </w:rPr>
            <w:t>Electrical Technology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F8967" w14:textId="433C9DFB" w:rsidR="00CE71EE" w:rsidRPr="007C2507" w:rsidRDefault="00CE71EE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Math Functions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456EF29" w14:textId="4CA58680" w:rsidR="00CE71EE" w:rsidRPr="000154E9" w:rsidRDefault="00CE71EE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DD011" w14:textId="145507D2" w:rsidR="00CE71EE" w:rsidRPr="007C2507" w:rsidRDefault="00CE71EE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Math Functions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EB40EBD" w14:textId="073CEFEC" w:rsidR="00CE71EE" w:rsidRPr="000154E9" w:rsidRDefault="00CE71EE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CE71EE" w14:paraId="6A446620" w14:textId="77777777" w:rsidTr="00E130F3">
      <w:tc>
        <w:tcPr>
          <w:tcW w:w="630" w:type="dxa"/>
        </w:tcPr>
        <w:p w14:paraId="3B241BE2" w14:textId="77777777" w:rsidR="00CE71EE" w:rsidRDefault="00CE71EE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FB48BB7" wp14:editId="6C60AF4A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34E837E" w14:textId="7DC81B17" w:rsidR="00CE71EE" w:rsidRPr="007C2507" w:rsidRDefault="00CE71EE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Electrical Technology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617632C" w14:textId="77777777" w:rsidR="00CE71EE" w:rsidRDefault="00CE71EE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431927B" wp14:editId="0CCD6868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D0EBCFA" w14:textId="77777777" w:rsidR="00CE71EE" w:rsidRPr="00B025CF" w:rsidRDefault="00CE71EE" w:rsidP="00E130F3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23D7175D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E71EE">
      <w:rPr>
        <w:rFonts w:ascii="BankGothic Lt BT" w:hAnsi="BankGothic Lt BT"/>
        <w:caps/>
        <w:sz w:val="24"/>
        <w:szCs w:val="24"/>
      </w:rPr>
      <w:t>Math Functions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1A18233F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E71E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E71EE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00AE"/>
    <w:multiLevelType w:val="hybridMultilevel"/>
    <w:tmpl w:val="D4C08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D701B6"/>
    <w:multiLevelType w:val="hybridMultilevel"/>
    <w:tmpl w:val="0240C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6"/>
  </w:num>
  <w:num w:numId="5">
    <w:abstractNumId w:val="1"/>
  </w:num>
  <w:num w:numId="6">
    <w:abstractNumId w:val="15"/>
  </w:num>
  <w:num w:numId="7">
    <w:abstractNumId w:val="19"/>
  </w:num>
  <w:num w:numId="8">
    <w:abstractNumId w:val="6"/>
  </w:num>
  <w:num w:numId="9">
    <w:abstractNumId w:val="12"/>
  </w:num>
  <w:num w:numId="10">
    <w:abstractNumId w:val="10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  <w:num w:numId="15">
    <w:abstractNumId w:val="11"/>
  </w:num>
  <w:num w:numId="16">
    <w:abstractNumId w:val="5"/>
  </w:num>
  <w:num w:numId="17">
    <w:abstractNumId w:val="4"/>
  </w:num>
  <w:num w:numId="18">
    <w:abstractNumId w:val="17"/>
  </w:num>
  <w:num w:numId="19">
    <w:abstractNumId w:val="18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54E9"/>
    <w:rsid w:val="000178E1"/>
    <w:rsid w:val="00041E52"/>
    <w:rsid w:val="000524AC"/>
    <w:rsid w:val="000544E1"/>
    <w:rsid w:val="00063525"/>
    <w:rsid w:val="00074728"/>
    <w:rsid w:val="000A23B3"/>
    <w:rsid w:val="000A55D5"/>
    <w:rsid w:val="00101028"/>
    <w:rsid w:val="0012231D"/>
    <w:rsid w:val="00127902"/>
    <w:rsid w:val="00133B76"/>
    <w:rsid w:val="00141840"/>
    <w:rsid w:val="00176875"/>
    <w:rsid w:val="001875AE"/>
    <w:rsid w:val="001C2E27"/>
    <w:rsid w:val="001F0D3C"/>
    <w:rsid w:val="002025E4"/>
    <w:rsid w:val="00222A30"/>
    <w:rsid w:val="00224C5A"/>
    <w:rsid w:val="002520E7"/>
    <w:rsid w:val="00253320"/>
    <w:rsid w:val="00261027"/>
    <w:rsid w:val="00295358"/>
    <w:rsid w:val="002E22BE"/>
    <w:rsid w:val="00307505"/>
    <w:rsid w:val="0035749A"/>
    <w:rsid w:val="00362F12"/>
    <w:rsid w:val="0037367C"/>
    <w:rsid w:val="003F2E8B"/>
    <w:rsid w:val="003F6D63"/>
    <w:rsid w:val="00422289"/>
    <w:rsid w:val="00425837"/>
    <w:rsid w:val="004258DA"/>
    <w:rsid w:val="00431790"/>
    <w:rsid w:val="004328DF"/>
    <w:rsid w:val="004332DB"/>
    <w:rsid w:val="00442DED"/>
    <w:rsid w:val="00467565"/>
    <w:rsid w:val="00472F8B"/>
    <w:rsid w:val="004927C6"/>
    <w:rsid w:val="004C66D6"/>
    <w:rsid w:val="004C7341"/>
    <w:rsid w:val="004D3BAE"/>
    <w:rsid w:val="005277BE"/>
    <w:rsid w:val="00561F05"/>
    <w:rsid w:val="0056440E"/>
    <w:rsid w:val="005A787E"/>
    <w:rsid w:val="005B3A86"/>
    <w:rsid w:val="005F0D0E"/>
    <w:rsid w:val="00610740"/>
    <w:rsid w:val="00613CEA"/>
    <w:rsid w:val="00613E4E"/>
    <w:rsid w:val="0063102B"/>
    <w:rsid w:val="00652C9A"/>
    <w:rsid w:val="00656E29"/>
    <w:rsid w:val="00661207"/>
    <w:rsid w:val="00662E44"/>
    <w:rsid w:val="006D1647"/>
    <w:rsid w:val="006F19A5"/>
    <w:rsid w:val="006F7F1A"/>
    <w:rsid w:val="007140C7"/>
    <w:rsid w:val="00723673"/>
    <w:rsid w:val="0075695D"/>
    <w:rsid w:val="007801EC"/>
    <w:rsid w:val="00784EF5"/>
    <w:rsid w:val="007940C2"/>
    <w:rsid w:val="007C2507"/>
    <w:rsid w:val="007F7CB0"/>
    <w:rsid w:val="008078FD"/>
    <w:rsid w:val="008201D6"/>
    <w:rsid w:val="00825608"/>
    <w:rsid w:val="008669EB"/>
    <w:rsid w:val="00866D5F"/>
    <w:rsid w:val="00873F1B"/>
    <w:rsid w:val="00885346"/>
    <w:rsid w:val="008975D5"/>
    <w:rsid w:val="008B456A"/>
    <w:rsid w:val="008B6FC5"/>
    <w:rsid w:val="008F702A"/>
    <w:rsid w:val="009055E4"/>
    <w:rsid w:val="009219E3"/>
    <w:rsid w:val="00932CCF"/>
    <w:rsid w:val="00950693"/>
    <w:rsid w:val="009559C9"/>
    <w:rsid w:val="00980EBB"/>
    <w:rsid w:val="009A14CD"/>
    <w:rsid w:val="009B042B"/>
    <w:rsid w:val="009B551B"/>
    <w:rsid w:val="009B6084"/>
    <w:rsid w:val="009D60D7"/>
    <w:rsid w:val="009E273C"/>
    <w:rsid w:val="009E6B6C"/>
    <w:rsid w:val="009F2DFA"/>
    <w:rsid w:val="009F76D1"/>
    <w:rsid w:val="00A42A96"/>
    <w:rsid w:val="00A51B95"/>
    <w:rsid w:val="00A66693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5713"/>
    <w:rsid w:val="00BA7E0B"/>
    <w:rsid w:val="00BB7522"/>
    <w:rsid w:val="00BC42F6"/>
    <w:rsid w:val="00C602F1"/>
    <w:rsid w:val="00C6093C"/>
    <w:rsid w:val="00C834FC"/>
    <w:rsid w:val="00C86D41"/>
    <w:rsid w:val="00CB5A57"/>
    <w:rsid w:val="00CB5F0C"/>
    <w:rsid w:val="00CE3BF2"/>
    <w:rsid w:val="00CE71EE"/>
    <w:rsid w:val="00CF7AA0"/>
    <w:rsid w:val="00D26EF7"/>
    <w:rsid w:val="00D54ACB"/>
    <w:rsid w:val="00DA380B"/>
    <w:rsid w:val="00DB02B9"/>
    <w:rsid w:val="00DB0A59"/>
    <w:rsid w:val="00DC19D0"/>
    <w:rsid w:val="00DC51B1"/>
    <w:rsid w:val="00DE32D8"/>
    <w:rsid w:val="00DE355E"/>
    <w:rsid w:val="00DE44D8"/>
    <w:rsid w:val="00E013AA"/>
    <w:rsid w:val="00E10E08"/>
    <w:rsid w:val="00E130F3"/>
    <w:rsid w:val="00E133E4"/>
    <w:rsid w:val="00E173D4"/>
    <w:rsid w:val="00E56A9C"/>
    <w:rsid w:val="00E74B0F"/>
    <w:rsid w:val="00E97D8E"/>
    <w:rsid w:val="00EA0805"/>
    <w:rsid w:val="00F00182"/>
    <w:rsid w:val="00F61762"/>
    <w:rsid w:val="00F631A1"/>
    <w:rsid w:val="00F918B0"/>
    <w:rsid w:val="00FA66B6"/>
    <w:rsid w:val="00FB7385"/>
    <w:rsid w:val="00FD0C0F"/>
    <w:rsid w:val="00FD746F"/>
    <w:rsid w:val="00FF1EE0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56A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55</TotalTime>
  <Pages>6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2018-09-26T18:47:00Z</cp:lastPrinted>
  <dcterms:created xsi:type="dcterms:W3CDTF">2018-09-26T18:41:00Z</dcterms:created>
  <dcterms:modified xsi:type="dcterms:W3CDTF">2018-09-26T19:37:00Z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Math Functions</vt:lpwstr>
  </property>
  <property fmtid="{D5CDD505-2E9C-101B-9397-08002B2CF9AE}" pid="4" name="DocNum">
    <vt:i4>0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Electrical Technology</vt:lpwstr>
  </property>
</Properties>
</file>