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6730E124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7817C0">
        <w:rPr>
          <w:rFonts w:ascii="Verdana" w:hAnsi="Verdana"/>
          <w:b/>
          <w:sz w:val="24"/>
          <w:szCs w:val="24"/>
        </w:rPr>
        <w:t>Lab Final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817C0">
        <w:rPr>
          <w:rFonts w:ascii="Verdana" w:hAnsi="Verdana"/>
          <w:sz w:val="20"/>
          <w:szCs w:val="20"/>
        </w:rPr>
        <w:t>Hands On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817C0">
        <w:rPr>
          <w:rFonts w:ascii="Verdana" w:hAnsi="Verdana"/>
          <w:sz w:val="20"/>
          <w:szCs w:val="20"/>
        </w:rPr>
        <w:t>Final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06DAE376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7817C0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7817C0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7817C0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2008225A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A82BC5" w:rsidRPr="00A82BC5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7F507B" w:rsidRPr="007F507B">
        <w:rPr>
          <w:rFonts w:ascii="Verdana" w:hAnsi="Verdana"/>
          <w:sz w:val="20"/>
          <w:szCs w:val="20"/>
          <w:highlight w:val="yellow"/>
        </w:rPr>
        <w:t>100pts.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5915F6" w:rsidRDefault="00E013AA" w:rsidP="004328DF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38C58333" w14:textId="77777777" w:rsidR="005B6A77" w:rsidRPr="005915F6" w:rsidRDefault="005B6A77" w:rsidP="005B6A7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identify the resistor values based on the color code</w:t>
      </w:r>
      <w:r w:rsidRPr="005915F6">
        <w:rPr>
          <w:rFonts w:ascii="Verdana" w:hAnsi="Verdana"/>
          <w:sz w:val="20"/>
          <w:szCs w:val="20"/>
        </w:rPr>
        <w:t>.</w:t>
      </w:r>
    </w:p>
    <w:p w14:paraId="0C471632" w14:textId="77777777" w:rsidR="005B6A77" w:rsidRPr="005915F6" w:rsidRDefault="005B6A77" w:rsidP="005B6A7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shall construct </w:t>
      </w:r>
      <w:r>
        <w:rPr>
          <w:rFonts w:ascii="Verdana" w:hAnsi="Verdana"/>
          <w:sz w:val="20"/>
          <w:szCs w:val="20"/>
        </w:rPr>
        <w:t xml:space="preserve">both AC and DC </w:t>
      </w:r>
      <w:r w:rsidRPr="005915F6">
        <w:rPr>
          <w:rFonts w:ascii="Verdana" w:hAnsi="Verdana"/>
          <w:sz w:val="20"/>
          <w:szCs w:val="20"/>
        </w:rPr>
        <w:t>circuit</w:t>
      </w:r>
      <w:r>
        <w:rPr>
          <w:rFonts w:ascii="Verdana" w:hAnsi="Verdana"/>
          <w:sz w:val="20"/>
          <w:szCs w:val="20"/>
        </w:rPr>
        <w:t>, take voltage readings</w:t>
      </w:r>
      <w:r w:rsidRPr="005915F6">
        <w:rPr>
          <w:rFonts w:ascii="Verdana" w:hAnsi="Verdana"/>
          <w:sz w:val="20"/>
          <w:szCs w:val="20"/>
        </w:rPr>
        <w:t xml:space="preserve"> and analyze the results.</w:t>
      </w:r>
    </w:p>
    <w:p w14:paraId="4761383A" w14:textId="77777777" w:rsidR="009219E3" w:rsidRPr="005915F6" w:rsidRDefault="009219E3" w:rsidP="007C2507">
      <w:pPr>
        <w:spacing w:before="120" w:after="120"/>
        <w:rPr>
          <w:rFonts w:ascii="Verdana" w:hAnsi="Verdana"/>
          <w:b/>
        </w:rPr>
      </w:pPr>
      <w:bookmarkStart w:id="0" w:name="_GoBack"/>
      <w:bookmarkEnd w:id="0"/>
      <w:r w:rsidRPr="005915F6">
        <w:rPr>
          <w:rFonts w:ascii="Verdana" w:hAnsi="Verdana"/>
          <w:b/>
        </w:rPr>
        <w:t>Assessment</w:t>
      </w:r>
    </w:p>
    <w:p w14:paraId="77B6D485" w14:textId="518466BC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7817C0">
        <w:rPr>
          <w:rFonts w:ascii="Verdana" w:hAnsi="Verdana"/>
          <w:sz w:val="20"/>
          <w:szCs w:val="20"/>
        </w:rPr>
        <w:t>Hands On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32C65" w:rsidRPr="005915F6">
        <w:rPr>
          <w:rFonts w:ascii="Verdana" w:hAnsi="Verdana"/>
          <w:sz w:val="20"/>
          <w:szCs w:val="20"/>
        </w:rPr>
        <w:t>instructor evaluation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430F73BE" w:rsidR="001C2E27" w:rsidRDefault="001C2E27" w:rsidP="001C2E2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093739" w:rsidRPr="005915F6" w14:paraId="5848CC5D" w14:textId="77777777" w:rsidTr="00C421F6">
        <w:tc>
          <w:tcPr>
            <w:tcW w:w="4428" w:type="dxa"/>
          </w:tcPr>
          <w:p w14:paraId="742A1EA9" w14:textId="77777777" w:rsidR="00093739" w:rsidRPr="005915F6" w:rsidRDefault="00093739" w:rsidP="00C421F6">
            <w:pPr>
              <w:pStyle w:val="Heading3"/>
              <w:rPr>
                <w:rFonts w:ascii="Verdana" w:hAnsi="Verdana"/>
              </w:rPr>
            </w:pPr>
            <w:r w:rsidRPr="005915F6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0EE73E2C" w14:textId="77777777" w:rsidR="00093739" w:rsidRPr="005915F6" w:rsidRDefault="00093739" w:rsidP="00C421F6">
            <w:pPr>
              <w:pStyle w:val="Heading3"/>
              <w:rPr>
                <w:rFonts w:ascii="Verdana" w:hAnsi="Verdana"/>
              </w:rPr>
            </w:pPr>
            <w:r w:rsidRPr="005915F6">
              <w:rPr>
                <w:rFonts w:ascii="Verdana" w:hAnsi="Verdana"/>
              </w:rPr>
              <w:t xml:space="preserve">Department Provided </w:t>
            </w:r>
          </w:p>
        </w:tc>
      </w:tr>
      <w:tr w:rsidR="00093739" w:rsidRPr="005915F6" w14:paraId="3F3A3531" w14:textId="77777777" w:rsidTr="00C421F6">
        <w:tc>
          <w:tcPr>
            <w:tcW w:w="4428" w:type="dxa"/>
          </w:tcPr>
          <w:p w14:paraId="7BD4F654" w14:textId="77777777" w:rsidR="00093739" w:rsidRPr="005915F6" w:rsidRDefault="00093739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33FAFFF5" w14:textId="35C2D19F" w:rsidR="00093739" w:rsidRPr="005915F6" w:rsidRDefault="003056C1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3056C1" w:rsidRPr="005915F6" w14:paraId="2136A279" w14:textId="77777777" w:rsidTr="00C421F6">
        <w:tc>
          <w:tcPr>
            <w:tcW w:w="4428" w:type="dxa"/>
          </w:tcPr>
          <w:p w14:paraId="371774D0" w14:textId="77777777" w:rsidR="003056C1" w:rsidRPr="005915F6" w:rsidRDefault="003056C1" w:rsidP="003056C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19E92B81" w14:textId="098AAAD4" w:rsidR="003056C1" w:rsidRPr="005915F6" w:rsidRDefault="003056C1" w:rsidP="003056C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Oscilloscope</w:t>
            </w:r>
          </w:p>
        </w:tc>
      </w:tr>
      <w:tr w:rsidR="003056C1" w:rsidRPr="005915F6" w14:paraId="594F1B1E" w14:textId="77777777" w:rsidTr="00C421F6">
        <w:tc>
          <w:tcPr>
            <w:tcW w:w="4428" w:type="dxa"/>
          </w:tcPr>
          <w:p w14:paraId="4803AEAF" w14:textId="77777777" w:rsidR="003056C1" w:rsidRPr="005915F6" w:rsidRDefault="003056C1" w:rsidP="003056C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Resistor Kit</w:t>
            </w:r>
          </w:p>
        </w:tc>
        <w:tc>
          <w:tcPr>
            <w:tcW w:w="4428" w:type="dxa"/>
          </w:tcPr>
          <w:p w14:paraId="5051484A" w14:textId="27C844C2" w:rsidR="003056C1" w:rsidRPr="005915F6" w:rsidRDefault="003056C1" w:rsidP="003056C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Waveform Generator</w:t>
            </w:r>
          </w:p>
        </w:tc>
      </w:tr>
      <w:tr w:rsidR="00093739" w:rsidRPr="005915F6" w14:paraId="560E45B3" w14:textId="77777777" w:rsidTr="00C421F6">
        <w:tc>
          <w:tcPr>
            <w:tcW w:w="4428" w:type="dxa"/>
          </w:tcPr>
          <w:p w14:paraId="4AD03EBD" w14:textId="3BF37F6E" w:rsidR="00093739" w:rsidRPr="005915F6" w:rsidRDefault="00093739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Component Kit</w:t>
            </w:r>
          </w:p>
        </w:tc>
        <w:tc>
          <w:tcPr>
            <w:tcW w:w="4428" w:type="dxa"/>
          </w:tcPr>
          <w:p w14:paraId="3203C7A1" w14:textId="77777777" w:rsidR="00093739" w:rsidRPr="005915F6" w:rsidRDefault="00093739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093739" w:rsidRPr="005915F6" w14:paraId="0FC9E18D" w14:textId="77777777" w:rsidTr="00C421F6">
        <w:tc>
          <w:tcPr>
            <w:tcW w:w="4428" w:type="dxa"/>
          </w:tcPr>
          <w:p w14:paraId="3516CD0C" w14:textId="1999B8C6" w:rsidR="00093739" w:rsidRPr="005915F6" w:rsidRDefault="00093739" w:rsidP="00093739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46C507D2" w14:textId="77777777" w:rsidR="00093739" w:rsidRPr="005915F6" w:rsidRDefault="00093739" w:rsidP="00093739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3A21086C" w:rsidR="003D5A8E" w:rsidRDefault="00EF7A86" w:rsidP="00CB6495">
      <w:pPr>
        <w:tabs>
          <w:tab w:val="left" w:pos="2026"/>
        </w:tabs>
        <w:spacing w:before="24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</w:t>
      </w:r>
    </w:p>
    <w:p w14:paraId="204CE683" w14:textId="4503316A" w:rsidR="00EF7A86" w:rsidRDefault="00EF7A86" w:rsidP="00EF7A86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Complete the following resistor values based on the resistor color code.</w:t>
      </w:r>
    </w:p>
    <w:p w14:paraId="05B4D2C4" w14:textId="6B46BDD3" w:rsidR="00EF7A86" w:rsidRPr="00BB7DB6" w:rsidRDefault="00EF7A86" w:rsidP="00EF7A86">
      <w:pPr>
        <w:pStyle w:val="ListParagraph"/>
        <w:numPr>
          <w:ilvl w:val="0"/>
          <w:numId w:val="25"/>
        </w:numPr>
        <w:spacing w:before="120" w:after="0"/>
        <w:contextualSpacing w:val="0"/>
        <w:rPr>
          <w:rFonts w:ascii="Verdana" w:hAnsi="Verdana"/>
          <w:snapToGrid w:val="0"/>
          <w:sz w:val="20"/>
          <w:szCs w:val="20"/>
        </w:rPr>
      </w:pPr>
      <w:r w:rsidRPr="00BB7DB6">
        <w:rPr>
          <w:rFonts w:ascii="Verdana" w:hAnsi="Verdana"/>
          <w:snapToGrid w:val="0"/>
          <w:sz w:val="20"/>
          <w:szCs w:val="20"/>
        </w:rPr>
        <w:t>Band 1 - Orange</w:t>
      </w:r>
      <w:r w:rsidRPr="00BB7DB6">
        <w:rPr>
          <w:rFonts w:ascii="Verdana" w:hAnsi="Verdana"/>
          <w:snapToGrid w:val="0"/>
          <w:sz w:val="20"/>
          <w:szCs w:val="20"/>
        </w:rPr>
        <w:tab/>
        <w:t xml:space="preserve">Resistor Value = </w:t>
      </w:r>
      <w:r w:rsidR="00686249" w:rsidRPr="00686249">
        <w:rPr>
          <w:rFonts w:ascii="Verdana" w:hAnsi="Verdana"/>
          <w:snapToGrid w:val="0"/>
          <w:sz w:val="20"/>
          <w:szCs w:val="20"/>
          <w:highlight w:val="yellow"/>
        </w:rPr>
        <w:t>3.4kΩ</w:t>
      </w:r>
    </w:p>
    <w:p w14:paraId="05066440" w14:textId="1CC69010" w:rsidR="00EF7A86" w:rsidRPr="00BB7DB6" w:rsidRDefault="00EF7A86" w:rsidP="00EF7A86">
      <w:pPr>
        <w:spacing w:after="0"/>
        <w:rPr>
          <w:rFonts w:ascii="Verdana" w:hAnsi="Verdana"/>
          <w:snapToGrid w:val="0"/>
          <w:sz w:val="20"/>
          <w:szCs w:val="20"/>
        </w:rPr>
      </w:pPr>
      <w:r w:rsidRPr="00BB7DB6">
        <w:rPr>
          <w:rFonts w:ascii="Verdana" w:hAnsi="Verdana"/>
          <w:snapToGrid w:val="0"/>
          <w:sz w:val="20"/>
          <w:szCs w:val="20"/>
        </w:rPr>
        <w:tab/>
        <w:t>Band 2 - Yellow</w:t>
      </w:r>
      <w:r w:rsidRPr="00BB7DB6">
        <w:rPr>
          <w:rFonts w:ascii="Verdana" w:hAnsi="Verdana"/>
          <w:snapToGrid w:val="0"/>
          <w:sz w:val="20"/>
          <w:szCs w:val="20"/>
        </w:rPr>
        <w:tab/>
        <w:t xml:space="preserve">Tolerance in % = </w:t>
      </w:r>
      <w:r w:rsidR="00686249" w:rsidRPr="00686249">
        <w:rPr>
          <w:rFonts w:ascii="Verdana" w:hAnsi="Verdana"/>
          <w:snapToGrid w:val="0"/>
          <w:sz w:val="20"/>
          <w:szCs w:val="20"/>
          <w:highlight w:val="yellow"/>
        </w:rPr>
        <w:t>5%</w:t>
      </w:r>
      <w:r w:rsidRPr="00BB7DB6">
        <w:rPr>
          <w:rFonts w:ascii="Verdana" w:hAnsi="Verdana"/>
          <w:snapToGrid w:val="0"/>
          <w:sz w:val="20"/>
          <w:szCs w:val="20"/>
        </w:rPr>
        <w:t xml:space="preserve"> </w:t>
      </w:r>
    </w:p>
    <w:p w14:paraId="6140A3D2" w14:textId="61EDE8CC" w:rsidR="00EF7A86" w:rsidRPr="00BB7DB6" w:rsidRDefault="00EF7A86" w:rsidP="00EF7A86">
      <w:pPr>
        <w:spacing w:after="0"/>
        <w:rPr>
          <w:rFonts w:ascii="Verdana" w:hAnsi="Verdana"/>
          <w:snapToGrid w:val="0"/>
          <w:sz w:val="20"/>
          <w:szCs w:val="20"/>
        </w:rPr>
      </w:pPr>
      <w:r w:rsidRPr="00BB7DB6">
        <w:rPr>
          <w:rFonts w:ascii="Verdana" w:hAnsi="Verdana"/>
          <w:snapToGrid w:val="0"/>
          <w:sz w:val="20"/>
          <w:szCs w:val="20"/>
        </w:rPr>
        <w:tab/>
        <w:t>Band 3 - Red</w:t>
      </w:r>
      <w:r w:rsidRPr="00BB7DB6">
        <w:rPr>
          <w:rFonts w:ascii="Verdana" w:hAnsi="Verdana"/>
          <w:snapToGrid w:val="0"/>
          <w:sz w:val="20"/>
          <w:szCs w:val="20"/>
        </w:rPr>
        <w:tab/>
      </w:r>
      <w:r w:rsidRPr="00BB7DB6">
        <w:rPr>
          <w:rFonts w:ascii="Verdana" w:hAnsi="Verdana"/>
          <w:snapToGrid w:val="0"/>
          <w:sz w:val="20"/>
          <w:szCs w:val="20"/>
        </w:rPr>
        <w:tab/>
        <w:t xml:space="preserve">Tolerance in Ohms = </w:t>
      </w:r>
      <w:r w:rsidR="00686249" w:rsidRPr="00686249">
        <w:rPr>
          <w:rFonts w:ascii="Verdana" w:hAnsi="Verdana"/>
          <w:snapToGrid w:val="0"/>
          <w:sz w:val="20"/>
          <w:szCs w:val="20"/>
          <w:highlight w:val="yellow"/>
        </w:rPr>
        <w:t>170</w:t>
      </w:r>
      <w:r w:rsidR="00686249" w:rsidRPr="00686249">
        <w:rPr>
          <w:rFonts w:ascii="Verdana" w:hAnsi="Verdana"/>
          <w:snapToGrid w:val="0"/>
          <w:sz w:val="20"/>
          <w:szCs w:val="20"/>
          <w:highlight w:val="yellow"/>
        </w:rPr>
        <w:t>Ω</w:t>
      </w:r>
    </w:p>
    <w:p w14:paraId="07D98E74" w14:textId="49604D95" w:rsidR="00EF7A86" w:rsidRPr="00BB7DB6" w:rsidRDefault="00EF7A86" w:rsidP="00EF7A86">
      <w:pPr>
        <w:spacing w:after="0"/>
        <w:rPr>
          <w:rFonts w:ascii="Verdana" w:hAnsi="Verdana"/>
          <w:snapToGrid w:val="0"/>
          <w:sz w:val="20"/>
          <w:szCs w:val="20"/>
        </w:rPr>
      </w:pPr>
      <w:r w:rsidRPr="00BB7DB6">
        <w:rPr>
          <w:rFonts w:ascii="Verdana" w:hAnsi="Verdana"/>
          <w:snapToGrid w:val="0"/>
          <w:sz w:val="20"/>
          <w:szCs w:val="20"/>
        </w:rPr>
        <w:tab/>
        <w:t>Band 4 - Gold</w:t>
      </w:r>
      <w:r w:rsidRPr="00BB7DB6">
        <w:rPr>
          <w:rFonts w:ascii="Verdana" w:hAnsi="Verdana"/>
          <w:snapToGrid w:val="0"/>
          <w:sz w:val="20"/>
          <w:szCs w:val="20"/>
        </w:rPr>
        <w:tab/>
      </w:r>
      <w:r w:rsidRPr="00BB7DB6">
        <w:rPr>
          <w:rFonts w:ascii="Verdana" w:hAnsi="Verdana"/>
          <w:snapToGrid w:val="0"/>
          <w:sz w:val="20"/>
          <w:szCs w:val="20"/>
        </w:rPr>
        <w:tab/>
        <w:t xml:space="preserve">Minimum Resistor Value = </w:t>
      </w:r>
      <w:r w:rsidR="00686249" w:rsidRPr="00686249">
        <w:rPr>
          <w:rFonts w:ascii="Verdana" w:hAnsi="Verdana"/>
          <w:snapToGrid w:val="0"/>
          <w:sz w:val="20"/>
          <w:szCs w:val="20"/>
          <w:highlight w:val="yellow"/>
        </w:rPr>
        <w:t>3.23k</w:t>
      </w:r>
      <w:r w:rsidR="00686249" w:rsidRPr="00686249">
        <w:rPr>
          <w:rFonts w:ascii="Verdana" w:hAnsi="Verdana"/>
          <w:snapToGrid w:val="0"/>
          <w:sz w:val="20"/>
          <w:szCs w:val="20"/>
          <w:highlight w:val="yellow"/>
        </w:rPr>
        <w:t>Ω</w:t>
      </w:r>
    </w:p>
    <w:p w14:paraId="403A9F7A" w14:textId="087E5361" w:rsidR="00EF7A86" w:rsidRPr="00BB7DB6" w:rsidRDefault="00EF7A86" w:rsidP="00EF7A86">
      <w:pPr>
        <w:tabs>
          <w:tab w:val="left" w:pos="2880"/>
        </w:tabs>
        <w:spacing w:after="0" w:line="240" w:lineRule="auto"/>
        <w:ind w:left="360"/>
        <w:rPr>
          <w:rFonts w:ascii="Verdana" w:hAnsi="Verdana"/>
          <w:snapToGrid w:val="0"/>
          <w:sz w:val="20"/>
          <w:szCs w:val="20"/>
        </w:rPr>
      </w:pPr>
      <w:r w:rsidRPr="00BB7DB6">
        <w:rPr>
          <w:rFonts w:ascii="Verdana" w:hAnsi="Verdana"/>
          <w:snapToGrid w:val="0"/>
          <w:sz w:val="20"/>
          <w:szCs w:val="20"/>
        </w:rPr>
        <w:tab/>
      </w:r>
      <w:r>
        <w:rPr>
          <w:rFonts w:ascii="Verdana" w:hAnsi="Verdana"/>
          <w:snapToGrid w:val="0"/>
          <w:sz w:val="20"/>
          <w:szCs w:val="20"/>
        </w:rPr>
        <w:t>Maximum</w:t>
      </w:r>
      <w:r w:rsidRPr="00BB7DB6">
        <w:rPr>
          <w:rFonts w:ascii="Verdana" w:hAnsi="Verdana"/>
          <w:snapToGrid w:val="0"/>
          <w:sz w:val="20"/>
          <w:szCs w:val="20"/>
        </w:rPr>
        <w:t xml:space="preserve"> Resistor Value = </w:t>
      </w:r>
      <w:r w:rsidR="00686249" w:rsidRPr="00686249">
        <w:rPr>
          <w:rFonts w:ascii="Verdana" w:hAnsi="Verdana"/>
          <w:snapToGrid w:val="0"/>
          <w:sz w:val="20"/>
          <w:szCs w:val="20"/>
          <w:highlight w:val="yellow"/>
        </w:rPr>
        <w:t>3.57k</w:t>
      </w:r>
      <w:r w:rsidR="00686249" w:rsidRPr="00686249">
        <w:rPr>
          <w:rFonts w:ascii="Verdana" w:hAnsi="Verdana"/>
          <w:snapToGrid w:val="0"/>
          <w:sz w:val="20"/>
          <w:szCs w:val="20"/>
          <w:highlight w:val="yellow"/>
        </w:rPr>
        <w:t>Ω</w:t>
      </w:r>
    </w:p>
    <w:p w14:paraId="6CEBEFA3" w14:textId="0A21BC37" w:rsidR="00EF7A86" w:rsidRPr="00BB7DB6" w:rsidRDefault="00EF7A86" w:rsidP="00EF7A86">
      <w:pPr>
        <w:pStyle w:val="ListParagraph"/>
        <w:numPr>
          <w:ilvl w:val="0"/>
          <w:numId w:val="25"/>
        </w:numPr>
        <w:spacing w:before="120" w:after="0"/>
        <w:contextualSpacing w:val="0"/>
        <w:rPr>
          <w:rFonts w:ascii="Verdana" w:hAnsi="Verdana"/>
          <w:snapToGrid w:val="0"/>
          <w:sz w:val="20"/>
          <w:szCs w:val="20"/>
        </w:rPr>
      </w:pPr>
      <w:r w:rsidRPr="00BB7DB6">
        <w:rPr>
          <w:rFonts w:ascii="Verdana" w:hAnsi="Verdana"/>
          <w:snapToGrid w:val="0"/>
          <w:sz w:val="20"/>
          <w:szCs w:val="20"/>
        </w:rPr>
        <w:t>Band 1 - Gray</w:t>
      </w:r>
      <w:r w:rsidRPr="00BB7DB6">
        <w:rPr>
          <w:rFonts w:ascii="Verdana" w:hAnsi="Verdana"/>
          <w:snapToGrid w:val="0"/>
          <w:sz w:val="20"/>
          <w:szCs w:val="20"/>
        </w:rPr>
        <w:tab/>
      </w:r>
      <w:r w:rsidRPr="00BB7DB6">
        <w:rPr>
          <w:rFonts w:ascii="Verdana" w:hAnsi="Verdana"/>
          <w:snapToGrid w:val="0"/>
          <w:sz w:val="20"/>
          <w:szCs w:val="20"/>
        </w:rPr>
        <w:tab/>
        <w:t xml:space="preserve">Resistor Value = </w:t>
      </w:r>
      <w:r w:rsidR="00A82BC5" w:rsidRPr="000D08FB">
        <w:rPr>
          <w:rFonts w:ascii="Verdana" w:hAnsi="Verdana"/>
          <w:snapToGrid w:val="0"/>
          <w:sz w:val="20"/>
          <w:szCs w:val="20"/>
          <w:highlight w:val="yellow"/>
        </w:rPr>
        <w:t>8.6k</w:t>
      </w:r>
      <w:r w:rsidR="00A82BC5" w:rsidRPr="000D08FB">
        <w:rPr>
          <w:rFonts w:ascii="Verdana" w:hAnsi="Verdana"/>
          <w:snapToGrid w:val="0"/>
          <w:sz w:val="20"/>
          <w:szCs w:val="20"/>
          <w:highlight w:val="yellow"/>
        </w:rPr>
        <w:t>Ω</w:t>
      </w:r>
    </w:p>
    <w:p w14:paraId="325544D7" w14:textId="512102A5" w:rsidR="00EF7A86" w:rsidRPr="00BB7DB6" w:rsidRDefault="00EF7A86" w:rsidP="00EF7A86">
      <w:pPr>
        <w:spacing w:after="0"/>
        <w:rPr>
          <w:rFonts w:ascii="Verdana" w:hAnsi="Verdana"/>
          <w:snapToGrid w:val="0"/>
          <w:sz w:val="20"/>
          <w:szCs w:val="20"/>
        </w:rPr>
      </w:pPr>
      <w:r w:rsidRPr="00BB7DB6">
        <w:rPr>
          <w:rFonts w:ascii="Verdana" w:hAnsi="Verdana"/>
          <w:snapToGrid w:val="0"/>
          <w:sz w:val="20"/>
          <w:szCs w:val="20"/>
        </w:rPr>
        <w:tab/>
        <w:t>Band 2 - Blue</w:t>
      </w:r>
      <w:r w:rsidRPr="00BB7DB6">
        <w:rPr>
          <w:rFonts w:ascii="Verdana" w:hAnsi="Verdana"/>
          <w:snapToGrid w:val="0"/>
          <w:sz w:val="20"/>
          <w:szCs w:val="20"/>
        </w:rPr>
        <w:tab/>
      </w:r>
      <w:r w:rsidRPr="00BB7DB6">
        <w:rPr>
          <w:rFonts w:ascii="Verdana" w:hAnsi="Verdana"/>
          <w:snapToGrid w:val="0"/>
          <w:sz w:val="20"/>
          <w:szCs w:val="20"/>
        </w:rPr>
        <w:tab/>
        <w:t xml:space="preserve">Tolerance in % = </w:t>
      </w:r>
      <w:r w:rsidR="00A82BC5" w:rsidRPr="00A82BC5">
        <w:rPr>
          <w:rFonts w:ascii="Verdana" w:hAnsi="Verdana"/>
          <w:snapToGrid w:val="0"/>
          <w:sz w:val="20"/>
          <w:szCs w:val="20"/>
          <w:highlight w:val="yellow"/>
        </w:rPr>
        <w:t>10%</w:t>
      </w:r>
      <w:r w:rsidRPr="00BB7DB6">
        <w:rPr>
          <w:rFonts w:ascii="Verdana" w:hAnsi="Verdana"/>
          <w:snapToGrid w:val="0"/>
          <w:sz w:val="20"/>
          <w:szCs w:val="20"/>
        </w:rPr>
        <w:t xml:space="preserve"> </w:t>
      </w:r>
    </w:p>
    <w:p w14:paraId="0C3EB311" w14:textId="30D4180C" w:rsidR="00EF7A86" w:rsidRPr="00BB7DB6" w:rsidRDefault="00EF7A86" w:rsidP="00EF7A86">
      <w:pPr>
        <w:spacing w:after="0"/>
        <w:rPr>
          <w:rFonts w:ascii="Verdana" w:hAnsi="Verdana"/>
          <w:snapToGrid w:val="0"/>
          <w:sz w:val="20"/>
          <w:szCs w:val="20"/>
        </w:rPr>
      </w:pPr>
      <w:r w:rsidRPr="00BB7DB6">
        <w:rPr>
          <w:rFonts w:ascii="Verdana" w:hAnsi="Verdana"/>
          <w:snapToGrid w:val="0"/>
          <w:sz w:val="20"/>
          <w:szCs w:val="20"/>
        </w:rPr>
        <w:tab/>
        <w:t>Band 3 - Red</w:t>
      </w:r>
      <w:r w:rsidRPr="00BB7DB6">
        <w:rPr>
          <w:rFonts w:ascii="Verdana" w:hAnsi="Verdana"/>
          <w:snapToGrid w:val="0"/>
          <w:sz w:val="20"/>
          <w:szCs w:val="20"/>
        </w:rPr>
        <w:tab/>
      </w:r>
      <w:r w:rsidRPr="00BB7DB6">
        <w:rPr>
          <w:rFonts w:ascii="Verdana" w:hAnsi="Verdana"/>
          <w:snapToGrid w:val="0"/>
          <w:sz w:val="20"/>
          <w:szCs w:val="20"/>
        </w:rPr>
        <w:tab/>
        <w:t xml:space="preserve">Tolerance in Ohms = </w:t>
      </w:r>
      <w:r w:rsidR="000D08FB" w:rsidRPr="000D08FB">
        <w:rPr>
          <w:rFonts w:ascii="Verdana" w:hAnsi="Verdana"/>
          <w:snapToGrid w:val="0"/>
          <w:sz w:val="20"/>
          <w:szCs w:val="20"/>
          <w:highlight w:val="yellow"/>
        </w:rPr>
        <w:t>860</w:t>
      </w:r>
      <w:r w:rsidR="000D08FB" w:rsidRPr="000D08FB">
        <w:rPr>
          <w:rFonts w:ascii="Verdana" w:hAnsi="Verdana"/>
          <w:snapToGrid w:val="0"/>
          <w:sz w:val="20"/>
          <w:szCs w:val="20"/>
          <w:highlight w:val="yellow"/>
        </w:rPr>
        <w:t>Ω</w:t>
      </w:r>
    </w:p>
    <w:p w14:paraId="5C68472D" w14:textId="7A9B0F09" w:rsidR="00EF7A86" w:rsidRPr="00BB7DB6" w:rsidRDefault="00EF7A86" w:rsidP="00EF7A86">
      <w:pPr>
        <w:spacing w:after="0"/>
        <w:rPr>
          <w:rFonts w:ascii="Verdana" w:hAnsi="Verdana"/>
          <w:snapToGrid w:val="0"/>
          <w:sz w:val="20"/>
          <w:szCs w:val="20"/>
        </w:rPr>
      </w:pPr>
      <w:r w:rsidRPr="00BB7DB6">
        <w:rPr>
          <w:rFonts w:ascii="Verdana" w:hAnsi="Verdana"/>
          <w:snapToGrid w:val="0"/>
          <w:sz w:val="20"/>
          <w:szCs w:val="20"/>
        </w:rPr>
        <w:tab/>
        <w:t>Band 4 - Silver</w:t>
      </w:r>
      <w:r w:rsidRPr="00BB7DB6">
        <w:rPr>
          <w:rFonts w:ascii="Verdana" w:hAnsi="Verdana"/>
          <w:snapToGrid w:val="0"/>
          <w:sz w:val="20"/>
          <w:szCs w:val="20"/>
        </w:rPr>
        <w:tab/>
        <w:t xml:space="preserve">Minimum Resistor Value = </w:t>
      </w:r>
      <w:r w:rsidR="000D08FB">
        <w:rPr>
          <w:rFonts w:ascii="Verdana" w:hAnsi="Verdana"/>
          <w:snapToGrid w:val="0"/>
          <w:sz w:val="20"/>
          <w:szCs w:val="20"/>
          <w:highlight w:val="yellow"/>
        </w:rPr>
        <w:t>7.7</w:t>
      </w:r>
      <w:r w:rsidR="000D08FB" w:rsidRPr="000D08FB">
        <w:rPr>
          <w:rFonts w:ascii="Verdana" w:hAnsi="Verdana"/>
          <w:snapToGrid w:val="0"/>
          <w:sz w:val="20"/>
          <w:szCs w:val="20"/>
          <w:highlight w:val="yellow"/>
        </w:rPr>
        <w:t>4k</w:t>
      </w:r>
      <w:r w:rsidR="000D08FB" w:rsidRPr="00686249">
        <w:rPr>
          <w:rFonts w:ascii="Verdana" w:hAnsi="Verdana"/>
          <w:snapToGrid w:val="0"/>
          <w:sz w:val="20"/>
          <w:szCs w:val="20"/>
          <w:highlight w:val="yellow"/>
        </w:rPr>
        <w:t>Ω</w:t>
      </w:r>
    </w:p>
    <w:p w14:paraId="277F6570" w14:textId="33CF29C5" w:rsidR="00EF7A86" w:rsidRPr="00BB7DB6" w:rsidRDefault="00EF7A86" w:rsidP="00EF7A86">
      <w:pPr>
        <w:tabs>
          <w:tab w:val="left" w:pos="2880"/>
        </w:tabs>
        <w:spacing w:after="0" w:line="240" w:lineRule="auto"/>
        <w:ind w:left="360"/>
        <w:rPr>
          <w:rFonts w:ascii="Verdana" w:hAnsi="Verdana"/>
          <w:snapToGrid w:val="0"/>
          <w:sz w:val="20"/>
          <w:szCs w:val="20"/>
        </w:rPr>
      </w:pPr>
      <w:r w:rsidRPr="00BB7DB6">
        <w:rPr>
          <w:rFonts w:ascii="Verdana" w:hAnsi="Verdana"/>
          <w:snapToGrid w:val="0"/>
          <w:sz w:val="20"/>
          <w:szCs w:val="20"/>
        </w:rPr>
        <w:tab/>
        <w:t>M</w:t>
      </w:r>
      <w:r>
        <w:rPr>
          <w:rFonts w:ascii="Verdana" w:hAnsi="Verdana"/>
          <w:snapToGrid w:val="0"/>
          <w:sz w:val="20"/>
          <w:szCs w:val="20"/>
        </w:rPr>
        <w:t>aximum</w:t>
      </w:r>
      <w:r w:rsidRPr="00BB7DB6">
        <w:rPr>
          <w:rFonts w:ascii="Verdana" w:hAnsi="Verdana"/>
          <w:snapToGrid w:val="0"/>
          <w:sz w:val="20"/>
          <w:szCs w:val="20"/>
        </w:rPr>
        <w:t xml:space="preserve"> Resistor Value = </w:t>
      </w:r>
      <w:r w:rsidR="000D08FB" w:rsidRPr="000D08FB">
        <w:rPr>
          <w:rFonts w:ascii="Verdana" w:hAnsi="Verdana"/>
          <w:snapToGrid w:val="0"/>
          <w:sz w:val="20"/>
          <w:szCs w:val="20"/>
          <w:highlight w:val="yellow"/>
        </w:rPr>
        <w:t>9.46k</w:t>
      </w:r>
      <w:r w:rsidR="000D08FB" w:rsidRPr="000D08FB">
        <w:rPr>
          <w:rFonts w:ascii="Verdana" w:hAnsi="Verdana"/>
          <w:snapToGrid w:val="0"/>
          <w:sz w:val="20"/>
          <w:szCs w:val="20"/>
          <w:highlight w:val="yellow"/>
        </w:rPr>
        <w:t>Ω</w:t>
      </w:r>
    </w:p>
    <w:p w14:paraId="42244648" w14:textId="1350E941" w:rsidR="00EF7A86" w:rsidRPr="00BB7DB6" w:rsidRDefault="00EF7A86" w:rsidP="00EF7A86">
      <w:pPr>
        <w:pStyle w:val="ListParagraph"/>
        <w:numPr>
          <w:ilvl w:val="0"/>
          <w:numId w:val="25"/>
        </w:numPr>
        <w:spacing w:before="120" w:after="0"/>
        <w:contextualSpacing w:val="0"/>
        <w:rPr>
          <w:rFonts w:ascii="Verdana" w:hAnsi="Verdana"/>
          <w:snapToGrid w:val="0"/>
          <w:sz w:val="20"/>
          <w:szCs w:val="20"/>
        </w:rPr>
      </w:pPr>
      <w:r w:rsidRPr="00BB7DB6">
        <w:rPr>
          <w:rFonts w:ascii="Verdana" w:hAnsi="Verdana"/>
          <w:snapToGrid w:val="0"/>
          <w:sz w:val="20"/>
          <w:szCs w:val="20"/>
        </w:rPr>
        <w:t>Band 1 - Brown</w:t>
      </w:r>
      <w:r w:rsidRPr="00BB7DB6">
        <w:rPr>
          <w:rFonts w:ascii="Verdana" w:hAnsi="Verdana"/>
          <w:snapToGrid w:val="0"/>
          <w:sz w:val="20"/>
          <w:szCs w:val="20"/>
        </w:rPr>
        <w:tab/>
        <w:t xml:space="preserve">Resistor Value = </w:t>
      </w:r>
      <w:r w:rsidR="00872480" w:rsidRPr="00872480">
        <w:rPr>
          <w:rFonts w:ascii="Verdana" w:hAnsi="Verdana"/>
          <w:snapToGrid w:val="0"/>
          <w:sz w:val="20"/>
          <w:szCs w:val="20"/>
          <w:highlight w:val="yellow"/>
        </w:rPr>
        <w:t>10</w:t>
      </w:r>
      <w:r w:rsidR="00872480" w:rsidRPr="00686249">
        <w:rPr>
          <w:rFonts w:ascii="Verdana" w:hAnsi="Verdana"/>
          <w:snapToGrid w:val="0"/>
          <w:sz w:val="20"/>
          <w:szCs w:val="20"/>
          <w:highlight w:val="yellow"/>
        </w:rPr>
        <w:t>Ω</w:t>
      </w:r>
    </w:p>
    <w:p w14:paraId="04A911A0" w14:textId="2B32EA2E" w:rsidR="00EF7A86" w:rsidRPr="00BB7DB6" w:rsidRDefault="00EF7A86" w:rsidP="00EF7A86">
      <w:pPr>
        <w:spacing w:after="0"/>
        <w:rPr>
          <w:rFonts w:ascii="Verdana" w:hAnsi="Verdana"/>
          <w:snapToGrid w:val="0"/>
          <w:sz w:val="20"/>
          <w:szCs w:val="20"/>
        </w:rPr>
      </w:pPr>
      <w:r w:rsidRPr="00BB7DB6">
        <w:rPr>
          <w:rFonts w:ascii="Verdana" w:hAnsi="Verdana"/>
          <w:snapToGrid w:val="0"/>
          <w:sz w:val="20"/>
          <w:szCs w:val="20"/>
        </w:rPr>
        <w:tab/>
        <w:t>Band 2 - Black</w:t>
      </w:r>
      <w:r w:rsidRPr="00BB7DB6">
        <w:rPr>
          <w:rFonts w:ascii="Verdana" w:hAnsi="Verdana"/>
          <w:snapToGrid w:val="0"/>
          <w:sz w:val="20"/>
          <w:szCs w:val="20"/>
        </w:rPr>
        <w:tab/>
        <w:t xml:space="preserve">Tolerance in % = </w:t>
      </w:r>
      <w:r w:rsidR="00872480" w:rsidRPr="00872480">
        <w:rPr>
          <w:rFonts w:ascii="Verdana" w:hAnsi="Verdana"/>
          <w:snapToGrid w:val="0"/>
          <w:sz w:val="20"/>
          <w:szCs w:val="20"/>
          <w:highlight w:val="yellow"/>
        </w:rPr>
        <w:t>20%</w:t>
      </w:r>
      <w:r w:rsidRPr="00BB7DB6">
        <w:rPr>
          <w:rFonts w:ascii="Verdana" w:hAnsi="Verdana"/>
          <w:snapToGrid w:val="0"/>
          <w:sz w:val="20"/>
          <w:szCs w:val="20"/>
        </w:rPr>
        <w:t xml:space="preserve"> </w:t>
      </w:r>
    </w:p>
    <w:p w14:paraId="6515D5F4" w14:textId="660932DF" w:rsidR="00EF7A86" w:rsidRPr="00BB7DB6" w:rsidRDefault="00EF7A86" w:rsidP="00EF7A86">
      <w:pPr>
        <w:spacing w:after="0"/>
        <w:rPr>
          <w:rFonts w:ascii="Verdana" w:hAnsi="Verdana"/>
          <w:snapToGrid w:val="0"/>
          <w:sz w:val="20"/>
          <w:szCs w:val="20"/>
        </w:rPr>
      </w:pPr>
      <w:r w:rsidRPr="00BB7DB6">
        <w:rPr>
          <w:rFonts w:ascii="Verdana" w:hAnsi="Verdana"/>
          <w:snapToGrid w:val="0"/>
          <w:sz w:val="20"/>
          <w:szCs w:val="20"/>
        </w:rPr>
        <w:tab/>
        <w:t>Band 3 - Black</w:t>
      </w:r>
      <w:r w:rsidRPr="00BB7DB6">
        <w:rPr>
          <w:rFonts w:ascii="Verdana" w:hAnsi="Verdana"/>
          <w:snapToGrid w:val="0"/>
          <w:sz w:val="20"/>
          <w:szCs w:val="20"/>
        </w:rPr>
        <w:tab/>
        <w:t xml:space="preserve">Tolerance in Ohms = </w:t>
      </w:r>
      <w:r w:rsidR="00872480" w:rsidRPr="00872480">
        <w:rPr>
          <w:rFonts w:ascii="Verdana" w:hAnsi="Verdana"/>
          <w:snapToGrid w:val="0"/>
          <w:sz w:val="20"/>
          <w:szCs w:val="20"/>
          <w:highlight w:val="yellow"/>
        </w:rPr>
        <w:t>2</w:t>
      </w:r>
      <w:r w:rsidR="00872480" w:rsidRPr="00686249">
        <w:rPr>
          <w:rFonts w:ascii="Verdana" w:hAnsi="Verdana"/>
          <w:snapToGrid w:val="0"/>
          <w:sz w:val="20"/>
          <w:szCs w:val="20"/>
          <w:highlight w:val="yellow"/>
        </w:rPr>
        <w:t>Ω</w:t>
      </w:r>
    </w:p>
    <w:p w14:paraId="11BDDFA3" w14:textId="43FCD27B" w:rsidR="00EF7A86" w:rsidRPr="00BB7DB6" w:rsidRDefault="00EF7A86" w:rsidP="00EF7A86">
      <w:pPr>
        <w:spacing w:after="0"/>
        <w:rPr>
          <w:rFonts w:ascii="Verdana" w:hAnsi="Verdana"/>
          <w:snapToGrid w:val="0"/>
          <w:sz w:val="20"/>
          <w:szCs w:val="20"/>
        </w:rPr>
      </w:pPr>
      <w:r w:rsidRPr="00BB7DB6">
        <w:rPr>
          <w:rFonts w:ascii="Verdana" w:hAnsi="Verdana"/>
          <w:snapToGrid w:val="0"/>
          <w:sz w:val="20"/>
          <w:szCs w:val="20"/>
        </w:rPr>
        <w:tab/>
        <w:t>Band 4 - None</w:t>
      </w:r>
      <w:r w:rsidRPr="00BB7DB6">
        <w:rPr>
          <w:rFonts w:ascii="Verdana" w:hAnsi="Verdana"/>
          <w:snapToGrid w:val="0"/>
          <w:sz w:val="20"/>
          <w:szCs w:val="20"/>
        </w:rPr>
        <w:tab/>
        <w:t xml:space="preserve">Minimum Resistor Value = </w:t>
      </w:r>
      <w:r w:rsidR="00872480" w:rsidRPr="00872480">
        <w:rPr>
          <w:rFonts w:ascii="Verdana" w:hAnsi="Verdana"/>
          <w:snapToGrid w:val="0"/>
          <w:sz w:val="20"/>
          <w:szCs w:val="20"/>
          <w:highlight w:val="yellow"/>
        </w:rPr>
        <w:t>8</w:t>
      </w:r>
      <w:r w:rsidR="00872480" w:rsidRPr="00872480">
        <w:rPr>
          <w:rFonts w:ascii="Verdana" w:hAnsi="Verdana"/>
          <w:snapToGrid w:val="0"/>
          <w:sz w:val="20"/>
          <w:szCs w:val="20"/>
          <w:highlight w:val="yellow"/>
        </w:rPr>
        <w:t>Ω</w:t>
      </w:r>
    </w:p>
    <w:p w14:paraId="6F9FB07A" w14:textId="3BC70EB0" w:rsidR="00EF7A86" w:rsidRPr="00EF7A86" w:rsidRDefault="00EF7A86" w:rsidP="00EF7A86">
      <w:pPr>
        <w:tabs>
          <w:tab w:val="left" w:pos="2880"/>
        </w:tabs>
        <w:spacing w:after="0" w:line="240" w:lineRule="auto"/>
        <w:ind w:left="360"/>
        <w:rPr>
          <w:rFonts w:ascii="Verdana" w:hAnsi="Verdana"/>
          <w:snapToGrid w:val="0"/>
          <w:sz w:val="20"/>
          <w:szCs w:val="20"/>
        </w:rPr>
      </w:pPr>
      <w:r w:rsidRPr="00EF7A86">
        <w:rPr>
          <w:rFonts w:ascii="Verdana" w:hAnsi="Verdana"/>
          <w:snapToGrid w:val="0"/>
          <w:sz w:val="20"/>
          <w:szCs w:val="20"/>
        </w:rPr>
        <w:tab/>
        <w:t xml:space="preserve">Maximum Resistor Value = </w:t>
      </w:r>
      <w:r w:rsidR="00872480" w:rsidRPr="00872480">
        <w:rPr>
          <w:rFonts w:ascii="Verdana" w:hAnsi="Verdana"/>
          <w:snapToGrid w:val="0"/>
          <w:sz w:val="20"/>
          <w:szCs w:val="20"/>
          <w:highlight w:val="yellow"/>
        </w:rPr>
        <w:t>12</w:t>
      </w:r>
      <w:r w:rsidR="00872480" w:rsidRPr="00686249">
        <w:rPr>
          <w:rFonts w:ascii="Verdana" w:hAnsi="Verdana"/>
          <w:snapToGrid w:val="0"/>
          <w:sz w:val="20"/>
          <w:szCs w:val="20"/>
          <w:highlight w:val="yellow"/>
        </w:rPr>
        <w:t>Ω</w:t>
      </w:r>
    </w:p>
    <w:p w14:paraId="676B938B" w14:textId="787FBC04" w:rsidR="00EF7A86" w:rsidRPr="00BB7DB6" w:rsidRDefault="00EF7A86" w:rsidP="00EF7A86">
      <w:pPr>
        <w:pStyle w:val="ListParagraph"/>
        <w:numPr>
          <w:ilvl w:val="0"/>
          <w:numId w:val="25"/>
        </w:numPr>
        <w:spacing w:before="120" w:after="0"/>
        <w:contextualSpacing w:val="0"/>
        <w:rPr>
          <w:rFonts w:ascii="Verdana" w:hAnsi="Verdana"/>
          <w:snapToGrid w:val="0"/>
          <w:sz w:val="20"/>
          <w:szCs w:val="20"/>
        </w:rPr>
      </w:pPr>
      <w:r w:rsidRPr="00BB7DB6">
        <w:rPr>
          <w:rFonts w:ascii="Verdana" w:hAnsi="Verdana"/>
          <w:snapToGrid w:val="0"/>
          <w:sz w:val="20"/>
          <w:szCs w:val="20"/>
        </w:rPr>
        <w:t>Band 1 - Green</w:t>
      </w:r>
      <w:r w:rsidRPr="00BB7DB6">
        <w:rPr>
          <w:rFonts w:ascii="Verdana" w:hAnsi="Verdana"/>
          <w:snapToGrid w:val="0"/>
          <w:sz w:val="20"/>
          <w:szCs w:val="20"/>
        </w:rPr>
        <w:tab/>
        <w:t xml:space="preserve">Resistor Value = </w:t>
      </w:r>
      <w:r w:rsidR="00274131" w:rsidRPr="00274131">
        <w:rPr>
          <w:rFonts w:ascii="Verdana" w:hAnsi="Verdana"/>
          <w:snapToGrid w:val="0"/>
          <w:sz w:val="20"/>
          <w:szCs w:val="20"/>
          <w:highlight w:val="yellow"/>
        </w:rPr>
        <w:t>570k</w:t>
      </w:r>
      <w:r w:rsidR="00274131" w:rsidRPr="00274131">
        <w:rPr>
          <w:rFonts w:ascii="Verdana" w:hAnsi="Verdana"/>
          <w:snapToGrid w:val="0"/>
          <w:sz w:val="20"/>
          <w:szCs w:val="20"/>
          <w:highlight w:val="yellow"/>
        </w:rPr>
        <w:t>Ω</w:t>
      </w:r>
    </w:p>
    <w:p w14:paraId="25083974" w14:textId="3C5D03BC" w:rsidR="00EF7A86" w:rsidRPr="00BB7DB6" w:rsidRDefault="00EF7A86" w:rsidP="00EF7A86">
      <w:pPr>
        <w:spacing w:after="0"/>
        <w:rPr>
          <w:rFonts w:ascii="Verdana" w:hAnsi="Verdana"/>
          <w:snapToGrid w:val="0"/>
          <w:sz w:val="20"/>
          <w:szCs w:val="20"/>
        </w:rPr>
      </w:pPr>
      <w:r>
        <w:rPr>
          <w:rFonts w:ascii="Verdana" w:hAnsi="Verdana"/>
          <w:snapToGrid w:val="0"/>
          <w:sz w:val="20"/>
          <w:szCs w:val="20"/>
        </w:rPr>
        <w:tab/>
        <w:t>Band 2 - Violet</w:t>
      </w:r>
      <w:r>
        <w:rPr>
          <w:rFonts w:ascii="Verdana" w:hAnsi="Verdana"/>
          <w:snapToGrid w:val="0"/>
          <w:sz w:val="20"/>
          <w:szCs w:val="20"/>
        </w:rPr>
        <w:tab/>
      </w:r>
      <w:r w:rsidRPr="00BB7DB6">
        <w:rPr>
          <w:rFonts w:ascii="Verdana" w:hAnsi="Verdana"/>
          <w:snapToGrid w:val="0"/>
          <w:sz w:val="20"/>
          <w:szCs w:val="20"/>
        </w:rPr>
        <w:t xml:space="preserve">Tolerance in % = </w:t>
      </w:r>
      <w:r w:rsidR="00274131" w:rsidRPr="00274131">
        <w:rPr>
          <w:rFonts w:ascii="Verdana" w:hAnsi="Verdana"/>
          <w:snapToGrid w:val="0"/>
          <w:sz w:val="20"/>
          <w:szCs w:val="20"/>
          <w:highlight w:val="yellow"/>
        </w:rPr>
        <w:t>5%</w:t>
      </w:r>
    </w:p>
    <w:p w14:paraId="4790D794" w14:textId="3FE24C02" w:rsidR="00EF7A86" w:rsidRPr="00BB7DB6" w:rsidRDefault="00EF7A86" w:rsidP="00EF7A86">
      <w:pPr>
        <w:spacing w:after="0"/>
        <w:rPr>
          <w:rFonts w:ascii="Verdana" w:hAnsi="Verdana"/>
          <w:snapToGrid w:val="0"/>
          <w:sz w:val="20"/>
          <w:szCs w:val="20"/>
        </w:rPr>
      </w:pPr>
      <w:r w:rsidRPr="00BB7DB6">
        <w:rPr>
          <w:rFonts w:ascii="Verdana" w:hAnsi="Verdana"/>
          <w:snapToGrid w:val="0"/>
          <w:sz w:val="20"/>
          <w:szCs w:val="20"/>
        </w:rPr>
        <w:tab/>
        <w:t>Band 3 - Yellow</w:t>
      </w:r>
      <w:r w:rsidRPr="00BB7DB6">
        <w:rPr>
          <w:rFonts w:ascii="Verdana" w:hAnsi="Verdana"/>
          <w:snapToGrid w:val="0"/>
          <w:sz w:val="20"/>
          <w:szCs w:val="20"/>
        </w:rPr>
        <w:tab/>
        <w:t xml:space="preserve">Tolerance in Ohms = </w:t>
      </w:r>
      <w:r w:rsidR="00274131" w:rsidRPr="00274131">
        <w:rPr>
          <w:rFonts w:ascii="Verdana" w:hAnsi="Verdana"/>
          <w:snapToGrid w:val="0"/>
          <w:sz w:val="20"/>
          <w:szCs w:val="20"/>
          <w:highlight w:val="yellow"/>
        </w:rPr>
        <w:t>28.5k</w:t>
      </w:r>
      <w:r w:rsidR="00274131" w:rsidRPr="00274131">
        <w:rPr>
          <w:rFonts w:ascii="Verdana" w:hAnsi="Verdana"/>
          <w:snapToGrid w:val="0"/>
          <w:sz w:val="20"/>
          <w:szCs w:val="20"/>
          <w:highlight w:val="yellow"/>
        </w:rPr>
        <w:t>Ω</w:t>
      </w:r>
    </w:p>
    <w:p w14:paraId="1AAB2AB3" w14:textId="4B5FDFD8" w:rsidR="00EF7A86" w:rsidRPr="00BB7DB6" w:rsidRDefault="00EF7A86" w:rsidP="00EF7A86">
      <w:pPr>
        <w:spacing w:after="0"/>
        <w:rPr>
          <w:rFonts w:ascii="Verdana" w:hAnsi="Verdana"/>
          <w:snapToGrid w:val="0"/>
          <w:sz w:val="20"/>
          <w:szCs w:val="20"/>
        </w:rPr>
      </w:pPr>
      <w:r w:rsidRPr="00BB7DB6">
        <w:rPr>
          <w:rFonts w:ascii="Verdana" w:hAnsi="Verdana"/>
          <w:snapToGrid w:val="0"/>
          <w:sz w:val="20"/>
          <w:szCs w:val="20"/>
        </w:rPr>
        <w:tab/>
        <w:t>Band 4 - Gold</w:t>
      </w:r>
      <w:r w:rsidRPr="00BB7DB6">
        <w:rPr>
          <w:rFonts w:ascii="Verdana" w:hAnsi="Verdana"/>
          <w:snapToGrid w:val="0"/>
          <w:sz w:val="20"/>
          <w:szCs w:val="20"/>
        </w:rPr>
        <w:tab/>
      </w:r>
      <w:r w:rsidRPr="00BB7DB6">
        <w:rPr>
          <w:rFonts w:ascii="Verdana" w:hAnsi="Verdana"/>
          <w:snapToGrid w:val="0"/>
          <w:sz w:val="20"/>
          <w:szCs w:val="20"/>
        </w:rPr>
        <w:tab/>
        <w:t xml:space="preserve">Maximum Resistor Value = </w:t>
      </w:r>
      <w:r w:rsidR="00274131" w:rsidRPr="00274131">
        <w:rPr>
          <w:rFonts w:ascii="Verdana" w:hAnsi="Verdana"/>
          <w:snapToGrid w:val="0"/>
          <w:sz w:val="20"/>
          <w:szCs w:val="20"/>
          <w:highlight w:val="yellow"/>
        </w:rPr>
        <w:t>541.5k</w:t>
      </w:r>
      <w:r w:rsidR="00274131" w:rsidRPr="00274131">
        <w:rPr>
          <w:rFonts w:ascii="Verdana" w:hAnsi="Verdana"/>
          <w:snapToGrid w:val="0"/>
          <w:sz w:val="20"/>
          <w:szCs w:val="20"/>
          <w:highlight w:val="yellow"/>
        </w:rPr>
        <w:t>Ω</w:t>
      </w:r>
    </w:p>
    <w:p w14:paraId="51378D46" w14:textId="14ABFBE3" w:rsidR="00EF7A86" w:rsidRPr="00EF7A86" w:rsidRDefault="00EF7A86" w:rsidP="00EF7A86">
      <w:pPr>
        <w:tabs>
          <w:tab w:val="left" w:pos="2880"/>
        </w:tabs>
        <w:spacing w:after="0" w:line="240" w:lineRule="auto"/>
        <w:ind w:left="360"/>
        <w:rPr>
          <w:rFonts w:ascii="Verdana" w:hAnsi="Verdana"/>
          <w:snapToGrid w:val="0"/>
          <w:sz w:val="20"/>
          <w:szCs w:val="20"/>
        </w:rPr>
      </w:pPr>
      <w:r w:rsidRPr="00EF7A86">
        <w:rPr>
          <w:rFonts w:ascii="Verdana" w:hAnsi="Verdana"/>
          <w:snapToGrid w:val="0"/>
          <w:sz w:val="20"/>
          <w:szCs w:val="20"/>
        </w:rPr>
        <w:tab/>
        <w:t xml:space="preserve">Maximum Resistor Value = </w:t>
      </w:r>
      <w:r w:rsidR="00274131" w:rsidRPr="00274131">
        <w:rPr>
          <w:rFonts w:ascii="Verdana" w:hAnsi="Verdana"/>
          <w:snapToGrid w:val="0"/>
          <w:sz w:val="20"/>
          <w:szCs w:val="20"/>
          <w:highlight w:val="yellow"/>
        </w:rPr>
        <w:t>598.5k</w:t>
      </w:r>
      <w:r w:rsidR="00274131" w:rsidRPr="00274131">
        <w:rPr>
          <w:rFonts w:ascii="Verdana" w:hAnsi="Verdana"/>
          <w:snapToGrid w:val="0"/>
          <w:sz w:val="20"/>
          <w:szCs w:val="20"/>
          <w:highlight w:val="yellow"/>
        </w:rPr>
        <w:t>Ω</w:t>
      </w:r>
    </w:p>
    <w:p w14:paraId="3C80D687" w14:textId="5D37F852" w:rsidR="00EF7A86" w:rsidRPr="00BB7DB6" w:rsidRDefault="00EF7A86" w:rsidP="00EF7A86">
      <w:pPr>
        <w:pStyle w:val="ListParagraph"/>
        <w:numPr>
          <w:ilvl w:val="0"/>
          <w:numId w:val="25"/>
        </w:numPr>
        <w:spacing w:before="120" w:after="0"/>
        <w:contextualSpacing w:val="0"/>
        <w:rPr>
          <w:rFonts w:ascii="Verdana" w:hAnsi="Verdana"/>
          <w:snapToGrid w:val="0"/>
          <w:sz w:val="20"/>
          <w:szCs w:val="20"/>
        </w:rPr>
      </w:pPr>
      <w:r w:rsidRPr="00BB7DB6">
        <w:rPr>
          <w:rFonts w:ascii="Verdana" w:hAnsi="Verdana"/>
          <w:snapToGrid w:val="0"/>
          <w:sz w:val="20"/>
          <w:szCs w:val="20"/>
        </w:rPr>
        <w:t>Band 1 - Red</w:t>
      </w:r>
      <w:r w:rsidRPr="00BB7DB6">
        <w:rPr>
          <w:rFonts w:ascii="Verdana" w:hAnsi="Verdana"/>
          <w:snapToGrid w:val="0"/>
          <w:sz w:val="20"/>
          <w:szCs w:val="20"/>
        </w:rPr>
        <w:tab/>
      </w:r>
      <w:r w:rsidRPr="00BB7DB6">
        <w:rPr>
          <w:rFonts w:ascii="Verdana" w:hAnsi="Verdana"/>
          <w:snapToGrid w:val="0"/>
          <w:sz w:val="20"/>
          <w:szCs w:val="20"/>
        </w:rPr>
        <w:tab/>
        <w:t xml:space="preserve">Resistor Value = </w:t>
      </w:r>
      <w:r w:rsidR="00274131" w:rsidRPr="00274131">
        <w:rPr>
          <w:rFonts w:ascii="Verdana" w:hAnsi="Verdana"/>
          <w:snapToGrid w:val="0"/>
          <w:sz w:val="20"/>
          <w:szCs w:val="20"/>
          <w:highlight w:val="yellow"/>
        </w:rPr>
        <w:t>2.4k</w:t>
      </w:r>
      <w:r w:rsidR="00274131" w:rsidRPr="00274131">
        <w:rPr>
          <w:rFonts w:ascii="Verdana" w:hAnsi="Verdana"/>
          <w:snapToGrid w:val="0"/>
          <w:sz w:val="20"/>
          <w:szCs w:val="20"/>
          <w:highlight w:val="yellow"/>
        </w:rPr>
        <w:t>Ω</w:t>
      </w:r>
    </w:p>
    <w:p w14:paraId="35B2C818" w14:textId="3BF89E27" w:rsidR="00EF7A86" w:rsidRPr="00BB7DB6" w:rsidRDefault="00EF7A86" w:rsidP="00EF7A86">
      <w:pPr>
        <w:spacing w:after="0"/>
        <w:rPr>
          <w:rFonts w:ascii="Verdana" w:hAnsi="Verdana"/>
          <w:snapToGrid w:val="0"/>
          <w:sz w:val="20"/>
          <w:szCs w:val="20"/>
        </w:rPr>
      </w:pPr>
      <w:r w:rsidRPr="00BB7DB6">
        <w:rPr>
          <w:rFonts w:ascii="Verdana" w:hAnsi="Verdana"/>
          <w:snapToGrid w:val="0"/>
          <w:sz w:val="20"/>
          <w:szCs w:val="20"/>
        </w:rPr>
        <w:tab/>
        <w:t>Band 2 - Yellow</w:t>
      </w:r>
      <w:r w:rsidRPr="00BB7DB6">
        <w:rPr>
          <w:rFonts w:ascii="Verdana" w:hAnsi="Verdana"/>
          <w:snapToGrid w:val="0"/>
          <w:sz w:val="20"/>
          <w:szCs w:val="20"/>
        </w:rPr>
        <w:tab/>
        <w:t xml:space="preserve">Tolerance in % = </w:t>
      </w:r>
      <w:r w:rsidR="00274131" w:rsidRPr="00274131">
        <w:rPr>
          <w:rFonts w:ascii="Verdana" w:hAnsi="Verdana"/>
          <w:snapToGrid w:val="0"/>
          <w:sz w:val="20"/>
          <w:szCs w:val="20"/>
          <w:highlight w:val="yellow"/>
        </w:rPr>
        <w:t>5%</w:t>
      </w:r>
      <w:r w:rsidRPr="00BB7DB6">
        <w:rPr>
          <w:rFonts w:ascii="Verdana" w:hAnsi="Verdana"/>
          <w:snapToGrid w:val="0"/>
          <w:sz w:val="20"/>
          <w:szCs w:val="20"/>
        </w:rPr>
        <w:t xml:space="preserve"> </w:t>
      </w:r>
    </w:p>
    <w:p w14:paraId="26B30C66" w14:textId="4FA8F628" w:rsidR="00EF7A86" w:rsidRPr="00BB7DB6" w:rsidRDefault="00EF7A86" w:rsidP="00EF7A86">
      <w:pPr>
        <w:spacing w:after="0"/>
        <w:rPr>
          <w:rFonts w:ascii="Verdana" w:hAnsi="Verdana"/>
          <w:snapToGrid w:val="0"/>
          <w:sz w:val="20"/>
          <w:szCs w:val="20"/>
        </w:rPr>
      </w:pPr>
      <w:r w:rsidRPr="00BB7DB6">
        <w:rPr>
          <w:rFonts w:ascii="Verdana" w:hAnsi="Verdana"/>
          <w:snapToGrid w:val="0"/>
          <w:sz w:val="20"/>
          <w:szCs w:val="20"/>
        </w:rPr>
        <w:tab/>
        <w:t>Band 3 –Red</w:t>
      </w:r>
      <w:r w:rsidRPr="00BB7DB6">
        <w:rPr>
          <w:rFonts w:ascii="Verdana" w:hAnsi="Verdana"/>
          <w:snapToGrid w:val="0"/>
          <w:sz w:val="20"/>
          <w:szCs w:val="20"/>
        </w:rPr>
        <w:tab/>
      </w:r>
      <w:r w:rsidRPr="00BB7DB6">
        <w:rPr>
          <w:rFonts w:ascii="Verdana" w:hAnsi="Verdana"/>
          <w:snapToGrid w:val="0"/>
          <w:sz w:val="20"/>
          <w:szCs w:val="20"/>
        </w:rPr>
        <w:tab/>
        <w:t xml:space="preserve">Tolerance in Ohms = </w:t>
      </w:r>
      <w:r w:rsidR="00274131" w:rsidRPr="00274131">
        <w:rPr>
          <w:rFonts w:ascii="Verdana" w:hAnsi="Verdana"/>
          <w:snapToGrid w:val="0"/>
          <w:sz w:val="20"/>
          <w:szCs w:val="20"/>
          <w:highlight w:val="yellow"/>
        </w:rPr>
        <w:t>120</w:t>
      </w:r>
      <w:r w:rsidR="00274131" w:rsidRPr="00274131">
        <w:rPr>
          <w:rFonts w:ascii="Verdana" w:hAnsi="Verdana"/>
          <w:snapToGrid w:val="0"/>
          <w:sz w:val="20"/>
          <w:szCs w:val="20"/>
          <w:highlight w:val="yellow"/>
        </w:rPr>
        <w:t>Ω</w:t>
      </w:r>
    </w:p>
    <w:p w14:paraId="3DEF6A10" w14:textId="228C2B3C" w:rsidR="00EF7A86" w:rsidRPr="00BB7DB6" w:rsidRDefault="00EF7A86" w:rsidP="00EF7A86">
      <w:pPr>
        <w:spacing w:after="0"/>
        <w:rPr>
          <w:rFonts w:ascii="Verdana" w:hAnsi="Verdana"/>
          <w:snapToGrid w:val="0"/>
          <w:sz w:val="20"/>
          <w:szCs w:val="20"/>
        </w:rPr>
      </w:pPr>
      <w:r w:rsidRPr="00BB7DB6">
        <w:rPr>
          <w:rFonts w:ascii="Verdana" w:hAnsi="Verdana"/>
          <w:snapToGrid w:val="0"/>
          <w:sz w:val="20"/>
          <w:szCs w:val="20"/>
        </w:rPr>
        <w:tab/>
        <w:t>Band 4 - Gold</w:t>
      </w:r>
      <w:r w:rsidRPr="00BB7DB6">
        <w:rPr>
          <w:rFonts w:ascii="Verdana" w:hAnsi="Verdana"/>
          <w:snapToGrid w:val="0"/>
          <w:sz w:val="20"/>
          <w:szCs w:val="20"/>
        </w:rPr>
        <w:tab/>
      </w:r>
      <w:r w:rsidRPr="00BB7DB6">
        <w:rPr>
          <w:rFonts w:ascii="Verdana" w:hAnsi="Verdana"/>
          <w:snapToGrid w:val="0"/>
          <w:sz w:val="20"/>
          <w:szCs w:val="20"/>
        </w:rPr>
        <w:tab/>
        <w:t xml:space="preserve">Minimum Resistor Value = </w:t>
      </w:r>
      <w:r w:rsidR="00274131" w:rsidRPr="00274131">
        <w:rPr>
          <w:rFonts w:ascii="Verdana" w:hAnsi="Verdana"/>
          <w:snapToGrid w:val="0"/>
          <w:sz w:val="20"/>
          <w:szCs w:val="20"/>
          <w:highlight w:val="yellow"/>
        </w:rPr>
        <w:t>2.28k</w:t>
      </w:r>
      <w:r w:rsidR="00274131" w:rsidRPr="00274131">
        <w:rPr>
          <w:rFonts w:ascii="Verdana" w:hAnsi="Verdana"/>
          <w:snapToGrid w:val="0"/>
          <w:sz w:val="20"/>
          <w:szCs w:val="20"/>
          <w:highlight w:val="yellow"/>
        </w:rPr>
        <w:t>Ω</w:t>
      </w:r>
    </w:p>
    <w:p w14:paraId="46BDE235" w14:textId="6AEDDA9E" w:rsidR="00EF7A86" w:rsidRPr="00EF7A86" w:rsidRDefault="00EF7A86" w:rsidP="00EF7A86">
      <w:pPr>
        <w:tabs>
          <w:tab w:val="left" w:pos="2880"/>
        </w:tabs>
        <w:spacing w:after="0"/>
        <w:ind w:left="360"/>
        <w:rPr>
          <w:rFonts w:ascii="Verdana" w:hAnsi="Verdana"/>
          <w:snapToGrid w:val="0"/>
          <w:sz w:val="20"/>
          <w:szCs w:val="20"/>
        </w:rPr>
      </w:pPr>
      <w:r w:rsidRPr="00EF7A86">
        <w:rPr>
          <w:rFonts w:ascii="Verdana" w:hAnsi="Verdana"/>
          <w:snapToGrid w:val="0"/>
          <w:sz w:val="20"/>
          <w:szCs w:val="20"/>
        </w:rPr>
        <w:tab/>
        <w:t xml:space="preserve">Maximum Resistor Value = </w:t>
      </w:r>
      <w:r w:rsidR="00274131" w:rsidRPr="00274131">
        <w:rPr>
          <w:rFonts w:ascii="Verdana" w:hAnsi="Verdana"/>
          <w:snapToGrid w:val="0"/>
          <w:sz w:val="20"/>
          <w:szCs w:val="20"/>
          <w:highlight w:val="yellow"/>
        </w:rPr>
        <w:t>2.52k</w:t>
      </w:r>
      <w:r w:rsidR="00274131" w:rsidRPr="00274131">
        <w:rPr>
          <w:rFonts w:ascii="Verdana" w:hAnsi="Verdana"/>
          <w:snapToGrid w:val="0"/>
          <w:sz w:val="20"/>
          <w:szCs w:val="20"/>
          <w:highlight w:val="yellow"/>
        </w:rPr>
        <w:t>Ω</w:t>
      </w:r>
    </w:p>
    <w:p w14:paraId="1F3046A2" w14:textId="77777777" w:rsidR="00EE4B76" w:rsidRPr="00034BA1" w:rsidRDefault="00EE4B76" w:rsidP="00EF7A86">
      <w:pPr>
        <w:tabs>
          <w:tab w:val="left" w:pos="2880"/>
          <w:tab w:val="left" w:pos="5760"/>
        </w:tabs>
        <w:spacing w:after="0"/>
        <w:rPr>
          <w:rFonts w:ascii="Verdana" w:hAnsi="Verdana"/>
          <w:sz w:val="20"/>
          <w:szCs w:val="20"/>
        </w:rPr>
      </w:pPr>
    </w:p>
    <w:p w14:paraId="352E0CA5" w14:textId="77777777" w:rsidR="008431B7" w:rsidRPr="00034BA1" w:rsidRDefault="008431B7" w:rsidP="00C93627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8431B7" w:rsidRPr="00034BA1" w:rsidSect="000747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45E923EF" w14:textId="3651FA69" w:rsidR="003056C1" w:rsidRPr="003056C1" w:rsidRDefault="003056C1" w:rsidP="003056C1">
      <w:pPr>
        <w:tabs>
          <w:tab w:val="left" w:pos="2026"/>
        </w:tabs>
        <w:spacing w:before="240" w:after="120"/>
        <w:rPr>
          <w:rFonts w:ascii="Verdana" w:hAnsi="Verdana"/>
          <w:b/>
        </w:rPr>
      </w:pPr>
      <w:r w:rsidRPr="003056C1">
        <w:rPr>
          <w:rFonts w:ascii="Verdana" w:hAnsi="Verdana"/>
          <w:b/>
        </w:rPr>
        <w:lastRenderedPageBreak/>
        <w:t>Circuit</w:t>
      </w:r>
    </w:p>
    <w:p w14:paraId="55C7ACFA" w14:textId="75E6E876" w:rsidR="003056C1" w:rsidRDefault="00E95B7E" w:rsidP="003056C1">
      <w:pPr>
        <w:spacing w:before="120" w:after="120"/>
        <w:ind w:left="360"/>
        <w:jc w:val="center"/>
        <w:rPr>
          <w:rFonts w:ascii="Verdana" w:hAnsi="Verdana"/>
          <w:sz w:val="20"/>
          <w:szCs w:val="20"/>
          <w:u w:val="single"/>
        </w:rPr>
      </w:pPr>
      <w:r w:rsidRPr="00E95B7E">
        <w:drawing>
          <wp:inline distT="0" distB="0" distL="0" distR="0" wp14:anchorId="3151F81E" wp14:editId="3670E8C2">
            <wp:extent cx="2871216" cy="1453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145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3F144" w14:textId="77777777" w:rsidR="003056C1" w:rsidRDefault="003056C1" w:rsidP="003056C1">
      <w:pPr>
        <w:spacing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231B68CA" w14:textId="2D4E483A" w:rsidR="003056C1" w:rsidRPr="00CC14BC" w:rsidRDefault="003056C1" w:rsidP="003056C1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=8V,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=1.2kΩ,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=680Ω,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=10kΩ</m:t>
          </m:r>
        </m:oMath>
      </m:oMathPara>
    </w:p>
    <w:p w14:paraId="1BFC4ABA" w14:textId="69009100" w:rsidR="003056C1" w:rsidRDefault="003056C1" w:rsidP="003056C1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C56AB2">
        <w:rPr>
          <w:rFonts w:ascii="Verdana" w:hAnsi="Verdana"/>
          <w:sz w:val="20"/>
          <w:szCs w:val="20"/>
          <w:u w:val="single"/>
        </w:rPr>
        <w:t>Calculations</w:t>
      </w:r>
    </w:p>
    <w:p w14:paraId="38CB827F" w14:textId="28D0468E" w:rsidR="003056C1" w:rsidRPr="003056C1" w:rsidRDefault="003056C1" w:rsidP="003056C1">
      <w:pPr>
        <w:spacing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Calculate the expected values for the circuit shown above</w:t>
      </w:r>
      <w:r w:rsidRPr="003056C1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3056C1" w:rsidRPr="00DD3F5F" w14:paraId="2FC94633" w14:textId="77777777" w:rsidTr="00C641E6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725A17D1" w14:textId="77777777" w:rsidR="003056C1" w:rsidRPr="00DD3F5F" w:rsidRDefault="003056C1" w:rsidP="00C641E6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5508EA3" w14:textId="77777777" w:rsidR="003056C1" w:rsidRPr="00DD3F5F" w:rsidRDefault="003056C1" w:rsidP="00C641E6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E7CB14B" w14:textId="77777777" w:rsidR="003056C1" w:rsidRPr="00DD3F5F" w:rsidRDefault="003056C1" w:rsidP="00C641E6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0AA7F4A" w14:textId="77777777" w:rsidR="003056C1" w:rsidRPr="00DD3F5F" w:rsidRDefault="003056C1" w:rsidP="00C641E6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7E1E2DE" w14:textId="77777777" w:rsidR="003056C1" w:rsidRPr="00DD3F5F" w:rsidRDefault="003056C1" w:rsidP="00C641E6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3056C1" w:rsidRPr="008C449B" w14:paraId="55F1FE88" w14:textId="77777777" w:rsidTr="00C641E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796ED90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24A1C0" w14:textId="5B65B718" w:rsidR="003056C1" w:rsidRPr="008C449B" w:rsidRDefault="008C449B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C449B">
              <w:rPr>
                <w:rFonts w:ascii="Verdana" w:hAnsi="Verdana"/>
                <w:noProof/>
                <w:sz w:val="20"/>
                <w:szCs w:val="20"/>
                <w:highlight w:val="yellow"/>
              </w:rPr>
              <w:t>53.333mW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C5E26EE" w14:textId="0BA8C131" w:rsidR="003056C1" w:rsidRPr="008C449B" w:rsidRDefault="008C449B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C449B">
              <w:rPr>
                <w:rFonts w:ascii="Verdana" w:hAnsi="Verdana"/>
                <w:noProof/>
                <w:sz w:val="20"/>
                <w:szCs w:val="20"/>
                <w:highlight w:val="yellow"/>
              </w:rPr>
              <w:t>6.667mA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3084CAE" w14:textId="2A380994" w:rsidR="003056C1" w:rsidRPr="008C449B" w:rsidRDefault="0067358B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C449B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1.2kΩ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728F58" w14:textId="0C197067" w:rsidR="003056C1" w:rsidRPr="008C449B" w:rsidRDefault="00B875A3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C449B">
              <w:rPr>
                <w:rFonts w:ascii="Verdana" w:hAnsi="Verdana"/>
                <w:noProof/>
                <w:sz w:val="20"/>
                <w:szCs w:val="20"/>
                <w:highlight w:val="yellow"/>
              </w:rPr>
              <w:t>8V</w:t>
            </w:r>
          </w:p>
        </w:tc>
      </w:tr>
      <w:tr w:rsidR="00B875A3" w:rsidRPr="008C449B" w14:paraId="084AEBC2" w14:textId="77777777" w:rsidTr="00C641E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FBE7FE6" w14:textId="77777777" w:rsidR="00B875A3" w:rsidRPr="00DD3F5F" w:rsidRDefault="00B875A3" w:rsidP="00B875A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3D61E4" w14:textId="0F3209E1" w:rsidR="00B875A3" w:rsidRPr="008C449B" w:rsidRDefault="008C449B" w:rsidP="00B875A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C449B">
              <w:rPr>
                <w:rFonts w:ascii="Verdana" w:hAnsi="Verdana"/>
                <w:noProof/>
                <w:sz w:val="20"/>
                <w:szCs w:val="20"/>
                <w:highlight w:val="yellow"/>
              </w:rPr>
              <w:t>94.118mW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FE1184E" w14:textId="4EBCC4F3" w:rsidR="00B875A3" w:rsidRPr="008C449B" w:rsidRDefault="00B875A3" w:rsidP="00B875A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C449B">
              <w:rPr>
                <w:rFonts w:ascii="Verdana" w:hAnsi="Verdana"/>
                <w:noProof/>
                <w:sz w:val="20"/>
                <w:szCs w:val="20"/>
                <w:highlight w:val="yellow"/>
              </w:rPr>
              <w:t>11.</w:t>
            </w:r>
            <w:r w:rsidR="008C449B" w:rsidRPr="008C449B">
              <w:rPr>
                <w:rFonts w:ascii="Verdana" w:hAnsi="Verdana"/>
                <w:noProof/>
                <w:sz w:val="20"/>
                <w:szCs w:val="20"/>
                <w:highlight w:val="yellow"/>
              </w:rPr>
              <w:t>765mA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96E562F" w14:textId="769416B5" w:rsidR="00B875A3" w:rsidRPr="008C449B" w:rsidRDefault="00B875A3" w:rsidP="00B875A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C449B">
              <w:rPr>
                <w:rFonts w:ascii="Verdana" w:hAnsi="Verdana"/>
                <w:noProof/>
                <w:sz w:val="20"/>
                <w:szCs w:val="20"/>
                <w:highlight w:val="yellow"/>
              </w:rPr>
              <w:t>680Ω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ED07A5" w14:textId="626D23EE" w:rsidR="00B875A3" w:rsidRPr="008C449B" w:rsidRDefault="00B875A3" w:rsidP="00B875A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C449B">
              <w:rPr>
                <w:rFonts w:ascii="Verdana" w:hAnsi="Verdana"/>
                <w:noProof/>
                <w:sz w:val="20"/>
                <w:szCs w:val="20"/>
                <w:highlight w:val="yellow"/>
              </w:rPr>
              <w:t>8V</w:t>
            </w:r>
          </w:p>
        </w:tc>
      </w:tr>
      <w:tr w:rsidR="00B875A3" w:rsidRPr="008C449B" w14:paraId="77E060AA" w14:textId="77777777" w:rsidTr="00C641E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D432866" w14:textId="77777777" w:rsidR="00B875A3" w:rsidRPr="00DD3F5F" w:rsidRDefault="00B875A3" w:rsidP="00B875A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71B05D" w14:textId="473E327B" w:rsidR="00B875A3" w:rsidRPr="008C449B" w:rsidRDefault="00B875A3" w:rsidP="00B875A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C449B">
              <w:rPr>
                <w:rFonts w:ascii="Verdana" w:hAnsi="Verdana"/>
                <w:noProof/>
                <w:sz w:val="20"/>
                <w:szCs w:val="20"/>
                <w:highlight w:val="yellow"/>
              </w:rPr>
              <w:t>6.4mW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887BB6D" w14:textId="7B21B0AF" w:rsidR="00B875A3" w:rsidRPr="008C449B" w:rsidRDefault="00B875A3" w:rsidP="00B875A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C449B">
              <w:rPr>
                <w:rFonts w:ascii="Verdana" w:hAnsi="Verdana"/>
                <w:noProof/>
                <w:sz w:val="20"/>
                <w:szCs w:val="20"/>
                <w:highlight w:val="yellow"/>
              </w:rPr>
              <w:t>800μA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A2DFDB1" w14:textId="7AF07A63" w:rsidR="00B875A3" w:rsidRPr="008C449B" w:rsidRDefault="00B875A3" w:rsidP="00B875A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C449B">
              <w:rPr>
                <w:rFonts w:ascii="Verdana" w:hAnsi="Verdana"/>
                <w:noProof/>
                <w:sz w:val="20"/>
                <w:szCs w:val="20"/>
                <w:highlight w:val="yellow"/>
              </w:rPr>
              <w:t>10kΩ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6A58E0" w14:textId="1008566D" w:rsidR="00B875A3" w:rsidRPr="008C449B" w:rsidRDefault="00B875A3" w:rsidP="00B875A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C449B">
              <w:rPr>
                <w:rFonts w:ascii="Verdana" w:hAnsi="Verdana"/>
                <w:noProof/>
                <w:sz w:val="20"/>
                <w:szCs w:val="20"/>
                <w:highlight w:val="yellow"/>
              </w:rPr>
              <w:t>8V</w:t>
            </w:r>
          </w:p>
        </w:tc>
      </w:tr>
      <w:tr w:rsidR="00B875A3" w:rsidRPr="008C449B" w14:paraId="3B773392" w14:textId="77777777" w:rsidTr="00C641E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5E94B0C" w14:textId="77777777" w:rsidR="00B875A3" w:rsidRPr="00DD3F5F" w:rsidRDefault="00B875A3" w:rsidP="00B875A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F0FDC7" w14:textId="19AC4620" w:rsidR="00B875A3" w:rsidRPr="008C449B" w:rsidRDefault="00B875A3" w:rsidP="00B875A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C449B">
              <w:rPr>
                <w:rFonts w:ascii="Verdana" w:hAnsi="Verdana"/>
                <w:noProof/>
                <w:sz w:val="20"/>
                <w:szCs w:val="20"/>
                <w:highlight w:val="yellow"/>
              </w:rPr>
              <w:t>153.851mW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5447CDA" w14:textId="5C42EE45" w:rsidR="00B875A3" w:rsidRPr="008C449B" w:rsidRDefault="00B875A3" w:rsidP="00B875A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C449B">
              <w:rPr>
                <w:rFonts w:ascii="Verdana" w:hAnsi="Verdana"/>
                <w:noProof/>
                <w:sz w:val="20"/>
                <w:szCs w:val="20"/>
                <w:highlight w:val="yellow"/>
              </w:rPr>
              <w:t>19.231mA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F76B4EE" w14:textId="7F040F43" w:rsidR="00B875A3" w:rsidRPr="008C449B" w:rsidRDefault="00B875A3" w:rsidP="00B875A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C449B">
              <w:rPr>
                <w:rFonts w:ascii="Verdana" w:hAnsi="Verdana"/>
                <w:noProof/>
                <w:sz w:val="20"/>
                <w:szCs w:val="20"/>
                <w:highlight w:val="yellow"/>
              </w:rPr>
              <w:t>415.987Ω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07B9FE" w14:textId="2AE85BD5" w:rsidR="00B875A3" w:rsidRPr="008C449B" w:rsidRDefault="00B875A3" w:rsidP="00B875A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C449B">
              <w:rPr>
                <w:rFonts w:ascii="Verdana" w:hAnsi="Verdana"/>
                <w:noProof/>
                <w:sz w:val="20"/>
                <w:szCs w:val="20"/>
                <w:highlight w:val="yellow"/>
              </w:rPr>
              <w:t>8V</w:t>
            </w:r>
          </w:p>
        </w:tc>
      </w:tr>
    </w:tbl>
    <w:p w14:paraId="670229E6" w14:textId="77777777" w:rsidR="003056C1" w:rsidRPr="001358B9" w:rsidRDefault="003056C1" w:rsidP="003056C1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1358B9">
        <w:rPr>
          <w:rFonts w:ascii="Verdana" w:hAnsi="Verdana"/>
          <w:sz w:val="20"/>
          <w:szCs w:val="20"/>
          <w:u w:val="single"/>
        </w:rPr>
        <w:t>Measurements</w:t>
      </w:r>
    </w:p>
    <w:p w14:paraId="0494B4B8" w14:textId="77777777" w:rsidR="003056C1" w:rsidRDefault="003056C1" w:rsidP="003056C1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Build the circuit shown above. Measure, record and/or calculate the actual values within the circuit.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3056C1" w:rsidRPr="00DD3F5F" w14:paraId="255BDC79" w14:textId="77777777" w:rsidTr="00C641E6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15180686" w14:textId="77777777" w:rsidR="003056C1" w:rsidRPr="00DD3F5F" w:rsidRDefault="003056C1" w:rsidP="00C641E6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5BF0C1C" w14:textId="77777777" w:rsidR="003056C1" w:rsidRPr="00DD3F5F" w:rsidRDefault="003056C1" w:rsidP="00C641E6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D406850" w14:textId="77777777" w:rsidR="003056C1" w:rsidRPr="00DD3F5F" w:rsidRDefault="003056C1" w:rsidP="00C641E6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AEE8C3E" w14:textId="77777777" w:rsidR="003056C1" w:rsidRPr="00DD3F5F" w:rsidRDefault="003056C1" w:rsidP="00C641E6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8715CB" w14:textId="77777777" w:rsidR="003056C1" w:rsidRPr="00DD3F5F" w:rsidRDefault="003056C1" w:rsidP="00C641E6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3056C1" w:rsidRPr="00DD3F5F" w14:paraId="6923180A" w14:textId="77777777" w:rsidTr="00C641E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025CB9F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017F68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581A128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9105658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CD4D81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056C1" w:rsidRPr="00DD3F5F" w14:paraId="538844FA" w14:textId="77777777" w:rsidTr="00C641E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25E3118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8E2A0D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2F027BD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2316788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5DBF80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056C1" w:rsidRPr="00DD3F5F" w14:paraId="1A11C488" w14:textId="77777777" w:rsidTr="00C641E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DCAFC7E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454729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FC7E47B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29534CD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176887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056C1" w:rsidRPr="00DD3F5F" w14:paraId="531B4831" w14:textId="77777777" w:rsidTr="00C641E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6AD65CE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2765DB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37B4A1D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BD72648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E479A4" w14:textId="77777777" w:rsidR="003056C1" w:rsidRPr="00DD3F5F" w:rsidRDefault="003056C1" w:rsidP="00C641E6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5E70E407" w14:textId="77777777" w:rsidR="003056C1" w:rsidRPr="001C57F3" w:rsidRDefault="003056C1" w:rsidP="003056C1">
      <w:pPr>
        <w:tabs>
          <w:tab w:val="left" w:pos="2026"/>
        </w:tabs>
        <w:spacing w:before="240" w:after="120"/>
        <w:rPr>
          <w:rFonts w:ascii="Verdana" w:hAnsi="Verdana"/>
          <w:b/>
          <w:color w:val="000000" w:themeColor="text1"/>
        </w:rPr>
      </w:pPr>
      <w:r w:rsidRPr="001C57F3">
        <w:rPr>
          <w:rFonts w:ascii="Verdana" w:hAnsi="Verdana"/>
          <w:b/>
          <w:color w:val="000000" w:themeColor="text1"/>
        </w:rPr>
        <w:t>Instructions</w:t>
      </w:r>
    </w:p>
    <w:p w14:paraId="2BE8D8CE" w14:textId="77777777" w:rsidR="003056C1" w:rsidRPr="001C57F3" w:rsidRDefault="003056C1" w:rsidP="003056C1">
      <w:pPr>
        <w:spacing w:before="24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Have the instructor setup a waveform for you to determine the following measurements</w:t>
      </w:r>
      <w:r w:rsidRPr="001C57F3">
        <w:rPr>
          <w:rFonts w:ascii="Verdana" w:hAnsi="Verdana"/>
          <w:sz w:val="20"/>
          <w:szCs w:val="20"/>
        </w:rPr>
        <w:t>.</w:t>
      </w:r>
    </w:p>
    <w:p w14:paraId="1ED21EC5" w14:textId="77777777" w:rsidR="003056C1" w:rsidRPr="00EE421B" w:rsidRDefault="003056C1" w:rsidP="007F507B">
      <w:pPr>
        <w:pStyle w:val="ListParagraph"/>
        <w:numPr>
          <w:ilvl w:val="0"/>
          <w:numId w:val="25"/>
        </w:numPr>
        <w:spacing w:before="240" w:after="0"/>
        <w:contextualSpacing w:val="0"/>
        <w:rPr>
          <w:rFonts w:ascii="Verdana" w:hAnsi="Verdana"/>
          <w:snapToGrid w:val="0"/>
          <w:sz w:val="20"/>
          <w:szCs w:val="20"/>
        </w:rPr>
      </w:pPr>
      <w:r w:rsidRPr="00EE421B">
        <w:rPr>
          <w:rFonts w:ascii="Verdana" w:hAnsi="Verdana"/>
          <w:snapToGrid w:val="0"/>
          <w:sz w:val="20"/>
          <w:szCs w:val="20"/>
        </w:rPr>
        <w:t>E</w:t>
      </w:r>
      <w:r w:rsidRPr="007F507B">
        <w:rPr>
          <w:rFonts w:ascii="Verdana" w:hAnsi="Verdana"/>
          <w:snapToGrid w:val="0"/>
          <w:sz w:val="20"/>
          <w:szCs w:val="20"/>
          <w:vertAlign w:val="subscript"/>
        </w:rPr>
        <w:t>PP</w:t>
      </w:r>
      <w:r w:rsidRPr="00EE421B">
        <w:rPr>
          <w:rFonts w:ascii="Verdana" w:hAnsi="Verdana"/>
          <w:snapToGrid w:val="0"/>
          <w:sz w:val="20"/>
          <w:szCs w:val="20"/>
        </w:rPr>
        <w:tab/>
        <w:t>__________</w:t>
      </w:r>
    </w:p>
    <w:p w14:paraId="7DF32D6D" w14:textId="77777777" w:rsidR="003056C1" w:rsidRPr="007F507B" w:rsidRDefault="003056C1" w:rsidP="007F507B">
      <w:pPr>
        <w:pStyle w:val="ListParagraph"/>
        <w:numPr>
          <w:ilvl w:val="0"/>
          <w:numId w:val="25"/>
        </w:numPr>
        <w:spacing w:before="240" w:after="0"/>
        <w:contextualSpacing w:val="0"/>
        <w:rPr>
          <w:rFonts w:ascii="Verdana" w:hAnsi="Verdana"/>
          <w:snapToGrid w:val="0"/>
          <w:sz w:val="20"/>
          <w:szCs w:val="20"/>
        </w:rPr>
      </w:pPr>
      <w:r w:rsidRPr="007F507B">
        <w:rPr>
          <w:rFonts w:ascii="Verdana" w:hAnsi="Verdana"/>
          <w:snapToGrid w:val="0"/>
          <w:sz w:val="20"/>
          <w:szCs w:val="20"/>
        </w:rPr>
        <w:t>E</w:t>
      </w:r>
      <w:r w:rsidRPr="007F507B">
        <w:rPr>
          <w:rFonts w:ascii="Verdana" w:hAnsi="Verdana"/>
          <w:snapToGrid w:val="0"/>
          <w:sz w:val="20"/>
          <w:szCs w:val="20"/>
          <w:vertAlign w:val="subscript"/>
        </w:rPr>
        <w:t>P</w:t>
      </w:r>
      <w:r w:rsidRPr="007F507B">
        <w:rPr>
          <w:rFonts w:ascii="Verdana" w:hAnsi="Verdana"/>
          <w:snapToGrid w:val="0"/>
          <w:sz w:val="20"/>
          <w:szCs w:val="20"/>
        </w:rPr>
        <w:tab/>
        <w:t>__________</w:t>
      </w:r>
    </w:p>
    <w:p w14:paraId="7522A1D6" w14:textId="77777777" w:rsidR="003056C1" w:rsidRPr="007F507B" w:rsidRDefault="003056C1" w:rsidP="007F507B">
      <w:pPr>
        <w:pStyle w:val="ListParagraph"/>
        <w:numPr>
          <w:ilvl w:val="0"/>
          <w:numId w:val="25"/>
        </w:numPr>
        <w:spacing w:before="240" w:after="0"/>
        <w:contextualSpacing w:val="0"/>
        <w:rPr>
          <w:rFonts w:ascii="Verdana" w:hAnsi="Verdana"/>
          <w:snapToGrid w:val="0"/>
          <w:sz w:val="20"/>
          <w:szCs w:val="20"/>
        </w:rPr>
      </w:pPr>
      <w:r w:rsidRPr="007F507B">
        <w:rPr>
          <w:rFonts w:ascii="Verdana" w:hAnsi="Verdana"/>
          <w:snapToGrid w:val="0"/>
          <w:sz w:val="20"/>
          <w:szCs w:val="20"/>
        </w:rPr>
        <w:t>Hz</w:t>
      </w:r>
      <w:r w:rsidRPr="007F507B">
        <w:rPr>
          <w:rFonts w:ascii="Verdana" w:hAnsi="Verdana"/>
          <w:snapToGrid w:val="0"/>
          <w:sz w:val="20"/>
          <w:szCs w:val="20"/>
        </w:rPr>
        <w:tab/>
        <w:t>__________</w:t>
      </w:r>
    </w:p>
    <w:p w14:paraId="4CA776AB" w14:textId="77777777" w:rsidR="003056C1" w:rsidRPr="001C57F3" w:rsidRDefault="003056C1" w:rsidP="003056C1">
      <w:pPr>
        <w:spacing w:before="24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Have the instructor setup another waveform for you to determine the following measurements</w:t>
      </w:r>
      <w:r w:rsidRPr="001C57F3">
        <w:rPr>
          <w:rFonts w:ascii="Verdana" w:hAnsi="Verdana"/>
          <w:sz w:val="20"/>
          <w:szCs w:val="20"/>
        </w:rPr>
        <w:t>.</w:t>
      </w:r>
    </w:p>
    <w:p w14:paraId="69FDB024" w14:textId="77777777" w:rsidR="007F507B" w:rsidRPr="00EE421B" w:rsidRDefault="007F507B" w:rsidP="007F507B">
      <w:pPr>
        <w:pStyle w:val="ListParagraph"/>
        <w:numPr>
          <w:ilvl w:val="0"/>
          <w:numId w:val="25"/>
        </w:numPr>
        <w:spacing w:before="240" w:after="0"/>
        <w:contextualSpacing w:val="0"/>
        <w:rPr>
          <w:rFonts w:ascii="Verdana" w:hAnsi="Verdana"/>
          <w:snapToGrid w:val="0"/>
          <w:sz w:val="20"/>
          <w:szCs w:val="20"/>
        </w:rPr>
      </w:pPr>
      <w:r w:rsidRPr="00EE421B">
        <w:rPr>
          <w:rFonts w:ascii="Verdana" w:hAnsi="Verdana"/>
          <w:snapToGrid w:val="0"/>
          <w:sz w:val="20"/>
          <w:szCs w:val="20"/>
        </w:rPr>
        <w:t>E</w:t>
      </w:r>
      <w:r w:rsidRPr="007F507B">
        <w:rPr>
          <w:rFonts w:ascii="Verdana" w:hAnsi="Verdana"/>
          <w:snapToGrid w:val="0"/>
          <w:sz w:val="20"/>
          <w:szCs w:val="20"/>
          <w:vertAlign w:val="subscript"/>
        </w:rPr>
        <w:t>PP</w:t>
      </w:r>
      <w:r w:rsidRPr="00EE421B">
        <w:rPr>
          <w:rFonts w:ascii="Verdana" w:hAnsi="Verdana"/>
          <w:snapToGrid w:val="0"/>
          <w:sz w:val="20"/>
          <w:szCs w:val="20"/>
        </w:rPr>
        <w:tab/>
        <w:t>__________</w:t>
      </w:r>
    </w:p>
    <w:p w14:paraId="445B392F" w14:textId="77777777" w:rsidR="007F507B" w:rsidRPr="007F507B" w:rsidRDefault="007F507B" w:rsidP="007F507B">
      <w:pPr>
        <w:pStyle w:val="ListParagraph"/>
        <w:numPr>
          <w:ilvl w:val="0"/>
          <w:numId w:val="25"/>
        </w:numPr>
        <w:spacing w:before="240" w:after="0"/>
        <w:contextualSpacing w:val="0"/>
        <w:rPr>
          <w:rFonts w:ascii="Verdana" w:hAnsi="Verdana"/>
          <w:snapToGrid w:val="0"/>
          <w:sz w:val="20"/>
          <w:szCs w:val="20"/>
        </w:rPr>
      </w:pPr>
      <w:r w:rsidRPr="007F507B">
        <w:rPr>
          <w:rFonts w:ascii="Verdana" w:hAnsi="Verdana"/>
          <w:snapToGrid w:val="0"/>
          <w:sz w:val="20"/>
          <w:szCs w:val="20"/>
        </w:rPr>
        <w:t>E</w:t>
      </w:r>
      <w:r w:rsidRPr="007F507B">
        <w:rPr>
          <w:rFonts w:ascii="Verdana" w:hAnsi="Verdana"/>
          <w:snapToGrid w:val="0"/>
          <w:sz w:val="20"/>
          <w:szCs w:val="20"/>
          <w:vertAlign w:val="subscript"/>
        </w:rPr>
        <w:t>P</w:t>
      </w:r>
      <w:r w:rsidRPr="007F507B">
        <w:rPr>
          <w:rFonts w:ascii="Verdana" w:hAnsi="Verdana"/>
          <w:snapToGrid w:val="0"/>
          <w:sz w:val="20"/>
          <w:szCs w:val="20"/>
        </w:rPr>
        <w:tab/>
        <w:t>__________</w:t>
      </w:r>
    </w:p>
    <w:p w14:paraId="7AAD8D52" w14:textId="77777777" w:rsidR="007F507B" w:rsidRPr="007F507B" w:rsidRDefault="007F507B" w:rsidP="007F507B">
      <w:pPr>
        <w:pStyle w:val="ListParagraph"/>
        <w:numPr>
          <w:ilvl w:val="0"/>
          <w:numId w:val="25"/>
        </w:numPr>
        <w:spacing w:before="240" w:after="0"/>
        <w:contextualSpacing w:val="0"/>
        <w:rPr>
          <w:rFonts w:ascii="Verdana" w:hAnsi="Verdana"/>
          <w:snapToGrid w:val="0"/>
          <w:sz w:val="20"/>
          <w:szCs w:val="20"/>
        </w:rPr>
      </w:pPr>
      <w:r w:rsidRPr="007F507B">
        <w:rPr>
          <w:rFonts w:ascii="Verdana" w:hAnsi="Verdana"/>
          <w:snapToGrid w:val="0"/>
          <w:sz w:val="20"/>
          <w:szCs w:val="20"/>
        </w:rPr>
        <w:t>Hz</w:t>
      </w:r>
      <w:r w:rsidRPr="007F507B">
        <w:rPr>
          <w:rFonts w:ascii="Verdana" w:hAnsi="Verdana"/>
          <w:snapToGrid w:val="0"/>
          <w:sz w:val="20"/>
          <w:szCs w:val="20"/>
        </w:rPr>
        <w:tab/>
        <w:t>__________</w:t>
      </w:r>
    </w:p>
    <w:p w14:paraId="23569653" w14:textId="6F138D67" w:rsidR="00EF70CA" w:rsidRPr="00EF70CA" w:rsidRDefault="00EF70CA" w:rsidP="003056C1">
      <w:pPr>
        <w:tabs>
          <w:tab w:val="left" w:pos="2026"/>
        </w:tabs>
        <w:spacing w:before="240" w:after="120"/>
        <w:rPr>
          <w:rFonts w:ascii="Verdana" w:hAnsi="Verdana"/>
          <w:b/>
        </w:rPr>
      </w:pPr>
      <w:r w:rsidRPr="00EF70CA">
        <w:rPr>
          <w:rFonts w:ascii="Verdana" w:hAnsi="Verdana"/>
          <w:b/>
        </w:rPr>
        <w:t>Circuit</w:t>
      </w:r>
    </w:p>
    <w:p w14:paraId="4BD1B928" w14:textId="77777777" w:rsidR="00EF70CA" w:rsidRPr="00EF70CA" w:rsidRDefault="00EF70CA" w:rsidP="00EF70CA">
      <w:pPr>
        <w:tabs>
          <w:tab w:val="left" w:pos="2026"/>
        </w:tabs>
        <w:spacing w:before="120" w:after="120"/>
        <w:ind w:left="720"/>
        <w:jc w:val="center"/>
        <w:rPr>
          <w:rFonts w:ascii="Verdana" w:hAnsi="Verdana"/>
          <w:sz w:val="20"/>
          <w:szCs w:val="20"/>
        </w:rPr>
      </w:pPr>
      <w:r w:rsidRPr="00CB6495">
        <w:rPr>
          <w:noProof/>
        </w:rPr>
        <w:drawing>
          <wp:inline distT="0" distB="0" distL="0" distR="0" wp14:anchorId="66D88B69" wp14:editId="1C693402">
            <wp:extent cx="3520440" cy="1682496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168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9068D" w14:textId="77777777" w:rsidR="00EF70CA" w:rsidRPr="00EF70CA" w:rsidRDefault="00EF70CA" w:rsidP="00EF70CA">
      <w:pPr>
        <w:spacing w:after="60"/>
        <w:ind w:left="720"/>
        <w:rPr>
          <w:rFonts w:ascii="Verdana" w:hAnsi="Verdana"/>
          <w:sz w:val="20"/>
          <w:szCs w:val="20"/>
        </w:rPr>
      </w:pPr>
      <w:r w:rsidRPr="00EF70CA">
        <w:rPr>
          <w:rFonts w:ascii="Verdana" w:hAnsi="Verdana"/>
          <w:sz w:val="20"/>
          <w:szCs w:val="20"/>
        </w:rPr>
        <w:t>Where;</w:t>
      </w:r>
    </w:p>
    <w:p w14:paraId="203D32F4" w14:textId="04515DB3" w:rsidR="00EF70CA" w:rsidRPr="00EF70CA" w:rsidRDefault="00EF70CA" w:rsidP="00EF70CA">
      <w:pPr>
        <w:spacing w:after="60"/>
        <w:ind w:left="720"/>
        <w:rPr>
          <w:rFonts w:ascii="Verdana" w:eastAsiaTheme="minorEastAsi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=1.5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f=2.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kHz, 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=33mH,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=8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0Ω</m:t>
          </m:r>
        </m:oMath>
      </m:oMathPara>
    </w:p>
    <w:p w14:paraId="441759FD" w14:textId="1F28E275" w:rsidR="00EB2D50" w:rsidRPr="00767B9F" w:rsidRDefault="00EB2D50" w:rsidP="002C1E06">
      <w:pPr>
        <w:tabs>
          <w:tab w:val="left" w:pos="2026"/>
        </w:tabs>
        <w:spacing w:before="240" w:after="120"/>
        <w:rPr>
          <w:rFonts w:ascii="Verdana" w:hAnsi="Verdana"/>
          <w:b/>
          <w:color w:val="000000" w:themeColor="text1"/>
        </w:rPr>
      </w:pPr>
      <w:r w:rsidRPr="00767B9F">
        <w:rPr>
          <w:rFonts w:ascii="Verdana" w:hAnsi="Verdana"/>
          <w:b/>
          <w:color w:val="000000" w:themeColor="text1"/>
        </w:rPr>
        <w:t>Instructions</w:t>
      </w:r>
    </w:p>
    <w:p w14:paraId="6862383A" w14:textId="681AA50E" w:rsidR="0021387A" w:rsidRDefault="00EF70CA" w:rsidP="0021387A">
      <w:pPr>
        <w:spacing w:before="24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Calculate the expected values for the circuit shown above</w:t>
      </w:r>
      <w:r w:rsidR="0021387A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EF70CA" w:rsidRPr="00DD3F5F" w14:paraId="616C09B1" w14:textId="77777777" w:rsidTr="00C641E6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69DE0FC8" w14:textId="77777777" w:rsidR="00EF70CA" w:rsidRPr="00DD3F5F" w:rsidRDefault="00EF70CA" w:rsidP="00C641E6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106711" w14:textId="77777777" w:rsidR="00EF70CA" w:rsidRPr="00DD3F5F" w:rsidRDefault="00EF70CA" w:rsidP="00C641E6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1B4EB0E0" w14:textId="77777777" w:rsidR="00EF70CA" w:rsidRPr="00DD3F5F" w:rsidRDefault="00EF70CA" w:rsidP="00C641E6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4E42F9B" w14:textId="77777777" w:rsidR="00EF70CA" w:rsidRPr="00DD3F5F" w:rsidRDefault="00EF70CA" w:rsidP="00C641E6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10329EC" w14:textId="77777777" w:rsidR="00EF70CA" w:rsidRPr="00DD3F5F" w:rsidRDefault="00EF70CA" w:rsidP="00C641E6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EE421B" w:rsidRPr="00DD3F5F" w14:paraId="5A8B1BAD" w14:textId="77777777" w:rsidTr="00C641E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8BCA5AB" w14:textId="77777777" w:rsidR="00EE421B" w:rsidRPr="00DD3F5F" w:rsidRDefault="00EE421B" w:rsidP="00EE421B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2C46D8" w14:textId="650B2124" w:rsidR="00EE421B" w:rsidRPr="00EE421B" w:rsidRDefault="00EE421B" w:rsidP="00EE421B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EE421B">
              <w:rPr>
                <w:highlight w:val="yellow"/>
              </w:rPr>
              <w:t>1.048</w:t>
            </w:r>
            <w:r w:rsidRPr="00EE421B">
              <w:rPr>
                <w:highlight w:val="yellow"/>
              </w:rPr>
              <w:t>mW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65A6AF5F" w14:textId="04BE69F3" w:rsidR="00EE421B" w:rsidRPr="00EE421B" w:rsidRDefault="00EE421B" w:rsidP="00EE421B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EE421B">
              <w:rPr>
                <w:highlight w:val="yellow"/>
              </w:rPr>
              <w:t>1.130</w:t>
            </w:r>
            <w:r w:rsidRPr="00EE421B">
              <w:rPr>
                <w:highlight w:val="yellow"/>
              </w:rPr>
              <w:t>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6A2C6B9" w14:textId="6EE46ED3" w:rsidR="00EE421B" w:rsidRPr="00EE421B" w:rsidRDefault="00EE421B" w:rsidP="00EE421B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EE421B">
              <w:rPr>
                <w:highlight w:val="yellow"/>
              </w:rPr>
              <w:t>820</w:t>
            </w:r>
            <w:r w:rsidRPr="00EE421B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AE80AB" w14:textId="5BD65901" w:rsidR="00EE421B" w:rsidRPr="00EE421B" w:rsidRDefault="00EE421B" w:rsidP="00EE421B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EE421B">
              <w:rPr>
                <w:highlight w:val="yellow"/>
              </w:rPr>
              <w:t>926.894</w:t>
            </w:r>
            <w:r w:rsidRPr="00EE421B">
              <w:rPr>
                <w:highlight w:val="yellow"/>
              </w:rPr>
              <w:t>mV</w:t>
            </w:r>
          </w:p>
        </w:tc>
      </w:tr>
      <w:tr w:rsidR="00EE421B" w:rsidRPr="00DD3F5F" w14:paraId="7631196B" w14:textId="77777777" w:rsidTr="00C641E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5B1A9EB" w14:textId="77777777" w:rsidR="00EE421B" w:rsidRDefault="00EE421B" w:rsidP="00EE421B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D06FB1" w14:textId="2E746885" w:rsidR="00EE421B" w:rsidRPr="00EE421B" w:rsidRDefault="00EE421B" w:rsidP="00EE421B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EE421B">
              <w:rPr>
                <w:highlight w:val="yellow"/>
              </w:rPr>
              <w:t>582.839</w:t>
            </w:r>
            <w:r w:rsidRPr="00EE421B">
              <w:rPr>
                <w:rFonts w:cstheme="minorHAnsi"/>
                <w:highlight w:val="yellow"/>
              </w:rPr>
              <w:t>μ</w:t>
            </w:r>
            <w:r w:rsidRPr="00EE421B">
              <w:rPr>
                <w:highlight w:val="yellow"/>
              </w:rPr>
              <w:t>VAR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7659B28A" w14:textId="41F44224" w:rsidR="00EE421B" w:rsidRPr="00EE421B" w:rsidRDefault="00EE421B" w:rsidP="00EE421B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EE421B">
              <w:rPr>
                <w:highlight w:val="yellow"/>
              </w:rPr>
              <w:t>1.130mA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A233EC8" w14:textId="62FA7A8A" w:rsidR="00EE421B" w:rsidRPr="00EE421B" w:rsidRDefault="00EE421B" w:rsidP="00EE421B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EE421B">
              <w:rPr>
                <w:highlight w:val="yellow"/>
              </w:rPr>
              <w:t>456.159</w:t>
            </w:r>
            <w:r w:rsidRPr="00EE421B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2C7929" w14:textId="21919DC0" w:rsidR="00EE421B" w:rsidRPr="00EE421B" w:rsidRDefault="00EE421B" w:rsidP="00EE421B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EE421B">
              <w:rPr>
                <w:highlight w:val="yellow"/>
              </w:rPr>
              <w:t>515.623</w:t>
            </w:r>
            <w:r w:rsidRPr="00EE421B">
              <w:rPr>
                <w:highlight w:val="yellow"/>
              </w:rPr>
              <w:t>mV</w:t>
            </w:r>
          </w:p>
        </w:tc>
      </w:tr>
      <w:tr w:rsidR="00EE421B" w:rsidRPr="00DD3F5F" w14:paraId="253204DA" w14:textId="77777777" w:rsidTr="00C641E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55E370E" w14:textId="77777777" w:rsidR="00EE421B" w:rsidRPr="00DD3F5F" w:rsidRDefault="00EE421B" w:rsidP="00EE421B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72F21E" w14:textId="6EA4594C" w:rsidR="00EE421B" w:rsidRPr="00EE421B" w:rsidRDefault="00EE421B" w:rsidP="00EE421B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EE421B">
              <w:rPr>
                <w:highlight w:val="yellow"/>
              </w:rPr>
              <w:t>1.199</w:t>
            </w:r>
            <w:r w:rsidRPr="00EE421B">
              <w:rPr>
                <w:highlight w:val="yellow"/>
              </w:rPr>
              <w:t>mVA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56BF6787" w14:textId="024138A4" w:rsidR="00EE421B" w:rsidRPr="00EE421B" w:rsidRDefault="00EE421B" w:rsidP="00EE421B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EE421B">
              <w:rPr>
                <w:highlight w:val="yellow"/>
              </w:rPr>
              <w:t>1.130mA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7F37ED6" w14:textId="65A910DA" w:rsidR="00EE421B" w:rsidRPr="00EE421B" w:rsidRDefault="00EE421B" w:rsidP="00EE421B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EE421B">
              <w:rPr>
                <w:highlight w:val="yellow"/>
              </w:rPr>
              <w:t>938.340</w:t>
            </w:r>
            <w:r w:rsidRPr="00EE421B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559496" w14:textId="3B665121" w:rsidR="00EE421B" w:rsidRPr="00EE421B" w:rsidRDefault="00EE421B" w:rsidP="00EE421B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EE421B">
              <w:rPr>
                <w:highlight w:val="yellow"/>
              </w:rPr>
              <w:t>1.061</w:t>
            </w:r>
            <w:r w:rsidRPr="00EE421B">
              <w:rPr>
                <w:highlight w:val="yellow"/>
              </w:rPr>
              <w:t>V</w:t>
            </w:r>
          </w:p>
        </w:tc>
      </w:tr>
      <w:tr w:rsidR="007F617A" w:rsidRPr="00DD3F5F" w14:paraId="2D84F406" w14:textId="77777777" w:rsidTr="00C641E6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AF0E82E" w14:textId="77777777" w:rsidR="007F617A" w:rsidRPr="00DD3F5F" w:rsidRDefault="007F617A" w:rsidP="007F617A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07DD0A" w14:textId="3202AF26" w:rsidR="007F617A" w:rsidRPr="00EE421B" w:rsidRDefault="007F617A" w:rsidP="007F617A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EE421B">
              <w:rPr>
                <w:highlight w:val="yellow"/>
              </w:rPr>
              <w:t>29.087</w:t>
            </w:r>
            <w:r w:rsidRPr="00EE421B">
              <w:rPr>
                <w:rFonts w:cstheme="minorHAnsi"/>
                <w:highlight w:val="yellow"/>
              </w:rPr>
              <w:t>˚</w:t>
            </w: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3B7A88A" w14:textId="77777777" w:rsidR="007F617A" w:rsidRPr="00CA3B21" w:rsidRDefault="007F617A" w:rsidP="007F617A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17C9A328" w14:textId="5DCEF951" w:rsidR="007F617A" w:rsidRPr="00EE421B" w:rsidRDefault="00EE421B" w:rsidP="007F617A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EE421B">
              <w:rPr>
                <w:rFonts w:ascii="Verdana" w:hAnsi="Verdana"/>
                <w:noProof/>
                <w:sz w:val="20"/>
                <w:szCs w:val="20"/>
                <w:highlight w:val="yellow"/>
              </w:rPr>
              <w:t>0.874</w:t>
            </w:r>
          </w:p>
        </w:tc>
      </w:tr>
    </w:tbl>
    <w:p w14:paraId="735B945B" w14:textId="25030B9F" w:rsidR="00EF70CA" w:rsidRDefault="00EF70CA" w:rsidP="00EF70CA">
      <w:pPr>
        <w:spacing w:before="24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Build the circuit shown above</w:t>
      </w:r>
      <w:r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Measure, record and/or calculate the actual values within the circuit.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EF70CA" w:rsidRPr="00DD3F5F" w14:paraId="68E28A4B" w14:textId="77777777" w:rsidTr="00C641E6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1B575B6D" w14:textId="77777777" w:rsidR="00EF70CA" w:rsidRPr="00DD3F5F" w:rsidRDefault="00EF70CA" w:rsidP="00C641E6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5B1B86" w14:textId="77777777" w:rsidR="00EF70CA" w:rsidRPr="00DD3F5F" w:rsidRDefault="00EF70CA" w:rsidP="00C641E6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1F3B9CA1" w14:textId="77777777" w:rsidR="00EF70CA" w:rsidRPr="00DD3F5F" w:rsidRDefault="00EF70CA" w:rsidP="00C641E6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CF481C3" w14:textId="77777777" w:rsidR="00EF70CA" w:rsidRPr="00DD3F5F" w:rsidRDefault="00EF70CA" w:rsidP="00C641E6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B2300CC" w14:textId="77777777" w:rsidR="00EF70CA" w:rsidRPr="00DD3F5F" w:rsidRDefault="00EF70CA" w:rsidP="00C641E6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EF70CA" w:rsidRPr="00DD3F5F" w14:paraId="52B80188" w14:textId="77777777" w:rsidTr="00C641E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5E04692" w14:textId="77777777" w:rsidR="00EF70CA" w:rsidRPr="00DD3F5F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003B63" w14:textId="77777777" w:rsidR="00EF70CA" w:rsidRPr="00CA3B21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5BF31177" w14:textId="77777777" w:rsidR="00EF70CA" w:rsidRPr="00CA3B21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6F1ED88" w14:textId="77777777" w:rsidR="00EF70CA" w:rsidRPr="00CA3B21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323214" w14:textId="77777777" w:rsidR="00EF70CA" w:rsidRPr="00CA3B21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EF70CA" w:rsidRPr="00DD3F5F" w14:paraId="38EAEC88" w14:textId="77777777" w:rsidTr="00C641E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81F9731" w14:textId="77777777" w:rsidR="00EF70CA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F83C5E" w14:textId="77777777" w:rsidR="00EF70CA" w:rsidRPr="00CA3B21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4430CEDF" w14:textId="77777777" w:rsidR="00EF70CA" w:rsidRPr="00CA3B21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F7D0A12" w14:textId="77777777" w:rsidR="00EF70CA" w:rsidRPr="00CA3B21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F80BD7" w14:textId="77777777" w:rsidR="00EF70CA" w:rsidRPr="00CA3B21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EF70CA" w:rsidRPr="00DD3F5F" w14:paraId="34E184D0" w14:textId="77777777" w:rsidTr="00C641E6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780E471" w14:textId="77777777" w:rsidR="00EF70CA" w:rsidRPr="00DD3F5F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C87E06" w14:textId="77777777" w:rsidR="00EF70CA" w:rsidRPr="00CA3B21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24975DC9" w14:textId="77777777" w:rsidR="00EF70CA" w:rsidRPr="00CA3B21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DF5A4EF" w14:textId="77777777" w:rsidR="00EF70CA" w:rsidRPr="00CA3B21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C55884" w14:textId="77777777" w:rsidR="00EF70CA" w:rsidRPr="00CA3B21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EF70CA" w:rsidRPr="00DD3F5F" w14:paraId="62495323" w14:textId="77777777" w:rsidTr="00C641E6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AB0F6A1" w14:textId="77777777" w:rsidR="00EF70CA" w:rsidRPr="00DD3F5F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F25AE1" w14:textId="77777777" w:rsidR="00EF70CA" w:rsidRPr="00CA3B21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951BCA" w14:textId="77777777" w:rsidR="00EF70CA" w:rsidRPr="00CA3B21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7857FB1C" w14:textId="77777777" w:rsidR="00EF70CA" w:rsidRPr="00CA3B21" w:rsidRDefault="00EF70CA" w:rsidP="00C641E6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</w:tbl>
    <w:p w14:paraId="6A9CB336" w14:textId="2B919888" w:rsidR="00EF70CA" w:rsidRPr="007F507B" w:rsidRDefault="00EF70CA" w:rsidP="007F507B">
      <w:pPr>
        <w:pStyle w:val="ListParagraph"/>
        <w:numPr>
          <w:ilvl w:val="0"/>
          <w:numId w:val="25"/>
        </w:numPr>
        <w:spacing w:before="240" w:after="0"/>
        <w:contextualSpacing w:val="0"/>
        <w:rPr>
          <w:rFonts w:ascii="Verdana" w:hAnsi="Verdana"/>
          <w:snapToGrid w:val="0"/>
          <w:sz w:val="20"/>
          <w:szCs w:val="20"/>
        </w:rPr>
      </w:pPr>
      <w:r w:rsidRPr="007F507B">
        <w:rPr>
          <w:rFonts w:ascii="Verdana" w:hAnsi="Verdana"/>
          <w:snapToGrid w:val="0"/>
          <w:sz w:val="20"/>
          <w:szCs w:val="20"/>
        </w:rPr>
        <w:t xml:space="preserve">Is there a phase shift between voltage and current in </w:t>
      </w:r>
      <w:r w:rsidR="003056C1" w:rsidRPr="007F507B">
        <w:rPr>
          <w:rFonts w:ascii="Verdana" w:hAnsi="Verdana"/>
          <w:snapToGrid w:val="0"/>
          <w:sz w:val="20"/>
          <w:szCs w:val="20"/>
        </w:rPr>
        <w:t>this</w:t>
      </w:r>
      <w:r w:rsidRPr="007F507B">
        <w:rPr>
          <w:rFonts w:ascii="Verdana" w:hAnsi="Verdana"/>
          <w:snapToGrid w:val="0"/>
          <w:sz w:val="20"/>
          <w:szCs w:val="20"/>
        </w:rPr>
        <w:t xml:space="preserve"> circuit?</w:t>
      </w:r>
    </w:p>
    <w:p w14:paraId="18940233" w14:textId="77777777" w:rsidR="00EF70CA" w:rsidRPr="00EE421B" w:rsidRDefault="00EF70CA" w:rsidP="007F507B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EE421B">
        <w:rPr>
          <w:rFonts w:ascii="Verdana" w:hAnsi="Verdana"/>
          <w:sz w:val="20"/>
          <w:szCs w:val="20"/>
          <w:highlight w:val="yellow"/>
        </w:rPr>
        <w:t>Yes</w:t>
      </w:r>
    </w:p>
    <w:p w14:paraId="01252CD5" w14:textId="77777777" w:rsidR="00EF70CA" w:rsidRPr="00A71971" w:rsidRDefault="00EF70CA" w:rsidP="007F507B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</w:t>
      </w:r>
    </w:p>
    <w:p w14:paraId="0A3593BD" w14:textId="654AF598" w:rsidR="00EF70CA" w:rsidRPr="007F507B" w:rsidRDefault="00EF70CA" w:rsidP="007F507B">
      <w:pPr>
        <w:pStyle w:val="ListParagraph"/>
        <w:numPr>
          <w:ilvl w:val="0"/>
          <w:numId w:val="25"/>
        </w:numPr>
        <w:spacing w:before="240" w:after="0"/>
        <w:contextualSpacing w:val="0"/>
        <w:rPr>
          <w:rFonts w:ascii="Verdana" w:hAnsi="Verdana"/>
          <w:snapToGrid w:val="0"/>
          <w:sz w:val="20"/>
          <w:szCs w:val="20"/>
        </w:rPr>
      </w:pPr>
      <w:r w:rsidRPr="007F507B">
        <w:rPr>
          <w:rFonts w:ascii="Verdana" w:hAnsi="Verdana"/>
          <w:snapToGrid w:val="0"/>
          <w:sz w:val="20"/>
          <w:szCs w:val="20"/>
        </w:rPr>
        <w:t xml:space="preserve">Is the </w:t>
      </w:r>
      <w:r w:rsidR="001C57F3" w:rsidRPr="007F507B">
        <w:rPr>
          <w:rFonts w:ascii="Verdana" w:hAnsi="Verdana"/>
          <w:snapToGrid w:val="0"/>
          <w:sz w:val="20"/>
          <w:szCs w:val="20"/>
        </w:rPr>
        <w:t>calculated</w:t>
      </w:r>
      <w:r w:rsidRPr="007F507B">
        <w:rPr>
          <w:rFonts w:ascii="Verdana" w:hAnsi="Verdana"/>
          <w:snapToGrid w:val="0"/>
          <w:sz w:val="20"/>
          <w:szCs w:val="20"/>
        </w:rPr>
        <w:t xml:space="preserve"> versus the measure phase shift</w:t>
      </w:r>
      <w:r w:rsidR="001C57F3" w:rsidRPr="007F507B">
        <w:rPr>
          <w:rFonts w:ascii="Verdana" w:hAnsi="Verdana"/>
          <w:snapToGrid w:val="0"/>
          <w:sz w:val="20"/>
          <w:szCs w:val="20"/>
        </w:rPr>
        <w:t xml:space="preserve"> within reasonable agreement</w:t>
      </w:r>
      <w:r w:rsidRPr="007F507B">
        <w:rPr>
          <w:rFonts w:ascii="Verdana" w:hAnsi="Verdana"/>
          <w:snapToGrid w:val="0"/>
          <w:sz w:val="20"/>
          <w:szCs w:val="20"/>
        </w:rPr>
        <w:t>?</w:t>
      </w:r>
    </w:p>
    <w:p w14:paraId="44718185" w14:textId="77777777" w:rsidR="00EF70CA" w:rsidRDefault="00EF70CA" w:rsidP="007F507B">
      <w:pPr>
        <w:pStyle w:val="ListParagraph"/>
        <w:numPr>
          <w:ilvl w:val="0"/>
          <w:numId w:val="27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Yes</w:t>
      </w:r>
    </w:p>
    <w:p w14:paraId="518291B6" w14:textId="77777777" w:rsidR="00EF70CA" w:rsidRPr="00A71971" w:rsidRDefault="00EF70CA" w:rsidP="007F507B">
      <w:pPr>
        <w:pStyle w:val="ListParagraph"/>
        <w:numPr>
          <w:ilvl w:val="0"/>
          <w:numId w:val="27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</w:t>
      </w:r>
    </w:p>
    <w:p w14:paraId="367AE7A5" w14:textId="16A25360" w:rsidR="0021387A" w:rsidRPr="007F507B" w:rsidRDefault="001C57F3" w:rsidP="007F507B">
      <w:pPr>
        <w:pStyle w:val="ListParagraph"/>
        <w:numPr>
          <w:ilvl w:val="0"/>
          <w:numId w:val="25"/>
        </w:numPr>
        <w:spacing w:before="240" w:after="0"/>
        <w:contextualSpacing w:val="0"/>
        <w:rPr>
          <w:rFonts w:ascii="Verdana" w:hAnsi="Verdana"/>
          <w:snapToGrid w:val="0"/>
          <w:sz w:val="20"/>
          <w:szCs w:val="20"/>
        </w:rPr>
      </w:pPr>
      <w:r w:rsidRPr="007F507B">
        <w:rPr>
          <w:rFonts w:ascii="Verdana" w:hAnsi="Verdana"/>
          <w:snapToGrid w:val="0"/>
          <w:sz w:val="20"/>
          <w:szCs w:val="20"/>
        </w:rPr>
        <w:t>Explain possible reasons that may create differences between the calculated and measured values.</w:t>
      </w:r>
    </w:p>
    <w:p w14:paraId="50013711" w14:textId="77777777" w:rsidR="001C57F3" w:rsidRDefault="001C57F3" w:rsidP="00EE421B">
      <w:pPr>
        <w:pStyle w:val="ListParagraph"/>
        <w:spacing w:before="360" w:after="240"/>
        <w:ind w:left="1080"/>
        <w:contextualSpacing w:val="0"/>
        <w:rPr>
          <w:rFonts w:ascii="Verdana" w:hAnsi="Verdana"/>
          <w:sz w:val="20"/>
          <w:szCs w:val="20"/>
        </w:rPr>
      </w:pPr>
    </w:p>
    <w:p w14:paraId="7EC6115E" w14:textId="17AD85F9" w:rsidR="0021387A" w:rsidRPr="007F507B" w:rsidRDefault="001C57F3" w:rsidP="007F507B">
      <w:pPr>
        <w:pStyle w:val="ListParagraph"/>
        <w:numPr>
          <w:ilvl w:val="0"/>
          <w:numId w:val="25"/>
        </w:numPr>
        <w:spacing w:before="240" w:after="0"/>
        <w:contextualSpacing w:val="0"/>
        <w:rPr>
          <w:rFonts w:ascii="Verdana" w:hAnsi="Verdana"/>
          <w:snapToGrid w:val="0"/>
          <w:sz w:val="20"/>
          <w:szCs w:val="20"/>
        </w:rPr>
      </w:pPr>
      <w:r w:rsidRPr="007F507B">
        <w:rPr>
          <w:rFonts w:ascii="Verdana" w:hAnsi="Verdana"/>
          <w:snapToGrid w:val="0"/>
          <w:sz w:val="20"/>
          <w:szCs w:val="20"/>
        </w:rPr>
        <w:t>Don’t you love working with oscilloscopes</w:t>
      </w:r>
      <w:r w:rsidR="0021387A" w:rsidRPr="007F507B">
        <w:rPr>
          <w:rFonts w:ascii="Verdana" w:hAnsi="Verdana"/>
          <w:snapToGrid w:val="0"/>
          <w:sz w:val="20"/>
          <w:szCs w:val="20"/>
        </w:rPr>
        <w:t>?</w:t>
      </w:r>
    </w:p>
    <w:p w14:paraId="0F954B5F" w14:textId="170D5D44" w:rsidR="0021387A" w:rsidRDefault="007817C0" w:rsidP="007F507B">
      <w:pPr>
        <w:pStyle w:val="ListParagraph"/>
        <w:numPr>
          <w:ilvl w:val="0"/>
          <w:numId w:val="28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Yes</w:t>
      </w:r>
    </w:p>
    <w:p w14:paraId="6D7937AD" w14:textId="1E0F0705" w:rsidR="0021387A" w:rsidRDefault="006F362B" w:rsidP="007F507B">
      <w:pPr>
        <w:pStyle w:val="ListParagraph"/>
        <w:numPr>
          <w:ilvl w:val="0"/>
          <w:numId w:val="28"/>
        </w:numPr>
        <w:spacing w:before="24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</w:t>
      </w:r>
    </w:p>
    <w:p w14:paraId="0C0C3F77" w14:textId="4CEB6D6E" w:rsidR="003056C1" w:rsidRDefault="003056C1" w:rsidP="00EE421B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7ED1ED73" w14:textId="27049FD9" w:rsidR="003056C1" w:rsidRDefault="003056C1" w:rsidP="007F507B">
      <w:pPr>
        <w:pStyle w:val="ListParagraph"/>
        <w:spacing w:after="0"/>
        <w:ind w:left="36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This page left intentionally almost blank</w:t>
      </w:r>
    </w:p>
    <w:sectPr w:rsidR="003056C1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CD27D" w14:textId="77777777" w:rsidR="009A6B83" w:rsidRDefault="009A6B83" w:rsidP="005B3A86">
      <w:pPr>
        <w:spacing w:after="0" w:line="240" w:lineRule="auto"/>
      </w:pPr>
      <w:r>
        <w:separator/>
      </w:r>
    </w:p>
  </w:endnote>
  <w:endnote w:type="continuationSeparator" w:id="0">
    <w:p w14:paraId="34E9AF79" w14:textId="77777777" w:rsidR="009A6B83" w:rsidRDefault="009A6B83" w:rsidP="005B3A86">
      <w:pPr>
        <w:spacing w:after="0" w:line="240" w:lineRule="auto"/>
      </w:pPr>
      <w:r>
        <w:continuationSeparator/>
      </w:r>
    </w:p>
  </w:endnote>
  <w:endnote w:type="continuationNotice" w:id="1">
    <w:p w14:paraId="30C3A0A3" w14:textId="77777777" w:rsidR="009A6B83" w:rsidRDefault="009A6B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A7B66" w14:textId="5CF0B5A0" w:rsidR="008431B7" w:rsidRPr="007C2507" w:rsidRDefault="008431B7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>page</w:t>
    </w:r>
    <w:r w:rsidR="003056C1">
      <w:rPr>
        <w:rFonts w:ascii="BankGothic Lt BT" w:hAnsi="BankGothic Lt BT"/>
        <w:caps/>
        <w:sz w:val="16"/>
        <w:szCs w:val="18"/>
      </w:rPr>
      <w:t xml:space="preserve">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4F72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17C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17C0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17C0">
      <w:rPr>
        <w:rFonts w:ascii="BankGothic Lt BT" w:hAnsi="BankGothic Lt BT"/>
        <w:caps/>
        <w:sz w:val="16"/>
        <w:szCs w:val="18"/>
      </w:rPr>
      <w:t>Final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7A9A" w14:textId="340E9296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17C0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17C0">
      <w:rPr>
        <w:rFonts w:ascii="BankGothic Lt BT" w:hAnsi="BankGothic Lt BT"/>
        <w:caps/>
        <w:sz w:val="16"/>
        <w:szCs w:val="18"/>
      </w:rPr>
      <w:t>Final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17C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>page</w:t>
    </w:r>
    <w:r w:rsidR="001C57F3">
      <w:rPr>
        <w:rFonts w:ascii="BankGothic Lt BT" w:hAnsi="BankGothic Lt BT"/>
        <w:caps/>
        <w:sz w:val="16"/>
        <w:szCs w:val="18"/>
      </w:rPr>
      <w:t xml:space="preserve">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4F72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C0749" w14:textId="45D6C218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17C0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17C0">
      <w:rPr>
        <w:rFonts w:ascii="BankGothic Lt BT" w:hAnsi="BankGothic Lt BT"/>
        <w:caps/>
        <w:sz w:val="16"/>
        <w:szCs w:val="18"/>
      </w:rPr>
      <w:t>Final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17C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>page</w:t>
    </w:r>
    <w:r w:rsidR="001C57F3">
      <w:rPr>
        <w:rFonts w:ascii="BankGothic Lt BT" w:hAnsi="BankGothic Lt BT"/>
        <w:caps/>
        <w:sz w:val="16"/>
        <w:szCs w:val="18"/>
      </w:rPr>
      <w:t xml:space="preserve">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4F72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639A409A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>page</w:t>
    </w:r>
    <w:r w:rsidR="001C57F3">
      <w:rPr>
        <w:rFonts w:ascii="BankGothic Lt BT" w:hAnsi="BankGothic Lt BT"/>
        <w:caps/>
        <w:sz w:val="16"/>
        <w:szCs w:val="18"/>
      </w:rPr>
      <w:t xml:space="preserve">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4F72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17C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17C0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17C0">
      <w:rPr>
        <w:rFonts w:ascii="BankGothic Lt BT" w:hAnsi="BankGothic Lt BT"/>
        <w:caps/>
        <w:sz w:val="16"/>
        <w:szCs w:val="18"/>
      </w:rPr>
      <w:t>Final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13ABE" w14:textId="77777777" w:rsidR="009A6B83" w:rsidRDefault="009A6B83" w:rsidP="005B3A86">
      <w:pPr>
        <w:spacing w:after="0" w:line="240" w:lineRule="auto"/>
      </w:pPr>
      <w:r>
        <w:separator/>
      </w:r>
    </w:p>
  </w:footnote>
  <w:footnote w:type="continuationSeparator" w:id="0">
    <w:p w14:paraId="7844708E" w14:textId="77777777" w:rsidR="009A6B83" w:rsidRDefault="009A6B83" w:rsidP="005B3A86">
      <w:pPr>
        <w:spacing w:after="0" w:line="240" w:lineRule="auto"/>
      </w:pPr>
      <w:r>
        <w:continuationSeparator/>
      </w:r>
    </w:p>
  </w:footnote>
  <w:footnote w:type="continuationNotice" w:id="1">
    <w:p w14:paraId="10DCE5F3" w14:textId="77777777" w:rsidR="009A6B83" w:rsidRDefault="009A6B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7D4E2" w14:textId="3477F0F7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817C0">
      <w:rPr>
        <w:rFonts w:ascii="BankGothic Lt BT" w:hAnsi="BankGothic Lt BT"/>
        <w:caps/>
        <w:sz w:val="24"/>
        <w:szCs w:val="24"/>
      </w:rPr>
      <w:t>Lab Final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9EABC2" w14:textId="21FED2FE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817C0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817C0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CB1B7" w14:textId="0941270B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817C0">
      <w:rPr>
        <w:rFonts w:ascii="BankGothic Lt BT" w:hAnsi="BankGothic Lt BT"/>
        <w:caps/>
        <w:sz w:val="24"/>
        <w:szCs w:val="24"/>
      </w:rPr>
      <w:t>Lab Final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E5A8382" w14:textId="15F251D2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817C0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817C0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431B7" w14:paraId="6F849747" w14:textId="77777777" w:rsidTr="00E130F3">
      <w:tc>
        <w:tcPr>
          <w:tcW w:w="630" w:type="dxa"/>
        </w:tcPr>
        <w:p w14:paraId="16E7EDAC" w14:textId="77777777" w:rsidR="008431B7" w:rsidRDefault="008431B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E4BA597" wp14:editId="471C7715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95A28B" w14:textId="45766AFB" w:rsidR="008431B7" w:rsidRPr="007C2507" w:rsidRDefault="008431B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7817C0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9899E24" w14:textId="77777777" w:rsidR="008431B7" w:rsidRDefault="008431B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A1149AE" wp14:editId="7444650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AC7494" w14:textId="77777777" w:rsidR="008431B7" w:rsidRPr="00B025CF" w:rsidRDefault="008431B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01BD7D2D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817C0">
      <w:rPr>
        <w:rFonts w:ascii="BankGothic Lt BT" w:hAnsi="BankGothic Lt BT"/>
        <w:caps/>
        <w:sz w:val="24"/>
        <w:szCs w:val="24"/>
      </w:rPr>
      <w:t>Lab Final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64294ECF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817C0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817C0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E25FC"/>
    <w:multiLevelType w:val="hybridMultilevel"/>
    <w:tmpl w:val="E9D6527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187881"/>
    <w:multiLevelType w:val="hybridMultilevel"/>
    <w:tmpl w:val="C4B847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A67AAD"/>
    <w:multiLevelType w:val="hybridMultilevel"/>
    <w:tmpl w:val="34CAB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9BC17F7"/>
    <w:multiLevelType w:val="hybridMultilevel"/>
    <w:tmpl w:val="E9D6527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0C21852"/>
    <w:multiLevelType w:val="hybridMultilevel"/>
    <w:tmpl w:val="660A2054"/>
    <w:lvl w:ilvl="0" w:tplc="1AAA2B5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8CE5943"/>
    <w:multiLevelType w:val="hybridMultilevel"/>
    <w:tmpl w:val="34CAB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23"/>
  </w:num>
  <w:num w:numId="5">
    <w:abstractNumId w:val="4"/>
  </w:num>
  <w:num w:numId="6">
    <w:abstractNumId w:val="20"/>
  </w:num>
  <w:num w:numId="7">
    <w:abstractNumId w:val="26"/>
  </w:num>
  <w:num w:numId="8">
    <w:abstractNumId w:val="10"/>
  </w:num>
  <w:num w:numId="9">
    <w:abstractNumId w:val="18"/>
  </w:num>
  <w:num w:numId="10">
    <w:abstractNumId w:val="14"/>
  </w:num>
  <w:num w:numId="11">
    <w:abstractNumId w:val="19"/>
  </w:num>
  <w:num w:numId="12">
    <w:abstractNumId w:val="13"/>
  </w:num>
  <w:num w:numId="13">
    <w:abstractNumId w:val="17"/>
  </w:num>
  <w:num w:numId="14">
    <w:abstractNumId w:val="7"/>
  </w:num>
  <w:num w:numId="15">
    <w:abstractNumId w:val="11"/>
  </w:num>
  <w:num w:numId="16">
    <w:abstractNumId w:val="25"/>
  </w:num>
  <w:num w:numId="17">
    <w:abstractNumId w:val="0"/>
  </w:num>
  <w:num w:numId="18">
    <w:abstractNumId w:val="8"/>
  </w:num>
  <w:num w:numId="19">
    <w:abstractNumId w:val="15"/>
  </w:num>
  <w:num w:numId="20">
    <w:abstractNumId w:val="5"/>
  </w:num>
  <w:num w:numId="21">
    <w:abstractNumId w:val="2"/>
  </w:num>
  <w:num w:numId="22">
    <w:abstractNumId w:val="22"/>
  </w:num>
  <w:num w:numId="23">
    <w:abstractNumId w:val="27"/>
  </w:num>
  <w:num w:numId="24">
    <w:abstractNumId w:val="12"/>
  </w:num>
  <w:num w:numId="25">
    <w:abstractNumId w:val="24"/>
  </w:num>
  <w:num w:numId="26">
    <w:abstractNumId w:val="16"/>
  </w:num>
  <w:num w:numId="27">
    <w:abstractNumId w:val="1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D08FB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54F4A"/>
    <w:rsid w:val="001727B4"/>
    <w:rsid w:val="00195323"/>
    <w:rsid w:val="00195385"/>
    <w:rsid w:val="001A60A3"/>
    <w:rsid w:val="001C2E27"/>
    <w:rsid w:val="001C57F3"/>
    <w:rsid w:val="001E0459"/>
    <w:rsid w:val="001E7BF6"/>
    <w:rsid w:val="001F071E"/>
    <w:rsid w:val="001F0D3C"/>
    <w:rsid w:val="002025E4"/>
    <w:rsid w:val="00203665"/>
    <w:rsid w:val="00205D3F"/>
    <w:rsid w:val="0021387A"/>
    <w:rsid w:val="00222A30"/>
    <w:rsid w:val="00224C5A"/>
    <w:rsid w:val="002342E7"/>
    <w:rsid w:val="00240BB0"/>
    <w:rsid w:val="00244995"/>
    <w:rsid w:val="00253320"/>
    <w:rsid w:val="00261027"/>
    <w:rsid w:val="00274131"/>
    <w:rsid w:val="00283A01"/>
    <w:rsid w:val="00295358"/>
    <w:rsid w:val="00297143"/>
    <w:rsid w:val="002C1E06"/>
    <w:rsid w:val="002D5866"/>
    <w:rsid w:val="002E22BE"/>
    <w:rsid w:val="003056C1"/>
    <w:rsid w:val="00306901"/>
    <w:rsid w:val="00307505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61DB"/>
    <w:rsid w:val="00490C6C"/>
    <w:rsid w:val="004927C6"/>
    <w:rsid w:val="004A21FA"/>
    <w:rsid w:val="004C66D6"/>
    <w:rsid w:val="004D2056"/>
    <w:rsid w:val="004D3BAE"/>
    <w:rsid w:val="00517F65"/>
    <w:rsid w:val="00517F9F"/>
    <w:rsid w:val="005401EC"/>
    <w:rsid w:val="0054235F"/>
    <w:rsid w:val="005501CC"/>
    <w:rsid w:val="00561F05"/>
    <w:rsid w:val="0056211D"/>
    <w:rsid w:val="00585D29"/>
    <w:rsid w:val="005908F9"/>
    <w:rsid w:val="005915F6"/>
    <w:rsid w:val="005B3A86"/>
    <w:rsid w:val="005B6A77"/>
    <w:rsid w:val="005C1B67"/>
    <w:rsid w:val="005C5AB9"/>
    <w:rsid w:val="00600EAD"/>
    <w:rsid w:val="00610740"/>
    <w:rsid w:val="00613CEA"/>
    <w:rsid w:val="00613E4E"/>
    <w:rsid w:val="0063102B"/>
    <w:rsid w:val="00631724"/>
    <w:rsid w:val="00640F01"/>
    <w:rsid w:val="00652636"/>
    <w:rsid w:val="00652C9A"/>
    <w:rsid w:val="00652F4C"/>
    <w:rsid w:val="00661207"/>
    <w:rsid w:val="00662E44"/>
    <w:rsid w:val="006720A7"/>
    <w:rsid w:val="00672291"/>
    <w:rsid w:val="0067358B"/>
    <w:rsid w:val="00681475"/>
    <w:rsid w:val="00686249"/>
    <w:rsid w:val="006A6D79"/>
    <w:rsid w:val="006B5940"/>
    <w:rsid w:val="006C0093"/>
    <w:rsid w:val="006C7D6B"/>
    <w:rsid w:val="006D0149"/>
    <w:rsid w:val="006D5DF2"/>
    <w:rsid w:val="006D6AFA"/>
    <w:rsid w:val="006F0CE7"/>
    <w:rsid w:val="006F19A5"/>
    <w:rsid w:val="006F362B"/>
    <w:rsid w:val="006F7F1A"/>
    <w:rsid w:val="00701B33"/>
    <w:rsid w:val="007065B2"/>
    <w:rsid w:val="007140C7"/>
    <w:rsid w:val="00723673"/>
    <w:rsid w:val="0074594A"/>
    <w:rsid w:val="0075695D"/>
    <w:rsid w:val="00767B9F"/>
    <w:rsid w:val="00771D18"/>
    <w:rsid w:val="007801EC"/>
    <w:rsid w:val="007817C0"/>
    <w:rsid w:val="00784EF5"/>
    <w:rsid w:val="007940C2"/>
    <w:rsid w:val="00795744"/>
    <w:rsid w:val="007C0BE0"/>
    <w:rsid w:val="007C2507"/>
    <w:rsid w:val="007D33A1"/>
    <w:rsid w:val="007F507B"/>
    <w:rsid w:val="007F617A"/>
    <w:rsid w:val="007F7159"/>
    <w:rsid w:val="007F7848"/>
    <w:rsid w:val="00810774"/>
    <w:rsid w:val="0081251C"/>
    <w:rsid w:val="008201D6"/>
    <w:rsid w:val="00820CD5"/>
    <w:rsid w:val="00824E30"/>
    <w:rsid w:val="00825608"/>
    <w:rsid w:val="008431B7"/>
    <w:rsid w:val="00845FE3"/>
    <w:rsid w:val="008669EB"/>
    <w:rsid w:val="00866D5F"/>
    <w:rsid w:val="00870A4D"/>
    <w:rsid w:val="00872480"/>
    <w:rsid w:val="00873F1B"/>
    <w:rsid w:val="00874CCF"/>
    <w:rsid w:val="00875710"/>
    <w:rsid w:val="00885AAA"/>
    <w:rsid w:val="008860EA"/>
    <w:rsid w:val="00893E0C"/>
    <w:rsid w:val="008975D5"/>
    <w:rsid w:val="008A53ED"/>
    <w:rsid w:val="008B2561"/>
    <w:rsid w:val="008C2443"/>
    <w:rsid w:val="008C449B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4EA4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633BC"/>
    <w:rsid w:val="00A66693"/>
    <w:rsid w:val="00A71971"/>
    <w:rsid w:val="00A82BC5"/>
    <w:rsid w:val="00A86A8E"/>
    <w:rsid w:val="00A90D05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875A3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175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B3D05"/>
    <w:rsid w:val="00CB5A57"/>
    <w:rsid w:val="00CB5F0C"/>
    <w:rsid w:val="00CB6495"/>
    <w:rsid w:val="00CC14BC"/>
    <w:rsid w:val="00CE34B4"/>
    <w:rsid w:val="00CE3BF2"/>
    <w:rsid w:val="00CF7AA0"/>
    <w:rsid w:val="00D24A97"/>
    <w:rsid w:val="00D30537"/>
    <w:rsid w:val="00D32C65"/>
    <w:rsid w:val="00D40E2E"/>
    <w:rsid w:val="00D54ACB"/>
    <w:rsid w:val="00D56469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13AA"/>
    <w:rsid w:val="00E10E08"/>
    <w:rsid w:val="00E1145F"/>
    <w:rsid w:val="00E130F3"/>
    <w:rsid w:val="00E133E4"/>
    <w:rsid w:val="00E1478F"/>
    <w:rsid w:val="00E173D4"/>
    <w:rsid w:val="00E2510F"/>
    <w:rsid w:val="00E25FAB"/>
    <w:rsid w:val="00E2631A"/>
    <w:rsid w:val="00E35800"/>
    <w:rsid w:val="00E45D92"/>
    <w:rsid w:val="00E45F3E"/>
    <w:rsid w:val="00E56A41"/>
    <w:rsid w:val="00E60DF7"/>
    <w:rsid w:val="00E6646E"/>
    <w:rsid w:val="00E74B0F"/>
    <w:rsid w:val="00E95B7E"/>
    <w:rsid w:val="00E97D8E"/>
    <w:rsid w:val="00EA0805"/>
    <w:rsid w:val="00EB2D50"/>
    <w:rsid w:val="00ED69F9"/>
    <w:rsid w:val="00ED6FFC"/>
    <w:rsid w:val="00EE421B"/>
    <w:rsid w:val="00EE4B76"/>
    <w:rsid w:val="00EF70CA"/>
    <w:rsid w:val="00EF7A86"/>
    <w:rsid w:val="00F121DE"/>
    <w:rsid w:val="00F15E9D"/>
    <w:rsid w:val="00F25CB1"/>
    <w:rsid w:val="00F570D1"/>
    <w:rsid w:val="00F61762"/>
    <w:rsid w:val="00F631A1"/>
    <w:rsid w:val="00F918B0"/>
    <w:rsid w:val="00FA191E"/>
    <w:rsid w:val="00FA3E3B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63</TotalTime>
  <Pages>4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9</cp:revision>
  <cp:lastPrinted>2018-08-15T12:26:00Z</cp:lastPrinted>
  <dcterms:created xsi:type="dcterms:W3CDTF">2018-08-15T12:54:00Z</dcterms:created>
  <dcterms:modified xsi:type="dcterms:W3CDTF">2018-08-15T15:07:00Z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Hands On</vt:lpwstr>
  </property>
  <property fmtid="{D5CDD505-2E9C-101B-9397-08002B2CF9AE}" pid="3" name="DocTitle">
    <vt:lpwstr>Lab Final</vt:lpwstr>
  </property>
  <property fmtid="{D5CDD505-2E9C-101B-9397-08002B2CF9AE}" pid="4" name="DocNum">
    <vt:lpwstr>Final</vt:lpwstr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