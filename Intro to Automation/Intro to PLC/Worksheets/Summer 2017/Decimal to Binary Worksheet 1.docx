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EC3B56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Decimal to Binary Worksheet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>
        <w:rPr>
          <w:rFonts w:ascii="Verdana" w:hAnsi="Verdana"/>
          <w:b/>
          <w:sz w:val="24"/>
          <w:szCs w:val="24"/>
        </w:rPr>
        <w:t xml:space="preserve"> 5</w:t>
      </w:r>
    </w:p>
    <w:p w:rsidR="005B3A86" w:rsidRDefault="005B3A86" w:rsidP="005B3A86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________________________________</w:t>
      </w:r>
      <w:r>
        <w:rPr>
          <w:rFonts w:ascii="Verdana" w:hAnsi="Verdana"/>
        </w:rPr>
        <w:tab/>
        <w:t>Date 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4033"/>
        <w:gridCol w:w="719"/>
        <w:gridCol w:w="3963"/>
      </w:tblGrid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14</w:t>
            </w:r>
          </w:p>
        </w:tc>
        <w:tc>
          <w:tcPr>
            <w:tcW w:w="4140" w:type="dxa"/>
            <w:tcBorders>
              <w:top w:val="nil"/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100</w:t>
            </w:r>
          </w:p>
        </w:tc>
        <w:tc>
          <w:tcPr>
            <w:tcW w:w="4068" w:type="dxa"/>
            <w:tcBorders>
              <w:top w:val="nil"/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119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97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88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23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56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19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300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351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287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192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29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156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38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135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C3B56" w:rsidRPr="001229BB" w:rsidTr="00FE14C8">
        <w:trPr>
          <w:trHeight w:val="85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47</w:t>
            </w:r>
          </w:p>
        </w:tc>
        <w:tc>
          <w:tcPr>
            <w:tcW w:w="4140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87</w:t>
            </w:r>
          </w:p>
        </w:tc>
        <w:tc>
          <w:tcPr>
            <w:tcW w:w="4068" w:type="dxa"/>
            <w:tcBorders>
              <w:left w:val="nil"/>
              <w:right w:val="nil"/>
            </w:tcBorders>
            <w:vAlign w:val="bottom"/>
          </w:tcPr>
          <w:p w:rsidR="00EC3B56" w:rsidRPr="001229BB" w:rsidRDefault="00EC3B56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C3B56" w:rsidRDefault="00EC3B56" w:rsidP="00EC3B56">
      <w:pPr>
        <w:spacing w:before="480"/>
        <w:rPr>
          <w:rFonts w:ascii="Verdana" w:hAnsi="Verdana"/>
        </w:rPr>
      </w:pPr>
    </w:p>
    <w:sectPr w:rsidR="00EC3B56" w:rsidSect="005B3A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A8D" w:rsidRDefault="00E77A8D" w:rsidP="005B3A86">
      <w:pPr>
        <w:spacing w:after="0" w:line="240" w:lineRule="auto"/>
      </w:pPr>
      <w:r>
        <w:separator/>
      </w:r>
    </w:p>
  </w:endnote>
  <w:endnote w:type="continuationSeparator" w:id="0">
    <w:p w:rsidR="00E77A8D" w:rsidRDefault="00E77A8D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B56" w:rsidRDefault="00EC3B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E77A8D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bookmarkStart w:id="0" w:name="_GoBack"/>
    <w:bookmarkEnd w:id="0"/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EC3B56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B56" w:rsidRDefault="00EC3B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A8D" w:rsidRDefault="00E77A8D" w:rsidP="005B3A86">
      <w:pPr>
        <w:spacing w:after="0" w:line="240" w:lineRule="auto"/>
      </w:pPr>
      <w:r>
        <w:separator/>
      </w:r>
    </w:p>
  </w:footnote>
  <w:footnote w:type="continuationSeparator" w:id="0">
    <w:p w:rsidR="00E77A8D" w:rsidRDefault="00E77A8D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B56" w:rsidRDefault="00EC3B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"/>
      <w:gridCol w:w="7275"/>
      <w:gridCol w:w="1040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B56" w:rsidRDefault="00EC3B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56"/>
    <w:rsid w:val="00224C5A"/>
    <w:rsid w:val="00431790"/>
    <w:rsid w:val="005B3A86"/>
    <w:rsid w:val="00866D5F"/>
    <w:rsid w:val="00B755C0"/>
    <w:rsid w:val="00DA380B"/>
    <w:rsid w:val="00DC19D0"/>
    <w:rsid w:val="00E77A8D"/>
    <w:rsid w:val="00EC3B56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F6172-1D14-4B44-885C-CD28103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</cp:revision>
  <dcterms:created xsi:type="dcterms:W3CDTF">2017-12-03T16:08:00Z</dcterms:created>
  <dcterms:modified xsi:type="dcterms:W3CDTF">2017-12-03T16:31:00Z</dcterms:modified>
</cp:coreProperties>
</file>