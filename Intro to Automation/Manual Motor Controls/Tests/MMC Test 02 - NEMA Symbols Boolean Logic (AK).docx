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9501EB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1146D">
        <w:rPr>
          <w:rFonts w:ascii="Verdana" w:hAnsi="Verdana"/>
          <w:b/>
          <w:sz w:val="24"/>
          <w:szCs w:val="24"/>
        </w:rPr>
        <w:t>NEMA Symbols and Boolean Logic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E23D5D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7D0E374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F303D" w:rsidRPr="008F303D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8F303D" w:rsidRPr="008F303D">
        <w:rPr>
          <w:rFonts w:ascii="Verdana" w:hAnsi="Verdana"/>
          <w:sz w:val="20"/>
          <w:szCs w:val="20"/>
          <w:highlight w:val="yellow"/>
        </w:rPr>
        <w:t>39pts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7F735DE5" w:rsidR="00F941C4" w:rsidRPr="00DC2F3B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identify</w:t>
      </w:r>
      <w:r w:rsidR="00CA78BB" w:rsidRP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the National Electrical Manufactures Association (NEMA) symbols and the components that they represent.</w:t>
      </w:r>
    </w:p>
    <w:p w14:paraId="443B7E71" w14:textId="1CFE716C" w:rsidR="00F941C4" w:rsidRDefault="00F941C4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5E3C22">
        <w:rPr>
          <w:rFonts w:ascii="Verdana" w:hAnsi="Verdana"/>
          <w:sz w:val="20"/>
          <w:szCs w:val="20"/>
        </w:rPr>
        <w:t>list each component as either an input or an output device.</w:t>
      </w:r>
    </w:p>
    <w:p w14:paraId="68520104" w14:textId="3F209E37" w:rsidR="00670A1F" w:rsidRPr="00DC2F3B" w:rsidRDefault="00670A1F" w:rsidP="00670A1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recall the components of a ladder diagram.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00AB829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31146D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301772" w14:textId="77777777" w:rsidR="00B81339" w:rsidRDefault="00B81339" w:rsidP="00B81339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bookmarkStart w:id="0" w:name="_Hlk523818809"/>
      <w:r>
        <w:rPr>
          <w:rFonts w:ascii="Verdana" w:hAnsi="Verdana"/>
          <w:sz w:val="20"/>
          <w:szCs w:val="20"/>
        </w:rPr>
        <w:t>Label each NEMA symbol with the appropriate description and identify whether the symbol is an input or an output.</w:t>
      </w:r>
    </w:p>
    <w:tbl>
      <w:tblPr>
        <w:tblStyle w:val="TableGrid"/>
        <w:tblW w:w="9203" w:type="dxa"/>
        <w:tblInd w:w="607" w:type="dxa"/>
        <w:tblLook w:val="04A0" w:firstRow="1" w:lastRow="0" w:firstColumn="1" w:lastColumn="0" w:noHBand="0" w:noVBand="1"/>
      </w:tblPr>
      <w:tblGrid>
        <w:gridCol w:w="518"/>
        <w:gridCol w:w="2796"/>
        <w:gridCol w:w="3847"/>
        <w:gridCol w:w="2042"/>
      </w:tblGrid>
      <w:tr w:rsidR="005E3C22" w14:paraId="59C467AD" w14:textId="77777777" w:rsidTr="00D744EA">
        <w:trPr>
          <w:tblHeader/>
        </w:trPr>
        <w:tc>
          <w:tcPr>
            <w:tcW w:w="518" w:type="dxa"/>
            <w:tcBorders>
              <w:top w:val="nil"/>
              <w:left w:val="nil"/>
            </w:tcBorders>
          </w:tcPr>
          <w:p w14:paraId="08E0D01C" w14:textId="77777777" w:rsidR="005E3C22" w:rsidRDefault="005E3C2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  <w:bookmarkStart w:id="1" w:name="_Hlk523385461"/>
            <w:bookmarkStart w:id="2" w:name="_GoBack"/>
            <w:bookmarkEnd w:id="0"/>
            <w:bookmarkEnd w:id="2"/>
          </w:p>
        </w:tc>
        <w:tc>
          <w:tcPr>
            <w:tcW w:w="2796" w:type="dxa"/>
            <w:shd w:val="clear" w:color="auto" w:fill="D9D9D9" w:themeFill="background1" w:themeFillShade="D9"/>
          </w:tcPr>
          <w:p w14:paraId="339C816A" w14:textId="582A77D1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3847" w:type="dxa"/>
            <w:shd w:val="clear" w:color="auto" w:fill="D9D9D9" w:themeFill="background1" w:themeFillShade="D9"/>
          </w:tcPr>
          <w:p w14:paraId="161D7EAD" w14:textId="1F7B659A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14:paraId="04916B0C" w14:textId="11C6D032" w:rsidR="005E3C22" w:rsidRDefault="00590007" w:rsidP="0048588E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</w:t>
            </w:r>
            <w:r w:rsidR="00570D60">
              <w:rPr>
                <w:rFonts w:ascii="Verdana" w:hAnsi="Verdana"/>
                <w:sz w:val="20"/>
                <w:szCs w:val="20"/>
              </w:rPr>
              <w:t>nput</w:t>
            </w:r>
            <w:r>
              <w:rPr>
                <w:rFonts w:ascii="Verdana" w:hAnsi="Verdana"/>
                <w:sz w:val="20"/>
                <w:szCs w:val="20"/>
              </w:rPr>
              <w:t>/O</w:t>
            </w:r>
            <w:r w:rsidR="00570D60">
              <w:rPr>
                <w:rFonts w:ascii="Verdana" w:hAnsi="Verdana"/>
                <w:sz w:val="20"/>
                <w:szCs w:val="20"/>
              </w:rPr>
              <w:t>utput</w:t>
            </w:r>
            <w:proofErr w:type="spellEnd"/>
          </w:p>
        </w:tc>
      </w:tr>
      <w:bookmarkEnd w:id="1"/>
      <w:tr w:rsidR="005E3C22" w14:paraId="5863C015" w14:textId="77777777" w:rsidTr="00D744EA">
        <w:trPr>
          <w:tblHeader/>
        </w:trPr>
        <w:tc>
          <w:tcPr>
            <w:tcW w:w="518" w:type="dxa"/>
            <w:vAlign w:val="center"/>
          </w:tcPr>
          <w:p w14:paraId="5ECA3A27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0F25D000" w14:textId="57B8CC3C" w:rsidR="005E3C22" w:rsidRDefault="00747642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47642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8DB59AA" wp14:editId="615DE169">
                  <wp:extent cx="1152144" cy="63093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63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38A93DB5" w14:textId="00891648" w:rsidR="005E3C22" w:rsidRPr="00BB0C42" w:rsidRDefault="00BB0C4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Pilot Light</w:t>
            </w:r>
          </w:p>
        </w:tc>
        <w:tc>
          <w:tcPr>
            <w:tcW w:w="2042" w:type="dxa"/>
            <w:vAlign w:val="center"/>
          </w:tcPr>
          <w:p w14:paraId="4FB11AF3" w14:textId="499A366C" w:rsidR="005E3C22" w:rsidRPr="00BB0C42" w:rsidRDefault="00BB0C4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5E3C22" w14:paraId="6EEE5955" w14:textId="77777777" w:rsidTr="00D744EA">
        <w:trPr>
          <w:tblHeader/>
        </w:trPr>
        <w:tc>
          <w:tcPr>
            <w:tcW w:w="518" w:type="dxa"/>
            <w:vAlign w:val="center"/>
          </w:tcPr>
          <w:p w14:paraId="05CCBD60" w14:textId="77777777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1A89B3E4" w14:textId="4B32C127" w:rsidR="005E3C22" w:rsidRDefault="00724954" w:rsidP="007476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F1D9627" wp14:editId="3810831E">
                  <wp:extent cx="1627632" cy="5212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32" cy="52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FC6E528" w14:textId="6B2650EB" w:rsidR="005E3C22" w:rsidRPr="00BB0C42" w:rsidRDefault="00BB0C4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Normally Open Float Switch</w:t>
            </w:r>
          </w:p>
        </w:tc>
        <w:tc>
          <w:tcPr>
            <w:tcW w:w="2042" w:type="dxa"/>
            <w:vAlign w:val="center"/>
          </w:tcPr>
          <w:p w14:paraId="7C51F343" w14:textId="50383DAC" w:rsidR="005E3C22" w:rsidRPr="00BB0C42" w:rsidRDefault="00BB0C4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BB0C42" w14:paraId="3ED1DC88" w14:textId="77777777" w:rsidTr="00D744EA">
        <w:trPr>
          <w:tblHeader/>
        </w:trPr>
        <w:tc>
          <w:tcPr>
            <w:tcW w:w="518" w:type="dxa"/>
            <w:vAlign w:val="center"/>
          </w:tcPr>
          <w:p w14:paraId="48E605CB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3B791696" w14:textId="2DC4F2C1" w:rsidR="00BB0C42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2495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08F8CCF" wp14:editId="77A1A35D">
                  <wp:extent cx="1636776" cy="347472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F644A2A" w14:textId="31B3B3EE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Normally Closed Flow Switch</w:t>
            </w:r>
          </w:p>
        </w:tc>
        <w:tc>
          <w:tcPr>
            <w:tcW w:w="2042" w:type="dxa"/>
            <w:vAlign w:val="center"/>
          </w:tcPr>
          <w:p w14:paraId="357E06A6" w14:textId="58D8859E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BB0C42" w14:paraId="5B3E26F3" w14:textId="77777777" w:rsidTr="00D744EA">
        <w:trPr>
          <w:tblHeader/>
        </w:trPr>
        <w:tc>
          <w:tcPr>
            <w:tcW w:w="518" w:type="dxa"/>
            <w:vAlign w:val="center"/>
          </w:tcPr>
          <w:p w14:paraId="6C996BEA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54CDF05C" w14:textId="527D174C" w:rsidR="00BB0C42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C7A2673" wp14:editId="23F3A749">
                  <wp:extent cx="1216152" cy="1316736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131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7B8AD91A" w14:textId="7CA528B4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Two Position Selector Switch, Dual Action</w:t>
            </w:r>
          </w:p>
        </w:tc>
        <w:tc>
          <w:tcPr>
            <w:tcW w:w="2042" w:type="dxa"/>
            <w:vAlign w:val="center"/>
          </w:tcPr>
          <w:p w14:paraId="18B7B8ED" w14:textId="6EA046D5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BB0C42" w14:paraId="7D1248CB" w14:textId="77777777" w:rsidTr="00D744EA">
        <w:trPr>
          <w:tblHeader/>
        </w:trPr>
        <w:tc>
          <w:tcPr>
            <w:tcW w:w="518" w:type="dxa"/>
            <w:vAlign w:val="center"/>
          </w:tcPr>
          <w:p w14:paraId="7A6923B9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2E8C5C2E" w14:textId="660D163F" w:rsidR="00BB0C42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90007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0C2126" wp14:editId="1F1B68F2">
                  <wp:extent cx="1152144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14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59B920CF" w14:textId="47395942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Normally Closed Contacts</w:t>
            </w:r>
          </w:p>
        </w:tc>
        <w:tc>
          <w:tcPr>
            <w:tcW w:w="2042" w:type="dxa"/>
            <w:vAlign w:val="center"/>
          </w:tcPr>
          <w:p w14:paraId="2E2C85B5" w14:textId="0F31083F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BB0C42" w14:paraId="5AF5253E" w14:textId="77777777" w:rsidTr="00D744EA">
        <w:trPr>
          <w:tblHeader/>
        </w:trPr>
        <w:tc>
          <w:tcPr>
            <w:tcW w:w="518" w:type="dxa"/>
            <w:vAlign w:val="center"/>
          </w:tcPr>
          <w:p w14:paraId="47962160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658B4BD8" w14:textId="0DAA8AE8" w:rsidR="00BB0C42" w:rsidRPr="00590007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744E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94E44A6" wp14:editId="629F8EE4">
                  <wp:extent cx="1636776" cy="429768"/>
                  <wp:effectExtent l="0" t="0" r="190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776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BE993DB" w14:textId="42543A72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Normally Closed Held Open Pressure Switch</w:t>
            </w:r>
          </w:p>
        </w:tc>
        <w:tc>
          <w:tcPr>
            <w:tcW w:w="2042" w:type="dxa"/>
            <w:vAlign w:val="center"/>
          </w:tcPr>
          <w:p w14:paraId="3ADA1219" w14:textId="0E7E8518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BB0C42" w14:paraId="68AEC777" w14:textId="77777777" w:rsidTr="00D744EA">
        <w:trPr>
          <w:tblHeader/>
        </w:trPr>
        <w:tc>
          <w:tcPr>
            <w:tcW w:w="518" w:type="dxa"/>
            <w:vAlign w:val="center"/>
          </w:tcPr>
          <w:p w14:paraId="21F7E02D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96" w:type="dxa"/>
            <w:vAlign w:val="center"/>
          </w:tcPr>
          <w:p w14:paraId="3D5FD5CC" w14:textId="6AF665CC" w:rsidR="00BB0C42" w:rsidRPr="00D744EA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9AC2F29" wp14:editId="2D99E8AD">
                  <wp:extent cx="1243584" cy="338328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584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7" w:type="dxa"/>
            <w:vAlign w:val="center"/>
          </w:tcPr>
          <w:p w14:paraId="2099B679" w14:textId="1931653D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Mushroom Head Pushbutton</w:t>
            </w:r>
          </w:p>
        </w:tc>
        <w:tc>
          <w:tcPr>
            <w:tcW w:w="2042" w:type="dxa"/>
            <w:vAlign w:val="center"/>
          </w:tcPr>
          <w:p w14:paraId="43F9FEBF" w14:textId="35A5F7DC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5C430776" w14:textId="77777777" w:rsidR="00570D60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570D60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9473" w:type="dxa"/>
        <w:tblInd w:w="607" w:type="dxa"/>
        <w:tblLook w:val="04A0" w:firstRow="1" w:lastRow="0" w:firstColumn="1" w:lastColumn="0" w:noHBand="0" w:noVBand="1"/>
      </w:tblPr>
      <w:tblGrid>
        <w:gridCol w:w="524"/>
        <w:gridCol w:w="2750"/>
        <w:gridCol w:w="4236"/>
        <w:gridCol w:w="1963"/>
      </w:tblGrid>
      <w:tr w:rsidR="00570D60" w14:paraId="746932F0" w14:textId="77777777" w:rsidTr="00D744EA">
        <w:trPr>
          <w:tblHeader/>
        </w:trPr>
        <w:tc>
          <w:tcPr>
            <w:tcW w:w="524" w:type="dxa"/>
            <w:tcBorders>
              <w:top w:val="nil"/>
              <w:left w:val="nil"/>
            </w:tcBorders>
          </w:tcPr>
          <w:p w14:paraId="5D60BAC0" w14:textId="77777777" w:rsidR="00570D60" w:rsidRDefault="00570D60" w:rsidP="00152448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shd w:val="clear" w:color="auto" w:fill="D9D9D9" w:themeFill="background1" w:themeFillShade="D9"/>
          </w:tcPr>
          <w:p w14:paraId="62E951E2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Symbol</w:t>
            </w:r>
          </w:p>
        </w:tc>
        <w:tc>
          <w:tcPr>
            <w:tcW w:w="4236" w:type="dxa"/>
            <w:shd w:val="clear" w:color="auto" w:fill="D9D9D9" w:themeFill="background1" w:themeFillShade="D9"/>
          </w:tcPr>
          <w:p w14:paraId="2BF727CA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14:paraId="43BE3E4F" w14:textId="77777777" w:rsidR="00570D60" w:rsidRDefault="00570D60" w:rsidP="00152448">
            <w:pPr>
              <w:tabs>
                <w:tab w:val="right" w:pos="10080"/>
              </w:tabs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Input/Output</w:t>
            </w:r>
            <w:proofErr w:type="spellEnd"/>
          </w:p>
        </w:tc>
      </w:tr>
      <w:tr w:rsidR="005E3C22" w14:paraId="1E64FE60" w14:textId="77777777" w:rsidTr="00D744EA">
        <w:tc>
          <w:tcPr>
            <w:tcW w:w="524" w:type="dxa"/>
            <w:vAlign w:val="center"/>
          </w:tcPr>
          <w:p w14:paraId="417F7DFF" w14:textId="5843F64D" w:rsidR="005E3C22" w:rsidRPr="00747642" w:rsidRDefault="005E3C22" w:rsidP="007476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vAlign w:val="center"/>
          </w:tcPr>
          <w:p w14:paraId="531168FE" w14:textId="767B2E6D" w:rsidR="005E3C22" w:rsidRDefault="0048588E" w:rsidP="0048588E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588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985524C" wp14:editId="6EB10341">
                  <wp:extent cx="1197864" cy="640080"/>
                  <wp:effectExtent l="0" t="0" r="254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864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vAlign w:val="center"/>
          </w:tcPr>
          <w:p w14:paraId="5DF5AB71" w14:textId="12CFD0B4" w:rsidR="005E3C22" w:rsidRPr="00BB0C42" w:rsidRDefault="00BB0C4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Coil</w:t>
            </w:r>
          </w:p>
        </w:tc>
        <w:tc>
          <w:tcPr>
            <w:tcW w:w="1963" w:type="dxa"/>
            <w:vAlign w:val="center"/>
          </w:tcPr>
          <w:p w14:paraId="34BEFFB8" w14:textId="310F9F25" w:rsidR="005E3C22" w:rsidRPr="00BB0C42" w:rsidRDefault="00BB0C42" w:rsidP="00D71C66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Output</w:t>
            </w:r>
          </w:p>
        </w:tc>
      </w:tr>
      <w:tr w:rsidR="00BB0C42" w14:paraId="1907C6BC" w14:textId="77777777" w:rsidTr="00D744EA">
        <w:tc>
          <w:tcPr>
            <w:tcW w:w="524" w:type="dxa"/>
            <w:vAlign w:val="center"/>
          </w:tcPr>
          <w:p w14:paraId="103E0C91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vAlign w:val="center"/>
          </w:tcPr>
          <w:p w14:paraId="3774BE77" w14:textId="1762A648" w:rsidR="00BB0C42" w:rsidRPr="0048588E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273CFB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6910041" wp14:editId="3E91E0C3">
                  <wp:extent cx="1124712" cy="43891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712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vAlign w:val="center"/>
          </w:tcPr>
          <w:p w14:paraId="14BBA005" w14:textId="178D4702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Normally Open Contacts</w:t>
            </w:r>
          </w:p>
        </w:tc>
        <w:tc>
          <w:tcPr>
            <w:tcW w:w="1963" w:type="dxa"/>
            <w:vAlign w:val="center"/>
          </w:tcPr>
          <w:p w14:paraId="7CF6898C" w14:textId="7B94685E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  <w:tr w:rsidR="00BB0C42" w14:paraId="56C27F16" w14:textId="77777777" w:rsidTr="00D744EA">
        <w:tc>
          <w:tcPr>
            <w:tcW w:w="524" w:type="dxa"/>
            <w:vAlign w:val="center"/>
          </w:tcPr>
          <w:p w14:paraId="0101C67F" w14:textId="77777777" w:rsidR="00BB0C42" w:rsidRPr="00747642" w:rsidRDefault="00BB0C42" w:rsidP="00BB0C42">
            <w:pPr>
              <w:pStyle w:val="ListParagraph"/>
              <w:numPr>
                <w:ilvl w:val="0"/>
                <w:numId w:val="25"/>
              </w:num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50" w:type="dxa"/>
            <w:vAlign w:val="center"/>
          </w:tcPr>
          <w:p w14:paraId="3C28978E" w14:textId="0ABA0A88" w:rsidR="00BB0C42" w:rsidRPr="0048588E" w:rsidRDefault="00BB0C42" w:rsidP="00BB0C42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744E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9C5C07D" wp14:editId="1E32C72E">
                  <wp:extent cx="1609344" cy="4114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44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  <w:vAlign w:val="center"/>
          </w:tcPr>
          <w:p w14:paraId="7C4AFCDF" w14:textId="290E173B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Normally Open Held Closed Temperature Switch</w:t>
            </w:r>
          </w:p>
        </w:tc>
        <w:tc>
          <w:tcPr>
            <w:tcW w:w="1963" w:type="dxa"/>
            <w:vAlign w:val="center"/>
          </w:tcPr>
          <w:p w14:paraId="63D3FDF5" w14:textId="47845010" w:rsidR="00BB0C42" w:rsidRPr="00BB0C42" w:rsidRDefault="00BB0C42" w:rsidP="00BB0C42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BB0C42">
              <w:rPr>
                <w:rFonts w:ascii="Verdana" w:hAnsi="Verdana"/>
                <w:sz w:val="20"/>
                <w:szCs w:val="20"/>
                <w:highlight w:val="yellow"/>
              </w:rPr>
              <w:t>Input</w:t>
            </w:r>
          </w:p>
        </w:tc>
      </w:tr>
    </w:tbl>
    <w:p w14:paraId="7B697FB8" w14:textId="3E5947F4" w:rsidR="00273CFB" w:rsidRPr="005915F6" w:rsidRDefault="00273CFB" w:rsidP="008F303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955AABC" w14:textId="44CC8791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5D037DBA" w14:textId="77777777" w:rsidR="00D744EA" w:rsidRPr="00D744EA" w:rsidRDefault="00D744EA" w:rsidP="008F303D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When building a control circuit, there is not an industry standard on the order (inputs and outputs) of the components.</w:t>
      </w:r>
    </w:p>
    <w:p w14:paraId="69FB245B" w14:textId="77777777" w:rsidR="00D744EA" w:rsidRPr="00D744EA" w:rsidRDefault="00D744EA" w:rsidP="00D744EA">
      <w:pPr>
        <w:pStyle w:val="ListParagraph"/>
        <w:numPr>
          <w:ilvl w:val="1"/>
          <w:numId w:val="26"/>
        </w:numPr>
        <w:spacing w:before="48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True</w:t>
      </w:r>
    </w:p>
    <w:p w14:paraId="62AEA474" w14:textId="77777777" w:rsidR="00D744EA" w:rsidRPr="00BB0C42" w:rsidRDefault="00D744EA" w:rsidP="00D744EA">
      <w:pPr>
        <w:pStyle w:val="ListParagraph"/>
        <w:numPr>
          <w:ilvl w:val="1"/>
          <w:numId w:val="26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BB0C42">
        <w:rPr>
          <w:rFonts w:ascii="Verdana" w:hAnsi="Verdana"/>
          <w:sz w:val="20"/>
          <w:szCs w:val="20"/>
          <w:highlight w:val="yellow"/>
        </w:rPr>
        <w:t>False</w:t>
      </w:r>
    </w:p>
    <w:p w14:paraId="394214EC" w14:textId="1B0B6D66" w:rsidR="00D744EA" w:rsidRPr="00D744EA" w:rsidRDefault="00D744EA" w:rsidP="008F303D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bookmarkStart w:id="3" w:name="_Hlk524077683"/>
      <w:r w:rsidRPr="00D744EA">
        <w:rPr>
          <w:rFonts w:ascii="Verdana" w:hAnsi="Verdana"/>
          <w:sz w:val="20"/>
          <w:szCs w:val="20"/>
        </w:rPr>
        <w:t>A</w:t>
      </w:r>
      <w:r w:rsidR="00BB0C42">
        <w:rPr>
          <w:rFonts w:ascii="Verdana" w:hAnsi="Verdana"/>
          <w:sz w:val="20"/>
          <w:szCs w:val="20"/>
        </w:rPr>
        <w:t>n input device such as a pushbutton or limit switch</w:t>
      </w:r>
      <w:r w:rsidRPr="00D744EA">
        <w:rPr>
          <w:rFonts w:ascii="Verdana" w:hAnsi="Verdana"/>
          <w:sz w:val="20"/>
          <w:szCs w:val="20"/>
        </w:rPr>
        <w:t xml:space="preserve"> that is normally closed would have terminal numbers </w:t>
      </w:r>
      <w:r w:rsidR="00BB0C42">
        <w:rPr>
          <w:rFonts w:ascii="Verdana" w:hAnsi="Verdana"/>
          <w:sz w:val="20"/>
          <w:szCs w:val="20"/>
        </w:rPr>
        <w:t xml:space="preserve">(or the numbers would end in) </w:t>
      </w:r>
      <w:r w:rsidRPr="00BB0C42">
        <w:rPr>
          <w:rFonts w:ascii="Verdana" w:hAnsi="Verdana"/>
          <w:sz w:val="20"/>
          <w:szCs w:val="20"/>
          <w:highlight w:val="yellow"/>
        </w:rPr>
        <w:t>__</w:t>
      </w:r>
      <w:r w:rsidR="00BB0C42" w:rsidRPr="00BB0C42">
        <w:rPr>
          <w:rFonts w:ascii="Verdana" w:hAnsi="Verdana"/>
          <w:sz w:val="20"/>
          <w:szCs w:val="20"/>
          <w:highlight w:val="yellow"/>
          <w:u w:val="single"/>
        </w:rPr>
        <w:t>1</w:t>
      </w:r>
      <w:r w:rsidRPr="00BB0C42">
        <w:rPr>
          <w:rFonts w:ascii="Verdana" w:hAnsi="Verdana"/>
          <w:sz w:val="20"/>
          <w:szCs w:val="20"/>
          <w:highlight w:val="yellow"/>
        </w:rPr>
        <w:t>__</w:t>
      </w:r>
      <w:r w:rsidRPr="00D744EA">
        <w:rPr>
          <w:rFonts w:ascii="Verdana" w:hAnsi="Verdana"/>
          <w:sz w:val="20"/>
          <w:szCs w:val="20"/>
        </w:rPr>
        <w:t xml:space="preserve"> and </w:t>
      </w:r>
      <w:r w:rsidRPr="00BB0C42">
        <w:rPr>
          <w:rFonts w:ascii="Verdana" w:hAnsi="Verdana"/>
          <w:sz w:val="20"/>
          <w:szCs w:val="20"/>
          <w:highlight w:val="yellow"/>
        </w:rPr>
        <w:t>__</w:t>
      </w:r>
      <w:r w:rsidR="00BB0C42" w:rsidRPr="00BB0C42">
        <w:rPr>
          <w:rFonts w:ascii="Verdana" w:hAnsi="Verdana"/>
          <w:sz w:val="20"/>
          <w:szCs w:val="20"/>
          <w:highlight w:val="yellow"/>
          <w:u w:val="single"/>
        </w:rPr>
        <w:t>2</w:t>
      </w:r>
      <w:r w:rsidRPr="00BB0C42">
        <w:rPr>
          <w:rFonts w:ascii="Verdana" w:hAnsi="Verdana"/>
          <w:sz w:val="20"/>
          <w:szCs w:val="20"/>
          <w:highlight w:val="yellow"/>
        </w:rPr>
        <w:t>__</w:t>
      </w:r>
      <w:r w:rsidRPr="00D744EA">
        <w:rPr>
          <w:rFonts w:ascii="Verdana" w:hAnsi="Verdana"/>
          <w:sz w:val="20"/>
          <w:szCs w:val="20"/>
        </w:rPr>
        <w:t>.</w:t>
      </w:r>
      <w:r w:rsidR="00BB0C42">
        <w:rPr>
          <w:rFonts w:ascii="Verdana" w:hAnsi="Verdana"/>
          <w:sz w:val="20"/>
          <w:szCs w:val="20"/>
        </w:rPr>
        <w:t xml:space="preserve"> </w:t>
      </w:r>
    </w:p>
    <w:bookmarkEnd w:id="3"/>
    <w:p w14:paraId="4EE0B7C7" w14:textId="3BB5D698" w:rsidR="00D744EA" w:rsidRPr="00D744EA" w:rsidRDefault="00D744EA" w:rsidP="008F303D">
      <w:pPr>
        <w:pStyle w:val="ListParagraph"/>
        <w:numPr>
          <w:ilvl w:val="0"/>
          <w:numId w:val="25"/>
        </w:numPr>
        <w:spacing w:before="120" w:after="12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If a circuit has three inputs, </w:t>
      </w:r>
      <w:r w:rsidR="00BB0C42">
        <w:rPr>
          <w:rFonts w:ascii="Verdana" w:hAnsi="Verdana"/>
          <w:sz w:val="20"/>
          <w:szCs w:val="20"/>
        </w:rPr>
        <w:t>h</w:t>
      </w:r>
      <w:r w:rsidRPr="00D744EA">
        <w:rPr>
          <w:rFonts w:ascii="Verdana" w:hAnsi="Verdana"/>
          <w:sz w:val="20"/>
          <w:szCs w:val="20"/>
        </w:rPr>
        <w:t>ow many possible states can that circuit be placed?</w:t>
      </w:r>
      <w:r w:rsidR="00BB0C42">
        <w:rPr>
          <w:rFonts w:ascii="Verdana" w:hAnsi="Verdana"/>
          <w:sz w:val="20"/>
          <w:szCs w:val="20"/>
        </w:rPr>
        <w:t xml:space="preserve"> </w:t>
      </w:r>
      <w:r w:rsidR="00BB0C42" w:rsidRPr="00BB0C42">
        <w:rPr>
          <w:rFonts w:ascii="Verdana" w:hAnsi="Verdana"/>
          <w:sz w:val="20"/>
          <w:szCs w:val="20"/>
          <w:highlight w:val="yellow"/>
        </w:rPr>
        <w:t>__</w:t>
      </w:r>
      <w:r w:rsidR="00BB0C42" w:rsidRPr="00BB0C42">
        <w:rPr>
          <w:rFonts w:ascii="Verdana" w:hAnsi="Verdana"/>
          <w:sz w:val="20"/>
          <w:szCs w:val="20"/>
          <w:highlight w:val="yellow"/>
          <w:u w:val="single"/>
        </w:rPr>
        <w:t>8</w:t>
      </w:r>
      <w:r w:rsidR="00BB0C42" w:rsidRPr="00BB0C42">
        <w:rPr>
          <w:rFonts w:ascii="Verdana" w:hAnsi="Verdana"/>
          <w:sz w:val="20"/>
          <w:szCs w:val="20"/>
          <w:highlight w:val="yellow"/>
        </w:rPr>
        <w:t>__</w:t>
      </w:r>
    </w:p>
    <w:p w14:paraId="303FF705" w14:textId="77777777" w:rsidR="00D744EA" w:rsidRPr="00D744EA" w:rsidRDefault="00D744EA" w:rsidP="008F303D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When hand drawing a control schematic, wire numbers are denoted by using?</w:t>
      </w:r>
    </w:p>
    <w:p w14:paraId="20F45735" w14:textId="77777777" w:rsidR="00D744EA" w:rsidRPr="00C93474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C93474">
        <w:rPr>
          <w:rFonts w:ascii="Verdana" w:hAnsi="Verdana"/>
          <w:sz w:val="20"/>
          <w:szCs w:val="20"/>
          <w:highlight w:val="yellow"/>
        </w:rPr>
        <w:t>Boxes</w:t>
      </w:r>
    </w:p>
    <w:p w14:paraId="58C23E4E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Triangles</w:t>
      </w:r>
    </w:p>
    <w:p w14:paraId="2EDD1D10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Circles</w:t>
      </w:r>
    </w:p>
    <w:p w14:paraId="73B0C9C6" w14:textId="77777777" w:rsidR="00D744EA" w:rsidRPr="00D744EA" w:rsidRDefault="00D744EA" w:rsidP="00FE7C54">
      <w:pPr>
        <w:pStyle w:val="ListParagraph"/>
        <w:numPr>
          <w:ilvl w:val="0"/>
          <w:numId w:val="28"/>
        </w:numPr>
        <w:spacing w:after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>Underline</w:t>
      </w:r>
    </w:p>
    <w:p w14:paraId="1D7E976F" w14:textId="3FD66FBD" w:rsidR="00D744EA" w:rsidRPr="00D744EA" w:rsidRDefault="00D744EA" w:rsidP="008F303D">
      <w:pPr>
        <w:pStyle w:val="ListParagraph"/>
        <w:numPr>
          <w:ilvl w:val="0"/>
          <w:numId w:val="25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 w:rsidRPr="00D744EA">
        <w:rPr>
          <w:rFonts w:ascii="Verdana" w:hAnsi="Verdana"/>
          <w:sz w:val="20"/>
          <w:szCs w:val="20"/>
        </w:rPr>
        <w:t xml:space="preserve">When hand drawing a control schematic, </w:t>
      </w:r>
      <w:r w:rsidR="00FE7C54">
        <w:rPr>
          <w:rFonts w:ascii="Verdana" w:hAnsi="Verdana"/>
          <w:sz w:val="20"/>
          <w:szCs w:val="20"/>
        </w:rPr>
        <w:t>cross-reference</w:t>
      </w:r>
      <w:r w:rsidRPr="00D744EA">
        <w:rPr>
          <w:rFonts w:ascii="Verdana" w:hAnsi="Verdana"/>
          <w:sz w:val="20"/>
          <w:szCs w:val="20"/>
        </w:rPr>
        <w:t xml:space="preserve"> numbers are </w:t>
      </w:r>
      <w:r w:rsidR="00FE7C54">
        <w:rPr>
          <w:rFonts w:ascii="Verdana" w:hAnsi="Verdana"/>
          <w:sz w:val="20"/>
          <w:szCs w:val="20"/>
        </w:rPr>
        <w:t>placed</w:t>
      </w:r>
      <w:r w:rsidRPr="00D744EA">
        <w:rPr>
          <w:rFonts w:ascii="Verdana" w:hAnsi="Verdana"/>
          <w:sz w:val="20"/>
          <w:szCs w:val="20"/>
        </w:rPr>
        <w:t>?</w:t>
      </w:r>
    </w:p>
    <w:p w14:paraId="1C8431C7" w14:textId="005BFAA4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b</w:t>
      </w:r>
      <w:r w:rsidR="00D744EA" w:rsidRPr="00D744EA">
        <w:rPr>
          <w:rFonts w:ascii="Verdana" w:hAnsi="Verdana"/>
          <w:sz w:val="20"/>
          <w:szCs w:val="20"/>
        </w:rPr>
        <w:t>oxes</w:t>
      </w:r>
    </w:p>
    <w:p w14:paraId="16765877" w14:textId="5F0E1EFE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the left of the ladder rail</w:t>
      </w:r>
    </w:p>
    <w:p w14:paraId="552C9769" w14:textId="5416C312" w:rsidR="00D744EA" w:rsidRPr="00D744EA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middle of the line</w:t>
      </w:r>
    </w:p>
    <w:p w14:paraId="2AB96A3E" w14:textId="7533D6B0" w:rsidR="00D744EA" w:rsidRPr="008F303D" w:rsidRDefault="00FE7C54" w:rsidP="00FE7C5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8F303D">
        <w:rPr>
          <w:rFonts w:ascii="Verdana" w:hAnsi="Verdana"/>
          <w:sz w:val="20"/>
          <w:szCs w:val="20"/>
          <w:highlight w:val="yellow"/>
        </w:rPr>
        <w:t>To the right of the ladder rail</w:t>
      </w:r>
    </w:p>
    <w:p w14:paraId="55BFD3A2" w14:textId="41BF1B8A" w:rsidR="00D744EA" w:rsidRDefault="00FE7C54" w:rsidP="00FE7C54">
      <w:pPr>
        <w:tabs>
          <w:tab w:val="left" w:pos="2026"/>
        </w:tabs>
        <w:spacing w:before="120" w:after="0"/>
        <w:ind w:left="360"/>
        <w:jc w:val="center"/>
        <w:rPr>
          <w:rFonts w:ascii="Verdana" w:hAnsi="Verdana"/>
          <w:sz w:val="20"/>
          <w:szCs w:val="20"/>
        </w:rPr>
      </w:pPr>
      <w:r>
        <w:object w:dxaOrig="8041" w:dyaOrig="2797" w14:anchorId="3CA4ED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45pt;height:108pt" o:ole="">
            <v:imagedata r:id="rId23" o:title=""/>
          </v:shape>
          <o:OLEObject Type="Embed" ProgID="Visio.Drawing.15" ShapeID="_x0000_i1025" DrawAspect="Content" ObjectID="_1597821224" r:id="rId24"/>
        </w:objec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035"/>
      </w:tblGrid>
      <w:tr w:rsidR="008F303D" w14:paraId="4A3C3C0B" w14:textId="77777777" w:rsidTr="008F303D">
        <w:tc>
          <w:tcPr>
            <w:tcW w:w="4770" w:type="dxa"/>
          </w:tcPr>
          <w:p w14:paraId="71CDEA15" w14:textId="03D840D3" w:rsidR="008F303D" w:rsidRDefault="008F303D" w:rsidP="008F303D">
            <w:pPr>
              <w:pStyle w:val="ListParagraph"/>
              <w:numPr>
                <w:ilvl w:val="0"/>
                <w:numId w:val="25"/>
              </w:numPr>
              <w:spacing w:before="120"/>
              <w:ind w:left="346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FE7C54">
              <w:rPr>
                <w:rFonts w:ascii="Verdana" w:hAnsi="Verdana"/>
                <w:sz w:val="20"/>
                <w:szCs w:val="20"/>
              </w:rPr>
              <w:t>Draw a truth table for the above circuit.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2"/>
              <w:gridCol w:w="1202"/>
              <w:gridCol w:w="1203"/>
            </w:tblGrid>
            <w:tr w:rsidR="008F303D" w14:paraId="4D73C70D" w14:textId="77777777" w:rsidTr="008F303D">
              <w:tc>
                <w:tcPr>
                  <w:tcW w:w="1202" w:type="dxa"/>
                </w:tcPr>
                <w:p w14:paraId="18D4E7B7" w14:textId="20190ABF" w:rsid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START1</w:t>
                  </w:r>
                </w:p>
              </w:tc>
              <w:tc>
                <w:tcPr>
                  <w:tcW w:w="1202" w:type="dxa"/>
                </w:tcPr>
                <w:p w14:paraId="3ACA1140" w14:textId="2B957275" w:rsid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START2</w:t>
                  </w:r>
                </w:p>
              </w:tc>
              <w:tc>
                <w:tcPr>
                  <w:tcW w:w="1203" w:type="dxa"/>
                </w:tcPr>
                <w:p w14:paraId="75049FCF" w14:textId="1F54C800" w:rsid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G</w:t>
                  </w:r>
                </w:p>
              </w:tc>
            </w:tr>
            <w:tr w:rsidR="008F303D" w14:paraId="652A436A" w14:textId="77777777" w:rsidTr="008F303D">
              <w:tc>
                <w:tcPr>
                  <w:tcW w:w="1202" w:type="dxa"/>
                </w:tcPr>
                <w:p w14:paraId="67995E95" w14:textId="799299F9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1202" w:type="dxa"/>
                </w:tcPr>
                <w:p w14:paraId="01CE63DB" w14:textId="12896525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65D98759" w14:textId="5C76DF70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</w:tr>
            <w:tr w:rsidR="008F303D" w14:paraId="7BA412BA" w14:textId="77777777" w:rsidTr="008F303D">
              <w:tc>
                <w:tcPr>
                  <w:tcW w:w="1202" w:type="dxa"/>
                </w:tcPr>
                <w:p w14:paraId="593476B0" w14:textId="0829D3C1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1202" w:type="dxa"/>
                </w:tcPr>
                <w:p w14:paraId="4CBA3632" w14:textId="3BF9F84F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1203" w:type="dxa"/>
                </w:tcPr>
                <w:p w14:paraId="1EBE0A76" w14:textId="5766BB7B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</w:tr>
            <w:tr w:rsidR="008F303D" w14:paraId="667F68EA" w14:textId="77777777" w:rsidTr="008F303D">
              <w:tc>
                <w:tcPr>
                  <w:tcW w:w="1202" w:type="dxa"/>
                </w:tcPr>
                <w:p w14:paraId="2B485920" w14:textId="47AD54FA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14:paraId="118FF7FF" w14:textId="7FB7CD8E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5B299D2B" w14:textId="1B3337D3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</w:tr>
            <w:tr w:rsidR="008F303D" w14:paraId="568527B4" w14:textId="77777777" w:rsidTr="008F303D">
              <w:tc>
                <w:tcPr>
                  <w:tcW w:w="1202" w:type="dxa"/>
                </w:tcPr>
                <w:p w14:paraId="3C49E7AD" w14:textId="5FA1C7B2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14:paraId="7A499942" w14:textId="4955BF24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  <w:tc>
                <w:tcPr>
                  <w:tcW w:w="1203" w:type="dxa"/>
                </w:tcPr>
                <w:p w14:paraId="748968C4" w14:textId="16F160D6" w:rsidR="008F303D" w:rsidRPr="008F303D" w:rsidRDefault="008F303D" w:rsidP="008F303D">
                  <w:pPr>
                    <w:jc w:val="center"/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</w:pPr>
                  <w:r w:rsidRPr="008F303D">
                    <w:rPr>
                      <w:rFonts w:ascii="Verdana" w:hAnsi="Verdana"/>
                      <w:sz w:val="20"/>
                      <w:szCs w:val="20"/>
                      <w:highlight w:val="yellow"/>
                    </w:rPr>
                    <w:t>1</w:t>
                  </w:r>
                </w:p>
              </w:tc>
            </w:tr>
          </w:tbl>
          <w:p w14:paraId="039A1C4C" w14:textId="77777777" w:rsidR="008F303D" w:rsidRDefault="008F303D" w:rsidP="008F303D">
            <w:pPr>
              <w:spacing w:before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9C76A17" w14:textId="77777777" w:rsidR="00FE7C54" w:rsidRPr="00FE7C54" w:rsidRDefault="00FE7C54" w:rsidP="008F303D">
      <w:pPr>
        <w:pStyle w:val="ListParagraph"/>
        <w:numPr>
          <w:ilvl w:val="0"/>
          <w:numId w:val="25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How would you describe this circuit?</w:t>
      </w:r>
    </w:p>
    <w:p w14:paraId="623DBEAF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EQUAL Logic</w:t>
      </w:r>
    </w:p>
    <w:p w14:paraId="75C9209A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NOT Logic</w:t>
      </w:r>
    </w:p>
    <w:p w14:paraId="3FF4BCC4" w14:textId="77777777" w:rsidR="00FE7C54" w:rsidRPr="00FE7C54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</w:rPr>
      </w:pPr>
      <w:r w:rsidRPr="00FE7C54">
        <w:rPr>
          <w:rFonts w:ascii="Verdana" w:hAnsi="Verdana"/>
          <w:sz w:val="20"/>
          <w:szCs w:val="20"/>
        </w:rPr>
        <w:t>AND Logic</w:t>
      </w:r>
    </w:p>
    <w:p w14:paraId="2AFA78C1" w14:textId="77777777" w:rsidR="00FE7C54" w:rsidRPr="008F303D" w:rsidRDefault="00FE7C54" w:rsidP="00FE7C54">
      <w:pPr>
        <w:pStyle w:val="ListParagraph"/>
        <w:numPr>
          <w:ilvl w:val="0"/>
          <w:numId w:val="30"/>
        </w:numPr>
        <w:spacing w:after="0"/>
        <w:rPr>
          <w:rFonts w:ascii="Verdana" w:hAnsi="Verdana"/>
          <w:sz w:val="20"/>
          <w:szCs w:val="20"/>
          <w:highlight w:val="yellow"/>
        </w:rPr>
      </w:pPr>
      <w:r w:rsidRPr="008F303D">
        <w:rPr>
          <w:rFonts w:ascii="Verdana" w:hAnsi="Verdana"/>
          <w:sz w:val="20"/>
          <w:szCs w:val="20"/>
          <w:highlight w:val="yellow"/>
        </w:rPr>
        <w:t>OR Logic</w:t>
      </w:r>
    </w:p>
    <w:sectPr w:rsidR="00FE7C54" w:rsidRPr="008F303D" w:rsidSect="00E013AA">
      <w:headerReference w:type="first" r:id="rId25"/>
      <w:footerReference w:type="first" r:id="rId2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EAE9A" w14:textId="77777777" w:rsidR="00BF0D20" w:rsidRDefault="00BF0D20" w:rsidP="005B3A86">
      <w:pPr>
        <w:spacing w:after="0" w:line="240" w:lineRule="auto"/>
      </w:pPr>
      <w:r>
        <w:separator/>
      </w:r>
    </w:p>
  </w:endnote>
  <w:endnote w:type="continuationSeparator" w:id="0">
    <w:p w14:paraId="63FE7E31" w14:textId="77777777" w:rsidR="00BF0D20" w:rsidRDefault="00BF0D20" w:rsidP="005B3A86">
      <w:pPr>
        <w:spacing w:after="0" w:line="240" w:lineRule="auto"/>
      </w:pPr>
      <w:r>
        <w:continuationSeparator/>
      </w:r>
    </w:p>
  </w:endnote>
  <w:endnote w:type="continuationNotice" w:id="1">
    <w:p w14:paraId="5C80733E" w14:textId="77777777" w:rsidR="00BF0D20" w:rsidRDefault="00BF0D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8B430B4" w:rsidR="00570D60" w:rsidRPr="007C2507" w:rsidRDefault="00570D60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21AC4907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69CE707E" w:rsidR="00570D60" w:rsidRPr="007C2507" w:rsidRDefault="00570D6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4AA14CC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1146D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4DB38" w14:textId="77777777" w:rsidR="00BF0D20" w:rsidRDefault="00BF0D20" w:rsidP="005B3A86">
      <w:pPr>
        <w:spacing w:after="0" w:line="240" w:lineRule="auto"/>
      </w:pPr>
      <w:r>
        <w:separator/>
      </w:r>
    </w:p>
  </w:footnote>
  <w:footnote w:type="continuationSeparator" w:id="0">
    <w:p w14:paraId="6FA491DD" w14:textId="77777777" w:rsidR="00BF0D20" w:rsidRDefault="00BF0D20" w:rsidP="005B3A86">
      <w:pPr>
        <w:spacing w:after="0" w:line="240" w:lineRule="auto"/>
      </w:pPr>
      <w:r>
        <w:continuationSeparator/>
      </w:r>
    </w:p>
  </w:footnote>
  <w:footnote w:type="continuationNotice" w:id="1">
    <w:p w14:paraId="283E5BAE" w14:textId="77777777" w:rsidR="00BF0D20" w:rsidRDefault="00BF0D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2DD3246C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38D3BD45" w:rsidR="00570D60" w:rsidRPr="00463672" w:rsidRDefault="00570D60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538DB89B" w:rsidR="00570D60" w:rsidRPr="007C2507" w:rsidRDefault="00570D6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11ACAEB0" w:rsidR="00570D60" w:rsidRPr="000154E9" w:rsidRDefault="00570D6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1146D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1146D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70D60" w14:paraId="58A3F503" w14:textId="77777777" w:rsidTr="00E130F3">
      <w:tc>
        <w:tcPr>
          <w:tcW w:w="630" w:type="dxa"/>
        </w:tcPr>
        <w:p w14:paraId="63F21BDA" w14:textId="77777777" w:rsidR="00570D60" w:rsidRDefault="00570D6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1423B211" w:rsidR="00570D60" w:rsidRPr="007C2507" w:rsidRDefault="00570D6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1146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570D60" w:rsidRDefault="00570D6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570D60" w:rsidRPr="00B025CF" w:rsidRDefault="00570D60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A5AF35E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1146D">
      <w:rPr>
        <w:rFonts w:ascii="BankGothic Lt BT" w:hAnsi="BankGothic Lt BT"/>
        <w:caps/>
        <w:sz w:val="24"/>
        <w:szCs w:val="24"/>
      </w:rPr>
      <w:t>NEMA Symbols and Boolean Logic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1A2520F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1146D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D425B3"/>
    <w:multiLevelType w:val="hybridMultilevel"/>
    <w:tmpl w:val="82B617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24"/>
  </w:num>
  <w:num w:numId="5">
    <w:abstractNumId w:val="3"/>
  </w:num>
  <w:num w:numId="6">
    <w:abstractNumId w:val="22"/>
  </w:num>
  <w:num w:numId="7">
    <w:abstractNumId w:val="27"/>
  </w:num>
  <w:num w:numId="8">
    <w:abstractNumId w:val="12"/>
  </w:num>
  <w:num w:numId="9">
    <w:abstractNumId w:val="20"/>
  </w:num>
  <w:num w:numId="10">
    <w:abstractNumId w:val="17"/>
  </w:num>
  <w:num w:numId="11">
    <w:abstractNumId w:val="21"/>
  </w:num>
  <w:num w:numId="12">
    <w:abstractNumId w:val="16"/>
  </w:num>
  <w:num w:numId="13">
    <w:abstractNumId w:val="19"/>
  </w:num>
  <w:num w:numId="14">
    <w:abstractNumId w:val="8"/>
  </w:num>
  <w:num w:numId="15">
    <w:abstractNumId w:val="14"/>
  </w:num>
  <w:num w:numId="16">
    <w:abstractNumId w:val="25"/>
  </w:num>
  <w:num w:numId="17">
    <w:abstractNumId w:val="0"/>
  </w:num>
  <w:num w:numId="18">
    <w:abstractNumId w:val="9"/>
  </w:num>
  <w:num w:numId="19">
    <w:abstractNumId w:val="18"/>
  </w:num>
  <w:num w:numId="20">
    <w:abstractNumId w:val="5"/>
  </w:num>
  <w:num w:numId="21">
    <w:abstractNumId w:val="1"/>
  </w:num>
  <w:num w:numId="22">
    <w:abstractNumId w:val="23"/>
  </w:num>
  <w:num w:numId="23">
    <w:abstractNumId w:val="29"/>
  </w:num>
  <w:num w:numId="24">
    <w:abstractNumId w:val="15"/>
  </w:num>
  <w:num w:numId="25">
    <w:abstractNumId w:val="6"/>
  </w:num>
  <w:num w:numId="26">
    <w:abstractNumId w:val="26"/>
  </w:num>
  <w:num w:numId="27">
    <w:abstractNumId w:val="4"/>
  </w:num>
  <w:num w:numId="28">
    <w:abstractNumId w:val="10"/>
  </w:num>
  <w:num w:numId="29">
    <w:abstractNumId w:val="2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C1E06"/>
    <w:rsid w:val="002D5866"/>
    <w:rsid w:val="002E02CF"/>
    <w:rsid w:val="002E22BE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588E"/>
    <w:rsid w:val="004861DB"/>
    <w:rsid w:val="004904AC"/>
    <w:rsid w:val="00490C6C"/>
    <w:rsid w:val="004927C6"/>
    <w:rsid w:val="00493124"/>
    <w:rsid w:val="004955FD"/>
    <w:rsid w:val="004A21FA"/>
    <w:rsid w:val="004C66D6"/>
    <w:rsid w:val="004D2056"/>
    <w:rsid w:val="004D3BAE"/>
    <w:rsid w:val="004F4718"/>
    <w:rsid w:val="00517F65"/>
    <w:rsid w:val="00517F9F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B3A86"/>
    <w:rsid w:val="005C1B67"/>
    <w:rsid w:val="005C5AB9"/>
    <w:rsid w:val="005E3C22"/>
    <w:rsid w:val="00600EAD"/>
    <w:rsid w:val="00610740"/>
    <w:rsid w:val="00613CEA"/>
    <w:rsid w:val="00613E4E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3583D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303D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1339"/>
    <w:rsid w:val="00B83C86"/>
    <w:rsid w:val="00B8539F"/>
    <w:rsid w:val="00B93A8B"/>
    <w:rsid w:val="00BA7E0B"/>
    <w:rsid w:val="00BB0C42"/>
    <w:rsid w:val="00BB7522"/>
    <w:rsid w:val="00BC5ED5"/>
    <w:rsid w:val="00BD7999"/>
    <w:rsid w:val="00BE2C34"/>
    <w:rsid w:val="00BE40A5"/>
    <w:rsid w:val="00BF0D20"/>
    <w:rsid w:val="00BF3A67"/>
    <w:rsid w:val="00BF7A4C"/>
    <w:rsid w:val="00C0289F"/>
    <w:rsid w:val="00C03348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474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744EA"/>
    <w:rsid w:val="00D850FF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495A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Relationship Id="rId22" Type="http://schemas.openxmlformats.org/officeDocument/2006/relationships/image" Target="media/image11.emf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2018-09-05T20:48:00Z</cp:lastPrinted>
  <dcterms:created xsi:type="dcterms:W3CDTF">2018-09-07T14:51:00Z</dcterms:created>
  <dcterms:modified xsi:type="dcterms:W3CDTF">2018-09-07T15:27:00Z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NEMA Symbols and Boolean Logic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