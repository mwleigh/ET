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106D979F"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r>
      <w:r w:rsidR="009E482A">
        <w:rPr>
          <w:rFonts w:ascii="Verdana" w:hAnsi="Verdana"/>
          <w:b/>
          <w:sz w:val="24"/>
          <w:szCs w:val="24"/>
        </w:rPr>
        <w:t>Hands On</w:t>
      </w:r>
      <w:r w:rsidRPr="007E5AF1">
        <w:rPr>
          <w:rFonts w:ascii="Verdana" w:hAnsi="Verdana"/>
          <w:b/>
          <w:sz w:val="24"/>
          <w:szCs w:val="24"/>
        </w:rPr>
        <w:t xml:space="preserve">: </w:t>
      </w:r>
      <w:r w:rsidR="009E482A">
        <w:rPr>
          <w:rFonts w:ascii="Verdana" w:hAnsi="Verdana"/>
          <w:b/>
          <w:sz w:val="24"/>
          <w:szCs w:val="24"/>
        </w:rPr>
        <w:t>5</w:t>
      </w:r>
    </w:p>
    <w:p w14:paraId="79BDA8DC" w14:textId="606F3B6B"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D310C1">
        <w:rPr>
          <w:rFonts w:ascii="Verdana" w:hAnsi="Verdana"/>
          <w:b/>
        </w:rPr>
        <w:t>Stop/Start</w:t>
      </w:r>
      <w:r w:rsidR="00732C58">
        <w:rPr>
          <w:rFonts w:ascii="Verdana" w:hAnsi="Verdana"/>
          <w:b/>
        </w:rPr>
        <w:t xml:space="preserve">/Jog using </w:t>
      </w:r>
      <w:r w:rsidR="00946FDB">
        <w:rPr>
          <w:rFonts w:ascii="Verdana" w:hAnsi="Verdana"/>
          <w:b/>
        </w:rPr>
        <w:t>Selector Switch</w:t>
      </w:r>
      <w:r w:rsidR="006421B2">
        <w:rPr>
          <w:rFonts w:ascii="Verdana" w:hAnsi="Verdana"/>
          <w:b/>
        </w:rPr>
        <w:t xml:space="preserve"> for Three Phase </w:t>
      </w:r>
      <w:proofErr w:type="spellStart"/>
      <w:r w:rsidR="006421B2">
        <w:rPr>
          <w:rFonts w:ascii="Verdana" w:hAnsi="Verdana"/>
          <w:b/>
        </w:rPr>
        <w:t>Mtr</w:t>
      </w:r>
      <w:proofErr w:type="spellEnd"/>
      <w:r w:rsidR="00C11B0C">
        <w:rPr>
          <w:rFonts w:ascii="Verdana" w:hAnsi="Verdana"/>
          <w:b/>
        </w:rPr>
        <w:t>.</w:t>
      </w:r>
      <w:r w:rsidRPr="007E5AF1">
        <w:rPr>
          <w:rFonts w:ascii="Verdana" w:hAnsi="Verdana"/>
          <w:b/>
        </w:rPr>
        <w:tab/>
        <w:t>CLO#</w:t>
      </w:r>
      <w:r w:rsidR="00266900" w:rsidRPr="007E5AF1">
        <w:rPr>
          <w:rFonts w:ascii="Verdana" w:hAnsi="Verdana"/>
          <w:b/>
        </w:rPr>
        <w:t xml:space="preserve"> </w:t>
      </w:r>
      <w:r w:rsidR="00C11B0C">
        <w:rPr>
          <w:rFonts w:ascii="Verdana" w:hAnsi="Verdana"/>
          <w:b/>
        </w:rPr>
        <w:t>1,</w:t>
      </w:r>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C11B0C">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250CA34D" w14:textId="56E7F959" w:rsidR="00C11B0C" w:rsidRPr="007E5AF1" w:rsidRDefault="00C40BA8" w:rsidP="00C11B0C">
      <w:pPr>
        <w:pStyle w:val="ListParagraph"/>
        <w:numPr>
          <w:ilvl w:val="0"/>
          <w:numId w:val="1"/>
        </w:numPr>
        <w:spacing w:after="120"/>
        <w:rPr>
          <w:rFonts w:ascii="Verdana" w:hAnsi="Verdana"/>
        </w:rPr>
      </w:pPr>
      <w:r>
        <w:rPr>
          <w:rFonts w:ascii="Verdana" w:hAnsi="Verdana"/>
        </w:rPr>
        <w:t>Assess students understanding</w:t>
      </w:r>
      <w:r>
        <w:rPr>
          <w:rFonts w:ascii="Verdana" w:hAnsi="Verdana"/>
        </w:rPr>
        <w:t xml:space="preserve"> of</w:t>
      </w:r>
      <w:r w:rsidR="00C11B0C">
        <w:rPr>
          <w:rFonts w:ascii="Verdana" w:hAnsi="Verdana"/>
        </w:rPr>
        <w:t xml:space="preserve"> motor jogging </w:t>
      </w:r>
      <w:r>
        <w:rPr>
          <w:rFonts w:ascii="Verdana" w:hAnsi="Verdana"/>
        </w:rPr>
        <w:t>of a three-phase motor</w:t>
      </w:r>
      <w:r w:rsidR="00C11B0C">
        <w:rPr>
          <w:rFonts w:ascii="Verdana" w:hAnsi="Verdana"/>
        </w:rPr>
        <w:t>.</w:t>
      </w:r>
    </w:p>
    <w:p w14:paraId="70E19138" w14:textId="76EABFE6" w:rsidR="00C11B0C" w:rsidRDefault="00C40BA8" w:rsidP="00C11B0C">
      <w:pPr>
        <w:pStyle w:val="ListParagraph"/>
        <w:numPr>
          <w:ilvl w:val="0"/>
          <w:numId w:val="1"/>
        </w:numPr>
        <w:spacing w:after="120"/>
        <w:rPr>
          <w:rFonts w:ascii="Verdana" w:hAnsi="Verdana"/>
        </w:rPr>
      </w:pPr>
      <w:r>
        <w:rPr>
          <w:rFonts w:ascii="Verdana" w:hAnsi="Verdana"/>
        </w:rPr>
        <w:t xml:space="preserve">Evaluate the student’s ability to </w:t>
      </w:r>
      <w:r>
        <w:rPr>
          <w:rFonts w:ascii="Verdana" w:hAnsi="Verdana"/>
        </w:rPr>
        <w:t>d</w:t>
      </w:r>
      <w:r w:rsidR="00C11B0C">
        <w:rPr>
          <w:rFonts w:ascii="Verdana" w:hAnsi="Verdana"/>
        </w:rPr>
        <w:t>emonstrate how a stop/start motor circuit can be converted to a jogging circuit using a two-position selector switch.</w:t>
      </w:r>
    </w:p>
    <w:p w14:paraId="188CFFCA" w14:textId="054901F2" w:rsidR="00C11B0C" w:rsidRPr="007E5AF1" w:rsidRDefault="00C40BA8" w:rsidP="00C11B0C">
      <w:pPr>
        <w:pStyle w:val="ListParagraph"/>
        <w:numPr>
          <w:ilvl w:val="0"/>
          <w:numId w:val="1"/>
        </w:numPr>
        <w:spacing w:after="120"/>
        <w:rPr>
          <w:rFonts w:ascii="Verdana" w:hAnsi="Verdana"/>
        </w:rPr>
      </w:pPr>
      <w:r>
        <w:rPr>
          <w:rFonts w:ascii="Verdana" w:hAnsi="Verdana"/>
        </w:rPr>
        <w:t>Critique students</w:t>
      </w:r>
      <w:r w:rsidR="00C11B0C">
        <w:rPr>
          <w:rFonts w:ascii="Verdana" w:hAnsi="Verdana"/>
        </w:rPr>
        <w:t xml:space="preserve"> motor circuit design skills for three-phase motor control</w:t>
      </w:r>
      <w:r w:rsidR="00C11B0C" w:rsidRPr="007E5AF1">
        <w:rPr>
          <w:rFonts w:ascii="Verdana" w:hAnsi="Verdana"/>
        </w:rPr>
        <w:t>.</w:t>
      </w:r>
    </w:p>
    <w:p w14:paraId="16F89D77" w14:textId="77777777" w:rsidR="00C11B0C" w:rsidRPr="001A513E" w:rsidRDefault="00C11B0C" w:rsidP="00C11B0C">
      <w:pPr>
        <w:spacing w:before="120" w:after="120"/>
        <w:rPr>
          <w:rFonts w:ascii="Verdana" w:hAnsi="Verdana"/>
          <w:b/>
        </w:rPr>
      </w:pPr>
      <w:r w:rsidRPr="001A513E">
        <w:rPr>
          <w:rFonts w:ascii="Verdana" w:hAnsi="Verdana"/>
          <w:b/>
        </w:rPr>
        <w:t>Assessment</w:t>
      </w:r>
    </w:p>
    <w:p w14:paraId="5ABDAC74" w14:textId="77777777" w:rsidR="00C11B0C" w:rsidRPr="001A513E" w:rsidRDefault="00C11B0C" w:rsidP="00C11B0C">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20385843" w:rsidR="00BB3C48" w:rsidRPr="007E5AF1" w:rsidRDefault="00BB3C48" w:rsidP="00C11B0C">
      <w:pPr>
        <w:spacing w:before="120" w:after="120"/>
        <w:rPr>
          <w:rFonts w:ascii="Verdana" w:hAnsi="Verdana"/>
          <w:b/>
        </w:rPr>
      </w:pPr>
      <w:r w:rsidRPr="007E5AF1">
        <w:rPr>
          <w:rFonts w:ascii="Verdana" w:hAnsi="Verdana"/>
          <w:b/>
        </w:rPr>
        <w:t>Instructions</w:t>
      </w:r>
    </w:p>
    <w:p w14:paraId="79BDA8E3" w14:textId="72646753" w:rsidR="005A16E9" w:rsidRDefault="00406FED" w:rsidP="00653849">
      <w:pPr>
        <w:spacing w:after="240"/>
        <w:ind w:left="720"/>
        <w:rPr>
          <w:rFonts w:ascii="Verdana" w:hAnsi="Verdana"/>
        </w:rPr>
      </w:pPr>
      <w:bookmarkStart w:id="0" w:name="_Hlk503555325"/>
      <w:r>
        <w:rPr>
          <w:rFonts w:ascii="Verdana" w:hAnsi="Verdana"/>
        </w:rPr>
        <w:t>D</w:t>
      </w:r>
      <w:r w:rsidR="008B11C1">
        <w:rPr>
          <w:rFonts w:ascii="Verdana" w:hAnsi="Verdana"/>
        </w:rPr>
        <w:t xml:space="preserve">esign a </w:t>
      </w:r>
      <w:r w:rsidR="00D310C1">
        <w:rPr>
          <w:rFonts w:ascii="Verdana" w:hAnsi="Verdana"/>
        </w:rPr>
        <w:t>stop/start</w:t>
      </w:r>
      <w:r w:rsidR="00732C58">
        <w:rPr>
          <w:rFonts w:ascii="Verdana" w:hAnsi="Verdana"/>
        </w:rPr>
        <w:t>/jog</w:t>
      </w:r>
      <w:r w:rsidR="00D310C1">
        <w:rPr>
          <w:rFonts w:ascii="Verdana" w:hAnsi="Verdana"/>
        </w:rPr>
        <w:t xml:space="preserve"> motor control</w:t>
      </w:r>
      <w:r w:rsidR="008B11C1">
        <w:rPr>
          <w:rFonts w:ascii="Verdana" w:hAnsi="Verdana"/>
        </w:rPr>
        <w:t xml:space="preserve"> circuit </w:t>
      </w:r>
      <w:r w:rsidR="0059048B">
        <w:rPr>
          <w:rFonts w:ascii="Verdana" w:hAnsi="Verdana"/>
        </w:rPr>
        <w:t>using two momentary pushbuttons</w:t>
      </w:r>
      <w:r w:rsidR="00946FDB">
        <w:rPr>
          <w:rFonts w:ascii="Verdana" w:hAnsi="Verdana"/>
        </w:rPr>
        <w:t xml:space="preserve"> and a </w:t>
      </w:r>
      <w:r w:rsidR="00BF75B0">
        <w:rPr>
          <w:rFonts w:ascii="Verdana" w:hAnsi="Verdana"/>
        </w:rPr>
        <w:t>two</w:t>
      </w:r>
      <w:r w:rsidR="00A10707">
        <w:rPr>
          <w:rFonts w:ascii="Verdana" w:hAnsi="Verdana"/>
        </w:rPr>
        <w:t>-position</w:t>
      </w:r>
      <w:r w:rsidR="00946FDB">
        <w:rPr>
          <w:rFonts w:ascii="Verdana" w:hAnsi="Verdana"/>
        </w:rPr>
        <w:t xml:space="preserve"> selector switch</w:t>
      </w:r>
      <w:r w:rsidR="0059048B">
        <w:rPr>
          <w:rFonts w:ascii="Verdana" w:hAnsi="Verdana"/>
        </w:rPr>
        <w:t xml:space="preserve">. </w:t>
      </w:r>
      <w:r w:rsidR="00946FDB">
        <w:rPr>
          <w:rFonts w:ascii="Verdana" w:hAnsi="Verdana"/>
        </w:rPr>
        <w:t>With the selector switch in “run” mode, w</w:t>
      </w:r>
      <w:r w:rsidR="00732C58">
        <w:rPr>
          <w:rFonts w:ascii="Verdana" w:hAnsi="Verdana"/>
        </w:rPr>
        <w:t>henever the start button is pr</w:t>
      </w:r>
      <w:r w:rsidR="00946FDB">
        <w:rPr>
          <w:rFonts w:ascii="Verdana" w:hAnsi="Verdana"/>
        </w:rPr>
        <w:t>essed, the motor shall start and stay running. W</w:t>
      </w:r>
      <w:r w:rsidR="00732C58">
        <w:rPr>
          <w:rFonts w:ascii="Verdana" w:hAnsi="Verdana"/>
        </w:rPr>
        <w:t xml:space="preserve">henever the stop pushbutton is pressed the motor shall stop. </w:t>
      </w:r>
      <w:r w:rsidR="00946FDB">
        <w:rPr>
          <w:rFonts w:ascii="Verdana" w:hAnsi="Verdana"/>
        </w:rPr>
        <w:t>With the selector switch in “jog” mode, whenever the start button is pressed, the motor shall start and run only while the button is being pressed. When the start button is released the motor shall stop.</w:t>
      </w:r>
      <w:r w:rsidR="00732C58">
        <w:rPr>
          <w:rFonts w:ascii="Verdana" w:hAnsi="Verdana"/>
        </w:rPr>
        <w:t xml:space="preserve"> </w:t>
      </w:r>
      <w:r w:rsidR="002C2D83">
        <w:rPr>
          <w:rFonts w:ascii="Verdana" w:hAnsi="Verdana"/>
        </w:rPr>
        <w:t xml:space="preserve">Ensure that the control circuit includes overload protection. </w:t>
      </w:r>
      <w:r w:rsidR="00BF75B0">
        <w:rPr>
          <w:rFonts w:ascii="Verdana" w:hAnsi="Verdana"/>
        </w:rPr>
        <w:t>Green light indicates that the motor is running</w:t>
      </w:r>
      <w:r w:rsidR="0059048B">
        <w:rPr>
          <w:rFonts w:ascii="Verdana" w:hAnsi="Verdana"/>
        </w:rPr>
        <w:t xml:space="preserve">. </w:t>
      </w:r>
      <w:r w:rsidR="00BF75B0">
        <w:rPr>
          <w:rFonts w:ascii="Verdana" w:hAnsi="Verdana"/>
        </w:rPr>
        <w:t>Red light indicates motor has stopped. Blue light indicates that the motor is in “jog”</w:t>
      </w:r>
      <w:r w:rsidR="00E90752">
        <w:rPr>
          <w:rFonts w:ascii="Verdana" w:hAnsi="Verdana"/>
        </w:rPr>
        <w:t xml:space="preserve"> mode</w:t>
      </w:r>
      <w:r w:rsidR="009E482A">
        <w:rPr>
          <w:rFonts w:ascii="Verdana" w:hAnsi="Verdana"/>
        </w:rPr>
        <w:t>. The yellow light indicates a</w:t>
      </w:r>
      <w:r w:rsidR="00BF75B0">
        <w:rPr>
          <w:rFonts w:ascii="Verdana" w:hAnsi="Verdana"/>
        </w:rPr>
        <w:t xml:space="preserve">n overload condition. </w:t>
      </w:r>
      <w:bookmarkStart w:id="1" w:name="_Hlk505267897"/>
      <w:r w:rsidR="00C40BA8">
        <w:rPr>
          <w:rFonts w:ascii="Verdana" w:hAnsi="Verdana"/>
        </w:rPr>
        <w:t xml:space="preserve">Use the space on the opposite side of this page to design your circuit. You may ask the instructor to look over your schematic, but any instructor help shall be a deduction in points. You may wire the circuit without the instructor reviewing your drawing, but you may </w:t>
      </w:r>
      <w:r w:rsidR="00C40BA8" w:rsidRPr="00395F31">
        <w:rPr>
          <w:rFonts w:ascii="Verdana" w:hAnsi="Verdana"/>
          <w:b/>
          <w:u w:val="single"/>
        </w:rPr>
        <w:t>not</w:t>
      </w:r>
      <w:r w:rsidR="00C40BA8">
        <w:rPr>
          <w:rFonts w:ascii="Verdana" w:hAnsi="Verdana"/>
        </w:rPr>
        <w:t xml:space="preserve"> energize the circuit once wired. Double check your drawing and wiring. Ensure to label all wires with the appropriate wire numbers. Once you are ready for a grade, have your instructor review the drawing and wiring before energizing and testing the circuit.</w:t>
      </w:r>
      <w:bookmarkEnd w:id="1"/>
    </w:p>
    <w:p w14:paraId="66E5AB59" w14:textId="77777777" w:rsidR="006777DA" w:rsidRPr="007E5AF1" w:rsidRDefault="006777DA" w:rsidP="00E90752">
      <w:pPr>
        <w:spacing w:after="0"/>
        <w:ind w:left="720"/>
        <w:jc w:val="center"/>
        <w:rPr>
          <w:rFonts w:ascii="Verdana" w:hAnsi="Verdana"/>
        </w:rPr>
      </w:pPr>
      <w:r w:rsidRPr="00447392">
        <w:rPr>
          <w:noProof/>
        </w:rPr>
        <w:drawing>
          <wp:inline distT="0" distB="0" distL="0" distR="0" wp14:anchorId="13EB60EF" wp14:editId="5A84049B">
            <wp:extent cx="2743200" cy="21122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12264"/>
                    </a:xfrm>
                    <a:prstGeom prst="rect">
                      <a:avLst/>
                    </a:prstGeom>
                    <a:noFill/>
                    <a:ln>
                      <a:noFill/>
                    </a:ln>
                  </pic:spPr>
                </pic:pic>
              </a:graphicData>
            </a:graphic>
          </wp:inline>
        </w:drawing>
      </w:r>
    </w:p>
    <w:bookmarkEnd w:id="0"/>
    <w:p w14:paraId="5FC07227" w14:textId="77777777" w:rsidR="00F4326E" w:rsidRDefault="00F4326E" w:rsidP="00C40BA8">
      <w:pPr>
        <w:spacing w:after="0"/>
        <w:ind w:left="720"/>
        <w:rPr>
          <w:rFonts w:ascii="Verdana" w:hAnsi="Verdana"/>
          <w:i/>
        </w:rPr>
      </w:pPr>
    </w:p>
    <w:p w14:paraId="069C5013" w14:textId="77777777" w:rsidR="00F4326E" w:rsidRDefault="00F4326E" w:rsidP="00C40BA8">
      <w:pPr>
        <w:spacing w:after="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564"/>
        <w:gridCol w:w="407"/>
        <w:gridCol w:w="564"/>
        <w:gridCol w:w="407"/>
        <w:gridCol w:w="564"/>
        <w:gridCol w:w="407"/>
        <w:gridCol w:w="971"/>
        <w:gridCol w:w="971"/>
        <w:gridCol w:w="971"/>
      </w:tblGrid>
      <w:tr w:rsidR="00F4326E" w14:paraId="1BC1080C" w14:textId="77777777" w:rsidTr="00E90752">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gridSpan w:val="2"/>
          </w:tcPr>
          <w:p w14:paraId="54689413" w14:textId="77777777" w:rsidR="00F4326E" w:rsidRDefault="00F4326E" w:rsidP="00421730"/>
        </w:tc>
        <w:tc>
          <w:tcPr>
            <w:tcW w:w="971" w:type="dxa"/>
            <w:gridSpan w:val="2"/>
          </w:tcPr>
          <w:p w14:paraId="4B05777E" w14:textId="77777777" w:rsidR="00F4326E" w:rsidRDefault="00F4326E" w:rsidP="00421730"/>
        </w:tc>
        <w:tc>
          <w:tcPr>
            <w:tcW w:w="971" w:type="dxa"/>
            <w:gridSpan w:val="2"/>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E90752">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gridSpan w:val="2"/>
          </w:tcPr>
          <w:p w14:paraId="4AD99728" w14:textId="77777777" w:rsidR="00F4326E" w:rsidRDefault="00F4326E" w:rsidP="00421730"/>
        </w:tc>
        <w:tc>
          <w:tcPr>
            <w:tcW w:w="971" w:type="dxa"/>
            <w:gridSpan w:val="2"/>
          </w:tcPr>
          <w:p w14:paraId="1888A42A" w14:textId="77777777" w:rsidR="00F4326E" w:rsidRDefault="00F4326E" w:rsidP="00421730"/>
        </w:tc>
        <w:tc>
          <w:tcPr>
            <w:tcW w:w="971" w:type="dxa"/>
            <w:gridSpan w:val="2"/>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F4326E" w14:paraId="57CD185A" w14:textId="77777777" w:rsidTr="00E90752">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gridSpan w:val="2"/>
          </w:tcPr>
          <w:p w14:paraId="476B0D80" w14:textId="77777777" w:rsidR="00F4326E" w:rsidRDefault="00F4326E" w:rsidP="00421730"/>
        </w:tc>
        <w:tc>
          <w:tcPr>
            <w:tcW w:w="971" w:type="dxa"/>
            <w:gridSpan w:val="2"/>
          </w:tcPr>
          <w:p w14:paraId="70F1BF50" w14:textId="77777777" w:rsidR="00F4326E" w:rsidRDefault="00F4326E" w:rsidP="00421730"/>
        </w:tc>
        <w:tc>
          <w:tcPr>
            <w:tcW w:w="971" w:type="dxa"/>
            <w:gridSpan w:val="2"/>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E90752">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gridSpan w:val="2"/>
          </w:tcPr>
          <w:p w14:paraId="72B74016" w14:textId="77777777" w:rsidR="00F4326E" w:rsidRDefault="00F4326E" w:rsidP="00421730"/>
        </w:tc>
        <w:tc>
          <w:tcPr>
            <w:tcW w:w="971" w:type="dxa"/>
            <w:gridSpan w:val="2"/>
          </w:tcPr>
          <w:p w14:paraId="7B22924C" w14:textId="77777777" w:rsidR="00F4326E" w:rsidRDefault="00F4326E" w:rsidP="00421730"/>
        </w:tc>
        <w:tc>
          <w:tcPr>
            <w:tcW w:w="971" w:type="dxa"/>
            <w:gridSpan w:val="2"/>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F4326E" w14:paraId="5999FD69" w14:textId="77777777" w:rsidTr="00E90752">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gridSpan w:val="2"/>
          </w:tcPr>
          <w:p w14:paraId="3409D79C" w14:textId="77777777" w:rsidR="00F4326E" w:rsidRDefault="00F4326E" w:rsidP="00421730"/>
        </w:tc>
        <w:tc>
          <w:tcPr>
            <w:tcW w:w="971" w:type="dxa"/>
            <w:gridSpan w:val="2"/>
          </w:tcPr>
          <w:p w14:paraId="78A15CC7" w14:textId="77777777" w:rsidR="00F4326E" w:rsidRDefault="00F4326E" w:rsidP="00421730"/>
        </w:tc>
        <w:tc>
          <w:tcPr>
            <w:tcW w:w="971" w:type="dxa"/>
            <w:gridSpan w:val="2"/>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033BEC3A" w14:textId="77777777" w:rsidTr="00E90752">
        <w:trPr>
          <w:trHeight w:val="720"/>
          <w:jc w:val="center"/>
        </w:trPr>
        <w:tc>
          <w:tcPr>
            <w:tcW w:w="971" w:type="dxa"/>
          </w:tcPr>
          <w:p w14:paraId="4BFCA8A7" w14:textId="77777777" w:rsidR="00F4326E" w:rsidRDefault="00F4326E" w:rsidP="00421730"/>
        </w:tc>
        <w:tc>
          <w:tcPr>
            <w:tcW w:w="971" w:type="dxa"/>
          </w:tcPr>
          <w:p w14:paraId="36DEF386" w14:textId="77777777" w:rsidR="00F4326E" w:rsidRDefault="00F4326E" w:rsidP="00421730"/>
        </w:tc>
        <w:tc>
          <w:tcPr>
            <w:tcW w:w="971" w:type="dxa"/>
          </w:tcPr>
          <w:p w14:paraId="223121E4" w14:textId="77777777" w:rsidR="00F4326E" w:rsidRDefault="00F4326E" w:rsidP="00421730"/>
        </w:tc>
        <w:tc>
          <w:tcPr>
            <w:tcW w:w="971" w:type="dxa"/>
            <w:gridSpan w:val="2"/>
          </w:tcPr>
          <w:p w14:paraId="51EDE2DF" w14:textId="77777777" w:rsidR="00F4326E" w:rsidRDefault="00F4326E" w:rsidP="00421730"/>
        </w:tc>
        <w:tc>
          <w:tcPr>
            <w:tcW w:w="971" w:type="dxa"/>
            <w:gridSpan w:val="2"/>
          </w:tcPr>
          <w:p w14:paraId="2E2563F3" w14:textId="77777777" w:rsidR="00F4326E" w:rsidRDefault="00F4326E" w:rsidP="00421730"/>
        </w:tc>
        <w:tc>
          <w:tcPr>
            <w:tcW w:w="971" w:type="dxa"/>
            <w:gridSpan w:val="2"/>
          </w:tcPr>
          <w:p w14:paraId="6B781A12" w14:textId="77777777" w:rsidR="00F4326E" w:rsidRDefault="00F4326E" w:rsidP="00421730"/>
        </w:tc>
        <w:tc>
          <w:tcPr>
            <w:tcW w:w="971" w:type="dxa"/>
          </w:tcPr>
          <w:p w14:paraId="798D189A" w14:textId="77777777" w:rsidR="00F4326E" w:rsidRDefault="00F4326E" w:rsidP="00421730"/>
        </w:tc>
        <w:tc>
          <w:tcPr>
            <w:tcW w:w="971" w:type="dxa"/>
          </w:tcPr>
          <w:p w14:paraId="34F5B3B9" w14:textId="77777777" w:rsidR="00F4326E" w:rsidRDefault="00F4326E" w:rsidP="00421730"/>
        </w:tc>
        <w:tc>
          <w:tcPr>
            <w:tcW w:w="971" w:type="dxa"/>
          </w:tcPr>
          <w:p w14:paraId="50FC89B6" w14:textId="77777777" w:rsidR="00F4326E" w:rsidRDefault="00F4326E" w:rsidP="00421730"/>
        </w:tc>
      </w:tr>
      <w:tr w:rsidR="00E90752" w14:paraId="46106709" w14:textId="77777777" w:rsidTr="00E90752">
        <w:trPr>
          <w:trHeight w:val="720"/>
          <w:jc w:val="center"/>
        </w:trPr>
        <w:tc>
          <w:tcPr>
            <w:tcW w:w="971" w:type="dxa"/>
          </w:tcPr>
          <w:p w14:paraId="0B2CF239" w14:textId="77777777" w:rsidR="00E90752" w:rsidRDefault="00E90752" w:rsidP="00F073B6"/>
        </w:tc>
        <w:tc>
          <w:tcPr>
            <w:tcW w:w="971" w:type="dxa"/>
          </w:tcPr>
          <w:p w14:paraId="56551B38" w14:textId="77777777" w:rsidR="00E90752" w:rsidRDefault="00E90752" w:rsidP="00F073B6"/>
        </w:tc>
        <w:tc>
          <w:tcPr>
            <w:tcW w:w="971" w:type="dxa"/>
          </w:tcPr>
          <w:p w14:paraId="1A021B1F" w14:textId="77777777" w:rsidR="00E90752" w:rsidRDefault="00E90752" w:rsidP="00F073B6"/>
        </w:tc>
        <w:tc>
          <w:tcPr>
            <w:tcW w:w="971" w:type="dxa"/>
            <w:gridSpan w:val="2"/>
          </w:tcPr>
          <w:p w14:paraId="5DD73DB1" w14:textId="77777777" w:rsidR="00E90752" w:rsidRDefault="00E90752" w:rsidP="00F073B6"/>
        </w:tc>
        <w:tc>
          <w:tcPr>
            <w:tcW w:w="971" w:type="dxa"/>
            <w:gridSpan w:val="2"/>
          </w:tcPr>
          <w:p w14:paraId="25668971" w14:textId="77777777" w:rsidR="00E90752" w:rsidRDefault="00E90752" w:rsidP="00F073B6"/>
        </w:tc>
        <w:tc>
          <w:tcPr>
            <w:tcW w:w="971" w:type="dxa"/>
            <w:gridSpan w:val="2"/>
          </w:tcPr>
          <w:p w14:paraId="69B37B3B" w14:textId="77777777" w:rsidR="00E90752" w:rsidRDefault="00E90752" w:rsidP="00F073B6"/>
        </w:tc>
        <w:tc>
          <w:tcPr>
            <w:tcW w:w="971" w:type="dxa"/>
          </w:tcPr>
          <w:p w14:paraId="258B75B4" w14:textId="77777777" w:rsidR="00E90752" w:rsidRDefault="00E90752" w:rsidP="00F073B6"/>
        </w:tc>
        <w:tc>
          <w:tcPr>
            <w:tcW w:w="971" w:type="dxa"/>
          </w:tcPr>
          <w:p w14:paraId="722F4A1D" w14:textId="77777777" w:rsidR="00E90752" w:rsidRDefault="00E90752" w:rsidP="00F073B6"/>
        </w:tc>
        <w:tc>
          <w:tcPr>
            <w:tcW w:w="971" w:type="dxa"/>
          </w:tcPr>
          <w:p w14:paraId="1B3B1E91" w14:textId="77777777" w:rsidR="00E90752" w:rsidRDefault="00E90752" w:rsidP="00F073B6"/>
        </w:tc>
      </w:tr>
      <w:tr w:rsidR="00E90752" w14:paraId="70F4C577" w14:textId="77777777" w:rsidTr="00E90752">
        <w:trPr>
          <w:trHeight w:val="720"/>
          <w:jc w:val="center"/>
        </w:trPr>
        <w:tc>
          <w:tcPr>
            <w:tcW w:w="971" w:type="dxa"/>
          </w:tcPr>
          <w:p w14:paraId="04B8D5D0" w14:textId="77777777" w:rsidR="00E90752" w:rsidRDefault="00E90752" w:rsidP="00F073B6"/>
        </w:tc>
        <w:tc>
          <w:tcPr>
            <w:tcW w:w="971" w:type="dxa"/>
          </w:tcPr>
          <w:p w14:paraId="41EF4E5A" w14:textId="77777777" w:rsidR="00E90752" w:rsidRDefault="00E90752" w:rsidP="00F073B6"/>
        </w:tc>
        <w:tc>
          <w:tcPr>
            <w:tcW w:w="971" w:type="dxa"/>
          </w:tcPr>
          <w:p w14:paraId="149D989B" w14:textId="77777777" w:rsidR="00E90752" w:rsidRDefault="00E90752" w:rsidP="00F073B6"/>
        </w:tc>
        <w:tc>
          <w:tcPr>
            <w:tcW w:w="971" w:type="dxa"/>
            <w:gridSpan w:val="2"/>
          </w:tcPr>
          <w:p w14:paraId="7CF437D7" w14:textId="77777777" w:rsidR="00E90752" w:rsidRDefault="00E90752" w:rsidP="00F073B6"/>
        </w:tc>
        <w:tc>
          <w:tcPr>
            <w:tcW w:w="971" w:type="dxa"/>
            <w:gridSpan w:val="2"/>
          </w:tcPr>
          <w:p w14:paraId="400F2286" w14:textId="77777777" w:rsidR="00E90752" w:rsidRDefault="00E90752" w:rsidP="00F073B6"/>
        </w:tc>
        <w:tc>
          <w:tcPr>
            <w:tcW w:w="971" w:type="dxa"/>
            <w:gridSpan w:val="2"/>
          </w:tcPr>
          <w:p w14:paraId="1FAC4C6B" w14:textId="77777777" w:rsidR="00E90752" w:rsidRDefault="00E90752" w:rsidP="00F073B6"/>
        </w:tc>
        <w:tc>
          <w:tcPr>
            <w:tcW w:w="971" w:type="dxa"/>
          </w:tcPr>
          <w:p w14:paraId="2FFC6144" w14:textId="77777777" w:rsidR="00E90752" w:rsidRDefault="00E90752" w:rsidP="00F073B6"/>
        </w:tc>
        <w:tc>
          <w:tcPr>
            <w:tcW w:w="971" w:type="dxa"/>
          </w:tcPr>
          <w:p w14:paraId="002C309E" w14:textId="77777777" w:rsidR="00E90752" w:rsidRDefault="00E90752" w:rsidP="00F073B6"/>
        </w:tc>
        <w:tc>
          <w:tcPr>
            <w:tcW w:w="971" w:type="dxa"/>
          </w:tcPr>
          <w:p w14:paraId="3A51D8BE" w14:textId="77777777" w:rsidR="00E90752" w:rsidRDefault="00E90752" w:rsidP="00F073B6"/>
        </w:tc>
      </w:tr>
      <w:tr w:rsidR="00F4326E" w14:paraId="67105DD5" w14:textId="77777777" w:rsidTr="00E90752">
        <w:trPr>
          <w:trHeight w:val="720"/>
          <w:jc w:val="center"/>
        </w:trPr>
        <w:tc>
          <w:tcPr>
            <w:tcW w:w="971" w:type="dxa"/>
          </w:tcPr>
          <w:p w14:paraId="2CE23022" w14:textId="77777777" w:rsidR="00F4326E" w:rsidRDefault="00F4326E" w:rsidP="00421730"/>
        </w:tc>
        <w:tc>
          <w:tcPr>
            <w:tcW w:w="971" w:type="dxa"/>
          </w:tcPr>
          <w:p w14:paraId="7C5D51A1" w14:textId="77777777" w:rsidR="00F4326E" w:rsidRDefault="00F4326E" w:rsidP="00421730"/>
        </w:tc>
        <w:tc>
          <w:tcPr>
            <w:tcW w:w="971" w:type="dxa"/>
          </w:tcPr>
          <w:p w14:paraId="2311970F" w14:textId="77777777" w:rsidR="00F4326E" w:rsidRDefault="00F4326E" w:rsidP="00421730"/>
        </w:tc>
        <w:tc>
          <w:tcPr>
            <w:tcW w:w="971" w:type="dxa"/>
            <w:gridSpan w:val="2"/>
          </w:tcPr>
          <w:p w14:paraId="74DCE0CE" w14:textId="77777777" w:rsidR="00F4326E" w:rsidRDefault="00F4326E" w:rsidP="00421730"/>
        </w:tc>
        <w:tc>
          <w:tcPr>
            <w:tcW w:w="971" w:type="dxa"/>
            <w:gridSpan w:val="2"/>
          </w:tcPr>
          <w:p w14:paraId="58A92E2E" w14:textId="77777777" w:rsidR="00F4326E" w:rsidRDefault="00F4326E" w:rsidP="00421730"/>
        </w:tc>
        <w:tc>
          <w:tcPr>
            <w:tcW w:w="971" w:type="dxa"/>
            <w:gridSpan w:val="2"/>
          </w:tcPr>
          <w:p w14:paraId="6D5D718D" w14:textId="77777777" w:rsidR="00F4326E" w:rsidRDefault="00F4326E" w:rsidP="00421730"/>
        </w:tc>
        <w:tc>
          <w:tcPr>
            <w:tcW w:w="971" w:type="dxa"/>
          </w:tcPr>
          <w:p w14:paraId="34DA1C12" w14:textId="77777777" w:rsidR="00F4326E" w:rsidRDefault="00F4326E" w:rsidP="00421730"/>
        </w:tc>
        <w:tc>
          <w:tcPr>
            <w:tcW w:w="971" w:type="dxa"/>
          </w:tcPr>
          <w:p w14:paraId="2E739D1B" w14:textId="77777777" w:rsidR="00F4326E" w:rsidRDefault="00F4326E" w:rsidP="00421730"/>
        </w:tc>
        <w:tc>
          <w:tcPr>
            <w:tcW w:w="971" w:type="dxa"/>
          </w:tcPr>
          <w:p w14:paraId="245EE1FD" w14:textId="77777777" w:rsidR="00F4326E" w:rsidRDefault="00F4326E" w:rsidP="00421730"/>
        </w:tc>
      </w:tr>
      <w:tr w:rsidR="00F4326E" w14:paraId="327E9AFE" w14:textId="77777777" w:rsidTr="00E90752">
        <w:trPr>
          <w:trHeight w:val="720"/>
          <w:jc w:val="center"/>
        </w:trPr>
        <w:tc>
          <w:tcPr>
            <w:tcW w:w="971" w:type="dxa"/>
          </w:tcPr>
          <w:p w14:paraId="575E6237" w14:textId="77777777" w:rsidR="00F4326E" w:rsidRDefault="00F4326E" w:rsidP="00421730"/>
        </w:tc>
        <w:tc>
          <w:tcPr>
            <w:tcW w:w="971" w:type="dxa"/>
          </w:tcPr>
          <w:p w14:paraId="5AEAB81D" w14:textId="77777777" w:rsidR="00F4326E" w:rsidRDefault="00F4326E" w:rsidP="00421730"/>
        </w:tc>
        <w:tc>
          <w:tcPr>
            <w:tcW w:w="971" w:type="dxa"/>
          </w:tcPr>
          <w:p w14:paraId="79A60C18" w14:textId="77777777" w:rsidR="00F4326E" w:rsidRDefault="00F4326E" w:rsidP="00421730"/>
        </w:tc>
        <w:tc>
          <w:tcPr>
            <w:tcW w:w="971" w:type="dxa"/>
            <w:gridSpan w:val="2"/>
          </w:tcPr>
          <w:p w14:paraId="722AF392" w14:textId="77777777" w:rsidR="00F4326E" w:rsidRDefault="00F4326E" w:rsidP="00421730"/>
        </w:tc>
        <w:tc>
          <w:tcPr>
            <w:tcW w:w="971" w:type="dxa"/>
            <w:gridSpan w:val="2"/>
          </w:tcPr>
          <w:p w14:paraId="74CF15CE" w14:textId="77777777" w:rsidR="00F4326E" w:rsidRDefault="00F4326E" w:rsidP="00421730"/>
        </w:tc>
        <w:tc>
          <w:tcPr>
            <w:tcW w:w="971" w:type="dxa"/>
            <w:gridSpan w:val="2"/>
          </w:tcPr>
          <w:p w14:paraId="47848416" w14:textId="77777777" w:rsidR="00F4326E" w:rsidRDefault="00F4326E" w:rsidP="00421730"/>
        </w:tc>
        <w:tc>
          <w:tcPr>
            <w:tcW w:w="971" w:type="dxa"/>
          </w:tcPr>
          <w:p w14:paraId="41CC0A65" w14:textId="77777777" w:rsidR="00F4326E" w:rsidRDefault="00F4326E" w:rsidP="00421730"/>
        </w:tc>
        <w:tc>
          <w:tcPr>
            <w:tcW w:w="971" w:type="dxa"/>
          </w:tcPr>
          <w:p w14:paraId="4BB7ACB1" w14:textId="77777777" w:rsidR="00F4326E" w:rsidRDefault="00F4326E" w:rsidP="00421730"/>
        </w:tc>
        <w:tc>
          <w:tcPr>
            <w:tcW w:w="971" w:type="dxa"/>
          </w:tcPr>
          <w:p w14:paraId="6068E0A2" w14:textId="77777777" w:rsidR="00F4326E" w:rsidRDefault="00F4326E" w:rsidP="00421730"/>
        </w:tc>
      </w:tr>
      <w:tr w:rsidR="00F4326E" w14:paraId="44AD70DD" w14:textId="77777777" w:rsidTr="00E90752">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gridSpan w:val="2"/>
            <w:tcBorders>
              <w:bottom w:val="nil"/>
            </w:tcBorders>
          </w:tcPr>
          <w:p w14:paraId="68A4002E" w14:textId="77777777" w:rsidR="00F4326E" w:rsidRDefault="00F4326E" w:rsidP="00421730"/>
        </w:tc>
        <w:tc>
          <w:tcPr>
            <w:tcW w:w="971" w:type="dxa"/>
            <w:gridSpan w:val="2"/>
            <w:tcBorders>
              <w:bottom w:val="nil"/>
            </w:tcBorders>
          </w:tcPr>
          <w:p w14:paraId="76A7C4EA" w14:textId="77777777" w:rsidR="00F4326E" w:rsidRDefault="00F4326E" w:rsidP="00421730"/>
        </w:tc>
        <w:tc>
          <w:tcPr>
            <w:tcW w:w="971" w:type="dxa"/>
            <w:gridSpan w:val="2"/>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E90752">
        <w:trPr>
          <w:trHeight w:val="720"/>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gridSpan w:val="2"/>
            <w:tcBorders>
              <w:top w:val="nil"/>
              <w:left w:val="nil"/>
              <w:bottom w:val="nil"/>
              <w:right w:val="nil"/>
            </w:tcBorders>
          </w:tcPr>
          <w:p w14:paraId="34263C4A" w14:textId="77777777" w:rsidR="00F4326E" w:rsidRDefault="00F4326E" w:rsidP="00421730"/>
        </w:tc>
        <w:tc>
          <w:tcPr>
            <w:tcW w:w="971" w:type="dxa"/>
            <w:gridSpan w:val="2"/>
            <w:tcBorders>
              <w:top w:val="nil"/>
              <w:left w:val="nil"/>
              <w:bottom w:val="nil"/>
              <w:right w:val="nil"/>
            </w:tcBorders>
          </w:tcPr>
          <w:p w14:paraId="39E3BFAF" w14:textId="77777777" w:rsidR="00F4326E" w:rsidRDefault="00F4326E" w:rsidP="00421730"/>
        </w:tc>
        <w:tc>
          <w:tcPr>
            <w:tcW w:w="971" w:type="dxa"/>
            <w:gridSpan w:val="2"/>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r w:rsidR="002C2D83" w14:paraId="4C0F85BA" w14:textId="77777777" w:rsidTr="00FC48FC">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Borders>
              <w:top w:val="nil"/>
              <w:bottom w:val="single" w:sz="4" w:space="0" w:color="A6A6A6" w:themeColor="background1" w:themeShade="A6"/>
            </w:tcBorders>
          </w:tcPr>
          <w:p w14:paraId="4DAF2E84" w14:textId="77777777" w:rsidR="002C2D83" w:rsidRDefault="002C2D83" w:rsidP="00E90752">
            <w:pPr>
              <w:jc w:val="center"/>
            </w:pPr>
          </w:p>
        </w:tc>
        <w:tc>
          <w:tcPr>
            <w:tcW w:w="971" w:type="dxa"/>
            <w:gridSpan w:val="2"/>
            <w:tcBorders>
              <w:top w:val="nil"/>
              <w:bottom w:val="single" w:sz="4" w:space="0" w:color="A6A6A6" w:themeColor="background1" w:themeShade="A6"/>
            </w:tcBorders>
          </w:tcPr>
          <w:p w14:paraId="2F87C7F2" w14:textId="77777777" w:rsidR="002C2D83" w:rsidRDefault="002C2D83" w:rsidP="00E90752">
            <w:pPr>
              <w:jc w:val="center"/>
            </w:pPr>
          </w:p>
        </w:tc>
      </w:tr>
      <w:tr w:rsidR="002C2D83" w14:paraId="38BBD2A2"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7070538B" w14:textId="77777777" w:rsidR="002C2D83" w:rsidRDefault="002C2D83" w:rsidP="00E90752">
            <w:pPr>
              <w:jc w:val="center"/>
            </w:pPr>
          </w:p>
        </w:tc>
        <w:tc>
          <w:tcPr>
            <w:tcW w:w="971" w:type="dxa"/>
            <w:gridSpan w:val="2"/>
          </w:tcPr>
          <w:p w14:paraId="1BC411FC" w14:textId="77777777" w:rsidR="002C2D83" w:rsidRDefault="002C2D83" w:rsidP="00E90752">
            <w:pPr>
              <w:jc w:val="center"/>
            </w:pPr>
          </w:p>
        </w:tc>
      </w:tr>
      <w:tr w:rsidR="002C2D83" w14:paraId="65E4D454"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510236E8" w14:textId="77777777" w:rsidR="002C2D83" w:rsidRDefault="002C2D83" w:rsidP="00E90752">
            <w:pPr>
              <w:jc w:val="center"/>
            </w:pPr>
          </w:p>
        </w:tc>
        <w:tc>
          <w:tcPr>
            <w:tcW w:w="971" w:type="dxa"/>
            <w:gridSpan w:val="2"/>
          </w:tcPr>
          <w:p w14:paraId="05F364B7" w14:textId="77777777" w:rsidR="002C2D83" w:rsidRDefault="002C2D83" w:rsidP="00E90752">
            <w:pPr>
              <w:jc w:val="center"/>
            </w:pPr>
          </w:p>
        </w:tc>
      </w:tr>
      <w:tr w:rsidR="009E482A" w14:paraId="6DD07BBA" w14:textId="77777777" w:rsidTr="003C5E4C">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01049DA8" w14:textId="77777777" w:rsidR="009E482A" w:rsidRDefault="009E482A" w:rsidP="003C5E4C">
            <w:pPr>
              <w:jc w:val="center"/>
            </w:pPr>
          </w:p>
        </w:tc>
        <w:tc>
          <w:tcPr>
            <w:tcW w:w="971" w:type="dxa"/>
            <w:gridSpan w:val="2"/>
          </w:tcPr>
          <w:p w14:paraId="2920E3D0" w14:textId="77777777" w:rsidR="009E482A" w:rsidRDefault="009E482A" w:rsidP="003C5E4C">
            <w:pPr>
              <w:jc w:val="center"/>
            </w:pPr>
          </w:p>
        </w:tc>
      </w:tr>
      <w:tr w:rsidR="002C2D83" w14:paraId="790C7515"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5ADD254D" w14:textId="77777777" w:rsidR="002C2D83" w:rsidRDefault="002C2D83" w:rsidP="00E90752">
            <w:pPr>
              <w:jc w:val="center"/>
            </w:pPr>
          </w:p>
        </w:tc>
        <w:tc>
          <w:tcPr>
            <w:tcW w:w="971" w:type="dxa"/>
            <w:gridSpan w:val="2"/>
          </w:tcPr>
          <w:p w14:paraId="50A56F7F" w14:textId="77777777" w:rsidR="002C2D83" w:rsidRDefault="002C2D83" w:rsidP="00E90752">
            <w:pPr>
              <w:jc w:val="center"/>
            </w:pPr>
          </w:p>
        </w:tc>
        <w:bookmarkStart w:id="2" w:name="_GoBack"/>
        <w:bookmarkEnd w:id="2"/>
      </w:tr>
      <w:tr w:rsidR="002C2D83" w14:paraId="523504E1" w14:textId="77777777" w:rsidTr="00E90752">
        <w:tblPrEx>
          <w:tblBorders>
            <w:left w:val="single" w:sz="2" w:space="0" w:color="000000" w:themeColor="text1"/>
            <w:right w:val="single" w:sz="2" w:space="0" w:color="000000" w:themeColor="text1"/>
          </w:tblBorders>
        </w:tblPrEx>
        <w:trPr>
          <w:gridBefore w:val="4"/>
          <w:gridAfter w:val="4"/>
          <w:wBefore w:w="3477" w:type="dxa"/>
          <w:wAfter w:w="3320" w:type="dxa"/>
          <w:trHeight w:val="720"/>
          <w:jc w:val="center"/>
        </w:trPr>
        <w:tc>
          <w:tcPr>
            <w:tcW w:w="971" w:type="dxa"/>
            <w:gridSpan w:val="2"/>
          </w:tcPr>
          <w:p w14:paraId="0A8A1E6B" w14:textId="77777777" w:rsidR="002C2D83" w:rsidRDefault="002C2D83" w:rsidP="00E90752">
            <w:pPr>
              <w:jc w:val="center"/>
            </w:pPr>
          </w:p>
        </w:tc>
        <w:tc>
          <w:tcPr>
            <w:tcW w:w="971" w:type="dxa"/>
            <w:gridSpan w:val="2"/>
          </w:tcPr>
          <w:p w14:paraId="1F52C97D" w14:textId="77777777" w:rsidR="002C2D83" w:rsidRDefault="002C2D83" w:rsidP="00E90752">
            <w:pPr>
              <w:jc w:val="center"/>
            </w:pPr>
          </w:p>
        </w:tc>
      </w:tr>
    </w:tbl>
    <w:p w14:paraId="7891780B" w14:textId="62FA20F1" w:rsidR="00C11B0C" w:rsidRDefault="00C11B0C" w:rsidP="00C11B0C">
      <w:pPr>
        <w:spacing w:before="240" w:after="120"/>
        <w:ind w:left="720"/>
        <w:rPr>
          <w:rFonts w:ascii="Verdana" w:hAnsi="Verdana"/>
          <w:i/>
        </w:rPr>
      </w:pPr>
    </w:p>
    <w:sectPr w:rsidR="00C11B0C"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6316C" w14:textId="77777777" w:rsidR="00000CFC" w:rsidRDefault="00000CFC" w:rsidP="005B3A86">
      <w:pPr>
        <w:spacing w:after="0" w:line="240" w:lineRule="auto"/>
      </w:pPr>
      <w:r>
        <w:separator/>
      </w:r>
    </w:p>
  </w:endnote>
  <w:endnote w:type="continuationSeparator" w:id="0">
    <w:p w14:paraId="774F624F" w14:textId="77777777" w:rsidR="00000CFC" w:rsidRDefault="00000CF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5179EE97"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FC48FC">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2E63A450"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FC48FC">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CD730" w14:textId="77777777" w:rsidR="00000CFC" w:rsidRDefault="00000CFC" w:rsidP="005B3A86">
      <w:pPr>
        <w:spacing w:after="0" w:line="240" w:lineRule="auto"/>
      </w:pPr>
      <w:r>
        <w:separator/>
      </w:r>
    </w:p>
  </w:footnote>
  <w:footnote w:type="continuationSeparator" w:id="0">
    <w:p w14:paraId="18D385DA" w14:textId="77777777" w:rsidR="00000CFC" w:rsidRDefault="00000CF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7943DCAB" w:rsidR="00F4326E" w:rsidRPr="00F4326E" w:rsidRDefault="009E482A" w:rsidP="00935D8A">
    <w:pPr>
      <w:pStyle w:val="Header"/>
      <w:rPr>
        <w:rFonts w:ascii="BankGothic Lt BT" w:hAnsi="BankGothic Lt BT"/>
        <w:sz w:val="24"/>
        <w:szCs w:val="24"/>
        <w:u w:val="single"/>
      </w:rPr>
    </w:pPr>
    <w:r>
      <w:rPr>
        <w:rFonts w:ascii="BankGothic Lt BT" w:hAnsi="BankGothic Lt BT"/>
        <w:sz w:val="24"/>
        <w:szCs w:val="24"/>
        <w:u w:val="single"/>
      </w:rPr>
      <w:t>hands on 5</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00CFC"/>
    <w:rsid w:val="000637B9"/>
    <w:rsid w:val="000736A4"/>
    <w:rsid w:val="00082ABE"/>
    <w:rsid w:val="00107031"/>
    <w:rsid w:val="00120E55"/>
    <w:rsid w:val="001758E2"/>
    <w:rsid w:val="00182A42"/>
    <w:rsid w:val="001E42A6"/>
    <w:rsid w:val="00201075"/>
    <w:rsid w:val="002018A5"/>
    <w:rsid w:val="00202B1D"/>
    <w:rsid w:val="00224C5A"/>
    <w:rsid w:val="0025480C"/>
    <w:rsid w:val="00266900"/>
    <w:rsid w:val="002C2D83"/>
    <w:rsid w:val="002D6454"/>
    <w:rsid w:val="002E6C3C"/>
    <w:rsid w:val="00345234"/>
    <w:rsid w:val="003640AB"/>
    <w:rsid w:val="00372C27"/>
    <w:rsid w:val="00385679"/>
    <w:rsid w:val="003B26F3"/>
    <w:rsid w:val="00406FED"/>
    <w:rsid w:val="00431790"/>
    <w:rsid w:val="00442223"/>
    <w:rsid w:val="00491348"/>
    <w:rsid w:val="004B5293"/>
    <w:rsid w:val="004F14A5"/>
    <w:rsid w:val="004F3058"/>
    <w:rsid w:val="00525C43"/>
    <w:rsid w:val="00541B6D"/>
    <w:rsid w:val="0059048B"/>
    <w:rsid w:val="005A1096"/>
    <w:rsid w:val="005A16E9"/>
    <w:rsid w:val="005B3A86"/>
    <w:rsid w:val="006421B2"/>
    <w:rsid w:val="00653849"/>
    <w:rsid w:val="006777DA"/>
    <w:rsid w:val="00684897"/>
    <w:rsid w:val="006F60D9"/>
    <w:rsid w:val="007140C7"/>
    <w:rsid w:val="00732C58"/>
    <w:rsid w:val="00751CAE"/>
    <w:rsid w:val="007563BE"/>
    <w:rsid w:val="007C60BD"/>
    <w:rsid w:val="007E5AF1"/>
    <w:rsid w:val="00866D5F"/>
    <w:rsid w:val="00890899"/>
    <w:rsid w:val="008B11C1"/>
    <w:rsid w:val="008F73FE"/>
    <w:rsid w:val="00900BD6"/>
    <w:rsid w:val="009073B1"/>
    <w:rsid w:val="00912242"/>
    <w:rsid w:val="0093249F"/>
    <w:rsid w:val="00932F6A"/>
    <w:rsid w:val="00935D8A"/>
    <w:rsid w:val="00946FDB"/>
    <w:rsid w:val="009537D0"/>
    <w:rsid w:val="0096721C"/>
    <w:rsid w:val="00977B46"/>
    <w:rsid w:val="009B2F91"/>
    <w:rsid w:val="009D3530"/>
    <w:rsid w:val="009E482A"/>
    <w:rsid w:val="009F2DFA"/>
    <w:rsid w:val="00A00BE2"/>
    <w:rsid w:val="00A10707"/>
    <w:rsid w:val="00A1208D"/>
    <w:rsid w:val="00A845A6"/>
    <w:rsid w:val="00AD7478"/>
    <w:rsid w:val="00AE7F5E"/>
    <w:rsid w:val="00B00D95"/>
    <w:rsid w:val="00B10681"/>
    <w:rsid w:val="00B1097F"/>
    <w:rsid w:val="00B16B3D"/>
    <w:rsid w:val="00B755C0"/>
    <w:rsid w:val="00BA2842"/>
    <w:rsid w:val="00BB0000"/>
    <w:rsid w:val="00BB3C48"/>
    <w:rsid w:val="00BC498E"/>
    <w:rsid w:val="00BF75B0"/>
    <w:rsid w:val="00C11B0C"/>
    <w:rsid w:val="00C40BA8"/>
    <w:rsid w:val="00C65D8F"/>
    <w:rsid w:val="00CE2E00"/>
    <w:rsid w:val="00D02177"/>
    <w:rsid w:val="00D310C1"/>
    <w:rsid w:val="00D62F2D"/>
    <w:rsid w:val="00D660EB"/>
    <w:rsid w:val="00DA380B"/>
    <w:rsid w:val="00DC19D0"/>
    <w:rsid w:val="00E30403"/>
    <w:rsid w:val="00E5251A"/>
    <w:rsid w:val="00E777BF"/>
    <w:rsid w:val="00E90752"/>
    <w:rsid w:val="00EB051A"/>
    <w:rsid w:val="00EC6ECB"/>
    <w:rsid w:val="00F4326E"/>
    <w:rsid w:val="00F631A1"/>
    <w:rsid w:val="00F87D8D"/>
    <w:rsid w:val="00FC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94ACA-B893-4EEB-912D-E137F875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12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dcterms:created xsi:type="dcterms:W3CDTF">2018-02-22T23:53:00Z</dcterms:created>
  <dcterms:modified xsi:type="dcterms:W3CDTF">2018-02-23T00:03:00Z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