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C8A9FD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0697F">
        <w:rPr>
          <w:rFonts w:ascii="Verdana" w:hAnsi="Verdana"/>
          <w:b/>
          <w:sz w:val="24"/>
          <w:szCs w:val="24"/>
        </w:rPr>
        <w:t>Basic Motor Controls and Single-Phase Motors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B83EA8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1442353F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5D5E96" w:rsidRPr="005D5E96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BC5187" w:rsidRPr="00BC5187">
        <w:rPr>
          <w:rFonts w:ascii="Verdana" w:hAnsi="Verdana"/>
          <w:sz w:val="20"/>
          <w:szCs w:val="20"/>
          <w:highlight w:val="yellow"/>
        </w:rPr>
        <w:t>25pts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4DEE9188" w14:textId="77777777" w:rsidR="00297A76" w:rsidRPr="00DC2F3B" w:rsidRDefault="00297A76" w:rsidP="00297A76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identify</w:t>
      </w:r>
      <w:r w:rsidRPr="00CA78B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basic components of an AC induction motor.</w:t>
      </w:r>
    </w:p>
    <w:p w14:paraId="5451FBBA" w14:textId="77777777" w:rsidR="00297A76" w:rsidRDefault="00297A76" w:rsidP="00297A76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list items found on a single-phase motor nameplate.</w:t>
      </w:r>
    </w:p>
    <w:p w14:paraId="6832E8EF" w14:textId="77777777" w:rsidR="00297A76" w:rsidRPr="00DC2F3B" w:rsidRDefault="00297A76" w:rsidP="00297A76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bookmarkStart w:id="0" w:name="_GoBack"/>
      <w:bookmarkEnd w:id="0"/>
      <w:r w:rsidRPr="005915F6">
        <w:rPr>
          <w:rFonts w:ascii="Verdana" w:hAnsi="Verdana"/>
          <w:b/>
        </w:rPr>
        <w:t>Assessment</w:t>
      </w:r>
    </w:p>
    <w:p w14:paraId="77B6D485" w14:textId="0FB4197D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3AF1BC3E" w:rsidR="00463672" w:rsidRDefault="00EC7554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1" w:name="_Hlk523818809"/>
      <w:r w:rsidRPr="00EC7554">
        <w:rPr>
          <w:rFonts w:ascii="Verdana" w:hAnsi="Verdana"/>
          <w:sz w:val="20"/>
          <w:szCs w:val="20"/>
        </w:rPr>
        <w:t xml:space="preserve">Identify each component of </w:t>
      </w:r>
      <w:r>
        <w:rPr>
          <w:rFonts w:ascii="Verdana" w:hAnsi="Verdana"/>
          <w:sz w:val="20"/>
          <w:szCs w:val="20"/>
        </w:rPr>
        <w:t>an</w:t>
      </w:r>
      <w:r w:rsidRPr="00EC7554">
        <w:rPr>
          <w:rFonts w:ascii="Verdana" w:hAnsi="Verdana"/>
          <w:sz w:val="20"/>
          <w:szCs w:val="20"/>
        </w:rPr>
        <w:t xml:space="preserve"> AC single-phase </w:t>
      </w:r>
      <w:r>
        <w:rPr>
          <w:rFonts w:ascii="Verdana" w:hAnsi="Verdana"/>
          <w:sz w:val="20"/>
          <w:szCs w:val="20"/>
        </w:rPr>
        <w:t xml:space="preserve">induction </w:t>
      </w:r>
      <w:r w:rsidRPr="00EC7554">
        <w:rPr>
          <w:rFonts w:ascii="Verdana" w:hAnsi="Verdana"/>
          <w:sz w:val="20"/>
          <w:szCs w:val="20"/>
        </w:rPr>
        <w:t>motor.</w:t>
      </w:r>
    </w:p>
    <w:bookmarkEnd w:id="1"/>
    <w:p w14:paraId="6F09B386" w14:textId="2972F1C8" w:rsidR="00EC7554" w:rsidRDefault="008613DC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063F2D2" wp14:editId="24D96CCA">
            <wp:simplePos x="0" y="0"/>
            <wp:positionH relativeFrom="page">
              <wp:posOffset>3753204</wp:posOffset>
            </wp:positionH>
            <wp:positionV relativeFrom="paragraph">
              <wp:posOffset>188739</wp:posOffset>
            </wp:positionV>
            <wp:extent cx="3035808" cy="15544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-Motor-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554">
        <w:rPr>
          <w:rFonts w:ascii="Verdana" w:hAnsi="Verdana"/>
          <w:sz w:val="20"/>
          <w:szCs w:val="20"/>
        </w:rPr>
        <w:t xml:space="preserve">End Bell </w:t>
      </w:r>
      <w:r w:rsidR="00EC7554">
        <w:rPr>
          <w:rFonts w:ascii="Verdana" w:hAnsi="Verdana"/>
          <w:sz w:val="20"/>
          <w:szCs w:val="20"/>
        </w:rPr>
        <w:tab/>
      </w:r>
      <w:r w:rsidR="00503A33" w:rsidRPr="00503A33">
        <w:rPr>
          <w:rFonts w:ascii="Verdana" w:hAnsi="Verdana"/>
          <w:sz w:val="20"/>
          <w:szCs w:val="20"/>
          <w:highlight w:val="yellow"/>
        </w:rPr>
        <w:t>G</w:t>
      </w:r>
    </w:p>
    <w:p w14:paraId="06269E20" w14:textId="08295DCA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Rotor </w:t>
      </w:r>
      <w:r>
        <w:rPr>
          <w:rFonts w:ascii="Verdana" w:hAnsi="Verdana"/>
          <w:sz w:val="20"/>
          <w:szCs w:val="20"/>
        </w:rPr>
        <w:tab/>
      </w:r>
      <w:r w:rsidR="00503A33" w:rsidRPr="00503A33">
        <w:rPr>
          <w:rFonts w:ascii="Verdana" w:hAnsi="Verdana"/>
          <w:sz w:val="20"/>
          <w:szCs w:val="20"/>
          <w:highlight w:val="yellow"/>
        </w:rPr>
        <w:t>E</w:t>
      </w:r>
    </w:p>
    <w:p w14:paraId="57544E66" w14:textId="31ED6D60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Terminal Box </w:t>
      </w:r>
      <w:r>
        <w:rPr>
          <w:rFonts w:ascii="Verdana" w:hAnsi="Verdana"/>
          <w:sz w:val="20"/>
          <w:szCs w:val="20"/>
        </w:rPr>
        <w:tab/>
      </w:r>
      <w:r w:rsidR="00503A33" w:rsidRPr="00503A33">
        <w:rPr>
          <w:rFonts w:ascii="Verdana" w:hAnsi="Verdana"/>
          <w:sz w:val="20"/>
          <w:szCs w:val="20"/>
          <w:highlight w:val="yellow"/>
        </w:rPr>
        <w:t>A</w:t>
      </w:r>
    </w:p>
    <w:p w14:paraId="74B11FC1" w14:textId="4F14FC70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Stator </w:t>
      </w:r>
      <w:r>
        <w:rPr>
          <w:rFonts w:ascii="Verdana" w:hAnsi="Verdana"/>
          <w:sz w:val="20"/>
          <w:szCs w:val="20"/>
        </w:rPr>
        <w:tab/>
      </w:r>
      <w:r w:rsidR="00503A33" w:rsidRPr="00503A33">
        <w:rPr>
          <w:rFonts w:ascii="Verdana" w:hAnsi="Verdana"/>
          <w:sz w:val="20"/>
          <w:szCs w:val="20"/>
          <w:highlight w:val="yellow"/>
        </w:rPr>
        <w:t>C</w:t>
      </w:r>
    </w:p>
    <w:p w14:paraId="3035C1D0" w14:textId="72EFD44D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Fans </w:t>
      </w:r>
      <w:r>
        <w:rPr>
          <w:rFonts w:ascii="Verdana" w:hAnsi="Verdana"/>
          <w:sz w:val="20"/>
          <w:szCs w:val="20"/>
        </w:rPr>
        <w:tab/>
      </w:r>
      <w:r w:rsidR="00503A33" w:rsidRPr="00503A33">
        <w:rPr>
          <w:rFonts w:ascii="Verdana" w:hAnsi="Verdana"/>
          <w:sz w:val="20"/>
          <w:szCs w:val="20"/>
          <w:highlight w:val="yellow"/>
        </w:rPr>
        <w:t>D</w:t>
      </w:r>
    </w:p>
    <w:p w14:paraId="4BEF6583" w14:textId="0F00C07B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Shaft </w:t>
      </w:r>
      <w:r>
        <w:rPr>
          <w:rFonts w:ascii="Verdana" w:hAnsi="Verdana"/>
          <w:sz w:val="20"/>
          <w:szCs w:val="20"/>
        </w:rPr>
        <w:tab/>
      </w:r>
      <w:r w:rsidR="00503A33" w:rsidRPr="00503A33">
        <w:rPr>
          <w:rFonts w:ascii="Verdana" w:hAnsi="Verdana"/>
          <w:sz w:val="20"/>
          <w:szCs w:val="20"/>
          <w:highlight w:val="yellow"/>
        </w:rPr>
        <w:t>F</w:t>
      </w:r>
    </w:p>
    <w:p w14:paraId="396C7F22" w14:textId="2A438AE1" w:rsidR="00EC7554" w:rsidRDefault="00EC7554" w:rsidP="008613DC">
      <w:pPr>
        <w:pStyle w:val="ListParagraph"/>
        <w:numPr>
          <w:ilvl w:val="0"/>
          <w:numId w:val="25"/>
        </w:numPr>
        <w:tabs>
          <w:tab w:val="left" w:pos="2880"/>
        </w:tabs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Motor Frame </w:t>
      </w:r>
      <w:r>
        <w:rPr>
          <w:rFonts w:ascii="Verdana" w:hAnsi="Verdana"/>
          <w:sz w:val="20"/>
          <w:szCs w:val="20"/>
        </w:rPr>
        <w:tab/>
      </w:r>
      <w:r w:rsidR="00503A33" w:rsidRPr="00503A33">
        <w:rPr>
          <w:rFonts w:ascii="Verdana" w:hAnsi="Verdana"/>
          <w:sz w:val="20"/>
          <w:szCs w:val="20"/>
          <w:highlight w:val="yellow"/>
        </w:rPr>
        <w:t>B</w:t>
      </w:r>
    </w:p>
    <w:p w14:paraId="045210CE" w14:textId="7A88F472" w:rsidR="009D16D9" w:rsidRPr="009D16D9" w:rsidRDefault="009D16D9" w:rsidP="008613DC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 xml:space="preserve">What is the term used </w:t>
      </w:r>
      <w:r w:rsidRPr="009D16D9">
        <w:rPr>
          <w:rFonts w:ascii="Verdana" w:hAnsi="Verdana"/>
          <w:sz w:val="20"/>
          <w:szCs w:val="20"/>
          <w:u w:val="single"/>
        </w:rPr>
        <w:t>in the field</w:t>
      </w:r>
      <w:r w:rsidRPr="009D16D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describe a</w:t>
      </w:r>
      <w:r w:rsidR="00701939">
        <w:rPr>
          <w:rFonts w:ascii="Verdana" w:hAnsi="Verdana"/>
          <w:sz w:val="20"/>
          <w:szCs w:val="20"/>
        </w:rPr>
        <w:t xml:space="preserve"> single-p</w:t>
      </w:r>
      <w:r w:rsidRPr="009D16D9">
        <w:rPr>
          <w:rFonts w:ascii="Verdana" w:hAnsi="Verdana"/>
          <w:sz w:val="20"/>
          <w:szCs w:val="20"/>
        </w:rPr>
        <w:t>hase AC induction motor that we are using in class?</w:t>
      </w:r>
    </w:p>
    <w:p w14:paraId="5B5B65FB" w14:textId="77777777" w:rsidR="009D16D9" w:rsidRPr="009D16D9" w:rsidRDefault="009D16D9" w:rsidP="008613DC">
      <w:pPr>
        <w:pStyle w:val="ListParagraph"/>
        <w:numPr>
          <w:ilvl w:val="1"/>
          <w:numId w:val="26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Rat cage</w:t>
      </w:r>
    </w:p>
    <w:p w14:paraId="5C644265" w14:textId="77777777" w:rsidR="009D16D9" w:rsidRPr="009D16D9" w:rsidRDefault="009D16D9" w:rsidP="008613DC">
      <w:pPr>
        <w:pStyle w:val="ListParagraph"/>
        <w:numPr>
          <w:ilvl w:val="1"/>
          <w:numId w:val="26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Hamster wheel</w:t>
      </w:r>
    </w:p>
    <w:p w14:paraId="0D541255" w14:textId="77777777" w:rsidR="009D16D9" w:rsidRPr="00503A33" w:rsidRDefault="009D16D9" w:rsidP="008613DC">
      <w:pPr>
        <w:pStyle w:val="ListParagraph"/>
        <w:numPr>
          <w:ilvl w:val="1"/>
          <w:numId w:val="26"/>
        </w:numPr>
        <w:spacing w:before="480"/>
        <w:ind w:left="1260"/>
        <w:rPr>
          <w:rFonts w:ascii="Verdana" w:hAnsi="Verdana"/>
          <w:sz w:val="20"/>
          <w:szCs w:val="20"/>
          <w:highlight w:val="yellow"/>
        </w:rPr>
      </w:pPr>
      <w:r w:rsidRPr="00503A33">
        <w:rPr>
          <w:rFonts w:ascii="Verdana" w:hAnsi="Verdana"/>
          <w:sz w:val="20"/>
          <w:szCs w:val="20"/>
          <w:highlight w:val="yellow"/>
        </w:rPr>
        <w:t>Squirrel cage</w:t>
      </w:r>
    </w:p>
    <w:p w14:paraId="6D500119" w14:textId="362646DB" w:rsidR="009D16D9" w:rsidRPr="009D16D9" w:rsidRDefault="009D16D9" w:rsidP="008613DC">
      <w:pPr>
        <w:pStyle w:val="ListParagraph"/>
        <w:numPr>
          <w:ilvl w:val="1"/>
          <w:numId w:val="26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Ferret</w:t>
      </w:r>
      <w:r w:rsidRPr="009D16D9">
        <w:rPr>
          <w:rFonts w:ascii="Verdana" w:hAnsi="Verdana"/>
          <w:sz w:val="20"/>
          <w:szCs w:val="20"/>
        </w:rPr>
        <w:t xml:space="preserve"> trap</w:t>
      </w:r>
    </w:p>
    <w:p w14:paraId="4E0D0A93" w14:textId="77777777" w:rsidR="002D4E15" w:rsidRPr="009D16D9" w:rsidRDefault="002D4E15" w:rsidP="008613DC">
      <w:pPr>
        <w:pStyle w:val="ListParagraph"/>
        <w:numPr>
          <w:ilvl w:val="0"/>
          <w:numId w:val="25"/>
        </w:numPr>
        <w:spacing w:before="120" w:after="0"/>
        <w:ind w:left="72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 xml:space="preserve">What is the </w:t>
      </w:r>
      <w:r w:rsidRPr="00503A33">
        <w:rPr>
          <w:rFonts w:ascii="Verdana" w:hAnsi="Verdana"/>
          <w:sz w:val="20"/>
          <w:szCs w:val="20"/>
          <w:u w:val="single"/>
        </w:rPr>
        <w:t>field term</w:t>
      </w:r>
      <w:r w:rsidRPr="009D16D9">
        <w:rPr>
          <w:rFonts w:ascii="Verdana" w:hAnsi="Verdana"/>
          <w:sz w:val="20"/>
          <w:szCs w:val="20"/>
        </w:rPr>
        <w:t xml:space="preserve"> for the terminal box on the side of a motor?</w:t>
      </w:r>
    </w:p>
    <w:p w14:paraId="655B814B" w14:textId="77777777" w:rsidR="002D4E15" w:rsidRPr="009D16D9" w:rsidRDefault="002D4E15" w:rsidP="008613DC">
      <w:pPr>
        <w:pStyle w:val="ListParagraph"/>
        <w:numPr>
          <w:ilvl w:val="0"/>
          <w:numId w:val="40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Dim-head</w:t>
      </w:r>
    </w:p>
    <w:p w14:paraId="027BF690" w14:textId="77777777" w:rsidR="002D4E15" w:rsidRPr="00503A33" w:rsidRDefault="002D4E15" w:rsidP="008613DC">
      <w:pPr>
        <w:pStyle w:val="ListParagraph"/>
        <w:numPr>
          <w:ilvl w:val="0"/>
          <w:numId w:val="40"/>
        </w:numPr>
        <w:spacing w:before="480"/>
        <w:ind w:left="1260"/>
        <w:rPr>
          <w:rFonts w:ascii="Verdana" w:hAnsi="Verdana"/>
          <w:sz w:val="20"/>
          <w:szCs w:val="20"/>
          <w:highlight w:val="yellow"/>
        </w:rPr>
      </w:pPr>
      <w:r w:rsidRPr="00503A33">
        <w:rPr>
          <w:rFonts w:ascii="Verdana" w:hAnsi="Verdana"/>
          <w:sz w:val="20"/>
          <w:szCs w:val="20"/>
          <w:highlight w:val="yellow"/>
        </w:rPr>
        <w:t>Pecker-head</w:t>
      </w:r>
    </w:p>
    <w:p w14:paraId="68AE9D65" w14:textId="77777777" w:rsidR="002D4E15" w:rsidRPr="009D16D9" w:rsidRDefault="002D4E15" w:rsidP="008613DC">
      <w:pPr>
        <w:pStyle w:val="ListParagraph"/>
        <w:numPr>
          <w:ilvl w:val="0"/>
          <w:numId w:val="40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Knock box</w:t>
      </w:r>
    </w:p>
    <w:p w14:paraId="0DD9168B" w14:textId="77777777" w:rsidR="002D4E15" w:rsidRPr="009D16D9" w:rsidRDefault="002D4E15" w:rsidP="008613DC">
      <w:pPr>
        <w:pStyle w:val="ListParagraph"/>
        <w:numPr>
          <w:ilvl w:val="0"/>
          <w:numId w:val="40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Hot box</w:t>
      </w:r>
    </w:p>
    <w:p w14:paraId="165CD6DF" w14:textId="64E1FDE0" w:rsidR="00AB0531" w:rsidRPr="00AB0531" w:rsidRDefault="00AB0531" w:rsidP="008613DC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Select the </w:t>
      </w:r>
      <w:r w:rsidR="00701939">
        <w:rPr>
          <w:rFonts w:ascii="Verdana" w:hAnsi="Verdana"/>
          <w:sz w:val="20"/>
          <w:szCs w:val="20"/>
        </w:rPr>
        <w:t>alternate term</w:t>
      </w:r>
      <w:r w:rsidRPr="00AB0531">
        <w:rPr>
          <w:rFonts w:ascii="Verdana" w:hAnsi="Verdana"/>
          <w:sz w:val="20"/>
          <w:szCs w:val="20"/>
        </w:rPr>
        <w:t xml:space="preserve"> used to describe the </w:t>
      </w:r>
      <w:r w:rsidR="00701939">
        <w:rPr>
          <w:rFonts w:ascii="Verdana" w:hAnsi="Verdana"/>
          <w:sz w:val="20"/>
          <w:szCs w:val="20"/>
        </w:rPr>
        <w:t xml:space="preserve">normal </w:t>
      </w:r>
      <w:r w:rsidRPr="00AB0531">
        <w:rPr>
          <w:rFonts w:ascii="Verdana" w:hAnsi="Verdana"/>
          <w:sz w:val="20"/>
          <w:szCs w:val="20"/>
        </w:rPr>
        <w:t>state of a component.</w:t>
      </w:r>
    </w:p>
    <w:p w14:paraId="02ABD5F9" w14:textId="7CA93324" w:rsidR="00AB0531" w:rsidRPr="00AB0531" w:rsidRDefault="00701939" w:rsidP="008613DC">
      <w:pPr>
        <w:pStyle w:val="ListParagraph"/>
        <w:numPr>
          <w:ilvl w:val="0"/>
          <w:numId w:val="39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</w:t>
      </w:r>
    </w:p>
    <w:p w14:paraId="153C6456" w14:textId="77777777" w:rsidR="00AB0531" w:rsidRPr="00AB0531" w:rsidRDefault="00AB0531" w:rsidP="008613DC">
      <w:pPr>
        <w:pStyle w:val="ListParagraph"/>
        <w:numPr>
          <w:ilvl w:val="0"/>
          <w:numId w:val="39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Made</w:t>
      </w:r>
    </w:p>
    <w:p w14:paraId="48E1F788" w14:textId="77777777" w:rsidR="00AB0531" w:rsidRPr="00503A33" w:rsidRDefault="00AB0531" w:rsidP="008613DC">
      <w:pPr>
        <w:pStyle w:val="ListParagraph"/>
        <w:numPr>
          <w:ilvl w:val="0"/>
          <w:numId w:val="39"/>
        </w:numPr>
        <w:spacing w:before="480"/>
        <w:ind w:left="1260"/>
        <w:rPr>
          <w:rFonts w:ascii="Verdana" w:hAnsi="Verdana"/>
          <w:sz w:val="20"/>
          <w:szCs w:val="20"/>
          <w:highlight w:val="yellow"/>
        </w:rPr>
      </w:pPr>
      <w:r w:rsidRPr="00503A33">
        <w:rPr>
          <w:rFonts w:ascii="Verdana" w:hAnsi="Verdana"/>
          <w:sz w:val="20"/>
          <w:szCs w:val="20"/>
          <w:highlight w:val="yellow"/>
        </w:rPr>
        <w:t>Shelf</w:t>
      </w:r>
    </w:p>
    <w:p w14:paraId="1FE20768" w14:textId="5B6E04F9" w:rsidR="00AB0531" w:rsidRDefault="00AB0531" w:rsidP="008613DC">
      <w:pPr>
        <w:pStyle w:val="ListParagraph"/>
        <w:numPr>
          <w:ilvl w:val="0"/>
          <w:numId w:val="39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Switched</w:t>
      </w:r>
    </w:p>
    <w:p w14:paraId="703854DE" w14:textId="0D1B825F" w:rsidR="00EC7554" w:rsidRPr="00AB0531" w:rsidRDefault="00EC7554" w:rsidP="008613DC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Select the correct term used to describe the state of a component that is </w:t>
      </w:r>
      <w:r>
        <w:rPr>
          <w:rFonts w:ascii="Verdana" w:hAnsi="Verdana"/>
          <w:sz w:val="20"/>
          <w:szCs w:val="20"/>
        </w:rPr>
        <w:t>conducting current</w:t>
      </w:r>
      <w:r w:rsidRPr="00AB0531">
        <w:rPr>
          <w:rFonts w:ascii="Verdana" w:hAnsi="Verdana"/>
          <w:sz w:val="20"/>
          <w:szCs w:val="20"/>
        </w:rPr>
        <w:t>.</w:t>
      </w:r>
    </w:p>
    <w:p w14:paraId="3C1CCC13" w14:textId="66593E22" w:rsidR="00EC7554" w:rsidRPr="00AB0531" w:rsidRDefault="00701939" w:rsidP="008613DC">
      <w:pPr>
        <w:pStyle w:val="ListParagraph"/>
        <w:numPr>
          <w:ilvl w:val="0"/>
          <w:numId w:val="37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</w:t>
      </w:r>
    </w:p>
    <w:p w14:paraId="37CDBF75" w14:textId="77777777" w:rsidR="00EC7554" w:rsidRPr="00503A33" w:rsidRDefault="00EC7554" w:rsidP="008613DC">
      <w:pPr>
        <w:pStyle w:val="ListParagraph"/>
        <w:numPr>
          <w:ilvl w:val="0"/>
          <w:numId w:val="37"/>
        </w:numPr>
        <w:spacing w:before="480"/>
        <w:ind w:left="1260"/>
        <w:rPr>
          <w:rFonts w:ascii="Verdana" w:hAnsi="Verdana"/>
          <w:sz w:val="20"/>
          <w:szCs w:val="20"/>
          <w:highlight w:val="yellow"/>
        </w:rPr>
      </w:pPr>
      <w:r w:rsidRPr="00503A33">
        <w:rPr>
          <w:rFonts w:ascii="Verdana" w:hAnsi="Verdana"/>
          <w:sz w:val="20"/>
          <w:szCs w:val="20"/>
          <w:highlight w:val="yellow"/>
        </w:rPr>
        <w:t>Made</w:t>
      </w:r>
    </w:p>
    <w:p w14:paraId="6B36BB13" w14:textId="77777777" w:rsidR="00EC7554" w:rsidRPr="00AB0531" w:rsidRDefault="00EC7554" w:rsidP="008613DC">
      <w:pPr>
        <w:pStyle w:val="ListParagraph"/>
        <w:numPr>
          <w:ilvl w:val="0"/>
          <w:numId w:val="37"/>
        </w:numPr>
        <w:spacing w:before="480"/>
        <w:ind w:left="126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Shelf</w:t>
      </w:r>
    </w:p>
    <w:p w14:paraId="78092F26" w14:textId="7BA9AD2C" w:rsidR="006C6DB3" w:rsidRPr="00701939" w:rsidRDefault="00EC7554" w:rsidP="008613DC">
      <w:pPr>
        <w:pStyle w:val="ListParagraph"/>
        <w:numPr>
          <w:ilvl w:val="0"/>
          <w:numId w:val="37"/>
        </w:numPr>
        <w:tabs>
          <w:tab w:val="right" w:pos="10080"/>
        </w:tabs>
        <w:spacing w:before="480" w:after="0"/>
        <w:ind w:left="126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Switched</w:t>
      </w:r>
    </w:p>
    <w:p w14:paraId="12823102" w14:textId="77777777" w:rsidR="00570D60" w:rsidRPr="00D71C66" w:rsidRDefault="00570D60" w:rsidP="008613DC">
      <w:pPr>
        <w:tabs>
          <w:tab w:val="right" w:pos="10080"/>
        </w:tabs>
        <w:spacing w:after="0"/>
        <w:ind w:left="126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3E0470B5" w:rsidR="00273CFB" w:rsidRPr="005915F6" w:rsidRDefault="008613DC" w:rsidP="00670A1F">
      <w:pPr>
        <w:spacing w:before="240" w:after="120"/>
        <w:rPr>
          <w:rFonts w:ascii="Verdana" w:hAnsi="Verdana"/>
          <w:b/>
        </w:rPr>
      </w:pPr>
      <w:r w:rsidRPr="008613D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6495A9" wp14:editId="36953AA1">
            <wp:simplePos x="0" y="0"/>
            <wp:positionH relativeFrom="margin">
              <wp:align>right</wp:align>
            </wp:positionH>
            <wp:positionV relativeFrom="paragraph">
              <wp:posOffset>155189</wp:posOffset>
            </wp:positionV>
            <wp:extent cx="1910972" cy="30499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972" cy="304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CFB">
        <w:rPr>
          <w:rFonts w:ascii="Verdana" w:hAnsi="Verdana"/>
          <w:b/>
        </w:rPr>
        <w:t>Instructions</w:t>
      </w:r>
    </w:p>
    <w:p w14:paraId="1955AABC" w14:textId="11358227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3F83AB4D" w14:textId="17D8CD7F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is the horsepower for this motor? </w:t>
      </w:r>
      <w:r w:rsidR="00503A33" w:rsidRPr="00503A33">
        <w:rPr>
          <w:rFonts w:ascii="Verdana" w:hAnsi="Verdana"/>
          <w:sz w:val="20"/>
          <w:szCs w:val="20"/>
          <w:highlight w:val="yellow"/>
        </w:rPr>
        <w:t>½ HP</w:t>
      </w:r>
    </w:p>
    <w:p w14:paraId="394F7EC4" w14:textId="22141CEB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 xml:space="preserve">ould this motor dissipate? </w:t>
      </w:r>
      <w:r w:rsidR="00503A33" w:rsidRPr="00503A33">
        <w:rPr>
          <w:rFonts w:ascii="Verdana" w:hAnsi="Verdana"/>
          <w:sz w:val="20"/>
          <w:szCs w:val="20"/>
          <w:highlight w:val="yellow"/>
        </w:rPr>
        <w:t>373</w:t>
      </w:r>
    </w:p>
    <w:p w14:paraId="39BEFE38" w14:textId="399BA797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level would you use to connect to this motor</w:t>
      </w:r>
      <w:r w:rsidR="00503A33">
        <w:rPr>
          <w:rFonts w:ascii="Verdana" w:hAnsi="Verdana"/>
          <w:sz w:val="20"/>
          <w:szCs w:val="20"/>
        </w:rPr>
        <w:t xml:space="preserve"> at its highest voltage rating</w:t>
      </w:r>
      <w:r w:rsidRPr="00701939">
        <w:rPr>
          <w:rFonts w:ascii="Verdana" w:hAnsi="Verdana"/>
          <w:sz w:val="20"/>
          <w:szCs w:val="20"/>
        </w:rPr>
        <w:t xml:space="preserve">? </w:t>
      </w:r>
      <w:r w:rsidR="00503A33" w:rsidRPr="00503A33">
        <w:rPr>
          <w:rFonts w:ascii="Verdana" w:hAnsi="Verdana"/>
          <w:sz w:val="20"/>
          <w:szCs w:val="20"/>
          <w:highlight w:val="yellow"/>
        </w:rPr>
        <w:t>480V</w:t>
      </w:r>
    </w:p>
    <w:p w14:paraId="6F2B7C17" w14:textId="0EEA7DAC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is the acceptable range of voltage input to this motor? </w:t>
      </w:r>
      <w:r w:rsidR="00503A33" w:rsidRPr="00503A33">
        <w:rPr>
          <w:rFonts w:ascii="Verdana" w:hAnsi="Verdana"/>
          <w:sz w:val="20"/>
          <w:szCs w:val="20"/>
          <w:highlight w:val="yellow"/>
        </w:rPr>
        <w:t>414V</w:t>
      </w:r>
      <w:r w:rsidRPr="00701939">
        <w:rPr>
          <w:rFonts w:ascii="Verdana" w:hAnsi="Verdana"/>
          <w:sz w:val="20"/>
          <w:szCs w:val="20"/>
        </w:rPr>
        <w:t xml:space="preserve"> to </w:t>
      </w:r>
      <w:r w:rsidR="00503A33" w:rsidRPr="00503A33">
        <w:rPr>
          <w:rFonts w:ascii="Verdana" w:hAnsi="Verdana"/>
          <w:sz w:val="20"/>
          <w:szCs w:val="20"/>
          <w:highlight w:val="yellow"/>
        </w:rPr>
        <w:t>506V</w:t>
      </w:r>
      <w:r w:rsidR="00BC5187">
        <w:rPr>
          <w:rFonts w:ascii="Verdana" w:hAnsi="Verdana"/>
          <w:sz w:val="20"/>
          <w:szCs w:val="20"/>
        </w:rPr>
        <w:tab/>
      </w:r>
      <w:r w:rsidR="00BC5187" w:rsidRPr="00BC5187">
        <w:rPr>
          <w:rFonts w:ascii="Verdana" w:hAnsi="Verdana"/>
          <w:sz w:val="20"/>
          <w:szCs w:val="20"/>
          <w:highlight w:val="yellow"/>
        </w:rPr>
        <w:t>(worth 2 pts)</w:t>
      </w:r>
    </w:p>
    <w:p w14:paraId="72445EB6" w14:textId="014E019D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is the RPM for this motor? </w:t>
      </w:r>
      <w:r w:rsidR="00503A33" w:rsidRPr="00503A33">
        <w:rPr>
          <w:rFonts w:ascii="Verdana" w:hAnsi="Verdana"/>
          <w:sz w:val="20"/>
          <w:szCs w:val="20"/>
          <w:highlight w:val="yellow"/>
        </w:rPr>
        <w:t>3750</w:t>
      </w:r>
    </w:p>
    <w:p w14:paraId="43F25CBC" w14:textId="77777777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24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If the motor is running at the minimum voltage that you calculated above, it would spin at a slower RPM?</w:t>
      </w:r>
    </w:p>
    <w:p w14:paraId="43DC7270" w14:textId="77777777" w:rsidR="00701939" w:rsidRPr="00701939" w:rsidRDefault="00701939" w:rsidP="001445B1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7B1EF9DE" w14:textId="77777777" w:rsidR="00701939" w:rsidRPr="00503A33" w:rsidRDefault="00701939" w:rsidP="001445B1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503A33">
        <w:rPr>
          <w:rFonts w:ascii="Verdana" w:hAnsi="Verdana"/>
          <w:sz w:val="20"/>
          <w:szCs w:val="20"/>
          <w:highlight w:val="yellow"/>
        </w:rPr>
        <w:t>False</w:t>
      </w:r>
    </w:p>
    <w:p w14:paraId="6E64A8EA" w14:textId="77777777" w:rsidR="00701939" w:rsidRPr="00701939" w:rsidRDefault="00701939" w:rsidP="008613DC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a safe and acceptable way to vary the speed of this motor?</w:t>
      </w:r>
    </w:p>
    <w:p w14:paraId="26B10F2C" w14:textId="77777777" w:rsidR="00701939" w:rsidRPr="00701939" w:rsidRDefault="00701939" w:rsidP="001445B1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Decrease the voltage</w:t>
      </w:r>
    </w:p>
    <w:p w14:paraId="719FCFB1" w14:textId="77777777" w:rsidR="00701939" w:rsidRPr="00701939" w:rsidRDefault="00701939" w:rsidP="001445B1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Limit the current</w:t>
      </w:r>
    </w:p>
    <w:p w14:paraId="1AEFA8CC" w14:textId="77777777" w:rsidR="00701939" w:rsidRPr="00503A33" w:rsidRDefault="00701939" w:rsidP="001445B1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503A33">
        <w:rPr>
          <w:rFonts w:ascii="Verdana" w:hAnsi="Verdana"/>
          <w:sz w:val="20"/>
          <w:szCs w:val="20"/>
          <w:highlight w:val="yellow"/>
        </w:rPr>
        <w:t>Vary the frequency</w:t>
      </w:r>
    </w:p>
    <w:p w14:paraId="772B585F" w14:textId="77777777" w:rsidR="00701939" w:rsidRPr="00701939" w:rsidRDefault="00701939" w:rsidP="001445B1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Motor speed can’t be change.</w:t>
      </w:r>
    </w:p>
    <w:p w14:paraId="1C168387" w14:textId="70B96F33" w:rsidR="00AB0531" w:rsidRPr="00AB0531" w:rsidRDefault="00701939" w:rsidP="008613DC">
      <w:pPr>
        <w:pStyle w:val="ListParagraph"/>
        <w:numPr>
          <w:ilvl w:val="0"/>
          <w:numId w:val="25"/>
        </w:numPr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Form C contact could also be described as a</w:t>
      </w:r>
      <w:r w:rsidR="00AB0531" w:rsidRPr="00AB0531">
        <w:rPr>
          <w:rFonts w:ascii="Verdana" w:hAnsi="Verdana"/>
          <w:sz w:val="20"/>
          <w:szCs w:val="20"/>
        </w:rPr>
        <w:t>?</w:t>
      </w:r>
    </w:p>
    <w:p w14:paraId="26C09687" w14:textId="5FA97996" w:rsidR="00AB0531" w:rsidRPr="00AB0531" w:rsidRDefault="00701939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Normally open</w:t>
      </w:r>
      <w:r w:rsidR="001445B1">
        <w:rPr>
          <w:rFonts w:ascii="Verdana" w:hAnsi="Verdana"/>
          <w:sz w:val="20"/>
          <w:szCs w:val="20"/>
        </w:rPr>
        <w:t xml:space="preserve"> contact</w:t>
      </w:r>
    </w:p>
    <w:p w14:paraId="455B93A2" w14:textId="3464B99C" w:rsidR="00AB0531" w:rsidRPr="00AB0531" w:rsidRDefault="001445B1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Normally closed contact</w:t>
      </w:r>
    </w:p>
    <w:p w14:paraId="653B787A" w14:textId="31E95304" w:rsidR="00AB0531" w:rsidRPr="00503A33" w:rsidRDefault="001445B1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  <w:highlight w:val="yellow"/>
        </w:rPr>
      </w:pPr>
      <w:r w:rsidRPr="00503A33">
        <w:rPr>
          <w:rFonts w:ascii="Verdana" w:hAnsi="Verdana"/>
          <w:sz w:val="20"/>
          <w:szCs w:val="20"/>
          <w:highlight w:val="yellow"/>
        </w:rPr>
        <w:t>SPDT contact</w:t>
      </w:r>
    </w:p>
    <w:p w14:paraId="3589DD3A" w14:textId="1FDD1718" w:rsidR="00AB0531" w:rsidRPr="00AB0531" w:rsidRDefault="001445B1" w:rsidP="003D67D5">
      <w:pPr>
        <w:pStyle w:val="ListParagraph"/>
        <w:numPr>
          <w:ilvl w:val="0"/>
          <w:numId w:val="31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</w:t>
      </w:r>
      <w:r w:rsidR="00150EDE">
        <w:rPr>
          <w:rFonts w:ascii="Verdana" w:hAnsi="Verdana"/>
          <w:sz w:val="20"/>
          <w:szCs w:val="20"/>
        </w:rPr>
        <w:t xml:space="preserve"> above</w:t>
      </w:r>
    </w:p>
    <w:p w14:paraId="57B890E5" w14:textId="7BED39E4" w:rsidR="00AB0531" w:rsidRPr="00AB0531" w:rsidRDefault="001445B1" w:rsidP="008613DC">
      <w:pPr>
        <w:pStyle w:val="ListParagraph"/>
        <w:numPr>
          <w:ilvl w:val="0"/>
          <w:numId w:val="25"/>
        </w:numPr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eleven-pin relay could also be described as a</w:t>
      </w:r>
      <w:r w:rsidR="00AB0531" w:rsidRPr="00AB0531">
        <w:rPr>
          <w:rFonts w:ascii="Verdana" w:hAnsi="Verdana"/>
          <w:sz w:val="20"/>
          <w:szCs w:val="20"/>
        </w:rPr>
        <w:t>?</w:t>
      </w:r>
    </w:p>
    <w:p w14:paraId="5E9B854B" w14:textId="711D291F" w:rsidR="00AB0531" w:rsidRPr="00AB0531" w:rsidRDefault="001445B1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C</w:t>
      </w:r>
    </w:p>
    <w:p w14:paraId="0F5581DD" w14:textId="73160600" w:rsidR="00AB0531" w:rsidRDefault="001445B1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DPDT</w:t>
      </w:r>
    </w:p>
    <w:p w14:paraId="2EF132ED" w14:textId="46E2E4C5" w:rsidR="001445B1" w:rsidRDefault="001445B1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TPTP</w:t>
      </w:r>
    </w:p>
    <w:p w14:paraId="096F3B47" w14:textId="619A8924" w:rsidR="001445B1" w:rsidRPr="00BC5187" w:rsidRDefault="001445B1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  <w:highlight w:val="yellow"/>
        </w:rPr>
      </w:pPr>
      <w:r w:rsidRPr="00BC5187">
        <w:rPr>
          <w:rFonts w:ascii="Verdana" w:hAnsi="Verdana"/>
          <w:sz w:val="20"/>
          <w:szCs w:val="20"/>
          <w:highlight w:val="yellow"/>
        </w:rPr>
        <w:t>TPDT</w:t>
      </w:r>
    </w:p>
    <w:p w14:paraId="1F5CF968" w14:textId="4151C23F" w:rsidR="00E90AA2" w:rsidRDefault="00BC54A8" w:rsidP="008613DC">
      <w:pPr>
        <w:pStyle w:val="ListParagraph"/>
        <w:numPr>
          <w:ilvl w:val="0"/>
          <w:numId w:val="25"/>
        </w:numPr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BC54A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D41FE7E" wp14:editId="2B306033">
            <wp:simplePos x="0" y="0"/>
            <wp:positionH relativeFrom="margin">
              <wp:align>right</wp:align>
            </wp:positionH>
            <wp:positionV relativeFrom="paragraph">
              <wp:posOffset>112004</wp:posOffset>
            </wp:positionV>
            <wp:extent cx="1426464" cy="2029968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20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4A8">
        <w:rPr>
          <w:rFonts w:ascii="Verdana" w:hAnsi="Verdana"/>
          <w:sz w:val="20"/>
          <w:szCs w:val="20"/>
        </w:rPr>
        <w:t xml:space="preserve"> </w:t>
      </w:r>
      <w:r w:rsidR="00D965C1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>high-level</w:t>
      </w:r>
      <w:r w:rsidR="00D965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float </w:t>
      </w:r>
      <w:r w:rsidR="00D965C1">
        <w:rPr>
          <w:rFonts w:ascii="Verdana" w:hAnsi="Verdana"/>
          <w:sz w:val="20"/>
          <w:szCs w:val="20"/>
        </w:rPr>
        <w:t xml:space="preserve">switch </w:t>
      </w:r>
      <w:r>
        <w:rPr>
          <w:rFonts w:ascii="Verdana" w:hAnsi="Verdana"/>
          <w:sz w:val="20"/>
          <w:szCs w:val="20"/>
        </w:rPr>
        <w:t xml:space="preserve">that has form C contacts </w:t>
      </w:r>
      <w:r w:rsidR="00D965C1">
        <w:rPr>
          <w:rFonts w:ascii="Verdana" w:hAnsi="Verdana"/>
          <w:sz w:val="20"/>
          <w:szCs w:val="20"/>
        </w:rPr>
        <w:t>is added to a process tank to ensure it is not over-filled. Modify the following schematic to ensure the circuit does not command the pump to run if it is full.</w:t>
      </w:r>
      <w:r w:rsidR="00BC5187">
        <w:rPr>
          <w:rFonts w:ascii="Verdana" w:hAnsi="Verdana"/>
          <w:sz w:val="20"/>
          <w:szCs w:val="20"/>
        </w:rPr>
        <w:t xml:space="preserve"> </w:t>
      </w:r>
      <w:r w:rsidR="00BC5187" w:rsidRPr="00BC5187">
        <w:rPr>
          <w:rFonts w:ascii="Verdana" w:hAnsi="Verdana"/>
          <w:sz w:val="20"/>
          <w:szCs w:val="20"/>
          <w:highlight w:val="yellow"/>
        </w:rPr>
        <w:t>(Worth 3 pts)</w:t>
      </w:r>
    </w:p>
    <w:p w14:paraId="4F2A61FD" w14:textId="1479DCEE" w:rsidR="00BC54A8" w:rsidRPr="00BC54A8" w:rsidRDefault="00BC5187" w:rsidP="00BC54A8">
      <w:pPr>
        <w:spacing w:before="120" w:after="0"/>
        <w:jc w:val="right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D6237" wp14:editId="279A61B9">
                <wp:simplePos x="0" y="0"/>
                <wp:positionH relativeFrom="column">
                  <wp:posOffset>2025135</wp:posOffset>
                </wp:positionH>
                <wp:positionV relativeFrom="paragraph">
                  <wp:posOffset>1127760</wp:posOffset>
                </wp:positionV>
                <wp:extent cx="1365250" cy="549275"/>
                <wp:effectExtent l="76200" t="704850" r="25400" b="22225"/>
                <wp:wrapNone/>
                <wp:docPr id="12" name="Speech Bubble: Rectangle with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49275"/>
                        </a:xfrm>
                        <a:prstGeom prst="wedgeRoundRectCallout">
                          <a:avLst>
                            <a:gd name="adj1" fmla="val -53897"/>
                            <a:gd name="adj2" fmla="val -169308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7CEE3" w14:textId="228438BC" w:rsidR="00BC5187" w:rsidRPr="00BC5187" w:rsidRDefault="00BC5187" w:rsidP="00BC51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5187">
                              <w:rPr>
                                <w:color w:val="000000" w:themeColor="text1"/>
                              </w:rPr>
                              <w:t>Add NC Float Switch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D623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2" o:spid="_x0000_s1026" type="#_x0000_t62" style="position:absolute;left:0;text-align:left;margin-left:159.45pt;margin-top:88.8pt;width:107.5pt;height:4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" adj="-842,-25771" filled="f" strokecolor="#1f4d78 [1604]" strokeweight="1pt">
                <v:textbox>
                  <w:txbxContent>
                    <w:p w14:paraId="2997CEE3" w14:textId="228438BC" w:rsidR="00BC5187" w:rsidRPr="00BC5187" w:rsidRDefault="00BC5187" w:rsidP="00BC51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5187">
                        <w:rPr>
                          <w:color w:val="000000" w:themeColor="text1"/>
                        </w:rPr>
                        <w:t>Add NC Float Switch Here</w:t>
                      </w:r>
                    </w:p>
                  </w:txbxContent>
                </v:textbox>
              </v:shape>
            </w:pict>
          </mc:Fallback>
        </mc:AlternateContent>
      </w:r>
      <w:r w:rsidR="00BC54A8" w:rsidRPr="00BC54A8">
        <w:rPr>
          <w:noProof/>
        </w:rPr>
        <w:drawing>
          <wp:inline distT="0" distB="0" distL="0" distR="0" wp14:anchorId="503C15DE" wp14:editId="60868260">
            <wp:extent cx="4599940" cy="1343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4A8" w:rsidRPr="00BC54A8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92779" w14:textId="77777777" w:rsidR="00537DBE" w:rsidRDefault="00537DBE" w:rsidP="005B3A86">
      <w:pPr>
        <w:spacing w:after="0" w:line="240" w:lineRule="auto"/>
      </w:pPr>
      <w:r>
        <w:separator/>
      </w:r>
    </w:p>
  </w:endnote>
  <w:endnote w:type="continuationSeparator" w:id="0">
    <w:p w14:paraId="2E469CC8" w14:textId="77777777" w:rsidR="00537DBE" w:rsidRDefault="00537DBE" w:rsidP="005B3A86">
      <w:pPr>
        <w:spacing w:after="0" w:line="240" w:lineRule="auto"/>
      </w:pPr>
      <w:r>
        <w:continuationSeparator/>
      </w:r>
    </w:p>
  </w:endnote>
  <w:endnote w:type="continuationNotice" w:id="1">
    <w:p w14:paraId="2ADEF4B4" w14:textId="77777777" w:rsidR="00537DBE" w:rsidRDefault="00537D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2529D7C7" w:rsidR="002D4E15" w:rsidRPr="007C2507" w:rsidRDefault="002D4E15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719D9AA0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7345D638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79EA67CA" w:rsidR="002D4E15" w:rsidRPr="005D621A" w:rsidRDefault="002D4E15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63F5A" w14:textId="77777777" w:rsidR="00537DBE" w:rsidRDefault="00537DBE" w:rsidP="005B3A86">
      <w:pPr>
        <w:spacing w:after="0" w:line="240" w:lineRule="auto"/>
      </w:pPr>
      <w:r>
        <w:separator/>
      </w:r>
    </w:p>
  </w:footnote>
  <w:footnote w:type="continuationSeparator" w:id="0">
    <w:p w14:paraId="738A0F79" w14:textId="77777777" w:rsidR="00537DBE" w:rsidRDefault="00537DBE" w:rsidP="005B3A86">
      <w:pPr>
        <w:spacing w:after="0" w:line="240" w:lineRule="auto"/>
      </w:pPr>
      <w:r>
        <w:continuationSeparator/>
      </w:r>
    </w:p>
  </w:footnote>
  <w:footnote w:type="continuationNotice" w:id="1">
    <w:p w14:paraId="6906E1BA" w14:textId="77777777" w:rsidR="00537DBE" w:rsidRDefault="00537D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3CD4B493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Basic Motor Controls and Single-Phase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68FA6875" w:rsidR="002D4E15" w:rsidRPr="00463672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608B24A8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Basic Motor Controls and Single-Phase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70030FE8" w:rsidR="002D4E15" w:rsidRPr="000154E9" w:rsidRDefault="002D4E1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D4E15" w14:paraId="58A3F503" w14:textId="77777777" w:rsidTr="00E130F3">
      <w:tc>
        <w:tcPr>
          <w:tcW w:w="630" w:type="dxa"/>
        </w:tcPr>
        <w:p w14:paraId="63F21BDA" w14:textId="77777777" w:rsidR="002D4E15" w:rsidRDefault="002D4E1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663750C0" w:rsidR="002D4E15" w:rsidRPr="007C2507" w:rsidRDefault="002D4E1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2D4E15" w:rsidRDefault="002D4E1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2D4E15" w:rsidRPr="00B025CF" w:rsidRDefault="002D4E15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5ACB786F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Basic Motor Controls and Single-Phase Motors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A653D6B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23717E"/>
    <w:multiLevelType w:val="hybridMultilevel"/>
    <w:tmpl w:val="8F8C739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070549"/>
    <w:multiLevelType w:val="hybridMultilevel"/>
    <w:tmpl w:val="0006203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4"/>
  </w:num>
  <w:num w:numId="4">
    <w:abstractNumId w:val="36"/>
  </w:num>
  <w:num w:numId="5">
    <w:abstractNumId w:val="6"/>
  </w:num>
  <w:num w:numId="6">
    <w:abstractNumId w:val="32"/>
  </w:num>
  <w:num w:numId="7">
    <w:abstractNumId w:val="39"/>
  </w:num>
  <w:num w:numId="8">
    <w:abstractNumId w:val="19"/>
  </w:num>
  <w:num w:numId="9">
    <w:abstractNumId w:val="30"/>
  </w:num>
  <w:num w:numId="10">
    <w:abstractNumId w:val="26"/>
  </w:num>
  <w:num w:numId="11">
    <w:abstractNumId w:val="31"/>
  </w:num>
  <w:num w:numId="12">
    <w:abstractNumId w:val="25"/>
  </w:num>
  <w:num w:numId="13">
    <w:abstractNumId w:val="28"/>
  </w:num>
  <w:num w:numId="14">
    <w:abstractNumId w:val="12"/>
  </w:num>
  <w:num w:numId="15">
    <w:abstractNumId w:val="23"/>
  </w:num>
  <w:num w:numId="16">
    <w:abstractNumId w:val="37"/>
  </w:num>
  <w:num w:numId="17">
    <w:abstractNumId w:val="2"/>
  </w:num>
  <w:num w:numId="18">
    <w:abstractNumId w:val="14"/>
  </w:num>
  <w:num w:numId="19">
    <w:abstractNumId w:val="27"/>
  </w:num>
  <w:num w:numId="20">
    <w:abstractNumId w:val="9"/>
  </w:num>
  <w:num w:numId="21">
    <w:abstractNumId w:val="3"/>
  </w:num>
  <w:num w:numId="22">
    <w:abstractNumId w:val="34"/>
  </w:num>
  <w:num w:numId="23">
    <w:abstractNumId w:val="41"/>
  </w:num>
  <w:num w:numId="24">
    <w:abstractNumId w:val="24"/>
  </w:num>
  <w:num w:numId="25">
    <w:abstractNumId w:val="10"/>
  </w:num>
  <w:num w:numId="26">
    <w:abstractNumId w:val="38"/>
  </w:num>
  <w:num w:numId="27">
    <w:abstractNumId w:val="7"/>
  </w:num>
  <w:num w:numId="28">
    <w:abstractNumId w:val="16"/>
  </w:num>
  <w:num w:numId="29">
    <w:abstractNumId w:val="40"/>
  </w:num>
  <w:num w:numId="30">
    <w:abstractNumId w:val="21"/>
  </w:num>
  <w:num w:numId="31">
    <w:abstractNumId w:val="13"/>
  </w:num>
  <w:num w:numId="32">
    <w:abstractNumId w:val="5"/>
  </w:num>
  <w:num w:numId="33">
    <w:abstractNumId w:val="18"/>
  </w:num>
  <w:num w:numId="34">
    <w:abstractNumId w:val="0"/>
  </w:num>
  <w:num w:numId="35">
    <w:abstractNumId w:val="29"/>
  </w:num>
  <w:num w:numId="36">
    <w:abstractNumId w:val="20"/>
  </w:num>
  <w:num w:numId="37">
    <w:abstractNumId w:val="1"/>
  </w:num>
  <w:num w:numId="38">
    <w:abstractNumId w:val="35"/>
  </w:num>
  <w:num w:numId="39">
    <w:abstractNumId w:val="33"/>
  </w:num>
  <w:num w:numId="40">
    <w:abstractNumId w:val="22"/>
  </w:num>
  <w:num w:numId="41">
    <w:abstractNumId w:val="15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mirrorMargins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97A76"/>
    <w:rsid w:val="002B6CA3"/>
    <w:rsid w:val="002C1E06"/>
    <w:rsid w:val="002D4E15"/>
    <w:rsid w:val="002D5866"/>
    <w:rsid w:val="002D694B"/>
    <w:rsid w:val="002E02CF"/>
    <w:rsid w:val="002E22BE"/>
    <w:rsid w:val="00301495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03A33"/>
    <w:rsid w:val="00517F65"/>
    <w:rsid w:val="00517F9F"/>
    <w:rsid w:val="00533CC2"/>
    <w:rsid w:val="00537DBE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B3A86"/>
    <w:rsid w:val="005B468B"/>
    <w:rsid w:val="005C1B67"/>
    <w:rsid w:val="005C5AB9"/>
    <w:rsid w:val="005D33F1"/>
    <w:rsid w:val="005D5E96"/>
    <w:rsid w:val="005E3C22"/>
    <w:rsid w:val="00600EAD"/>
    <w:rsid w:val="00610740"/>
    <w:rsid w:val="00613CEA"/>
    <w:rsid w:val="00613E4E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10774"/>
    <w:rsid w:val="0081251C"/>
    <w:rsid w:val="00815DCB"/>
    <w:rsid w:val="008201D6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053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C5187"/>
    <w:rsid w:val="00BC54A8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05335"/>
    <w:rsid w:val="00D24A97"/>
    <w:rsid w:val="00D30537"/>
    <w:rsid w:val="00D32C65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3184E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2018-09-18T11:16:00Z</cp:lastPrinted>
  <dcterms:created xsi:type="dcterms:W3CDTF">2018-09-19T15:17:00Z</dcterms:created>
  <dcterms:modified xsi:type="dcterms:W3CDTF">2018-09-19T16:20:00Z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Basic Motor Controls and Single-Phase Motors</vt:lpwstr>
  </property>
  <property fmtid="{D5CDD505-2E9C-101B-9397-08002B2CF9AE}" pid="4" name="DocNum">
    <vt:i4>4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