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C0AC1A2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F5052E">
        <w:rPr>
          <w:rFonts w:ascii="Verdana" w:hAnsi="Verdana"/>
          <w:b/>
          <w:sz w:val="24"/>
          <w:szCs w:val="24"/>
        </w:rPr>
        <w:t>Parallel-Series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5052E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5052E">
        <w:rPr>
          <w:rFonts w:ascii="Verdana" w:hAnsi="Verdana"/>
          <w:sz w:val="20"/>
          <w:szCs w:val="20"/>
        </w:rPr>
        <w:t>12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75F3DB4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5052E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5052E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F5052E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22848C9F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37D40" w:rsidRPr="00637D40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 w:rsidR="00F5052E" w:rsidRPr="00F5052E">
        <w:rPr>
          <w:rFonts w:ascii="Verdana" w:hAnsi="Verdana"/>
          <w:sz w:val="20"/>
          <w:szCs w:val="20"/>
          <w:highlight w:val="yellow"/>
        </w:rPr>
        <w:t>62pts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6DA1C976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910FD4">
        <w:rPr>
          <w:rFonts w:ascii="Verdana" w:hAnsi="Verdana"/>
          <w:sz w:val="20"/>
          <w:szCs w:val="20"/>
        </w:rPr>
        <w:t xml:space="preserve">calculate </w:t>
      </w:r>
      <w:r w:rsidR="00255DAC">
        <w:rPr>
          <w:rFonts w:ascii="Verdana" w:hAnsi="Verdana"/>
          <w:sz w:val="20"/>
          <w:szCs w:val="20"/>
        </w:rPr>
        <w:t>power, current</w:t>
      </w:r>
      <w:r w:rsidR="0052299E">
        <w:rPr>
          <w:rFonts w:ascii="Verdana" w:hAnsi="Verdana"/>
          <w:sz w:val="20"/>
          <w:szCs w:val="20"/>
        </w:rPr>
        <w:t>, resistance</w:t>
      </w:r>
      <w:r w:rsidR="00255DAC">
        <w:rPr>
          <w:rFonts w:ascii="Verdana" w:hAnsi="Verdana"/>
          <w:sz w:val="20"/>
          <w:szCs w:val="20"/>
        </w:rPr>
        <w:t xml:space="preserve"> and </w:t>
      </w:r>
      <w:r w:rsidR="00910FD4">
        <w:rPr>
          <w:rFonts w:ascii="Verdana" w:hAnsi="Verdana"/>
          <w:sz w:val="20"/>
          <w:szCs w:val="20"/>
        </w:rPr>
        <w:t xml:space="preserve">voltage </w:t>
      </w:r>
      <w:r w:rsidR="00106D14">
        <w:rPr>
          <w:rFonts w:ascii="Verdana" w:hAnsi="Verdana"/>
          <w:sz w:val="20"/>
          <w:szCs w:val="20"/>
        </w:rPr>
        <w:t xml:space="preserve">for each resistor in a </w:t>
      </w:r>
      <w:r w:rsidR="004D1067">
        <w:rPr>
          <w:rFonts w:ascii="Verdana" w:hAnsi="Verdana"/>
          <w:sz w:val="20"/>
          <w:szCs w:val="20"/>
        </w:rPr>
        <w:t>parallel-</w:t>
      </w:r>
      <w:r w:rsidR="00BA20BF">
        <w:rPr>
          <w:rFonts w:ascii="Verdana" w:hAnsi="Verdana"/>
          <w:sz w:val="20"/>
          <w:szCs w:val="20"/>
        </w:rPr>
        <w:t>series</w:t>
      </w:r>
      <w:r w:rsidR="00106D14">
        <w:rPr>
          <w:rFonts w:ascii="Verdana" w:hAnsi="Verdana"/>
          <w:sz w:val="20"/>
          <w:szCs w:val="20"/>
        </w:rPr>
        <w:t xml:space="preserve"> circuit</w:t>
      </w:r>
      <w:r>
        <w:rPr>
          <w:rFonts w:ascii="Verdana" w:hAnsi="Verdana"/>
          <w:sz w:val="20"/>
          <w:szCs w:val="20"/>
        </w:rPr>
        <w:t>.</w:t>
      </w:r>
    </w:p>
    <w:p w14:paraId="4FD14F65" w14:textId="1AA68EA9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distinguish the </w:t>
      </w:r>
      <w:r w:rsidR="00BA20BF">
        <w:rPr>
          <w:rFonts w:ascii="Verdana" w:hAnsi="Verdana"/>
          <w:sz w:val="20"/>
          <w:szCs w:val="20"/>
        </w:rPr>
        <w:t>characteristics</w:t>
      </w:r>
      <w:r>
        <w:rPr>
          <w:rFonts w:ascii="Verdana" w:hAnsi="Verdana"/>
          <w:sz w:val="20"/>
          <w:szCs w:val="20"/>
        </w:rPr>
        <w:t xml:space="preserve"> that a </w:t>
      </w:r>
      <w:r w:rsidR="008E375B">
        <w:rPr>
          <w:rFonts w:ascii="Verdana" w:hAnsi="Verdana"/>
          <w:sz w:val="20"/>
          <w:szCs w:val="20"/>
        </w:rPr>
        <w:t>parallel</w:t>
      </w:r>
      <w:r w:rsidR="004D1067">
        <w:rPr>
          <w:rFonts w:ascii="Verdana" w:hAnsi="Verdana"/>
          <w:sz w:val="20"/>
          <w:szCs w:val="20"/>
        </w:rPr>
        <w:t>-series</w:t>
      </w:r>
      <w:r>
        <w:rPr>
          <w:rFonts w:ascii="Verdana" w:hAnsi="Verdana"/>
          <w:sz w:val="20"/>
          <w:szCs w:val="20"/>
        </w:rPr>
        <w:t xml:space="preserve"> circuit </w:t>
      </w:r>
      <w:r w:rsidR="00BA20BF">
        <w:rPr>
          <w:rFonts w:ascii="Verdana" w:hAnsi="Verdana"/>
          <w:sz w:val="20"/>
          <w:szCs w:val="20"/>
        </w:rPr>
        <w:t>exhibits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1F18E245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F5052E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50C2608C" w14:textId="40500AEB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773522F7" w14:textId="7F95E886" w:rsidR="00DA1176" w:rsidRDefault="00BA20BF" w:rsidP="00DA1176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 the name suggests, a parallel</w:t>
      </w:r>
      <w:r w:rsidR="004D1067">
        <w:rPr>
          <w:rFonts w:ascii="Verdana" w:hAnsi="Verdana"/>
          <w:sz w:val="20"/>
          <w:szCs w:val="20"/>
        </w:rPr>
        <w:t>-series</w:t>
      </w:r>
      <w:r>
        <w:rPr>
          <w:rFonts w:ascii="Verdana" w:hAnsi="Verdana"/>
          <w:sz w:val="20"/>
          <w:szCs w:val="20"/>
        </w:rPr>
        <w:t xml:space="preserve"> circuit contains both a </w:t>
      </w:r>
      <w:r w:rsidR="004D1067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 and a </w:t>
      </w:r>
      <w:r w:rsidR="004D1067">
        <w:rPr>
          <w:rFonts w:ascii="Verdana" w:hAnsi="Verdana"/>
          <w:sz w:val="20"/>
          <w:szCs w:val="20"/>
        </w:rPr>
        <w:t>series</w:t>
      </w:r>
      <w:r>
        <w:rPr>
          <w:rFonts w:ascii="Verdana" w:hAnsi="Verdana"/>
          <w:sz w:val="20"/>
          <w:szCs w:val="20"/>
        </w:rPr>
        <w:t xml:space="preserve"> circuit. In the case of a </w:t>
      </w:r>
      <w:r w:rsidR="004D1067">
        <w:rPr>
          <w:rFonts w:ascii="Verdana" w:hAnsi="Verdana"/>
          <w:sz w:val="20"/>
          <w:szCs w:val="20"/>
        </w:rPr>
        <w:t xml:space="preserve">parallel-series </w:t>
      </w:r>
      <w:r>
        <w:rPr>
          <w:rFonts w:ascii="Verdana" w:hAnsi="Verdana"/>
          <w:sz w:val="20"/>
          <w:szCs w:val="20"/>
        </w:rPr>
        <w:t xml:space="preserve">circuit, the major circuit is a </w:t>
      </w:r>
      <w:r w:rsidR="004D1067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circuit, hence the name </w:t>
      </w:r>
      <w:r w:rsidR="004D1067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coming first in the name. Within the </w:t>
      </w:r>
      <w:r w:rsidR="004D1067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</w:t>
      </w:r>
      <w:r w:rsidR="004D1067">
        <w:rPr>
          <w:rFonts w:ascii="Verdana" w:hAnsi="Verdana"/>
          <w:sz w:val="20"/>
          <w:szCs w:val="20"/>
        </w:rPr>
        <w:t xml:space="preserve">branch </w:t>
      </w:r>
      <w:r>
        <w:rPr>
          <w:rFonts w:ascii="Verdana" w:hAnsi="Verdana"/>
          <w:sz w:val="20"/>
          <w:szCs w:val="20"/>
        </w:rPr>
        <w:t>circuit</w:t>
      </w:r>
      <w:r w:rsidR="004D1067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there exists a </w:t>
      </w:r>
      <w:r w:rsidR="004D1067">
        <w:rPr>
          <w:rFonts w:ascii="Verdana" w:hAnsi="Verdana"/>
          <w:sz w:val="20"/>
          <w:szCs w:val="20"/>
        </w:rPr>
        <w:t>series</w:t>
      </w:r>
      <w:r>
        <w:rPr>
          <w:rFonts w:ascii="Verdana" w:hAnsi="Verdana"/>
          <w:sz w:val="20"/>
          <w:szCs w:val="20"/>
        </w:rPr>
        <w:t xml:space="preserve"> circuit. To solve a </w:t>
      </w:r>
      <w:r w:rsidR="004D1067">
        <w:rPr>
          <w:rFonts w:ascii="Verdana" w:hAnsi="Verdana"/>
          <w:sz w:val="20"/>
          <w:szCs w:val="20"/>
        </w:rPr>
        <w:t xml:space="preserve">parallel-series </w:t>
      </w:r>
      <w:r>
        <w:rPr>
          <w:rFonts w:ascii="Verdana" w:hAnsi="Verdana"/>
          <w:sz w:val="20"/>
          <w:szCs w:val="20"/>
        </w:rPr>
        <w:t xml:space="preserve">circuit you must first solve the </w:t>
      </w:r>
      <w:r w:rsidR="004D1067">
        <w:rPr>
          <w:rFonts w:ascii="Verdana" w:hAnsi="Verdana"/>
          <w:sz w:val="20"/>
          <w:szCs w:val="20"/>
        </w:rPr>
        <w:t>individual branch circuit resistances, then use those</w:t>
      </w:r>
      <w:r>
        <w:rPr>
          <w:rFonts w:ascii="Verdana" w:hAnsi="Verdana"/>
          <w:sz w:val="20"/>
          <w:szCs w:val="20"/>
        </w:rPr>
        <w:t xml:space="preserve"> value</w:t>
      </w:r>
      <w:r w:rsidR="004D1067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to solve the larger </w:t>
      </w:r>
      <w:r w:rsidR="004D1067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circuit.</w:t>
      </w:r>
    </w:p>
    <w:p w14:paraId="6444048E" w14:textId="08982B50" w:rsidR="004328DF" w:rsidRDefault="005A787E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</w:t>
      </w:r>
      <w:r w:rsidR="00106D14">
        <w:rPr>
          <w:rFonts w:ascii="Verdana" w:hAnsi="Verdana"/>
          <w:b/>
        </w:rPr>
        <w:t>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106D14" w14:paraId="2D60323C" w14:textId="77777777" w:rsidTr="00761B84">
        <w:tc>
          <w:tcPr>
            <w:tcW w:w="5035" w:type="dxa"/>
            <w:vAlign w:val="center"/>
          </w:tcPr>
          <w:p w14:paraId="3574D0C6" w14:textId="472F8548" w:rsidR="00106D14" w:rsidRDefault="00975665" w:rsidP="00A662F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975665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531C7BA9" wp14:editId="428D70DC">
                  <wp:extent cx="2731135" cy="20497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1135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5D7A06B5" w14:textId="55BD1D67" w:rsidR="00106D14" w:rsidRDefault="00761B84" w:rsidP="00A662F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761B84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4B16F052" wp14:editId="0A4D3972">
                  <wp:extent cx="2057400" cy="2057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45B0CA" w14:textId="77777777" w:rsidR="00BA20BF" w:rsidRDefault="00BA20BF" w:rsidP="00BA20BF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169BF4DA" w14:textId="751DBB2B" w:rsidR="00BA20BF" w:rsidRPr="00CC14BC" w:rsidRDefault="00F5052E" w:rsidP="00BA20BF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=25V,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=5kΩ,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=1.1kΩ,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=2.2kΩ</m:t>
          </m:r>
        </m:oMath>
      </m:oMathPara>
    </w:p>
    <w:p w14:paraId="0728CF90" w14:textId="271EC7F7" w:rsidR="00693201" w:rsidRPr="00693201" w:rsidRDefault="00693201" w:rsidP="0069320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693201">
        <w:rPr>
          <w:rFonts w:ascii="Verdana" w:hAnsi="Verdana"/>
          <w:b/>
        </w:rPr>
        <w:t>Instructions</w:t>
      </w:r>
    </w:p>
    <w:p w14:paraId="534D0C08" w14:textId="39A489DD" w:rsidR="002E7E59" w:rsidRPr="00481880" w:rsidRDefault="002E7E59" w:rsidP="00481880">
      <w:pPr>
        <w:pStyle w:val="ListParagraph"/>
        <w:numPr>
          <w:ilvl w:val="0"/>
          <w:numId w:val="25"/>
        </w:numPr>
        <w:spacing w:after="120"/>
        <w:ind w:left="720"/>
        <w:rPr>
          <w:rFonts w:ascii="Verdana" w:hAnsi="Verdana"/>
          <w:sz w:val="20"/>
          <w:szCs w:val="20"/>
        </w:rPr>
      </w:pPr>
      <w:r w:rsidRPr="00481880">
        <w:rPr>
          <w:rFonts w:ascii="Verdana" w:hAnsi="Verdana"/>
          <w:sz w:val="20"/>
          <w:szCs w:val="20"/>
        </w:rPr>
        <w:t xml:space="preserve">To solve the circuit above, first solve the </w:t>
      </w:r>
      <w:r w:rsidR="00975665">
        <w:rPr>
          <w:rFonts w:ascii="Verdana" w:hAnsi="Verdana"/>
          <w:sz w:val="20"/>
          <w:szCs w:val="20"/>
        </w:rPr>
        <w:t>branch</w:t>
      </w:r>
      <w:r w:rsidRPr="00481880">
        <w:rPr>
          <w:rFonts w:ascii="Verdana" w:hAnsi="Verdana"/>
          <w:sz w:val="20"/>
          <w:szCs w:val="20"/>
        </w:rPr>
        <w:t xml:space="preserve"> resistance “totals”.</w:t>
      </w:r>
    </w:p>
    <w:p w14:paraId="7A31B014" w14:textId="362BC15E" w:rsidR="002E7E59" w:rsidRDefault="002E7E59" w:rsidP="00481880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81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</w:t>
      </w:r>
      <w:r w:rsidRPr="002E7E59">
        <w:rPr>
          <w:rFonts w:ascii="Verdana" w:hAnsi="Verdana" w:cs="Verdana"/>
          <w:sz w:val="20"/>
          <w:szCs w:val="20"/>
          <w:vertAlign w:val="subscript"/>
        </w:rPr>
        <w:t>AB</w:t>
      </w:r>
      <w:r>
        <w:rPr>
          <w:rFonts w:ascii="Verdana" w:hAnsi="Verdana" w:cs="Verdana"/>
          <w:sz w:val="20"/>
          <w:szCs w:val="20"/>
        </w:rPr>
        <w:t xml:space="preserve"> =</w:t>
      </w:r>
      <w:r w:rsidR="00637D40">
        <w:rPr>
          <w:rFonts w:ascii="Verdana" w:hAnsi="Verdana" w:cs="Verdana"/>
          <w:sz w:val="20"/>
          <w:szCs w:val="20"/>
        </w:rPr>
        <w:t xml:space="preserve"> </w:t>
      </w:r>
      <w:r w:rsidR="00637D40" w:rsidRPr="00637D40">
        <w:rPr>
          <w:rFonts w:ascii="Verdana" w:hAnsi="Verdana" w:cs="Verdana"/>
          <w:sz w:val="20"/>
          <w:szCs w:val="20"/>
          <w:highlight w:val="yellow"/>
        </w:rPr>
        <w:t>6kΩ</w:t>
      </w:r>
      <w:r w:rsidR="00975665">
        <w:rPr>
          <w:rFonts w:ascii="Verdana" w:hAnsi="Verdana" w:cs="Verdana"/>
          <w:sz w:val="20"/>
          <w:szCs w:val="20"/>
        </w:rPr>
        <w:tab/>
        <w:t>R</w:t>
      </w:r>
      <w:r w:rsidR="00975665">
        <w:rPr>
          <w:rFonts w:ascii="Verdana" w:hAnsi="Verdana" w:cs="Verdana"/>
          <w:sz w:val="20"/>
          <w:szCs w:val="20"/>
          <w:vertAlign w:val="subscript"/>
        </w:rPr>
        <w:t>CD</w:t>
      </w:r>
      <w:r w:rsidR="00975665">
        <w:rPr>
          <w:rFonts w:ascii="Verdana" w:hAnsi="Verdana" w:cs="Verdana"/>
          <w:sz w:val="20"/>
          <w:szCs w:val="20"/>
        </w:rPr>
        <w:t xml:space="preserve"> = </w:t>
      </w:r>
      <w:r w:rsidR="009E3570" w:rsidRPr="009E3570">
        <w:rPr>
          <w:rFonts w:ascii="Verdana" w:hAnsi="Verdana" w:cs="Verdana"/>
          <w:sz w:val="20"/>
          <w:szCs w:val="20"/>
          <w:highlight w:val="yellow"/>
        </w:rPr>
        <w:t>3.3kΩ</w:t>
      </w:r>
    </w:p>
    <w:p w14:paraId="3522EB7D" w14:textId="0CBE28A1" w:rsidR="00975665" w:rsidRPr="00481880" w:rsidRDefault="00975665" w:rsidP="00975665">
      <w:pPr>
        <w:pStyle w:val="ListParagraph"/>
        <w:numPr>
          <w:ilvl w:val="0"/>
          <w:numId w:val="25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Once you have obtained</w:t>
      </w:r>
      <w:r w:rsidRPr="0048188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these </w:t>
      </w:r>
      <w:r w:rsidR="00443AE7">
        <w:rPr>
          <w:rFonts w:ascii="Verdana" w:hAnsi="Verdana"/>
          <w:sz w:val="20"/>
          <w:szCs w:val="20"/>
        </w:rPr>
        <w:t>resistance values</w:t>
      </w:r>
      <w:r w:rsidRPr="00481880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calculating</w:t>
      </w:r>
      <w:r w:rsidRPr="0048188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each branch current is possible</w:t>
      </w:r>
      <w:r w:rsidRPr="00481880">
        <w:rPr>
          <w:rFonts w:ascii="Verdana" w:hAnsi="Verdana"/>
          <w:sz w:val="20"/>
          <w:szCs w:val="20"/>
        </w:rPr>
        <w:t>.</w:t>
      </w:r>
    </w:p>
    <w:p w14:paraId="17B0F05B" w14:textId="4DCCA608" w:rsidR="00975665" w:rsidRDefault="00975665" w:rsidP="00975665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81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  <w:vertAlign w:val="subscript"/>
        </w:rPr>
        <w:t>AB</w:t>
      </w:r>
      <w:r>
        <w:rPr>
          <w:rFonts w:ascii="Verdana" w:hAnsi="Verdana" w:cs="Verdana"/>
          <w:sz w:val="20"/>
          <w:szCs w:val="20"/>
        </w:rPr>
        <w:t xml:space="preserve"> = </w:t>
      </w:r>
      <w:r w:rsidR="009E3570" w:rsidRPr="009E3570">
        <w:rPr>
          <w:rFonts w:ascii="Verdana" w:hAnsi="Verdana" w:cs="Verdana"/>
          <w:sz w:val="20"/>
          <w:szCs w:val="20"/>
          <w:highlight w:val="yellow"/>
        </w:rPr>
        <w:t>4.167mA</w:t>
      </w:r>
      <w:r>
        <w:rPr>
          <w:rFonts w:ascii="Verdana" w:hAnsi="Verdana" w:cs="Verdana"/>
          <w:sz w:val="20"/>
          <w:szCs w:val="20"/>
        </w:rPr>
        <w:tab/>
        <w:t>I</w:t>
      </w:r>
      <w:r>
        <w:rPr>
          <w:rFonts w:ascii="Verdana" w:hAnsi="Verdana" w:cs="Verdana"/>
          <w:sz w:val="20"/>
          <w:szCs w:val="20"/>
          <w:vertAlign w:val="subscript"/>
        </w:rPr>
        <w:t>CD</w:t>
      </w:r>
      <w:r>
        <w:rPr>
          <w:rFonts w:ascii="Verdana" w:hAnsi="Verdana" w:cs="Verdana"/>
          <w:sz w:val="20"/>
          <w:szCs w:val="20"/>
        </w:rPr>
        <w:t xml:space="preserve"> = </w:t>
      </w:r>
      <w:r w:rsidR="009E3570" w:rsidRPr="009E3570">
        <w:rPr>
          <w:rFonts w:ascii="Verdana" w:hAnsi="Verdana" w:cs="Verdana"/>
          <w:sz w:val="20"/>
          <w:szCs w:val="20"/>
          <w:highlight w:val="yellow"/>
        </w:rPr>
        <w:t>7.576mA</w:t>
      </w:r>
    </w:p>
    <w:p w14:paraId="64DA36CC" w14:textId="3BA04BC3" w:rsidR="002E7E59" w:rsidRPr="00481880" w:rsidRDefault="002E7E59" w:rsidP="00481880">
      <w:pPr>
        <w:pStyle w:val="ListParagraph"/>
        <w:numPr>
          <w:ilvl w:val="0"/>
          <w:numId w:val="25"/>
        </w:numPr>
        <w:spacing w:after="120"/>
        <w:ind w:left="720"/>
        <w:rPr>
          <w:rFonts w:ascii="Verdana" w:hAnsi="Verdana"/>
          <w:sz w:val="20"/>
          <w:szCs w:val="20"/>
        </w:rPr>
      </w:pPr>
      <w:r w:rsidRPr="00481880">
        <w:rPr>
          <w:rFonts w:ascii="Verdana" w:hAnsi="Verdana"/>
          <w:sz w:val="20"/>
          <w:szCs w:val="20"/>
        </w:rPr>
        <w:t xml:space="preserve">Next use </w:t>
      </w:r>
      <w:r w:rsidR="00975665" w:rsidRPr="00481880">
        <w:rPr>
          <w:rFonts w:ascii="Verdana" w:hAnsi="Verdana"/>
          <w:sz w:val="20"/>
          <w:szCs w:val="20"/>
        </w:rPr>
        <w:t>R</w:t>
      </w:r>
      <w:r w:rsidR="00975665" w:rsidRPr="00481880">
        <w:rPr>
          <w:rFonts w:ascii="Verdana" w:hAnsi="Verdana"/>
          <w:sz w:val="20"/>
          <w:szCs w:val="20"/>
          <w:vertAlign w:val="subscript"/>
        </w:rPr>
        <w:t>AB</w:t>
      </w:r>
      <w:r w:rsidR="00975665" w:rsidRPr="00481880">
        <w:rPr>
          <w:rFonts w:ascii="Verdana" w:hAnsi="Verdana"/>
          <w:sz w:val="20"/>
          <w:szCs w:val="20"/>
        </w:rPr>
        <w:t xml:space="preserve"> </w:t>
      </w:r>
      <w:r w:rsidRPr="00481880">
        <w:rPr>
          <w:rFonts w:ascii="Verdana" w:hAnsi="Verdana"/>
          <w:sz w:val="20"/>
          <w:szCs w:val="20"/>
        </w:rPr>
        <w:t xml:space="preserve">and </w:t>
      </w:r>
      <w:r w:rsidR="00975665" w:rsidRPr="00481880">
        <w:rPr>
          <w:rFonts w:ascii="Verdana" w:hAnsi="Verdana"/>
          <w:sz w:val="20"/>
          <w:szCs w:val="20"/>
        </w:rPr>
        <w:t>R</w:t>
      </w:r>
      <w:r w:rsidR="00975665">
        <w:rPr>
          <w:rFonts w:ascii="Verdana" w:hAnsi="Verdana"/>
          <w:sz w:val="20"/>
          <w:szCs w:val="20"/>
          <w:vertAlign w:val="subscript"/>
        </w:rPr>
        <w:t>CD</w:t>
      </w:r>
      <w:r w:rsidR="00975665" w:rsidRPr="00481880">
        <w:rPr>
          <w:rFonts w:ascii="Verdana" w:hAnsi="Verdana"/>
          <w:sz w:val="20"/>
          <w:szCs w:val="20"/>
        </w:rPr>
        <w:t xml:space="preserve"> </w:t>
      </w:r>
      <w:r w:rsidR="00975665">
        <w:rPr>
          <w:rFonts w:ascii="Verdana" w:hAnsi="Verdana"/>
          <w:sz w:val="20"/>
          <w:szCs w:val="20"/>
        </w:rPr>
        <w:t>and the conductance method, compute</w:t>
      </w:r>
      <w:r w:rsidRPr="00481880">
        <w:rPr>
          <w:rFonts w:ascii="Verdana" w:hAnsi="Verdana"/>
          <w:sz w:val="20"/>
          <w:szCs w:val="20"/>
        </w:rPr>
        <w:t xml:space="preserve"> total circuit resistance.</w:t>
      </w:r>
    </w:p>
    <w:p w14:paraId="2275279F" w14:textId="7E39DD65" w:rsidR="002E7E59" w:rsidRDefault="002E7E59" w:rsidP="00481880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810"/>
        <w:rPr>
          <w:rFonts w:ascii="Verdana" w:hAnsi="Verdana" w:cs="Verdana"/>
          <w:sz w:val="20"/>
          <w:szCs w:val="20"/>
        </w:rPr>
      </w:pPr>
      <w:r w:rsidRPr="009E3570">
        <w:rPr>
          <w:rFonts w:ascii="Verdana" w:hAnsi="Verdana" w:cs="Verdana"/>
          <w:sz w:val="20"/>
          <w:szCs w:val="20"/>
          <w:highlight w:val="yellow"/>
        </w:rPr>
        <w:t>R</w:t>
      </w:r>
      <w:r w:rsidRPr="009E3570">
        <w:rPr>
          <w:rFonts w:ascii="Verdana" w:hAnsi="Verdana" w:cs="Verdana"/>
          <w:sz w:val="20"/>
          <w:szCs w:val="20"/>
          <w:highlight w:val="yellow"/>
          <w:vertAlign w:val="subscript"/>
        </w:rPr>
        <w:t>T</w:t>
      </w:r>
      <w:r w:rsidRPr="009E3570">
        <w:rPr>
          <w:rFonts w:ascii="Verdana" w:hAnsi="Verdana" w:cs="Verdana"/>
          <w:sz w:val="20"/>
          <w:szCs w:val="20"/>
          <w:highlight w:val="yellow"/>
        </w:rPr>
        <w:t xml:space="preserve"> = </w:t>
      </w: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  <w:highlight w:val="yellow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Verdana"/>
                    <w:i/>
                    <w:sz w:val="20"/>
                    <w:szCs w:val="20"/>
                    <w:highlight w:val="yellow"/>
                  </w:rPr>
                </m:ctrlPr>
              </m:fPr>
              <m:num>
                <m:r>
                  <w:rPr>
                    <w:rFonts w:ascii="Cambria Math" w:hAnsi="Cambria Math" w:cs="Verdana"/>
                    <w:sz w:val="20"/>
                    <w:szCs w:val="20"/>
                    <w:highlight w:val="yellow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Verdana"/>
                        <w:i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Verdana"/>
                        <w:sz w:val="20"/>
                        <w:szCs w:val="20"/>
                        <w:highlight w:val="yellow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Verdana"/>
                        <w:sz w:val="20"/>
                        <w:szCs w:val="20"/>
                        <w:highlight w:val="yellow"/>
                      </w:rPr>
                      <m:t>AB</m:t>
                    </m:r>
                  </m:sub>
                </m:sSub>
              </m:den>
            </m:f>
            <m:r>
              <w:rPr>
                <w:rFonts w:ascii="Cambria Math" w:hAnsi="Cambria Math" w:cs="Verdana"/>
                <w:sz w:val="20"/>
                <w:szCs w:val="20"/>
                <w:highlight w:val="yellow"/>
              </w:rPr>
              <m:t>+</m:t>
            </m:r>
            <m:f>
              <m:fPr>
                <m:ctrlPr>
                  <w:rPr>
                    <w:rFonts w:ascii="Cambria Math" w:hAnsi="Cambria Math" w:cs="Verdana"/>
                    <w:i/>
                    <w:sz w:val="20"/>
                    <w:szCs w:val="20"/>
                    <w:highlight w:val="yellow"/>
                  </w:rPr>
                </m:ctrlPr>
              </m:fPr>
              <m:num>
                <m:r>
                  <w:rPr>
                    <w:rFonts w:ascii="Cambria Math" w:hAnsi="Cambria Math" w:cs="Verdana"/>
                    <w:sz w:val="20"/>
                    <w:szCs w:val="20"/>
                    <w:highlight w:val="yellow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Verdana"/>
                        <w:i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Verdana"/>
                        <w:sz w:val="20"/>
                        <w:szCs w:val="20"/>
                        <w:highlight w:val="yellow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Verdana"/>
                        <w:sz w:val="20"/>
                        <w:szCs w:val="20"/>
                        <w:highlight w:val="yellow"/>
                      </w:rPr>
                      <m:t>CD</m:t>
                    </m:r>
                  </m:sub>
                </m:sSub>
              </m:den>
            </m:f>
          </m:den>
        </m:f>
        <m:r>
          <w:rPr>
            <w:rFonts w:ascii="Cambria Math" w:hAnsi="Cambria Math" w:cs="Verdana"/>
            <w:sz w:val="20"/>
            <w:szCs w:val="20"/>
            <w:highlight w:val="yellow"/>
          </w:rPr>
          <m:t>=2.129kΩ</m:t>
        </m:r>
      </m:oMath>
    </w:p>
    <w:p w14:paraId="32EDBB67" w14:textId="77777777" w:rsidR="00975665" w:rsidRPr="00910FD4" w:rsidRDefault="00975665" w:rsidP="00975665">
      <w:pPr>
        <w:tabs>
          <w:tab w:val="right" w:pos="10080"/>
        </w:tabs>
        <w:spacing w:before="360" w:after="120"/>
        <w:ind w:left="720"/>
        <w:rPr>
          <w:rFonts w:ascii="Verdana" w:hAnsi="Verdana"/>
          <w:sz w:val="20"/>
          <w:szCs w:val="20"/>
        </w:rPr>
        <w:sectPr w:rsidR="00975665" w:rsidRPr="00910FD4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75DDC496" w14:textId="15CA9DD0" w:rsidR="002E7E59" w:rsidRPr="00481880" w:rsidRDefault="002E7E59" w:rsidP="00481880">
      <w:pPr>
        <w:pStyle w:val="ListParagraph"/>
        <w:numPr>
          <w:ilvl w:val="0"/>
          <w:numId w:val="25"/>
        </w:numPr>
        <w:spacing w:after="120"/>
        <w:ind w:left="720"/>
        <w:rPr>
          <w:rFonts w:ascii="Verdana" w:hAnsi="Verdana"/>
          <w:sz w:val="20"/>
          <w:szCs w:val="20"/>
        </w:rPr>
      </w:pPr>
      <w:r w:rsidRPr="00481880">
        <w:rPr>
          <w:rFonts w:ascii="Verdana" w:hAnsi="Verdana"/>
          <w:sz w:val="20"/>
          <w:szCs w:val="20"/>
        </w:rPr>
        <w:lastRenderedPageBreak/>
        <w:t>Now that we know total circuit resistance, we can calculate the total circuit current.</w:t>
      </w:r>
    </w:p>
    <w:p w14:paraId="4A61A880" w14:textId="5A6DF78C" w:rsidR="00481880" w:rsidRDefault="002E7E59" w:rsidP="00481880">
      <w:pPr>
        <w:tabs>
          <w:tab w:val="right" w:pos="10080"/>
        </w:tabs>
        <w:spacing w:before="36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</w:t>
      </w:r>
      <w:r w:rsidRPr="00481880">
        <w:rPr>
          <w:rFonts w:ascii="Verdana" w:hAnsi="Verdana" w:cs="Verdana"/>
          <w:sz w:val="20"/>
          <w:szCs w:val="20"/>
          <w:vertAlign w:val="subscript"/>
        </w:rPr>
        <w:t>T</w:t>
      </w:r>
      <w:r>
        <w:rPr>
          <w:rFonts w:ascii="Verdana" w:hAnsi="Verdana" w:cs="Verdana"/>
          <w:sz w:val="20"/>
          <w:szCs w:val="20"/>
        </w:rPr>
        <w:t xml:space="preserve"> = </w:t>
      </w:r>
      <w:r w:rsidR="009E3570" w:rsidRPr="009E3570">
        <w:rPr>
          <w:rFonts w:ascii="Verdana" w:hAnsi="Verdana" w:cs="Verdana"/>
          <w:sz w:val="20"/>
          <w:szCs w:val="20"/>
          <w:highlight w:val="yellow"/>
        </w:rPr>
        <w:t>11.742mA</w:t>
      </w:r>
    </w:p>
    <w:p w14:paraId="544F3C3E" w14:textId="328380C4" w:rsidR="002E7E59" w:rsidRPr="00481880" w:rsidRDefault="002E7E59" w:rsidP="00481880">
      <w:pPr>
        <w:pStyle w:val="ListParagraph"/>
        <w:numPr>
          <w:ilvl w:val="0"/>
          <w:numId w:val="25"/>
        </w:numPr>
        <w:spacing w:after="120"/>
        <w:ind w:left="720"/>
        <w:rPr>
          <w:rFonts w:ascii="Verdana" w:hAnsi="Verdana"/>
          <w:sz w:val="20"/>
          <w:szCs w:val="20"/>
        </w:rPr>
      </w:pPr>
      <w:r w:rsidRPr="00481880">
        <w:rPr>
          <w:rFonts w:ascii="Verdana" w:hAnsi="Verdana"/>
          <w:sz w:val="20"/>
          <w:szCs w:val="20"/>
        </w:rPr>
        <w:t xml:space="preserve">Using the calculated </w:t>
      </w:r>
      <w:r w:rsidR="00975665">
        <w:rPr>
          <w:rFonts w:ascii="Verdana" w:hAnsi="Verdana"/>
          <w:sz w:val="20"/>
          <w:szCs w:val="20"/>
        </w:rPr>
        <w:t>branch</w:t>
      </w:r>
      <w:r w:rsidRPr="00481880">
        <w:rPr>
          <w:rFonts w:ascii="Verdana" w:hAnsi="Verdana"/>
          <w:sz w:val="20"/>
          <w:szCs w:val="20"/>
        </w:rPr>
        <w:t xml:space="preserve"> current</w:t>
      </w:r>
      <w:r w:rsidR="00975665">
        <w:rPr>
          <w:rFonts w:ascii="Verdana" w:hAnsi="Verdana"/>
          <w:sz w:val="20"/>
          <w:szCs w:val="20"/>
        </w:rPr>
        <w:t>s</w:t>
      </w:r>
      <w:r w:rsidR="00481880" w:rsidRPr="00481880">
        <w:rPr>
          <w:rFonts w:ascii="Verdana" w:hAnsi="Verdana"/>
          <w:sz w:val="20"/>
          <w:szCs w:val="20"/>
        </w:rPr>
        <w:t xml:space="preserve"> </w:t>
      </w:r>
      <w:r w:rsidR="00975665">
        <w:rPr>
          <w:rFonts w:ascii="Verdana" w:hAnsi="Verdana"/>
          <w:sz w:val="20"/>
          <w:szCs w:val="20"/>
        </w:rPr>
        <w:t>along with</w:t>
      </w:r>
      <w:r w:rsidR="00481880" w:rsidRPr="00481880">
        <w:rPr>
          <w:rFonts w:ascii="Verdana" w:hAnsi="Verdana"/>
          <w:sz w:val="20"/>
          <w:szCs w:val="20"/>
        </w:rPr>
        <w:t xml:space="preserve"> </w:t>
      </w:r>
      <w:r w:rsidR="00975665" w:rsidRPr="00481880">
        <w:rPr>
          <w:rFonts w:ascii="Verdana" w:hAnsi="Verdana"/>
          <w:sz w:val="20"/>
          <w:szCs w:val="20"/>
        </w:rPr>
        <w:t>R</w:t>
      </w:r>
      <w:r w:rsidR="00975665" w:rsidRPr="00481880">
        <w:rPr>
          <w:rFonts w:ascii="Verdana" w:hAnsi="Verdana"/>
          <w:sz w:val="20"/>
          <w:szCs w:val="20"/>
          <w:vertAlign w:val="subscript"/>
        </w:rPr>
        <w:t>AB</w:t>
      </w:r>
      <w:r w:rsidR="00975665" w:rsidRPr="00975665">
        <w:rPr>
          <w:rFonts w:ascii="Verdana" w:hAnsi="Verdana"/>
          <w:sz w:val="20"/>
          <w:szCs w:val="20"/>
        </w:rPr>
        <w:t xml:space="preserve"> </w:t>
      </w:r>
      <w:r w:rsidR="00975665">
        <w:rPr>
          <w:rFonts w:ascii="Verdana" w:hAnsi="Verdana"/>
          <w:sz w:val="20"/>
          <w:szCs w:val="20"/>
        </w:rPr>
        <w:t xml:space="preserve">and </w:t>
      </w:r>
      <w:r w:rsidR="00975665" w:rsidRPr="00481880">
        <w:rPr>
          <w:rFonts w:ascii="Verdana" w:hAnsi="Verdana"/>
          <w:sz w:val="20"/>
          <w:szCs w:val="20"/>
        </w:rPr>
        <w:t>R</w:t>
      </w:r>
      <w:r w:rsidR="00975665">
        <w:rPr>
          <w:rFonts w:ascii="Verdana" w:hAnsi="Verdana"/>
          <w:sz w:val="20"/>
          <w:szCs w:val="20"/>
          <w:vertAlign w:val="subscript"/>
        </w:rPr>
        <w:t>CD</w:t>
      </w:r>
      <w:r w:rsidR="00481880" w:rsidRPr="00481880">
        <w:rPr>
          <w:rFonts w:ascii="Verdana" w:hAnsi="Verdana"/>
          <w:sz w:val="20"/>
          <w:szCs w:val="20"/>
        </w:rPr>
        <w:t xml:space="preserve">, you can calculate the voltage drop across </w:t>
      </w:r>
      <w:r w:rsidR="00975665">
        <w:rPr>
          <w:rFonts w:ascii="Verdana" w:hAnsi="Verdana"/>
          <w:sz w:val="20"/>
          <w:szCs w:val="20"/>
        </w:rPr>
        <w:t>each resistor</w:t>
      </w:r>
      <w:r w:rsidRPr="00481880">
        <w:rPr>
          <w:rFonts w:ascii="Verdana" w:hAnsi="Verdana"/>
          <w:sz w:val="20"/>
          <w:szCs w:val="20"/>
        </w:rPr>
        <w:t>.</w:t>
      </w:r>
    </w:p>
    <w:p w14:paraId="7EC70796" w14:textId="41886E39" w:rsidR="002E7E59" w:rsidRDefault="00481880" w:rsidP="00E510D3">
      <w:pPr>
        <w:tabs>
          <w:tab w:val="left" w:pos="3150"/>
          <w:tab w:val="left" w:pos="5490"/>
          <w:tab w:val="left" w:pos="783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</w:t>
      </w:r>
      <w:r w:rsidR="00975665">
        <w:rPr>
          <w:rFonts w:ascii="Verdana" w:hAnsi="Verdana" w:cs="Verdana"/>
          <w:sz w:val="20"/>
          <w:szCs w:val="20"/>
          <w:vertAlign w:val="subscript"/>
        </w:rPr>
        <w:t>R1</w:t>
      </w:r>
      <w:r w:rsidR="002E7E59">
        <w:rPr>
          <w:rFonts w:ascii="Verdana" w:hAnsi="Verdana" w:cs="Verdana"/>
          <w:sz w:val="20"/>
          <w:szCs w:val="20"/>
        </w:rPr>
        <w:t xml:space="preserve"> = </w:t>
      </w:r>
      <w:r w:rsidR="00C75567" w:rsidRPr="00C75567">
        <w:rPr>
          <w:rFonts w:ascii="Verdana" w:hAnsi="Verdana" w:cs="Verdana"/>
          <w:sz w:val="20"/>
          <w:szCs w:val="20"/>
          <w:highlight w:val="yellow"/>
        </w:rPr>
        <w:t>4.167V</w:t>
      </w:r>
      <w:r w:rsidR="00975665" w:rsidRPr="00975665">
        <w:rPr>
          <w:rFonts w:ascii="Verdana" w:hAnsi="Verdana" w:cs="Verdana"/>
          <w:sz w:val="20"/>
          <w:szCs w:val="20"/>
        </w:rPr>
        <w:t xml:space="preserve"> </w:t>
      </w:r>
      <w:r w:rsidR="00975665">
        <w:rPr>
          <w:rFonts w:ascii="Verdana" w:hAnsi="Verdana" w:cs="Verdana"/>
          <w:sz w:val="20"/>
          <w:szCs w:val="20"/>
        </w:rPr>
        <w:tab/>
        <w:t>E</w:t>
      </w:r>
      <w:r w:rsidR="00975665">
        <w:rPr>
          <w:rFonts w:ascii="Verdana" w:hAnsi="Verdana" w:cs="Verdana"/>
          <w:sz w:val="20"/>
          <w:szCs w:val="20"/>
          <w:vertAlign w:val="subscript"/>
        </w:rPr>
        <w:t>R2</w:t>
      </w:r>
      <w:r w:rsidR="00975665">
        <w:rPr>
          <w:rFonts w:ascii="Verdana" w:hAnsi="Verdana" w:cs="Verdana"/>
          <w:sz w:val="20"/>
          <w:szCs w:val="20"/>
        </w:rPr>
        <w:t xml:space="preserve"> = </w:t>
      </w:r>
      <w:r w:rsidR="006D4691" w:rsidRPr="006D4691">
        <w:rPr>
          <w:rFonts w:ascii="Verdana" w:hAnsi="Verdana" w:cs="Verdana"/>
          <w:sz w:val="20"/>
          <w:szCs w:val="20"/>
          <w:highlight w:val="yellow"/>
        </w:rPr>
        <w:t>20.833V</w:t>
      </w:r>
      <w:r w:rsidR="00975665" w:rsidRPr="00975665">
        <w:rPr>
          <w:rFonts w:ascii="Verdana" w:hAnsi="Verdana" w:cs="Verdana"/>
          <w:sz w:val="20"/>
          <w:szCs w:val="20"/>
        </w:rPr>
        <w:t xml:space="preserve"> </w:t>
      </w:r>
      <w:r w:rsidR="00975665">
        <w:rPr>
          <w:rFonts w:ascii="Verdana" w:hAnsi="Verdana" w:cs="Verdana"/>
          <w:sz w:val="20"/>
          <w:szCs w:val="20"/>
        </w:rPr>
        <w:tab/>
        <w:t>E</w:t>
      </w:r>
      <w:r w:rsidR="00975665">
        <w:rPr>
          <w:rFonts w:ascii="Verdana" w:hAnsi="Verdana" w:cs="Verdana"/>
          <w:sz w:val="20"/>
          <w:szCs w:val="20"/>
          <w:vertAlign w:val="subscript"/>
        </w:rPr>
        <w:t>R</w:t>
      </w:r>
      <w:r w:rsidR="00E510D3">
        <w:rPr>
          <w:rFonts w:ascii="Verdana" w:hAnsi="Verdana" w:cs="Verdana"/>
          <w:sz w:val="20"/>
          <w:szCs w:val="20"/>
          <w:vertAlign w:val="subscript"/>
        </w:rPr>
        <w:t>3</w:t>
      </w:r>
      <w:r w:rsidR="00975665">
        <w:rPr>
          <w:rFonts w:ascii="Verdana" w:hAnsi="Verdana" w:cs="Verdana"/>
          <w:sz w:val="20"/>
          <w:szCs w:val="20"/>
        </w:rPr>
        <w:t xml:space="preserve"> = </w:t>
      </w:r>
      <w:r w:rsidR="006D4691" w:rsidRPr="006D4691">
        <w:rPr>
          <w:rFonts w:ascii="Verdana" w:hAnsi="Verdana" w:cs="Verdana"/>
          <w:sz w:val="20"/>
          <w:szCs w:val="20"/>
          <w:highlight w:val="yellow"/>
        </w:rPr>
        <w:t>8.333V</w:t>
      </w:r>
      <w:r w:rsidR="00975665" w:rsidRPr="00975665">
        <w:rPr>
          <w:rFonts w:ascii="Verdana" w:hAnsi="Verdana" w:cs="Verdana"/>
          <w:sz w:val="20"/>
          <w:szCs w:val="20"/>
        </w:rPr>
        <w:t xml:space="preserve"> </w:t>
      </w:r>
      <w:r w:rsidR="00975665">
        <w:rPr>
          <w:rFonts w:ascii="Verdana" w:hAnsi="Verdana" w:cs="Verdana"/>
          <w:sz w:val="20"/>
          <w:szCs w:val="20"/>
        </w:rPr>
        <w:tab/>
        <w:t>E</w:t>
      </w:r>
      <w:r w:rsidR="00975665">
        <w:rPr>
          <w:rFonts w:ascii="Verdana" w:hAnsi="Verdana" w:cs="Verdana"/>
          <w:sz w:val="20"/>
          <w:szCs w:val="20"/>
          <w:vertAlign w:val="subscript"/>
        </w:rPr>
        <w:t>R</w:t>
      </w:r>
      <w:r w:rsidR="00E510D3">
        <w:rPr>
          <w:rFonts w:ascii="Verdana" w:hAnsi="Verdana" w:cs="Verdana"/>
          <w:sz w:val="20"/>
          <w:szCs w:val="20"/>
          <w:vertAlign w:val="subscript"/>
        </w:rPr>
        <w:t>4</w:t>
      </w:r>
      <w:r w:rsidR="00975665">
        <w:rPr>
          <w:rFonts w:ascii="Verdana" w:hAnsi="Verdana" w:cs="Verdana"/>
          <w:sz w:val="20"/>
          <w:szCs w:val="20"/>
        </w:rPr>
        <w:t xml:space="preserve"> = </w:t>
      </w:r>
      <w:r w:rsidR="006D4691" w:rsidRPr="006D4691">
        <w:rPr>
          <w:rFonts w:ascii="Verdana" w:hAnsi="Verdana" w:cs="Verdana"/>
          <w:sz w:val="20"/>
          <w:szCs w:val="20"/>
          <w:highlight w:val="yellow"/>
        </w:rPr>
        <w:t>16.667V</w:t>
      </w:r>
    </w:p>
    <w:p w14:paraId="1247E960" w14:textId="38588FAD" w:rsidR="00481880" w:rsidRPr="00481880" w:rsidRDefault="00481880" w:rsidP="00481880">
      <w:pPr>
        <w:pStyle w:val="ListParagraph"/>
        <w:numPr>
          <w:ilvl w:val="0"/>
          <w:numId w:val="25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Now you have all the information necessary to complete the table below</w:t>
      </w:r>
      <w:r w:rsidRPr="00481880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DA1176" w:rsidRPr="00DD3F5F" w14:paraId="60208FEE" w14:textId="77777777" w:rsidTr="0010018F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4D1A8C1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43E688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9EFB0E4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B621197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49A3DF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DA1176" w:rsidRPr="00DD3F5F" w14:paraId="2601ACEA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C3E8948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25779B" w14:textId="18A9F276" w:rsidR="00DA1176" w:rsidRPr="006D4691" w:rsidRDefault="006D4691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4691">
              <w:rPr>
                <w:rFonts w:ascii="Verdana" w:hAnsi="Verdana"/>
                <w:noProof/>
                <w:sz w:val="20"/>
                <w:szCs w:val="20"/>
                <w:highlight w:val="yellow"/>
              </w:rPr>
              <w:t>17.364mW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66A5717" w14:textId="4936F54C" w:rsidR="00DA1176" w:rsidRPr="006D4691" w:rsidRDefault="006D4691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4691">
              <w:rPr>
                <w:rFonts w:ascii="Verdana" w:hAnsi="Verdana" w:cs="Verdana"/>
                <w:sz w:val="20"/>
                <w:szCs w:val="20"/>
                <w:highlight w:val="yellow"/>
              </w:rPr>
              <w:t>4.167</w:t>
            </w:r>
            <w:r w:rsidRPr="006D4691">
              <w:rPr>
                <w:rFonts w:ascii="Verdana" w:hAnsi="Verdana" w:cs="Verdana"/>
                <w:sz w:val="20"/>
                <w:szCs w:val="20"/>
                <w:highlight w:val="yellow"/>
              </w:rPr>
              <w:t>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89BE8C4" w14:textId="19B37E83" w:rsidR="00DA1176" w:rsidRPr="006D4691" w:rsidRDefault="006D4691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4691">
              <w:rPr>
                <w:rFonts w:ascii="Verdana" w:hAnsi="Verdana"/>
                <w:noProof/>
                <w:sz w:val="20"/>
                <w:szCs w:val="20"/>
                <w:highlight w:val="yellow"/>
              </w:rPr>
              <w:t>1k</w:t>
            </w:r>
            <w:r w:rsidRPr="006D4691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3D9820" w14:textId="4E52CE02" w:rsidR="00DA1176" w:rsidRPr="006D4691" w:rsidRDefault="006D4691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4691">
              <w:rPr>
                <w:rFonts w:ascii="Verdana" w:hAnsi="Verdana" w:cs="Verdana"/>
                <w:sz w:val="20"/>
                <w:szCs w:val="20"/>
                <w:highlight w:val="yellow"/>
              </w:rPr>
              <w:t>4.167V</w:t>
            </w:r>
          </w:p>
        </w:tc>
      </w:tr>
      <w:tr w:rsidR="00BA20BF" w:rsidRPr="00DD3F5F" w14:paraId="07388428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91F33C" w14:textId="77777777" w:rsidR="00BA20BF" w:rsidRPr="00DD3F5F" w:rsidRDefault="00BA20B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2CFD4B" w14:textId="3D7FC3E8" w:rsidR="00BA20BF" w:rsidRPr="006D4691" w:rsidRDefault="006D4691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4691">
              <w:rPr>
                <w:rFonts w:ascii="Verdana" w:hAnsi="Verdana"/>
                <w:noProof/>
                <w:sz w:val="20"/>
                <w:szCs w:val="20"/>
                <w:highlight w:val="yellow"/>
              </w:rPr>
              <w:t>86.811mW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CFDFE71" w14:textId="13E10F4E" w:rsidR="00BA20BF" w:rsidRPr="006D4691" w:rsidRDefault="006D4691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4691">
              <w:rPr>
                <w:rFonts w:ascii="Verdana" w:hAnsi="Verdana" w:cs="Verdana"/>
                <w:sz w:val="20"/>
                <w:szCs w:val="20"/>
                <w:highlight w:val="yellow"/>
              </w:rPr>
              <w:t>4.167mA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716F782" w14:textId="333E5084" w:rsidR="00BA20BF" w:rsidRPr="006D4691" w:rsidRDefault="006D4691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4691">
              <w:rPr>
                <w:rFonts w:ascii="Verdana" w:hAnsi="Verdana"/>
                <w:noProof/>
                <w:sz w:val="20"/>
                <w:szCs w:val="20"/>
                <w:highlight w:val="yellow"/>
              </w:rPr>
              <w:t>5k</w:t>
            </w:r>
            <w:r w:rsidRPr="006D4691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223AD9" w14:textId="0D69D514" w:rsidR="00BA20BF" w:rsidRPr="006D4691" w:rsidRDefault="006D4691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4691">
              <w:rPr>
                <w:rFonts w:ascii="Verdana" w:hAnsi="Verdana" w:cs="Verdana"/>
                <w:sz w:val="20"/>
                <w:szCs w:val="20"/>
                <w:highlight w:val="yellow"/>
              </w:rPr>
              <w:t>20.833V</w:t>
            </w:r>
          </w:p>
        </w:tc>
      </w:tr>
      <w:tr w:rsidR="00E510D3" w:rsidRPr="00DD3F5F" w14:paraId="04C306AF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59A1DE2" w14:textId="77777777" w:rsidR="00E510D3" w:rsidRPr="00DD3F5F" w:rsidRDefault="00E510D3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790C32" w14:textId="4DB5C3F6" w:rsidR="00E510D3" w:rsidRPr="006D4691" w:rsidRDefault="006D4691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4691">
              <w:rPr>
                <w:rFonts w:ascii="Verdana" w:hAnsi="Verdana"/>
                <w:noProof/>
                <w:sz w:val="20"/>
                <w:szCs w:val="20"/>
                <w:highlight w:val="yellow"/>
              </w:rPr>
              <w:t>63.131mW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2D58A45" w14:textId="3B6A73D2" w:rsidR="00E510D3" w:rsidRPr="006D4691" w:rsidRDefault="006D4691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4691">
              <w:rPr>
                <w:rFonts w:ascii="Verdana" w:hAnsi="Verdana" w:cs="Verdana"/>
                <w:sz w:val="20"/>
                <w:szCs w:val="20"/>
                <w:highlight w:val="yellow"/>
              </w:rPr>
              <w:t>7.576mA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5264412" w14:textId="78FC0E33" w:rsidR="00E510D3" w:rsidRPr="006D4691" w:rsidRDefault="006D4691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4691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1.1k</w:t>
            </w:r>
            <w:r w:rsidRPr="006D4691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0E398F" w14:textId="0F993451" w:rsidR="00E510D3" w:rsidRPr="006D4691" w:rsidRDefault="006D4691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4691">
              <w:rPr>
                <w:rFonts w:ascii="Verdana" w:hAnsi="Verdana" w:cs="Verdana"/>
                <w:sz w:val="20"/>
                <w:szCs w:val="20"/>
                <w:highlight w:val="yellow"/>
              </w:rPr>
              <w:t>8.333V</w:t>
            </w:r>
          </w:p>
        </w:tc>
      </w:tr>
      <w:tr w:rsidR="00DA1176" w:rsidRPr="00DD3F5F" w14:paraId="3C3EF4C7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95343B5" w14:textId="4D1433D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E510D3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594128" w14:textId="17BCB9B7" w:rsidR="00DA1176" w:rsidRPr="006D4691" w:rsidRDefault="006D4691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4691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126.269mW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D258388" w14:textId="69998BC3" w:rsidR="00DA1176" w:rsidRPr="006D4691" w:rsidRDefault="006D4691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4691">
              <w:rPr>
                <w:rFonts w:ascii="Verdana" w:hAnsi="Verdana" w:cs="Verdana"/>
                <w:sz w:val="20"/>
                <w:szCs w:val="20"/>
                <w:highlight w:val="yellow"/>
              </w:rPr>
              <w:t>7.576mA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333D6BE" w14:textId="76B382F8" w:rsidR="00DA1176" w:rsidRPr="006D4691" w:rsidRDefault="006D4691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4691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2.2k</w:t>
            </w:r>
            <w:r w:rsidRPr="006D4691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C204CC" w14:textId="113A546B" w:rsidR="00DA1176" w:rsidRPr="006D4691" w:rsidRDefault="006D4691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4691">
              <w:rPr>
                <w:rFonts w:ascii="Verdana" w:hAnsi="Verdana" w:cs="Verdana"/>
                <w:sz w:val="20"/>
                <w:szCs w:val="20"/>
                <w:highlight w:val="yellow"/>
              </w:rPr>
              <w:t>16.667V</w:t>
            </w:r>
          </w:p>
        </w:tc>
      </w:tr>
      <w:tr w:rsidR="00DA1176" w:rsidRPr="00DD3F5F" w14:paraId="49B401EA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6415AFF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4CC746" w14:textId="54962C47" w:rsidR="00DA1176" w:rsidRPr="006D4691" w:rsidRDefault="006D4691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4691">
              <w:rPr>
                <w:rFonts w:ascii="Verdana" w:hAnsi="Verdana"/>
                <w:noProof/>
                <w:sz w:val="20"/>
                <w:szCs w:val="20"/>
                <w:highlight w:val="yellow"/>
              </w:rPr>
              <w:t>293.55mW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0858BB7" w14:textId="475E8948" w:rsidR="00DA1176" w:rsidRPr="006D4691" w:rsidRDefault="006D4691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4691">
              <w:rPr>
                <w:rFonts w:ascii="Verdana" w:hAnsi="Verdana" w:cs="Verdana"/>
                <w:sz w:val="20"/>
                <w:szCs w:val="20"/>
                <w:highlight w:val="yellow"/>
              </w:rPr>
              <w:t>11.742mA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E4DC9AB" w14:textId="3AD58F21" w:rsidR="00DA1176" w:rsidRPr="006D4691" w:rsidRDefault="006D4691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4691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2.129kΩ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3E64F5" w14:textId="6CACA94E" w:rsidR="00DA1176" w:rsidRPr="006D4691" w:rsidRDefault="006D4691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D4691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25V</w:t>
            </w:r>
          </w:p>
        </w:tc>
      </w:tr>
    </w:tbl>
    <w:p w14:paraId="038EE64C" w14:textId="77777777" w:rsidR="00310134" w:rsidRDefault="00310134" w:rsidP="00481880">
      <w:pPr>
        <w:tabs>
          <w:tab w:val="left" w:pos="2026"/>
        </w:tabs>
        <w:spacing w:before="360" w:after="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3EEA77A9" w14:textId="7070282C" w:rsidR="00E510D3" w:rsidRDefault="00443AE7" w:rsidP="00E510D3">
      <w:pPr>
        <w:spacing w:after="60"/>
        <w:ind w:left="360"/>
        <w:jc w:val="center"/>
        <w:rPr>
          <w:rFonts w:ascii="Verdana" w:hAnsi="Verdana"/>
          <w:sz w:val="20"/>
          <w:szCs w:val="20"/>
        </w:rPr>
      </w:pPr>
      <w:r w:rsidRPr="00443AE7">
        <w:rPr>
          <w:noProof/>
        </w:rPr>
        <w:drawing>
          <wp:inline distT="0" distB="0" distL="0" distR="0" wp14:anchorId="2A4029C3" wp14:editId="6239597B">
            <wp:extent cx="2779776" cy="19568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76" cy="195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82993" w14:textId="0385CBDC" w:rsidR="003F522D" w:rsidRDefault="003F522D" w:rsidP="003F522D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530FC7AA" w14:textId="542DE709" w:rsidR="003F522D" w:rsidRPr="00CC14BC" w:rsidRDefault="00F5052E" w:rsidP="003F522D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=50V,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=580Ω,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=3.3kΩ,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=1.1kΩ,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=250Ω,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=150Ω</m:t>
          </m:r>
        </m:oMath>
      </m:oMathPara>
    </w:p>
    <w:p w14:paraId="67620FCD" w14:textId="23713972" w:rsidR="003F522D" w:rsidRPr="003123C1" w:rsidRDefault="003F522D" w:rsidP="003F522D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240" w:after="120" w:line="240" w:lineRule="auto"/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Compute the inner parallel circuit values</w:t>
      </w:r>
      <w:r w:rsidRPr="003123C1">
        <w:rPr>
          <w:rFonts w:ascii="Verdana" w:hAnsi="Verdana" w:cs="Verdana"/>
          <w:sz w:val="20"/>
          <w:szCs w:val="20"/>
        </w:rPr>
        <w:t>.</w:t>
      </w:r>
    </w:p>
    <w:p w14:paraId="7BADDBC2" w14:textId="135E0558" w:rsidR="003F522D" w:rsidRDefault="007E5FFA" w:rsidP="00D801F1">
      <w:pPr>
        <w:tabs>
          <w:tab w:val="left" w:pos="3150"/>
          <w:tab w:val="left" w:pos="5400"/>
          <w:tab w:val="left" w:pos="756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81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  <w:vertAlign w:val="subscript"/>
        </w:rPr>
        <w:t>AB</w:t>
      </w:r>
      <w:r>
        <w:rPr>
          <w:rFonts w:ascii="Verdana" w:hAnsi="Verdana" w:cs="Verdana"/>
          <w:sz w:val="20"/>
          <w:szCs w:val="20"/>
        </w:rPr>
        <w:t xml:space="preserve"> = </w:t>
      </w:r>
      <w:r w:rsidR="00AC4EF0">
        <w:rPr>
          <w:rFonts w:ascii="Verdana" w:hAnsi="Verdana" w:cs="Verdana"/>
          <w:sz w:val="20"/>
          <w:szCs w:val="20"/>
          <w:highlight w:val="yellow"/>
        </w:rPr>
        <w:t>1</w:t>
      </w:r>
      <w:r w:rsidR="00CB7954">
        <w:rPr>
          <w:rFonts w:ascii="Verdana" w:hAnsi="Verdana" w:cs="Verdana"/>
          <w:sz w:val="20"/>
          <w:szCs w:val="20"/>
          <w:highlight w:val="yellow"/>
        </w:rPr>
        <w:t>0</w:t>
      </w:r>
      <w:r w:rsidR="00AC4EF0">
        <w:rPr>
          <w:rFonts w:ascii="Verdana" w:hAnsi="Verdana" w:cs="Verdana"/>
          <w:sz w:val="20"/>
          <w:szCs w:val="20"/>
          <w:highlight w:val="yellow"/>
        </w:rPr>
        <w:t>.58</w:t>
      </w:r>
      <w:r w:rsidR="00D70A22" w:rsidRPr="00D70A22">
        <w:rPr>
          <w:rFonts w:ascii="Verdana" w:hAnsi="Verdana" w:cs="Verdana"/>
          <w:sz w:val="20"/>
          <w:szCs w:val="20"/>
          <w:highlight w:val="yellow"/>
        </w:rPr>
        <w:t>kΩ</w:t>
      </w:r>
      <w:r w:rsidR="00D801F1" w:rsidRPr="00D801F1">
        <w:rPr>
          <w:rFonts w:ascii="Verdana" w:hAnsi="Verdana" w:cs="Verdana"/>
          <w:sz w:val="20"/>
          <w:szCs w:val="20"/>
        </w:rPr>
        <w:t xml:space="preserve"> </w:t>
      </w:r>
      <w:r w:rsidR="00D801F1">
        <w:rPr>
          <w:rFonts w:ascii="Verdana" w:hAnsi="Verdana" w:cs="Verdana"/>
          <w:sz w:val="20"/>
          <w:szCs w:val="20"/>
        </w:rPr>
        <w:tab/>
        <w:t>R</w:t>
      </w:r>
      <w:r w:rsidR="00D801F1">
        <w:rPr>
          <w:rFonts w:ascii="Verdana" w:hAnsi="Verdana" w:cs="Verdana"/>
          <w:sz w:val="20"/>
          <w:szCs w:val="20"/>
          <w:vertAlign w:val="subscript"/>
        </w:rPr>
        <w:t>CD</w:t>
      </w:r>
      <w:r w:rsidR="00D801F1">
        <w:rPr>
          <w:rFonts w:ascii="Verdana" w:hAnsi="Verdana" w:cs="Verdana"/>
          <w:sz w:val="20"/>
          <w:szCs w:val="20"/>
        </w:rPr>
        <w:t xml:space="preserve"> = </w:t>
      </w:r>
      <w:r w:rsidR="00AC4EF0" w:rsidRPr="00AC4EF0">
        <w:rPr>
          <w:rFonts w:ascii="Verdana" w:hAnsi="Verdana" w:cs="Verdana"/>
          <w:sz w:val="20"/>
          <w:szCs w:val="20"/>
          <w:highlight w:val="yellow"/>
        </w:rPr>
        <w:t>4.65k</w:t>
      </w:r>
      <w:r w:rsidR="00AC4EF0" w:rsidRPr="00AC4EF0">
        <w:rPr>
          <w:rFonts w:ascii="Verdana" w:hAnsi="Verdana" w:cs="Verdana"/>
          <w:sz w:val="20"/>
          <w:szCs w:val="20"/>
          <w:highlight w:val="yellow"/>
        </w:rPr>
        <w:t>Ω</w:t>
      </w:r>
      <w:r w:rsidR="00D801F1" w:rsidRPr="00D801F1">
        <w:rPr>
          <w:rFonts w:ascii="Verdana" w:hAnsi="Verdana" w:cs="Verdana"/>
          <w:sz w:val="20"/>
          <w:szCs w:val="20"/>
        </w:rPr>
        <w:t xml:space="preserve"> </w:t>
      </w:r>
      <w:r w:rsidR="00D801F1">
        <w:rPr>
          <w:rFonts w:ascii="Verdana" w:hAnsi="Verdana" w:cs="Verdana"/>
          <w:sz w:val="20"/>
          <w:szCs w:val="20"/>
        </w:rPr>
        <w:tab/>
        <w:t>I</w:t>
      </w:r>
      <w:r w:rsidR="00D801F1">
        <w:rPr>
          <w:rFonts w:ascii="Verdana" w:hAnsi="Verdana" w:cs="Verdana"/>
          <w:sz w:val="20"/>
          <w:szCs w:val="20"/>
          <w:vertAlign w:val="subscript"/>
        </w:rPr>
        <w:t>AB</w:t>
      </w:r>
      <w:r w:rsidR="00D801F1">
        <w:rPr>
          <w:rFonts w:ascii="Verdana" w:hAnsi="Verdana" w:cs="Verdana"/>
          <w:sz w:val="20"/>
          <w:szCs w:val="20"/>
        </w:rPr>
        <w:t xml:space="preserve"> = </w:t>
      </w:r>
      <w:r w:rsidR="00CB7954">
        <w:rPr>
          <w:rFonts w:ascii="Verdana" w:hAnsi="Verdana" w:cs="Verdana"/>
          <w:sz w:val="20"/>
          <w:szCs w:val="20"/>
          <w:highlight w:val="yellow"/>
        </w:rPr>
        <w:t>4.726</w:t>
      </w:r>
      <w:r w:rsidR="00AC4EF0" w:rsidRPr="00AC4EF0">
        <w:rPr>
          <w:rFonts w:ascii="Verdana" w:hAnsi="Verdana" w:cs="Verdana"/>
          <w:sz w:val="20"/>
          <w:szCs w:val="20"/>
          <w:highlight w:val="yellow"/>
        </w:rPr>
        <w:t>mA</w:t>
      </w:r>
      <w:r>
        <w:rPr>
          <w:rFonts w:ascii="Verdana" w:hAnsi="Verdana" w:cs="Verdana"/>
          <w:sz w:val="20"/>
          <w:szCs w:val="20"/>
        </w:rPr>
        <w:tab/>
      </w:r>
      <w:r w:rsidR="006979FA">
        <w:rPr>
          <w:rFonts w:ascii="Verdana" w:hAnsi="Verdana" w:cs="Verdana"/>
          <w:sz w:val="20"/>
          <w:szCs w:val="20"/>
        </w:rPr>
        <w:t>I</w:t>
      </w:r>
      <w:r w:rsidR="00D801F1">
        <w:rPr>
          <w:rFonts w:ascii="Verdana" w:hAnsi="Verdana" w:cs="Verdana"/>
          <w:sz w:val="20"/>
          <w:szCs w:val="20"/>
          <w:vertAlign w:val="subscript"/>
        </w:rPr>
        <w:t>CD</w:t>
      </w:r>
      <w:r>
        <w:rPr>
          <w:rFonts w:ascii="Verdana" w:hAnsi="Verdana" w:cs="Verdana"/>
          <w:sz w:val="20"/>
          <w:szCs w:val="20"/>
        </w:rPr>
        <w:t xml:space="preserve"> = </w:t>
      </w:r>
      <w:r w:rsidR="00AC4EF0" w:rsidRPr="00AC4EF0">
        <w:rPr>
          <w:rFonts w:ascii="Verdana" w:hAnsi="Verdana" w:cs="Verdana"/>
          <w:sz w:val="20"/>
          <w:szCs w:val="20"/>
          <w:highlight w:val="yellow"/>
        </w:rPr>
        <w:t>10.753mA</w:t>
      </w:r>
    </w:p>
    <w:p w14:paraId="1F9E46C7" w14:textId="2460A63F" w:rsidR="00310134" w:rsidRPr="003123C1" w:rsidRDefault="003123C1" w:rsidP="00DA1176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>Complete the table below for the parameters</w:t>
      </w:r>
      <w:r w:rsidR="006979FA">
        <w:rPr>
          <w:rFonts w:ascii="Verdana" w:hAnsi="Verdana" w:cs="Verdana"/>
          <w:sz w:val="20"/>
          <w:szCs w:val="20"/>
        </w:rPr>
        <w:t xml:space="preserve"> and calculated values</w:t>
      </w:r>
      <w:r w:rsidRPr="003123C1">
        <w:rPr>
          <w:rFonts w:ascii="Verdana" w:hAnsi="Verdana" w:cs="Verdana"/>
          <w:sz w:val="20"/>
          <w:szCs w:val="20"/>
        </w:rPr>
        <w:t xml:space="preserve"> listed </w:t>
      </w:r>
      <w:r w:rsidR="003F522D">
        <w:rPr>
          <w:rFonts w:ascii="Verdana" w:hAnsi="Verdana" w:cs="Verdana"/>
          <w:sz w:val="20"/>
          <w:szCs w:val="20"/>
        </w:rPr>
        <w:t>above</w:t>
      </w:r>
      <w:r w:rsidRPr="003123C1">
        <w:rPr>
          <w:rFonts w:ascii="Verdana" w:hAnsi="Verdana" w:cs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  <w:gridCol w:w="361"/>
      </w:tblGrid>
      <w:tr w:rsidR="00DA1176" w:rsidRPr="00DD3F5F" w14:paraId="1FE882E8" w14:textId="77777777" w:rsidTr="0010018F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1174DFDB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BBC838A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A0F1AB4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0802F80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AB1F9C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AC4EF0" w:rsidRPr="00DD3F5F" w14:paraId="6666C528" w14:textId="77777777" w:rsidTr="00AC4EF0">
        <w:trPr>
          <w:gridAfter w:val="1"/>
          <w:wAfter w:w="361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5F2D2F3" w14:textId="77777777" w:rsidR="00AC4EF0" w:rsidRPr="00DD3F5F" w:rsidRDefault="00AC4EF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397DB" w14:textId="43C19DCB" w:rsidR="00AC4EF0" w:rsidRPr="009325DB" w:rsidRDefault="00CB7954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325DB">
              <w:rPr>
                <w:rFonts w:ascii="Verdana" w:hAnsi="Verdana"/>
                <w:noProof/>
                <w:sz w:val="20"/>
                <w:szCs w:val="20"/>
                <w:highlight w:val="yellow"/>
              </w:rPr>
              <w:t>223.341mW</w:t>
            </w: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1C3595C3" w14:textId="42CBF5B6" w:rsidR="00AC4EF0" w:rsidRPr="009325DB" w:rsidRDefault="00CB7954" w:rsidP="00AC4EF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325DB">
              <w:rPr>
                <w:rFonts w:ascii="Verdana" w:hAnsi="Verdana" w:cs="Verdana"/>
                <w:sz w:val="20"/>
                <w:szCs w:val="20"/>
                <w:highlight w:val="yellow"/>
              </w:rPr>
              <w:t>4.726</w:t>
            </w:r>
            <w:r w:rsidR="00AC4EF0" w:rsidRPr="009325DB">
              <w:rPr>
                <w:rFonts w:ascii="Verdana" w:hAnsi="Verdana" w:cs="Verdana"/>
                <w:sz w:val="20"/>
                <w:szCs w:val="20"/>
                <w:highlight w:val="yellow"/>
              </w:rPr>
              <w:t>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EBF0E37" w14:textId="37013CD1" w:rsidR="00AC4EF0" w:rsidRPr="009325DB" w:rsidRDefault="00AC4EF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325D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10k</w:t>
            </w:r>
            <w:r w:rsidR="00CB7954" w:rsidRPr="009325DB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912C8C" w14:textId="173E5F5C" w:rsidR="00AC4EF0" w:rsidRPr="009325DB" w:rsidRDefault="00CB7954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325DB">
              <w:rPr>
                <w:rFonts w:ascii="Verdana" w:hAnsi="Verdana"/>
                <w:noProof/>
                <w:sz w:val="20"/>
                <w:szCs w:val="20"/>
                <w:highlight w:val="yellow"/>
              </w:rPr>
              <w:t>47.259V</w:t>
            </w:r>
          </w:p>
        </w:tc>
      </w:tr>
      <w:tr w:rsidR="00AC4EF0" w:rsidRPr="00DD3F5F" w14:paraId="27A97DD9" w14:textId="77777777" w:rsidTr="00AC4EF0">
        <w:trPr>
          <w:gridAfter w:val="1"/>
          <w:wAfter w:w="361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B569531" w14:textId="77777777" w:rsidR="00AC4EF0" w:rsidRPr="00DD3F5F" w:rsidRDefault="00AC4EF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A64A9F" w14:textId="4AF2B3FB" w:rsidR="00AC4EF0" w:rsidRPr="009325DB" w:rsidRDefault="00CB7954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325D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12.954mW</w:t>
            </w:r>
          </w:p>
        </w:tc>
        <w:tc>
          <w:tcPr>
            <w:tcW w:w="1890" w:type="dxa"/>
            <w:vMerge/>
            <w:tcBorders>
              <w:left w:val="single" w:sz="4" w:space="0" w:color="auto"/>
            </w:tcBorders>
            <w:vAlign w:val="center"/>
          </w:tcPr>
          <w:p w14:paraId="7D899D16" w14:textId="6434F316" w:rsidR="00AC4EF0" w:rsidRPr="009325DB" w:rsidRDefault="00AC4EF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35C4157" w14:textId="137F7B08" w:rsidR="00AC4EF0" w:rsidRPr="009325DB" w:rsidRDefault="00CB7954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325DB">
              <w:rPr>
                <w:rFonts w:ascii="Verdana" w:hAnsi="Verdana"/>
                <w:noProof/>
                <w:sz w:val="20"/>
                <w:szCs w:val="20"/>
                <w:highlight w:val="yellow"/>
              </w:rPr>
              <w:t>580</w:t>
            </w:r>
            <w:r w:rsidRPr="009325DB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437342" w14:textId="14B6D8B6" w:rsidR="00AC4EF0" w:rsidRPr="009325DB" w:rsidRDefault="00CB7954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325DB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2.741V</w:t>
            </w:r>
          </w:p>
        </w:tc>
      </w:tr>
      <w:tr w:rsidR="00AC4EF0" w:rsidRPr="00DD3F5F" w14:paraId="529242D2" w14:textId="77777777" w:rsidTr="00AC4EF0">
        <w:trPr>
          <w:gridAfter w:val="1"/>
          <w:wAfter w:w="361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01C4C1F" w14:textId="77777777" w:rsidR="00AC4EF0" w:rsidRPr="00DD3F5F" w:rsidRDefault="00AC4EF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137E0" w14:textId="3FC26959" w:rsidR="00AC4EF0" w:rsidRPr="009325DB" w:rsidRDefault="004A3C0C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325DB">
              <w:rPr>
                <w:rFonts w:ascii="Verdana" w:hAnsi="Verdana"/>
                <w:noProof/>
                <w:sz w:val="20"/>
                <w:szCs w:val="20"/>
                <w:highlight w:val="yellow"/>
              </w:rPr>
              <w:t>381.547mW</w:t>
            </w: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2BE95488" w14:textId="0C56FE45" w:rsidR="00AC4EF0" w:rsidRPr="009325DB" w:rsidRDefault="00AC4EF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325DB">
              <w:rPr>
                <w:rFonts w:ascii="Verdana" w:hAnsi="Verdana" w:cs="Verdana"/>
                <w:sz w:val="20"/>
                <w:szCs w:val="20"/>
                <w:highlight w:val="yellow"/>
              </w:rPr>
              <w:t>10.753mA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15CBC2D" w14:textId="6AD1A1E7" w:rsidR="00AC4EF0" w:rsidRPr="009325DB" w:rsidRDefault="00CB7954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325DB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3.3k</w:t>
            </w:r>
            <w:r w:rsidRPr="009325DB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ABCADC" w14:textId="60800718" w:rsidR="00AC4EF0" w:rsidRPr="009325DB" w:rsidRDefault="00CB7954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325DB">
              <w:rPr>
                <w:rFonts w:ascii="Verdana" w:hAnsi="Verdana"/>
                <w:noProof/>
                <w:sz w:val="20"/>
                <w:szCs w:val="20"/>
                <w:highlight w:val="yellow"/>
              </w:rPr>
              <w:t>35.484V</w:t>
            </w:r>
          </w:p>
        </w:tc>
      </w:tr>
      <w:tr w:rsidR="00AC4EF0" w:rsidRPr="00DD3F5F" w14:paraId="53042322" w14:textId="77777777" w:rsidTr="0010018F">
        <w:trPr>
          <w:gridAfter w:val="1"/>
          <w:wAfter w:w="361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BB04294" w14:textId="77777777" w:rsidR="00AC4EF0" w:rsidRPr="00DD3F5F" w:rsidRDefault="00AC4EF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F70666" w14:textId="2749FD67" w:rsidR="00AC4EF0" w:rsidRPr="009325DB" w:rsidRDefault="009325DB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325D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127.182mW</w:t>
            </w:r>
          </w:p>
        </w:tc>
        <w:tc>
          <w:tcPr>
            <w:tcW w:w="1890" w:type="dxa"/>
            <w:vMerge/>
            <w:tcBorders>
              <w:left w:val="single" w:sz="4" w:space="0" w:color="auto"/>
            </w:tcBorders>
          </w:tcPr>
          <w:p w14:paraId="16BD60C8" w14:textId="77777777" w:rsidR="00AC4EF0" w:rsidRPr="009325DB" w:rsidRDefault="00AC4EF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A369771" w14:textId="3A0C1539" w:rsidR="00AC4EF0" w:rsidRPr="009325DB" w:rsidRDefault="00CB7954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325D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1.1k</w:t>
            </w:r>
            <w:r w:rsidRPr="009325DB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5CD27F" w14:textId="08E79D07" w:rsidR="00AC4EF0" w:rsidRPr="009325DB" w:rsidRDefault="00CB7954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325D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11.828V</w:t>
            </w:r>
          </w:p>
        </w:tc>
      </w:tr>
      <w:tr w:rsidR="00AC4EF0" w:rsidRPr="00DD3F5F" w14:paraId="630CA741" w14:textId="77777777" w:rsidTr="00C631AF">
        <w:trPr>
          <w:gridAfter w:val="1"/>
          <w:wAfter w:w="361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8D9A05" w14:textId="77777777" w:rsidR="00AC4EF0" w:rsidRPr="00DD3F5F" w:rsidRDefault="00AC4EF0" w:rsidP="00C631A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5A50C4" w14:textId="4DF986B9" w:rsidR="00AC4EF0" w:rsidRPr="009325DB" w:rsidRDefault="009325DB" w:rsidP="00C631A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325DB">
              <w:rPr>
                <w:rFonts w:ascii="Verdana" w:hAnsi="Verdana"/>
                <w:noProof/>
                <w:sz w:val="20"/>
                <w:szCs w:val="20"/>
                <w:highlight w:val="yellow"/>
              </w:rPr>
              <w:t>28.905mW</w:t>
            </w:r>
          </w:p>
        </w:tc>
        <w:tc>
          <w:tcPr>
            <w:tcW w:w="1890" w:type="dxa"/>
            <w:vMerge/>
            <w:tcBorders>
              <w:left w:val="single" w:sz="4" w:space="0" w:color="auto"/>
            </w:tcBorders>
          </w:tcPr>
          <w:p w14:paraId="5CD9235B" w14:textId="77777777" w:rsidR="00AC4EF0" w:rsidRPr="009325DB" w:rsidRDefault="00AC4EF0" w:rsidP="00C631A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12E34BA" w14:textId="06606885" w:rsidR="00AC4EF0" w:rsidRPr="009325DB" w:rsidRDefault="00CB7954" w:rsidP="00C631A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325DB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250</w:t>
            </w:r>
            <w:r w:rsidRPr="009325DB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A96ECE" w14:textId="5D34FF65" w:rsidR="00AC4EF0" w:rsidRPr="009325DB" w:rsidRDefault="00CB7954" w:rsidP="00C631A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325DB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2.688V</w:t>
            </w:r>
          </w:p>
        </w:tc>
      </w:tr>
      <w:tr w:rsidR="00DA1176" w:rsidRPr="00DD3F5F" w14:paraId="3F64BA3D" w14:textId="77777777" w:rsidTr="0010018F">
        <w:trPr>
          <w:gridAfter w:val="1"/>
          <w:wAfter w:w="361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FA6889E" w14:textId="1217F739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443AE7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D3DD42" w14:textId="24F35549" w:rsidR="00DA1176" w:rsidRPr="009325DB" w:rsidRDefault="009325DB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325D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16.667W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4DBE7E0" w14:textId="18C7569E" w:rsidR="00DA1176" w:rsidRPr="009325DB" w:rsidRDefault="00AC4EF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325DB">
              <w:rPr>
                <w:rFonts w:ascii="Verdana" w:hAnsi="Verdana"/>
                <w:noProof/>
                <w:sz w:val="20"/>
                <w:szCs w:val="20"/>
                <w:highlight w:val="yellow"/>
              </w:rPr>
              <w:t>333.333mA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35B2703" w14:textId="6A87C4C3" w:rsidR="00DA1176" w:rsidRPr="009325DB" w:rsidRDefault="00CB7954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325D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150Ω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F47621" w14:textId="0EEC32DD" w:rsidR="00DA1176" w:rsidRPr="009325DB" w:rsidRDefault="00CB7954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325DB">
              <w:rPr>
                <w:rFonts w:ascii="Verdana" w:hAnsi="Verdana"/>
                <w:noProof/>
                <w:sz w:val="20"/>
                <w:szCs w:val="20"/>
                <w:highlight w:val="yellow"/>
              </w:rPr>
              <w:t>50</w:t>
            </w:r>
            <w:r w:rsidR="009325DB">
              <w:rPr>
                <w:rFonts w:ascii="Verdana" w:hAnsi="Verdana"/>
                <w:noProof/>
                <w:sz w:val="20"/>
                <w:szCs w:val="20"/>
                <w:highlight w:val="yellow"/>
              </w:rPr>
              <w:t>V</w:t>
            </w:r>
          </w:p>
        </w:tc>
      </w:tr>
      <w:tr w:rsidR="00DA1176" w:rsidRPr="00DD3F5F" w14:paraId="2D54C597" w14:textId="77777777" w:rsidTr="0010018F">
        <w:trPr>
          <w:gridAfter w:val="1"/>
          <w:wAfter w:w="361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6497F85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ADBE20" w14:textId="48B712B1" w:rsidR="00DA1176" w:rsidRPr="009325DB" w:rsidRDefault="00AC4EF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325D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17.</w:t>
            </w:r>
            <w:r w:rsidR="009325DB">
              <w:rPr>
                <w:rFonts w:ascii="Verdana" w:hAnsi="Verdana"/>
                <w:noProof/>
                <w:sz w:val="20"/>
                <w:szCs w:val="20"/>
                <w:highlight w:val="yellow"/>
              </w:rPr>
              <w:t>441</w:t>
            </w:r>
            <w:r w:rsidRPr="009325DB">
              <w:rPr>
                <w:rFonts w:ascii="Verdana" w:hAnsi="Verdana"/>
                <w:noProof/>
                <w:sz w:val="20"/>
                <w:szCs w:val="20"/>
                <w:highlight w:val="yellow"/>
              </w:rPr>
              <w:t>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0639CED" w14:textId="5BD01660" w:rsidR="00DA1176" w:rsidRPr="009325DB" w:rsidRDefault="00CB7954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325DB">
              <w:rPr>
                <w:rFonts w:ascii="Verdana" w:hAnsi="Verdana"/>
                <w:noProof/>
                <w:sz w:val="20"/>
                <w:szCs w:val="20"/>
                <w:highlight w:val="yellow"/>
              </w:rPr>
              <w:t>348.812</w:t>
            </w:r>
            <w:r w:rsidR="00AC4EF0" w:rsidRPr="009325DB">
              <w:rPr>
                <w:rFonts w:ascii="Verdana" w:hAnsi="Verdana"/>
                <w:noProof/>
                <w:sz w:val="20"/>
                <w:szCs w:val="20"/>
                <w:highlight w:val="yellow"/>
              </w:rPr>
              <w:t>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8881EFF" w14:textId="7BC401EC" w:rsidR="00DA1176" w:rsidRPr="009325DB" w:rsidRDefault="00CB7954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325D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143.344</w:t>
            </w:r>
            <w:r w:rsidRPr="009325DB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19C985" w14:textId="774B2A3B" w:rsidR="00DA1176" w:rsidRPr="009325DB" w:rsidRDefault="00AC4EF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325DB">
              <w:rPr>
                <w:rFonts w:ascii="Verdana" w:hAnsi="Verdana"/>
                <w:noProof/>
                <w:sz w:val="20"/>
                <w:szCs w:val="20"/>
                <w:highlight w:val="yellow"/>
              </w:rPr>
              <w:t>50V</w:t>
            </w:r>
          </w:p>
        </w:tc>
      </w:tr>
    </w:tbl>
    <w:p w14:paraId="657CA9D2" w14:textId="21775539" w:rsidR="00413DA9" w:rsidRPr="00C010DE" w:rsidRDefault="00413DA9" w:rsidP="003F522D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sz w:val="20"/>
          <w:szCs w:val="20"/>
        </w:rPr>
      </w:pPr>
    </w:p>
    <w:sectPr w:rsidR="00413DA9" w:rsidRPr="00C010DE" w:rsidSect="005B290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A80B2" w14:textId="14E275FC" w:rsidR="00975665" w:rsidRPr="007C2507" w:rsidRDefault="00975665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5052E"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52E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52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52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52E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0E38A" w14:textId="4585DFCF" w:rsidR="00975665" w:rsidRPr="007C2507" w:rsidRDefault="0097566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52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52E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52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5052E"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52E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ECE5F" w14:textId="2BBE1A43" w:rsidR="00975665" w:rsidRPr="007C2507" w:rsidRDefault="0097566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52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52E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52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5052E"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52E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5D8AC3B1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5052E"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52E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52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52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52E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1395C26F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52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52E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52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F5052E">
      <w:rPr>
        <w:rFonts w:ascii="BankGothic Lt BT" w:hAnsi="BankGothic Lt BT"/>
        <w:caps/>
        <w:sz w:val="16"/>
        <w:szCs w:val="18"/>
      </w:rPr>
      <w:t>12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52E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2255BBC0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52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52E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52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5052E"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52E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B25D3" w14:textId="76418567" w:rsidR="00975665" w:rsidRPr="007C2507" w:rsidRDefault="0097566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5052E">
      <w:rPr>
        <w:rFonts w:ascii="BankGothic Lt BT" w:hAnsi="BankGothic Lt BT"/>
        <w:caps/>
        <w:sz w:val="24"/>
        <w:szCs w:val="24"/>
      </w:rPr>
      <w:t>Parallel-Series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926ED77" w14:textId="43E5FCF2" w:rsidR="00975665" w:rsidRPr="000154E9" w:rsidRDefault="0097566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5052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5052E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9D302" w14:textId="66A02F41" w:rsidR="00975665" w:rsidRPr="007C2507" w:rsidRDefault="0097566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5052E">
      <w:rPr>
        <w:rFonts w:ascii="BankGothic Lt BT" w:hAnsi="BankGothic Lt BT"/>
        <w:caps/>
        <w:sz w:val="24"/>
        <w:szCs w:val="24"/>
      </w:rPr>
      <w:t>Parallel-Series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00D5D0" w14:textId="74634F8D" w:rsidR="00975665" w:rsidRPr="000154E9" w:rsidRDefault="0097566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5052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5052E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75665" w14:paraId="73536DD4" w14:textId="77777777" w:rsidTr="00E130F3">
      <w:tc>
        <w:tcPr>
          <w:tcW w:w="630" w:type="dxa"/>
        </w:tcPr>
        <w:p w14:paraId="0578DA3D" w14:textId="77777777" w:rsidR="00975665" w:rsidRDefault="00975665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AF76DCD" wp14:editId="013C3B80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085916AD" w14:textId="4B333BA8" w:rsidR="00975665" w:rsidRPr="007C2507" w:rsidRDefault="00975665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F5052E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CC7AD62" w14:textId="77777777" w:rsidR="00975665" w:rsidRDefault="00975665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EC351DF" wp14:editId="2628D6F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A94710" w14:textId="77777777" w:rsidR="00975665" w:rsidRPr="00B025CF" w:rsidRDefault="00975665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18789B41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5052E">
      <w:rPr>
        <w:rFonts w:ascii="BankGothic Lt BT" w:hAnsi="BankGothic Lt BT"/>
        <w:caps/>
        <w:sz w:val="24"/>
        <w:szCs w:val="24"/>
      </w:rPr>
      <w:t>Parallel-Series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2CD7E4BC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5052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5052E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40F60D74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5052E">
      <w:rPr>
        <w:rFonts w:ascii="BankGothic Lt BT" w:hAnsi="BankGothic Lt BT"/>
        <w:caps/>
        <w:sz w:val="24"/>
        <w:szCs w:val="24"/>
      </w:rPr>
      <w:t>Parallel-Series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463EE3C4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5052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5052E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7D3B28E9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F5052E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9"/>
  </w:num>
  <w:num w:numId="5">
    <w:abstractNumId w:val="1"/>
  </w:num>
  <w:num w:numId="6">
    <w:abstractNumId w:val="18"/>
  </w:num>
  <w:num w:numId="7">
    <w:abstractNumId w:val="22"/>
  </w:num>
  <w:num w:numId="8">
    <w:abstractNumId w:val="7"/>
  </w:num>
  <w:num w:numId="9">
    <w:abstractNumId w:val="16"/>
  </w:num>
  <w:num w:numId="10">
    <w:abstractNumId w:val="13"/>
  </w:num>
  <w:num w:numId="11">
    <w:abstractNumId w:val="17"/>
  </w:num>
  <w:num w:numId="12">
    <w:abstractNumId w:val="11"/>
  </w:num>
  <w:num w:numId="13">
    <w:abstractNumId w:val="10"/>
  </w:num>
  <w:num w:numId="14">
    <w:abstractNumId w:val="8"/>
  </w:num>
  <w:num w:numId="15">
    <w:abstractNumId w:val="15"/>
  </w:num>
  <w:num w:numId="16">
    <w:abstractNumId w:val="6"/>
  </w:num>
  <w:num w:numId="17">
    <w:abstractNumId w:val="5"/>
  </w:num>
  <w:num w:numId="18">
    <w:abstractNumId w:val="20"/>
  </w:num>
  <w:num w:numId="19">
    <w:abstractNumId w:val="21"/>
  </w:num>
  <w:num w:numId="20">
    <w:abstractNumId w:val="24"/>
  </w:num>
  <w:num w:numId="21">
    <w:abstractNumId w:val="9"/>
  </w:num>
  <w:num w:numId="22">
    <w:abstractNumId w:val="12"/>
  </w:num>
  <w:num w:numId="23">
    <w:abstractNumId w:val="23"/>
  </w:num>
  <w:num w:numId="24">
    <w:abstractNumId w:val="1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85D"/>
    <w:rsid w:val="00041E52"/>
    <w:rsid w:val="000524AC"/>
    <w:rsid w:val="000544E1"/>
    <w:rsid w:val="00074728"/>
    <w:rsid w:val="000A23B3"/>
    <w:rsid w:val="000A55D5"/>
    <w:rsid w:val="000B3877"/>
    <w:rsid w:val="00101028"/>
    <w:rsid w:val="00106D14"/>
    <w:rsid w:val="0012231D"/>
    <w:rsid w:val="00127902"/>
    <w:rsid w:val="00133B76"/>
    <w:rsid w:val="00141840"/>
    <w:rsid w:val="001C2E27"/>
    <w:rsid w:val="001F0D3C"/>
    <w:rsid w:val="002025E4"/>
    <w:rsid w:val="00203555"/>
    <w:rsid w:val="00222A30"/>
    <w:rsid w:val="00224C5A"/>
    <w:rsid w:val="002323AE"/>
    <w:rsid w:val="00253320"/>
    <w:rsid w:val="00255DAC"/>
    <w:rsid w:val="00261027"/>
    <w:rsid w:val="00295358"/>
    <w:rsid w:val="002E22BE"/>
    <w:rsid w:val="002E7E59"/>
    <w:rsid w:val="00307505"/>
    <w:rsid w:val="00310134"/>
    <w:rsid w:val="003123C1"/>
    <w:rsid w:val="0035749A"/>
    <w:rsid w:val="0037367C"/>
    <w:rsid w:val="003A7095"/>
    <w:rsid w:val="003D74E1"/>
    <w:rsid w:val="003F2E8B"/>
    <w:rsid w:val="003F522D"/>
    <w:rsid w:val="003F6D63"/>
    <w:rsid w:val="00413DA9"/>
    <w:rsid w:val="00422289"/>
    <w:rsid w:val="004258DA"/>
    <w:rsid w:val="00430375"/>
    <w:rsid w:val="00431790"/>
    <w:rsid w:val="004328DF"/>
    <w:rsid w:val="004332DB"/>
    <w:rsid w:val="00442DED"/>
    <w:rsid w:val="00443AE7"/>
    <w:rsid w:val="00467565"/>
    <w:rsid w:val="00472F8B"/>
    <w:rsid w:val="00481880"/>
    <w:rsid w:val="004927C6"/>
    <w:rsid w:val="004A3C0C"/>
    <w:rsid w:val="004C66D6"/>
    <w:rsid w:val="004D1067"/>
    <w:rsid w:val="004D3BAE"/>
    <w:rsid w:val="004E1F50"/>
    <w:rsid w:val="0052299E"/>
    <w:rsid w:val="005277BE"/>
    <w:rsid w:val="00561F05"/>
    <w:rsid w:val="005A2856"/>
    <w:rsid w:val="005A787E"/>
    <w:rsid w:val="005B290A"/>
    <w:rsid w:val="005B3A86"/>
    <w:rsid w:val="005C46B9"/>
    <w:rsid w:val="006068F8"/>
    <w:rsid w:val="00610740"/>
    <w:rsid w:val="00613CEA"/>
    <w:rsid w:val="00613E4E"/>
    <w:rsid w:val="0063102B"/>
    <w:rsid w:val="00637D40"/>
    <w:rsid w:val="00652C9A"/>
    <w:rsid w:val="00661207"/>
    <w:rsid w:val="00662E44"/>
    <w:rsid w:val="00663773"/>
    <w:rsid w:val="00693201"/>
    <w:rsid w:val="006979FA"/>
    <w:rsid w:val="00697F15"/>
    <w:rsid w:val="006D1647"/>
    <w:rsid w:val="006D4691"/>
    <w:rsid w:val="006D716C"/>
    <w:rsid w:val="006F19A5"/>
    <w:rsid w:val="006F7F1A"/>
    <w:rsid w:val="007140C7"/>
    <w:rsid w:val="00723673"/>
    <w:rsid w:val="00745276"/>
    <w:rsid w:val="0075695D"/>
    <w:rsid w:val="00761B84"/>
    <w:rsid w:val="0077606A"/>
    <w:rsid w:val="007801EC"/>
    <w:rsid w:val="00784EF5"/>
    <w:rsid w:val="00786126"/>
    <w:rsid w:val="007940C2"/>
    <w:rsid w:val="007C2507"/>
    <w:rsid w:val="007E5FFA"/>
    <w:rsid w:val="0080040A"/>
    <w:rsid w:val="0081458F"/>
    <w:rsid w:val="008201D6"/>
    <w:rsid w:val="00825608"/>
    <w:rsid w:val="008669EB"/>
    <w:rsid w:val="00866D5F"/>
    <w:rsid w:val="00873F1B"/>
    <w:rsid w:val="00885346"/>
    <w:rsid w:val="00894CB5"/>
    <w:rsid w:val="008975D5"/>
    <w:rsid w:val="008B456A"/>
    <w:rsid w:val="008B6FC5"/>
    <w:rsid w:val="008E375B"/>
    <w:rsid w:val="008F702A"/>
    <w:rsid w:val="009055E4"/>
    <w:rsid w:val="00910FD4"/>
    <w:rsid w:val="009219E3"/>
    <w:rsid w:val="009325DB"/>
    <w:rsid w:val="0094143E"/>
    <w:rsid w:val="009559C9"/>
    <w:rsid w:val="00975665"/>
    <w:rsid w:val="00980EBB"/>
    <w:rsid w:val="009A14CD"/>
    <w:rsid w:val="009B042B"/>
    <w:rsid w:val="009B551B"/>
    <w:rsid w:val="009B6084"/>
    <w:rsid w:val="009D60D7"/>
    <w:rsid w:val="009D677B"/>
    <w:rsid w:val="009E273C"/>
    <w:rsid w:val="009E3570"/>
    <w:rsid w:val="009E6B6C"/>
    <w:rsid w:val="009F2DFA"/>
    <w:rsid w:val="009F76D1"/>
    <w:rsid w:val="00A42A96"/>
    <w:rsid w:val="00A51B95"/>
    <w:rsid w:val="00A662F0"/>
    <w:rsid w:val="00A66693"/>
    <w:rsid w:val="00AC4EF0"/>
    <w:rsid w:val="00AD5961"/>
    <w:rsid w:val="00AD771F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20BF"/>
    <w:rsid w:val="00BA7E0B"/>
    <w:rsid w:val="00BB7522"/>
    <w:rsid w:val="00BC2C30"/>
    <w:rsid w:val="00C010DE"/>
    <w:rsid w:val="00C602F1"/>
    <w:rsid w:val="00C6093C"/>
    <w:rsid w:val="00C75567"/>
    <w:rsid w:val="00C834FC"/>
    <w:rsid w:val="00C86D41"/>
    <w:rsid w:val="00C86D63"/>
    <w:rsid w:val="00CB5A57"/>
    <w:rsid w:val="00CB5F0C"/>
    <w:rsid w:val="00CB7954"/>
    <w:rsid w:val="00CE3BF2"/>
    <w:rsid w:val="00CF7AA0"/>
    <w:rsid w:val="00D54ACB"/>
    <w:rsid w:val="00D64CC6"/>
    <w:rsid w:val="00D70A22"/>
    <w:rsid w:val="00D801F1"/>
    <w:rsid w:val="00D919EF"/>
    <w:rsid w:val="00DA1176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510D3"/>
    <w:rsid w:val="00E6528A"/>
    <w:rsid w:val="00E74B0F"/>
    <w:rsid w:val="00E97D8E"/>
    <w:rsid w:val="00EA0805"/>
    <w:rsid w:val="00ED1FAE"/>
    <w:rsid w:val="00F00182"/>
    <w:rsid w:val="00F04A44"/>
    <w:rsid w:val="00F5052E"/>
    <w:rsid w:val="00F61762"/>
    <w:rsid w:val="00F631A1"/>
    <w:rsid w:val="00F918B0"/>
    <w:rsid w:val="00FA66B6"/>
    <w:rsid w:val="00FB7385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Relationship Id="rId22" Type="http://schemas.openxmlformats.org/officeDocument/2006/relationships/footer" Target="footer6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39E3C-67EE-4DFB-88F3-22606FF8F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99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2018-06-25T15:27:00Z</cp:lastPrinted>
  <dcterms:created xsi:type="dcterms:W3CDTF">2018-06-25T14:27:00Z</dcterms:created>
  <dcterms:modified xsi:type="dcterms:W3CDTF">2018-06-25T16:06:00Z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Parallel-Series Circuits</vt:lpwstr>
  </property>
  <property fmtid="{D5CDD505-2E9C-101B-9397-08002B2CF9AE}" pid="4" name="DocNum">
    <vt:i4>12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