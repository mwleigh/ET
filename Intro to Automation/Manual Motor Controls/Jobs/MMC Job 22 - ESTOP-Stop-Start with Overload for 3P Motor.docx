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DB2D5B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B125A">
        <w:rPr>
          <w:rFonts w:ascii="Verdana" w:hAnsi="Verdana"/>
          <w:b/>
          <w:sz w:val="24"/>
          <w:szCs w:val="24"/>
        </w:rPr>
        <w:t>ESTOP-Stop-Start with Overload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B125A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B125A">
        <w:rPr>
          <w:rFonts w:ascii="Verdana" w:hAnsi="Verdana"/>
          <w:sz w:val="20"/>
          <w:szCs w:val="20"/>
        </w:rPr>
        <w:t>22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DA9966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B125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B125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B125A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CDC2BF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2D98092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E57B98B" w14:textId="3FDF560B" w:rsidR="004B125A" w:rsidRPr="004B125A" w:rsidRDefault="004B125A" w:rsidP="004B125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</w:t>
      </w:r>
      <w:r w:rsidRPr="004B125A">
        <w:rPr>
          <w:rFonts w:ascii="Verdana" w:hAnsi="Verdana"/>
          <w:sz w:val="20"/>
          <w:szCs w:val="20"/>
        </w:rPr>
        <w:t>stablish the use of a motor overload in controlling a three-phase motor.</w:t>
      </w:r>
    </w:p>
    <w:p w14:paraId="6675F10C" w14:textId="528687A9" w:rsidR="004B125A" w:rsidRPr="004B125A" w:rsidRDefault="004B125A" w:rsidP="004B125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4B125A">
        <w:rPr>
          <w:rFonts w:ascii="Verdana" w:hAnsi="Verdana"/>
          <w:sz w:val="20"/>
          <w:szCs w:val="20"/>
        </w:rPr>
        <w:t>efine the connections to a motor contactor, overload and auxiliary contacts and their terminal numbers.</w:t>
      </w:r>
    </w:p>
    <w:p w14:paraId="55AD343F" w14:textId="63B00D99" w:rsidR="004B125A" w:rsidRPr="004B125A" w:rsidRDefault="004B125A" w:rsidP="004B125A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4B125A">
        <w:rPr>
          <w:rFonts w:ascii="Verdana" w:hAnsi="Verdana"/>
          <w:sz w:val="20"/>
          <w:szCs w:val="20"/>
        </w:rPr>
        <w:t>ifferentiate between fuse or circuit breaker protection verses that of a motor overload.</w:t>
      </w:r>
    </w:p>
    <w:p w14:paraId="4761383A" w14:textId="436A3994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F22EB3F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4B125A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4B125A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8126A47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942DA" w:rsidRPr="0015262A" w14:paraId="196C459E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2BEA1928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2706D1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057EC4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218B9" w:rsidRPr="0015262A" w14:paraId="373BCCBD" w14:textId="77777777" w:rsidTr="00C55B4E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DD11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60E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31F7" w14:textId="77777777" w:rsidR="00F218B9" w:rsidRPr="0015262A" w:rsidRDefault="00F218B9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CC7B1F" w:rsidRPr="0015262A" w14:paraId="07769A27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A370" w14:textId="0C75A92F" w:rsidR="00CC7B1F" w:rsidRPr="0015262A" w:rsidRDefault="00F218B9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Auxiliary Contacts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D748" w14:textId="1C053BDD" w:rsidR="00CC7B1F" w:rsidRPr="0015262A" w:rsidRDefault="00F218B9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 NO and 1 NC Set of Contacts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599" w14:textId="544612A2" w:rsidR="00CC7B1F" w:rsidRPr="0015262A" w:rsidRDefault="00F218B9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AUX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2C1EC18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B125A" w:rsidRPr="0015262A" w14:paraId="2D10EB16" w14:textId="77777777" w:rsidTr="00C55B4E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5B018816" w:rsidR="0015262A" w:rsidRPr="0015262A" w:rsidRDefault="004B125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374C6772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4B12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558EABCB" w:rsidR="0015262A" w:rsidRPr="0015262A" w:rsidRDefault="004B125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946A15" w:rsidRPr="0015262A" w14:paraId="21AC9021" w14:textId="77777777" w:rsidTr="004B125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2DA8A7DC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="00F047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bookmarkStart w:id="0" w:name="_GoBack"/>
            <w:bookmarkEnd w:id="0"/>
            <w:r w:rsidR="004B12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5B4AE13C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Contactor</w:t>
            </w:r>
            <w:r w:rsidR="004B12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+ Overloads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082D5D21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4B12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="00B744D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083F54C2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773DDE15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33E83857" w:rsidR="00946A15" w:rsidRPr="00627614" w:rsidRDefault="004B125A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4B125A">
        <w:drawing>
          <wp:anchor distT="0" distB="0" distL="114300" distR="114300" simplePos="0" relativeHeight="251658240" behindDoc="0" locked="0" layoutInCell="1" allowOverlap="1" wp14:anchorId="55A74743" wp14:editId="7404A9C0">
            <wp:simplePos x="0" y="0"/>
            <wp:positionH relativeFrom="column">
              <wp:posOffset>3782060</wp:posOffset>
            </wp:positionH>
            <wp:positionV relativeFrom="paragraph">
              <wp:posOffset>749300</wp:posOffset>
            </wp:positionV>
            <wp:extent cx="2459355" cy="19018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125A">
        <w:rPr>
          <w:rFonts w:ascii="Verdana" w:hAnsi="Verdana"/>
          <w:sz w:val="20"/>
          <w:szCs w:val="20"/>
        </w:rPr>
        <w:t xml:space="preserve">Design a stop/start motor control circuit using </w:t>
      </w:r>
      <w:r>
        <w:rPr>
          <w:rFonts w:ascii="Verdana" w:hAnsi="Verdana"/>
          <w:sz w:val="20"/>
          <w:szCs w:val="20"/>
        </w:rPr>
        <w:t>the devices listed above</w:t>
      </w:r>
      <w:r w:rsidRPr="004B125A">
        <w:rPr>
          <w:rFonts w:ascii="Verdana" w:hAnsi="Verdana"/>
          <w:sz w:val="20"/>
          <w:szCs w:val="20"/>
        </w:rPr>
        <w:t xml:space="preserve">. The circuit will also utilize a latching mushroom head pushbutton to act as an </w:t>
      </w:r>
      <w:r>
        <w:rPr>
          <w:rFonts w:ascii="Verdana" w:hAnsi="Verdana"/>
          <w:sz w:val="20"/>
          <w:szCs w:val="20"/>
        </w:rPr>
        <w:t>emergency stop</w:t>
      </w:r>
      <w:r w:rsidRPr="004B125A">
        <w:rPr>
          <w:rFonts w:ascii="Verdana" w:hAnsi="Verdana"/>
          <w:sz w:val="20"/>
          <w:szCs w:val="20"/>
        </w:rPr>
        <w:t xml:space="preserve">. This circuit shall include overload protection for the motor. If the motor experiences an overload condition, power to the motor shall be disconnected and the control logic shall </w:t>
      </w:r>
      <w:r>
        <w:rPr>
          <w:rFonts w:ascii="Verdana" w:hAnsi="Verdana"/>
          <w:sz w:val="20"/>
          <w:szCs w:val="20"/>
        </w:rPr>
        <w:t>unseal</w:t>
      </w:r>
      <w:r w:rsidRPr="004B125A">
        <w:rPr>
          <w:rFonts w:ascii="Verdana" w:hAnsi="Verdana"/>
          <w:sz w:val="20"/>
          <w:szCs w:val="20"/>
        </w:rPr>
        <w:t xml:space="preserve"> the motor starter</w:t>
      </w:r>
      <w:r>
        <w:rPr>
          <w:rFonts w:ascii="Verdana" w:hAnsi="Verdana"/>
          <w:sz w:val="20"/>
          <w:szCs w:val="20"/>
        </w:rPr>
        <w:t xml:space="preserve"> coil</w:t>
      </w:r>
      <w:r w:rsidRPr="004B125A">
        <w:rPr>
          <w:rFonts w:ascii="Verdana" w:hAnsi="Verdana"/>
          <w:sz w:val="20"/>
          <w:szCs w:val="20"/>
        </w:rPr>
        <w:t xml:space="preserve">. The green light indicates the motor is running, the yellow light indicates an overload condition and the red light indicates that the motor </w:t>
      </w:r>
      <w:r>
        <w:rPr>
          <w:rFonts w:ascii="Verdana" w:hAnsi="Verdana"/>
          <w:sz w:val="20"/>
          <w:szCs w:val="20"/>
        </w:rPr>
        <w:t>has stopped. The lights shall indicate the circuit status even if the emergency stop is pressed</w:t>
      </w:r>
      <w:r w:rsidR="00304EAC" w:rsidRPr="00304EAC">
        <w:rPr>
          <w:rFonts w:ascii="Verdana" w:hAnsi="Verdana"/>
          <w:sz w:val="20"/>
          <w:szCs w:val="20"/>
        </w:rPr>
        <w:t>.</w:t>
      </w:r>
      <w:r w:rsidR="006703D4">
        <w:rPr>
          <w:rFonts w:ascii="Verdana" w:hAnsi="Verdana"/>
          <w:sz w:val="20"/>
          <w:szCs w:val="20"/>
        </w:rPr>
        <w:t xml:space="preserve">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22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F9F8D" w14:textId="77777777" w:rsidR="00505EB7" w:rsidRDefault="00505EB7" w:rsidP="005B3A86">
      <w:pPr>
        <w:spacing w:after="0" w:line="240" w:lineRule="auto"/>
      </w:pPr>
      <w:r>
        <w:separator/>
      </w:r>
    </w:p>
  </w:endnote>
  <w:endnote w:type="continuationSeparator" w:id="0">
    <w:p w14:paraId="0769958B" w14:textId="77777777" w:rsidR="00505EB7" w:rsidRDefault="00505EB7" w:rsidP="005B3A86">
      <w:pPr>
        <w:spacing w:after="0" w:line="240" w:lineRule="auto"/>
      </w:pPr>
      <w:r>
        <w:continuationSeparator/>
      </w:r>
    </w:p>
  </w:endnote>
  <w:endnote w:type="continuationNotice" w:id="1">
    <w:p w14:paraId="60232C32" w14:textId="77777777" w:rsidR="00505EB7" w:rsidRDefault="00505E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D00A6D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59305415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054B0A3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22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22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  <w:p w14:paraId="15D850DD" w14:textId="6D5F00FF" w:rsidR="00946A15" w:rsidRPr="007C2507" w:rsidRDefault="00946A15" w:rsidP="00946A1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6C6EBFA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22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4B125A">
      <w:rPr>
        <w:rFonts w:ascii="BankGothic Lt BT" w:hAnsi="BankGothic Lt BT"/>
        <w:caps/>
        <w:sz w:val="16"/>
        <w:szCs w:val="18"/>
      </w:rPr>
      <w:t>22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  <w:p w14:paraId="3903C99E" w14:textId="77777777" w:rsidR="006566FC" w:rsidRPr="007C2507" w:rsidRDefault="006566FC" w:rsidP="006566FC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DCE02" w14:textId="77777777" w:rsidR="00505EB7" w:rsidRDefault="00505EB7" w:rsidP="005B3A86">
      <w:pPr>
        <w:spacing w:after="0" w:line="240" w:lineRule="auto"/>
      </w:pPr>
      <w:r>
        <w:separator/>
      </w:r>
    </w:p>
  </w:footnote>
  <w:footnote w:type="continuationSeparator" w:id="0">
    <w:p w14:paraId="612CF211" w14:textId="77777777" w:rsidR="00505EB7" w:rsidRDefault="00505EB7" w:rsidP="005B3A86">
      <w:pPr>
        <w:spacing w:after="0" w:line="240" w:lineRule="auto"/>
      </w:pPr>
      <w:r>
        <w:continuationSeparator/>
      </w:r>
    </w:p>
  </w:footnote>
  <w:footnote w:type="continuationNotice" w:id="1">
    <w:p w14:paraId="42D72E74" w14:textId="77777777" w:rsidR="00505EB7" w:rsidRDefault="00505E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5D81B9C4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B125A">
      <w:rPr>
        <w:rFonts w:ascii="BankGothic Lt BT" w:hAnsi="BankGothic Lt BT"/>
        <w:caps/>
        <w:sz w:val="24"/>
        <w:szCs w:val="24"/>
      </w:rPr>
      <w:t>ESTOP-Stop-Start with Overload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04006F0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25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25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20E08379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B125A">
      <w:rPr>
        <w:rFonts w:ascii="BankGothic Lt BT" w:hAnsi="BankGothic Lt BT"/>
        <w:caps/>
        <w:sz w:val="24"/>
        <w:szCs w:val="24"/>
      </w:rPr>
      <w:t>ESTOP-Stop-Start with Overload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0B82F72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25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25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42DFCB1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B125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6B9FC294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4B125A">
      <w:rPr>
        <w:rFonts w:ascii="BankGothic Lt BT" w:hAnsi="BankGothic Lt BT"/>
        <w:caps/>
        <w:sz w:val="24"/>
        <w:szCs w:val="24"/>
      </w:rPr>
      <w:t>ESTOP-Stop-Start with Overload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2AC69548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25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B125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654E5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047DE"/>
    <w:rsid w:val="00F121DE"/>
    <w:rsid w:val="00F15E9D"/>
    <w:rsid w:val="00F218B9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2018-09-24T18:46:00Z</cp:lastPrinted>
  <dcterms:created xsi:type="dcterms:W3CDTF">2018-09-24T18:46:00Z</dcterms:created>
  <dcterms:modified xsi:type="dcterms:W3CDTF">2018-09-24T18:57:00Z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ESTOP-Stop-Start with Overload for 3P Motor</vt:lpwstr>
  </property>
  <property fmtid="{D5CDD505-2E9C-101B-9397-08002B2CF9AE}" pid="4" name="DocNum">
    <vt:i4>22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