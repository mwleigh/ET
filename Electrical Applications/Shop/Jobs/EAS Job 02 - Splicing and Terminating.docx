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7A04A09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D54ACB">
        <w:rPr>
          <w:rFonts w:ascii="Verdana" w:hAnsi="Verdana"/>
          <w:b/>
          <w:sz w:val="24"/>
          <w:szCs w:val="24"/>
        </w:rPr>
        <w:t>Splicing and Terminating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044B421E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Electrical Shop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7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7777777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88B1F3E" w14:textId="4CC93BAF" w:rsidR="00D54ACB" w:rsidRPr="00D54ACB" w:rsidRDefault="00D54ACB" w:rsidP="00D54ACB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s</w:t>
      </w:r>
      <w:r w:rsidRPr="00D54ACB">
        <w:rPr>
          <w:rFonts w:ascii="Verdana" w:hAnsi="Verdana"/>
          <w:sz w:val="20"/>
          <w:szCs w:val="20"/>
        </w:rPr>
        <w:t>plice conductors using a mechanical connector.</w:t>
      </w:r>
    </w:p>
    <w:p w14:paraId="3C3A7B4B" w14:textId="483B5637" w:rsidR="00D54ACB" w:rsidRPr="00D54ACB" w:rsidRDefault="00D54ACB" w:rsidP="00D54ACB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s</w:t>
      </w:r>
      <w:r w:rsidRPr="00D54ACB">
        <w:rPr>
          <w:rFonts w:ascii="Verdana" w:hAnsi="Verdana"/>
          <w:sz w:val="20"/>
          <w:szCs w:val="20"/>
        </w:rPr>
        <w:t>plice conductors using wire nut connectors.</w:t>
      </w:r>
    </w:p>
    <w:p w14:paraId="2A98CA0F" w14:textId="2D9D0337" w:rsidR="00D54ACB" w:rsidRPr="00D54ACB" w:rsidRDefault="00D54ACB" w:rsidP="00D54ACB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s</w:t>
      </w:r>
      <w:r w:rsidRPr="00D54ACB">
        <w:rPr>
          <w:rFonts w:ascii="Verdana" w:hAnsi="Verdana"/>
          <w:sz w:val="20"/>
          <w:szCs w:val="20"/>
        </w:rPr>
        <w:t>plice grounding conductors using the “Greenie” wire nut.</w:t>
      </w:r>
    </w:p>
    <w:p w14:paraId="428C64CF" w14:textId="5068D4CD" w:rsidR="00D54ACB" w:rsidRPr="00D54ACB" w:rsidRDefault="00D54ACB" w:rsidP="00D54ACB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t</w:t>
      </w:r>
      <w:r w:rsidRPr="00D54ACB">
        <w:rPr>
          <w:rFonts w:ascii="Verdana" w:hAnsi="Verdana"/>
          <w:sz w:val="20"/>
          <w:szCs w:val="20"/>
        </w:rPr>
        <w:t>erminate conductors using a crimp connector.</w:t>
      </w:r>
    </w:p>
    <w:p w14:paraId="0A2C3614" w14:textId="77777777" w:rsidR="00D54ACB" w:rsidRDefault="00D54ACB" w:rsidP="00D54ACB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t</w:t>
      </w:r>
      <w:r w:rsidRPr="00D54ACB">
        <w:rPr>
          <w:rFonts w:ascii="Verdana" w:hAnsi="Verdana"/>
          <w:sz w:val="20"/>
          <w:szCs w:val="20"/>
        </w:rPr>
        <w:t>erminate conductors on a device screw.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2932C096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D54ACB">
        <w:rPr>
          <w:rFonts w:ascii="Verdana" w:hAnsi="Verdana"/>
          <w:sz w:val="20"/>
          <w:szCs w:val="20"/>
        </w:rPr>
        <w:t>Job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51B95">
        <w:rPr>
          <w:rFonts w:ascii="Verdana" w:hAnsi="Verdana"/>
          <w:sz w:val="20"/>
          <w:szCs w:val="20"/>
        </w:rPr>
        <w:t xml:space="preserve">instructor </w:t>
      </w:r>
      <w:r w:rsidR="001C2E27">
        <w:rPr>
          <w:rFonts w:ascii="Verdana" w:hAnsi="Verdana"/>
          <w:sz w:val="20"/>
          <w:szCs w:val="20"/>
        </w:rPr>
        <w:t>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505"/>
        <w:gridCol w:w="4675"/>
      </w:tblGrid>
      <w:tr w:rsidR="001C2E27" w:rsidRPr="001C2E27" w14:paraId="77984DBF" w14:textId="77777777" w:rsidTr="001C2E27">
        <w:trPr>
          <w:jc w:val="center"/>
        </w:trPr>
        <w:tc>
          <w:tcPr>
            <w:tcW w:w="4505" w:type="dxa"/>
            <w:vAlign w:val="center"/>
          </w:tcPr>
          <w:p w14:paraId="1C066D30" w14:textId="10CCB959" w:rsidR="001C2E27" w:rsidRPr="001C2E27" w:rsidRDefault="001C2E27" w:rsidP="001C2E27">
            <w:pPr>
              <w:pStyle w:val="Heading3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Student Provided </w:t>
            </w:r>
            <w:r w:rsidRPr="001C2E27">
              <w:rPr>
                <w:rFonts w:ascii="Verdana" w:hAnsi="Verdana"/>
              </w:rPr>
              <w:t>Materials</w:t>
            </w:r>
          </w:p>
        </w:tc>
        <w:tc>
          <w:tcPr>
            <w:tcW w:w="4675" w:type="dxa"/>
            <w:vAlign w:val="center"/>
          </w:tcPr>
          <w:p w14:paraId="3D977CB7" w14:textId="033CEE3C" w:rsidR="001C2E27" w:rsidRPr="001C2E27" w:rsidRDefault="001C2E27" w:rsidP="001C2E27">
            <w:pPr>
              <w:spacing w:after="0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Verdana" w:hAnsi="Verdana"/>
                <w:b/>
                <w:sz w:val="20"/>
                <w:szCs w:val="20"/>
              </w:rPr>
              <w:t xml:space="preserve">Department Provided </w:t>
            </w:r>
          </w:p>
        </w:tc>
      </w:tr>
      <w:tr w:rsidR="001C2E27" w:rsidRPr="001C2E27" w14:paraId="14E0AAB5" w14:textId="77777777" w:rsidTr="001C2E27">
        <w:trPr>
          <w:jc w:val="center"/>
        </w:trPr>
        <w:tc>
          <w:tcPr>
            <w:tcW w:w="4505" w:type="dxa"/>
            <w:vAlign w:val="center"/>
          </w:tcPr>
          <w:p w14:paraId="28EB8D5A" w14:textId="62BBF32A" w:rsidR="001C2E27" w:rsidRPr="001C2E27" w:rsidRDefault="00D54ACB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Splicing kit</w:t>
            </w:r>
          </w:p>
        </w:tc>
        <w:tc>
          <w:tcPr>
            <w:tcW w:w="4675" w:type="dxa"/>
            <w:vAlign w:val="center"/>
          </w:tcPr>
          <w:p w14:paraId="6F9A7E00" w14:textId="3F178223" w:rsidR="001C2E27" w:rsidRPr="001C2E27" w:rsidRDefault="00D54ACB" w:rsidP="001C2E27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Scotch-Loc connectors</w:t>
            </w:r>
            <w:r w:rsidR="001C2E27" w:rsidRPr="001C2E27">
              <w:rPr>
                <w:rFonts w:ascii="Verdana" w:hAnsi="Verdana"/>
                <w:sz w:val="20"/>
                <w:szCs w:val="20"/>
              </w:rPr>
              <w:t xml:space="preserve"> </w:t>
            </w:r>
          </w:p>
        </w:tc>
      </w:tr>
      <w:tr w:rsidR="001C2E27" w:rsidRPr="001C2E27" w14:paraId="6BDEC033" w14:textId="77777777" w:rsidTr="001C2E27">
        <w:trPr>
          <w:jc w:val="center"/>
        </w:trPr>
        <w:tc>
          <w:tcPr>
            <w:tcW w:w="4505" w:type="dxa"/>
            <w:vAlign w:val="center"/>
          </w:tcPr>
          <w:p w14:paraId="0A019A07" w14:textId="0CAAC8F5" w:rsidR="001C2E27" w:rsidRPr="001C2E27" w:rsidRDefault="00D54ACB" w:rsidP="001C2E27">
            <w:pPr>
              <w:pStyle w:val="Heading3"/>
              <w:rPr>
                <w:rFonts w:ascii="Verdana" w:hAnsi="Verdana"/>
                <w:b w:val="0"/>
              </w:rPr>
            </w:pPr>
            <w:r>
              <w:rPr>
                <w:rFonts w:ascii="Verdana" w:hAnsi="Verdana"/>
                <w:b w:val="0"/>
              </w:rPr>
              <w:t>Necessary tools</w:t>
            </w:r>
          </w:p>
        </w:tc>
        <w:tc>
          <w:tcPr>
            <w:tcW w:w="4675" w:type="dxa"/>
            <w:vAlign w:val="center"/>
          </w:tcPr>
          <w:p w14:paraId="7A7EC1D3" w14:textId="74C0A0CA" w:rsidR="001C2E27" w:rsidRPr="001C2E27" w:rsidRDefault="00D54ACB" w:rsidP="001C2E27">
            <w:pPr>
              <w:spacing w:after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Wire</w:t>
            </w:r>
          </w:p>
        </w:tc>
      </w:tr>
    </w:tbl>
    <w:p w14:paraId="6444048E" w14:textId="77777777" w:rsidR="004328DF" w:rsidRDefault="004328DF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206FB19A" w14:textId="77777777" w:rsidR="004328DF" w:rsidRPr="00D54ACB" w:rsidRDefault="004328DF" w:rsidP="004328DF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D54ACB">
        <w:rPr>
          <w:rFonts w:ascii="Verdana" w:hAnsi="Verdana"/>
          <w:sz w:val="20"/>
          <w:szCs w:val="20"/>
        </w:rPr>
        <w:t>Obtain the necessary materials from the Instructor. Complete all five</w:t>
      </w:r>
      <w:r>
        <w:rPr>
          <w:rFonts w:ascii="Verdana" w:hAnsi="Verdana"/>
          <w:sz w:val="20"/>
          <w:szCs w:val="20"/>
        </w:rPr>
        <w:t xml:space="preserve"> </w:t>
      </w:r>
      <w:r w:rsidRPr="00D54ACB">
        <w:rPr>
          <w:rFonts w:ascii="Verdana" w:hAnsi="Verdana"/>
          <w:sz w:val="20"/>
          <w:szCs w:val="20"/>
        </w:rPr>
        <w:t>sections before having the Instructor check your work.</w:t>
      </w:r>
    </w:p>
    <w:p w14:paraId="77FD17A4" w14:textId="77777777" w:rsidR="004328DF" w:rsidRPr="00D54ACB" w:rsidRDefault="004328DF" w:rsidP="004328DF">
      <w:pPr>
        <w:pStyle w:val="ListParagraph"/>
        <w:numPr>
          <w:ilvl w:val="0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Mechanical Splice Connector</w:t>
      </w:r>
      <w:r>
        <w:rPr>
          <w:rFonts w:ascii="Verdana" w:hAnsi="Verdana"/>
          <w:sz w:val="20"/>
          <w:szCs w:val="20"/>
        </w:rPr>
        <w:tab/>
        <w:t>Instructor Initials</w:t>
      </w:r>
      <w:r w:rsidRPr="00D54ACB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______</w:t>
      </w:r>
    </w:p>
    <w:p w14:paraId="4380DF58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Scotch-Loc, 14AWG stranded, 14AWG solid</w:t>
      </w:r>
    </w:p>
    <w:p w14:paraId="42051B0B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Split-Bolt, 6AWG stranded</w:t>
      </w:r>
    </w:p>
    <w:p w14:paraId="58EB5A4C" w14:textId="77777777" w:rsidR="004328DF" w:rsidRPr="004328DF" w:rsidRDefault="004328DF" w:rsidP="004328DF">
      <w:pPr>
        <w:pStyle w:val="ListParagraph"/>
        <w:numPr>
          <w:ilvl w:val="0"/>
          <w:numId w:val="11"/>
        </w:numPr>
        <w:tabs>
          <w:tab w:val="right" w:pos="100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 xml:space="preserve">Wire Nut Splice Connectors </w:t>
      </w:r>
      <w:r>
        <w:rPr>
          <w:rFonts w:ascii="Verdana" w:hAnsi="Verdana"/>
          <w:sz w:val="20"/>
          <w:szCs w:val="20"/>
        </w:rPr>
        <w:tab/>
        <w:t>Instructor Initials</w:t>
      </w:r>
      <w:r w:rsidRPr="004328DF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______</w:t>
      </w:r>
    </w:p>
    <w:p w14:paraId="57F405A0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Two 14 AWG solid</w:t>
      </w:r>
    </w:p>
    <w:p w14:paraId="4788BA2B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Three 14AWG solid</w:t>
      </w:r>
    </w:p>
    <w:p w14:paraId="635AE4CD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Two 12AWG stranded</w:t>
      </w:r>
    </w:p>
    <w:p w14:paraId="31087CDE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One 18AWG stranded one 14AWG solid</w:t>
      </w:r>
    </w:p>
    <w:p w14:paraId="2DAB15CF" w14:textId="77777777" w:rsidR="004328DF" w:rsidRPr="004328DF" w:rsidRDefault="004328DF" w:rsidP="004328DF">
      <w:pPr>
        <w:pStyle w:val="ListParagraph"/>
        <w:numPr>
          <w:ilvl w:val="0"/>
          <w:numId w:val="11"/>
        </w:numPr>
        <w:tabs>
          <w:tab w:val="right" w:pos="100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Groundi</w:t>
      </w:r>
      <w:r>
        <w:rPr>
          <w:rFonts w:ascii="Verdana" w:hAnsi="Verdana"/>
          <w:sz w:val="20"/>
          <w:szCs w:val="20"/>
        </w:rPr>
        <w:t>ng Pigtail (“Greenie” Wire Nut)</w:t>
      </w:r>
      <w:r>
        <w:rPr>
          <w:rFonts w:ascii="Verdana" w:hAnsi="Verdana"/>
          <w:sz w:val="20"/>
          <w:szCs w:val="20"/>
        </w:rPr>
        <w:tab/>
        <w:t>Instructor Initials</w:t>
      </w:r>
      <w:r w:rsidRPr="004328DF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______</w:t>
      </w:r>
    </w:p>
    <w:p w14:paraId="177072C7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A. One 14AWG bare solid (through the hole); two 14AWG solid</w:t>
      </w:r>
      <w:r>
        <w:rPr>
          <w:rFonts w:ascii="Verdana" w:hAnsi="Verdana"/>
          <w:sz w:val="20"/>
          <w:szCs w:val="20"/>
        </w:rPr>
        <w:t xml:space="preserve"> </w:t>
      </w:r>
      <w:r w:rsidRPr="004328DF">
        <w:rPr>
          <w:rFonts w:ascii="Verdana" w:hAnsi="Verdana"/>
          <w:sz w:val="20"/>
          <w:szCs w:val="20"/>
        </w:rPr>
        <w:t>green (pigtail)</w:t>
      </w:r>
    </w:p>
    <w:p w14:paraId="4FF00832" w14:textId="77777777" w:rsidR="004328DF" w:rsidRPr="004328DF" w:rsidRDefault="004328DF" w:rsidP="004328DF">
      <w:pPr>
        <w:pStyle w:val="ListParagraph"/>
        <w:numPr>
          <w:ilvl w:val="0"/>
          <w:numId w:val="11"/>
        </w:numPr>
        <w:tabs>
          <w:tab w:val="right" w:pos="100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Crimp Termination</w:t>
      </w:r>
      <w:r>
        <w:rPr>
          <w:rFonts w:ascii="Verdana" w:hAnsi="Verdana"/>
          <w:sz w:val="20"/>
          <w:szCs w:val="20"/>
        </w:rPr>
        <w:tab/>
        <w:t>Instructor Initials</w:t>
      </w:r>
      <w:r w:rsidRPr="004328DF">
        <w:rPr>
          <w:rFonts w:ascii="Verdana" w:hAnsi="Verdana"/>
          <w:sz w:val="20"/>
          <w:szCs w:val="20"/>
        </w:rPr>
        <w:t xml:space="preserve">: </w:t>
      </w:r>
      <w:r>
        <w:rPr>
          <w:rFonts w:ascii="Verdana" w:hAnsi="Verdana"/>
          <w:sz w:val="20"/>
          <w:szCs w:val="20"/>
        </w:rPr>
        <w:t>______</w:t>
      </w:r>
    </w:p>
    <w:p w14:paraId="46774014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One 14AWG solid conductor – Insulated Termination</w:t>
      </w:r>
    </w:p>
    <w:p w14:paraId="67E217E7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One 14AWG solid conductor – Non-Insulated Termination</w:t>
      </w:r>
    </w:p>
    <w:p w14:paraId="67BBF48C" w14:textId="56142EDE" w:rsidR="004328DF" w:rsidRPr="004328DF" w:rsidRDefault="004328DF" w:rsidP="004328DF">
      <w:pPr>
        <w:pStyle w:val="ListParagraph"/>
        <w:numPr>
          <w:ilvl w:val="0"/>
          <w:numId w:val="11"/>
        </w:numPr>
        <w:tabs>
          <w:tab w:val="right" w:pos="10080"/>
        </w:tabs>
        <w:spacing w:before="24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 xml:space="preserve">Screw-type Termination </w:t>
      </w:r>
      <w:r w:rsidR="008669EB">
        <w:rPr>
          <w:rFonts w:ascii="Verdana" w:hAnsi="Verdana"/>
          <w:sz w:val="20"/>
          <w:szCs w:val="20"/>
        </w:rPr>
        <w:tab/>
        <w:t>Instructor Initials</w:t>
      </w:r>
      <w:r w:rsidR="008669EB" w:rsidRPr="004328DF">
        <w:rPr>
          <w:rFonts w:ascii="Verdana" w:hAnsi="Verdana"/>
          <w:sz w:val="20"/>
          <w:szCs w:val="20"/>
        </w:rPr>
        <w:t xml:space="preserve">: </w:t>
      </w:r>
      <w:r w:rsidR="008669EB">
        <w:rPr>
          <w:rFonts w:ascii="Verdana" w:hAnsi="Verdana"/>
          <w:sz w:val="20"/>
          <w:szCs w:val="20"/>
        </w:rPr>
        <w:t>______</w:t>
      </w:r>
    </w:p>
    <w:p w14:paraId="30A193D3" w14:textId="77777777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One 14AWG solid black on the brass screw and one 14AWG solid</w:t>
      </w:r>
      <w:r>
        <w:rPr>
          <w:rFonts w:ascii="Verdana" w:hAnsi="Verdana"/>
          <w:sz w:val="20"/>
          <w:szCs w:val="20"/>
        </w:rPr>
        <w:t xml:space="preserve"> </w:t>
      </w:r>
      <w:r w:rsidRPr="004328DF">
        <w:rPr>
          <w:rFonts w:ascii="Verdana" w:hAnsi="Verdana"/>
          <w:sz w:val="20"/>
          <w:szCs w:val="20"/>
        </w:rPr>
        <w:t>white on the silver screw of a receptacle.</w:t>
      </w:r>
    </w:p>
    <w:p w14:paraId="031B56F1" w14:textId="2A3A5A16" w:rsidR="004328DF" w:rsidRPr="004328DF" w:rsidRDefault="004328DF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4328DF">
        <w:rPr>
          <w:rFonts w:ascii="Verdana" w:hAnsi="Verdana"/>
          <w:sz w:val="20"/>
          <w:szCs w:val="20"/>
        </w:rPr>
        <w:t>One 12AWG stranded black on the brass screw and one 12AWG stranded white on the silver screw of a receptacle.</w:t>
      </w:r>
    </w:p>
    <w:p w14:paraId="3E5046ED" w14:textId="77777777" w:rsidR="007801EC" w:rsidRPr="00C834FC" w:rsidRDefault="007801EC" w:rsidP="004328DF">
      <w:pPr>
        <w:pStyle w:val="ListParagraph"/>
        <w:numPr>
          <w:ilvl w:val="1"/>
          <w:numId w:val="11"/>
        </w:numPr>
        <w:tabs>
          <w:tab w:val="right" w:pos="10080"/>
        </w:tabs>
        <w:spacing w:before="120" w:after="120"/>
        <w:contextualSpacing w:val="0"/>
        <w:rPr>
          <w:rFonts w:ascii="Verdana" w:hAnsi="Verdana"/>
          <w:sz w:val="20"/>
          <w:szCs w:val="20"/>
        </w:rPr>
        <w:sectPr w:rsidR="007801EC" w:rsidRPr="00C834FC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65F118CE" w14:textId="5AEBFC33" w:rsidR="004328DF" w:rsidRPr="004328DF" w:rsidRDefault="004328DF" w:rsidP="004328DF">
      <w:pPr>
        <w:pStyle w:val="ListParagraph"/>
        <w:tabs>
          <w:tab w:val="right" w:pos="10080"/>
        </w:tabs>
        <w:spacing w:before="120" w:after="120"/>
        <w:ind w:left="1800"/>
        <w:contextualSpacing w:val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4328DF" w:rsidRPr="004328DF" w:rsidSect="00E013AA">
      <w:headerReference w:type="first" r:id="rId13"/>
      <w:footerReference w:type="first" r:id="rId14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BD920C" w14:textId="77777777" w:rsidR="00212C41" w:rsidRDefault="00212C41" w:rsidP="005B3A86">
      <w:pPr>
        <w:spacing w:after="0" w:line="240" w:lineRule="auto"/>
      </w:pPr>
      <w:r>
        <w:separator/>
      </w:r>
    </w:p>
  </w:endnote>
  <w:endnote w:type="continuationSeparator" w:id="0">
    <w:p w14:paraId="08E5B81B" w14:textId="77777777" w:rsidR="00212C41" w:rsidRDefault="00212C41" w:rsidP="005B3A86">
      <w:pPr>
        <w:spacing w:after="0" w:line="240" w:lineRule="auto"/>
      </w:pPr>
      <w:r>
        <w:continuationSeparator/>
      </w:r>
    </w:p>
  </w:endnote>
  <w:endnote w:type="continuationNotice" w:id="1">
    <w:p w14:paraId="457ADF15" w14:textId="77777777" w:rsidR="00D34B57" w:rsidRDefault="00D34B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0A64E" w14:textId="21EBD15A" w:rsidR="00212C41" w:rsidRPr="007C2507" w:rsidRDefault="00212C41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2798D674" w14:textId="77777777" w:rsidR="00212C41" w:rsidRPr="00B025CF" w:rsidRDefault="00212C41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AEFDB9" w14:textId="78123EA3" w:rsidR="00212C41" w:rsidRPr="007C2507" w:rsidRDefault="00212C4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3F396" w14:textId="5EF163A2" w:rsidR="00212C41" w:rsidRPr="007C2507" w:rsidRDefault="00212C41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23CA99F3" w:rsidR="00212C41" w:rsidRPr="007C2507" w:rsidRDefault="00212C41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bookmarkStart w:id="0" w:name="_GoBack"/>
    <w:bookmarkEnd w:id="0"/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Job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EB03B8" w14:textId="77777777" w:rsidR="00212C41" w:rsidRDefault="00212C41" w:rsidP="005B3A86">
      <w:pPr>
        <w:spacing w:after="0" w:line="240" w:lineRule="auto"/>
      </w:pPr>
      <w:r>
        <w:separator/>
      </w:r>
    </w:p>
  </w:footnote>
  <w:footnote w:type="continuationSeparator" w:id="0">
    <w:p w14:paraId="2E09E3BB" w14:textId="77777777" w:rsidR="00212C41" w:rsidRDefault="00212C41" w:rsidP="005B3A86">
      <w:pPr>
        <w:spacing w:after="0" w:line="240" w:lineRule="auto"/>
      </w:pPr>
      <w:r>
        <w:continuationSeparator/>
      </w:r>
    </w:p>
  </w:footnote>
  <w:footnote w:type="continuationNotice" w:id="1">
    <w:p w14:paraId="3A46E2E9" w14:textId="77777777" w:rsidR="00D34B57" w:rsidRDefault="00D34B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BDD0A9" w14:textId="2C9A0AA5" w:rsidR="00212C41" w:rsidRPr="007C2507" w:rsidRDefault="00212C4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Splicing and Terminating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FA9FB7" w14:textId="3B610465" w:rsidR="00212C41" w:rsidRPr="000154E9" w:rsidRDefault="00212C41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D7411" w14:textId="581E7434" w:rsidR="00212C41" w:rsidRPr="007C2507" w:rsidRDefault="00212C41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Splicing and Terminating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57EA5DF5" w14:textId="69D21126" w:rsidR="00212C41" w:rsidRPr="000154E9" w:rsidRDefault="00212C41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12C41" w14:paraId="54B9BB29" w14:textId="77777777" w:rsidTr="00E130F3">
      <w:tc>
        <w:tcPr>
          <w:tcW w:w="630" w:type="dxa"/>
        </w:tcPr>
        <w:p w14:paraId="2EC38CF3" w14:textId="77777777" w:rsidR="00212C41" w:rsidRDefault="00212C41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34E8140" wp14:editId="75C119C9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F031FD2" w14:textId="0A03E308" w:rsidR="00212C41" w:rsidRPr="007C2507" w:rsidRDefault="00212C41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5E88817" w14:textId="77777777" w:rsidR="00212C41" w:rsidRDefault="00212C41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C07344D" wp14:editId="0B6E3755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44E07CE" w14:textId="77777777" w:rsidR="00212C41" w:rsidRPr="00B025CF" w:rsidRDefault="00212C41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32D996D4" w:rsidR="00212C41" w:rsidRPr="007C2507" w:rsidRDefault="00212C41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Splicing and Terminating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10C5D13F" w:rsidR="00212C41" w:rsidRPr="000154E9" w:rsidRDefault="00212C41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Shop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mirrorMargins/>
  <w:attachedTemplate r:id="rId1"/>
  <w:defaultTabStop w:val="720"/>
  <w:evenAndOddHeaders/>
  <w:characterSpacingControl w:val="doNotCompress"/>
  <w:hdrShapeDefaults>
    <o:shapedefaults v:ext="edit" spidmax="1024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41E52"/>
    <w:rsid w:val="000524AC"/>
    <w:rsid w:val="000544E1"/>
    <w:rsid w:val="000A23B3"/>
    <w:rsid w:val="00101028"/>
    <w:rsid w:val="00141840"/>
    <w:rsid w:val="001C2E27"/>
    <w:rsid w:val="002025E4"/>
    <w:rsid w:val="00212C41"/>
    <w:rsid w:val="00222A30"/>
    <w:rsid w:val="00224C5A"/>
    <w:rsid w:val="00253320"/>
    <w:rsid w:val="00261027"/>
    <w:rsid w:val="002E22BE"/>
    <w:rsid w:val="00307505"/>
    <w:rsid w:val="00377F82"/>
    <w:rsid w:val="003F6D63"/>
    <w:rsid w:val="00422289"/>
    <w:rsid w:val="00431790"/>
    <w:rsid w:val="004328DF"/>
    <w:rsid w:val="004332DB"/>
    <w:rsid w:val="00472F8B"/>
    <w:rsid w:val="004D3BAE"/>
    <w:rsid w:val="00561F05"/>
    <w:rsid w:val="005B3A86"/>
    <w:rsid w:val="00610740"/>
    <w:rsid w:val="00613E4E"/>
    <w:rsid w:val="00662E44"/>
    <w:rsid w:val="006F19A5"/>
    <w:rsid w:val="006F7F1A"/>
    <w:rsid w:val="007140C7"/>
    <w:rsid w:val="00723673"/>
    <w:rsid w:val="007801EC"/>
    <w:rsid w:val="007C2507"/>
    <w:rsid w:val="008669EB"/>
    <w:rsid w:val="00866D5F"/>
    <w:rsid w:val="008975D5"/>
    <w:rsid w:val="009055E4"/>
    <w:rsid w:val="009219E3"/>
    <w:rsid w:val="009559C9"/>
    <w:rsid w:val="009B042B"/>
    <w:rsid w:val="009F2DFA"/>
    <w:rsid w:val="009F76D1"/>
    <w:rsid w:val="00A51B95"/>
    <w:rsid w:val="00B025CF"/>
    <w:rsid w:val="00B457A7"/>
    <w:rsid w:val="00B52137"/>
    <w:rsid w:val="00B755C0"/>
    <w:rsid w:val="00B83C86"/>
    <w:rsid w:val="00B93A8B"/>
    <w:rsid w:val="00BB7522"/>
    <w:rsid w:val="00C834FC"/>
    <w:rsid w:val="00C86D41"/>
    <w:rsid w:val="00CB5A57"/>
    <w:rsid w:val="00CB5F0C"/>
    <w:rsid w:val="00CE3BF2"/>
    <w:rsid w:val="00CF7AA0"/>
    <w:rsid w:val="00D34B57"/>
    <w:rsid w:val="00D54ACB"/>
    <w:rsid w:val="00DA380B"/>
    <w:rsid w:val="00DC19D0"/>
    <w:rsid w:val="00DC51B1"/>
    <w:rsid w:val="00DE32D8"/>
    <w:rsid w:val="00E013AA"/>
    <w:rsid w:val="00E130F3"/>
    <w:rsid w:val="00E133E4"/>
    <w:rsid w:val="00E97D8E"/>
    <w:rsid w:val="00EA0805"/>
    <w:rsid w:val="00F61762"/>
    <w:rsid w:val="00F631A1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130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9</cp:revision>
  <cp:lastPrinted>2018-05-15T20:17:00Z</cp:lastPrinted>
  <dcterms:created xsi:type="dcterms:W3CDTF">2018-05-11T19:58:00Z</dcterms:created>
  <dcterms:modified xsi:type="dcterms:W3CDTF">2018-05-16T18:43:00Z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Splicing and Terminating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Shop</vt:lpwstr>
  </property>
  <property fmtid="{D5CDD505-2E9C-101B-9397-08002B2CF9AE}" pid="7" name="DocDept">
    <vt:lpwstr>Electrical Automation</vt:lpwstr>
  </property>
  <property fmtid="{D5CDD505-2E9C-101B-9397-08002B2CF9AE}" pid="8" name="DocCLO">
    <vt:lpwstr>7</vt:lpwstr>
  </property>
  <property fmtid="{D5CDD505-2E9C-101B-9397-08002B2CF9AE}" pid="9" name="DocInstitution">
    <vt:lpwstr>Ranken Technical College</vt:lpwstr>
  </property>
</Properties>
</file>