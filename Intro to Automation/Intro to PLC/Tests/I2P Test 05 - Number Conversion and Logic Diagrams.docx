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7A5C10E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25B81">
        <w:rPr>
          <w:rFonts w:ascii="Verdana" w:hAnsi="Verdana"/>
          <w:b/>
          <w:sz w:val="24"/>
          <w:szCs w:val="24"/>
        </w:rPr>
        <w:t>Number Conversion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56A895CC" w:rsidR="00E013AA" w:rsidRPr="000154E9" w:rsidRDefault="00E013AA" w:rsidP="008A7720">
      <w:pPr>
        <w:tabs>
          <w:tab w:val="left" w:pos="5400"/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2F592CC5" w:rsidR="00B025CF" w:rsidRPr="000154E9" w:rsidRDefault="00B025CF" w:rsidP="008A7720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19F75844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1"/>
        <w:gridCol w:w="4219"/>
      </w:tblGrid>
      <w:tr w:rsidR="00AD55FC" w14:paraId="7EBCCF3E" w14:textId="77777777" w:rsidTr="00AD55FC">
        <w:tc>
          <w:tcPr>
            <w:tcW w:w="4411" w:type="dxa"/>
          </w:tcPr>
          <w:p w14:paraId="7D807984" w14:textId="6CA76EFF" w:rsidR="00AD55FC" w:rsidRDefault="006D2E0D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="00AD55FC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AD55FC">
              <w:rPr>
                <w:rFonts w:ascii="Verdana" w:hAnsi="Verdana"/>
                <w:sz w:val="20"/>
                <w:szCs w:val="20"/>
              </w:rPr>
              <w:tab/>
              <w:t>_______</w:t>
            </w:r>
            <w:r w:rsidR="00AD55FC" w:rsidRPr="005840BA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219" w:type="dxa"/>
            <w:vMerge w:val="restart"/>
          </w:tcPr>
          <w:tbl>
            <w:tblPr>
              <w:tblStyle w:val="TableGrid"/>
              <w:tblW w:w="0" w:type="auto"/>
              <w:tblInd w:w="1325" w:type="dxa"/>
              <w:tblLook w:val="04A0" w:firstRow="1" w:lastRow="0" w:firstColumn="1" w:lastColumn="0" w:noHBand="0" w:noVBand="1"/>
            </w:tblPr>
            <w:tblGrid>
              <w:gridCol w:w="450"/>
              <w:gridCol w:w="450"/>
              <w:gridCol w:w="450"/>
              <w:gridCol w:w="450"/>
              <w:gridCol w:w="450"/>
              <w:gridCol w:w="418"/>
            </w:tblGrid>
            <w:tr w:rsidR="0040125A" w:rsidRPr="0040125A" w14:paraId="50FABE10" w14:textId="77777777" w:rsidTr="0040125A">
              <w:tc>
                <w:tcPr>
                  <w:tcW w:w="2668" w:type="dxa"/>
                  <w:gridSpan w:val="6"/>
                  <w:shd w:val="clear" w:color="auto" w:fill="FFFFFF" w:themeFill="background1"/>
                </w:tcPr>
                <w:p w14:paraId="672D53F5" w14:textId="17D3B6A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Hexadecimal Truth Table</w:t>
                  </w:r>
                </w:p>
              </w:tc>
            </w:tr>
            <w:tr w:rsidR="00AD55FC" w:rsidRPr="0040125A" w14:paraId="1D678D55" w14:textId="77777777" w:rsidTr="0040125A">
              <w:tc>
                <w:tcPr>
                  <w:tcW w:w="450" w:type="dxa"/>
                  <w:shd w:val="clear" w:color="auto" w:fill="BFBFBF" w:themeFill="background1" w:themeFillShade="BF"/>
                </w:tcPr>
                <w:p w14:paraId="600EFE93" w14:textId="77777777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A494823" w14:textId="77777777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8612E6C" w14:textId="7CD262A3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33EB88E" w14:textId="4EF0895C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83AF8D4" w14:textId="45E3CB06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9689D4E" w14:textId="32B0DB8F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D31D33E" w14:textId="77777777" w:rsidTr="0040125A">
              <w:tc>
                <w:tcPr>
                  <w:tcW w:w="450" w:type="dxa"/>
                </w:tcPr>
                <w:p w14:paraId="28A5C11C" w14:textId="047AD99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9EE10BB" w14:textId="145B0FD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D04D3AA" w14:textId="67A3DCD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D38F2CD" w14:textId="3F4F7E0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CC79EB5" w14:textId="2937088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1203F86" w14:textId="58AABD8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FE341D3" w14:textId="77777777" w:rsidTr="0040125A">
              <w:tc>
                <w:tcPr>
                  <w:tcW w:w="450" w:type="dxa"/>
                </w:tcPr>
                <w:p w14:paraId="6B81CA03" w14:textId="59D9A30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D2FC2C8" w14:textId="1AD0DDC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C506FDC" w14:textId="0C0AF11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4E038D8" w14:textId="612964C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8F17BD9" w14:textId="4F789CE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3293BAD" w14:textId="77FA115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D105263" w14:textId="77777777" w:rsidTr="0040125A">
              <w:tc>
                <w:tcPr>
                  <w:tcW w:w="450" w:type="dxa"/>
                </w:tcPr>
                <w:p w14:paraId="0C611DA9" w14:textId="12FABF1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4BBA65A" w14:textId="057C775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DE988E3" w14:textId="4295BCE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3353D29" w14:textId="20D5BBE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C783FC9" w14:textId="68EB2AC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0C33DF75" w14:textId="0D509ED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0110C015" w14:textId="77777777" w:rsidTr="0040125A">
              <w:tc>
                <w:tcPr>
                  <w:tcW w:w="450" w:type="dxa"/>
                </w:tcPr>
                <w:p w14:paraId="3635735C" w14:textId="2E25DC7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B9770A1" w14:textId="792C28C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BC8B305" w14:textId="6A091309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D889B30" w14:textId="6E5911B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CB64825" w14:textId="37630F9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17FA86C4" w14:textId="388091B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7BAAAC7C" w14:textId="77777777" w:rsidTr="0040125A">
              <w:tc>
                <w:tcPr>
                  <w:tcW w:w="450" w:type="dxa"/>
                </w:tcPr>
                <w:p w14:paraId="7AA5A5EA" w14:textId="000280D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FDAFC5E" w14:textId="5C95F5C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F1078FD" w14:textId="3E4E4AB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5FE6FC1" w14:textId="2D089BD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D1223E4" w14:textId="03F6C5A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4BF7C76E" w14:textId="7D88CB9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068870A" w14:textId="77777777" w:rsidTr="0040125A">
              <w:tc>
                <w:tcPr>
                  <w:tcW w:w="450" w:type="dxa"/>
                </w:tcPr>
                <w:p w14:paraId="5DA815F8" w14:textId="23F63B0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45FADED" w14:textId="212BAF7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A026FA" w14:textId="5031CA5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C042268" w14:textId="1B56135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5A8C49A" w14:textId="1390213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68B1319" w14:textId="7B15EF7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219FBAA" w14:textId="77777777" w:rsidTr="0040125A">
              <w:tc>
                <w:tcPr>
                  <w:tcW w:w="450" w:type="dxa"/>
                </w:tcPr>
                <w:p w14:paraId="3511661F" w14:textId="3669BDB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78784C8" w14:textId="4585BB2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4FDDE79" w14:textId="0C1CBCD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A4C9E80" w14:textId="46D59E0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8696679" w14:textId="5C7670E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E8CFEDB" w14:textId="3842244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105B1A44" w14:textId="77777777" w:rsidTr="0040125A">
              <w:tc>
                <w:tcPr>
                  <w:tcW w:w="450" w:type="dxa"/>
                </w:tcPr>
                <w:p w14:paraId="4CE17D46" w14:textId="310ADC99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18FBA47" w14:textId="11BD950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1E9F317" w14:textId="483AC5A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71F5CCD" w14:textId="27D8EE4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937E039" w14:textId="3078DD9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4FA1E1AA" w14:textId="119F89D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9D9B21B" w14:textId="77777777" w:rsidTr="0040125A">
              <w:tc>
                <w:tcPr>
                  <w:tcW w:w="450" w:type="dxa"/>
                </w:tcPr>
                <w:p w14:paraId="27809120" w14:textId="40CE328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A4C3818" w14:textId="4885670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9109E6D" w14:textId="1ECD641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D9A8DCA" w14:textId="3BB80CB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D3E888D" w14:textId="7100833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30960F6" w14:textId="08BDB61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6D60B1B" w14:textId="77777777" w:rsidTr="0040125A">
              <w:tc>
                <w:tcPr>
                  <w:tcW w:w="450" w:type="dxa"/>
                </w:tcPr>
                <w:p w14:paraId="679A3A5D" w14:textId="6C9D5B5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2BDF926" w14:textId="0E29974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D0BE7D7" w14:textId="6DE891A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CCA166B" w14:textId="26BE4EF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FCAF5B0" w14:textId="32B361D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84053A7" w14:textId="4174A38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8F0341F" w14:textId="77777777" w:rsidTr="0040125A">
              <w:tc>
                <w:tcPr>
                  <w:tcW w:w="450" w:type="dxa"/>
                </w:tcPr>
                <w:p w14:paraId="665CD5F0" w14:textId="22DD146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2884E5A" w14:textId="7B7A6E0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2329755" w14:textId="7BE0D5E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9E45A0B" w14:textId="7EC58DE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85F1A63" w14:textId="1493A249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4383F8E5" w14:textId="6BC58BD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0CB481C7" w14:textId="77777777" w:rsidTr="0040125A">
              <w:tc>
                <w:tcPr>
                  <w:tcW w:w="450" w:type="dxa"/>
                </w:tcPr>
                <w:p w14:paraId="5E9938C4" w14:textId="1330F3E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7238D5F" w14:textId="6B54118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9F34B01" w14:textId="4C3A156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9148DE" w14:textId="18FA0FB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1A54EE2" w14:textId="0E9C306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DCFEC99" w14:textId="1663D2D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623DA488" w14:textId="77777777" w:rsidTr="0040125A">
              <w:tc>
                <w:tcPr>
                  <w:tcW w:w="450" w:type="dxa"/>
                </w:tcPr>
                <w:p w14:paraId="60749048" w14:textId="3C71E0A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2D0072D" w14:textId="598AC9F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1B02E34" w14:textId="7EBAA64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EE9473F" w14:textId="74FF3C5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65F2B3A" w14:textId="1D5F885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C0A4D20" w14:textId="0CD9DF7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A5995B6" w14:textId="77777777" w:rsidTr="0040125A">
              <w:tc>
                <w:tcPr>
                  <w:tcW w:w="450" w:type="dxa"/>
                </w:tcPr>
                <w:p w14:paraId="1A22F5CB" w14:textId="6E5529C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A3C19C7" w14:textId="0B95010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EB5C77F" w14:textId="3C25A76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EB35C08" w14:textId="1F48851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1DE7359" w14:textId="42ADC41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2DFC125F" w14:textId="5FFB31A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E516641" w14:textId="77777777" w:rsidTr="0040125A">
              <w:tc>
                <w:tcPr>
                  <w:tcW w:w="450" w:type="dxa"/>
                </w:tcPr>
                <w:p w14:paraId="599613B6" w14:textId="06D540F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D7F108B" w14:textId="017BD63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EAAA61F" w14:textId="52C8EEB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3B3D665" w14:textId="651787F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534A015" w14:textId="15C5ECB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1EEE12BC" w14:textId="746D078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240DF74" w14:textId="77777777" w:rsidTr="0040125A">
              <w:tc>
                <w:tcPr>
                  <w:tcW w:w="450" w:type="dxa"/>
                </w:tcPr>
                <w:p w14:paraId="0BC71143" w14:textId="6AA0911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EEDF6A7" w14:textId="7AA6C35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A1C512A" w14:textId="3CCC09F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B6292B2" w14:textId="684511E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FA299B8" w14:textId="727AB37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BF006C7" w14:textId="3DFEC93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44C2C2E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14D25B83" w14:textId="77777777" w:rsidTr="00AD55FC">
        <w:tc>
          <w:tcPr>
            <w:tcW w:w="4411" w:type="dxa"/>
          </w:tcPr>
          <w:p w14:paraId="2C6772DD" w14:textId="0C1868E4" w:rsidR="00AD55FC" w:rsidRDefault="000C5BF2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E0D">
              <w:rPr>
                <w:rFonts w:ascii="Verdana" w:hAnsi="Verdana"/>
                <w:sz w:val="20"/>
                <w:szCs w:val="20"/>
              </w:rPr>
              <w:t>C</w:t>
            </w:r>
            <w:r w:rsidRPr="000C5BF2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>
              <w:rPr>
                <w:rFonts w:ascii="Verdana" w:hAnsi="Verdana"/>
                <w:sz w:val="20"/>
                <w:szCs w:val="20"/>
              </w:rPr>
              <w:tab/>
              <w:t>_______</w:t>
            </w:r>
            <w:r w:rsidRPr="000C5BF2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219" w:type="dxa"/>
            <w:vMerge/>
          </w:tcPr>
          <w:p w14:paraId="17AE4D26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341BB81" w14:textId="77777777" w:rsidTr="00AD55FC">
        <w:tc>
          <w:tcPr>
            <w:tcW w:w="4411" w:type="dxa"/>
          </w:tcPr>
          <w:p w14:paraId="650D669C" w14:textId="554A17AC" w:rsidR="00AD55FC" w:rsidRDefault="006D2E0D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0C5BF2">
              <w:rPr>
                <w:rFonts w:ascii="Verdana" w:hAnsi="Verdana"/>
                <w:sz w:val="20"/>
                <w:szCs w:val="20"/>
              </w:rPr>
              <w:t>F</w:t>
            </w:r>
            <w:r w:rsidR="000C5BF2" w:rsidRPr="000C5BF2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0C5BF2">
              <w:rPr>
                <w:rFonts w:ascii="Verdana" w:hAnsi="Verdana"/>
                <w:sz w:val="20"/>
                <w:szCs w:val="20"/>
              </w:rPr>
              <w:tab/>
              <w:t>_______</w:t>
            </w:r>
            <w:r w:rsidR="000C5BF2" w:rsidRPr="000C5BF2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219" w:type="dxa"/>
            <w:vMerge/>
          </w:tcPr>
          <w:p w14:paraId="4E266D7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260F7A3" w14:textId="77777777" w:rsidTr="00AD55FC">
        <w:tc>
          <w:tcPr>
            <w:tcW w:w="4411" w:type="dxa"/>
          </w:tcPr>
          <w:p w14:paraId="7BC31ED3" w14:textId="207798A0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6D2E0D">
              <w:rPr>
                <w:rFonts w:ascii="Verdana" w:hAnsi="Verdana"/>
                <w:sz w:val="20"/>
                <w:szCs w:val="20"/>
              </w:rPr>
              <w:t>2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ab/>
              <w:t>_______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0782722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070E071" w14:textId="77777777" w:rsidTr="00AD55FC">
        <w:tc>
          <w:tcPr>
            <w:tcW w:w="4411" w:type="dxa"/>
          </w:tcPr>
          <w:p w14:paraId="4D090307" w14:textId="67D0B91A" w:rsidR="005B0B41" w:rsidRDefault="005B0B41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ab/>
              <w:t>_______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6DC6031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49775D88" w14:textId="77777777" w:rsidTr="00AD55FC">
        <w:tc>
          <w:tcPr>
            <w:tcW w:w="4411" w:type="dxa"/>
          </w:tcPr>
          <w:p w14:paraId="655F48A8" w14:textId="5D9E2141" w:rsidR="00AD55FC" w:rsidRDefault="006D2E0D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>2</w:t>
            </w:r>
            <w:r w:rsid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  <w:t>_______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13734DAB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0D3106B" w14:textId="77777777" w:rsidTr="00AD55FC">
        <w:tc>
          <w:tcPr>
            <w:tcW w:w="4411" w:type="dxa"/>
          </w:tcPr>
          <w:p w14:paraId="034BFE08" w14:textId="694B4C77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01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001 00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1 </w:t>
            </w:r>
            <w:r w:rsidR="006D2E0D">
              <w:rPr>
                <w:rFonts w:ascii="Verdana" w:hAnsi="Verdana"/>
                <w:sz w:val="20"/>
                <w:szCs w:val="20"/>
              </w:rPr>
              <w:t>11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="001465CA" w:rsidRPr="001465CA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155D214C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4F57287" w14:textId="77777777" w:rsidTr="00AD55FC">
        <w:tc>
          <w:tcPr>
            <w:tcW w:w="4411" w:type="dxa"/>
          </w:tcPr>
          <w:p w14:paraId="2C299F01" w14:textId="08C16A05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1 010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 xml:space="preserve"> 110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 xml:space="preserve"> 0111</w:t>
            </w:r>
            <w:r w:rsidR="001465CA" w:rsidRPr="001465CA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53C5C3C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007F5C79" w14:textId="77777777" w:rsidTr="00AD55FC">
        <w:tc>
          <w:tcPr>
            <w:tcW w:w="4411" w:type="dxa"/>
          </w:tcPr>
          <w:p w14:paraId="24FD2054" w14:textId="7F0CEDCC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1111 10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0 1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11 0110</w:t>
            </w:r>
            <w:r w:rsidR="001465CA" w:rsidRPr="001465CA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1DCDF01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5B0B41" w14:paraId="08938F77" w14:textId="77777777" w:rsidTr="00A66574">
        <w:tc>
          <w:tcPr>
            <w:tcW w:w="8630" w:type="dxa"/>
            <w:gridSpan w:val="2"/>
          </w:tcPr>
          <w:p w14:paraId="58607C76" w14:textId="36F67713" w:rsidR="005B0B41" w:rsidRPr="005B0B41" w:rsidRDefault="006D2E0D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5432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ab/>
            </w:r>
            <w:r w:rsidR="001465CA">
              <w:rPr>
                <w:rFonts w:ascii="Verdana" w:hAnsi="Verdana"/>
                <w:sz w:val="20"/>
                <w:szCs w:val="20"/>
              </w:rPr>
              <w:t>_____ _____ _____ _____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5B0B41" w14:paraId="78AF3DFB" w14:textId="77777777" w:rsidTr="003B5258">
        <w:tc>
          <w:tcPr>
            <w:tcW w:w="8630" w:type="dxa"/>
            <w:gridSpan w:val="2"/>
          </w:tcPr>
          <w:p w14:paraId="34749CC7" w14:textId="315A0D2B" w:rsidR="005B0B41" w:rsidRPr="00AD55FC" w:rsidRDefault="006D2E0D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5B0B41">
              <w:rPr>
                <w:rFonts w:ascii="Verdana" w:hAnsi="Verdana"/>
                <w:sz w:val="20"/>
                <w:szCs w:val="20"/>
              </w:rPr>
              <w:t>FA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ab/>
            </w:r>
            <w:r w:rsidR="001465CA">
              <w:rPr>
                <w:rFonts w:ascii="Verdana" w:hAnsi="Verdana"/>
                <w:sz w:val="20"/>
                <w:szCs w:val="20"/>
              </w:rPr>
              <w:t>_____ _____ _____ _____</w:t>
            </w:r>
            <w:r w:rsidR="001465CA" w:rsidRPr="005B0B41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5B0B41" w14:paraId="5190D4D4" w14:textId="77777777" w:rsidTr="00CE285B">
        <w:tc>
          <w:tcPr>
            <w:tcW w:w="8630" w:type="dxa"/>
            <w:gridSpan w:val="2"/>
          </w:tcPr>
          <w:p w14:paraId="3C84E6A3" w14:textId="2162944C" w:rsidR="005B0B41" w:rsidRPr="00AD55FC" w:rsidRDefault="006D2E0D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  <w:r w:rsidR="005B0B41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="005B0B41">
              <w:rPr>
                <w:rFonts w:ascii="Verdana" w:hAnsi="Verdana"/>
                <w:sz w:val="20"/>
                <w:szCs w:val="20"/>
              </w:rPr>
              <w:t>D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ab/>
            </w:r>
            <w:r w:rsidR="001465CA">
              <w:rPr>
                <w:rFonts w:ascii="Verdana" w:hAnsi="Verdana"/>
                <w:sz w:val="20"/>
                <w:szCs w:val="20"/>
              </w:rPr>
              <w:t>_____ _____ _____ _____</w:t>
            </w:r>
            <w:r w:rsidR="001465CA" w:rsidRPr="005B0B41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</w:tbl>
    <w:p w14:paraId="0143A152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</w:pPr>
    </w:p>
    <w:p w14:paraId="1A908475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  <w:sectPr w:rsidR="00095A4F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A127DDD" w14:textId="77777777" w:rsidR="008A7720" w:rsidRPr="00C834FC" w:rsidRDefault="008A7720" w:rsidP="008A7720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6273653E" w14:textId="12B67129" w:rsidR="008A7720" w:rsidRDefault="008A7720" w:rsidP="008A7720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numbers to their </w:t>
      </w:r>
      <w:r w:rsidR="00EF317E">
        <w:rPr>
          <w:rFonts w:ascii="Verdana" w:hAnsi="Verdana"/>
          <w:sz w:val="20"/>
          <w:szCs w:val="20"/>
        </w:rPr>
        <w:t>designated</w:t>
      </w:r>
      <w:r>
        <w:rPr>
          <w:rFonts w:ascii="Verdana" w:hAnsi="Verdana"/>
          <w:sz w:val="20"/>
          <w:szCs w:val="20"/>
        </w:rPr>
        <w:t xml:space="preserve">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2895FCF5" w14:textId="77777777" w:rsidR="008A7720" w:rsidRDefault="008A7720" w:rsidP="008A772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  <w:sectPr w:rsidR="008A7720" w:rsidSect="00E013AA">
          <w:headerReference w:type="first" r:id="rId13"/>
          <w:footerReference w:type="first" r:id="rId14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7FFFF32E" w14:textId="7B4A54F6" w:rsid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9212EFD" w14:textId="3CC42BE8" w:rsid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29145C61" w14:textId="2826233A" w:rsidR="008A7720" w:rsidRP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5A22382B" w14:textId="281BBEBA" w:rsid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 w:rsidRPr="008A7720">
        <w:rPr>
          <w:rFonts w:ascii="Verdana" w:hAnsi="Verdana"/>
          <w:sz w:val="20"/>
          <w:szCs w:val="20"/>
        </w:rPr>
        <w:t>55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  <w:vertAlign w:val="subscript"/>
        </w:rPr>
        <w:tab/>
      </w:r>
      <w:r w:rsidRPr="008A7720">
        <w:rPr>
          <w:rFonts w:ascii="Verdana" w:hAnsi="Verdana"/>
          <w:sz w:val="20"/>
          <w:szCs w:val="20"/>
        </w:rPr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0D28BF1F" w14:textId="74E9587C" w:rsid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6F38BF7B" w14:textId="35DCAEF8" w:rsidR="008A7720" w:rsidRP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1C680151" w14:textId="440338F7" w:rsid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99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6FA922A1" w14:textId="26F8155C" w:rsidR="008A7720" w:rsidRPr="008A7720" w:rsidRDefault="008A7720" w:rsidP="001465CA">
      <w:pPr>
        <w:pStyle w:val="ListParagraph"/>
        <w:numPr>
          <w:ilvl w:val="0"/>
          <w:numId w:val="2"/>
        </w:numPr>
        <w:tabs>
          <w:tab w:val="left" w:pos="1980"/>
        </w:tabs>
        <w:spacing w:before="120" w:after="0"/>
        <w:ind w:left="13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88</w:t>
      </w:r>
      <w:r w:rsidRPr="008A7720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 w:rsidRPr="008A7720">
        <w:rPr>
          <w:rFonts w:ascii="Verdana" w:hAnsi="Verdana"/>
          <w:sz w:val="20"/>
          <w:szCs w:val="20"/>
          <w:vertAlign w:val="subscript"/>
        </w:rPr>
        <w:t>8</w:t>
      </w:r>
    </w:p>
    <w:p w14:paraId="46A27C6A" w14:textId="77777777" w:rsidR="008A7720" w:rsidRP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  <w:sectPr w:rsidR="008A7720" w:rsidRPr="008A7720" w:rsidSect="008A7720">
          <w:type w:val="continuous"/>
          <w:pgSz w:w="12240" w:h="15840" w:code="1"/>
          <w:pgMar w:top="720" w:right="720" w:bottom="720" w:left="1440" w:header="360" w:footer="360" w:gutter="0"/>
          <w:cols w:num="2" w:space="720"/>
          <w:titlePg/>
          <w:docGrid w:linePitch="360"/>
        </w:sectPr>
      </w:pPr>
    </w:p>
    <w:p w14:paraId="531E9B98" w14:textId="002AB703" w:rsidR="001465CA" w:rsidRDefault="001465CA" w:rsidP="001465CA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0101 1001 0011 1101</w:t>
      </w:r>
      <w:r w:rsidRPr="001465CA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_______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5843ECC3" w14:textId="36083324" w:rsidR="001465CA" w:rsidRDefault="001465CA" w:rsidP="001465CA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1011 0100 1100 0111</w:t>
      </w:r>
      <w:r w:rsidRPr="001465CA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_______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40DEC6D0" w14:textId="2AC5B4F2" w:rsidR="001465CA" w:rsidRDefault="001465CA" w:rsidP="001465CA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1111 1010 1111 0110</w:t>
      </w:r>
      <w:r w:rsidRPr="001465CA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_______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3AE32899" w14:textId="2F3B7D0B" w:rsidR="008A7720" w:rsidRPr="001465CA" w:rsidRDefault="001465CA" w:rsidP="001465C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732</w:t>
      </w:r>
      <w:r>
        <w:rPr>
          <w:rFonts w:ascii="Verdana" w:hAnsi="Verdana"/>
          <w:sz w:val="20"/>
          <w:szCs w:val="20"/>
          <w:vertAlign w:val="subscript"/>
        </w:rPr>
        <w:t>8</w:t>
      </w:r>
      <w:r w:rsidRPr="005B0B4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 ____ ____</w:t>
      </w:r>
      <w:r w:rsidRPr="005B0B41">
        <w:rPr>
          <w:rFonts w:ascii="Verdana" w:hAnsi="Verdana"/>
          <w:sz w:val="20"/>
          <w:szCs w:val="20"/>
          <w:vertAlign w:val="subscript"/>
        </w:rPr>
        <w:t>2</w:t>
      </w:r>
    </w:p>
    <w:p w14:paraId="1838C8EB" w14:textId="00195D4A" w:rsidR="001465CA" w:rsidRPr="001465CA" w:rsidRDefault="001465CA" w:rsidP="001465C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256</w:t>
      </w:r>
      <w:r>
        <w:rPr>
          <w:rFonts w:ascii="Verdana" w:hAnsi="Verdana"/>
          <w:sz w:val="20"/>
          <w:szCs w:val="20"/>
          <w:vertAlign w:val="subscript"/>
        </w:rPr>
        <w:t>8</w:t>
      </w:r>
      <w:r w:rsidRPr="005B0B4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 ____ ____</w:t>
      </w:r>
      <w:r w:rsidRPr="005B0B41">
        <w:rPr>
          <w:rFonts w:ascii="Verdana" w:hAnsi="Verdana"/>
          <w:sz w:val="20"/>
          <w:szCs w:val="20"/>
          <w:vertAlign w:val="subscript"/>
        </w:rPr>
        <w:t>2</w:t>
      </w:r>
    </w:p>
    <w:p w14:paraId="38958167" w14:textId="2B28A3C7" w:rsidR="001465CA" w:rsidRPr="008A7720" w:rsidRDefault="001465CA" w:rsidP="001465C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52</w:t>
      </w:r>
      <w:r>
        <w:rPr>
          <w:rFonts w:ascii="Verdana" w:hAnsi="Verdana"/>
          <w:sz w:val="20"/>
          <w:szCs w:val="20"/>
          <w:vertAlign w:val="subscript"/>
        </w:rPr>
        <w:t>8</w:t>
      </w:r>
      <w:r w:rsidRPr="005B0B4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 ____ ____</w:t>
      </w:r>
      <w:r w:rsidRPr="005B0B41">
        <w:rPr>
          <w:rFonts w:ascii="Verdana" w:hAnsi="Verdana"/>
          <w:sz w:val="20"/>
          <w:szCs w:val="20"/>
          <w:vertAlign w:val="subscript"/>
        </w:rPr>
        <w:t>2</w:t>
      </w:r>
    </w:p>
    <w:p w14:paraId="3156EFE2" w14:textId="310205A6" w:rsidR="00677AF8" w:rsidRPr="00677AF8" w:rsidRDefault="00677AF8" w:rsidP="00EF317E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EF317E">
        <w:rPr>
          <w:rFonts w:ascii="Verdana" w:hAnsi="Verdana"/>
          <w:sz w:val="20"/>
          <w:szCs w:val="20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535F6C6E" w:rsidR="001332D3" w:rsidRDefault="001332D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095A4F">
        <w:rPr>
          <w:rFonts w:ascii="Verdana" w:hAnsi="Verdana"/>
          <w:sz w:val="20"/>
          <w:szCs w:val="20"/>
        </w:rPr>
        <w:t>CTU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48FED9CD" w:rsidR="001332D3" w:rsidRDefault="00F46CA3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Timing a specific set of contacts</w:t>
      </w:r>
    </w:p>
    <w:p w14:paraId="3DD12AB0" w14:textId="7A68BEB2" w:rsidR="001332D3" w:rsidRDefault="00F46CA3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a Clock timer unit</w:t>
      </w:r>
    </w:p>
    <w:p w14:paraId="3E425471" w14:textId="77777777" w:rsidR="00F46CA3" w:rsidRDefault="00F46CA3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</w:p>
    <w:p w14:paraId="26E0158B" w14:textId="40BA0517" w:rsidR="00F46CA3" w:rsidRDefault="00F46CA3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down to a certain Preset</w:t>
      </w:r>
    </w:p>
    <w:p w14:paraId="44A001C7" w14:textId="77777777" w:rsidR="001465CA" w:rsidRDefault="001465CA" w:rsidP="001465CA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CTD would be used to?</w:t>
      </w:r>
    </w:p>
    <w:p w14:paraId="49710E60" w14:textId="77777777" w:rsidR="001465CA" w:rsidRDefault="001465CA" w:rsidP="001465CA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Each logical continuity true transition, decrements an integer by one</w:t>
      </w:r>
    </w:p>
    <w:p w14:paraId="114165F9" w14:textId="77777777" w:rsidR="001465CA" w:rsidRDefault="001465CA" w:rsidP="001465CA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Subtract two numbers until they equal each other</w:t>
      </w:r>
    </w:p>
    <w:p w14:paraId="14F1C6EB" w14:textId="77777777" w:rsidR="001465CA" w:rsidRDefault="001465CA" w:rsidP="001465CA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1A68E776" w14:textId="77777777" w:rsidR="001465CA" w:rsidRPr="00C834FC" w:rsidRDefault="001465CA" w:rsidP="001465CA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 and sets the Accum value</w:t>
      </w:r>
    </w:p>
    <w:p w14:paraId="33664C16" w14:textId="77777777" w:rsidR="00151E0D" w:rsidRDefault="00151E0D" w:rsidP="00151E0D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wanted a button </w:t>
      </w:r>
      <w:r w:rsidRPr="00151E0D">
        <w:rPr>
          <w:rFonts w:ascii="Verdana" w:hAnsi="Verdana"/>
          <w:i/>
          <w:sz w:val="20"/>
          <w:szCs w:val="20"/>
        </w:rPr>
        <w:t>press</w:t>
      </w:r>
      <w:r>
        <w:rPr>
          <w:rFonts w:ascii="Verdana" w:hAnsi="Verdana"/>
          <w:sz w:val="20"/>
          <w:szCs w:val="20"/>
        </w:rPr>
        <w:t xml:space="preserve"> on a normally open pushbutton to activate an action only once during that button press you would use the following instruction.</w:t>
      </w:r>
    </w:p>
    <w:p w14:paraId="7681B863" w14:textId="77777777" w:rsidR="00151E0D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XIC</w:t>
      </w:r>
    </w:p>
    <w:p w14:paraId="698BAA58" w14:textId="77777777" w:rsidR="00151E0D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XIO</w:t>
      </w:r>
    </w:p>
    <w:p w14:paraId="2E12DFE4" w14:textId="77777777" w:rsidR="00151E0D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OSR</w:t>
      </w:r>
    </w:p>
    <w:p w14:paraId="2523F337" w14:textId="77777777" w:rsidR="00151E0D" w:rsidRPr="00C834FC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OSF</w:t>
      </w:r>
    </w:p>
    <w:p w14:paraId="6F364019" w14:textId="498E558A" w:rsidR="00151E0D" w:rsidRDefault="00151E0D" w:rsidP="00151E0D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wanted a button </w:t>
      </w:r>
      <w:r w:rsidRPr="00151E0D">
        <w:rPr>
          <w:rFonts w:ascii="Verdana" w:hAnsi="Verdana"/>
          <w:i/>
          <w:sz w:val="20"/>
          <w:szCs w:val="20"/>
        </w:rPr>
        <w:t>release</w:t>
      </w:r>
      <w:r>
        <w:rPr>
          <w:rFonts w:ascii="Verdana" w:hAnsi="Verdana"/>
          <w:sz w:val="20"/>
          <w:szCs w:val="20"/>
        </w:rPr>
        <w:t xml:space="preserve"> on a normally open pushbutton to activate an action only once during that button press you would use the following instruction.</w:t>
      </w:r>
    </w:p>
    <w:p w14:paraId="0F45E4FD" w14:textId="77777777" w:rsidR="00151E0D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XIC</w:t>
      </w:r>
    </w:p>
    <w:p w14:paraId="076E7297" w14:textId="77777777" w:rsidR="00151E0D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XIO</w:t>
      </w:r>
    </w:p>
    <w:p w14:paraId="332EB292" w14:textId="77777777" w:rsidR="00151E0D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OSR</w:t>
      </w:r>
    </w:p>
    <w:p w14:paraId="218548DB" w14:textId="77777777" w:rsidR="00151E0D" w:rsidRPr="00C834FC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OSF</w:t>
      </w:r>
    </w:p>
    <w:p w14:paraId="359BA371" w14:textId="747474BC" w:rsidR="00F63D40" w:rsidRDefault="00A7501B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Fill in the state of each timer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4F78A913" w14:textId="77777777" w:rsidTr="00677AF8">
        <w:tc>
          <w:tcPr>
            <w:tcW w:w="5947" w:type="dxa"/>
          </w:tcPr>
          <w:p w14:paraId="4759C699" w14:textId="27357842" w:rsidR="00A7501B" w:rsidRDefault="00314A16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2384" w:dyaOrig="2280" w14:anchorId="177425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5pt;height:52.35pt" o:ole="">
                  <v:imagedata r:id="rId15" o:title=""/>
                </v:shape>
                <o:OLEObject Type="Embed" ProgID="PBrush" ShapeID="_x0000_i1025" DrawAspect="Content" ObjectID="_1604994343" r:id="rId16"/>
              </w:object>
            </w:r>
          </w:p>
        </w:tc>
        <w:tc>
          <w:tcPr>
            <w:tcW w:w="3053" w:type="dxa"/>
          </w:tcPr>
          <w:p w14:paraId="6F19D82B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69571403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5A24C3CE" w14:textId="62F6CEB6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30988CED" w14:textId="2D5A7B4C" w:rsidR="00A7501B" w:rsidRDefault="00A7501B" w:rsidP="00A7501B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627A8C5C" w14:textId="77777777" w:rsidTr="00044D69">
        <w:tc>
          <w:tcPr>
            <w:tcW w:w="5947" w:type="dxa"/>
          </w:tcPr>
          <w:p w14:paraId="67632AA6" w14:textId="4580E02B" w:rsidR="00A7501B" w:rsidRDefault="00151E0D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2492" w:dyaOrig="2376" w14:anchorId="56405926">
                <v:shape id="_x0000_i1026" type="#_x0000_t75" style="width:282.85pt;height:54.1pt" o:ole="">
                  <v:imagedata r:id="rId17" o:title=""/>
                </v:shape>
                <o:OLEObject Type="Embed" ProgID="PBrush" ShapeID="_x0000_i1026" DrawAspect="Content" ObjectID="_1604994344" r:id="rId18"/>
              </w:object>
            </w:r>
          </w:p>
        </w:tc>
        <w:tc>
          <w:tcPr>
            <w:tcW w:w="3053" w:type="dxa"/>
          </w:tcPr>
          <w:p w14:paraId="6268183D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4E76D89E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4060F3EC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32ACB91A" w14:textId="77777777" w:rsidR="005D6328" w:rsidRDefault="005D6328" w:rsidP="005D6328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describes an Integer?</w:t>
      </w:r>
    </w:p>
    <w:p w14:paraId="2745F795" w14:textId="77777777" w:rsidR="005D6328" w:rsidRDefault="005D6328" w:rsidP="005D6328">
      <w:pPr>
        <w:pStyle w:val="ListParagraph"/>
        <w:numPr>
          <w:ilvl w:val="1"/>
          <w:numId w:val="6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that doesn’t have a fraction.</w:t>
      </w:r>
    </w:p>
    <w:p w14:paraId="4237E080" w14:textId="77777777" w:rsidR="005D6328" w:rsidRDefault="005D6328" w:rsidP="005D6328">
      <w:pPr>
        <w:pStyle w:val="ListParagraph"/>
        <w:numPr>
          <w:ilvl w:val="1"/>
          <w:numId w:val="6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negative or positive</w:t>
      </w:r>
    </w:p>
    <w:p w14:paraId="74AC7260" w14:textId="77777777" w:rsidR="005D6328" w:rsidRDefault="005D6328" w:rsidP="005D6328">
      <w:pPr>
        <w:pStyle w:val="ListParagraph"/>
        <w:numPr>
          <w:ilvl w:val="1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on the number line.</w:t>
      </w:r>
    </w:p>
    <w:p w14:paraId="16ACD1F3" w14:textId="77777777" w:rsidR="005D6328" w:rsidRDefault="005D6328" w:rsidP="005D6328">
      <w:pPr>
        <w:pStyle w:val="ListParagraph"/>
        <w:numPr>
          <w:ilvl w:val="1"/>
          <w:numId w:val="6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 A and B</w:t>
      </w:r>
    </w:p>
    <w:p w14:paraId="17C600CE" w14:textId="4ADECD07" w:rsidR="004D0960" w:rsidRDefault="004D0960" w:rsidP="005D6328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606C59D6" w14:textId="6A91C845" w:rsidR="004D0960" w:rsidRDefault="004D0960" w:rsidP="005D6328">
      <w:pPr>
        <w:pStyle w:val="ListParagraph"/>
        <w:numPr>
          <w:ilvl w:val="0"/>
          <w:numId w:val="7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75BCE0FF" w14:textId="45F795EB" w:rsidR="004D0960" w:rsidRDefault="004D0960" w:rsidP="005D6328">
      <w:pPr>
        <w:pStyle w:val="ListParagraph"/>
        <w:numPr>
          <w:ilvl w:val="0"/>
          <w:numId w:val="7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MSB equaling 1</w:t>
      </w:r>
    </w:p>
    <w:p w14:paraId="463F3475" w14:textId="526BE1C2" w:rsidR="004D0960" w:rsidRDefault="004D0960" w:rsidP="005D6328">
      <w:pPr>
        <w:pStyle w:val="ListParagraph"/>
        <w:numPr>
          <w:ilvl w:val="0"/>
          <w:numId w:val="7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0FC0B023" w14:textId="6024EB9F" w:rsidR="004D0960" w:rsidRDefault="004D0960" w:rsidP="005D6328">
      <w:pPr>
        <w:pStyle w:val="ListParagraph"/>
        <w:numPr>
          <w:ilvl w:val="0"/>
          <w:numId w:val="7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135C125" w14:textId="77777777" w:rsidR="00095A4F" w:rsidRPr="00095A4F" w:rsidRDefault="00095A4F" w:rsidP="00095A4F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t>Draw the output to the following logic diagrams.</w:t>
      </w:r>
    </w:p>
    <w:p w14:paraId="76443045" w14:textId="4F32CEFA" w:rsidR="00095A4F" w:rsidRDefault="00151E0D" w:rsidP="005D6328">
      <w:pPr>
        <w:pStyle w:val="ListParagraph"/>
        <w:numPr>
          <w:ilvl w:val="0"/>
          <w:numId w:val="2"/>
        </w:numPr>
        <w:tabs>
          <w:tab w:val="left" w:pos="2880"/>
        </w:tabs>
        <w:spacing w:before="480" w:after="120"/>
      </w:pPr>
      <w:r w:rsidRPr="00151E0D">
        <w:rPr>
          <w:noProof/>
        </w:rPr>
        <w:drawing>
          <wp:inline distT="0" distB="0" distL="0" distR="0" wp14:anchorId="35F635DC" wp14:editId="2DB7930F">
            <wp:extent cx="3618230" cy="164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2E73" w14:textId="77777777" w:rsidR="00EF317E" w:rsidRDefault="00EF317E" w:rsidP="00EF317E">
      <w:pPr>
        <w:pBdr>
          <w:bottom w:val="single" w:sz="4" w:space="1" w:color="auto"/>
        </w:pBdr>
        <w:tabs>
          <w:tab w:val="left" w:pos="2880"/>
        </w:tabs>
        <w:spacing w:before="480" w:after="120"/>
        <w:ind w:left="1080"/>
      </w:pPr>
    </w:p>
    <w:p w14:paraId="08747EC0" w14:textId="4C405141" w:rsidR="004D0960" w:rsidRDefault="00151E0D" w:rsidP="005D6328">
      <w:pPr>
        <w:pStyle w:val="ListParagraph"/>
        <w:numPr>
          <w:ilvl w:val="0"/>
          <w:numId w:val="2"/>
        </w:numPr>
        <w:tabs>
          <w:tab w:val="left" w:pos="2880"/>
        </w:tabs>
        <w:spacing w:before="480" w:after="120"/>
        <w:rPr>
          <w:noProof/>
        </w:rPr>
      </w:pPr>
      <w:r w:rsidRPr="00151E0D">
        <w:rPr>
          <w:noProof/>
        </w:rPr>
        <w:drawing>
          <wp:inline distT="0" distB="0" distL="0" distR="0" wp14:anchorId="3F8CD387" wp14:editId="4DBC4F70">
            <wp:extent cx="3627120" cy="1645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C231" w14:textId="77777777" w:rsidR="005D6328" w:rsidRDefault="005D6328" w:rsidP="00025B81">
      <w:pPr>
        <w:jc w:val="center"/>
      </w:pPr>
    </w:p>
    <w:p w14:paraId="6EA89BC2" w14:textId="1DC91023" w:rsidR="001401A4" w:rsidRDefault="00025B81" w:rsidP="00025B81">
      <w:pPr>
        <w:jc w:val="center"/>
      </w:pPr>
      <w:bookmarkStart w:id="0" w:name="_GoBack"/>
      <w:bookmarkEnd w:id="0"/>
      <w:r>
        <w:lastRenderedPageBreak/>
        <w:t>This page intentionally almost blank</w:t>
      </w:r>
    </w:p>
    <w:sectPr w:rsidR="001401A4" w:rsidSect="008A7720">
      <w:type w:val="continuous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FFE4D" w14:textId="77777777" w:rsidR="00C5423E" w:rsidRDefault="00C5423E" w:rsidP="005B3A86">
      <w:pPr>
        <w:spacing w:after="0" w:line="240" w:lineRule="auto"/>
      </w:pPr>
      <w:r>
        <w:separator/>
      </w:r>
    </w:p>
  </w:endnote>
  <w:endnote w:type="continuationSeparator" w:id="0">
    <w:p w14:paraId="5DED080D" w14:textId="77777777" w:rsidR="00C5423E" w:rsidRDefault="00C5423E" w:rsidP="005B3A86">
      <w:pPr>
        <w:spacing w:after="0" w:line="240" w:lineRule="auto"/>
      </w:pPr>
      <w:r>
        <w:continuationSeparator/>
      </w:r>
    </w:p>
  </w:endnote>
  <w:endnote w:type="continuationNotice" w:id="1">
    <w:p w14:paraId="5C8AD368" w14:textId="77777777" w:rsidR="00C5423E" w:rsidRDefault="00C542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BEA9" w14:textId="3A8436B0" w:rsidR="00095A4F" w:rsidRPr="007C2507" w:rsidRDefault="00095A4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1C66" w14:textId="4840770E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1A4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B374" w14:textId="61C83FCB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0E8E51A7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93A6C" w14:textId="77777777" w:rsidR="00C5423E" w:rsidRDefault="00C5423E" w:rsidP="005B3A86">
      <w:pPr>
        <w:spacing w:after="0" w:line="240" w:lineRule="auto"/>
      </w:pPr>
      <w:r>
        <w:separator/>
      </w:r>
    </w:p>
  </w:footnote>
  <w:footnote w:type="continuationSeparator" w:id="0">
    <w:p w14:paraId="15313EAE" w14:textId="77777777" w:rsidR="00C5423E" w:rsidRDefault="00C5423E" w:rsidP="005B3A86">
      <w:pPr>
        <w:spacing w:after="0" w:line="240" w:lineRule="auto"/>
      </w:pPr>
      <w:r>
        <w:continuationSeparator/>
      </w:r>
    </w:p>
  </w:footnote>
  <w:footnote w:type="continuationNotice" w:id="1">
    <w:p w14:paraId="7B21E152" w14:textId="77777777" w:rsidR="00C5423E" w:rsidRDefault="00C542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42CA" w14:textId="08B457EE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25B81"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DAD0CE5" w14:textId="3B0561E1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64A6" w14:textId="11EA16AB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25B81"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B6285F" w14:textId="03AB9468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A4F" w14:paraId="13DFD350" w14:textId="77777777" w:rsidTr="00E130F3">
      <w:tc>
        <w:tcPr>
          <w:tcW w:w="630" w:type="dxa"/>
        </w:tcPr>
        <w:p w14:paraId="1DCC0F70" w14:textId="77777777" w:rsidR="00095A4F" w:rsidRDefault="00095A4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FB9D3B3" wp14:editId="76FB7402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878FDED" w14:textId="411724E2" w:rsidR="00095A4F" w:rsidRPr="007C2507" w:rsidRDefault="00095A4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25B8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4B23675" w14:textId="77777777" w:rsidR="00095A4F" w:rsidRDefault="00095A4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9E65D7" wp14:editId="02B5BF5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A6F5E" w14:textId="77777777" w:rsidR="00095A4F" w:rsidRPr="00B025CF" w:rsidRDefault="00095A4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04DB6866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25B81"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6494583A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A9B286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B1082"/>
    <w:multiLevelType w:val="hybridMultilevel"/>
    <w:tmpl w:val="DEA05DA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5A4933"/>
    <w:multiLevelType w:val="hybridMultilevel"/>
    <w:tmpl w:val="E7AAEF3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3D5F25"/>
    <w:multiLevelType w:val="hybridMultilevel"/>
    <w:tmpl w:val="C0900E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EFE1CB5"/>
    <w:multiLevelType w:val="hybridMultilevel"/>
    <w:tmpl w:val="3B5E0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25B81"/>
    <w:rsid w:val="00041E52"/>
    <w:rsid w:val="00044D69"/>
    <w:rsid w:val="000524AC"/>
    <w:rsid w:val="000544E1"/>
    <w:rsid w:val="00095A4F"/>
    <w:rsid w:val="000A23B3"/>
    <w:rsid w:val="000B3A1D"/>
    <w:rsid w:val="000C5BF2"/>
    <w:rsid w:val="000E0D34"/>
    <w:rsid w:val="00101028"/>
    <w:rsid w:val="001332D3"/>
    <w:rsid w:val="001401A4"/>
    <w:rsid w:val="00141840"/>
    <w:rsid w:val="001465CA"/>
    <w:rsid w:val="00151E0D"/>
    <w:rsid w:val="001C219E"/>
    <w:rsid w:val="001E4D94"/>
    <w:rsid w:val="002025E4"/>
    <w:rsid w:val="00222A30"/>
    <w:rsid w:val="00224C5A"/>
    <w:rsid w:val="00261027"/>
    <w:rsid w:val="002B3DF0"/>
    <w:rsid w:val="002E22BE"/>
    <w:rsid w:val="002F1B91"/>
    <w:rsid w:val="00307505"/>
    <w:rsid w:val="00314A16"/>
    <w:rsid w:val="003F6D63"/>
    <w:rsid w:val="0040125A"/>
    <w:rsid w:val="00422289"/>
    <w:rsid w:val="00431790"/>
    <w:rsid w:val="004332DB"/>
    <w:rsid w:val="00453071"/>
    <w:rsid w:val="00472F8B"/>
    <w:rsid w:val="004D0960"/>
    <w:rsid w:val="005563BD"/>
    <w:rsid w:val="005840BA"/>
    <w:rsid w:val="005B0B41"/>
    <w:rsid w:val="005B3A86"/>
    <w:rsid w:val="005D6328"/>
    <w:rsid w:val="00613E4E"/>
    <w:rsid w:val="00677AF8"/>
    <w:rsid w:val="006D2E0D"/>
    <w:rsid w:val="006F19A5"/>
    <w:rsid w:val="006F7F1A"/>
    <w:rsid w:val="007140C7"/>
    <w:rsid w:val="00723673"/>
    <w:rsid w:val="007468C6"/>
    <w:rsid w:val="007C2507"/>
    <w:rsid w:val="008201B9"/>
    <w:rsid w:val="00866D5F"/>
    <w:rsid w:val="00881AE5"/>
    <w:rsid w:val="008975D5"/>
    <w:rsid w:val="008A7720"/>
    <w:rsid w:val="008F7960"/>
    <w:rsid w:val="009219E3"/>
    <w:rsid w:val="00931D9F"/>
    <w:rsid w:val="009559C9"/>
    <w:rsid w:val="009B042B"/>
    <w:rsid w:val="009F2DFA"/>
    <w:rsid w:val="009F76D1"/>
    <w:rsid w:val="00A36F80"/>
    <w:rsid w:val="00A7501B"/>
    <w:rsid w:val="00AD55FC"/>
    <w:rsid w:val="00B025CF"/>
    <w:rsid w:val="00B457A7"/>
    <w:rsid w:val="00B52137"/>
    <w:rsid w:val="00B755C0"/>
    <w:rsid w:val="00BB7522"/>
    <w:rsid w:val="00C5423E"/>
    <w:rsid w:val="00C77DD9"/>
    <w:rsid w:val="00C8329D"/>
    <w:rsid w:val="00C834FC"/>
    <w:rsid w:val="00C86D41"/>
    <w:rsid w:val="00CB5A57"/>
    <w:rsid w:val="00CB5F0C"/>
    <w:rsid w:val="00CC3975"/>
    <w:rsid w:val="00CE3BF2"/>
    <w:rsid w:val="00CF7AA0"/>
    <w:rsid w:val="00DA380B"/>
    <w:rsid w:val="00DA6EA4"/>
    <w:rsid w:val="00DC19D0"/>
    <w:rsid w:val="00DC51B1"/>
    <w:rsid w:val="00DD683F"/>
    <w:rsid w:val="00E013AA"/>
    <w:rsid w:val="00E130F3"/>
    <w:rsid w:val="00EA0805"/>
    <w:rsid w:val="00EF317E"/>
    <w:rsid w:val="00F46CA3"/>
    <w:rsid w:val="00F53D7D"/>
    <w:rsid w:val="00F61762"/>
    <w:rsid w:val="00F631A1"/>
    <w:rsid w:val="00F63CD7"/>
    <w:rsid w:val="00F63D40"/>
    <w:rsid w:val="00FD746F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112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2018-11-29T16:29:00Z</cp:lastPrinted>
  <dcterms:created xsi:type="dcterms:W3CDTF">2018-04-12T14:52:00Z</dcterms:created>
  <dcterms:modified xsi:type="dcterms:W3CDTF">2018-11-29T16:58:00Z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 and Logic Diagrams</vt:lpwstr>
  </property>
  <property fmtid="{D5CDD505-2E9C-101B-9397-08002B2CF9AE}" pid="4" name="DocNum">
    <vt:i4>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