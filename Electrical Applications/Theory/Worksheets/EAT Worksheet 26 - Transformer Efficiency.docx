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43C000C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395167">
        <w:rPr>
          <w:rFonts w:ascii="Verdana" w:hAnsi="Verdana"/>
          <w:b/>
          <w:sz w:val="24"/>
          <w:szCs w:val="24"/>
        </w:rPr>
        <w:t>Transformer Efficiency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95167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95167">
        <w:rPr>
          <w:rFonts w:ascii="Verdana" w:hAnsi="Verdana"/>
          <w:sz w:val="20"/>
          <w:szCs w:val="20"/>
        </w:rPr>
        <w:t>26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D5A9FE8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95167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95167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395167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228E10A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1F2D7C">
        <w:rPr>
          <w:rFonts w:ascii="Verdana" w:hAnsi="Verdana"/>
          <w:sz w:val="20"/>
          <w:szCs w:val="20"/>
        </w:rPr>
        <w:t>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1F2D7C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78E94A60" w14:textId="2D9E6F6C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F54931">
        <w:rPr>
          <w:rFonts w:ascii="Verdana" w:hAnsi="Verdana"/>
          <w:sz w:val="20"/>
          <w:szCs w:val="20"/>
        </w:rPr>
        <w:t>determine</w:t>
      </w:r>
      <w:r w:rsidR="00816BC7">
        <w:rPr>
          <w:rFonts w:ascii="Verdana" w:hAnsi="Verdana"/>
          <w:sz w:val="20"/>
          <w:szCs w:val="20"/>
        </w:rPr>
        <w:t xml:space="preserve"> the </w:t>
      </w:r>
      <w:r w:rsidR="001135BB">
        <w:rPr>
          <w:rFonts w:ascii="Verdana" w:hAnsi="Verdana"/>
          <w:sz w:val="20"/>
          <w:szCs w:val="20"/>
        </w:rPr>
        <w:t xml:space="preserve">types of measurement associated with </w:t>
      </w:r>
      <w:r w:rsidR="00E04995">
        <w:rPr>
          <w:rFonts w:ascii="Verdana" w:hAnsi="Verdana"/>
          <w:sz w:val="20"/>
          <w:szCs w:val="20"/>
        </w:rPr>
        <w:t>transformers</w:t>
      </w:r>
      <w:r w:rsidRPr="00AA1AE0">
        <w:rPr>
          <w:rFonts w:ascii="Verdana" w:hAnsi="Verdana"/>
          <w:sz w:val="20"/>
          <w:szCs w:val="20"/>
        </w:rPr>
        <w:t>.</w:t>
      </w:r>
    </w:p>
    <w:p w14:paraId="4FD14F65" w14:textId="60AB63C7" w:rsidR="00106D14" w:rsidRPr="00AA1AE0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1135BB">
        <w:rPr>
          <w:rFonts w:ascii="Verdana" w:hAnsi="Verdana"/>
          <w:sz w:val="20"/>
          <w:szCs w:val="20"/>
        </w:rPr>
        <w:t xml:space="preserve">calculate various </w:t>
      </w:r>
      <w:r w:rsidR="00E04995">
        <w:rPr>
          <w:rFonts w:ascii="Verdana" w:hAnsi="Verdana"/>
          <w:sz w:val="20"/>
          <w:szCs w:val="20"/>
        </w:rPr>
        <w:t>q</w:t>
      </w:r>
      <w:r w:rsidR="001135BB">
        <w:rPr>
          <w:rFonts w:ascii="Verdana" w:hAnsi="Verdana"/>
          <w:sz w:val="20"/>
          <w:szCs w:val="20"/>
        </w:rPr>
        <w:t xml:space="preserve">uantities </w:t>
      </w:r>
      <w:r w:rsidR="00E04995">
        <w:rPr>
          <w:rFonts w:ascii="Verdana" w:hAnsi="Verdana"/>
          <w:sz w:val="20"/>
          <w:szCs w:val="20"/>
        </w:rPr>
        <w:t xml:space="preserve">of a transformer </w:t>
      </w:r>
      <w:r w:rsidR="001135BB">
        <w:rPr>
          <w:rFonts w:ascii="Verdana" w:hAnsi="Verdana"/>
          <w:sz w:val="20"/>
          <w:szCs w:val="20"/>
        </w:rPr>
        <w:t>base on the given information</w:t>
      </w:r>
      <w:r w:rsidR="00930BAB">
        <w:rPr>
          <w:rFonts w:ascii="Verdana" w:hAnsi="Verdana"/>
          <w:sz w:val="20"/>
          <w:szCs w:val="20"/>
        </w:rPr>
        <w:t xml:space="preserve"> and the efficiency of the transformer</w:t>
      </w:r>
      <w:r w:rsidR="00911D6A"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0993AD8F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395167">
        <w:rPr>
          <w:rFonts w:ascii="Verdana" w:hAnsi="Verdana"/>
          <w:sz w:val="20"/>
          <w:szCs w:val="20"/>
        </w:rPr>
        <w:t>Worksheet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50C2608C" w14:textId="164F0768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70DBCCD6" w14:textId="4E09464D" w:rsidR="00D61980" w:rsidRDefault="009D2E0F" w:rsidP="002D4DBC">
      <w:pPr>
        <w:spacing w:before="120"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All transformers are rated by the volt-amperes (VA) that the </w:t>
      </w:r>
      <w:r w:rsidRPr="00D61C7B">
        <w:rPr>
          <w:rFonts w:ascii="Verdana" w:hAnsi="Verdana"/>
          <w:i/>
          <w:sz w:val="20"/>
          <w:szCs w:val="20"/>
        </w:rPr>
        <w:t>secondary</w:t>
      </w:r>
      <w:r>
        <w:rPr>
          <w:rFonts w:ascii="Verdana" w:hAnsi="Verdana"/>
          <w:sz w:val="20"/>
          <w:szCs w:val="20"/>
        </w:rPr>
        <w:t xml:space="preserve"> can output. This </w:t>
      </w:r>
      <w:bookmarkStart w:id="0" w:name="_GoBack"/>
      <w:r w:rsidRPr="006307B0">
        <w:rPr>
          <w:rFonts w:ascii="Verdana" w:hAnsi="Verdana"/>
          <w:i/>
          <w:sz w:val="20"/>
          <w:szCs w:val="20"/>
        </w:rPr>
        <w:t>apparent power</w:t>
      </w:r>
      <w:r>
        <w:rPr>
          <w:rFonts w:ascii="Verdana" w:hAnsi="Verdana"/>
          <w:sz w:val="20"/>
          <w:szCs w:val="20"/>
        </w:rPr>
        <w:t xml:space="preserve"> </w:t>
      </w:r>
      <w:bookmarkEnd w:id="0"/>
      <w:r>
        <w:rPr>
          <w:rFonts w:ascii="Verdana" w:hAnsi="Verdana"/>
          <w:sz w:val="20"/>
          <w:szCs w:val="20"/>
        </w:rPr>
        <w:t>rating is represented by the letter “</w:t>
      </w:r>
      <w:r w:rsidRPr="006C70CE">
        <w:rPr>
          <w:rFonts w:ascii="Verdana" w:hAnsi="Verdana"/>
          <w:i/>
          <w:sz w:val="20"/>
          <w:szCs w:val="20"/>
        </w:rPr>
        <w:t>S</w:t>
      </w:r>
      <w:r>
        <w:rPr>
          <w:rFonts w:ascii="Verdana" w:hAnsi="Verdana"/>
          <w:i/>
          <w:sz w:val="20"/>
          <w:szCs w:val="20"/>
        </w:rPr>
        <w:t>”</w:t>
      </w:r>
      <w:r>
        <w:rPr>
          <w:rFonts w:ascii="Verdana" w:hAnsi="Verdana"/>
          <w:sz w:val="20"/>
          <w:szCs w:val="20"/>
        </w:rPr>
        <w:t xml:space="preserve"> in formulas. No transformer is 100% efficient. This inefficiency is due to transformer losses. Transformers losses come in two main categories;</w:t>
      </w:r>
    </w:p>
    <w:p w14:paraId="21953F23" w14:textId="6B162DBA" w:rsidR="009D2E0F" w:rsidRDefault="002D4DBC" w:rsidP="002D4DBC">
      <w:pPr>
        <w:pStyle w:val="ListParagraph"/>
        <w:numPr>
          <w:ilvl w:val="0"/>
          <w:numId w:val="3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Copper Losses</w:t>
      </w:r>
    </w:p>
    <w:p w14:paraId="4CE52764" w14:textId="45389B58" w:rsidR="002D4DBC" w:rsidRDefault="002D4DBC" w:rsidP="002D4DBC">
      <w:pPr>
        <w:pStyle w:val="ListParagraph"/>
        <w:numPr>
          <w:ilvl w:val="0"/>
          <w:numId w:val="3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Core Losses</w:t>
      </w:r>
    </w:p>
    <w:p w14:paraId="27AC676C" w14:textId="3CC0D353" w:rsidR="002D4DBC" w:rsidRDefault="002D4DBC" w:rsidP="002D4DBC">
      <w:pPr>
        <w:spacing w:before="120"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Copper losses are those that occur within the copper windings, both primary and secondary. There are three sub-categories of copper losses.</w:t>
      </w:r>
    </w:p>
    <w:p w14:paraId="4C77F227" w14:textId="1B92AFD0" w:rsidR="002D4DBC" w:rsidRDefault="002D4DBC" w:rsidP="002D4DBC">
      <w:pPr>
        <w:pStyle w:val="ListParagraph"/>
        <w:numPr>
          <w:ilvl w:val="0"/>
          <w:numId w:val="3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I2R Losses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P=I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x R</m:t>
        </m:r>
      </m:oMath>
      <w:r>
        <w:rPr>
          <w:rFonts w:ascii="Verdana" w:hAnsi="Verdana"/>
          <w:sz w:val="20"/>
          <w:szCs w:val="20"/>
        </w:rPr>
        <w:t>) – Heat losses in windings</w:t>
      </w:r>
    </w:p>
    <w:p w14:paraId="656F71D0" w14:textId="2F843246" w:rsidR="002D4DBC" w:rsidRDefault="002D4DBC" w:rsidP="002D4DBC">
      <w:pPr>
        <w:pStyle w:val="ListParagraph"/>
        <w:numPr>
          <w:ilvl w:val="0"/>
          <w:numId w:val="3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Primary losses occur under </w:t>
      </w:r>
      <w:r w:rsidRPr="002D4DBC">
        <w:rPr>
          <w:rFonts w:ascii="Verdana" w:hAnsi="Verdana"/>
          <w:i/>
          <w:sz w:val="20"/>
          <w:szCs w:val="20"/>
        </w:rPr>
        <w:t>power</w:t>
      </w:r>
      <w:r>
        <w:rPr>
          <w:rFonts w:ascii="Verdana" w:hAnsi="Verdana"/>
          <w:sz w:val="20"/>
          <w:szCs w:val="20"/>
        </w:rPr>
        <w:t>.</w:t>
      </w:r>
    </w:p>
    <w:p w14:paraId="7D897C3F" w14:textId="22712006" w:rsidR="002D4DBC" w:rsidRPr="002D4DBC" w:rsidRDefault="002D4DBC" w:rsidP="002D4DBC">
      <w:pPr>
        <w:pStyle w:val="ListParagraph"/>
        <w:numPr>
          <w:ilvl w:val="0"/>
          <w:numId w:val="3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Secondary losses occur under </w:t>
      </w:r>
      <w:r w:rsidRPr="002D4DBC">
        <w:rPr>
          <w:rFonts w:ascii="Verdana" w:hAnsi="Verdana"/>
          <w:i/>
          <w:sz w:val="20"/>
          <w:szCs w:val="20"/>
        </w:rPr>
        <w:t>load</w:t>
      </w:r>
      <w:r>
        <w:rPr>
          <w:rFonts w:ascii="Verdana" w:hAnsi="Verdana"/>
          <w:sz w:val="20"/>
          <w:szCs w:val="20"/>
        </w:rPr>
        <w:t>.</w:t>
      </w:r>
    </w:p>
    <w:p w14:paraId="01007E97" w14:textId="7477D6EA" w:rsidR="00613CBB" w:rsidRDefault="00613CBB" w:rsidP="00613CBB">
      <w:pPr>
        <w:spacing w:before="120"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Core losses are those that occur within the permeable soft iron core that manipulates the electromagnet lines of force. There are three sub-categories of copper losses.</w:t>
      </w:r>
    </w:p>
    <w:p w14:paraId="0B0506B4" w14:textId="63EEDC54" w:rsidR="00613CBB" w:rsidRDefault="00613CBB" w:rsidP="00613CBB">
      <w:pPr>
        <w:pStyle w:val="ListParagraph"/>
        <w:numPr>
          <w:ilvl w:val="0"/>
          <w:numId w:val="37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Eddie Current losses</w:t>
      </w:r>
    </w:p>
    <w:p w14:paraId="5F5BF3BA" w14:textId="77777777" w:rsidR="004A693E" w:rsidRPr="00613CBB" w:rsidRDefault="004A693E" w:rsidP="00613CBB">
      <w:pPr>
        <w:pStyle w:val="ListParagraph"/>
        <w:numPr>
          <w:ilvl w:val="0"/>
          <w:numId w:val="37"/>
        </w:numPr>
        <w:spacing w:after="120"/>
        <w:rPr>
          <w:rFonts w:ascii="Verdana" w:hAnsi="Verdana"/>
          <w:sz w:val="20"/>
          <w:szCs w:val="20"/>
        </w:rPr>
      </w:pPr>
      <w:r w:rsidRPr="00613CBB">
        <w:rPr>
          <w:rFonts w:ascii="Verdana" w:hAnsi="Verdana"/>
          <w:sz w:val="20"/>
          <w:szCs w:val="20"/>
        </w:rPr>
        <w:t>Hysteresis</w:t>
      </w:r>
    </w:p>
    <w:p w14:paraId="5ADEE26F" w14:textId="7F720102" w:rsidR="00613CBB" w:rsidRDefault="00613CBB" w:rsidP="00613CBB">
      <w:pPr>
        <w:pStyle w:val="ListParagraph"/>
        <w:numPr>
          <w:ilvl w:val="0"/>
          <w:numId w:val="37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Flux leakage</w:t>
      </w: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5"/>
        <w:gridCol w:w="4835"/>
      </w:tblGrid>
      <w:tr w:rsidR="001544ED" w14:paraId="760C403F" w14:textId="77777777" w:rsidTr="005B4A8B">
        <w:tc>
          <w:tcPr>
            <w:tcW w:w="5155" w:type="dxa"/>
          </w:tcPr>
          <w:p w14:paraId="2D8D13E0" w14:textId="77A3FCEB" w:rsidR="002D4DBC" w:rsidRDefault="002D4DBC" w:rsidP="00D61C7B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  <w:r w:rsidRPr="00E04995">
              <w:rPr>
                <w:noProof/>
              </w:rPr>
              <w:drawing>
                <wp:inline distT="0" distB="0" distL="0" distR="0" wp14:anchorId="692AB509" wp14:editId="178F1256">
                  <wp:extent cx="3136392" cy="16184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392" cy="161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5" w:type="dxa"/>
            <w:vAlign w:val="center"/>
          </w:tcPr>
          <w:p w14:paraId="0B53708C" w14:textId="77777777" w:rsidR="002D4DBC" w:rsidRPr="00AA1AE0" w:rsidRDefault="002D4DBC" w:rsidP="002D4DBC">
            <w:pPr>
              <w:tabs>
                <w:tab w:val="left" w:pos="2026"/>
              </w:tabs>
              <w:ind w:left="73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Where;</w:t>
            </w:r>
          </w:p>
          <w:p w14:paraId="1B116B13" w14:textId="77777777" w:rsidR="002D4DBC" w:rsidRDefault="002D4DBC" w:rsidP="002D4DBC">
            <w:pPr>
              <w:tabs>
                <w:tab w:val="left" w:pos="2026"/>
              </w:tabs>
              <w:ind w:left="351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585D29">
              <w:rPr>
                <w:rFonts w:ascii="Verdana" w:hAnsi="Verdana"/>
                <w:sz w:val="20"/>
                <w:szCs w:val="20"/>
                <w:vertAlign w:val="subscript"/>
              </w:rPr>
              <w:t>P</w:t>
            </w:r>
            <w:r>
              <w:rPr>
                <w:rFonts w:ascii="Verdana" w:hAnsi="Verdana"/>
                <w:sz w:val="20"/>
                <w:szCs w:val="20"/>
              </w:rPr>
              <w:t xml:space="preserve"> – Primary voltage of the transformer.</w:t>
            </w:r>
          </w:p>
          <w:p w14:paraId="064584EF" w14:textId="77777777" w:rsidR="002D4DBC" w:rsidRDefault="002D4DBC" w:rsidP="002D4DBC">
            <w:pPr>
              <w:tabs>
                <w:tab w:val="left" w:pos="2026"/>
              </w:tabs>
              <w:ind w:left="351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  <w:r w:rsidRPr="00585D29">
              <w:rPr>
                <w:rFonts w:ascii="Verdana" w:hAnsi="Verdana"/>
                <w:sz w:val="20"/>
                <w:szCs w:val="20"/>
                <w:vertAlign w:val="subscript"/>
              </w:rPr>
              <w:t>P</w:t>
            </w:r>
            <w:r>
              <w:rPr>
                <w:rFonts w:ascii="Verdana" w:hAnsi="Verdana"/>
                <w:sz w:val="20"/>
                <w:szCs w:val="20"/>
              </w:rPr>
              <w:t xml:space="preserve"> – Primary current of the transformer.</w:t>
            </w:r>
          </w:p>
          <w:p w14:paraId="34096DD0" w14:textId="77777777" w:rsidR="002D4DBC" w:rsidRDefault="002D4DBC" w:rsidP="002D4DBC">
            <w:pPr>
              <w:tabs>
                <w:tab w:val="left" w:pos="2026"/>
              </w:tabs>
              <w:ind w:left="351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  <w:r w:rsidRPr="00585D29">
              <w:rPr>
                <w:rFonts w:ascii="Verdana" w:hAnsi="Verdana"/>
                <w:sz w:val="20"/>
                <w:szCs w:val="20"/>
                <w:vertAlign w:val="subscript"/>
              </w:rPr>
              <w:t>P</w:t>
            </w:r>
            <w:r>
              <w:rPr>
                <w:rFonts w:ascii="Verdana" w:hAnsi="Verdana"/>
                <w:sz w:val="20"/>
                <w:szCs w:val="20"/>
              </w:rPr>
              <w:t xml:space="preserve"> – Primary turns ratio.</w:t>
            </w:r>
          </w:p>
          <w:p w14:paraId="68C685BF" w14:textId="77777777" w:rsidR="002D4DBC" w:rsidRDefault="002D4DBC" w:rsidP="002D4DBC">
            <w:pPr>
              <w:tabs>
                <w:tab w:val="left" w:pos="2026"/>
              </w:tabs>
              <w:ind w:left="351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 xml:space="preserve"> – Secondary voltage of the transformer</w:t>
            </w:r>
          </w:p>
          <w:p w14:paraId="2305F1A4" w14:textId="77777777" w:rsidR="002D4DBC" w:rsidRDefault="002D4DBC" w:rsidP="002D4DBC">
            <w:pPr>
              <w:tabs>
                <w:tab w:val="left" w:pos="2026"/>
              </w:tabs>
              <w:ind w:left="351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 xml:space="preserve"> – Secondary current of the transformer</w:t>
            </w:r>
          </w:p>
          <w:p w14:paraId="18404E65" w14:textId="3613E0B8" w:rsidR="002D4DBC" w:rsidRDefault="002D4DBC" w:rsidP="002D4DBC">
            <w:pPr>
              <w:tabs>
                <w:tab w:val="left" w:pos="2026"/>
              </w:tabs>
              <w:ind w:left="351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 xml:space="preserve"> – Secondary turns ratio</w:t>
            </w:r>
          </w:p>
        </w:tc>
      </w:tr>
    </w:tbl>
    <w:p w14:paraId="7622E4BC" w14:textId="7BD9CA9C" w:rsidR="00D61C7B" w:rsidRDefault="00D61C7B" w:rsidP="00D61C7B">
      <w:pPr>
        <w:tabs>
          <w:tab w:val="left" w:pos="2026"/>
        </w:tabs>
        <w:spacing w:after="0"/>
        <w:ind w:left="72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1800"/>
        <w:gridCol w:w="1620"/>
        <w:gridCol w:w="1350"/>
        <w:gridCol w:w="1530"/>
        <w:gridCol w:w="1530"/>
      </w:tblGrid>
      <w:tr w:rsidR="00B81B95" w14:paraId="43FCF046" w14:textId="755D836C" w:rsidTr="00B81B95">
        <w:trPr>
          <w:jc w:val="center"/>
        </w:trPr>
        <w:tc>
          <w:tcPr>
            <w:tcW w:w="2245" w:type="dxa"/>
            <w:vAlign w:val="center"/>
          </w:tcPr>
          <w:p w14:paraId="02664855" w14:textId="6F91E72E" w:rsidR="00B81B95" w:rsidRDefault="006307B0" w:rsidP="00A00581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x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800" w:type="dxa"/>
            <w:vAlign w:val="center"/>
          </w:tcPr>
          <w:p w14:paraId="28F18879" w14:textId="2D0BD8E3" w:rsidR="00B81B95" w:rsidRDefault="006307B0" w:rsidP="00A00581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%Eff</m:t>
                    </m:r>
                  </m:den>
                </m:f>
              </m:oMath>
            </m:oMathPara>
          </w:p>
        </w:tc>
        <w:tc>
          <w:tcPr>
            <w:tcW w:w="1620" w:type="dxa"/>
            <w:vAlign w:val="center"/>
          </w:tcPr>
          <w:p w14:paraId="550D4826" w14:textId="2373D3AE" w:rsidR="00B81B95" w:rsidRDefault="006307B0" w:rsidP="00A00581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1350" w:type="dxa"/>
            <w:vAlign w:val="center"/>
          </w:tcPr>
          <w:p w14:paraId="7995C181" w14:textId="0C7DE2C5" w:rsidR="00B81B95" w:rsidRPr="00094B73" w:rsidRDefault="006307B0" w:rsidP="00A00581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 xml:space="preserve"> x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30" w:type="dxa"/>
            <w:vAlign w:val="center"/>
          </w:tcPr>
          <w:p w14:paraId="6DAB1D55" w14:textId="32881730" w:rsidR="00B81B95" w:rsidRDefault="006307B0" w:rsidP="00A00581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%Eff</m:t>
                    </m:r>
                  </m:den>
                </m:f>
              </m:oMath>
            </m:oMathPara>
          </w:p>
        </w:tc>
        <w:tc>
          <w:tcPr>
            <w:tcW w:w="1530" w:type="dxa"/>
            <w:vAlign w:val="center"/>
          </w:tcPr>
          <w:p w14:paraId="012D5AB1" w14:textId="77F42E8F" w:rsidR="00B81B95" w:rsidRDefault="006307B0" w:rsidP="00A00581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</w:tr>
      <w:tr w:rsidR="00B81B95" w14:paraId="45040CF8" w14:textId="77777777" w:rsidTr="00B81B95">
        <w:trPr>
          <w:jc w:val="center"/>
        </w:trPr>
        <w:tc>
          <w:tcPr>
            <w:tcW w:w="2245" w:type="dxa"/>
            <w:vAlign w:val="center"/>
          </w:tcPr>
          <w:p w14:paraId="6FCBFBD1" w14:textId="6F3ABE8C" w:rsidR="00B81B95" w:rsidRDefault="006307B0" w:rsidP="00A00581">
            <w:pPr>
              <w:tabs>
                <w:tab w:val="left" w:pos="2026"/>
              </w:tabs>
              <w:spacing w:before="60" w:after="6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1800" w:type="dxa"/>
            <w:vAlign w:val="center"/>
          </w:tcPr>
          <w:p w14:paraId="7F8876A2" w14:textId="1855DB5F" w:rsidR="00B81B95" w:rsidRDefault="006307B0" w:rsidP="00A00581">
            <w:pPr>
              <w:tabs>
                <w:tab w:val="left" w:pos="2026"/>
              </w:tabs>
              <w:spacing w:before="60" w:after="6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20" w:type="dxa"/>
            <w:vAlign w:val="center"/>
          </w:tcPr>
          <w:p w14:paraId="313C32D8" w14:textId="2A0679DA" w:rsidR="00B81B95" w:rsidRDefault="006307B0" w:rsidP="00A00581">
            <w:pPr>
              <w:tabs>
                <w:tab w:val="left" w:pos="2026"/>
              </w:tabs>
              <w:spacing w:before="60" w:after="6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x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350" w:type="dxa"/>
            <w:vAlign w:val="center"/>
          </w:tcPr>
          <w:p w14:paraId="6D774409" w14:textId="2365F75D" w:rsidR="00B81B95" w:rsidRDefault="006307B0" w:rsidP="00A00581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 xml:space="preserve"> x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530" w:type="dxa"/>
            <w:vAlign w:val="center"/>
          </w:tcPr>
          <w:p w14:paraId="58125ED9" w14:textId="77777777" w:rsidR="00B81B95" w:rsidRDefault="00B81B95" w:rsidP="00A00581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1379F69F" w14:textId="22CAC5C8" w:rsidR="00B81B95" w:rsidRDefault="006307B0" w:rsidP="00A00581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189C313F" w14:textId="77777777" w:rsidR="0096316E" w:rsidRPr="00AA1AE0" w:rsidRDefault="0096316E" w:rsidP="0096316E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6316E" w:rsidRPr="00AA1AE0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13B9CD2" w14:textId="4B8BC192" w:rsidR="0054310B" w:rsidRDefault="00BA530F" w:rsidP="0054310B">
      <w:pPr>
        <w:tabs>
          <w:tab w:val="left" w:pos="2026"/>
        </w:tabs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Transformer</w:t>
      </w:r>
    </w:p>
    <w:p w14:paraId="36FBEE65" w14:textId="1CB96AD3" w:rsidR="0054310B" w:rsidRDefault="00BA530F" w:rsidP="0054310B">
      <w:pPr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 w:rsidRPr="00E04995">
        <w:rPr>
          <w:noProof/>
        </w:rPr>
        <w:drawing>
          <wp:inline distT="0" distB="0" distL="0" distR="0" wp14:anchorId="6B1FAB26" wp14:editId="31ECEC6F">
            <wp:extent cx="3108960" cy="16093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60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64D1" w14:textId="77777777" w:rsidR="0054310B" w:rsidRPr="006C5DB4" w:rsidRDefault="0054310B" w:rsidP="009A4938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t>Instructions</w:t>
      </w:r>
    </w:p>
    <w:p w14:paraId="16A673D6" w14:textId="77777777" w:rsidR="00B243FE" w:rsidRDefault="00B243FE" w:rsidP="00B243F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Complete the tables below based on the information given above and the formulas on page </w:t>
      </w:r>
    </w:p>
    <w:p w14:paraId="3C7BC3C6" w14:textId="11C03B0F" w:rsidR="00B243FE" w:rsidRDefault="00B243FE" w:rsidP="00B243F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731264B5" w14:textId="77777777" w:rsidR="00B243FE" w:rsidRPr="00BA530F" w:rsidRDefault="006307B0" w:rsidP="00B243FE">
      <w:pPr>
        <w:spacing w:before="120" w:after="120"/>
        <w:ind w:left="81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=240V,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=20V,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=0.5kVA, Eff=97.5%</m:t>
          </m:r>
        </m:oMath>
      </m:oMathPara>
    </w:p>
    <w:tbl>
      <w:tblPr>
        <w:tblStyle w:val="TableGrid"/>
        <w:tblW w:w="800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  <w:gridCol w:w="1440"/>
      </w:tblGrid>
      <w:tr w:rsidR="00E372D8" w:rsidRPr="006E54F1" w14:paraId="69162656" w14:textId="72A43B22" w:rsidTr="00A00581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2D5A87CE" w14:textId="77777777" w:rsidR="00E372D8" w:rsidRDefault="00E372D8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0518A5B5" w14:textId="61346D1B" w:rsidR="00E372D8" w:rsidRDefault="00E372D8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99C941" w14:textId="77777777" w:rsidR="00E372D8" w:rsidRDefault="00E372D8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FCA7471" w14:textId="77777777" w:rsidR="00E372D8" w:rsidRDefault="00E372D8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4E1E4E0" w14:textId="77777777" w:rsidR="00E372D8" w:rsidRDefault="00E372D8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17D7BDE" w14:textId="2A3553C6" w:rsidR="00E372D8" w:rsidRDefault="00E372D8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</w:p>
        </w:tc>
      </w:tr>
      <w:tr w:rsidR="00E372D8" w14:paraId="0F05B17D" w14:textId="5D575BA2" w:rsidTr="00A00581">
        <w:trPr>
          <w:jc w:val="center"/>
        </w:trPr>
        <w:tc>
          <w:tcPr>
            <w:tcW w:w="805" w:type="dxa"/>
          </w:tcPr>
          <w:p w14:paraId="11C99D97" w14:textId="35128224" w:rsidR="00E372D8" w:rsidRDefault="00E372D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</w:tcPr>
          <w:p w14:paraId="7EAF765B" w14:textId="078CE00D" w:rsidR="00E372D8" w:rsidRPr="00B81B95" w:rsidRDefault="00E372D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2C5C6C5C" w14:textId="66272A41" w:rsidR="00E372D8" w:rsidRPr="00B81B95" w:rsidRDefault="00E372D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  <w:tcBorders>
              <w:tl2br w:val="single" w:sz="4" w:space="0" w:color="auto"/>
              <w:tr2bl w:val="single" w:sz="4" w:space="0" w:color="auto"/>
            </w:tcBorders>
          </w:tcPr>
          <w:p w14:paraId="70B5BD17" w14:textId="77777777" w:rsidR="00E372D8" w:rsidRPr="00B81B95" w:rsidRDefault="00E372D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072419FD" w14:textId="6BB6FD7A" w:rsidR="00E372D8" w:rsidRPr="00B81B95" w:rsidRDefault="00E372D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7B632E43" w14:textId="38B3FB28" w:rsidR="00E372D8" w:rsidRPr="00B81B95" w:rsidRDefault="00E372D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</w:tr>
      <w:tr w:rsidR="00E372D8" w14:paraId="10C7E210" w14:textId="189B5E14" w:rsidTr="00E372D8">
        <w:trPr>
          <w:jc w:val="center"/>
        </w:trPr>
        <w:tc>
          <w:tcPr>
            <w:tcW w:w="805" w:type="dxa"/>
          </w:tcPr>
          <w:p w14:paraId="6876D330" w14:textId="46DB5068" w:rsidR="00E372D8" w:rsidRDefault="00E372D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14:paraId="3190BCEB" w14:textId="6E717529" w:rsidR="00E372D8" w:rsidRPr="00B81B95" w:rsidRDefault="00E372D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18AC4D1A" w14:textId="05998AE0" w:rsidR="00E372D8" w:rsidRPr="00B81B95" w:rsidRDefault="00E372D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2516AE19" w14:textId="52A7ACB5" w:rsidR="00E372D8" w:rsidRPr="00B81B95" w:rsidRDefault="00E372D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7221ABC7" w14:textId="29B65355" w:rsidR="00E372D8" w:rsidRPr="00B81B95" w:rsidRDefault="00E372D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1B74E316" w14:textId="427BFD6F" w:rsidR="00E372D8" w:rsidRPr="00B81B95" w:rsidRDefault="00E372D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</w:tr>
    </w:tbl>
    <w:p w14:paraId="3CA97746" w14:textId="77777777" w:rsidR="00A00581" w:rsidRDefault="00A00581" w:rsidP="00A00581">
      <w:pPr>
        <w:spacing w:before="36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4C517BB7" w14:textId="399D600F" w:rsidR="00A00581" w:rsidRPr="00BA530F" w:rsidRDefault="006307B0" w:rsidP="00A00581">
      <w:pPr>
        <w:spacing w:before="120" w:after="120"/>
        <w:ind w:left="81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=4.856A,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=120V,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=1kVA, Eff=99%</m:t>
          </m:r>
        </m:oMath>
      </m:oMathPara>
    </w:p>
    <w:tbl>
      <w:tblPr>
        <w:tblStyle w:val="TableGrid"/>
        <w:tblW w:w="800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  <w:gridCol w:w="1440"/>
      </w:tblGrid>
      <w:tr w:rsidR="00A00581" w:rsidRPr="006E54F1" w14:paraId="62227376" w14:textId="77777777" w:rsidTr="00A00581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13C967D1" w14:textId="77777777" w:rsidR="00A00581" w:rsidRDefault="00A00581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30A07F8A" w14:textId="77777777" w:rsidR="00A00581" w:rsidRDefault="00A00581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84996F8" w14:textId="77777777" w:rsidR="00A00581" w:rsidRDefault="00A00581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A3166A8" w14:textId="77777777" w:rsidR="00A00581" w:rsidRDefault="00A00581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43C2E92" w14:textId="77777777" w:rsidR="00A00581" w:rsidRDefault="00A00581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3D37454" w14:textId="77777777" w:rsidR="00A00581" w:rsidRDefault="00A00581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</w:p>
        </w:tc>
      </w:tr>
      <w:tr w:rsidR="00A00581" w14:paraId="1B2CE4A2" w14:textId="77777777" w:rsidTr="00A00581">
        <w:trPr>
          <w:jc w:val="center"/>
        </w:trPr>
        <w:tc>
          <w:tcPr>
            <w:tcW w:w="805" w:type="dxa"/>
          </w:tcPr>
          <w:p w14:paraId="5EB45181" w14:textId="77777777" w:rsidR="00A00581" w:rsidRDefault="00A00581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</w:tcPr>
          <w:p w14:paraId="46A7A152" w14:textId="1AD56868" w:rsidR="00A00581" w:rsidRPr="002021B8" w:rsidRDefault="00A00581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27E4B05D" w14:textId="2DA48029" w:rsidR="00A00581" w:rsidRPr="002021B8" w:rsidRDefault="00A00581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  <w:tcBorders>
              <w:tl2br w:val="single" w:sz="4" w:space="0" w:color="auto"/>
              <w:tr2bl w:val="single" w:sz="4" w:space="0" w:color="auto"/>
            </w:tcBorders>
          </w:tcPr>
          <w:p w14:paraId="0B4EB701" w14:textId="77777777" w:rsidR="00A00581" w:rsidRPr="002021B8" w:rsidRDefault="00A00581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65CF6552" w14:textId="03D2160C" w:rsidR="00A00581" w:rsidRPr="002021B8" w:rsidRDefault="00A00581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606EF153" w14:textId="0A5F4476" w:rsidR="00A00581" w:rsidRPr="002021B8" w:rsidRDefault="00A00581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</w:tr>
      <w:tr w:rsidR="00A00581" w14:paraId="751B223E" w14:textId="77777777" w:rsidTr="00A00581">
        <w:trPr>
          <w:jc w:val="center"/>
        </w:trPr>
        <w:tc>
          <w:tcPr>
            <w:tcW w:w="805" w:type="dxa"/>
          </w:tcPr>
          <w:p w14:paraId="244BC869" w14:textId="77777777" w:rsidR="00A00581" w:rsidRDefault="00A00581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14:paraId="0A542868" w14:textId="16D276EF" w:rsidR="00A00581" w:rsidRPr="002021B8" w:rsidRDefault="00A00581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599EE377" w14:textId="0CE3B63A" w:rsidR="00A00581" w:rsidRPr="002021B8" w:rsidRDefault="00A00581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3F892339" w14:textId="157A38DA" w:rsidR="00A00581" w:rsidRPr="002021B8" w:rsidRDefault="00A00581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0B191721" w14:textId="62529710" w:rsidR="00A00581" w:rsidRPr="002021B8" w:rsidRDefault="00A00581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5C990329" w14:textId="08132A83" w:rsidR="00A00581" w:rsidRPr="002021B8" w:rsidRDefault="00A00581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</w:tr>
    </w:tbl>
    <w:p w14:paraId="45E3AACB" w14:textId="77777777" w:rsidR="007C7844" w:rsidRDefault="007C7844" w:rsidP="007C7844">
      <w:pPr>
        <w:spacing w:before="36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4A1BFA2C" w14:textId="24489985" w:rsidR="007C7844" w:rsidRPr="00BA530F" w:rsidRDefault="006307B0" w:rsidP="007C7844">
      <w:pPr>
        <w:spacing w:before="120" w:after="120"/>
        <w:ind w:left="81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=110V,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=12.5mA,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=1, Eff=87.273%</m:t>
          </m:r>
        </m:oMath>
      </m:oMathPara>
    </w:p>
    <w:tbl>
      <w:tblPr>
        <w:tblStyle w:val="TableGrid"/>
        <w:tblW w:w="800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  <w:gridCol w:w="1440"/>
      </w:tblGrid>
      <w:tr w:rsidR="007C7844" w:rsidRPr="006E54F1" w14:paraId="699E2D79" w14:textId="77777777" w:rsidTr="004A693E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2E594E51" w14:textId="77777777" w:rsidR="007C7844" w:rsidRDefault="007C7844" w:rsidP="004A693E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331E3538" w14:textId="77777777" w:rsidR="007C7844" w:rsidRDefault="007C7844" w:rsidP="004A693E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8EC7D3D" w14:textId="77777777" w:rsidR="007C7844" w:rsidRDefault="007C7844" w:rsidP="004A693E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8D431D" w14:textId="77777777" w:rsidR="007C7844" w:rsidRDefault="007C7844" w:rsidP="004A693E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D545A9F" w14:textId="77777777" w:rsidR="007C7844" w:rsidRDefault="007C7844" w:rsidP="004A693E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8254A40" w14:textId="77777777" w:rsidR="007C7844" w:rsidRDefault="007C7844" w:rsidP="004A693E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</w:p>
        </w:tc>
      </w:tr>
      <w:tr w:rsidR="007C7844" w14:paraId="6FF4D743" w14:textId="77777777" w:rsidTr="004A693E">
        <w:trPr>
          <w:jc w:val="center"/>
        </w:trPr>
        <w:tc>
          <w:tcPr>
            <w:tcW w:w="805" w:type="dxa"/>
          </w:tcPr>
          <w:p w14:paraId="74436BF2" w14:textId="77777777" w:rsidR="007C7844" w:rsidRDefault="007C7844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</w:tcPr>
          <w:p w14:paraId="59911FD1" w14:textId="4D9F2FFA" w:rsidR="007C7844" w:rsidRPr="004A693E" w:rsidRDefault="007C7844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2F7E8D56" w14:textId="075B1E1F" w:rsidR="007C7844" w:rsidRPr="004A693E" w:rsidRDefault="007C7844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  <w:tcBorders>
              <w:tl2br w:val="single" w:sz="4" w:space="0" w:color="auto"/>
              <w:tr2bl w:val="single" w:sz="4" w:space="0" w:color="auto"/>
            </w:tcBorders>
          </w:tcPr>
          <w:p w14:paraId="2500F21D" w14:textId="77777777" w:rsidR="007C7844" w:rsidRPr="004A693E" w:rsidRDefault="007C7844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3054FC28" w14:textId="28D4D0CD" w:rsidR="007C7844" w:rsidRPr="004A693E" w:rsidRDefault="007C7844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475A5828" w14:textId="687698E7" w:rsidR="007C7844" w:rsidRPr="004A693E" w:rsidRDefault="007C7844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</w:tr>
      <w:tr w:rsidR="007C7844" w14:paraId="0CD9E159" w14:textId="77777777" w:rsidTr="004A693E">
        <w:trPr>
          <w:jc w:val="center"/>
        </w:trPr>
        <w:tc>
          <w:tcPr>
            <w:tcW w:w="805" w:type="dxa"/>
          </w:tcPr>
          <w:p w14:paraId="1EF3124A" w14:textId="77777777" w:rsidR="007C7844" w:rsidRDefault="007C7844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14:paraId="6E11588D" w14:textId="16A33948" w:rsidR="007C7844" w:rsidRPr="004A693E" w:rsidRDefault="007C7844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2A7F17DA" w14:textId="65EED661" w:rsidR="007C7844" w:rsidRPr="004A693E" w:rsidRDefault="007C7844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68C2DF22" w14:textId="4B5A6559" w:rsidR="007C7844" w:rsidRPr="004A693E" w:rsidRDefault="007C7844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16F70C7F" w14:textId="7D01DBCE" w:rsidR="007C7844" w:rsidRPr="004A693E" w:rsidRDefault="007C7844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1EA72241" w14:textId="6F0063CF" w:rsidR="007C7844" w:rsidRPr="004A693E" w:rsidRDefault="007C7844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</w:tr>
    </w:tbl>
    <w:p w14:paraId="08963746" w14:textId="77777777" w:rsidR="007C7844" w:rsidRDefault="007C7844" w:rsidP="007C7844">
      <w:pPr>
        <w:spacing w:before="36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05D33A12" w14:textId="38C41D3A" w:rsidR="007C7844" w:rsidRPr="00BA530F" w:rsidRDefault="006307B0" w:rsidP="007C7844">
      <w:pPr>
        <w:spacing w:before="120" w:after="120"/>
        <w:ind w:left="81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=4.8Ω,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=130VA,Eff=92.308%</m:t>
          </m:r>
        </m:oMath>
      </m:oMathPara>
    </w:p>
    <w:tbl>
      <w:tblPr>
        <w:tblStyle w:val="TableGrid"/>
        <w:tblW w:w="800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  <w:gridCol w:w="1440"/>
      </w:tblGrid>
      <w:tr w:rsidR="007C7844" w:rsidRPr="006E54F1" w14:paraId="0564E9C7" w14:textId="77777777" w:rsidTr="004A693E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13677C83" w14:textId="77777777" w:rsidR="007C7844" w:rsidRDefault="007C7844" w:rsidP="004A693E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04207B5F" w14:textId="77777777" w:rsidR="007C7844" w:rsidRDefault="007C7844" w:rsidP="004A693E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D298D74" w14:textId="77777777" w:rsidR="007C7844" w:rsidRDefault="007C7844" w:rsidP="004A693E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247FD7" w14:textId="77777777" w:rsidR="007C7844" w:rsidRDefault="007C7844" w:rsidP="004A693E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949601B" w14:textId="77777777" w:rsidR="007C7844" w:rsidRDefault="007C7844" w:rsidP="004A693E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EF8AF2B" w14:textId="77777777" w:rsidR="007C7844" w:rsidRDefault="007C7844" w:rsidP="004A693E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</w:p>
        </w:tc>
      </w:tr>
      <w:tr w:rsidR="007C7844" w14:paraId="531BD679" w14:textId="77777777" w:rsidTr="004A693E">
        <w:trPr>
          <w:jc w:val="center"/>
        </w:trPr>
        <w:tc>
          <w:tcPr>
            <w:tcW w:w="805" w:type="dxa"/>
          </w:tcPr>
          <w:p w14:paraId="0B693304" w14:textId="77777777" w:rsidR="007C7844" w:rsidRDefault="007C7844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</w:tcPr>
          <w:p w14:paraId="5DD6CB03" w14:textId="5733F516" w:rsidR="007C7844" w:rsidRPr="00B243FE" w:rsidRDefault="007C7844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14371287" w14:textId="074AAF4E" w:rsidR="007C7844" w:rsidRPr="00B243FE" w:rsidRDefault="007C7844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  <w:tcBorders>
              <w:tl2br w:val="single" w:sz="4" w:space="0" w:color="auto"/>
              <w:tr2bl w:val="single" w:sz="4" w:space="0" w:color="auto"/>
            </w:tcBorders>
          </w:tcPr>
          <w:p w14:paraId="1FCE6FC1" w14:textId="77777777" w:rsidR="007C7844" w:rsidRPr="00B243FE" w:rsidRDefault="007C7844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4DA2071E" w14:textId="27411837" w:rsidR="007C7844" w:rsidRPr="00B243FE" w:rsidRDefault="007C7844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5BF7F917" w14:textId="15F9B27D" w:rsidR="007C7844" w:rsidRPr="00B243FE" w:rsidRDefault="007C7844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</w:tr>
      <w:tr w:rsidR="007C7844" w14:paraId="22DD01FC" w14:textId="77777777" w:rsidTr="004A693E">
        <w:trPr>
          <w:jc w:val="center"/>
        </w:trPr>
        <w:tc>
          <w:tcPr>
            <w:tcW w:w="805" w:type="dxa"/>
          </w:tcPr>
          <w:p w14:paraId="6DFFC81B" w14:textId="77777777" w:rsidR="007C7844" w:rsidRDefault="007C7844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14:paraId="08ACA015" w14:textId="2E77E45F" w:rsidR="007C7844" w:rsidRPr="00B243FE" w:rsidRDefault="007C7844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61860B3C" w14:textId="63A0E4D6" w:rsidR="007C7844" w:rsidRPr="00B243FE" w:rsidRDefault="007C7844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6E69F32E" w14:textId="04985927" w:rsidR="007C7844" w:rsidRPr="00B243FE" w:rsidRDefault="007C7844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71A32B9C" w14:textId="77B562B3" w:rsidR="007C7844" w:rsidRPr="00B243FE" w:rsidRDefault="007C7844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1BCD0246" w14:textId="7F4E3E35" w:rsidR="007C7844" w:rsidRPr="00B243FE" w:rsidRDefault="007C7844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</w:tr>
    </w:tbl>
    <w:p w14:paraId="23CB998C" w14:textId="3105AB5C" w:rsidR="009A4938" w:rsidRDefault="009A4938" w:rsidP="007C7844">
      <w:pPr>
        <w:tabs>
          <w:tab w:val="left" w:pos="2026"/>
        </w:tabs>
        <w:spacing w:before="360" w:after="0"/>
        <w:rPr>
          <w:rFonts w:ascii="Verdana" w:hAnsi="Verdana"/>
          <w:sz w:val="20"/>
          <w:szCs w:val="20"/>
        </w:rPr>
      </w:pPr>
    </w:p>
    <w:sectPr w:rsidR="009A4938" w:rsidSect="005B290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4A693E" w:rsidRDefault="004A693E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4A693E" w:rsidRDefault="004A693E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A693E" w:rsidRDefault="004A69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E0B6" w14:textId="389DEC05" w:rsidR="004A693E" w:rsidRPr="007C2507" w:rsidRDefault="004A693E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95167">
      <w:rPr>
        <w:rFonts w:ascii="BankGothic Lt BT" w:hAnsi="BankGothic Lt BT"/>
        <w:caps/>
        <w:sz w:val="16"/>
        <w:szCs w:val="18"/>
      </w:rPr>
      <w:t>26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9516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9516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9516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95167">
      <w:rPr>
        <w:rFonts w:ascii="BankGothic Lt BT" w:hAnsi="BankGothic Lt BT"/>
        <w:caps/>
        <w:sz w:val="16"/>
        <w:szCs w:val="18"/>
      </w:rPr>
      <w:t>26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76FD" w14:textId="4E65399A" w:rsidR="004A693E" w:rsidRPr="007C2507" w:rsidRDefault="004A693E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9516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95167">
      <w:rPr>
        <w:rFonts w:ascii="BankGothic Lt BT" w:hAnsi="BankGothic Lt BT"/>
        <w:caps/>
        <w:sz w:val="16"/>
        <w:szCs w:val="18"/>
      </w:rPr>
      <w:t>26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9516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95167">
      <w:rPr>
        <w:rFonts w:ascii="BankGothic Lt BT" w:hAnsi="BankGothic Lt BT"/>
        <w:caps/>
        <w:sz w:val="16"/>
        <w:szCs w:val="18"/>
      </w:rPr>
      <w:t>26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9516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15F46" w14:textId="7DB155B9" w:rsidR="004A693E" w:rsidRPr="007C2507" w:rsidRDefault="004A693E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9516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95167">
      <w:rPr>
        <w:rFonts w:ascii="BankGothic Lt BT" w:hAnsi="BankGothic Lt BT"/>
        <w:caps/>
        <w:sz w:val="16"/>
        <w:szCs w:val="18"/>
      </w:rPr>
      <w:t>26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9516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95167">
      <w:rPr>
        <w:rFonts w:ascii="BankGothic Lt BT" w:hAnsi="BankGothic Lt BT"/>
        <w:caps/>
        <w:sz w:val="16"/>
        <w:szCs w:val="18"/>
      </w:rPr>
      <w:t>26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307B0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21B5536A" w:rsidR="004A693E" w:rsidRPr="007C2507" w:rsidRDefault="004A693E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95167">
      <w:rPr>
        <w:rFonts w:ascii="BankGothic Lt BT" w:hAnsi="BankGothic Lt BT"/>
        <w:caps/>
        <w:sz w:val="16"/>
        <w:szCs w:val="18"/>
      </w:rPr>
      <w:t>26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307B0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9516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9516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95167">
      <w:rPr>
        <w:rFonts w:ascii="BankGothic Lt BT" w:hAnsi="BankGothic Lt BT"/>
        <w:caps/>
        <w:sz w:val="16"/>
        <w:szCs w:val="18"/>
      </w:rPr>
      <w:t>26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2D491E8C" w:rsidR="004A693E" w:rsidRPr="007C2507" w:rsidRDefault="004A693E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9516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95167">
      <w:rPr>
        <w:rFonts w:ascii="BankGothic Lt BT" w:hAnsi="BankGothic Lt BT"/>
        <w:caps/>
        <w:sz w:val="16"/>
        <w:szCs w:val="18"/>
      </w:rPr>
      <w:t>26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9516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95167">
      <w:rPr>
        <w:rFonts w:ascii="BankGothic Lt BT" w:hAnsi="BankGothic Lt BT"/>
        <w:caps/>
        <w:sz w:val="16"/>
        <w:szCs w:val="18"/>
      </w:rPr>
      <w:t>26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9516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61231F31" w:rsidR="004A693E" w:rsidRPr="007C2507" w:rsidRDefault="004A693E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9516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95167">
      <w:rPr>
        <w:rFonts w:ascii="BankGothic Lt BT" w:hAnsi="BankGothic Lt BT"/>
        <w:caps/>
        <w:sz w:val="16"/>
        <w:szCs w:val="18"/>
      </w:rPr>
      <w:t>26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9516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95167">
      <w:rPr>
        <w:rFonts w:ascii="BankGothic Lt BT" w:hAnsi="BankGothic Lt BT"/>
        <w:caps/>
        <w:sz w:val="16"/>
        <w:szCs w:val="18"/>
      </w:rPr>
      <w:t>26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9516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4A693E" w:rsidRDefault="004A693E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4A693E" w:rsidRDefault="004A693E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A693E" w:rsidRDefault="004A69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EF91" w14:textId="5444A5C0" w:rsidR="004A693E" w:rsidRPr="007C2507" w:rsidRDefault="004A693E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95167">
      <w:rPr>
        <w:rFonts w:ascii="BankGothic Lt BT" w:hAnsi="BankGothic Lt BT"/>
        <w:caps/>
        <w:sz w:val="24"/>
        <w:szCs w:val="24"/>
      </w:rPr>
      <w:t>Transformer Efficiency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D08518F" w14:textId="535D9CDA" w:rsidR="004A693E" w:rsidRPr="000154E9" w:rsidRDefault="004A693E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9516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95167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F15A0" w14:textId="33DB1718" w:rsidR="004A693E" w:rsidRPr="007C2507" w:rsidRDefault="004A693E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95167">
      <w:rPr>
        <w:rFonts w:ascii="BankGothic Lt BT" w:hAnsi="BankGothic Lt BT"/>
        <w:caps/>
        <w:sz w:val="24"/>
        <w:szCs w:val="24"/>
      </w:rPr>
      <w:t>Transformer Efficiency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3AD75B7" w14:textId="3DB11864" w:rsidR="004A693E" w:rsidRPr="000154E9" w:rsidRDefault="004A693E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9516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95167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4A693E" w14:paraId="2031192C" w14:textId="77777777" w:rsidTr="00E130F3">
      <w:tc>
        <w:tcPr>
          <w:tcW w:w="630" w:type="dxa"/>
        </w:tcPr>
        <w:p w14:paraId="0F816002" w14:textId="77777777" w:rsidR="004A693E" w:rsidRDefault="004A693E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C573FC" wp14:editId="02FF3FC0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14CE778" w14:textId="1A87BB1E" w:rsidR="004A693E" w:rsidRPr="007C2507" w:rsidRDefault="004A693E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95167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E58D005" w14:textId="77777777" w:rsidR="004A693E" w:rsidRDefault="004A693E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53D5AE1" wp14:editId="6DD43112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9F8028" w14:textId="77777777" w:rsidR="004A693E" w:rsidRPr="00B025CF" w:rsidRDefault="004A693E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7F1C1FB3" w:rsidR="004A693E" w:rsidRPr="007C2507" w:rsidRDefault="004A693E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95167">
      <w:rPr>
        <w:rFonts w:ascii="BankGothic Lt BT" w:hAnsi="BankGothic Lt BT"/>
        <w:caps/>
        <w:sz w:val="24"/>
        <w:szCs w:val="24"/>
      </w:rPr>
      <w:t>Transformer Efficiency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11D72CB2" w:rsidR="004A693E" w:rsidRPr="000154E9" w:rsidRDefault="004A693E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9516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95167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0052F6AC" w:rsidR="004A693E" w:rsidRPr="007C2507" w:rsidRDefault="004A693E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95167">
      <w:rPr>
        <w:rFonts w:ascii="BankGothic Lt BT" w:hAnsi="BankGothic Lt BT"/>
        <w:caps/>
        <w:sz w:val="24"/>
        <w:szCs w:val="24"/>
      </w:rPr>
      <w:t>Transformer Efficiency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4A48FDE6" w:rsidR="004A693E" w:rsidRPr="000154E9" w:rsidRDefault="004A693E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9516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95167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4A693E" w14:paraId="146D1832" w14:textId="77777777" w:rsidTr="00E130F3">
      <w:tc>
        <w:tcPr>
          <w:tcW w:w="630" w:type="dxa"/>
        </w:tcPr>
        <w:p w14:paraId="2D1B9CE5" w14:textId="77777777" w:rsidR="004A693E" w:rsidRDefault="004A693E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67419928" w:rsidR="004A693E" w:rsidRPr="007C2507" w:rsidRDefault="004A693E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95167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4A693E" w:rsidRDefault="004A693E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4A693E" w:rsidRPr="00B025CF" w:rsidRDefault="004A693E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199F"/>
    <w:multiLevelType w:val="hybridMultilevel"/>
    <w:tmpl w:val="1ECA7882"/>
    <w:lvl w:ilvl="0" w:tplc="A112A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06D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DC5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8F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EA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1815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4EA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B4D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4AE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 w15:restartNumberingAfterBreak="0">
    <w:nsid w:val="0F8F0BC9"/>
    <w:multiLevelType w:val="hybridMultilevel"/>
    <w:tmpl w:val="93CA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A22EE8"/>
    <w:multiLevelType w:val="hybridMultilevel"/>
    <w:tmpl w:val="4D566A28"/>
    <w:lvl w:ilvl="0" w:tplc="C64E18D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385F7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B480E"/>
    <w:multiLevelType w:val="hybridMultilevel"/>
    <w:tmpl w:val="05387956"/>
    <w:lvl w:ilvl="0" w:tplc="96F835A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A349D1"/>
    <w:multiLevelType w:val="hybridMultilevel"/>
    <w:tmpl w:val="3E5EEA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9F6AFF"/>
    <w:multiLevelType w:val="hybridMultilevel"/>
    <w:tmpl w:val="F0F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2713B"/>
    <w:multiLevelType w:val="hybridMultilevel"/>
    <w:tmpl w:val="07BE3D2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C17A3E"/>
    <w:multiLevelType w:val="hybridMultilevel"/>
    <w:tmpl w:val="E3945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B8670D3"/>
    <w:multiLevelType w:val="hybridMultilevel"/>
    <w:tmpl w:val="07BE3D2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12D0E6B"/>
    <w:multiLevelType w:val="hybridMultilevel"/>
    <w:tmpl w:val="AB1AAB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31"/>
  </w:num>
  <w:num w:numId="5">
    <w:abstractNumId w:val="4"/>
  </w:num>
  <w:num w:numId="6">
    <w:abstractNumId w:val="30"/>
  </w:num>
  <w:num w:numId="7">
    <w:abstractNumId w:val="35"/>
  </w:num>
  <w:num w:numId="8">
    <w:abstractNumId w:val="13"/>
  </w:num>
  <w:num w:numId="9">
    <w:abstractNumId w:val="28"/>
  </w:num>
  <w:num w:numId="10">
    <w:abstractNumId w:val="22"/>
  </w:num>
  <w:num w:numId="11">
    <w:abstractNumId w:val="29"/>
  </w:num>
  <w:num w:numId="12">
    <w:abstractNumId w:val="18"/>
  </w:num>
  <w:num w:numId="13">
    <w:abstractNumId w:val="17"/>
  </w:num>
  <w:num w:numId="14">
    <w:abstractNumId w:val="14"/>
  </w:num>
  <w:num w:numId="15">
    <w:abstractNumId w:val="24"/>
  </w:num>
  <w:num w:numId="16">
    <w:abstractNumId w:val="11"/>
  </w:num>
  <w:num w:numId="17">
    <w:abstractNumId w:val="10"/>
  </w:num>
  <w:num w:numId="18">
    <w:abstractNumId w:val="33"/>
  </w:num>
  <w:num w:numId="19">
    <w:abstractNumId w:val="34"/>
  </w:num>
  <w:num w:numId="20">
    <w:abstractNumId w:val="37"/>
  </w:num>
  <w:num w:numId="21">
    <w:abstractNumId w:val="15"/>
  </w:num>
  <w:num w:numId="22">
    <w:abstractNumId w:val="21"/>
  </w:num>
  <w:num w:numId="23">
    <w:abstractNumId w:val="36"/>
  </w:num>
  <w:num w:numId="24">
    <w:abstractNumId w:val="23"/>
  </w:num>
  <w:num w:numId="25">
    <w:abstractNumId w:val="8"/>
  </w:num>
  <w:num w:numId="26">
    <w:abstractNumId w:val="7"/>
  </w:num>
  <w:num w:numId="27">
    <w:abstractNumId w:val="3"/>
  </w:num>
  <w:num w:numId="28">
    <w:abstractNumId w:val="25"/>
  </w:num>
  <w:num w:numId="29">
    <w:abstractNumId w:val="19"/>
  </w:num>
  <w:num w:numId="30">
    <w:abstractNumId w:val="2"/>
  </w:num>
  <w:num w:numId="31">
    <w:abstractNumId w:val="12"/>
  </w:num>
  <w:num w:numId="32">
    <w:abstractNumId w:val="26"/>
  </w:num>
  <w:num w:numId="33">
    <w:abstractNumId w:val="5"/>
  </w:num>
  <w:num w:numId="34">
    <w:abstractNumId w:val="32"/>
  </w:num>
  <w:num w:numId="35">
    <w:abstractNumId w:val="16"/>
  </w:num>
  <w:num w:numId="36">
    <w:abstractNumId w:val="20"/>
  </w:num>
  <w:num w:numId="37">
    <w:abstractNumId w:val="27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9420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04784"/>
    <w:rsid w:val="00012361"/>
    <w:rsid w:val="000154E9"/>
    <w:rsid w:val="000178E1"/>
    <w:rsid w:val="0004185D"/>
    <w:rsid w:val="00041E52"/>
    <w:rsid w:val="000423C4"/>
    <w:rsid w:val="000524AC"/>
    <w:rsid w:val="000544E1"/>
    <w:rsid w:val="00062961"/>
    <w:rsid w:val="0006603B"/>
    <w:rsid w:val="00074728"/>
    <w:rsid w:val="000846EA"/>
    <w:rsid w:val="00092093"/>
    <w:rsid w:val="000A23B3"/>
    <w:rsid w:val="000A55D5"/>
    <w:rsid w:val="000B3877"/>
    <w:rsid w:val="000C052D"/>
    <w:rsid w:val="000C05F6"/>
    <w:rsid w:val="000C1419"/>
    <w:rsid w:val="00101028"/>
    <w:rsid w:val="00106D14"/>
    <w:rsid w:val="001135BB"/>
    <w:rsid w:val="0012231D"/>
    <w:rsid w:val="00127902"/>
    <w:rsid w:val="00133B76"/>
    <w:rsid w:val="00133C30"/>
    <w:rsid w:val="0013746E"/>
    <w:rsid w:val="00141840"/>
    <w:rsid w:val="001506EF"/>
    <w:rsid w:val="001544ED"/>
    <w:rsid w:val="0015552F"/>
    <w:rsid w:val="00166598"/>
    <w:rsid w:val="001A4B6E"/>
    <w:rsid w:val="001A4BC8"/>
    <w:rsid w:val="001B09BD"/>
    <w:rsid w:val="001C2E27"/>
    <w:rsid w:val="001C3105"/>
    <w:rsid w:val="001D06E7"/>
    <w:rsid w:val="001D5152"/>
    <w:rsid w:val="001E41D9"/>
    <w:rsid w:val="001F0D3C"/>
    <w:rsid w:val="001F2D7C"/>
    <w:rsid w:val="002021B8"/>
    <w:rsid w:val="002025E4"/>
    <w:rsid w:val="00203555"/>
    <w:rsid w:val="00222A30"/>
    <w:rsid w:val="00224C5A"/>
    <w:rsid w:val="002323AE"/>
    <w:rsid w:val="00240104"/>
    <w:rsid w:val="00241DCB"/>
    <w:rsid w:val="00253320"/>
    <w:rsid w:val="00255DAC"/>
    <w:rsid w:val="00261027"/>
    <w:rsid w:val="00265CA7"/>
    <w:rsid w:val="00295358"/>
    <w:rsid w:val="002D4DBC"/>
    <w:rsid w:val="002E22BE"/>
    <w:rsid w:val="002E5C63"/>
    <w:rsid w:val="002E6695"/>
    <w:rsid w:val="002E7E59"/>
    <w:rsid w:val="002F6E16"/>
    <w:rsid w:val="00307505"/>
    <w:rsid w:val="00310134"/>
    <w:rsid w:val="003123C1"/>
    <w:rsid w:val="00317823"/>
    <w:rsid w:val="0035749A"/>
    <w:rsid w:val="00357A70"/>
    <w:rsid w:val="0037367C"/>
    <w:rsid w:val="003839E6"/>
    <w:rsid w:val="00395167"/>
    <w:rsid w:val="003A4DD9"/>
    <w:rsid w:val="003A7095"/>
    <w:rsid w:val="003D6454"/>
    <w:rsid w:val="003D74E1"/>
    <w:rsid w:val="003F2E8B"/>
    <w:rsid w:val="003F522D"/>
    <w:rsid w:val="003F6D63"/>
    <w:rsid w:val="004002B9"/>
    <w:rsid w:val="00401F2D"/>
    <w:rsid w:val="00402068"/>
    <w:rsid w:val="00404B99"/>
    <w:rsid w:val="00411B70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A693E"/>
    <w:rsid w:val="004C0D25"/>
    <w:rsid w:val="004C66D6"/>
    <w:rsid w:val="004D1067"/>
    <w:rsid w:val="004D3BAE"/>
    <w:rsid w:val="004E1F50"/>
    <w:rsid w:val="004E745A"/>
    <w:rsid w:val="004E786D"/>
    <w:rsid w:val="0052299E"/>
    <w:rsid w:val="005250B4"/>
    <w:rsid w:val="00525E62"/>
    <w:rsid w:val="005277BE"/>
    <w:rsid w:val="0054310B"/>
    <w:rsid w:val="0054489E"/>
    <w:rsid w:val="00554A33"/>
    <w:rsid w:val="00561F05"/>
    <w:rsid w:val="005A2856"/>
    <w:rsid w:val="005A787E"/>
    <w:rsid w:val="005B290A"/>
    <w:rsid w:val="005B3A86"/>
    <w:rsid w:val="005B4A8B"/>
    <w:rsid w:val="005C46B9"/>
    <w:rsid w:val="006046B2"/>
    <w:rsid w:val="006055DF"/>
    <w:rsid w:val="006068F8"/>
    <w:rsid w:val="00610740"/>
    <w:rsid w:val="00613CBB"/>
    <w:rsid w:val="00613CEA"/>
    <w:rsid w:val="00613E4E"/>
    <w:rsid w:val="00615879"/>
    <w:rsid w:val="006202A1"/>
    <w:rsid w:val="006307B0"/>
    <w:rsid w:val="0063102B"/>
    <w:rsid w:val="00652C9A"/>
    <w:rsid w:val="00661207"/>
    <w:rsid w:val="00662E44"/>
    <w:rsid w:val="00663773"/>
    <w:rsid w:val="00673DF7"/>
    <w:rsid w:val="006828AA"/>
    <w:rsid w:val="0068409B"/>
    <w:rsid w:val="00693201"/>
    <w:rsid w:val="006979FA"/>
    <w:rsid w:val="00697F15"/>
    <w:rsid w:val="006C1337"/>
    <w:rsid w:val="006C5DB4"/>
    <w:rsid w:val="006C70CE"/>
    <w:rsid w:val="006D1647"/>
    <w:rsid w:val="006D716C"/>
    <w:rsid w:val="006E611E"/>
    <w:rsid w:val="006F19A5"/>
    <w:rsid w:val="006F7F1A"/>
    <w:rsid w:val="007140C7"/>
    <w:rsid w:val="00723673"/>
    <w:rsid w:val="0074082F"/>
    <w:rsid w:val="00745276"/>
    <w:rsid w:val="0074787B"/>
    <w:rsid w:val="00750F82"/>
    <w:rsid w:val="0075695D"/>
    <w:rsid w:val="00761B84"/>
    <w:rsid w:val="00765DC8"/>
    <w:rsid w:val="0077606A"/>
    <w:rsid w:val="007801EC"/>
    <w:rsid w:val="00780F24"/>
    <w:rsid w:val="00784EF5"/>
    <w:rsid w:val="0078569A"/>
    <w:rsid w:val="007940C2"/>
    <w:rsid w:val="007C2507"/>
    <w:rsid w:val="007C2A09"/>
    <w:rsid w:val="007C6794"/>
    <w:rsid w:val="007C7844"/>
    <w:rsid w:val="007E5038"/>
    <w:rsid w:val="007E5FFA"/>
    <w:rsid w:val="0080040A"/>
    <w:rsid w:val="00800F27"/>
    <w:rsid w:val="0081458F"/>
    <w:rsid w:val="00816BC7"/>
    <w:rsid w:val="008201D6"/>
    <w:rsid w:val="00825608"/>
    <w:rsid w:val="00857D22"/>
    <w:rsid w:val="008669EB"/>
    <w:rsid w:val="00866D5F"/>
    <w:rsid w:val="00873F1B"/>
    <w:rsid w:val="00885346"/>
    <w:rsid w:val="00894CB5"/>
    <w:rsid w:val="008975D5"/>
    <w:rsid w:val="008A4F74"/>
    <w:rsid w:val="008A5498"/>
    <w:rsid w:val="008B1E46"/>
    <w:rsid w:val="008B456A"/>
    <w:rsid w:val="008B6FC5"/>
    <w:rsid w:val="008D6501"/>
    <w:rsid w:val="008D762D"/>
    <w:rsid w:val="008E375B"/>
    <w:rsid w:val="008F702A"/>
    <w:rsid w:val="009055E4"/>
    <w:rsid w:val="00910FD4"/>
    <w:rsid w:val="009116EC"/>
    <w:rsid w:val="00911D6A"/>
    <w:rsid w:val="009219E3"/>
    <w:rsid w:val="00930BAB"/>
    <w:rsid w:val="0094143E"/>
    <w:rsid w:val="00946748"/>
    <w:rsid w:val="00953245"/>
    <w:rsid w:val="009559C9"/>
    <w:rsid w:val="0096316E"/>
    <w:rsid w:val="0097385F"/>
    <w:rsid w:val="00975665"/>
    <w:rsid w:val="009762D3"/>
    <w:rsid w:val="00980EBB"/>
    <w:rsid w:val="00992FF7"/>
    <w:rsid w:val="009A14CD"/>
    <w:rsid w:val="009A4938"/>
    <w:rsid w:val="009A705C"/>
    <w:rsid w:val="009B042B"/>
    <w:rsid w:val="009B551B"/>
    <w:rsid w:val="009B6084"/>
    <w:rsid w:val="009C09C1"/>
    <w:rsid w:val="009D2E0F"/>
    <w:rsid w:val="009D60D7"/>
    <w:rsid w:val="009D677B"/>
    <w:rsid w:val="009E273C"/>
    <w:rsid w:val="009E4562"/>
    <w:rsid w:val="009E6B6C"/>
    <w:rsid w:val="009F2DFA"/>
    <w:rsid w:val="009F76D1"/>
    <w:rsid w:val="00A00581"/>
    <w:rsid w:val="00A42A96"/>
    <w:rsid w:val="00A45DD7"/>
    <w:rsid w:val="00A51B95"/>
    <w:rsid w:val="00A531A0"/>
    <w:rsid w:val="00A60174"/>
    <w:rsid w:val="00A662F0"/>
    <w:rsid w:val="00A66693"/>
    <w:rsid w:val="00A669F6"/>
    <w:rsid w:val="00A91B05"/>
    <w:rsid w:val="00A9373B"/>
    <w:rsid w:val="00AA1AE0"/>
    <w:rsid w:val="00AB3D49"/>
    <w:rsid w:val="00AD5961"/>
    <w:rsid w:val="00AD771F"/>
    <w:rsid w:val="00AF679A"/>
    <w:rsid w:val="00AF69EE"/>
    <w:rsid w:val="00B025CF"/>
    <w:rsid w:val="00B1005A"/>
    <w:rsid w:val="00B23B2E"/>
    <w:rsid w:val="00B243FE"/>
    <w:rsid w:val="00B44801"/>
    <w:rsid w:val="00B457A7"/>
    <w:rsid w:val="00B52137"/>
    <w:rsid w:val="00B72CF8"/>
    <w:rsid w:val="00B755C0"/>
    <w:rsid w:val="00B81534"/>
    <w:rsid w:val="00B81B95"/>
    <w:rsid w:val="00B83C86"/>
    <w:rsid w:val="00B93A8B"/>
    <w:rsid w:val="00B978DC"/>
    <w:rsid w:val="00BA00B0"/>
    <w:rsid w:val="00BA20BF"/>
    <w:rsid w:val="00BA530F"/>
    <w:rsid w:val="00BA7E0B"/>
    <w:rsid w:val="00BB5C3E"/>
    <w:rsid w:val="00BB7522"/>
    <w:rsid w:val="00BC2C30"/>
    <w:rsid w:val="00BC39B1"/>
    <w:rsid w:val="00BE571F"/>
    <w:rsid w:val="00C010DE"/>
    <w:rsid w:val="00C055E6"/>
    <w:rsid w:val="00C14CD4"/>
    <w:rsid w:val="00C4618E"/>
    <w:rsid w:val="00C602F1"/>
    <w:rsid w:val="00C6093C"/>
    <w:rsid w:val="00C72587"/>
    <w:rsid w:val="00C834FC"/>
    <w:rsid w:val="00C86D41"/>
    <w:rsid w:val="00C86D63"/>
    <w:rsid w:val="00C94E38"/>
    <w:rsid w:val="00C97B9C"/>
    <w:rsid w:val="00CA1C79"/>
    <w:rsid w:val="00CB5A57"/>
    <w:rsid w:val="00CB5F0C"/>
    <w:rsid w:val="00CD4E3A"/>
    <w:rsid w:val="00CE1258"/>
    <w:rsid w:val="00CE3BF2"/>
    <w:rsid w:val="00CF7AA0"/>
    <w:rsid w:val="00D05136"/>
    <w:rsid w:val="00D23372"/>
    <w:rsid w:val="00D32B85"/>
    <w:rsid w:val="00D36C07"/>
    <w:rsid w:val="00D54ACB"/>
    <w:rsid w:val="00D61980"/>
    <w:rsid w:val="00D61C7B"/>
    <w:rsid w:val="00D64CC6"/>
    <w:rsid w:val="00D801F1"/>
    <w:rsid w:val="00D85A5C"/>
    <w:rsid w:val="00D919EF"/>
    <w:rsid w:val="00DA1176"/>
    <w:rsid w:val="00DA23DD"/>
    <w:rsid w:val="00DA380B"/>
    <w:rsid w:val="00DB02B9"/>
    <w:rsid w:val="00DB069E"/>
    <w:rsid w:val="00DB7F85"/>
    <w:rsid w:val="00DC19D0"/>
    <w:rsid w:val="00DC51B1"/>
    <w:rsid w:val="00DD0380"/>
    <w:rsid w:val="00DE32D8"/>
    <w:rsid w:val="00DE355E"/>
    <w:rsid w:val="00DE44D8"/>
    <w:rsid w:val="00DE4AF4"/>
    <w:rsid w:val="00DF4BE7"/>
    <w:rsid w:val="00DF4DAE"/>
    <w:rsid w:val="00E013AA"/>
    <w:rsid w:val="00E04995"/>
    <w:rsid w:val="00E10E08"/>
    <w:rsid w:val="00E130F3"/>
    <w:rsid w:val="00E133E4"/>
    <w:rsid w:val="00E173D4"/>
    <w:rsid w:val="00E372D8"/>
    <w:rsid w:val="00E47341"/>
    <w:rsid w:val="00E510D3"/>
    <w:rsid w:val="00E6528A"/>
    <w:rsid w:val="00E74B0F"/>
    <w:rsid w:val="00E97D8E"/>
    <w:rsid w:val="00EA0805"/>
    <w:rsid w:val="00EA3D5C"/>
    <w:rsid w:val="00EB576C"/>
    <w:rsid w:val="00EC14C2"/>
    <w:rsid w:val="00ED1FAE"/>
    <w:rsid w:val="00F00182"/>
    <w:rsid w:val="00F1376A"/>
    <w:rsid w:val="00F16962"/>
    <w:rsid w:val="00F25B89"/>
    <w:rsid w:val="00F54931"/>
    <w:rsid w:val="00F61762"/>
    <w:rsid w:val="00F631A1"/>
    <w:rsid w:val="00F71C21"/>
    <w:rsid w:val="00F71E1F"/>
    <w:rsid w:val="00F90D38"/>
    <w:rsid w:val="00F918B0"/>
    <w:rsid w:val="00F92B66"/>
    <w:rsid w:val="00F94889"/>
    <w:rsid w:val="00FA66B6"/>
    <w:rsid w:val="00FB12A6"/>
    <w:rsid w:val="00FB7385"/>
    <w:rsid w:val="00FC37C7"/>
    <w:rsid w:val="00FC5518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5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0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AD04C-AF4C-4DD0-B075-9BCD7FBED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895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10</cp:revision>
  <cp:lastPrinted>2018-07-18T17:18:00Z</cp:lastPrinted>
  <dcterms:created xsi:type="dcterms:W3CDTF">2018-07-18T00:17:00Z</dcterms:created>
  <dcterms:modified xsi:type="dcterms:W3CDTF">2018-07-18T17:24:00Z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Transformer Efficiency</vt:lpwstr>
  </property>
  <property fmtid="{D5CDD505-2E9C-101B-9397-08002B2CF9AE}" pid="4" name="DocNum">
    <vt:i4>26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