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93ECEA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E5038">
        <w:rPr>
          <w:rFonts w:ascii="Verdana" w:hAnsi="Verdana"/>
          <w:b/>
          <w:sz w:val="24"/>
          <w:szCs w:val="24"/>
        </w:rPr>
        <w:t>Wheatstone Bridge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18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351C41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78E94A60" w14:textId="56EDD069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determine</w:t>
      </w:r>
      <w:r w:rsidR="00816BC7">
        <w:rPr>
          <w:rFonts w:ascii="Verdana" w:hAnsi="Verdana"/>
          <w:sz w:val="20"/>
          <w:szCs w:val="20"/>
        </w:rPr>
        <w:t xml:space="preserve"> the </w:t>
      </w:r>
      <w:r w:rsidR="00F54931">
        <w:rPr>
          <w:rFonts w:ascii="Verdana" w:hAnsi="Verdana"/>
          <w:sz w:val="20"/>
          <w:szCs w:val="20"/>
        </w:rPr>
        <w:t>value of an unknown resistance given a Wheatstone bridge</w:t>
      </w:r>
      <w:r w:rsidRPr="00AA1AE0">
        <w:rPr>
          <w:rFonts w:ascii="Verdana" w:hAnsi="Verdana"/>
          <w:sz w:val="20"/>
          <w:szCs w:val="20"/>
        </w:rPr>
        <w:t>.</w:t>
      </w:r>
    </w:p>
    <w:p w14:paraId="4FD14F65" w14:textId="4117358F" w:rsidR="00106D14" w:rsidRPr="00AA1AE0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F54931">
        <w:rPr>
          <w:rFonts w:ascii="Verdana" w:hAnsi="Verdana"/>
          <w:sz w:val="20"/>
          <w:szCs w:val="20"/>
        </w:rPr>
        <w:t>analyze that value of a Wheatstone bridge in appropriate field applications</w:t>
      </w:r>
      <w:r w:rsidR="00911D6A"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B3B5096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7E5038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40500AEB" w:rsidR="00DA1176" w:rsidRPr="00AA1AE0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11A33F3A" w14:textId="30478380" w:rsidR="00CE1258" w:rsidRDefault="00F54931" w:rsidP="006202A1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54931">
        <w:rPr>
          <w:rFonts w:ascii="Verdana" w:hAnsi="Verdana"/>
          <w:sz w:val="20"/>
          <w:szCs w:val="20"/>
        </w:rPr>
        <w:t xml:space="preserve">A Wheatstone bridge is an electrical circuit used to measure an unknown electrical resistance by balancing two legs of a bridge circuit, one leg </w:t>
      </w:r>
      <w:r>
        <w:rPr>
          <w:rFonts w:ascii="Verdana" w:hAnsi="Verdana"/>
          <w:sz w:val="20"/>
          <w:szCs w:val="20"/>
        </w:rPr>
        <w:t>is composed of two known resistance values while the other leg typically includes an adjustable resistor and an</w:t>
      </w:r>
      <w:r w:rsidRPr="00F54931">
        <w:rPr>
          <w:rFonts w:ascii="Verdana" w:hAnsi="Verdana"/>
          <w:sz w:val="20"/>
          <w:szCs w:val="20"/>
        </w:rPr>
        <w:t xml:space="preserve"> unknown </w:t>
      </w:r>
      <w:r>
        <w:rPr>
          <w:rFonts w:ascii="Verdana" w:hAnsi="Verdana"/>
          <w:sz w:val="20"/>
          <w:szCs w:val="20"/>
        </w:rPr>
        <w:t>resistance</w:t>
      </w:r>
      <w:r w:rsidRPr="00F54931">
        <w:rPr>
          <w:rFonts w:ascii="Verdana" w:hAnsi="Verdana"/>
          <w:sz w:val="20"/>
          <w:szCs w:val="20"/>
        </w:rPr>
        <w:t>. The primary benefit of the circuit is its ability to provide extremely</w:t>
      </w:r>
      <w:r>
        <w:rPr>
          <w:rFonts w:ascii="Verdana" w:hAnsi="Verdana"/>
          <w:sz w:val="20"/>
          <w:szCs w:val="20"/>
        </w:rPr>
        <w:t xml:space="preserve"> accurate measurements.</w:t>
      </w:r>
    </w:p>
    <w:p w14:paraId="428CA316" w14:textId="16848FDB" w:rsidR="00F54931" w:rsidRPr="00AA1AE0" w:rsidRDefault="001E41D9" w:rsidP="00F54931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drawing>
          <wp:inline distT="0" distB="0" distL="0" distR="0" wp14:anchorId="768F8C30" wp14:editId="7C020026">
            <wp:extent cx="37147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86C" w14:textId="5EFFEB83" w:rsidR="00615879" w:rsidRPr="00AA1AE0" w:rsidRDefault="001E41D9" w:rsidP="00F90D38">
      <w:pPr>
        <w:tabs>
          <w:tab w:val="left" w:pos="2026"/>
        </w:tabs>
        <w:spacing w:before="12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determine the value of the unknown resistance, a voltage measurement circuit is placed across the bridge</w:t>
      </w:r>
      <w:r w:rsidR="006055DF" w:rsidRPr="00AA1AE0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If a voltage is present, the bridge is said to be “unbalanced”. The value of R</w:t>
      </w:r>
      <w:r w:rsidRPr="001E41D9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is adjusted until no potential difference exists across the bridge. Once no voltage is detected between points E and F, the circuit is said to be balanced. It is the</w:t>
      </w:r>
      <w:r w:rsidR="00A7651E">
        <w:rPr>
          <w:rFonts w:ascii="Verdana" w:hAnsi="Verdana"/>
          <w:sz w:val="20"/>
          <w:szCs w:val="20"/>
        </w:rPr>
        <w:t>n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possible to determine the value of the unknown resistance.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2688"/>
        <w:gridCol w:w="2225"/>
        <w:gridCol w:w="2218"/>
      </w:tblGrid>
      <w:tr w:rsidR="00F25B89" w14:paraId="49F3B9F2" w14:textId="7D04C4E7" w:rsidTr="00F25B89">
        <w:trPr>
          <w:jc w:val="center"/>
        </w:trPr>
        <w:tc>
          <w:tcPr>
            <w:tcW w:w="2949" w:type="dxa"/>
            <w:vAlign w:val="center"/>
          </w:tcPr>
          <w:p w14:paraId="4654F0CB" w14:textId="71014CA6" w:rsidR="00F25B89" w:rsidRDefault="00A7651E" w:rsidP="00BA20BF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88" w:type="dxa"/>
            <w:vAlign w:val="center"/>
          </w:tcPr>
          <w:p w14:paraId="43A67091" w14:textId="2E20CAF9" w:rsidR="00F25B89" w:rsidRDefault="00A7651E" w:rsidP="00BA20BF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25" w:type="dxa"/>
            <w:vAlign w:val="center"/>
          </w:tcPr>
          <w:p w14:paraId="24D2E6FA" w14:textId="2068B735" w:rsidR="00F25B89" w:rsidRDefault="00A7651E" w:rsidP="00BA20BF">
            <w:pPr>
              <w:spacing w:after="60"/>
              <w:rPr>
                <w:rFonts w:ascii="Verdana" w:eastAsiaTheme="minorEastAsia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18" w:type="dxa"/>
            <w:vAlign w:val="center"/>
          </w:tcPr>
          <w:p w14:paraId="3B02C5FC" w14:textId="44B043AE" w:rsidR="00F25B89" w:rsidRPr="008364C4" w:rsidRDefault="00A7651E" w:rsidP="00F25B89">
            <w:pPr>
              <w:spacing w:after="60"/>
              <w:jc w:val="center"/>
              <w:rPr>
                <w:rFonts w:ascii="Verdana" w:eastAsia="Calibri" w:hAnsi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69BF4DA" w14:textId="05FEF011" w:rsidR="00BA20BF" w:rsidRPr="00DD0380" w:rsidRDefault="00BA20BF" w:rsidP="00C94E38">
      <w:pPr>
        <w:spacing w:after="60"/>
        <w:ind w:left="720"/>
        <w:jc w:val="center"/>
        <w:rPr>
          <w:rFonts w:ascii="Verdana" w:eastAsiaTheme="minorEastAsia" w:hAnsi="Verdana"/>
        </w:rPr>
      </w:pPr>
    </w:p>
    <w:p w14:paraId="599EEACB" w14:textId="77777777" w:rsidR="0097385F" w:rsidRPr="00AA1AE0" w:rsidRDefault="0097385F" w:rsidP="0097385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40A24A48" w14:textId="77777777" w:rsidR="0097385F" w:rsidRPr="00AA1AE0" w:rsidRDefault="0097385F" w:rsidP="0097385F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7385F" w:rsidRPr="00AA1AE0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6B50811" w14:textId="7E65E452" w:rsidR="001D06E7" w:rsidRDefault="00BC39B1" w:rsidP="001D06E7">
      <w:pPr>
        <w:tabs>
          <w:tab w:val="left" w:pos="2026"/>
        </w:tabs>
        <w:spacing w:before="120" w:after="240"/>
        <w:ind w:left="360"/>
        <w:jc w:val="center"/>
        <w:rPr>
          <w:rFonts w:ascii="Verdana" w:hAnsi="Verdana"/>
          <w:sz w:val="20"/>
          <w:szCs w:val="20"/>
        </w:rPr>
      </w:pPr>
      <w:r w:rsidRPr="001E41D9">
        <w:rPr>
          <w:noProof/>
        </w:rPr>
        <w:lastRenderedPageBreak/>
        <w:drawing>
          <wp:inline distT="0" distB="0" distL="0" distR="0" wp14:anchorId="73C97BFD" wp14:editId="112D8EFC">
            <wp:extent cx="2788920" cy="1947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2A48" w14:textId="0CD977FD" w:rsidR="00BC39B1" w:rsidRPr="0006603B" w:rsidRDefault="00BC39B1" w:rsidP="0006603B">
      <w:pPr>
        <w:tabs>
          <w:tab w:val="left" w:pos="2026"/>
        </w:tabs>
        <w:spacing w:before="120" w:after="120"/>
        <w:ind w:left="720"/>
        <w:rPr>
          <w:rFonts w:ascii="Cambria Math" w:hAnsi="Cambria Math"/>
          <w:i/>
          <w:i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=19V,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=1.9kΩ,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=380Ω,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=860Ω</m:t>
          </m:r>
        </m:oMath>
      </m:oMathPara>
    </w:p>
    <w:p w14:paraId="779D8CE3" w14:textId="2BC311AA" w:rsidR="001D06E7" w:rsidRPr="00AA1AE0" w:rsidRDefault="001D06E7" w:rsidP="001D06E7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247E960" w14:textId="481E2F80" w:rsidR="00481880" w:rsidRDefault="005250B4" w:rsidP="005250B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A60174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</w:t>
      </w:r>
      <w:r w:rsidR="00A60174">
        <w:rPr>
          <w:rFonts w:ascii="Verdana" w:hAnsi="Verdana"/>
          <w:sz w:val="20"/>
          <w:szCs w:val="20"/>
        </w:rPr>
        <w:t>above</w:t>
      </w:r>
      <w:r>
        <w:rPr>
          <w:rFonts w:ascii="Verdana" w:hAnsi="Verdana"/>
          <w:sz w:val="20"/>
          <w:szCs w:val="20"/>
        </w:rPr>
        <w:t xml:space="preserve">, </w:t>
      </w:r>
      <w:r w:rsidR="00A60174">
        <w:rPr>
          <w:rFonts w:ascii="Verdana" w:hAnsi="Verdana"/>
          <w:sz w:val="20"/>
          <w:szCs w:val="20"/>
        </w:rPr>
        <w:t>answer</w:t>
      </w:r>
      <w:r w:rsidR="00F90D38" w:rsidRPr="00AA1AE0">
        <w:rPr>
          <w:rFonts w:ascii="Verdana" w:hAnsi="Verdana"/>
          <w:sz w:val="20"/>
          <w:szCs w:val="20"/>
        </w:rPr>
        <w:t xml:space="preserve"> the </w:t>
      </w:r>
      <w:r w:rsidR="002E6695">
        <w:rPr>
          <w:rFonts w:ascii="Verdana" w:hAnsi="Verdana"/>
          <w:sz w:val="20"/>
          <w:szCs w:val="20"/>
        </w:rPr>
        <w:t xml:space="preserve">following </w:t>
      </w:r>
      <w:r w:rsidR="00A60174">
        <w:rPr>
          <w:rFonts w:ascii="Verdana" w:hAnsi="Verdana"/>
          <w:sz w:val="20"/>
          <w:szCs w:val="20"/>
        </w:rPr>
        <w:t>questions</w:t>
      </w:r>
      <w:r>
        <w:rPr>
          <w:rFonts w:ascii="Verdana" w:hAnsi="Verdana"/>
          <w:sz w:val="20"/>
          <w:szCs w:val="20"/>
        </w:rPr>
        <w:t>.</w:t>
      </w:r>
    </w:p>
    <w:p w14:paraId="15E50965" w14:textId="1A1B5AF2" w:rsidR="001D06E7" w:rsidRDefault="00A60174" w:rsidP="00A60174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="001D06E7" w:rsidRPr="00A601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</w:t>
      </w:r>
    </w:p>
    <w:p w14:paraId="5E2F47DA" w14:textId="2F8A9247" w:rsidR="00A60174" w:rsidRPr="00A60174" w:rsidRDefault="00A60174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__________</w:t>
      </w:r>
    </w:p>
    <w:p w14:paraId="400A050B" w14:textId="13676118" w:rsidR="005250B4" w:rsidRDefault="005250B4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1D5152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below, </w:t>
      </w:r>
      <w:r w:rsidR="0006603B">
        <w:rPr>
          <w:rFonts w:ascii="Verdana" w:hAnsi="Verdana"/>
          <w:sz w:val="20"/>
          <w:szCs w:val="20"/>
        </w:rPr>
        <w:t>answer</w:t>
      </w:r>
      <w:r w:rsidR="0006603B" w:rsidRPr="00AA1AE0">
        <w:rPr>
          <w:rFonts w:ascii="Verdana" w:hAnsi="Verdana"/>
          <w:sz w:val="20"/>
          <w:szCs w:val="20"/>
        </w:rPr>
        <w:t xml:space="preserve"> the </w:t>
      </w:r>
      <w:r w:rsidR="0006603B">
        <w:rPr>
          <w:rFonts w:ascii="Verdana" w:hAnsi="Verdana"/>
          <w:sz w:val="20"/>
          <w:szCs w:val="20"/>
        </w:rPr>
        <w:t>following questions</w:t>
      </w:r>
      <w:r>
        <w:rPr>
          <w:rFonts w:ascii="Verdana" w:hAnsi="Verdana"/>
          <w:sz w:val="20"/>
          <w:szCs w:val="20"/>
        </w:rPr>
        <w:t>.</w:t>
      </w:r>
    </w:p>
    <w:p w14:paraId="6EC10BAF" w14:textId="3993E1D0" w:rsidR="00A60174" w:rsidRPr="00A60174" w:rsidRDefault="00A60174" w:rsidP="00A60174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=19V,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=1.9kΩ,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=(answer 2),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=1kΩ</m:t>
          </m:r>
        </m:oMath>
      </m:oMathPara>
    </w:p>
    <w:p w14:paraId="2802BB73" w14:textId="77777777" w:rsidR="0006603B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Pr="00A601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</w:t>
      </w:r>
    </w:p>
    <w:p w14:paraId="0BDE0059" w14:textId="77777777" w:rsidR="0006603B" w:rsidRPr="00A60174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__________</w:t>
      </w:r>
    </w:p>
    <w:p w14:paraId="30C7F375" w14:textId="42B3B3CB" w:rsidR="0006603B" w:rsidRDefault="0006603B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1D5152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below, answer</w:t>
      </w:r>
      <w:r w:rsidRPr="00AA1AE0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>following questions.</w:t>
      </w:r>
    </w:p>
    <w:p w14:paraId="01D3AB72" w14:textId="050B80C6" w:rsidR="0006603B" w:rsidRPr="00A60174" w:rsidRDefault="0006603B" w:rsidP="0006603B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=2.9kΩ,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=1.6kΩ,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=800Ω,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</m:t>
          </m:r>
        </m:oMath>
      </m:oMathPara>
    </w:p>
    <w:p w14:paraId="3064E305" w14:textId="77777777" w:rsidR="0006603B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Pr="00A601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</w:t>
      </w:r>
    </w:p>
    <w:p w14:paraId="29660FE9" w14:textId="77777777" w:rsidR="0006603B" w:rsidRPr="00A60174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__________</w:t>
      </w:r>
    </w:p>
    <w:p w14:paraId="165D8505" w14:textId="2F4C7388" w:rsidR="0006603B" w:rsidRDefault="0006603B" w:rsidP="0006603B">
      <w:pPr>
        <w:tabs>
          <w:tab w:val="left" w:pos="2026"/>
        </w:tabs>
        <w:spacing w:before="36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</w:t>
      </w:r>
      <w:r w:rsidR="001D5152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formulas on the previous page and the given values below, answer</w:t>
      </w:r>
      <w:r w:rsidRPr="00AA1AE0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>following questions.</w:t>
      </w:r>
    </w:p>
    <w:p w14:paraId="61E11E2D" w14:textId="57275951" w:rsidR="0006603B" w:rsidRPr="0006603B" w:rsidRDefault="0006603B" w:rsidP="0006603B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=2.9kΩ,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=1.6kΩ,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=answer 6,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=2kΩ</m:t>
          </m:r>
        </m:oMath>
      </m:oMathPara>
    </w:p>
    <w:p w14:paraId="457A0E19" w14:textId="77777777" w:rsidR="0006603B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above values, what would the bridge voltmeter read?</w:t>
      </w:r>
      <w:r w:rsidRPr="00A6017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</w:t>
      </w:r>
    </w:p>
    <w:p w14:paraId="767BA328" w14:textId="77777777" w:rsidR="0006603B" w:rsidRPr="00A60174" w:rsidRDefault="0006603B" w:rsidP="0006603B">
      <w:pPr>
        <w:pStyle w:val="ListParagraph"/>
        <w:numPr>
          <w:ilvl w:val="0"/>
          <w:numId w:val="28"/>
        </w:numPr>
        <w:tabs>
          <w:tab w:val="left" w:pos="2026"/>
        </w:tabs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would R</w:t>
      </w:r>
      <w:r w:rsidRPr="00A6017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need to be adjusted to for the bridge to be balanced? __________</w:t>
      </w:r>
    </w:p>
    <w:sectPr w:rsidR="0006603B" w:rsidRPr="00A60174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67B0" w14:textId="22DCBA3D" w:rsidR="0097385F" w:rsidRPr="007C2507" w:rsidRDefault="0097385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5493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FBA70" w14:textId="3AEF4838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CF86" w14:textId="38A38BAB" w:rsidR="0097385F" w:rsidRPr="007C2507" w:rsidRDefault="0097385F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7651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015F1DE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7651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66A610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6603B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639E4D83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503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9283" w14:textId="758201A4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CE963B6" w14:textId="6D7DA947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C6371" w14:textId="4493080C" w:rsidR="0097385F" w:rsidRPr="007C2507" w:rsidRDefault="0097385F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C7FCB81" w14:textId="386AE867" w:rsidR="0097385F" w:rsidRPr="000154E9" w:rsidRDefault="0097385F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385F" w14:paraId="3709004A" w14:textId="77777777" w:rsidTr="00E130F3">
      <w:tc>
        <w:tcPr>
          <w:tcW w:w="630" w:type="dxa"/>
        </w:tcPr>
        <w:p w14:paraId="6806E343" w14:textId="77777777" w:rsidR="0097385F" w:rsidRDefault="0097385F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1DDDF30" wp14:editId="27C80729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B497A7F" w14:textId="3DCAB8F9" w:rsidR="0097385F" w:rsidRPr="007C2507" w:rsidRDefault="0097385F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E50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CED4F52" w14:textId="77777777" w:rsidR="0097385F" w:rsidRDefault="0097385F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FC777C0" wp14:editId="6249E201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5CE854" w14:textId="77777777" w:rsidR="0097385F" w:rsidRPr="00B025CF" w:rsidRDefault="0097385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4111FF9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3241C723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DDAFB83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E5038">
      <w:rPr>
        <w:rFonts w:ascii="BankGothic Lt BT" w:hAnsi="BankGothic Lt BT"/>
        <w:caps/>
        <w:sz w:val="24"/>
        <w:szCs w:val="24"/>
      </w:rPr>
      <w:t>Wheatstone Bridge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8078A7B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E5038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6CBFB70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E503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2"/>
  </w:num>
  <w:num w:numId="5">
    <w:abstractNumId w:val="2"/>
  </w:num>
  <w:num w:numId="6">
    <w:abstractNumId w:val="21"/>
  </w:num>
  <w:num w:numId="7">
    <w:abstractNumId w:val="25"/>
  </w:num>
  <w:num w:numId="8">
    <w:abstractNumId w:val="9"/>
  </w:num>
  <w:num w:numId="9">
    <w:abstractNumId w:val="19"/>
  </w:num>
  <w:num w:numId="10">
    <w:abstractNumId w:val="15"/>
  </w:num>
  <w:num w:numId="11">
    <w:abstractNumId w:val="20"/>
  </w:num>
  <w:num w:numId="12">
    <w:abstractNumId w:val="13"/>
  </w:num>
  <w:num w:numId="13">
    <w:abstractNumId w:val="12"/>
  </w:num>
  <w:num w:numId="14">
    <w:abstractNumId w:val="10"/>
  </w:num>
  <w:num w:numId="15">
    <w:abstractNumId w:val="17"/>
  </w:num>
  <w:num w:numId="16">
    <w:abstractNumId w:val="8"/>
  </w:num>
  <w:num w:numId="17">
    <w:abstractNumId w:val="7"/>
  </w:num>
  <w:num w:numId="18">
    <w:abstractNumId w:val="23"/>
  </w:num>
  <w:num w:numId="19">
    <w:abstractNumId w:val="24"/>
  </w:num>
  <w:num w:numId="20">
    <w:abstractNumId w:val="27"/>
  </w:num>
  <w:num w:numId="21">
    <w:abstractNumId w:val="11"/>
  </w:num>
  <w:num w:numId="22">
    <w:abstractNumId w:val="14"/>
  </w:num>
  <w:num w:numId="23">
    <w:abstractNumId w:val="26"/>
  </w:num>
  <w:num w:numId="24">
    <w:abstractNumId w:val="16"/>
  </w:num>
  <w:num w:numId="25">
    <w:abstractNumId w:val="5"/>
  </w:num>
  <w:num w:numId="26">
    <w:abstractNumId w:val="4"/>
  </w:num>
  <w:num w:numId="27">
    <w:abstractNumId w:val="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16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54E9"/>
    <w:rsid w:val="000178E1"/>
    <w:rsid w:val="0004185D"/>
    <w:rsid w:val="00041E52"/>
    <w:rsid w:val="000524AC"/>
    <w:rsid w:val="000544E1"/>
    <w:rsid w:val="0006603B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2025E4"/>
    <w:rsid w:val="00203555"/>
    <w:rsid w:val="00222A30"/>
    <w:rsid w:val="00224C5A"/>
    <w:rsid w:val="002323AE"/>
    <w:rsid w:val="00241DCB"/>
    <w:rsid w:val="00253320"/>
    <w:rsid w:val="00255DAC"/>
    <w:rsid w:val="00261027"/>
    <w:rsid w:val="00265CA7"/>
    <w:rsid w:val="00295358"/>
    <w:rsid w:val="002E22BE"/>
    <w:rsid w:val="002E5C63"/>
    <w:rsid w:val="002E6695"/>
    <w:rsid w:val="002E7E59"/>
    <w:rsid w:val="00307505"/>
    <w:rsid w:val="00310134"/>
    <w:rsid w:val="003123C1"/>
    <w:rsid w:val="0035749A"/>
    <w:rsid w:val="00357A70"/>
    <w:rsid w:val="0037367C"/>
    <w:rsid w:val="003A4DD9"/>
    <w:rsid w:val="003A7095"/>
    <w:rsid w:val="003D74E1"/>
    <w:rsid w:val="003F2E8B"/>
    <w:rsid w:val="003F522D"/>
    <w:rsid w:val="003F6D63"/>
    <w:rsid w:val="00401F2D"/>
    <w:rsid w:val="00413DA9"/>
    <w:rsid w:val="00422289"/>
    <w:rsid w:val="004258DA"/>
    <w:rsid w:val="00430375"/>
    <w:rsid w:val="00431790"/>
    <w:rsid w:val="004328DF"/>
    <w:rsid w:val="004332DB"/>
    <w:rsid w:val="00442DED"/>
    <w:rsid w:val="00467565"/>
    <w:rsid w:val="00472F8B"/>
    <w:rsid w:val="00481880"/>
    <w:rsid w:val="00482D5A"/>
    <w:rsid w:val="004927C6"/>
    <w:rsid w:val="004A3F48"/>
    <w:rsid w:val="004C0D25"/>
    <w:rsid w:val="004C66D6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1F05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4787B"/>
    <w:rsid w:val="0075695D"/>
    <w:rsid w:val="00761B84"/>
    <w:rsid w:val="0077606A"/>
    <w:rsid w:val="007801EC"/>
    <w:rsid w:val="00784EF5"/>
    <w:rsid w:val="007940C2"/>
    <w:rsid w:val="007C2507"/>
    <w:rsid w:val="007E5038"/>
    <w:rsid w:val="007E5FFA"/>
    <w:rsid w:val="0080040A"/>
    <w:rsid w:val="0081458F"/>
    <w:rsid w:val="00816BC7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FD4"/>
    <w:rsid w:val="00911D6A"/>
    <w:rsid w:val="009219E3"/>
    <w:rsid w:val="0094143E"/>
    <w:rsid w:val="009559C9"/>
    <w:rsid w:val="0097385F"/>
    <w:rsid w:val="00975665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0174"/>
    <w:rsid w:val="00A662F0"/>
    <w:rsid w:val="00A66693"/>
    <w:rsid w:val="00A7651E"/>
    <w:rsid w:val="00AA1AE0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C010D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F00182"/>
    <w:rsid w:val="00F25B89"/>
    <w:rsid w:val="00F54931"/>
    <w:rsid w:val="00F61762"/>
    <w:rsid w:val="00F631A1"/>
    <w:rsid w:val="00F90D38"/>
    <w:rsid w:val="00F918B0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9DD8-3DBC-49A7-97BA-B0DDDC7B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179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2018-07-05T11:59:00Z</cp:lastPrinted>
  <dcterms:created xsi:type="dcterms:W3CDTF">2018-07-05T11:58:00Z</dcterms:created>
  <dcterms:modified xsi:type="dcterms:W3CDTF">2018-07-05T17:03:00Z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Wheatstone Bridge</vt:lpwstr>
  </property>
  <property fmtid="{D5CDD505-2E9C-101B-9397-08002B2CF9AE}" pid="4" name="DocNum">
    <vt:i4>18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