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65ABB559" w:rsidR="00E013AA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</w:t>
      </w:r>
      <w:r w:rsidR="00313C7F">
        <w:rPr>
          <w:rFonts w:ascii="Verdana" w:hAnsi="Verdana"/>
          <w:b/>
          <w:sz w:val="24"/>
          <w:szCs w:val="24"/>
        </w:rPr>
        <w:t xml:space="preserve"> Manual Motor Controls</w:t>
      </w:r>
      <w:r w:rsidR="001E1581">
        <w:rPr>
          <w:rFonts w:ascii="Verdana" w:hAnsi="Verdana"/>
          <w:b/>
          <w:sz w:val="24"/>
          <w:szCs w:val="24"/>
        </w:rPr>
        <w:tab/>
      </w:r>
      <w:r w:rsidR="00493D39">
        <w:rPr>
          <w:rFonts w:ascii="Verdana" w:hAnsi="Verdana"/>
          <w:b/>
          <w:sz w:val="24"/>
          <w:szCs w:val="24"/>
        </w:rPr>
        <w:t>Test</w:t>
      </w:r>
      <w:r w:rsidRPr="00201075">
        <w:rPr>
          <w:rFonts w:ascii="Verdana" w:hAnsi="Verdana"/>
          <w:b/>
          <w:sz w:val="24"/>
          <w:szCs w:val="24"/>
        </w:rPr>
        <w:t xml:space="preserve">: </w:t>
      </w:r>
      <w:r w:rsidR="005577B6">
        <w:rPr>
          <w:rFonts w:ascii="Verdana" w:hAnsi="Verdana"/>
          <w:b/>
          <w:sz w:val="24"/>
          <w:szCs w:val="24"/>
        </w:rPr>
        <w:t>6</w:t>
      </w:r>
    </w:p>
    <w:p w14:paraId="2E040FCD" w14:textId="260DD4FA" w:rsidR="001A25D9" w:rsidRDefault="005577B6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Motor Nameplates</w:t>
      </w:r>
      <w:r w:rsidR="00882999">
        <w:rPr>
          <w:rFonts w:ascii="Verdana" w:hAnsi="Verdana"/>
          <w:b/>
          <w:sz w:val="24"/>
          <w:szCs w:val="24"/>
        </w:rPr>
        <w:t xml:space="preserve"> </w:t>
      </w:r>
      <w:r w:rsidR="001E1581">
        <w:rPr>
          <w:rFonts w:ascii="Verdana" w:hAnsi="Verdana"/>
          <w:b/>
          <w:sz w:val="24"/>
          <w:szCs w:val="24"/>
        </w:rPr>
        <w:t xml:space="preserve">and Three Phase </w:t>
      </w:r>
      <w:r w:rsidR="00882999">
        <w:rPr>
          <w:rFonts w:ascii="Verdana" w:hAnsi="Verdana"/>
          <w:b/>
          <w:sz w:val="24"/>
          <w:szCs w:val="24"/>
        </w:rPr>
        <w:t>Motors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013AA">
        <w:rPr>
          <w:rFonts w:ascii="Verdana" w:hAnsi="Verdana"/>
          <w:b/>
          <w:sz w:val="24"/>
          <w:szCs w:val="24"/>
        </w:rPr>
        <w:t xml:space="preserve">: </w:t>
      </w:r>
      <w:r w:rsidR="005C146F">
        <w:rPr>
          <w:rFonts w:ascii="Verdana" w:hAnsi="Verdana"/>
          <w:b/>
          <w:sz w:val="24"/>
          <w:szCs w:val="24"/>
        </w:rPr>
        <w:t>1</w:t>
      </w:r>
    </w:p>
    <w:p w14:paraId="6CDF054F" w14:textId="77777777" w:rsidR="00B025CF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</w:t>
      </w:r>
      <w:r w:rsidR="00313C7F">
        <w:rPr>
          <w:rFonts w:ascii="Verdana" w:hAnsi="Verdana"/>
        </w:rPr>
        <w:t>__________</w:t>
      </w:r>
      <w:r>
        <w:rPr>
          <w:rFonts w:ascii="Verdana" w:hAnsi="Verdana"/>
        </w:rPr>
        <w:t>_________</w:t>
      </w:r>
      <w:r>
        <w:rPr>
          <w:rFonts w:ascii="Verdana" w:hAnsi="Verdana"/>
        </w:rPr>
        <w:tab/>
      </w:r>
      <w:r w:rsidR="00313C7F">
        <w:rPr>
          <w:rFonts w:ascii="Verdana" w:hAnsi="Verdana"/>
        </w:rPr>
        <w:tab/>
      </w:r>
      <w:r>
        <w:rPr>
          <w:rFonts w:ascii="Verdana" w:hAnsi="Verdana"/>
        </w:rPr>
        <w:t>Date ______________</w:t>
      </w:r>
    </w:p>
    <w:p w14:paraId="42DB9FBC" w14:textId="31E67416" w:rsidR="00E013AA" w:rsidRDefault="00E013AA" w:rsidP="00A7398D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7100335A" w14:textId="1B210B56" w:rsidR="00A7398D" w:rsidRPr="00A7398D" w:rsidRDefault="00A7398D" w:rsidP="00A7398D">
      <w:pPr>
        <w:spacing w:before="120" w:after="120"/>
        <w:ind w:left="360"/>
        <w:rPr>
          <w:rFonts w:ascii="Verdana" w:hAnsi="Verdana"/>
        </w:rPr>
      </w:pPr>
      <w:r w:rsidRPr="00A7398D">
        <w:rPr>
          <w:rFonts w:ascii="Verdana" w:hAnsi="Verdana"/>
        </w:rPr>
        <w:t xml:space="preserve">Select the best answer for each </w:t>
      </w:r>
      <w:r w:rsidR="001D4209">
        <w:rPr>
          <w:rFonts w:ascii="Verdana" w:hAnsi="Verdana"/>
        </w:rPr>
        <w:t>multiple-</w:t>
      </w:r>
      <w:r>
        <w:rPr>
          <w:rFonts w:ascii="Verdana" w:hAnsi="Verdana"/>
        </w:rPr>
        <w:t xml:space="preserve">choice </w:t>
      </w:r>
      <w:r w:rsidRPr="00A7398D">
        <w:rPr>
          <w:rFonts w:ascii="Verdana" w:hAnsi="Verdana"/>
        </w:rPr>
        <w:t>question below</w:t>
      </w:r>
      <w:r>
        <w:rPr>
          <w:rFonts w:ascii="Verdana" w:hAnsi="Verdana"/>
        </w:rPr>
        <w:t>.</w:t>
      </w:r>
    </w:p>
    <w:p w14:paraId="4A8CB91F" w14:textId="3EE9838F" w:rsidR="001E1581" w:rsidRDefault="005577B6" w:rsidP="00EF7F2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 mot</w:t>
      </w:r>
      <w:r w:rsidR="0043063F">
        <w:rPr>
          <w:rFonts w:ascii="Verdana" w:hAnsi="Verdana"/>
        </w:rPr>
        <w:t>or’s RPM rating is determined when</w:t>
      </w:r>
    </w:p>
    <w:p w14:paraId="4CF9FCC3" w14:textId="393AAF5D" w:rsidR="00EF7F20" w:rsidRDefault="005577B6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 xml:space="preserve">Maximum </w:t>
      </w:r>
      <w:r w:rsidR="00EF7F20">
        <w:rPr>
          <w:rFonts w:ascii="Verdana" w:hAnsi="Verdana"/>
        </w:rPr>
        <w:t>Applied Voltage</w:t>
      </w:r>
    </w:p>
    <w:p w14:paraId="1081A6A0" w14:textId="77777777" w:rsidR="004C3334" w:rsidRPr="005577B6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5577B6">
        <w:rPr>
          <w:rFonts w:ascii="Verdana" w:hAnsi="Verdana"/>
          <w:highlight w:val="yellow"/>
        </w:rPr>
        <w:t>When the motor is under full load</w:t>
      </w:r>
    </w:p>
    <w:p w14:paraId="13AD404C" w14:textId="70E5B2E0" w:rsidR="00EF7F20" w:rsidRPr="005577B6" w:rsidRDefault="005577B6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5577B6">
        <w:rPr>
          <w:rFonts w:ascii="Verdana" w:hAnsi="Verdana"/>
        </w:rPr>
        <w:t>Sea Level</w:t>
      </w:r>
    </w:p>
    <w:p w14:paraId="5378FA58" w14:textId="2FE130C5" w:rsidR="00EF7F20" w:rsidRDefault="005577B6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 xml:space="preserve">When the motor </w:t>
      </w:r>
      <w:r w:rsidR="0043063F">
        <w:rPr>
          <w:rFonts w:ascii="Verdana" w:hAnsi="Verdana"/>
        </w:rPr>
        <w:t>is below FLA</w:t>
      </w:r>
    </w:p>
    <w:p w14:paraId="2B4BE804" w14:textId="77777777" w:rsidR="004C3334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List three general types of three-phase motors.</w:t>
      </w:r>
    </w:p>
    <w:p w14:paraId="0EA62128" w14:textId="77777777" w:rsidR="004C3334" w:rsidRPr="005577B6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5577B6">
        <w:rPr>
          <w:rFonts w:ascii="Verdana" w:hAnsi="Verdana"/>
        </w:rPr>
        <w:t>Squirrel cage, shunt-wound, asynchronous motors</w:t>
      </w:r>
    </w:p>
    <w:p w14:paraId="766DE09D" w14:textId="77777777" w:rsidR="004C3334" w:rsidRPr="005577B6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5577B6">
        <w:rPr>
          <w:rFonts w:ascii="Verdana" w:hAnsi="Verdana"/>
          <w:highlight w:val="yellow"/>
        </w:rPr>
        <w:t>Induction, wound rotor and synchronous motors</w:t>
      </w:r>
    </w:p>
    <w:p w14:paraId="1652A27F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Dual-voltage, wound rotor and shunt-wound</w:t>
      </w:r>
    </w:p>
    <w:p w14:paraId="7B30A6FE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None of the above</w:t>
      </w:r>
    </w:p>
    <w:p w14:paraId="7639C6C3" w14:textId="4DFC3A1F" w:rsidR="00AA515D" w:rsidRDefault="00AA515D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purpose of the laminated iron plates within the rotor?</w:t>
      </w:r>
    </w:p>
    <w:p w14:paraId="604EA39B" w14:textId="395E2AEF" w:rsidR="00AA515D" w:rsidRDefault="00A7398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Aid in electromagnetic induction</w:t>
      </w:r>
    </w:p>
    <w:p w14:paraId="15DA188B" w14:textId="4422E3CE" w:rsidR="00AA515D" w:rsidRDefault="005C146F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Reduce Eddy-currents</w:t>
      </w:r>
    </w:p>
    <w:p w14:paraId="65F44C0E" w14:textId="38064205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Reduce hysteresis</w:t>
      </w:r>
    </w:p>
    <w:p w14:paraId="631F8737" w14:textId="3F1421E5" w:rsidR="00AA515D" w:rsidRPr="00A7398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A7398D">
        <w:rPr>
          <w:rFonts w:ascii="Verdana" w:hAnsi="Verdana"/>
        </w:rPr>
        <w:t>B and C</w:t>
      </w:r>
    </w:p>
    <w:p w14:paraId="02652F74" w14:textId="461D3A43" w:rsidR="00AA515D" w:rsidRPr="00A7398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A7398D">
        <w:rPr>
          <w:rFonts w:ascii="Verdana" w:hAnsi="Verdana"/>
          <w:highlight w:val="yellow"/>
        </w:rPr>
        <w:t>All the above</w:t>
      </w:r>
    </w:p>
    <w:p w14:paraId="4F39981A" w14:textId="144D80F1" w:rsidR="008D3C9D" w:rsidRDefault="005577B6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Most industrial motors are of what type?</w:t>
      </w:r>
    </w:p>
    <w:p w14:paraId="6F8CF914" w14:textId="68732427" w:rsidR="008D3C9D" w:rsidRPr="005577B6" w:rsidRDefault="005577B6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5577B6">
        <w:rPr>
          <w:rFonts w:ascii="Verdana" w:hAnsi="Verdana"/>
        </w:rPr>
        <w:t>Single-phase squirrel cage</w:t>
      </w:r>
    </w:p>
    <w:p w14:paraId="7E20E002" w14:textId="77777777" w:rsidR="004C3334" w:rsidRPr="005577B6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5577B6">
        <w:rPr>
          <w:rFonts w:ascii="Verdana" w:hAnsi="Verdana"/>
          <w:highlight w:val="yellow"/>
        </w:rPr>
        <w:t>Three-phase induction</w:t>
      </w:r>
    </w:p>
    <w:p w14:paraId="0E3C7A17" w14:textId="6CAF0B12" w:rsidR="008D3C9D" w:rsidRDefault="005577B6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Split-phase wire-wound</w:t>
      </w:r>
    </w:p>
    <w:p w14:paraId="412487B7" w14:textId="7333511D" w:rsidR="008D3C9D" w:rsidRDefault="007935EB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</w:t>
      </w:r>
      <w:r w:rsidR="005577B6">
        <w:rPr>
          <w:rFonts w:ascii="Verdana" w:hAnsi="Verdana"/>
        </w:rPr>
        <w:t>ingle-phase shunt-wound</w:t>
      </w:r>
    </w:p>
    <w:p w14:paraId="0E38B499" w14:textId="77777777" w:rsidR="004C3334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Which component of a three-phase motor produces the mechanical energy?</w:t>
      </w:r>
    </w:p>
    <w:p w14:paraId="30751D43" w14:textId="77777777" w:rsidR="004C3334" w:rsidRPr="005577B6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5577B6">
        <w:rPr>
          <w:rFonts w:ascii="Verdana" w:hAnsi="Verdana"/>
          <w:highlight w:val="yellow"/>
        </w:rPr>
        <w:t>Rotor</w:t>
      </w:r>
    </w:p>
    <w:p w14:paraId="17F0585A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Squirrel cage</w:t>
      </w:r>
    </w:p>
    <w:p w14:paraId="7A7A3355" w14:textId="77777777" w:rsidR="004C3334" w:rsidRPr="005577B6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5577B6">
        <w:rPr>
          <w:rFonts w:ascii="Verdana" w:hAnsi="Verdana"/>
        </w:rPr>
        <w:t>Stator</w:t>
      </w:r>
    </w:p>
    <w:p w14:paraId="3D103E63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End Bells</w:t>
      </w:r>
    </w:p>
    <w:p w14:paraId="66DC4EA9" w14:textId="12700FCA" w:rsidR="00D372AD" w:rsidRDefault="00412E81" w:rsidP="00D372A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If an application requires 1.1 horsepower, it is better to purchase a 1HP motor with a </w:t>
      </w:r>
      <w:r w:rsidRPr="00590607">
        <w:rPr>
          <w:rFonts w:ascii="Verdana" w:hAnsi="Verdana"/>
        </w:rPr>
        <w:t>SF</w:t>
      </w:r>
      <w:r>
        <w:rPr>
          <w:rFonts w:ascii="Verdana" w:hAnsi="Verdana"/>
        </w:rPr>
        <w:t xml:space="preserve"> of 1.25 than to purchase a 1.5HP with a SF of 1.0.</w:t>
      </w:r>
    </w:p>
    <w:p w14:paraId="2CC2A900" w14:textId="2F179690" w:rsidR="00D372AD" w:rsidRDefault="00412E81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42DA254A" w14:textId="3BE35166" w:rsidR="00D372AD" w:rsidRDefault="00412E81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412E81">
        <w:rPr>
          <w:rFonts w:ascii="Verdana" w:hAnsi="Verdana"/>
          <w:highlight w:val="yellow"/>
        </w:rPr>
        <w:t>False</w:t>
      </w:r>
    </w:p>
    <w:p w14:paraId="5DFC69CA" w14:textId="77777777" w:rsidR="00C81F28" w:rsidRDefault="00C81F28" w:rsidP="00C81F28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If a motor has an enclosure type of ODP, what does that indicate?</w:t>
      </w:r>
    </w:p>
    <w:p w14:paraId="377360EC" w14:textId="77777777" w:rsidR="00C81F28" w:rsidRDefault="00C81F28" w:rsidP="00C81F28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Outdoor Protected</w:t>
      </w:r>
    </w:p>
    <w:p w14:paraId="20A0C5A8" w14:textId="77777777" w:rsidR="004C3334" w:rsidRPr="00C81F28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C81F28">
        <w:rPr>
          <w:rFonts w:ascii="Verdana" w:hAnsi="Verdana"/>
          <w:highlight w:val="yellow"/>
        </w:rPr>
        <w:t>Open Drip-proof</w:t>
      </w:r>
    </w:p>
    <w:p w14:paraId="6059FED8" w14:textId="54F5A348" w:rsidR="00C81F28" w:rsidRDefault="00C81F28" w:rsidP="00C81F28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 xml:space="preserve">Oxidized </w:t>
      </w:r>
      <w:r w:rsidR="003D7490">
        <w:rPr>
          <w:rFonts w:ascii="Verdana" w:hAnsi="Verdana"/>
        </w:rPr>
        <w:t>Dielectric</w:t>
      </w:r>
      <w:r>
        <w:rPr>
          <w:rFonts w:ascii="Verdana" w:hAnsi="Verdana"/>
        </w:rPr>
        <w:t xml:space="preserve"> Protected</w:t>
      </w:r>
    </w:p>
    <w:p w14:paraId="4EE1165F" w14:textId="77777777" w:rsidR="00C81F28" w:rsidRDefault="00C81F28" w:rsidP="00C81F28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Open Door Plenum</w:t>
      </w:r>
    </w:p>
    <w:p w14:paraId="285D6915" w14:textId="77777777" w:rsidR="00535412" w:rsidRDefault="00535412" w:rsidP="00A7398D">
      <w:pPr>
        <w:spacing w:after="0"/>
        <w:rPr>
          <w:rFonts w:ascii="Verdana" w:hAnsi="Verdana"/>
        </w:rPr>
      </w:pPr>
    </w:p>
    <w:p w14:paraId="77B33F5C" w14:textId="4AEDF483" w:rsidR="007C4BAD" w:rsidRDefault="007C4BAD" w:rsidP="00A7398D">
      <w:pPr>
        <w:spacing w:after="0"/>
        <w:rPr>
          <w:rFonts w:ascii="Verdana" w:hAnsi="Verdana"/>
        </w:rPr>
        <w:sectPr w:rsidR="007C4BAD" w:rsidSect="00B025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4D774AAE" w14:textId="77777777" w:rsidR="004C3334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What is motor slip?</w:t>
      </w:r>
    </w:p>
    <w:p w14:paraId="58FF7F27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difference between the power input to a motor and the actual shaft RPM</w:t>
      </w:r>
    </w:p>
    <w:p w14:paraId="5397D2C8" w14:textId="77777777" w:rsidR="004C3334" w:rsidRPr="00AA515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AA515D">
        <w:rPr>
          <w:rFonts w:ascii="Verdana" w:hAnsi="Verdana"/>
          <w:highlight w:val="yellow"/>
        </w:rPr>
        <w:t>The difference between a motors synchronous speed and actual shaft RPM</w:t>
      </w:r>
    </w:p>
    <w:p w14:paraId="5CBDE5CA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difference between the voltage input to a motor and the actual shaft RPM</w:t>
      </w:r>
    </w:p>
    <w:p w14:paraId="7C25626D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difference between the current input to a motor and the actual shaft RPM</w:t>
      </w:r>
    </w:p>
    <w:p w14:paraId="335A17DD" w14:textId="6C9603CE" w:rsidR="00590607" w:rsidRDefault="00590607" w:rsidP="00A7398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does FLA indicate?</w:t>
      </w:r>
    </w:p>
    <w:p w14:paraId="521CD884" w14:textId="75954BE5" w:rsidR="00590607" w:rsidRDefault="00590607" w:rsidP="00590607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Flange size</w:t>
      </w:r>
    </w:p>
    <w:p w14:paraId="1F34D531" w14:textId="77777777" w:rsidR="004C3334" w:rsidRPr="00590607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590607">
        <w:rPr>
          <w:rFonts w:ascii="Verdana" w:hAnsi="Verdana"/>
          <w:highlight w:val="yellow"/>
        </w:rPr>
        <w:t>Max Running Current</w:t>
      </w:r>
    </w:p>
    <w:p w14:paraId="7B8D94E3" w14:textId="481F6D8B" w:rsidR="00590607" w:rsidRDefault="00590607" w:rsidP="00590607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Fuse Protection</w:t>
      </w:r>
    </w:p>
    <w:p w14:paraId="78BA5A24" w14:textId="4F0166F4" w:rsidR="00590607" w:rsidRDefault="00590607" w:rsidP="00590607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Face mounted</w:t>
      </w:r>
    </w:p>
    <w:p w14:paraId="2F9E3E8E" w14:textId="12F09A3F" w:rsidR="00A7398D" w:rsidRDefault="00A7398D" w:rsidP="00A7398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Why would it be good the select a motor that has a SF &gt; 1?</w:t>
      </w:r>
    </w:p>
    <w:p w14:paraId="64D2A6C0" w14:textId="77777777" w:rsidR="00A7398D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Allows winding temperatures to be cooler.</w:t>
      </w:r>
    </w:p>
    <w:p w14:paraId="0053F370" w14:textId="77777777" w:rsidR="00A7398D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Protects against heat spikes</w:t>
      </w:r>
    </w:p>
    <w:p w14:paraId="2FAEC171" w14:textId="77777777" w:rsidR="00A7398D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Bearings will last longer</w:t>
      </w:r>
    </w:p>
    <w:p w14:paraId="5E3FD6E7" w14:textId="77777777" w:rsidR="00A7398D" w:rsidRPr="00A7398D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A7398D">
        <w:rPr>
          <w:rFonts w:ascii="Verdana" w:hAnsi="Verdana"/>
          <w:highlight w:val="yellow"/>
        </w:rPr>
        <w:t>A and B</w:t>
      </w:r>
    </w:p>
    <w:p w14:paraId="522455C0" w14:textId="77777777" w:rsidR="00A7398D" w:rsidRPr="00412E81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All the above</w:t>
      </w:r>
    </w:p>
    <w:p w14:paraId="67D9C363" w14:textId="7C07AF32" w:rsidR="00493D39" w:rsidRDefault="00493D39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What is the effect of operating a motor </w:t>
      </w:r>
      <w:r w:rsidR="00412E81">
        <w:rPr>
          <w:rFonts w:ascii="Verdana" w:hAnsi="Verdana"/>
        </w:rPr>
        <w:t>above its HP but within its SF</w:t>
      </w:r>
      <w:r>
        <w:rPr>
          <w:rFonts w:ascii="Verdana" w:hAnsi="Verdana"/>
        </w:rPr>
        <w:t>?</w:t>
      </w:r>
    </w:p>
    <w:p w14:paraId="2829951E" w14:textId="3E21E6AA" w:rsidR="00493D39" w:rsidRDefault="00412E81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Causes a reduction in motor RPM</w:t>
      </w:r>
    </w:p>
    <w:p w14:paraId="5E4A65CE" w14:textId="77777777" w:rsidR="00493D39" w:rsidRPr="00412E81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12E81">
        <w:rPr>
          <w:rFonts w:ascii="Verdana" w:hAnsi="Verdana"/>
        </w:rPr>
        <w:t>Will reduce Life Span</w:t>
      </w:r>
    </w:p>
    <w:p w14:paraId="67307BBB" w14:textId="43536B8A" w:rsidR="00493D39" w:rsidRDefault="00412E81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Causes the motor’s efficiency to decrease</w:t>
      </w:r>
    </w:p>
    <w:p w14:paraId="725167B8" w14:textId="385505E4" w:rsidR="00590607" w:rsidRPr="00820A94" w:rsidRDefault="00590607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 and C</w:t>
      </w:r>
    </w:p>
    <w:p w14:paraId="4A07A45A" w14:textId="71938FCB" w:rsidR="00493D39" w:rsidRPr="00412E81" w:rsidRDefault="00590607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412E81">
        <w:rPr>
          <w:rFonts w:ascii="Verdana" w:hAnsi="Verdana"/>
          <w:highlight w:val="yellow"/>
        </w:rPr>
        <w:t>All</w:t>
      </w:r>
      <w:r w:rsidR="00412E81" w:rsidRPr="00412E81">
        <w:rPr>
          <w:rFonts w:ascii="Verdana" w:hAnsi="Verdana"/>
          <w:highlight w:val="yellow"/>
        </w:rPr>
        <w:t xml:space="preserve"> the above</w:t>
      </w:r>
    </w:p>
    <w:p w14:paraId="59AB0050" w14:textId="07366C05" w:rsidR="00493D39" w:rsidRPr="00493D39" w:rsidRDefault="001D4209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motor E</w:t>
      </w:r>
      <w:r w:rsidR="00493D39" w:rsidRPr="00493D39">
        <w:rPr>
          <w:rFonts w:ascii="Verdana" w:hAnsi="Verdana"/>
        </w:rPr>
        <w:t>fficiency</w:t>
      </w:r>
      <w:r>
        <w:rPr>
          <w:rFonts w:ascii="Verdana" w:hAnsi="Verdana"/>
        </w:rPr>
        <w:t>?</w:t>
      </w:r>
    </w:p>
    <w:p w14:paraId="08C13778" w14:textId="7EA96E74" w:rsidR="00493D39" w:rsidRP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fast the shaft turns verses the motors rated RPM</w:t>
      </w:r>
    </w:p>
    <w:p w14:paraId="204E9B50" w14:textId="77777777" w:rsidR="004C3334" w:rsidRPr="00737275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How well the motor translates electrical power into rotational power</w:t>
      </w:r>
    </w:p>
    <w:p w14:paraId="44FF64DB" w14:textId="5B261A2D" w:rsidR="00493D39" w:rsidRP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quickly the motor get</w:t>
      </w:r>
      <w:r w:rsidR="00950A2E">
        <w:rPr>
          <w:rFonts w:ascii="Verdana" w:hAnsi="Verdana"/>
        </w:rPr>
        <w:t>s</w:t>
      </w:r>
      <w:r w:rsidRPr="00493D39">
        <w:rPr>
          <w:rFonts w:ascii="Verdana" w:hAnsi="Verdana"/>
        </w:rPr>
        <w:t xml:space="preserve"> to full speed on startup</w:t>
      </w:r>
    </w:p>
    <w:p w14:paraId="2F8157A2" w14:textId="60211E64" w:rsidR="00493D39" w:rsidRP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often the motor needs to rest</w:t>
      </w:r>
    </w:p>
    <w:p w14:paraId="6E2E6C64" w14:textId="77777777" w:rsidR="004C3334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If a motor is not continuous duty, it is designated as?</w:t>
      </w:r>
    </w:p>
    <w:p w14:paraId="06013B62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Partial duty</w:t>
      </w:r>
    </w:p>
    <w:p w14:paraId="2774EF5F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Service duty</w:t>
      </w:r>
    </w:p>
    <w:p w14:paraId="588CD651" w14:textId="77777777" w:rsidR="004C3334" w:rsidRPr="00A7398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A7398D">
        <w:rPr>
          <w:rFonts w:ascii="Verdana" w:hAnsi="Verdana"/>
          <w:highlight w:val="yellow"/>
        </w:rPr>
        <w:t>Intermittent duty</w:t>
      </w:r>
    </w:p>
    <w:p w14:paraId="4C0FE7DA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B and C</w:t>
      </w:r>
    </w:p>
    <w:p w14:paraId="193E75F5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All the above</w:t>
      </w:r>
    </w:p>
    <w:p w14:paraId="0D03FE72" w14:textId="40386351" w:rsidR="00493D39" w:rsidRPr="00331C01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331C01">
        <w:rPr>
          <w:rFonts w:ascii="Verdana" w:hAnsi="Verdana"/>
        </w:rPr>
        <w:t>Wh</w:t>
      </w:r>
      <w:r w:rsidR="00950A2E">
        <w:rPr>
          <w:rFonts w:ascii="Verdana" w:hAnsi="Verdana"/>
        </w:rPr>
        <w:t>en a motor is rated for inverter</w:t>
      </w:r>
      <w:r w:rsidRPr="00331C01">
        <w:rPr>
          <w:rFonts w:ascii="Verdana" w:hAnsi="Verdana"/>
        </w:rPr>
        <w:t xml:space="preserve"> duty, what does that indicate</w:t>
      </w:r>
      <w:r w:rsidR="001D4209">
        <w:rPr>
          <w:rFonts w:ascii="Verdana" w:hAnsi="Verdana"/>
        </w:rPr>
        <w:t>?</w:t>
      </w:r>
    </w:p>
    <w:p w14:paraId="2617E11F" w14:textId="398C3A18" w:rsidR="00331C01" w:rsidRP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can be used on a solar system</w:t>
      </w:r>
    </w:p>
    <w:p w14:paraId="519E3524" w14:textId="77777777" w:rsidR="004C3334" w:rsidRPr="00737275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It can be used with a variable frequency drive.</w:t>
      </w:r>
    </w:p>
    <w:p w14:paraId="539D6C81" w14:textId="72E8C777" w:rsidR="00331C01" w:rsidRP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is a DC motor that will accept an AC input source</w:t>
      </w:r>
    </w:p>
    <w:p w14:paraId="6739078E" w14:textId="72179741" w:rsidR="00331C01" w:rsidRP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is reversible</w:t>
      </w:r>
    </w:p>
    <w:p w14:paraId="21AC5B58" w14:textId="2F842386" w:rsidR="00331C01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All </w:t>
      </w:r>
      <w:r w:rsidR="00A7398D">
        <w:rPr>
          <w:rFonts w:ascii="Verdana" w:hAnsi="Verdana"/>
        </w:rPr>
        <w:t xml:space="preserve">manufactures follow the </w:t>
      </w:r>
      <w:r>
        <w:rPr>
          <w:rFonts w:ascii="Verdana" w:hAnsi="Verdana"/>
        </w:rPr>
        <w:t xml:space="preserve">NEMA </w:t>
      </w:r>
      <w:r w:rsidR="00A7398D">
        <w:rPr>
          <w:rFonts w:ascii="Verdana" w:hAnsi="Verdana"/>
        </w:rPr>
        <w:t xml:space="preserve">guidelines when designing their </w:t>
      </w:r>
      <w:r>
        <w:rPr>
          <w:rFonts w:ascii="Verdana" w:hAnsi="Verdana"/>
        </w:rPr>
        <w:t>motor nameplate</w:t>
      </w:r>
      <w:r w:rsidR="00950A2E">
        <w:rPr>
          <w:rFonts w:ascii="Verdana" w:hAnsi="Verdana"/>
        </w:rPr>
        <w:t>s</w:t>
      </w:r>
      <w:r>
        <w:rPr>
          <w:rFonts w:ascii="Verdana" w:hAnsi="Verdana"/>
        </w:rPr>
        <w:t>.</w:t>
      </w:r>
    </w:p>
    <w:p w14:paraId="2CF768BD" w14:textId="78DCC1FD" w:rsid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24F74410" w14:textId="03A3D5C4" w:rsidR="00331C01" w:rsidRPr="00737275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False</w:t>
      </w:r>
    </w:p>
    <w:p w14:paraId="27FA3DD5" w14:textId="77777777" w:rsidR="00590607" w:rsidRDefault="0059060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56F6E56" w14:textId="77777777" w:rsidR="004C3334" w:rsidRDefault="004C3334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lastRenderedPageBreak/>
        <w:t xml:space="preserve">A motors </w:t>
      </w:r>
      <w:r w:rsidRPr="000626F3">
        <w:rPr>
          <w:rFonts w:ascii="Verdana" w:hAnsi="Verdana"/>
          <w:i/>
        </w:rPr>
        <w:t>Power Factor (PF)</w:t>
      </w:r>
      <w:r>
        <w:rPr>
          <w:rFonts w:ascii="Verdana" w:hAnsi="Verdana"/>
        </w:rPr>
        <w:t xml:space="preserve"> is useful to determine</w:t>
      </w:r>
    </w:p>
    <w:p w14:paraId="4EE8C477" w14:textId="77777777" w:rsidR="004C3334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motors efficiency</w:t>
      </w:r>
    </w:p>
    <w:p w14:paraId="52C5E05F" w14:textId="77777777" w:rsidR="004C3334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motors power requirements</w:t>
      </w:r>
    </w:p>
    <w:p w14:paraId="0C3D7FDF" w14:textId="77777777" w:rsidR="004C3334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overall quality of the motor</w:t>
      </w:r>
    </w:p>
    <w:p w14:paraId="2E5F3BF2" w14:textId="77777777" w:rsidR="004C3334" w:rsidRPr="00737275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proofErr w:type="gramStart"/>
      <w:r w:rsidRPr="00737275">
        <w:rPr>
          <w:rFonts w:ascii="Verdana" w:hAnsi="Verdana"/>
          <w:highlight w:val="yellow"/>
        </w:rPr>
        <w:t>All of</w:t>
      </w:r>
      <w:proofErr w:type="gramEnd"/>
      <w:r w:rsidRPr="00737275">
        <w:rPr>
          <w:rFonts w:ascii="Verdana" w:hAnsi="Verdana"/>
          <w:highlight w:val="yellow"/>
        </w:rPr>
        <w:t xml:space="preserve"> the above</w:t>
      </w:r>
    </w:p>
    <w:p w14:paraId="0D9AFA4E" w14:textId="786724C3" w:rsidR="00A7398D" w:rsidRDefault="00A7398D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When a motor’s nameplate lists AMPS, what does that designate?</w:t>
      </w:r>
    </w:p>
    <w:p w14:paraId="2A122A04" w14:textId="7ED83E16" w:rsidR="00A7398D" w:rsidRDefault="00A7398D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Start-up current</w:t>
      </w:r>
    </w:p>
    <w:p w14:paraId="51E7B3AA" w14:textId="77777777" w:rsidR="004C3334" w:rsidRPr="00A7398D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A7398D">
        <w:rPr>
          <w:rFonts w:ascii="Verdana" w:hAnsi="Verdana"/>
          <w:highlight w:val="yellow"/>
        </w:rPr>
        <w:t>Full Load current</w:t>
      </w:r>
    </w:p>
    <w:p w14:paraId="48D2D4D1" w14:textId="3AD60964" w:rsidR="00A7398D" w:rsidRDefault="00A7398D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Current after startup</w:t>
      </w:r>
    </w:p>
    <w:p w14:paraId="0D5E38FC" w14:textId="70330135" w:rsidR="00A7398D" w:rsidRDefault="00A7398D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Locked rotor current</w:t>
      </w:r>
    </w:p>
    <w:p w14:paraId="6B81B24F" w14:textId="72003916" w:rsidR="00331C01" w:rsidRDefault="00331C01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 motor has a </w:t>
      </w:r>
      <w:r w:rsidRPr="00331C01">
        <w:rPr>
          <w:rFonts w:ascii="Verdana" w:hAnsi="Verdana"/>
          <w:i/>
        </w:rPr>
        <w:t>Type</w:t>
      </w:r>
      <w:r>
        <w:rPr>
          <w:rFonts w:ascii="Verdana" w:hAnsi="Verdana"/>
        </w:rPr>
        <w:t>. What does this signify?</w:t>
      </w:r>
    </w:p>
    <w:p w14:paraId="50F05AE4" w14:textId="70DA7F17" w:rsidR="00331C01" w:rsidRPr="005C146F" w:rsidRDefault="00331C01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5C146F">
        <w:rPr>
          <w:rFonts w:ascii="Verdana" w:hAnsi="Verdana"/>
        </w:rPr>
        <w:t>The type of enclosure the motor has</w:t>
      </w:r>
    </w:p>
    <w:p w14:paraId="7BEE246F" w14:textId="77777777" w:rsidR="004C3334" w:rsidRPr="00590607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590607">
        <w:rPr>
          <w:rFonts w:ascii="Verdana" w:hAnsi="Verdana"/>
          <w:highlight w:val="yellow"/>
        </w:rPr>
        <w:t>It’s construction</w:t>
      </w:r>
    </w:p>
    <w:p w14:paraId="094A830E" w14:textId="4A390236" w:rsidR="00331C01" w:rsidRDefault="00331C01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proofErr w:type="gramStart"/>
      <w:r>
        <w:rPr>
          <w:rFonts w:ascii="Verdana" w:hAnsi="Verdana"/>
        </w:rPr>
        <w:t>The means by which</w:t>
      </w:r>
      <w:proofErr w:type="gramEnd"/>
      <w:r>
        <w:rPr>
          <w:rFonts w:ascii="Verdana" w:hAnsi="Verdana"/>
        </w:rPr>
        <w:t xml:space="preserve"> the motor is mounted</w:t>
      </w:r>
    </w:p>
    <w:p w14:paraId="08169FFF" w14:textId="72EED756" w:rsidR="00331C01" w:rsidRDefault="00331C01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type of insulation of the windings</w:t>
      </w:r>
    </w:p>
    <w:p w14:paraId="3C3003A9" w14:textId="5F5CF297" w:rsidR="00313C7F" w:rsidRDefault="00C70C50" w:rsidP="00C70C50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0BD37F39" wp14:editId="56F4D4EE">
            <wp:extent cx="2484335" cy="3642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rman_Three-Phase_Namepl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B1C" w14:textId="71E5B11D" w:rsidR="00864FE9" w:rsidRPr="00864FE9" w:rsidRDefault="00864FE9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horsepower for this motor? __</w:t>
      </w:r>
      <w:r w:rsidR="00C70C50">
        <w:rPr>
          <w:rFonts w:ascii="Verdana" w:hAnsi="Verdana"/>
        </w:rPr>
        <w:t>1</w:t>
      </w:r>
      <w:r w:rsidR="00C03E39">
        <w:rPr>
          <w:rFonts w:ascii="Verdana" w:hAnsi="Verdana"/>
        </w:rPr>
        <w:t>HP</w:t>
      </w:r>
      <w:r w:rsidRPr="00864FE9">
        <w:rPr>
          <w:rFonts w:ascii="Verdana" w:hAnsi="Verdana"/>
        </w:rPr>
        <w:t>________</w:t>
      </w:r>
    </w:p>
    <w:p w14:paraId="1C33558F" w14:textId="6C18941B" w:rsidR="00864FE9" w:rsidRPr="00864FE9" w:rsidRDefault="00864FE9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How many watts should this motor dissipate? _</w:t>
      </w:r>
      <w:r w:rsidR="005D7908">
        <w:rPr>
          <w:rFonts w:ascii="Verdana" w:hAnsi="Verdana"/>
        </w:rPr>
        <w:t>746W</w:t>
      </w:r>
      <w:r w:rsidRPr="00864FE9">
        <w:rPr>
          <w:rFonts w:ascii="Verdana" w:hAnsi="Verdana"/>
        </w:rPr>
        <w:t>_____________</w:t>
      </w:r>
    </w:p>
    <w:p w14:paraId="3C0E0A77" w14:textId="60A1FEE3" w:rsidR="00864FE9" w:rsidRPr="00864FE9" w:rsidRDefault="00864FE9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 xml:space="preserve">What </w:t>
      </w:r>
      <w:r w:rsidRPr="003A1F30">
        <w:rPr>
          <w:rFonts w:ascii="Verdana" w:hAnsi="Verdana"/>
          <w:u w:val="single"/>
        </w:rPr>
        <w:t>nominal</w:t>
      </w:r>
      <w:r w:rsidRPr="00864FE9">
        <w:rPr>
          <w:rFonts w:ascii="Verdana" w:hAnsi="Verdana"/>
        </w:rPr>
        <w:t xml:space="preserve"> voltage level would you use to connect to this motor</w:t>
      </w:r>
      <w:r w:rsidR="00C03E39">
        <w:rPr>
          <w:rFonts w:ascii="Verdana" w:hAnsi="Verdana"/>
        </w:rPr>
        <w:t xml:space="preserve"> to its higher </w:t>
      </w:r>
      <w:r w:rsidR="00AF2F32">
        <w:rPr>
          <w:rFonts w:ascii="Verdana" w:hAnsi="Verdana"/>
        </w:rPr>
        <w:t>low-</w:t>
      </w:r>
      <w:r w:rsidR="00C03E39">
        <w:rPr>
          <w:rFonts w:ascii="Verdana" w:hAnsi="Verdana"/>
        </w:rPr>
        <w:t>voltage setting</w:t>
      </w:r>
      <w:r w:rsidRPr="00864FE9">
        <w:rPr>
          <w:rFonts w:ascii="Verdana" w:hAnsi="Verdana"/>
        </w:rPr>
        <w:t>? __</w:t>
      </w:r>
      <w:r w:rsidR="00AF2F32">
        <w:rPr>
          <w:rFonts w:ascii="Verdana" w:hAnsi="Verdana"/>
        </w:rPr>
        <w:t>24</w:t>
      </w:r>
      <w:r w:rsidR="00C03E39">
        <w:rPr>
          <w:rFonts w:ascii="Verdana" w:hAnsi="Verdana"/>
        </w:rPr>
        <w:t>0V</w:t>
      </w:r>
      <w:r w:rsidRPr="00864FE9">
        <w:rPr>
          <w:rFonts w:ascii="Verdana" w:hAnsi="Verdana"/>
        </w:rPr>
        <w:t>_________</w:t>
      </w:r>
    </w:p>
    <w:p w14:paraId="119CBF29" w14:textId="31D314BC" w:rsidR="00864FE9" w:rsidRPr="00864FE9" w:rsidRDefault="00864FE9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acceptable range of voltage input to this motor</w:t>
      </w:r>
      <w:r w:rsidR="00C03E39">
        <w:rPr>
          <w:rFonts w:ascii="Verdana" w:hAnsi="Verdana"/>
        </w:rPr>
        <w:t xml:space="preserve"> </w:t>
      </w:r>
      <w:r w:rsidR="00AF2F32">
        <w:rPr>
          <w:rFonts w:ascii="Verdana" w:hAnsi="Verdana"/>
        </w:rPr>
        <w:t>connected to that</w:t>
      </w:r>
      <w:r w:rsidR="00C03E39">
        <w:rPr>
          <w:rFonts w:ascii="Verdana" w:hAnsi="Verdana"/>
        </w:rPr>
        <w:t xml:space="preserve"> voltage range</w:t>
      </w:r>
      <w:r w:rsidRPr="00864FE9">
        <w:rPr>
          <w:rFonts w:ascii="Verdana" w:hAnsi="Verdana"/>
        </w:rPr>
        <w:t>? __</w:t>
      </w:r>
      <w:r w:rsidR="00AF2F32">
        <w:rPr>
          <w:rFonts w:ascii="Verdana" w:hAnsi="Verdana"/>
        </w:rPr>
        <w:t>207</w:t>
      </w:r>
      <w:r w:rsidR="00C03E39">
        <w:rPr>
          <w:rFonts w:ascii="Verdana" w:hAnsi="Verdana"/>
        </w:rPr>
        <w:t>V</w:t>
      </w:r>
      <w:r w:rsidRPr="00864FE9">
        <w:rPr>
          <w:rFonts w:ascii="Verdana" w:hAnsi="Verdana"/>
        </w:rPr>
        <w:t>_____ to __</w:t>
      </w:r>
      <w:r w:rsidR="00AF2F32">
        <w:rPr>
          <w:rFonts w:ascii="Verdana" w:hAnsi="Verdana"/>
        </w:rPr>
        <w:t>253</w:t>
      </w:r>
      <w:r w:rsidR="00C03E39">
        <w:rPr>
          <w:rFonts w:ascii="Verdana" w:hAnsi="Verdana"/>
        </w:rPr>
        <w:t>V</w:t>
      </w:r>
      <w:r w:rsidRPr="00864FE9">
        <w:rPr>
          <w:rFonts w:ascii="Verdana" w:hAnsi="Verdana"/>
        </w:rPr>
        <w:t>_____</w:t>
      </w:r>
    </w:p>
    <w:p w14:paraId="2A0CD9C3" w14:textId="78A48833" w:rsidR="00864FE9" w:rsidRPr="00864FE9" w:rsidRDefault="00864FE9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RPM for this motor? __</w:t>
      </w:r>
      <w:r w:rsidR="005D7908">
        <w:rPr>
          <w:rFonts w:ascii="Verdana" w:hAnsi="Verdana"/>
        </w:rPr>
        <w:t>172</w:t>
      </w:r>
      <w:r w:rsidR="00C03E39">
        <w:rPr>
          <w:rFonts w:ascii="Verdana" w:hAnsi="Verdana"/>
        </w:rPr>
        <w:t>0RPM</w:t>
      </w:r>
      <w:r w:rsidRPr="00864FE9">
        <w:rPr>
          <w:rFonts w:ascii="Verdana" w:hAnsi="Verdana"/>
        </w:rPr>
        <w:t>__________</w:t>
      </w:r>
    </w:p>
    <w:p w14:paraId="42D451F7" w14:textId="0435F282" w:rsidR="00AF2F32" w:rsidRDefault="00AF2F32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Based on the above RPM, how many poles would this motor have? __4_____</w:t>
      </w:r>
    </w:p>
    <w:p w14:paraId="24A529CA" w14:textId="140A0A2C" w:rsidR="00AF2F32" w:rsidRDefault="00AF2F32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its percentage slip? ___1%_______</w:t>
      </w:r>
    </w:p>
    <w:p w14:paraId="2901F10A" w14:textId="04ED8BCF" w:rsidR="00FD18AB" w:rsidRDefault="00C03E39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service factor of this motor? __</w:t>
      </w:r>
      <w:r w:rsidR="005D7908">
        <w:rPr>
          <w:rFonts w:ascii="Verdana" w:hAnsi="Verdana"/>
        </w:rPr>
        <w:t>1.1</w:t>
      </w:r>
      <w:r w:rsidR="00447C02">
        <w:rPr>
          <w:rFonts w:ascii="Verdana" w:hAnsi="Verdana"/>
        </w:rPr>
        <w:t>5</w:t>
      </w:r>
      <w:r>
        <w:rPr>
          <w:rFonts w:ascii="Verdana" w:hAnsi="Verdana"/>
        </w:rPr>
        <w:t>________</w:t>
      </w:r>
    </w:p>
    <w:p w14:paraId="04CE6973" w14:textId="4C4B96CD" w:rsidR="00C03E39" w:rsidRDefault="00C03E39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maximum horsepower output of this motor? _</w:t>
      </w:r>
      <w:r w:rsidR="005D7908">
        <w:rPr>
          <w:rFonts w:ascii="Verdana" w:hAnsi="Verdana"/>
        </w:rPr>
        <w:t>1.15</w:t>
      </w:r>
      <w:r w:rsidR="00447C02">
        <w:rPr>
          <w:rFonts w:ascii="Verdana" w:hAnsi="Verdana"/>
        </w:rPr>
        <w:t>HP</w:t>
      </w:r>
      <w:r>
        <w:rPr>
          <w:rFonts w:ascii="Verdana" w:hAnsi="Verdana"/>
        </w:rPr>
        <w:t>________</w:t>
      </w:r>
    </w:p>
    <w:p w14:paraId="07C5D5D0" w14:textId="7DEDE069" w:rsidR="00C03E39" w:rsidRDefault="00C03E39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It is safe to run this motor at its max HP for extended periods of time.</w:t>
      </w:r>
    </w:p>
    <w:p w14:paraId="29C70A37" w14:textId="09CAEA21" w:rsidR="00C03E39" w:rsidRDefault="00C03E39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1AC9E8A1" w14:textId="112FCEEC" w:rsidR="00C03E39" w:rsidRPr="00447C02" w:rsidRDefault="00C03E39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447C02">
        <w:rPr>
          <w:rFonts w:ascii="Verdana" w:hAnsi="Verdana"/>
          <w:highlight w:val="yellow"/>
        </w:rPr>
        <w:t>False</w:t>
      </w:r>
    </w:p>
    <w:p w14:paraId="629B6AA6" w14:textId="3C877245" w:rsidR="00447C02" w:rsidRPr="00447C02" w:rsidRDefault="00447C02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Draw a schematic to the right of the motor contactor that indicates its internal components.</w:t>
      </w:r>
    </w:p>
    <w:p w14:paraId="157D24DE" w14:textId="55455484" w:rsidR="00447C02" w:rsidRDefault="00AF2F32" w:rsidP="00447C02">
      <w:pPr>
        <w:pStyle w:val="ListParagraph"/>
        <w:tabs>
          <w:tab w:val="left" w:pos="2520"/>
        </w:tabs>
        <w:spacing w:before="240" w:after="0"/>
        <w:ind w:left="2160"/>
        <w:contextualSpacing w:val="0"/>
        <w:rPr>
          <w:rFonts w:ascii="Verdana" w:hAnsi="Verdana"/>
        </w:rPr>
      </w:pPr>
      <w:r>
        <w:object w:dxaOrig="2593" w:dyaOrig="3337" w14:anchorId="499ADE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9.6pt;height:166.8pt" o:ole="">
            <v:imagedata r:id="rId15" o:title=""/>
          </v:shape>
          <o:OLEObject Type="Embed" ProgID="Visio.Drawing.15" ShapeID="_x0000_i1026" DrawAspect="Content" ObjectID="_1580448750" r:id="rId16"/>
        </w:object>
      </w:r>
    </w:p>
    <w:p w14:paraId="6778B1D4" w14:textId="46A4801B" w:rsidR="003D312A" w:rsidRDefault="0095194A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C</w:t>
      </w:r>
      <w:r w:rsidR="00447C02">
        <w:rPr>
          <w:rFonts w:ascii="Verdana" w:hAnsi="Verdana"/>
        </w:rPr>
        <w:t>onstruct the formula</w:t>
      </w:r>
      <w:r w:rsidR="00DE635B">
        <w:rPr>
          <w:rFonts w:ascii="Verdana" w:hAnsi="Verdana"/>
        </w:rPr>
        <w:t>s</w:t>
      </w:r>
      <w:r w:rsidR="00447C02">
        <w:rPr>
          <w:rFonts w:ascii="Verdana" w:hAnsi="Verdana"/>
        </w:rPr>
        <w:t xml:space="preserve"> for the control schematic below</w:t>
      </w:r>
      <w:r w:rsidR="003D312A">
        <w:rPr>
          <w:rFonts w:ascii="Verdana" w:hAnsi="Verdana"/>
        </w:rPr>
        <w:t>.</w:t>
      </w:r>
      <w:r>
        <w:rPr>
          <w:rFonts w:ascii="Verdana" w:hAnsi="Verdana"/>
        </w:rPr>
        <w:t xml:space="preserve"> HINT: There shall be separate</w:t>
      </w:r>
      <w:r w:rsidR="00DE635B">
        <w:rPr>
          <w:rFonts w:ascii="Verdana" w:hAnsi="Verdana"/>
        </w:rPr>
        <w:t xml:space="preserve"> formula</w:t>
      </w:r>
      <w:r>
        <w:rPr>
          <w:rFonts w:ascii="Verdana" w:hAnsi="Verdana"/>
        </w:rPr>
        <w:t>s</w:t>
      </w:r>
      <w:r w:rsidR="00DE635B">
        <w:rPr>
          <w:rFonts w:ascii="Verdana" w:hAnsi="Verdana"/>
        </w:rPr>
        <w:t xml:space="preserve"> for </w:t>
      </w:r>
      <w:r>
        <w:rPr>
          <w:rFonts w:ascii="Verdana" w:hAnsi="Verdana"/>
        </w:rPr>
        <w:t>M1,</w:t>
      </w:r>
      <w:r w:rsidR="00DE635B">
        <w:rPr>
          <w:rFonts w:ascii="Verdana" w:hAnsi="Verdana"/>
        </w:rPr>
        <w:t xml:space="preserve"> the red light</w:t>
      </w:r>
      <w:r>
        <w:rPr>
          <w:rFonts w:ascii="Verdana" w:hAnsi="Verdana"/>
        </w:rPr>
        <w:t xml:space="preserve"> and the yellow light. (M</w:t>
      </w:r>
      <w:r w:rsidR="00DE635B">
        <w:rPr>
          <w:rFonts w:ascii="Verdana" w:hAnsi="Verdana"/>
        </w:rPr>
        <w:t>1 and green light formulas are the same)</w:t>
      </w:r>
    </w:p>
    <w:p w14:paraId="28D06636" w14:textId="00492681" w:rsidR="003D312A" w:rsidRDefault="0095194A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 w:rsidRPr="0095194A">
        <w:rPr>
          <w:noProof/>
        </w:rPr>
        <w:drawing>
          <wp:inline distT="0" distB="0" distL="0" distR="0" wp14:anchorId="178186F3" wp14:editId="4390AEE2">
            <wp:extent cx="6400800" cy="2346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4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12A" w:rsidSect="00E013AA">
      <w:headerReference w:type="first" r:id="rId18"/>
      <w:footerReference w:type="first" r:id="rId19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1B857" w14:textId="77777777" w:rsidR="007F4963" w:rsidRDefault="007F4963" w:rsidP="005B3A86">
      <w:pPr>
        <w:spacing w:after="0" w:line="240" w:lineRule="auto"/>
      </w:pPr>
      <w:r>
        <w:separator/>
      </w:r>
    </w:p>
  </w:endnote>
  <w:endnote w:type="continuationSeparator" w:id="0">
    <w:p w14:paraId="19C495E3" w14:textId="77777777" w:rsidR="007F4963" w:rsidRDefault="007F4963" w:rsidP="005B3A86">
      <w:pPr>
        <w:spacing w:after="0" w:line="240" w:lineRule="auto"/>
      </w:pPr>
      <w:r>
        <w:continuationSeparator/>
      </w:r>
    </w:p>
  </w:endnote>
  <w:endnote w:type="continuationNotice" w:id="1">
    <w:p w14:paraId="740EF750" w14:textId="77777777" w:rsidR="007F4963" w:rsidRDefault="007F49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3268" w14:textId="5CF970BA" w:rsidR="00C81F28" w:rsidRPr="00B025CF" w:rsidRDefault="00C81F2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A411B1">
      <w:rPr>
        <w:rFonts w:ascii="BankGothic Lt BT" w:hAnsi="BankGothic Lt BT"/>
        <w:noProof/>
      </w:rPr>
      <w:t>4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3589AAC8" w14:textId="77777777" w:rsidR="00C81F28" w:rsidRPr="00B025CF" w:rsidRDefault="00C81F2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646AD" w14:textId="77777777" w:rsidR="00C81F28" w:rsidRDefault="007F4963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3292AFED">
        <v:rect id="_x0000_i1025" style="width:0;height:1.5pt" o:hralign="center" o:hrstd="t" o:hr="t" fillcolor="#a0a0a0" stroked="f"/>
      </w:pict>
    </w:r>
  </w:p>
  <w:p w14:paraId="67323249" w14:textId="0E10DCCE" w:rsidR="00C81F28" w:rsidRPr="005B3A86" w:rsidRDefault="00C81F28" w:rsidP="0018545B">
    <w:pPr>
      <w:pStyle w:val="Foo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A411B1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AD95" w14:textId="401F8231" w:rsidR="00C81F28" w:rsidRPr="00B025CF" w:rsidRDefault="00C81F2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A411B1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41330BE9" w:rsidR="00C81F28" w:rsidRPr="00B025CF" w:rsidRDefault="00C81F2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A411B1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62B72" w14:textId="77777777" w:rsidR="007F4963" w:rsidRDefault="007F4963" w:rsidP="005B3A86">
      <w:pPr>
        <w:spacing w:after="0" w:line="240" w:lineRule="auto"/>
      </w:pPr>
      <w:r>
        <w:separator/>
      </w:r>
    </w:p>
  </w:footnote>
  <w:footnote w:type="continuationSeparator" w:id="0">
    <w:p w14:paraId="1D75EC37" w14:textId="77777777" w:rsidR="007F4963" w:rsidRDefault="007F4963" w:rsidP="005B3A86">
      <w:pPr>
        <w:spacing w:after="0" w:line="240" w:lineRule="auto"/>
      </w:pPr>
      <w:r>
        <w:continuationSeparator/>
      </w:r>
    </w:p>
  </w:footnote>
  <w:footnote w:type="continuationNotice" w:id="1">
    <w:p w14:paraId="542C7DD6" w14:textId="77777777" w:rsidR="007F4963" w:rsidRDefault="007F49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3D91C" w14:textId="09E9A12B" w:rsidR="00C81F28" w:rsidRPr="00B025CF" w:rsidRDefault="00C81F28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>test 6</w:t>
    </w: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66016" w14:textId="3BF31CAA" w:rsidR="00C81F28" w:rsidRPr="00B025CF" w:rsidRDefault="00C81F28" w:rsidP="0018545B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  <w:r>
      <w:rPr>
        <w:rFonts w:ascii="BankGothic Md BT" w:hAnsi="BankGothic Md BT"/>
        <w:sz w:val="24"/>
        <w:szCs w:val="24"/>
      </w:rPr>
      <w:t>test 6</w:t>
    </w:r>
  </w:p>
  <w:p w14:paraId="69B0CFCE" w14:textId="77777777" w:rsidR="00C81F28" w:rsidRPr="0018545B" w:rsidRDefault="00C81F28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C81F28" w14:paraId="385F9EF0" w14:textId="77777777" w:rsidTr="001A25D9">
      <w:tc>
        <w:tcPr>
          <w:tcW w:w="1080" w:type="dxa"/>
        </w:tcPr>
        <w:p w14:paraId="63A89E8F" w14:textId="77777777" w:rsidR="00C81F28" w:rsidRDefault="00C81F2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55B6B4" wp14:editId="154EC087">
                <wp:extent cx="347472" cy="384048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56D7BC8C" w14:textId="77777777" w:rsidR="00C81F28" w:rsidRDefault="00C81F2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2D693694" w14:textId="77777777" w:rsidR="00C81F28" w:rsidRDefault="00C81F2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3CCA2C" wp14:editId="7C24A643">
                <wp:extent cx="347472" cy="384048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61287E" w14:textId="77777777" w:rsidR="00C81F28" w:rsidRPr="00B025CF" w:rsidRDefault="00C81F28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549FF657" w:rsidR="00C81F28" w:rsidRPr="00B025CF" w:rsidRDefault="00C81F28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>test 6</w:t>
    </w:r>
    <w:r w:rsidRPr="00B025CF">
      <w:rPr>
        <w:rFonts w:ascii="BankGothic Lt BT" w:hAnsi="BankGothic Lt BT"/>
      </w:rPr>
      <w:tab/>
    </w:r>
    <w:proofErr w:type="spellStart"/>
    <w:r>
      <w:rPr>
        <w:rFonts w:ascii="BankGothic Lt BT" w:hAnsi="BankGothic Lt BT"/>
      </w:rPr>
      <w:t>ranken</w:t>
    </w:r>
    <w:proofErr w:type="spellEnd"/>
    <w:r>
      <w:rPr>
        <w:rFonts w:ascii="BankGothic Lt BT" w:hAnsi="BankGothic Lt BT"/>
      </w:rPr>
      <w:t xml:space="preserve"> technical college</w:t>
    </w:r>
    <w:r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B13"/>
    <w:multiLevelType w:val="hybridMultilevel"/>
    <w:tmpl w:val="71B80606"/>
    <w:lvl w:ilvl="0" w:tplc="A412F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68F3"/>
    <w:multiLevelType w:val="hybridMultilevel"/>
    <w:tmpl w:val="FAF4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64BAC"/>
    <w:multiLevelType w:val="hybridMultilevel"/>
    <w:tmpl w:val="96F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61402"/>
    <w:multiLevelType w:val="hybridMultilevel"/>
    <w:tmpl w:val="6B2C05F2"/>
    <w:lvl w:ilvl="0" w:tplc="882800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942A6"/>
    <w:multiLevelType w:val="hybridMultilevel"/>
    <w:tmpl w:val="2A80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70549"/>
    <w:multiLevelType w:val="hybridMultilevel"/>
    <w:tmpl w:val="25301CC8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626F3"/>
    <w:rsid w:val="00064A53"/>
    <w:rsid w:val="000F02CF"/>
    <w:rsid w:val="00100DF4"/>
    <w:rsid w:val="00125BB2"/>
    <w:rsid w:val="00127A7E"/>
    <w:rsid w:val="00130252"/>
    <w:rsid w:val="00141840"/>
    <w:rsid w:val="00151AE4"/>
    <w:rsid w:val="00181CC4"/>
    <w:rsid w:val="0018545B"/>
    <w:rsid w:val="001A25D9"/>
    <w:rsid w:val="001D4209"/>
    <w:rsid w:val="001E1581"/>
    <w:rsid w:val="001E3C51"/>
    <w:rsid w:val="002025E4"/>
    <w:rsid w:val="00222A30"/>
    <w:rsid w:val="00224C5A"/>
    <w:rsid w:val="00247719"/>
    <w:rsid w:val="00261383"/>
    <w:rsid w:val="002662E4"/>
    <w:rsid w:val="00267A80"/>
    <w:rsid w:val="00313C7F"/>
    <w:rsid w:val="00331C01"/>
    <w:rsid w:val="00334A0C"/>
    <w:rsid w:val="003A1F30"/>
    <w:rsid w:val="003D312A"/>
    <w:rsid w:val="003D7490"/>
    <w:rsid w:val="00412E81"/>
    <w:rsid w:val="0043063F"/>
    <w:rsid w:val="00431790"/>
    <w:rsid w:val="00447C02"/>
    <w:rsid w:val="00493D39"/>
    <w:rsid w:val="004C3334"/>
    <w:rsid w:val="00535412"/>
    <w:rsid w:val="005577B6"/>
    <w:rsid w:val="00590607"/>
    <w:rsid w:val="005B3A86"/>
    <w:rsid w:val="005C146F"/>
    <w:rsid w:val="005D655F"/>
    <w:rsid w:val="005D7908"/>
    <w:rsid w:val="00675C49"/>
    <w:rsid w:val="006A52BF"/>
    <w:rsid w:val="007140C7"/>
    <w:rsid w:val="00737275"/>
    <w:rsid w:val="00774550"/>
    <w:rsid w:val="007935EB"/>
    <w:rsid w:val="007C4BAD"/>
    <w:rsid w:val="007F1EB3"/>
    <w:rsid w:val="007F4963"/>
    <w:rsid w:val="00816474"/>
    <w:rsid w:val="00820A94"/>
    <w:rsid w:val="008573C1"/>
    <w:rsid w:val="00864FE9"/>
    <w:rsid w:val="00866D5F"/>
    <w:rsid w:val="00882999"/>
    <w:rsid w:val="00887D4F"/>
    <w:rsid w:val="008A6F64"/>
    <w:rsid w:val="008D14D8"/>
    <w:rsid w:val="008D3C9D"/>
    <w:rsid w:val="00914233"/>
    <w:rsid w:val="00930C4C"/>
    <w:rsid w:val="00950A2E"/>
    <w:rsid w:val="0095194A"/>
    <w:rsid w:val="0095693B"/>
    <w:rsid w:val="009D18A7"/>
    <w:rsid w:val="009F2DFA"/>
    <w:rsid w:val="00A327AF"/>
    <w:rsid w:val="00A411B1"/>
    <w:rsid w:val="00A414D9"/>
    <w:rsid w:val="00A7398D"/>
    <w:rsid w:val="00A9256D"/>
    <w:rsid w:val="00AA515D"/>
    <w:rsid w:val="00AA6A80"/>
    <w:rsid w:val="00AF2F32"/>
    <w:rsid w:val="00B025CF"/>
    <w:rsid w:val="00B755C0"/>
    <w:rsid w:val="00BC027D"/>
    <w:rsid w:val="00BD1D03"/>
    <w:rsid w:val="00BE1AF9"/>
    <w:rsid w:val="00C03E39"/>
    <w:rsid w:val="00C520CE"/>
    <w:rsid w:val="00C70C50"/>
    <w:rsid w:val="00C81F28"/>
    <w:rsid w:val="00C844E5"/>
    <w:rsid w:val="00C8703A"/>
    <w:rsid w:val="00CB0E86"/>
    <w:rsid w:val="00CE6CB6"/>
    <w:rsid w:val="00D372AD"/>
    <w:rsid w:val="00D56E03"/>
    <w:rsid w:val="00DA380B"/>
    <w:rsid w:val="00DC19D0"/>
    <w:rsid w:val="00DE635B"/>
    <w:rsid w:val="00E013AA"/>
    <w:rsid w:val="00E43935"/>
    <w:rsid w:val="00E51222"/>
    <w:rsid w:val="00E54208"/>
    <w:rsid w:val="00EB3FEB"/>
    <w:rsid w:val="00EE547F"/>
    <w:rsid w:val="00EE697D"/>
    <w:rsid w:val="00EF7F20"/>
    <w:rsid w:val="00F171A5"/>
    <w:rsid w:val="00F443DE"/>
    <w:rsid w:val="00F631A1"/>
    <w:rsid w:val="00FC7EA1"/>
    <w:rsid w:val="00FD151E"/>
    <w:rsid w:val="00FD18AB"/>
    <w:rsid w:val="00FE37CD"/>
    <w:rsid w:val="00FF2F73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C1A53-19E1-46E9-A53C-C3D4B9A93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2127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20</cp:revision>
  <cp:lastPrinted>2018-02-14T16:52:00Z</cp:lastPrinted>
  <dcterms:created xsi:type="dcterms:W3CDTF">2018-02-08T02:07:00Z</dcterms:created>
  <dcterms:modified xsi:type="dcterms:W3CDTF">2018-02-18T14:46:00Z</dcterms:modified>
</cp:coreProperties>
</file>