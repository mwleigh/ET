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6ECD0B9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B45FE">
        <w:rPr>
          <w:rFonts w:ascii="Verdana" w:hAnsi="Verdana"/>
          <w:b/>
          <w:sz w:val="24"/>
          <w:szCs w:val="24"/>
        </w:rPr>
        <w:t>Number Conversion, Math Functions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6AB7593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01D10DB2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AF1587" w:rsidRPr="00AF158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EB22EA">
        <w:rPr>
          <w:rFonts w:ascii="Verdana" w:hAnsi="Verdana"/>
          <w:sz w:val="20"/>
          <w:szCs w:val="20"/>
        </w:rPr>
        <w:t xml:space="preserve">Grade </w:t>
      </w:r>
      <w:r w:rsidR="00EB22EA" w:rsidRPr="00EB22EA">
        <w:rPr>
          <w:rFonts w:ascii="Verdana" w:hAnsi="Verdana"/>
          <w:sz w:val="20"/>
          <w:szCs w:val="20"/>
          <w:highlight w:val="yellow"/>
        </w:rPr>
        <w:t>30pts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  <w:bookmarkStart w:id="0" w:name="_GoBack"/>
      <w:bookmarkEnd w:id="0"/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231A0CBF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47B4F52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E86137" w14:paraId="2E73BD99" w14:textId="77777777" w:rsidTr="00673F4B">
        <w:tc>
          <w:tcPr>
            <w:tcW w:w="6295" w:type="dxa"/>
          </w:tcPr>
          <w:p w14:paraId="20B624D7" w14:textId="63946356" w:rsidR="00E86137" w:rsidRPr="00FB1E48" w:rsidRDefault="00E86137" w:rsidP="00AF1587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2144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9274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1001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0100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  <w:p w14:paraId="06B02174" w14:textId="61EB2463" w:rsidR="00E86137" w:rsidRPr="00FB1E48" w:rsidRDefault="00E86137" w:rsidP="00AF1587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2144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5612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0101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  <w:p w14:paraId="2E000E59" w14:textId="1324EE51" w:rsidR="00E86137" w:rsidRPr="00FB1E48" w:rsidRDefault="003B45FE" w:rsidP="00AF1587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424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0001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>1110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AF1587"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30</w:t>
            </w:r>
            <w:r w:rsidR="00E86137"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  <w:p w14:paraId="53333071" w14:textId="02808873" w:rsidR="00E86137" w:rsidRPr="00FB1E48" w:rsidRDefault="003B45FE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00001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>011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F1587"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11</w:t>
            </w:r>
            <w:r w:rsidR="00E86137"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  <w:p w14:paraId="6DD63D29" w14:textId="0AA1F4E7" w:rsidR="00E86137" w:rsidRPr="00FB1E48" w:rsidRDefault="00E86137" w:rsidP="00AF1587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2144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56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0011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1000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  <w:p w14:paraId="4EF52D21" w14:textId="1BFE29C2" w:rsidR="00E86137" w:rsidRPr="00FB1E48" w:rsidRDefault="00E86137" w:rsidP="00AF1587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2144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23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  <w:p w14:paraId="2ED11FBC" w14:textId="638A25AA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1011</w:t>
            </w:r>
            <w:r w:rsidR="00AF1587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1E48">
              <w:rPr>
                <w:rFonts w:ascii="Verdana" w:hAnsi="Verdana"/>
                <w:sz w:val="20"/>
                <w:szCs w:val="20"/>
              </w:rPr>
              <w:t>1010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F1587"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272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8</w:t>
            </w:r>
          </w:p>
          <w:p w14:paraId="592BAF43" w14:textId="1E0E15E0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1001</w:t>
            </w:r>
            <w:r w:rsidR="00AF1587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1E48">
              <w:rPr>
                <w:rFonts w:ascii="Verdana" w:hAnsi="Verdana"/>
                <w:sz w:val="20"/>
                <w:szCs w:val="20"/>
              </w:rPr>
              <w:t>0011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F1587"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223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8</w:t>
            </w:r>
          </w:p>
        </w:tc>
        <w:tc>
          <w:tcPr>
            <w:tcW w:w="3055" w:type="dxa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E86137" w:rsidRPr="0040125A" w14:paraId="6AE43821" w14:textId="77777777" w:rsidTr="00E959C4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76F9DEC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Truth Table</w:t>
                  </w:r>
                </w:p>
              </w:tc>
            </w:tr>
            <w:tr w:rsidR="00E86137" w:rsidRPr="0040125A" w14:paraId="14050F57" w14:textId="77777777" w:rsidTr="00E959C4">
              <w:tc>
                <w:tcPr>
                  <w:tcW w:w="540" w:type="dxa"/>
                  <w:shd w:val="clear" w:color="auto" w:fill="BFBFBF" w:themeFill="background1" w:themeFillShade="BF"/>
                </w:tcPr>
                <w:p w14:paraId="504A40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A89B9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658FC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49874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4D8962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09153F" w14:textId="77777777" w:rsidTr="00E959C4">
              <w:tc>
                <w:tcPr>
                  <w:tcW w:w="540" w:type="dxa"/>
                </w:tcPr>
                <w:p w14:paraId="212A46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EA601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76233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32817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EB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626904A" w14:textId="77777777" w:rsidTr="00E959C4">
              <w:tc>
                <w:tcPr>
                  <w:tcW w:w="540" w:type="dxa"/>
                </w:tcPr>
                <w:p w14:paraId="1480F8D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D719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0FE56C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853F9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9FD12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DB218E9" w14:textId="77777777" w:rsidTr="00E959C4">
              <w:tc>
                <w:tcPr>
                  <w:tcW w:w="540" w:type="dxa"/>
                </w:tcPr>
                <w:p w14:paraId="407A54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0E688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CDD9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2DC70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639AD1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22030CD" w14:textId="77777777" w:rsidTr="00E959C4">
              <w:tc>
                <w:tcPr>
                  <w:tcW w:w="540" w:type="dxa"/>
                </w:tcPr>
                <w:p w14:paraId="0472560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5BD51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09A4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F1D20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123FA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21A546C" w14:textId="77777777" w:rsidTr="00E959C4">
              <w:tc>
                <w:tcPr>
                  <w:tcW w:w="540" w:type="dxa"/>
                </w:tcPr>
                <w:p w14:paraId="77FCE13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5801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D9A0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1A4D8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21D88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32632AE" w14:textId="77777777" w:rsidTr="00E959C4">
              <w:tc>
                <w:tcPr>
                  <w:tcW w:w="540" w:type="dxa"/>
                </w:tcPr>
                <w:p w14:paraId="67257D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577DF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87F61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F8EB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7380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7D67ABF" w14:textId="77777777" w:rsidTr="00E959C4">
              <w:tc>
                <w:tcPr>
                  <w:tcW w:w="540" w:type="dxa"/>
                </w:tcPr>
                <w:p w14:paraId="1B731F9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8FD0B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A4746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67F7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9C939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FB6610D" w14:textId="77777777" w:rsidTr="00E959C4">
              <w:tc>
                <w:tcPr>
                  <w:tcW w:w="540" w:type="dxa"/>
                </w:tcPr>
                <w:p w14:paraId="4A2FAD1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210B5B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18A75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D992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CB5C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5168EDB" w14:textId="77777777" w:rsidTr="00E959C4">
              <w:tc>
                <w:tcPr>
                  <w:tcW w:w="540" w:type="dxa"/>
                </w:tcPr>
                <w:p w14:paraId="22B616C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9394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2BB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5B0F1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5F1E3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45ACD02" w14:textId="77777777" w:rsidTr="00E959C4">
              <w:tc>
                <w:tcPr>
                  <w:tcW w:w="540" w:type="dxa"/>
                </w:tcPr>
                <w:p w14:paraId="4D73127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29948A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86446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2FB13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52E17F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D0E9FA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A77819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B3831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B86E7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87250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480677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688F14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5102FA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FD2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92A677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D0D86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90A2D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4AA323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1E9D91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D2928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4B8FE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DD0C8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366E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CA59DF1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761472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9F3DA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1B859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E1A2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02A2A4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623390E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78A91BC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DE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19F35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98518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7C7F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845F56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F4B24D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D04E8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2615A6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D5CE3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455526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7BEF82A4" w14:textId="77777777" w:rsidR="00E86137" w:rsidRDefault="00E86137" w:rsidP="00C834FC">
            <w:pPr>
              <w:spacing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99ECDEF" w14:textId="2D1461F1" w:rsidR="00E86137" w:rsidRDefault="00E86137" w:rsidP="00673F4B">
      <w:pPr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FB1E48" w14:paraId="4ADD83D4" w14:textId="77777777" w:rsidTr="00673F4B">
        <w:tc>
          <w:tcPr>
            <w:tcW w:w="4682" w:type="dxa"/>
          </w:tcPr>
          <w:p w14:paraId="31583D2F" w14:textId="2B5A4A29" w:rsidR="00FB1E48" w:rsidRPr="00FB1E48" w:rsidRDefault="00FB1E48" w:rsidP="002B248F">
            <w:pPr>
              <w:pStyle w:val="ListParagraph"/>
              <w:numPr>
                <w:ilvl w:val="0"/>
                <w:numId w:val="3"/>
              </w:numPr>
              <w:tabs>
                <w:tab w:val="left" w:pos="1424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Pr="00FB1E48">
              <w:rPr>
                <w:rFonts w:ascii="Verdana" w:hAnsi="Verdana"/>
                <w:sz w:val="20"/>
                <w:szCs w:val="20"/>
              </w:rPr>
              <w:t>23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0101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0011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21300932" w14:textId="6AC8D2CA" w:rsidR="00FB1E48" w:rsidRPr="00FB1E48" w:rsidRDefault="00FB1E48" w:rsidP="002B248F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0011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</w:tr>
      <w:tr w:rsidR="00FB1E48" w14:paraId="0BB4BFFA" w14:textId="77777777" w:rsidTr="00673F4B">
        <w:tc>
          <w:tcPr>
            <w:tcW w:w="4682" w:type="dxa"/>
          </w:tcPr>
          <w:p w14:paraId="0C384F32" w14:textId="2C0B7323" w:rsidR="00FB1E48" w:rsidRPr="00FB1E48" w:rsidRDefault="00FB1E48" w:rsidP="002B248F">
            <w:pPr>
              <w:pStyle w:val="ListParagraph"/>
              <w:numPr>
                <w:ilvl w:val="0"/>
                <w:numId w:val="3"/>
              </w:numPr>
              <w:tabs>
                <w:tab w:val="left" w:pos="1424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23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DB6188" w:rsidRPr="00FB1E48">
              <w:rPr>
                <w:rFonts w:ascii="Verdana" w:hAnsi="Verdana"/>
                <w:sz w:val="20"/>
                <w:szCs w:val="20"/>
              </w:rPr>
              <w:tab/>
            </w:r>
            <w:r w:rsidR="00AF1587" w:rsidRPr="00AF1587">
              <w:rPr>
                <w:rFonts w:ascii="Verdana" w:hAnsi="Verdana"/>
                <w:sz w:val="20"/>
                <w:szCs w:val="20"/>
                <w:highlight w:val="yellow"/>
              </w:rPr>
              <w:t>19</w:t>
            </w:r>
            <w:r w:rsidRPr="00AF1587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  <w:tc>
          <w:tcPr>
            <w:tcW w:w="4678" w:type="dxa"/>
          </w:tcPr>
          <w:p w14:paraId="6742E0BE" w14:textId="66685F1E" w:rsidR="00FB1E48" w:rsidRPr="00FB1E48" w:rsidRDefault="00FB1E48" w:rsidP="002B248F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2B248F" w:rsidRPr="00FB1E48">
              <w:rPr>
                <w:rFonts w:ascii="Verdana" w:hAnsi="Verdana"/>
                <w:sz w:val="20"/>
                <w:szCs w:val="20"/>
              </w:rPr>
              <w:tab/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N/A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</w:tr>
      <w:tr w:rsidR="00FB1E48" w14:paraId="4058F9FC" w14:textId="77777777" w:rsidTr="00673F4B">
        <w:tc>
          <w:tcPr>
            <w:tcW w:w="4682" w:type="dxa"/>
          </w:tcPr>
          <w:p w14:paraId="362F21F3" w14:textId="50870CDD" w:rsidR="00FB1E48" w:rsidRPr="00FB1E48" w:rsidRDefault="00FB1E48" w:rsidP="002B248F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FB1E48">
              <w:rPr>
                <w:rFonts w:ascii="Verdana" w:hAnsi="Verdana"/>
                <w:sz w:val="20"/>
                <w:szCs w:val="20"/>
              </w:rPr>
              <w:t>4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1111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1010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0100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493639EC" w14:textId="07F99507" w:rsidR="00FB1E48" w:rsidRPr="00FB1E48" w:rsidRDefault="00FB1E48" w:rsidP="002B248F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0C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1110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0000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1100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</w:tr>
      <w:tr w:rsidR="00FB1E48" w14:paraId="02EEC65A" w14:textId="77777777" w:rsidTr="00673F4B">
        <w:tc>
          <w:tcPr>
            <w:tcW w:w="4682" w:type="dxa"/>
          </w:tcPr>
          <w:p w14:paraId="65FF2BFA" w14:textId="23263079" w:rsidR="00FB1E48" w:rsidRPr="00673F4B" w:rsidRDefault="00673F4B" w:rsidP="00673F4B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1101 0001 1001 1110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B248F" w:rsidRPr="00FB1E48">
              <w:rPr>
                <w:rFonts w:ascii="Verdana" w:hAnsi="Verdana"/>
                <w:sz w:val="20"/>
                <w:szCs w:val="20"/>
              </w:rPr>
              <w:tab/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D19E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16</w:t>
            </w:r>
          </w:p>
        </w:tc>
        <w:tc>
          <w:tcPr>
            <w:tcW w:w="4678" w:type="dxa"/>
          </w:tcPr>
          <w:p w14:paraId="0946F9EE" w14:textId="26CDA615" w:rsidR="00FB1E48" w:rsidRPr="00673F4B" w:rsidRDefault="00673F4B" w:rsidP="00673F4B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010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1 1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11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2B248F" w:rsidRPr="00FB1E48">
              <w:rPr>
                <w:rFonts w:ascii="Verdana" w:hAnsi="Verdana"/>
                <w:sz w:val="20"/>
                <w:szCs w:val="20"/>
              </w:rPr>
              <w:tab/>
            </w:r>
            <w:r w:rsidR="002B248F" w:rsidRPr="002B248F">
              <w:rPr>
                <w:rFonts w:ascii="Verdana" w:hAnsi="Verdana"/>
                <w:sz w:val="20"/>
                <w:szCs w:val="20"/>
                <w:highlight w:val="yellow"/>
              </w:rPr>
              <w:t>ABCD</w:t>
            </w:r>
            <w:r w:rsidRPr="002B248F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16</w:t>
            </w:r>
          </w:p>
        </w:tc>
      </w:tr>
    </w:tbl>
    <w:p w14:paraId="5DCCFAFB" w14:textId="77777777" w:rsidR="00673F4B" w:rsidRDefault="00673F4B" w:rsidP="00673F4B">
      <w:pPr>
        <w:tabs>
          <w:tab w:val="left" w:pos="2880"/>
        </w:tabs>
        <w:spacing w:before="24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to the indicated number base.</w:t>
      </w:r>
    </w:p>
    <w:bookmarkStart w:id="1" w:name="_MON_1584513239"/>
    <w:bookmarkEnd w:id="1"/>
    <w:p w14:paraId="1BC5541D" w14:textId="0BAC579F" w:rsidR="00673F4B" w:rsidRPr="00931D9F" w:rsidRDefault="00673F4B" w:rsidP="00673F4B">
      <w:pPr>
        <w:tabs>
          <w:tab w:val="left" w:pos="2880"/>
        </w:tabs>
        <w:spacing w:before="24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64" w:dyaOrig="600" w14:anchorId="583AA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05pt;height:29.95pt" o:ole="">
            <v:imagedata r:id="rId7" o:title=""/>
          </v:shape>
          <o:OLEObject Type="Embed" ProgID="Excel.Sheet.12" ShapeID="_x0000_i1025" DrawAspect="Content" ObjectID="_1606470846" r:id="rId8"/>
        </w:object>
      </w:r>
    </w:p>
    <w:p w14:paraId="7C38A9B5" w14:textId="6D85ABF7" w:rsidR="00673F4B" w:rsidRPr="00673F4B" w:rsidRDefault="00673F4B" w:rsidP="00673F4B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673F4B">
        <w:rPr>
          <w:rFonts w:ascii="Verdana" w:hAnsi="Verdana"/>
          <w:sz w:val="20"/>
          <w:szCs w:val="20"/>
        </w:rPr>
        <w:t xml:space="preserve">Word </w:t>
      </w:r>
      <w:r w:rsidRPr="00673F4B">
        <w:rPr>
          <w:rFonts w:ascii="Verdana" w:hAnsi="Verdana"/>
          <w:sz w:val="20"/>
          <w:szCs w:val="20"/>
        </w:rPr>
        <w:tab/>
      </w:r>
      <w:r w:rsidR="008C7530" w:rsidRPr="008C7530">
        <w:rPr>
          <w:rFonts w:ascii="Verdana" w:hAnsi="Verdana"/>
          <w:sz w:val="20"/>
          <w:szCs w:val="20"/>
          <w:highlight w:val="yellow"/>
        </w:rPr>
        <w:t>2BAD</w:t>
      </w:r>
      <w:r w:rsidRPr="008C7530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4D38868" w14:textId="22E07096" w:rsidR="00673F4B" w:rsidRPr="00673F4B" w:rsidRDefault="00673F4B" w:rsidP="00673F4B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673F4B">
        <w:rPr>
          <w:rFonts w:ascii="Verdana" w:hAnsi="Verdana"/>
          <w:sz w:val="20"/>
          <w:szCs w:val="20"/>
        </w:rPr>
        <w:t xml:space="preserve">Byte </w:t>
      </w:r>
      <w:r w:rsidRPr="00673F4B">
        <w:rPr>
          <w:rFonts w:ascii="Verdana" w:hAnsi="Verdana"/>
          <w:sz w:val="20"/>
          <w:szCs w:val="20"/>
        </w:rPr>
        <w:tab/>
      </w:r>
      <w:r w:rsidR="008C7530" w:rsidRPr="008C7530">
        <w:rPr>
          <w:rFonts w:ascii="Verdana" w:hAnsi="Verdana"/>
          <w:sz w:val="20"/>
          <w:szCs w:val="20"/>
          <w:highlight w:val="yellow"/>
        </w:rPr>
        <w:t>255</w:t>
      </w:r>
      <w:r w:rsidRPr="008C7530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0143A152" w14:textId="172ECF7D" w:rsidR="00095A4F" w:rsidRPr="00673F4B" w:rsidRDefault="00673F4B" w:rsidP="00095A4F">
      <w:pPr>
        <w:pStyle w:val="ListParagraph"/>
        <w:numPr>
          <w:ilvl w:val="0"/>
          <w:numId w:val="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673F4B">
        <w:rPr>
          <w:rFonts w:ascii="Verdana" w:hAnsi="Verdana"/>
          <w:sz w:val="20"/>
          <w:szCs w:val="20"/>
        </w:rPr>
        <w:t xml:space="preserve">Nibble </w:t>
      </w:r>
      <w:r w:rsidRPr="00673F4B">
        <w:rPr>
          <w:rFonts w:ascii="Verdana" w:hAnsi="Verdana"/>
          <w:sz w:val="20"/>
          <w:szCs w:val="20"/>
        </w:rPr>
        <w:tab/>
      </w:r>
      <w:r w:rsidR="008C7530" w:rsidRPr="008C7530">
        <w:rPr>
          <w:rFonts w:ascii="Verdana" w:hAnsi="Verdana"/>
          <w:sz w:val="20"/>
          <w:szCs w:val="20"/>
          <w:highlight w:val="yellow"/>
        </w:rPr>
        <w:t>13</w:t>
      </w:r>
      <w:r w:rsidRPr="008C7530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C716132" w14:textId="7C3C8646" w:rsidR="000E0D34" w:rsidRDefault="00453071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</w:t>
      </w:r>
      <w:r w:rsidR="009A1C5F">
        <w:rPr>
          <w:rFonts w:ascii="Verdana" w:hAnsi="Verdana"/>
          <w:sz w:val="20"/>
          <w:szCs w:val="20"/>
        </w:rPr>
        <w:t>program</w:t>
      </w:r>
      <w:r>
        <w:rPr>
          <w:rFonts w:ascii="Verdana" w:hAnsi="Verdana"/>
          <w:sz w:val="20"/>
          <w:szCs w:val="20"/>
        </w:rPr>
        <w:t xml:space="preserve">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9A1C5F">
        <w:rPr>
          <w:rFonts w:ascii="Verdana" w:hAnsi="Verdana"/>
          <w:sz w:val="20"/>
          <w:szCs w:val="20"/>
        </w:rPr>
        <w:t>rung</w:t>
      </w:r>
      <w:r w:rsidR="000E0D34" w:rsidRPr="00F63CD7">
        <w:rPr>
          <w:rFonts w:ascii="Verdana" w:hAnsi="Verdana"/>
          <w:sz w:val="20"/>
          <w:szCs w:val="20"/>
        </w:rPr>
        <w:t xml:space="preserve">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95A4F">
        <w:rPr>
          <w:rFonts w:ascii="Verdana" w:hAnsi="Verdana"/>
          <w:sz w:val="20"/>
          <w:szCs w:val="20"/>
        </w:rPr>
        <w:t xml:space="preserve"> Explain in detail.</w:t>
      </w:r>
    </w:p>
    <w:p w14:paraId="71CF723B" w14:textId="14646D2C" w:rsidR="009A1C5F" w:rsidRPr="009A1C5F" w:rsidRDefault="009A1C5F" w:rsidP="009A1C5F">
      <w:pPr>
        <w:tabs>
          <w:tab w:val="left" w:pos="2880"/>
        </w:tabs>
        <w:spacing w:before="120" w:after="0"/>
        <w:ind w:left="1530"/>
        <w:rPr>
          <w:rFonts w:ascii="Verdana" w:hAnsi="Verdana"/>
          <w:sz w:val="20"/>
          <w:szCs w:val="20"/>
        </w:rPr>
      </w:pPr>
      <w:r w:rsidRPr="009A1C5F">
        <w:rPr>
          <w:rFonts w:ascii="Verdana" w:hAnsi="Verdana"/>
          <w:sz w:val="20"/>
          <w:szCs w:val="20"/>
          <w:highlight w:val="yellow"/>
        </w:rPr>
        <w:t xml:space="preserve">Yes, XIC I:0/0, XIO </w:t>
      </w:r>
      <w:r w:rsidRPr="009A1C5F">
        <w:rPr>
          <w:rFonts w:ascii="Verdana" w:hAnsi="Verdana"/>
          <w:sz w:val="20"/>
          <w:szCs w:val="20"/>
          <w:highlight w:val="yellow"/>
        </w:rPr>
        <w:t>I</w:t>
      </w:r>
      <w:r w:rsidRPr="009A1C5F">
        <w:rPr>
          <w:rFonts w:ascii="Verdana" w:hAnsi="Verdana"/>
          <w:sz w:val="20"/>
          <w:szCs w:val="20"/>
          <w:highlight w:val="yellow"/>
        </w:rPr>
        <w:t xml:space="preserve">:0/3, XIC </w:t>
      </w:r>
      <w:r w:rsidRPr="009A1C5F">
        <w:rPr>
          <w:rFonts w:ascii="Verdana" w:hAnsi="Verdana"/>
          <w:sz w:val="20"/>
          <w:szCs w:val="20"/>
          <w:highlight w:val="yellow"/>
        </w:rPr>
        <w:t>I</w:t>
      </w:r>
      <w:r w:rsidRPr="009A1C5F">
        <w:rPr>
          <w:rFonts w:ascii="Verdana" w:hAnsi="Verdana"/>
          <w:sz w:val="20"/>
          <w:szCs w:val="20"/>
          <w:highlight w:val="yellow"/>
        </w:rPr>
        <w:t xml:space="preserve">:0/5, XIC </w:t>
      </w:r>
      <w:r w:rsidRPr="009A1C5F">
        <w:rPr>
          <w:rFonts w:ascii="Verdana" w:hAnsi="Verdana"/>
          <w:sz w:val="20"/>
          <w:szCs w:val="20"/>
          <w:highlight w:val="yellow"/>
        </w:rPr>
        <w:t>I</w:t>
      </w:r>
      <w:r w:rsidRPr="009A1C5F">
        <w:rPr>
          <w:rFonts w:ascii="Verdana" w:hAnsi="Verdana"/>
          <w:sz w:val="20"/>
          <w:szCs w:val="20"/>
          <w:highlight w:val="yellow"/>
        </w:rPr>
        <w:t>:0/6 all have logical continuity.</w:t>
      </w:r>
    </w:p>
    <w:p w14:paraId="60D34B90" w14:textId="0B9E3CF9" w:rsidR="000E0D34" w:rsidRDefault="00FE25CA" w:rsidP="009A1C5F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095CA16" wp14:editId="309F4933">
            <wp:extent cx="3867912" cy="1316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FE2" w14:textId="310205A6" w:rsidR="00677AF8" w:rsidRPr="00677AF8" w:rsidRDefault="00677AF8" w:rsidP="009A1C5F">
      <w:pPr>
        <w:tabs>
          <w:tab w:val="left" w:pos="2880"/>
        </w:tabs>
        <w:spacing w:before="96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0D384BFC" w:rsidR="001332D3" w:rsidRDefault="001332D3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673F4B">
        <w:rPr>
          <w:rFonts w:ascii="Verdana" w:hAnsi="Verdana"/>
          <w:sz w:val="20"/>
          <w:szCs w:val="20"/>
        </w:rPr>
        <w:t>ADD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265C060A" w14:textId="734F82C2" w:rsidR="004467D9" w:rsidRPr="009A1C5F" w:rsidRDefault="004467D9" w:rsidP="004467D9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9A1C5F">
        <w:rPr>
          <w:rFonts w:ascii="Verdana" w:hAnsi="Verdana"/>
          <w:sz w:val="20"/>
          <w:szCs w:val="20"/>
          <w:highlight w:val="yellow"/>
        </w:rPr>
        <w:t>Set a register based on the sum of two numbers</w:t>
      </w:r>
    </w:p>
    <w:p w14:paraId="3DD12AB0" w14:textId="55F2E86A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</w:t>
      </w:r>
      <w:r w:rsidR="00673F4B">
        <w:rPr>
          <w:rFonts w:ascii="Verdana" w:hAnsi="Verdana"/>
          <w:sz w:val="20"/>
          <w:szCs w:val="20"/>
        </w:rPr>
        <w:t>a register</w:t>
      </w:r>
      <w:r>
        <w:rPr>
          <w:rFonts w:ascii="Verdana" w:hAnsi="Verdana"/>
          <w:sz w:val="20"/>
          <w:szCs w:val="20"/>
        </w:rPr>
        <w:t xml:space="preserve"> </w:t>
      </w:r>
      <w:r w:rsidR="00673F4B">
        <w:rPr>
          <w:rFonts w:ascii="Verdana" w:hAnsi="Verdana"/>
          <w:sz w:val="20"/>
          <w:szCs w:val="20"/>
        </w:rPr>
        <w:t>based on the product of two numbers</w:t>
      </w:r>
    </w:p>
    <w:p w14:paraId="186C8839" w14:textId="466A2C7D" w:rsidR="004467D9" w:rsidRDefault="004467D9" w:rsidP="004467D9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512103E5" w14:textId="1F7E0AD5" w:rsidR="004467D9" w:rsidRDefault="004467D9" w:rsidP="004467D9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71861E40" w14:textId="4F6ACE01" w:rsidR="001332D3" w:rsidRDefault="00F46CA3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673F4B">
        <w:rPr>
          <w:rFonts w:ascii="Verdana" w:hAnsi="Verdana"/>
          <w:sz w:val="20"/>
          <w:szCs w:val="20"/>
        </w:rPr>
        <w:t>SUB</w:t>
      </w:r>
      <w:r>
        <w:rPr>
          <w:rFonts w:ascii="Verdana" w:hAnsi="Verdana"/>
          <w:sz w:val="20"/>
          <w:szCs w:val="20"/>
        </w:rPr>
        <w:t xml:space="preserve">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61E18FFF" w14:textId="77777777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255E21E6" w14:textId="77777777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27473C7D" w14:textId="77777777" w:rsidR="004467D9" w:rsidRPr="009A1C5F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9A1C5F">
        <w:rPr>
          <w:rFonts w:ascii="Verdana" w:hAnsi="Verdana"/>
          <w:sz w:val="20"/>
          <w:szCs w:val="20"/>
          <w:highlight w:val="yellow"/>
        </w:rPr>
        <w:t>Set a register based on the difference of two numbers</w:t>
      </w:r>
    </w:p>
    <w:p w14:paraId="72E84945" w14:textId="622A64F2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289E8042" w14:textId="20A336F6" w:rsidR="008017A4" w:rsidRDefault="008017A4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4467D9">
        <w:rPr>
          <w:rFonts w:ascii="Verdana" w:hAnsi="Verdana"/>
          <w:sz w:val="20"/>
          <w:szCs w:val="20"/>
        </w:rPr>
        <w:t>DIV</w:t>
      </w:r>
      <w:r>
        <w:rPr>
          <w:rFonts w:ascii="Verdana" w:hAnsi="Verdana"/>
          <w:sz w:val="20"/>
          <w:szCs w:val="20"/>
        </w:rPr>
        <w:t xml:space="preserve"> would be used to?</w:t>
      </w:r>
    </w:p>
    <w:p w14:paraId="1F2A7DB0" w14:textId="77777777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3C2483E8" w14:textId="77777777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5FE5333F" w14:textId="77777777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76EBDB2A" w14:textId="068C476F" w:rsidR="004467D9" w:rsidRPr="009A1C5F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9A1C5F">
        <w:rPr>
          <w:rFonts w:ascii="Verdana" w:hAnsi="Verdana"/>
          <w:sz w:val="20"/>
          <w:szCs w:val="20"/>
          <w:highlight w:val="yellow"/>
        </w:rPr>
        <w:t xml:space="preserve">Set a register based on the </w:t>
      </w:r>
      <w:r w:rsidR="00DB6188" w:rsidRPr="009A1C5F">
        <w:rPr>
          <w:rFonts w:ascii="Verdana" w:hAnsi="Verdana"/>
          <w:sz w:val="20"/>
          <w:szCs w:val="20"/>
          <w:highlight w:val="yellow"/>
        </w:rPr>
        <w:t>dividend</w:t>
      </w:r>
      <w:r w:rsidRPr="009A1C5F">
        <w:rPr>
          <w:rFonts w:ascii="Verdana" w:hAnsi="Verdana"/>
          <w:sz w:val="20"/>
          <w:szCs w:val="20"/>
          <w:highlight w:val="yellow"/>
        </w:rPr>
        <w:t xml:space="preserve"> of two numbers</w:t>
      </w:r>
    </w:p>
    <w:p w14:paraId="01895611" w14:textId="2490B2E4" w:rsidR="008017A4" w:rsidRDefault="008017A4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4467D9">
        <w:rPr>
          <w:rFonts w:ascii="Verdana" w:hAnsi="Verdana"/>
          <w:sz w:val="20"/>
          <w:szCs w:val="20"/>
        </w:rPr>
        <w:t>MUL</w:t>
      </w:r>
      <w:r>
        <w:rPr>
          <w:rFonts w:ascii="Verdana" w:hAnsi="Verdana"/>
          <w:sz w:val="20"/>
          <w:szCs w:val="20"/>
        </w:rPr>
        <w:t xml:space="preserve"> would be used to?</w:t>
      </w:r>
    </w:p>
    <w:p w14:paraId="6A481EFF" w14:textId="77777777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6BD9FC18" w14:textId="77777777" w:rsidR="004467D9" w:rsidRPr="009A1C5F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9A1C5F">
        <w:rPr>
          <w:rFonts w:ascii="Verdana" w:hAnsi="Verdana"/>
          <w:sz w:val="20"/>
          <w:szCs w:val="20"/>
          <w:highlight w:val="yellow"/>
        </w:rPr>
        <w:t>Set a register based on the product of two numbers</w:t>
      </w:r>
    </w:p>
    <w:p w14:paraId="24A90E4B" w14:textId="77777777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04962A8B" w14:textId="05BDA9D0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16122F87" w14:textId="136977BC" w:rsidR="004467D9" w:rsidRDefault="004467D9" w:rsidP="004467D9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a </w:t>
      </w:r>
      <w:r w:rsidRPr="00DB6188">
        <w:rPr>
          <w:rFonts w:ascii="Verdana" w:hAnsi="Verdana"/>
          <w:i/>
          <w:sz w:val="20"/>
          <w:szCs w:val="20"/>
        </w:rPr>
        <w:t xml:space="preserve">motor </w:t>
      </w:r>
      <w:r w:rsidR="00A6051F" w:rsidRPr="00DB6188">
        <w:rPr>
          <w:rFonts w:ascii="Verdana" w:hAnsi="Verdana"/>
          <w:i/>
          <w:sz w:val="20"/>
          <w:szCs w:val="20"/>
        </w:rPr>
        <w:t>timer</w:t>
      </w:r>
      <w:r w:rsidR="00A6051F">
        <w:rPr>
          <w:rFonts w:ascii="Verdana" w:hAnsi="Verdana"/>
          <w:sz w:val="20"/>
          <w:szCs w:val="20"/>
        </w:rPr>
        <w:t xml:space="preserve"> is done</w:t>
      </w:r>
      <w:r>
        <w:rPr>
          <w:rFonts w:ascii="Verdana" w:hAnsi="Verdana"/>
          <w:sz w:val="20"/>
          <w:szCs w:val="20"/>
        </w:rPr>
        <w:t xml:space="preserve">, </w:t>
      </w:r>
      <w:r w:rsidR="00DB6188">
        <w:rPr>
          <w:rFonts w:ascii="Verdana" w:hAnsi="Verdana"/>
          <w:sz w:val="20"/>
          <w:szCs w:val="20"/>
        </w:rPr>
        <w:t xml:space="preserve">half of </w:t>
      </w:r>
      <w:r>
        <w:rPr>
          <w:rFonts w:ascii="Verdana" w:hAnsi="Verdana"/>
          <w:sz w:val="20"/>
          <w:szCs w:val="20"/>
        </w:rPr>
        <w:t xml:space="preserve">the </w:t>
      </w:r>
      <w:r w:rsidR="00A6051F">
        <w:rPr>
          <w:rFonts w:ascii="Verdana" w:hAnsi="Verdana"/>
          <w:sz w:val="20"/>
          <w:szCs w:val="20"/>
        </w:rPr>
        <w:t xml:space="preserve">timer’s accumulative value </w:t>
      </w:r>
      <w:r w:rsidR="00DB6188">
        <w:rPr>
          <w:rFonts w:ascii="Verdana" w:hAnsi="Verdana"/>
          <w:sz w:val="20"/>
          <w:szCs w:val="20"/>
        </w:rPr>
        <w:t>needs to be stored in an integer register</w:t>
      </w:r>
      <w:r>
        <w:rPr>
          <w:rFonts w:ascii="Verdana" w:hAnsi="Verdana"/>
          <w:sz w:val="20"/>
          <w:szCs w:val="20"/>
        </w:rPr>
        <w:t xml:space="preserve">. Explain why the following code is </w:t>
      </w:r>
      <w:r w:rsidRPr="00A6051F">
        <w:rPr>
          <w:rFonts w:ascii="Verdana" w:hAnsi="Verdana"/>
          <w:sz w:val="20"/>
          <w:szCs w:val="20"/>
          <w:u w:val="single"/>
        </w:rPr>
        <w:t>not</w:t>
      </w:r>
      <w:r>
        <w:rPr>
          <w:rFonts w:ascii="Verdana" w:hAnsi="Verdana"/>
          <w:sz w:val="20"/>
          <w:szCs w:val="20"/>
        </w:rPr>
        <w:t xml:space="preserve"> optimal.</w:t>
      </w:r>
    </w:p>
    <w:p w14:paraId="556170DE" w14:textId="70E6ABEE" w:rsidR="00A6051F" w:rsidRDefault="00DB6188" w:rsidP="00A6051F">
      <w:pPr>
        <w:tabs>
          <w:tab w:val="left" w:pos="2880"/>
        </w:tabs>
        <w:spacing w:before="120"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70B0DBF" wp14:editId="3AF4E70D">
            <wp:extent cx="4288536" cy="10424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36" cy="104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BDAC" w14:textId="298279E1" w:rsidR="009A1C5F" w:rsidRPr="00A6051F" w:rsidRDefault="009A1C5F" w:rsidP="009A1C5F">
      <w:pPr>
        <w:tabs>
          <w:tab w:val="left" w:pos="2880"/>
        </w:tabs>
        <w:spacing w:before="120" w:after="0"/>
        <w:ind w:left="1800"/>
        <w:rPr>
          <w:rFonts w:ascii="Verdana" w:hAnsi="Verdana"/>
          <w:sz w:val="20"/>
          <w:szCs w:val="20"/>
        </w:rPr>
      </w:pPr>
      <w:r w:rsidRPr="009A1C5F">
        <w:rPr>
          <w:rFonts w:ascii="Verdana" w:hAnsi="Verdana"/>
          <w:sz w:val="20"/>
          <w:szCs w:val="20"/>
          <w:highlight w:val="yellow"/>
        </w:rPr>
        <w:t>The divide function will be calculated thousands per second when it only needs to be performed once when the timer completes.</w:t>
      </w:r>
    </w:p>
    <w:p w14:paraId="525A9642" w14:textId="77777777" w:rsidR="008017A4" w:rsidRDefault="008017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135C125" w14:textId="77777777" w:rsidR="00095A4F" w:rsidRPr="00095A4F" w:rsidRDefault="00095A4F" w:rsidP="00095A4F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lastRenderedPageBreak/>
        <w:t>Draw the output to the following logic diagrams.</w:t>
      </w:r>
    </w:p>
    <w:p w14:paraId="08747EC0" w14:textId="00C611F7" w:rsidR="004D0960" w:rsidRDefault="009A1C5F" w:rsidP="00F830A1">
      <w:pPr>
        <w:tabs>
          <w:tab w:val="left" w:pos="2880"/>
        </w:tabs>
        <w:spacing w:before="480" w:after="1200"/>
        <w:ind w:left="720"/>
      </w:pPr>
      <w:r w:rsidRPr="009A1C5F">
        <w:drawing>
          <wp:inline distT="0" distB="0" distL="0" distR="0" wp14:anchorId="4BD4F2F6" wp14:editId="0CDE8684">
            <wp:extent cx="4745736" cy="2185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EF5F" w14:textId="77777777" w:rsidR="009A1C5F" w:rsidRDefault="009A1C5F" w:rsidP="009A1C5F">
      <w:pPr>
        <w:pBdr>
          <w:bottom w:val="single" w:sz="4" w:space="1" w:color="auto"/>
        </w:pBdr>
        <w:tabs>
          <w:tab w:val="left" w:pos="2880"/>
        </w:tabs>
        <w:spacing w:before="240" w:after="240"/>
        <w:ind w:left="720"/>
      </w:pPr>
    </w:p>
    <w:p w14:paraId="09A30C36" w14:textId="074C2BCF" w:rsidR="00CF4259" w:rsidRDefault="009A1C5F" w:rsidP="00CF4259">
      <w:pPr>
        <w:tabs>
          <w:tab w:val="left" w:pos="2880"/>
        </w:tabs>
        <w:spacing w:before="480" w:after="120"/>
        <w:ind w:left="720"/>
      </w:pPr>
      <w:r w:rsidRPr="009A1C5F">
        <w:drawing>
          <wp:inline distT="0" distB="0" distL="0" distR="0" wp14:anchorId="730EC8AA" wp14:editId="10394984">
            <wp:extent cx="3730752" cy="132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7936" w14:textId="77777777" w:rsidR="009A1C5F" w:rsidRDefault="009A1C5F" w:rsidP="009A1C5F">
      <w:pPr>
        <w:pBdr>
          <w:bottom w:val="single" w:sz="4" w:space="1" w:color="auto"/>
        </w:pBdr>
        <w:tabs>
          <w:tab w:val="left" w:pos="2880"/>
        </w:tabs>
        <w:spacing w:before="240" w:after="240"/>
        <w:ind w:left="720"/>
      </w:pPr>
    </w:p>
    <w:p w14:paraId="2E34F6D2" w14:textId="68B0CFB8" w:rsidR="00C23933" w:rsidRDefault="009A1C5F" w:rsidP="00CF4259">
      <w:pPr>
        <w:tabs>
          <w:tab w:val="left" w:pos="2880"/>
        </w:tabs>
        <w:spacing w:before="480" w:after="120"/>
        <w:ind w:left="720"/>
      </w:pPr>
      <w:r w:rsidRPr="009A1C5F">
        <w:drawing>
          <wp:inline distT="0" distB="0" distL="0" distR="0" wp14:anchorId="34182DED" wp14:editId="621DBD21">
            <wp:extent cx="4727448" cy="21854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48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9BC2" w14:textId="04F07B91" w:rsidR="001401A4" w:rsidRDefault="001401A4">
      <w:r>
        <w:br w:type="page"/>
      </w:r>
    </w:p>
    <w:p w14:paraId="635DA085" w14:textId="290ADCD4" w:rsidR="00F830A1" w:rsidRPr="00095A4F" w:rsidRDefault="00F830A1" w:rsidP="00F830A1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lastRenderedPageBreak/>
        <w:t xml:space="preserve">Draw </w:t>
      </w:r>
      <w:r w:rsidR="00295197">
        <w:rPr>
          <w:rFonts w:ascii="Verdana" w:hAnsi="Verdana"/>
          <w:sz w:val="20"/>
          <w:szCs w:val="20"/>
        </w:rPr>
        <w:t xml:space="preserve">a </w:t>
      </w:r>
      <w:r w:rsidR="008B36EB">
        <w:rPr>
          <w:rFonts w:ascii="Verdana" w:hAnsi="Verdana"/>
          <w:sz w:val="20"/>
          <w:szCs w:val="20"/>
        </w:rPr>
        <w:t xml:space="preserve">sealing </w:t>
      </w:r>
      <w:r w:rsidR="00DB6188">
        <w:rPr>
          <w:rFonts w:ascii="Verdana" w:hAnsi="Verdana"/>
          <w:sz w:val="20"/>
          <w:szCs w:val="20"/>
        </w:rPr>
        <w:t xml:space="preserve">start/stop </w:t>
      </w:r>
      <w:r w:rsidR="00295197" w:rsidRPr="00295197">
        <w:rPr>
          <w:rFonts w:ascii="Verdana" w:hAnsi="Verdana"/>
          <w:sz w:val="20"/>
          <w:szCs w:val="20"/>
          <w:u w:val="single"/>
        </w:rPr>
        <w:t>manual motor control</w:t>
      </w:r>
      <w:r w:rsidR="00295197">
        <w:rPr>
          <w:rFonts w:ascii="Verdana" w:hAnsi="Verdana"/>
          <w:sz w:val="20"/>
          <w:szCs w:val="20"/>
        </w:rPr>
        <w:t xml:space="preserve"> circuit using a NC pushbutton, a NO pushbutton, an eight-pin control relay</w:t>
      </w:r>
      <w:r w:rsidR="008B36EB">
        <w:rPr>
          <w:rFonts w:ascii="Verdana" w:hAnsi="Verdana"/>
          <w:sz w:val="20"/>
          <w:szCs w:val="20"/>
        </w:rPr>
        <w:t>, a green pilot light (running) and a red pilot light (stopped)</w:t>
      </w:r>
      <w:r w:rsidRPr="00095A4F">
        <w:rPr>
          <w:rFonts w:ascii="Verdana" w:hAnsi="Verdana"/>
          <w:sz w:val="20"/>
          <w:szCs w:val="20"/>
        </w:rPr>
        <w:t>.</w:t>
      </w:r>
      <w:r w:rsidR="00295197">
        <w:rPr>
          <w:rFonts w:ascii="Verdana" w:hAnsi="Verdana"/>
          <w:sz w:val="20"/>
          <w:szCs w:val="20"/>
        </w:rPr>
        <w:t xml:space="preserve"> Label all rungs, wires and terminals. Ensure to include contact cross-references.</w:t>
      </w:r>
      <w:r w:rsidR="003B45FE">
        <w:rPr>
          <w:rFonts w:ascii="Verdana" w:hAnsi="Verdana"/>
          <w:sz w:val="20"/>
          <w:szCs w:val="20"/>
        </w:rPr>
        <w:t xml:space="preserve"> Control circuit shall be 24VDC and the Motor is 120VAC.</w:t>
      </w:r>
      <w:r w:rsidR="00EB22EA">
        <w:rPr>
          <w:rFonts w:ascii="Verdana" w:hAnsi="Verdana"/>
          <w:sz w:val="20"/>
          <w:szCs w:val="20"/>
        </w:rPr>
        <w:t xml:space="preserve"> </w:t>
      </w:r>
      <w:r w:rsidR="00EB22EA" w:rsidRPr="00EB22EA">
        <w:rPr>
          <w:rFonts w:ascii="Verdana" w:hAnsi="Verdana"/>
          <w:sz w:val="20"/>
          <w:szCs w:val="20"/>
          <w:highlight w:val="yellow"/>
        </w:rPr>
        <w:t>(2 pts.)</w:t>
      </w:r>
    </w:p>
    <w:p w14:paraId="7AFBE5BF" w14:textId="7A2D95C3" w:rsidR="00F830A1" w:rsidRPr="004D0960" w:rsidRDefault="001D2612" w:rsidP="003527DC">
      <w:pPr>
        <w:tabs>
          <w:tab w:val="left" w:pos="2880"/>
        </w:tabs>
        <w:spacing w:after="0"/>
        <w:ind w:left="1440"/>
        <w:rPr>
          <w:rFonts w:ascii="Verdana" w:hAnsi="Verdana"/>
          <w:sz w:val="20"/>
          <w:szCs w:val="20"/>
        </w:rPr>
      </w:pPr>
      <w:r w:rsidRPr="001D2612">
        <w:drawing>
          <wp:inline distT="0" distB="0" distL="0" distR="0" wp14:anchorId="4A0C5F53" wp14:editId="230461ED">
            <wp:extent cx="5516880" cy="34124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0A1" w:rsidRPr="004D0960" w:rsidSect="00E013AA">
      <w:headerReference w:type="first" r:id="rId21"/>
      <w:footerReference w:type="first" r:id="rId2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D55E2" w14:textId="77777777" w:rsidR="00CC5E9D" w:rsidRDefault="00CC5E9D" w:rsidP="005B3A86">
      <w:pPr>
        <w:spacing w:after="0" w:line="240" w:lineRule="auto"/>
      </w:pPr>
      <w:r>
        <w:separator/>
      </w:r>
    </w:p>
  </w:endnote>
  <w:endnote w:type="continuationSeparator" w:id="0">
    <w:p w14:paraId="5FE16A95" w14:textId="77777777" w:rsidR="00CC5E9D" w:rsidRDefault="00CC5E9D" w:rsidP="005B3A86">
      <w:pPr>
        <w:spacing w:after="0" w:line="240" w:lineRule="auto"/>
      </w:pPr>
      <w:r>
        <w:continuationSeparator/>
      </w:r>
    </w:p>
  </w:endnote>
  <w:endnote w:type="continuationNotice" w:id="1">
    <w:p w14:paraId="7D635B08" w14:textId="77777777" w:rsidR="00CC5E9D" w:rsidRDefault="00CC5E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08F7843A" w:rsidR="00095A4F" w:rsidRPr="007C2507" w:rsidRDefault="00095A4F" w:rsidP="001D2612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35851D51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2895BB22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038677F1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A3727" w14:textId="77777777" w:rsidR="00CC5E9D" w:rsidRDefault="00CC5E9D" w:rsidP="005B3A86">
      <w:pPr>
        <w:spacing w:after="0" w:line="240" w:lineRule="auto"/>
      </w:pPr>
      <w:r>
        <w:separator/>
      </w:r>
    </w:p>
  </w:footnote>
  <w:footnote w:type="continuationSeparator" w:id="0">
    <w:p w14:paraId="1B2D450E" w14:textId="77777777" w:rsidR="00CC5E9D" w:rsidRDefault="00CC5E9D" w:rsidP="005B3A86">
      <w:pPr>
        <w:spacing w:after="0" w:line="240" w:lineRule="auto"/>
      </w:pPr>
      <w:r>
        <w:continuationSeparator/>
      </w:r>
    </w:p>
  </w:footnote>
  <w:footnote w:type="continuationNotice" w:id="1">
    <w:p w14:paraId="5EBF9510" w14:textId="77777777" w:rsidR="00CC5E9D" w:rsidRDefault="00CC5E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769E2D08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B45FE">
      <w:rPr>
        <w:rFonts w:ascii="BankGothic Lt BT" w:hAnsi="BankGothic Lt BT"/>
        <w:caps/>
        <w:sz w:val="24"/>
        <w:szCs w:val="24"/>
      </w:rPr>
      <w:t>Number Conversion, Math Functions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045F6F1F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380E2758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B45FE">
      <w:rPr>
        <w:rFonts w:ascii="BankGothic Lt BT" w:hAnsi="BankGothic Lt BT"/>
        <w:caps/>
        <w:sz w:val="24"/>
        <w:szCs w:val="24"/>
      </w:rPr>
      <w:t>Number Conversion, Math Functions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552BA4E0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07A17DD2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B45F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6ED9109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B45FE">
      <w:rPr>
        <w:rFonts w:ascii="BankGothic Lt BT" w:hAnsi="BankGothic Lt BT"/>
        <w:caps/>
        <w:sz w:val="24"/>
        <w:szCs w:val="24"/>
      </w:rPr>
      <w:t>Number Conversion, Math Functions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6B354B7B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D598E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F38CE"/>
    <w:multiLevelType w:val="hybridMultilevel"/>
    <w:tmpl w:val="CF86E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866E8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01B4147"/>
    <w:multiLevelType w:val="hybridMultilevel"/>
    <w:tmpl w:val="0AB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A79CD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92044B3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1E36F6D"/>
    <w:multiLevelType w:val="hybridMultilevel"/>
    <w:tmpl w:val="F50A2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95A4F"/>
    <w:rsid w:val="000A23B3"/>
    <w:rsid w:val="000B3A1D"/>
    <w:rsid w:val="000B6C3B"/>
    <w:rsid w:val="000C5BF2"/>
    <w:rsid w:val="000C6BC9"/>
    <w:rsid w:val="000C7D62"/>
    <w:rsid w:val="000E0D34"/>
    <w:rsid w:val="00101028"/>
    <w:rsid w:val="001332D3"/>
    <w:rsid w:val="001401A4"/>
    <w:rsid w:val="00141840"/>
    <w:rsid w:val="001D2612"/>
    <w:rsid w:val="001E4D94"/>
    <w:rsid w:val="002025E4"/>
    <w:rsid w:val="00222A30"/>
    <w:rsid w:val="00224C5A"/>
    <w:rsid w:val="00261027"/>
    <w:rsid w:val="00272B18"/>
    <w:rsid w:val="00295197"/>
    <w:rsid w:val="002B248F"/>
    <w:rsid w:val="002B3DF0"/>
    <w:rsid w:val="002E22BE"/>
    <w:rsid w:val="002F1B91"/>
    <w:rsid w:val="00307505"/>
    <w:rsid w:val="00314A16"/>
    <w:rsid w:val="003527DC"/>
    <w:rsid w:val="003B45FE"/>
    <w:rsid w:val="003F6D63"/>
    <w:rsid w:val="0040125A"/>
    <w:rsid w:val="00422289"/>
    <w:rsid w:val="00431790"/>
    <w:rsid w:val="004332DB"/>
    <w:rsid w:val="004467D9"/>
    <w:rsid w:val="00453071"/>
    <w:rsid w:val="00472F8B"/>
    <w:rsid w:val="004D0960"/>
    <w:rsid w:val="005563BD"/>
    <w:rsid w:val="005840BA"/>
    <w:rsid w:val="005B0B41"/>
    <w:rsid w:val="005B3A86"/>
    <w:rsid w:val="00613E4E"/>
    <w:rsid w:val="0065041B"/>
    <w:rsid w:val="006623B9"/>
    <w:rsid w:val="00673F4B"/>
    <w:rsid w:val="00677AF8"/>
    <w:rsid w:val="006D2E0D"/>
    <w:rsid w:val="006F19A5"/>
    <w:rsid w:val="006F7F1A"/>
    <w:rsid w:val="007140C7"/>
    <w:rsid w:val="00723673"/>
    <w:rsid w:val="007468C6"/>
    <w:rsid w:val="007C2507"/>
    <w:rsid w:val="008017A4"/>
    <w:rsid w:val="008201B9"/>
    <w:rsid w:val="00866D5F"/>
    <w:rsid w:val="00881AE5"/>
    <w:rsid w:val="008975D5"/>
    <w:rsid w:val="008B36EB"/>
    <w:rsid w:val="008C7530"/>
    <w:rsid w:val="008F7960"/>
    <w:rsid w:val="009219E3"/>
    <w:rsid w:val="00931D9F"/>
    <w:rsid w:val="009559C9"/>
    <w:rsid w:val="00971D72"/>
    <w:rsid w:val="009A1C5F"/>
    <w:rsid w:val="009B042B"/>
    <w:rsid w:val="009F2DFA"/>
    <w:rsid w:val="009F4F1D"/>
    <w:rsid w:val="009F76D1"/>
    <w:rsid w:val="00A36F80"/>
    <w:rsid w:val="00A6051F"/>
    <w:rsid w:val="00A7501B"/>
    <w:rsid w:val="00AD55FC"/>
    <w:rsid w:val="00AF1587"/>
    <w:rsid w:val="00B025CF"/>
    <w:rsid w:val="00B457A7"/>
    <w:rsid w:val="00B52137"/>
    <w:rsid w:val="00B57779"/>
    <w:rsid w:val="00B755C0"/>
    <w:rsid w:val="00B773EA"/>
    <w:rsid w:val="00BB7522"/>
    <w:rsid w:val="00BC1524"/>
    <w:rsid w:val="00C23933"/>
    <w:rsid w:val="00C7166C"/>
    <w:rsid w:val="00C77DD9"/>
    <w:rsid w:val="00C8329D"/>
    <w:rsid w:val="00C834FC"/>
    <w:rsid w:val="00C86D41"/>
    <w:rsid w:val="00CB5A57"/>
    <w:rsid w:val="00CB5F0C"/>
    <w:rsid w:val="00CC3975"/>
    <w:rsid w:val="00CC5E9D"/>
    <w:rsid w:val="00CE3BF2"/>
    <w:rsid w:val="00CF4259"/>
    <w:rsid w:val="00CF7AA0"/>
    <w:rsid w:val="00D01AF3"/>
    <w:rsid w:val="00DA380B"/>
    <w:rsid w:val="00DA6EA4"/>
    <w:rsid w:val="00DB6188"/>
    <w:rsid w:val="00DC19D0"/>
    <w:rsid w:val="00DC51B1"/>
    <w:rsid w:val="00DD683F"/>
    <w:rsid w:val="00E013AA"/>
    <w:rsid w:val="00E130F3"/>
    <w:rsid w:val="00E3241A"/>
    <w:rsid w:val="00E86137"/>
    <w:rsid w:val="00EA0805"/>
    <w:rsid w:val="00EB22EA"/>
    <w:rsid w:val="00F46CA3"/>
    <w:rsid w:val="00F53D7D"/>
    <w:rsid w:val="00F61762"/>
    <w:rsid w:val="00F631A1"/>
    <w:rsid w:val="00F63CD7"/>
    <w:rsid w:val="00F63D40"/>
    <w:rsid w:val="00F830A1"/>
    <w:rsid w:val="00F9426E"/>
    <w:rsid w:val="00FB1E48"/>
    <w:rsid w:val="00FD746F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3.xml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44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2018-04-27T14:52:00Z</cp:lastPrinted>
  <dcterms:created xsi:type="dcterms:W3CDTF">2018-12-16T18:24:00Z</dcterms:created>
  <dcterms:modified xsi:type="dcterms:W3CDTF">2018-12-16T19:08:00Z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Conversion, Math Functions and Logic Diagrams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