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45ACF4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E2D93">
        <w:rPr>
          <w:rFonts w:ascii="Verdana" w:hAnsi="Verdana"/>
          <w:b/>
          <w:sz w:val="24"/>
          <w:szCs w:val="24"/>
        </w:rPr>
        <w:t>Series-Parallel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0838BB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6A245712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BA20BF">
        <w:rPr>
          <w:rFonts w:ascii="Verdana" w:hAnsi="Verdana"/>
          <w:sz w:val="20"/>
          <w:szCs w:val="20"/>
        </w:rPr>
        <w:t>series-</w:t>
      </w:r>
      <w:r w:rsidR="008E375B">
        <w:rPr>
          <w:rFonts w:ascii="Verdana" w:hAnsi="Verdana"/>
          <w:sz w:val="20"/>
          <w:szCs w:val="20"/>
        </w:rPr>
        <w:t>parallel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321AD593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that a </w:t>
      </w:r>
      <w:r w:rsidR="00BA20BF">
        <w:rPr>
          <w:rFonts w:ascii="Verdana" w:hAnsi="Verdana"/>
          <w:sz w:val="20"/>
          <w:szCs w:val="20"/>
        </w:rPr>
        <w:t>series-</w:t>
      </w:r>
      <w:r w:rsidR="008E375B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</w:t>
      </w:r>
      <w:r w:rsidR="00BA20BF">
        <w:rPr>
          <w:rFonts w:ascii="Verdana" w:hAnsi="Verdana"/>
          <w:sz w:val="20"/>
          <w:szCs w:val="20"/>
        </w:rPr>
        <w:t>exhibits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152EA5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E2D93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71161B81" w:rsidR="00DA1176" w:rsidRDefault="00BA20BF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name suggests, a series-parallel circuit contains both a series circuit and a parallel circuit. In the case of a series-parallel circuit, the major circuit is a series circuit, hence the name series coming first in the name. Within the series circuit there exists a parallel circuit. To solve a series-parallel circuit you must first solve the parallel circuits “total” resistance, then use that value to solve the larger series circuit.</w:t>
      </w:r>
    </w:p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77CC0F14" w:rsidR="00106D14" w:rsidRDefault="002E7E59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2E7E59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0165800" wp14:editId="3236B50A">
                  <wp:extent cx="2140585" cy="2003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0CA" w14:textId="77777777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4CA53688" w:rsidR="00BA20BF" w:rsidRPr="00CC14BC" w:rsidRDefault="00880797" w:rsidP="00BA20B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=19kΩ</m:t>
          </m:r>
        </m:oMath>
      </m:oMathPara>
    </w:p>
    <w:p w14:paraId="0728CF90" w14:textId="271EC7F7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534D0C08" w14:textId="3774202D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>To solve the circuit above, first solve the parallel resistance “totals” using the conductance method.</w:t>
      </w:r>
    </w:p>
    <w:p w14:paraId="7A31B014" w14:textId="65722E47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2E7E59"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64DA36CC" w14:textId="77777777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>Next use R</w:t>
      </w:r>
      <w:r w:rsidRPr="00481880">
        <w:rPr>
          <w:rFonts w:ascii="Verdana" w:hAnsi="Verdana"/>
          <w:sz w:val="20"/>
          <w:szCs w:val="20"/>
          <w:vertAlign w:val="subscript"/>
        </w:rPr>
        <w:t>1</w:t>
      </w:r>
      <w:r w:rsidRPr="00481880">
        <w:rPr>
          <w:rFonts w:ascii="Verdana" w:hAnsi="Verdana"/>
          <w:sz w:val="20"/>
          <w:szCs w:val="20"/>
        </w:rPr>
        <w:t xml:space="preserve"> and R</w:t>
      </w:r>
      <w:r w:rsidRPr="00481880">
        <w:rPr>
          <w:rFonts w:ascii="Verdana" w:hAnsi="Verdana"/>
          <w:sz w:val="20"/>
          <w:szCs w:val="20"/>
          <w:vertAlign w:val="subscript"/>
        </w:rPr>
        <w:t>AB</w:t>
      </w:r>
      <w:r w:rsidRPr="00481880">
        <w:rPr>
          <w:rFonts w:ascii="Verdana" w:hAnsi="Verdana"/>
          <w:sz w:val="20"/>
          <w:szCs w:val="20"/>
        </w:rPr>
        <w:t xml:space="preserve"> to obtain total circuit resistance.</w:t>
      </w:r>
    </w:p>
    <w:p w14:paraId="2275279F" w14:textId="77777777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75DDC496" w14:textId="14EB8908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>Now that we know total circuit resistance, we can calculate the total circuit current.</w:t>
      </w:r>
    </w:p>
    <w:p w14:paraId="4A61A880" w14:textId="77777777" w:rsidR="00481880" w:rsidRDefault="002E7E59" w:rsidP="00481880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1F8A0028" w14:textId="77777777" w:rsidR="00481880" w:rsidRPr="00910FD4" w:rsidRDefault="00481880" w:rsidP="00481880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  <w:sectPr w:rsidR="00481880" w:rsidRPr="00910FD4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44F3C3E" w14:textId="53047967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lastRenderedPageBreak/>
        <w:t>Using the calculated total circuit current</w:t>
      </w:r>
      <w:r w:rsidR="00481880" w:rsidRPr="00481880">
        <w:rPr>
          <w:rFonts w:ascii="Verdana" w:hAnsi="Verdana"/>
          <w:sz w:val="20"/>
          <w:szCs w:val="20"/>
        </w:rPr>
        <w:t xml:space="preserve"> and R</w:t>
      </w:r>
      <w:r w:rsidR="00481880" w:rsidRPr="00481880">
        <w:rPr>
          <w:rFonts w:ascii="Verdana" w:hAnsi="Verdana"/>
          <w:sz w:val="20"/>
          <w:szCs w:val="20"/>
          <w:vertAlign w:val="subscript"/>
        </w:rPr>
        <w:t>AB</w:t>
      </w:r>
      <w:r w:rsidR="00481880" w:rsidRPr="00481880">
        <w:rPr>
          <w:rFonts w:ascii="Verdana" w:hAnsi="Verdana"/>
          <w:sz w:val="20"/>
          <w:szCs w:val="20"/>
        </w:rPr>
        <w:t>, you can calculate the voltage drop across the inner parallel circuit</w:t>
      </w:r>
      <w:r w:rsidRPr="00481880">
        <w:rPr>
          <w:rFonts w:ascii="Verdana" w:hAnsi="Verdana"/>
          <w:sz w:val="20"/>
          <w:szCs w:val="20"/>
        </w:rPr>
        <w:t>.</w:t>
      </w:r>
    </w:p>
    <w:p w14:paraId="7EC70796" w14:textId="79E5F692" w:rsidR="002E7E59" w:rsidRDefault="00481880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481880">
        <w:rPr>
          <w:rFonts w:ascii="Verdana" w:hAnsi="Verdana" w:cs="Verdana"/>
          <w:sz w:val="20"/>
          <w:szCs w:val="20"/>
          <w:vertAlign w:val="subscript"/>
        </w:rPr>
        <w:t>AB</w:t>
      </w:r>
      <w:r w:rsidR="002E7E59">
        <w:rPr>
          <w:rFonts w:ascii="Verdana" w:hAnsi="Verdana" w:cs="Verdana"/>
          <w:sz w:val="20"/>
          <w:szCs w:val="20"/>
        </w:rPr>
        <w:t xml:space="preserve"> = _______________</w:t>
      </w:r>
    </w:p>
    <w:p w14:paraId="7B2B855A" w14:textId="0BEE1394" w:rsidR="00481880" w:rsidRPr="00481880" w:rsidRDefault="00481880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you have obtained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Pr="00481880">
        <w:rPr>
          <w:rFonts w:ascii="Verdana" w:hAnsi="Verdana"/>
          <w:sz w:val="20"/>
          <w:szCs w:val="20"/>
          <w:vertAlign w:val="subscript"/>
        </w:rPr>
        <w:t>AB</w:t>
      </w:r>
      <w:r w:rsidRPr="0048188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calculating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each branch current is possible</w:t>
      </w:r>
      <w:r w:rsidRPr="00481880">
        <w:rPr>
          <w:rFonts w:ascii="Verdana" w:hAnsi="Verdana"/>
          <w:sz w:val="20"/>
          <w:szCs w:val="20"/>
        </w:rPr>
        <w:t>.</w:t>
      </w:r>
    </w:p>
    <w:p w14:paraId="4FA7B984" w14:textId="2115B867" w:rsidR="00481880" w:rsidRDefault="00481880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  <w:vertAlign w:val="subscript"/>
        </w:rPr>
        <w:t>R2</w:t>
      </w:r>
      <w:r>
        <w:rPr>
          <w:rFonts w:ascii="Verdana" w:hAnsi="Verdana" w:cs="Verdana"/>
          <w:sz w:val="20"/>
          <w:szCs w:val="20"/>
        </w:rPr>
        <w:t xml:space="preserve"> = _______________</w:t>
      </w:r>
      <w:r>
        <w:rPr>
          <w:rFonts w:ascii="Verdana" w:hAnsi="Verdana" w:cs="Verdana"/>
          <w:sz w:val="20"/>
          <w:szCs w:val="20"/>
        </w:rPr>
        <w:tab/>
        <w:t>I</w:t>
      </w:r>
      <w:r>
        <w:rPr>
          <w:rFonts w:ascii="Verdana" w:hAnsi="Verdana" w:cs="Verdana"/>
          <w:sz w:val="20"/>
          <w:szCs w:val="20"/>
          <w:vertAlign w:val="subscript"/>
        </w:rPr>
        <w:t>R3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1247E960" w14:textId="38588FAD" w:rsidR="00481880" w:rsidRPr="00481880" w:rsidRDefault="00481880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you have all the information necessary to complete the table below</w:t>
      </w:r>
      <w:r w:rsidRPr="0048188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88079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391F3BD4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A20BF" w:rsidRPr="00DD3F5F" w14:paraId="07388428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77777777" w:rsidR="00BA20BF" w:rsidRPr="00DD3F5F" w:rsidRDefault="00BA20BF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77777777" w:rsidR="00BA20BF" w:rsidRPr="00DD3F5F" w:rsidRDefault="00BA20BF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03D1FFEE" w:rsidR="00BA20BF" w:rsidRPr="00DD3F5F" w:rsidRDefault="00BA20BF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77777777" w:rsidR="00BA20BF" w:rsidRPr="00DD3F5F" w:rsidRDefault="00BA20BF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23AD9" w14:textId="7E46F92C" w:rsidR="00BA20BF" w:rsidRPr="00DD3F5F" w:rsidRDefault="00BA20BF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C3EF4C7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3BB42BBE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BA20B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71A3E0A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2A53F32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49B401EA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38EE64C" w14:textId="77777777" w:rsidR="00310134" w:rsidRDefault="00310134" w:rsidP="00481880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7DB62A41" w:rsidR="00310134" w:rsidRDefault="00481880" w:rsidP="008807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481880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757D8FCC" wp14:editId="2A8CBFC0">
                  <wp:extent cx="2090542" cy="258977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2" cy="260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88079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82993" w14:textId="77777777" w:rsidR="003F522D" w:rsidRDefault="003F522D" w:rsidP="003F522D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30FC7AA" w14:textId="6B820186" w:rsidR="003F522D" w:rsidRPr="00CC14BC" w:rsidRDefault="00880797" w:rsidP="003F522D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=4kΩ</m:t>
          </m:r>
        </m:oMath>
      </m:oMathPara>
    </w:p>
    <w:p w14:paraId="67620FCD" w14:textId="23713972" w:rsidR="003F522D" w:rsidRPr="003123C1" w:rsidRDefault="003F522D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 the inner parallel circuit values</w:t>
      </w:r>
      <w:r w:rsidRPr="003123C1">
        <w:rPr>
          <w:rFonts w:ascii="Verdana" w:hAnsi="Verdana" w:cs="Verdana"/>
          <w:sz w:val="20"/>
          <w:szCs w:val="20"/>
        </w:rPr>
        <w:t>.</w:t>
      </w:r>
    </w:p>
    <w:p w14:paraId="7BADDBC2" w14:textId="1E2F08D8" w:rsidR="003F522D" w:rsidRDefault="007E5FFA" w:rsidP="006979FA">
      <w:pPr>
        <w:tabs>
          <w:tab w:val="left" w:pos="2880"/>
          <w:tab w:val="left" w:pos="5040"/>
          <w:tab w:val="left" w:pos="720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___________</w:t>
      </w:r>
      <w:r>
        <w:rPr>
          <w:rFonts w:ascii="Verdana" w:hAnsi="Verdana" w:cs="Verdana"/>
          <w:sz w:val="20"/>
          <w:szCs w:val="20"/>
        </w:rPr>
        <w:tab/>
        <w:t>R</w:t>
      </w:r>
      <w:r w:rsidR="006979FA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___________</w:t>
      </w:r>
      <w:r>
        <w:rPr>
          <w:rFonts w:ascii="Verdana" w:hAnsi="Verdana" w:cs="Verdana"/>
          <w:sz w:val="20"/>
          <w:szCs w:val="20"/>
        </w:rPr>
        <w:tab/>
      </w:r>
      <w:r w:rsidR="006979FA">
        <w:rPr>
          <w:rFonts w:ascii="Verdana" w:hAnsi="Verdana" w:cs="Verdana"/>
          <w:sz w:val="20"/>
          <w:szCs w:val="20"/>
        </w:rPr>
        <w:t>I</w:t>
      </w:r>
      <w:r w:rsidR="006979FA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___________</w:t>
      </w:r>
      <w:r>
        <w:rPr>
          <w:rFonts w:ascii="Verdana" w:hAnsi="Verdana" w:cs="Verdana"/>
          <w:sz w:val="20"/>
          <w:szCs w:val="20"/>
        </w:rPr>
        <w:tab/>
      </w:r>
      <w:r w:rsidR="003F522D">
        <w:rPr>
          <w:rFonts w:ascii="Verdana" w:hAnsi="Verdana" w:cs="Verdana"/>
          <w:sz w:val="20"/>
          <w:szCs w:val="20"/>
        </w:rPr>
        <w:t>E</w:t>
      </w:r>
      <w:r w:rsidR="003F522D">
        <w:rPr>
          <w:rFonts w:ascii="Verdana" w:hAnsi="Verdana" w:cs="Verdana"/>
          <w:sz w:val="20"/>
          <w:szCs w:val="20"/>
          <w:vertAlign w:val="subscript"/>
        </w:rPr>
        <w:t>AB</w:t>
      </w:r>
      <w:r w:rsidR="003F522D">
        <w:rPr>
          <w:rFonts w:ascii="Verdana" w:hAnsi="Verdana" w:cs="Verdana"/>
          <w:sz w:val="20"/>
          <w:szCs w:val="20"/>
        </w:rPr>
        <w:t xml:space="preserve"> = ___________</w:t>
      </w:r>
    </w:p>
    <w:p w14:paraId="1F9E46C7" w14:textId="2460A63F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</w:t>
      </w:r>
      <w:r w:rsidR="006979FA">
        <w:rPr>
          <w:rFonts w:ascii="Verdana" w:hAnsi="Verdana" w:cs="Verdana"/>
          <w:sz w:val="20"/>
          <w:szCs w:val="20"/>
        </w:rPr>
        <w:t xml:space="preserve"> and calculated values</w:t>
      </w:r>
      <w:r w:rsidRPr="003123C1">
        <w:rPr>
          <w:rFonts w:ascii="Verdana" w:hAnsi="Verdana" w:cs="Verdana"/>
          <w:sz w:val="20"/>
          <w:szCs w:val="20"/>
        </w:rPr>
        <w:t xml:space="preserve"> listed </w:t>
      </w:r>
      <w:r w:rsidR="003F522D">
        <w:rPr>
          <w:rFonts w:ascii="Verdana" w:hAnsi="Verdana" w:cs="Verdana"/>
          <w:sz w:val="20"/>
          <w:szCs w:val="20"/>
        </w:rPr>
        <w:t>above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1FE882E8" w14:textId="77777777" w:rsidTr="00880797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880797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6666C528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1A5DAE0E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27A97DD9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523B2F8F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37342" w14:textId="16EB0C15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522D" w:rsidRPr="00DD3F5F" w14:paraId="529242D2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1C4C1F" w14:textId="77777777" w:rsidR="003F522D" w:rsidRPr="00DD3F5F" w:rsidRDefault="003F522D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37E0" w14:textId="77777777" w:rsidR="003F522D" w:rsidRPr="00DD3F5F" w:rsidRDefault="003F522D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E95488" w14:textId="77777777" w:rsidR="003F522D" w:rsidRPr="00DD3F5F" w:rsidRDefault="003F522D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5CBC2D" w14:textId="77777777" w:rsidR="003F522D" w:rsidRPr="00DD3F5F" w:rsidRDefault="003F522D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BCADC" w14:textId="77777777" w:rsidR="003F522D" w:rsidRPr="00DD3F5F" w:rsidRDefault="003F522D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F64BA3D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7D342824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3F522D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6250922A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439C680D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2D54C597" w14:textId="77777777" w:rsidTr="0088079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77777777" w:rsidR="00DA1176" w:rsidRPr="00DD3F5F" w:rsidRDefault="00DA1176" w:rsidP="0088079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57CA9D2" w14:textId="21775539" w:rsidR="00413DA9" w:rsidRPr="00C010DE" w:rsidRDefault="00413DA9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sectPr w:rsidR="00413DA9" w:rsidRPr="00C010DE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C02A8" w14:textId="77777777" w:rsidR="00880797" w:rsidRDefault="00880797" w:rsidP="005B3A86">
      <w:pPr>
        <w:spacing w:after="0" w:line="240" w:lineRule="auto"/>
      </w:pPr>
      <w:r>
        <w:separator/>
      </w:r>
    </w:p>
  </w:endnote>
  <w:endnote w:type="continuationSeparator" w:id="0">
    <w:p w14:paraId="45A7C907" w14:textId="77777777" w:rsidR="00880797" w:rsidRDefault="00880797" w:rsidP="005B3A86">
      <w:pPr>
        <w:spacing w:after="0" w:line="240" w:lineRule="auto"/>
      </w:pPr>
      <w:r>
        <w:continuationSeparator/>
      </w:r>
    </w:p>
  </w:endnote>
  <w:endnote w:type="continuationNotice" w:id="1">
    <w:p w14:paraId="0798D2D4" w14:textId="77777777" w:rsidR="00880797" w:rsidRDefault="008807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47627" w14:textId="4216F2C5" w:rsidR="00880797" w:rsidRPr="007C2507" w:rsidRDefault="0088079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47078" w14:textId="66E2B068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677F0" w14:textId="6E1912BB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0E4EB53" w:rsidR="00880797" w:rsidRPr="007C2507" w:rsidRDefault="0088079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4CEE9E4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68ADA6C" w:rsidR="00880797" w:rsidRPr="007C2507" w:rsidRDefault="0088079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1EC50" w14:textId="77777777" w:rsidR="00880797" w:rsidRDefault="00880797" w:rsidP="005B3A86">
      <w:pPr>
        <w:spacing w:after="0" w:line="240" w:lineRule="auto"/>
      </w:pPr>
      <w:r>
        <w:separator/>
      </w:r>
    </w:p>
  </w:footnote>
  <w:footnote w:type="continuationSeparator" w:id="0">
    <w:p w14:paraId="299CB062" w14:textId="77777777" w:rsidR="00880797" w:rsidRDefault="00880797" w:rsidP="005B3A86">
      <w:pPr>
        <w:spacing w:after="0" w:line="240" w:lineRule="auto"/>
      </w:pPr>
      <w:r>
        <w:continuationSeparator/>
      </w:r>
    </w:p>
  </w:footnote>
  <w:footnote w:type="continuationNotice" w:id="1">
    <w:p w14:paraId="33879FF1" w14:textId="77777777" w:rsidR="00880797" w:rsidRDefault="008807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4C737" w14:textId="5C1F559F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FCB43CC" w14:textId="46BB343D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EF06" w14:textId="41E9D6FB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00685C2" w14:textId="01B2000A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80797" w14:paraId="4F9DB5F8" w14:textId="77777777" w:rsidTr="00E130F3">
      <w:tc>
        <w:tcPr>
          <w:tcW w:w="630" w:type="dxa"/>
        </w:tcPr>
        <w:p w14:paraId="582B9865" w14:textId="77777777" w:rsidR="00880797" w:rsidRDefault="0088079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BA46BEF" wp14:editId="0DCD7E5A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B82386E" w14:textId="236E8AF3" w:rsidR="00880797" w:rsidRPr="007C2507" w:rsidRDefault="0088079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DBB905A" w14:textId="77777777" w:rsidR="00880797" w:rsidRDefault="0088079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F7503F6" wp14:editId="6725AFDC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5ACCDF" w14:textId="77777777" w:rsidR="00880797" w:rsidRPr="00B025CF" w:rsidRDefault="0088079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6147BD5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DDB4F42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B4932E6" w:rsidR="00880797" w:rsidRPr="007C2507" w:rsidRDefault="0088079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Series-Parallel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E03B16B" w:rsidR="00880797" w:rsidRPr="000154E9" w:rsidRDefault="0088079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80797" w14:paraId="146D1832" w14:textId="77777777" w:rsidTr="00E130F3">
      <w:tc>
        <w:tcPr>
          <w:tcW w:w="630" w:type="dxa"/>
        </w:tcPr>
        <w:p w14:paraId="2D1B9CE5" w14:textId="77777777" w:rsidR="00880797" w:rsidRDefault="0088079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22ADAE0" w:rsidR="00880797" w:rsidRPr="007C2507" w:rsidRDefault="0088079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880797" w:rsidRDefault="0088079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880797" w:rsidRPr="00B025CF" w:rsidRDefault="0088079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9"/>
  </w:num>
  <w:num w:numId="5">
    <w:abstractNumId w:val="1"/>
  </w:num>
  <w:num w:numId="6">
    <w:abstractNumId w:val="18"/>
  </w:num>
  <w:num w:numId="7">
    <w:abstractNumId w:val="22"/>
  </w:num>
  <w:num w:numId="8">
    <w:abstractNumId w:val="7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23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22A30"/>
    <w:rsid w:val="00224C5A"/>
    <w:rsid w:val="002323AE"/>
    <w:rsid w:val="00253320"/>
    <w:rsid w:val="00255DAC"/>
    <w:rsid w:val="00261027"/>
    <w:rsid w:val="00295358"/>
    <w:rsid w:val="002E22BE"/>
    <w:rsid w:val="002E7E59"/>
    <w:rsid w:val="00307505"/>
    <w:rsid w:val="00310134"/>
    <w:rsid w:val="003123C1"/>
    <w:rsid w:val="0035749A"/>
    <w:rsid w:val="0037367C"/>
    <w:rsid w:val="003A7095"/>
    <w:rsid w:val="003D74E1"/>
    <w:rsid w:val="003F2E8B"/>
    <w:rsid w:val="003F522D"/>
    <w:rsid w:val="003F6D63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927C6"/>
    <w:rsid w:val="004C66D6"/>
    <w:rsid w:val="004D3BAE"/>
    <w:rsid w:val="004E1F50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9FA"/>
    <w:rsid w:val="00697F15"/>
    <w:rsid w:val="006C002B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0797"/>
    <w:rsid w:val="00885346"/>
    <w:rsid w:val="00894CB5"/>
    <w:rsid w:val="008975D5"/>
    <w:rsid w:val="008B456A"/>
    <w:rsid w:val="008B6FC5"/>
    <w:rsid w:val="008E375B"/>
    <w:rsid w:val="008F702A"/>
    <w:rsid w:val="009055E4"/>
    <w:rsid w:val="00910FD4"/>
    <w:rsid w:val="009219E3"/>
    <w:rsid w:val="0094143E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7522"/>
    <w:rsid w:val="00BC2C30"/>
    <w:rsid w:val="00C010DE"/>
    <w:rsid w:val="00C602F1"/>
    <w:rsid w:val="00C6093C"/>
    <w:rsid w:val="00C834FC"/>
    <w:rsid w:val="00C86D41"/>
    <w:rsid w:val="00C86D63"/>
    <w:rsid w:val="00CB5A57"/>
    <w:rsid w:val="00CB5F0C"/>
    <w:rsid w:val="00CE2D93"/>
    <w:rsid w:val="00CE3BF2"/>
    <w:rsid w:val="00CF7AA0"/>
    <w:rsid w:val="00D54ACB"/>
    <w:rsid w:val="00D64CC6"/>
    <w:rsid w:val="00D919EF"/>
    <w:rsid w:val="00DA1176"/>
    <w:rsid w:val="00DA380B"/>
    <w:rsid w:val="00DB02B9"/>
    <w:rsid w:val="00DC0B0F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ED1FAE"/>
    <w:rsid w:val="00F00182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5AED-CEB5-453A-A175-69CE71B8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2018-06-02T18:15:00Z</cp:lastPrinted>
  <dcterms:created xsi:type="dcterms:W3CDTF">2018-06-02T11:55:00Z</dcterms:created>
  <dcterms:modified xsi:type="dcterms:W3CDTF">2018-06-04T14:17:00Z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Series-Parallel Circuits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