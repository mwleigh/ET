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6ECD0B9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B45FE">
        <w:rPr>
          <w:rFonts w:ascii="Verdana" w:hAnsi="Verdana"/>
          <w:b/>
          <w:sz w:val="24"/>
          <w:szCs w:val="24"/>
        </w:rPr>
        <w:t>Number Conversion, Math Functions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6AB759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F592CC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231A0CBF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47B4F52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86137" w14:paraId="2E73BD99" w14:textId="77777777" w:rsidTr="00673F4B">
        <w:tc>
          <w:tcPr>
            <w:tcW w:w="6295" w:type="dxa"/>
          </w:tcPr>
          <w:p w14:paraId="20B624D7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9274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 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  <w:p w14:paraId="06B02174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5612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 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  <w:p w14:paraId="2E000E59" w14:textId="3CEEE2CD" w:rsidR="00E86137" w:rsidRPr="00FB1E48" w:rsidRDefault="003B45FE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0001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>1110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53333071" w14:textId="02E8AE28" w:rsidR="00E86137" w:rsidRPr="00FB1E48" w:rsidRDefault="003B45FE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00001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>011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6DD63D29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56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4EF52D21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2ED11FBC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10111010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  <w:p w14:paraId="592BAF43" w14:textId="591A7C58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10010011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3055" w:type="dxa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E86137" w:rsidRPr="0040125A" w14:paraId="6AE43821" w14:textId="77777777" w:rsidTr="00E959C4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76F9DEC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Truth Table</w:t>
                  </w:r>
                </w:p>
              </w:tc>
            </w:tr>
            <w:tr w:rsidR="00E86137" w:rsidRPr="0040125A" w14:paraId="14050F57" w14:textId="77777777" w:rsidTr="00E959C4">
              <w:tc>
                <w:tcPr>
                  <w:tcW w:w="540" w:type="dxa"/>
                  <w:shd w:val="clear" w:color="auto" w:fill="BFBFBF" w:themeFill="background1" w:themeFillShade="BF"/>
                </w:tcPr>
                <w:p w14:paraId="504A40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A89B9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658FC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49874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4D8962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09153F" w14:textId="77777777" w:rsidTr="00E959C4">
              <w:tc>
                <w:tcPr>
                  <w:tcW w:w="540" w:type="dxa"/>
                </w:tcPr>
                <w:p w14:paraId="212A46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EA601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76233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32817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EB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626904A" w14:textId="77777777" w:rsidTr="00E959C4">
              <w:tc>
                <w:tcPr>
                  <w:tcW w:w="540" w:type="dxa"/>
                </w:tcPr>
                <w:p w14:paraId="1480F8D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D719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0FE56C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853F9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9FD12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DB218E9" w14:textId="77777777" w:rsidTr="00E959C4">
              <w:tc>
                <w:tcPr>
                  <w:tcW w:w="540" w:type="dxa"/>
                </w:tcPr>
                <w:p w14:paraId="407A54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0E688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CDD9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2DC70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639AD1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22030CD" w14:textId="77777777" w:rsidTr="00E959C4">
              <w:tc>
                <w:tcPr>
                  <w:tcW w:w="540" w:type="dxa"/>
                </w:tcPr>
                <w:p w14:paraId="0472560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5BD51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09A4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F1D20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123FA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21A546C" w14:textId="77777777" w:rsidTr="00E959C4">
              <w:tc>
                <w:tcPr>
                  <w:tcW w:w="540" w:type="dxa"/>
                </w:tcPr>
                <w:p w14:paraId="77FCE13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5801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D9A0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1A4D8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21D88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32632AE" w14:textId="77777777" w:rsidTr="00E959C4">
              <w:tc>
                <w:tcPr>
                  <w:tcW w:w="540" w:type="dxa"/>
                </w:tcPr>
                <w:p w14:paraId="67257D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577DF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87F61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F8EB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7380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7D67ABF" w14:textId="77777777" w:rsidTr="00E959C4">
              <w:tc>
                <w:tcPr>
                  <w:tcW w:w="540" w:type="dxa"/>
                </w:tcPr>
                <w:p w14:paraId="1B731F9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8FD0B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4746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67F7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9C939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FB6610D" w14:textId="77777777" w:rsidTr="00E959C4">
              <w:tc>
                <w:tcPr>
                  <w:tcW w:w="540" w:type="dxa"/>
                </w:tcPr>
                <w:p w14:paraId="4A2FAD1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210B5B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18A75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D992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CB5C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5168EDB" w14:textId="77777777" w:rsidTr="00E959C4">
              <w:tc>
                <w:tcPr>
                  <w:tcW w:w="540" w:type="dxa"/>
                </w:tcPr>
                <w:p w14:paraId="22B616C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9394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2BB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5B0F1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5F1E3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45ACD02" w14:textId="77777777" w:rsidTr="00E959C4">
              <w:tc>
                <w:tcPr>
                  <w:tcW w:w="540" w:type="dxa"/>
                </w:tcPr>
                <w:p w14:paraId="4D73127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29948A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86446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2FB13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2E17F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D0E9FA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A77819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B3831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B86E7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87250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480677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688F14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5102FA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FD2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92A677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D0D86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0A2D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4AA323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1E9D91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D2928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4B8FE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DD0C8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366E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CA59DF1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761472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F3DA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1B859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E1A2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2A2A4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623390E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78A91BC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DE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19F35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98518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7C7F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845F56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F4B24D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D04E8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2615A6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D5CE3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55526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7BEF82A4" w14:textId="77777777" w:rsidR="00E86137" w:rsidRDefault="00E86137" w:rsidP="00C834FC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9ECDEF" w14:textId="2D1461F1" w:rsidR="00E86137" w:rsidRDefault="00E86137" w:rsidP="00673F4B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FB1E48" w14:paraId="4ADD83D4" w14:textId="77777777" w:rsidTr="00673F4B">
        <w:tc>
          <w:tcPr>
            <w:tcW w:w="4682" w:type="dxa"/>
          </w:tcPr>
          <w:p w14:paraId="31583D2F" w14:textId="117BCD2D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114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21300932" w14:textId="3F7654B3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90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BB4BFFA" w14:textId="77777777" w:rsidTr="00673F4B">
        <w:tc>
          <w:tcPr>
            <w:tcW w:w="4682" w:type="dxa"/>
          </w:tcPr>
          <w:p w14:paraId="0C384F32" w14:textId="70C6A28A" w:rsidR="00FB1E48" w:rsidRPr="00FB1E48" w:rsidRDefault="00FB1E48" w:rsidP="00DB6188">
            <w:pPr>
              <w:pStyle w:val="ListParagraph"/>
              <w:numPr>
                <w:ilvl w:val="0"/>
                <w:numId w:val="3"/>
              </w:numPr>
              <w:tabs>
                <w:tab w:val="left" w:pos="1063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DB6188" w:rsidRPr="00FB1E48">
              <w:rPr>
                <w:rFonts w:ascii="Verdana" w:hAnsi="Verdana"/>
                <w:sz w:val="20"/>
                <w:szCs w:val="20"/>
              </w:rPr>
              <w:tab/>
            </w:r>
            <w:r w:rsidRPr="00FB1E48">
              <w:rPr>
                <w:rFonts w:ascii="Verdana" w:hAnsi="Verdana"/>
                <w:sz w:val="20"/>
                <w:szCs w:val="20"/>
              </w:rPr>
              <w:t>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678" w:type="dxa"/>
          </w:tcPr>
          <w:p w14:paraId="6742E0BE" w14:textId="54A68A35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</w:tr>
      <w:tr w:rsidR="00FB1E48" w14:paraId="4058F9FC" w14:textId="77777777" w:rsidTr="00673F4B">
        <w:tc>
          <w:tcPr>
            <w:tcW w:w="4682" w:type="dxa"/>
          </w:tcPr>
          <w:p w14:paraId="362F21F3" w14:textId="3A055EE7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105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FB1E48">
              <w:rPr>
                <w:rFonts w:ascii="Verdana" w:hAnsi="Verdana"/>
                <w:sz w:val="20"/>
                <w:szCs w:val="20"/>
              </w:rPr>
              <w:t>4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 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 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__ 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493639EC" w14:textId="08DCAFB8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105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0C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2EEC65A" w14:textId="77777777" w:rsidTr="00673F4B">
        <w:tc>
          <w:tcPr>
            <w:tcW w:w="4682" w:type="dxa"/>
          </w:tcPr>
          <w:p w14:paraId="65FF2BFA" w14:textId="5A2E1A9A" w:rsidR="00FB1E48" w:rsidRPr="00673F4B" w:rsidRDefault="00673F4B" w:rsidP="00673F4B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1101 0001 1001 1110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678" w:type="dxa"/>
          </w:tcPr>
          <w:p w14:paraId="0946F9EE" w14:textId="4507292C" w:rsidR="00FB1E48" w:rsidRPr="00673F4B" w:rsidRDefault="00673F4B" w:rsidP="00673F4B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010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1 1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11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</w:tr>
    </w:tbl>
    <w:p w14:paraId="5DCCFAFB" w14:textId="77777777" w:rsidR="00673F4B" w:rsidRDefault="00673F4B" w:rsidP="00673F4B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to the indicated number base.</w:t>
      </w:r>
    </w:p>
    <w:bookmarkStart w:id="0" w:name="_MON_1584513239"/>
    <w:bookmarkEnd w:id="0"/>
    <w:p w14:paraId="1BC5541D" w14:textId="0BAC579F" w:rsidR="00673F4B" w:rsidRPr="00931D9F" w:rsidRDefault="00673F4B" w:rsidP="00673F4B">
      <w:pPr>
        <w:tabs>
          <w:tab w:val="left" w:pos="2880"/>
        </w:tabs>
        <w:spacing w:before="24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64" w:dyaOrig="600" w14:anchorId="583AA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1pt;height:29.95pt" o:ole="">
            <v:imagedata r:id="rId7" o:title=""/>
          </v:shape>
          <o:OLEObject Type="Embed" ProgID="Excel.Sheet.12" ShapeID="_x0000_i1025" DrawAspect="Content" ObjectID="_1586328157" r:id="rId8"/>
        </w:object>
      </w:r>
    </w:p>
    <w:p w14:paraId="7C38A9B5" w14:textId="77777777" w:rsidR="00673F4B" w:rsidRPr="00673F4B" w:rsidRDefault="00673F4B" w:rsidP="00673F4B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Word </w:t>
      </w:r>
      <w:r w:rsidRPr="00673F4B">
        <w:rPr>
          <w:rFonts w:ascii="Verdana" w:hAnsi="Verdana"/>
          <w:sz w:val="20"/>
          <w:szCs w:val="20"/>
        </w:rPr>
        <w:tab/>
        <w:t>_____</w:t>
      </w:r>
      <w:r w:rsidRPr="00673F4B">
        <w:rPr>
          <w:rFonts w:ascii="Verdana" w:hAnsi="Verdana"/>
          <w:sz w:val="20"/>
          <w:szCs w:val="20"/>
          <w:vertAlign w:val="subscript"/>
        </w:rPr>
        <w:t>16</w:t>
      </w:r>
    </w:p>
    <w:p w14:paraId="24D38868" w14:textId="7A9848C7" w:rsidR="00673F4B" w:rsidRPr="00673F4B" w:rsidRDefault="00673F4B" w:rsidP="00673F4B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Byte </w:t>
      </w:r>
      <w:r w:rsidRPr="00673F4B">
        <w:rPr>
          <w:rFonts w:ascii="Verdana" w:hAnsi="Verdana"/>
          <w:sz w:val="20"/>
          <w:szCs w:val="20"/>
        </w:rPr>
        <w:tab/>
        <w:t>_____</w:t>
      </w:r>
      <w:r w:rsidRPr="00673F4B">
        <w:rPr>
          <w:rFonts w:ascii="Verdana" w:hAnsi="Verdana"/>
          <w:sz w:val="20"/>
          <w:szCs w:val="20"/>
          <w:vertAlign w:val="subscript"/>
        </w:rPr>
        <w:t>8</w:t>
      </w:r>
    </w:p>
    <w:p w14:paraId="0143A152" w14:textId="65B226BF" w:rsidR="00095A4F" w:rsidRPr="00673F4B" w:rsidRDefault="00673F4B" w:rsidP="00095A4F">
      <w:pPr>
        <w:pStyle w:val="ListParagraph"/>
        <w:numPr>
          <w:ilvl w:val="0"/>
          <w:numId w:val="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Nibble </w:t>
      </w:r>
      <w:r w:rsidRPr="00673F4B">
        <w:rPr>
          <w:rFonts w:ascii="Verdana" w:hAnsi="Verdana"/>
          <w:sz w:val="20"/>
          <w:szCs w:val="20"/>
        </w:rPr>
        <w:tab/>
        <w:t>_____</w:t>
      </w:r>
      <w:r w:rsidRPr="00673F4B">
        <w:rPr>
          <w:rFonts w:ascii="Verdana" w:hAnsi="Verdana"/>
          <w:sz w:val="20"/>
          <w:szCs w:val="20"/>
          <w:vertAlign w:val="subscript"/>
        </w:rPr>
        <w:t>10</w:t>
      </w: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C716132" w14:textId="1FE5D210" w:rsidR="000E0D34" w:rsidRDefault="00453071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</w:p>
    <w:p w14:paraId="60D34B90" w14:textId="0B9E3CF9" w:rsidR="000E0D34" w:rsidRDefault="00FE25CA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095CA16" wp14:editId="309F4933">
            <wp:extent cx="3867912" cy="131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1401A4">
      <w:pPr>
        <w:tabs>
          <w:tab w:val="left" w:pos="2880"/>
        </w:tabs>
        <w:spacing w:before="120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0D384BFC" w:rsidR="001332D3" w:rsidRDefault="001332D3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673F4B">
        <w:rPr>
          <w:rFonts w:ascii="Verdana" w:hAnsi="Verdana"/>
          <w:sz w:val="20"/>
          <w:szCs w:val="20"/>
        </w:rPr>
        <w:t>ADD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265C060A" w14:textId="734F82C2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3DD12AB0" w14:textId="55F2E86A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</w:t>
      </w:r>
      <w:r w:rsidR="00673F4B">
        <w:rPr>
          <w:rFonts w:ascii="Verdana" w:hAnsi="Verdana"/>
          <w:sz w:val="20"/>
          <w:szCs w:val="20"/>
        </w:rPr>
        <w:t>a register</w:t>
      </w:r>
      <w:r>
        <w:rPr>
          <w:rFonts w:ascii="Verdana" w:hAnsi="Verdana"/>
          <w:sz w:val="20"/>
          <w:szCs w:val="20"/>
        </w:rPr>
        <w:t xml:space="preserve"> </w:t>
      </w:r>
      <w:r w:rsidR="00673F4B">
        <w:rPr>
          <w:rFonts w:ascii="Verdana" w:hAnsi="Verdana"/>
          <w:sz w:val="20"/>
          <w:szCs w:val="20"/>
        </w:rPr>
        <w:t>based on the product of two numbers</w:t>
      </w:r>
    </w:p>
    <w:p w14:paraId="186C8839" w14:textId="466A2C7D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512103E5" w14:textId="1F7E0AD5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71861E40" w14:textId="4F6ACE01" w:rsidR="001332D3" w:rsidRDefault="00F46CA3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673F4B">
        <w:rPr>
          <w:rFonts w:ascii="Verdana" w:hAnsi="Verdana"/>
          <w:sz w:val="20"/>
          <w:szCs w:val="20"/>
        </w:rPr>
        <w:t>SUB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61E18FFF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255E21E6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27473C7D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72E84945" w14:textId="622A64F2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289E8042" w14:textId="20A336F6" w:rsidR="008017A4" w:rsidRDefault="008017A4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4467D9">
        <w:rPr>
          <w:rFonts w:ascii="Verdana" w:hAnsi="Verdana"/>
          <w:sz w:val="20"/>
          <w:szCs w:val="20"/>
        </w:rPr>
        <w:t>DIV</w:t>
      </w:r>
      <w:r>
        <w:rPr>
          <w:rFonts w:ascii="Verdana" w:hAnsi="Verdana"/>
          <w:sz w:val="20"/>
          <w:szCs w:val="20"/>
        </w:rPr>
        <w:t xml:space="preserve"> would be used to?</w:t>
      </w:r>
    </w:p>
    <w:p w14:paraId="1F2A7DB0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3C2483E8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5FE5333F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76EBDB2A" w14:textId="068C476F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01895611" w14:textId="2490B2E4" w:rsidR="008017A4" w:rsidRDefault="008017A4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4467D9">
        <w:rPr>
          <w:rFonts w:ascii="Verdana" w:hAnsi="Verdana"/>
          <w:sz w:val="20"/>
          <w:szCs w:val="20"/>
        </w:rPr>
        <w:t>MUL</w:t>
      </w:r>
      <w:r>
        <w:rPr>
          <w:rFonts w:ascii="Verdana" w:hAnsi="Verdana"/>
          <w:sz w:val="20"/>
          <w:szCs w:val="20"/>
        </w:rPr>
        <w:t xml:space="preserve"> would be used to?</w:t>
      </w:r>
    </w:p>
    <w:p w14:paraId="6A481EFF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6BD9FC18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24A90E4B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04962A8B" w14:textId="05BDA9D0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16122F87" w14:textId="136977BC" w:rsidR="004467D9" w:rsidRDefault="004467D9" w:rsidP="004467D9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 </w:t>
      </w:r>
      <w:r w:rsidRPr="00DB6188">
        <w:rPr>
          <w:rFonts w:ascii="Verdana" w:hAnsi="Verdana"/>
          <w:i/>
          <w:sz w:val="20"/>
          <w:szCs w:val="20"/>
        </w:rPr>
        <w:t xml:space="preserve">motor </w:t>
      </w:r>
      <w:r w:rsidR="00A6051F" w:rsidRPr="00DB6188">
        <w:rPr>
          <w:rFonts w:ascii="Verdana" w:hAnsi="Verdana"/>
          <w:i/>
          <w:sz w:val="20"/>
          <w:szCs w:val="20"/>
        </w:rPr>
        <w:t>timer</w:t>
      </w:r>
      <w:r w:rsidR="00A6051F">
        <w:rPr>
          <w:rFonts w:ascii="Verdana" w:hAnsi="Verdana"/>
          <w:sz w:val="20"/>
          <w:szCs w:val="20"/>
        </w:rPr>
        <w:t xml:space="preserve"> is done</w:t>
      </w:r>
      <w:r>
        <w:rPr>
          <w:rFonts w:ascii="Verdana" w:hAnsi="Verdana"/>
          <w:sz w:val="20"/>
          <w:szCs w:val="20"/>
        </w:rPr>
        <w:t xml:space="preserve">, </w:t>
      </w:r>
      <w:r w:rsidR="00DB6188">
        <w:rPr>
          <w:rFonts w:ascii="Verdana" w:hAnsi="Verdana"/>
          <w:sz w:val="20"/>
          <w:szCs w:val="20"/>
        </w:rPr>
        <w:t xml:space="preserve">half of </w:t>
      </w:r>
      <w:r>
        <w:rPr>
          <w:rFonts w:ascii="Verdana" w:hAnsi="Verdana"/>
          <w:sz w:val="20"/>
          <w:szCs w:val="20"/>
        </w:rPr>
        <w:t xml:space="preserve">the </w:t>
      </w:r>
      <w:r w:rsidR="00A6051F">
        <w:rPr>
          <w:rFonts w:ascii="Verdana" w:hAnsi="Verdana"/>
          <w:sz w:val="20"/>
          <w:szCs w:val="20"/>
        </w:rPr>
        <w:t xml:space="preserve">timer’s accumulative value </w:t>
      </w:r>
      <w:r w:rsidR="00DB6188">
        <w:rPr>
          <w:rFonts w:ascii="Verdana" w:hAnsi="Verdana"/>
          <w:sz w:val="20"/>
          <w:szCs w:val="20"/>
        </w:rPr>
        <w:t>needs to be stored in an integer register</w:t>
      </w:r>
      <w:r>
        <w:rPr>
          <w:rFonts w:ascii="Verdana" w:hAnsi="Verdana"/>
          <w:sz w:val="20"/>
          <w:szCs w:val="20"/>
        </w:rPr>
        <w:t xml:space="preserve">. Explain why the following code is </w:t>
      </w:r>
      <w:r w:rsidRPr="00A6051F">
        <w:rPr>
          <w:rFonts w:ascii="Verdana" w:hAnsi="Verdana"/>
          <w:sz w:val="20"/>
          <w:szCs w:val="20"/>
          <w:u w:val="single"/>
        </w:rPr>
        <w:t>not</w:t>
      </w:r>
      <w:r>
        <w:rPr>
          <w:rFonts w:ascii="Verdana" w:hAnsi="Verdana"/>
          <w:sz w:val="20"/>
          <w:szCs w:val="20"/>
        </w:rPr>
        <w:t xml:space="preserve"> optimal.</w:t>
      </w:r>
    </w:p>
    <w:p w14:paraId="556170DE" w14:textId="5727F4B9" w:rsidR="00A6051F" w:rsidRPr="00A6051F" w:rsidRDefault="00DB6188" w:rsidP="00A6051F">
      <w:pPr>
        <w:tabs>
          <w:tab w:val="left" w:pos="2880"/>
        </w:tabs>
        <w:spacing w:before="12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70B0DBF" wp14:editId="3AF4E70D">
            <wp:extent cx="4288536" cy="1042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36" cy="10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35C125" w14:textId="77777777" w:rsidR="00095A4F" w:rsidRPr="00095A4F" w:rsidRDefault="00095A4F" w:rsidP="00095A4F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08747EC0" w14:textId="4C8DE10E" w:rsidR="004D0960" w:rsidRDefault="00C23933" w:rsidP="00F830A1">
      <w:pPr>
        <w:tabs>
          <w:tab w:val="left" w:pos="2880"/>
        </w:tabs>
        <w:spacing w:before="480" w:after="1200"/>
        <w:ind w:left="720"/>
      </w:pPr>
      <w:r w:rsidRPr="00C23933">
        <w:rPr>
          <w:noProof/>
        </w:rPr>
        <w:drawing>
          <wp:inline distT="0" distB="0" distL="0" distR="0" wp14:anchorId="3A164FEB" wp14:editId="19896021">
            <wp:extent cx="4718304" cy="2176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0C36" w14:textId="65FAA34A" w:rsidR="00CF4259" w:rsidRDefault="00C23933" w:rsidP="00CF4259">
      <w:pPr>
        <w:tabs>
          <w:tab w:val="left" w:pos="2880"/>
        </w:tabs>
        <w:spacing w:before="480" w:after="120"/>
        <w:ind w:left="720"/>
      </w:pPr>
      <w:r w:rsidRPr="00C23933">
        <w:rPr>
          <w:noProof/>
        </w:rPr>
        <w:drawing>
          <wp:inline distT="0" distB="0" distL="0" distR="0" wp14:anchorId="37C08AE4" wp14:editId="6557F53D">
            <wp:extent cx="3840480" cy="1325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45FE" w14:textId="77777777" w:rsidR="00C23933" w:rsidRDefault="00C23933" w:rsidP="00CF4259">
      <w:pPr>
        <w:tabs>
          <w:tab w:val="left" w:pos="2880"/>
        </w:tabs>
        <w:spacing w:before="480" w:after="120"/>
        <w:ind w:left="720"/>
      </w:pPr>
    </w:p>
    <w:p w14:paraId="2E34F6D2" w14:textId="144FD434" w:rsidR="00C23933" w:rsidRDefault="00C23933" w:rsidP="00CF4259">
      <w:pPr>
        <w:tabs>
          <w:tab w:val="left" w:pos="2880"/>
        </w:tabs>
        <w:spacing w:before="480" w:after="120"/>
        <w:ind w:left="720"/>
      </w:pPr>
      <w:r w:rsidRPr="00C23933">
        <w:rPr>
          <w:noProof/>
        </w:rPr>
        <w:drawing>
          <wp:inline distT="0" distB="0" distL="0" distR="0" wp14:anchorId="2EC30094" wp14:editId="75D4D844">
            <wp:extent cx="3968496" cy="21671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BC2" w14:textId="04F07B91" w:rsidR="001401A4" w:rsidRDefault="001401A4">
      <w:r>
        <w:br w:type="page"/>
      </w:r>
    </w:p>
    <w:p w14:paraId="635DA085" w14:textId="0EC4B643" w:rsidR="00F830A1" w:rsidRPr="00095A4F" w:rsidRDefault="00F830A1" w:rsidP="00F830A1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 xml:space="preserve">Draw </w:t>
      </w:r>
      <w:r w:rsidR="00295197">
        <w:rPr>
          <w:rFonts w:ascii="Verdana" w:hAnsi="Verdana"/>
          <w:sz w:val="20"/>
          <w:szCs w:val="20"/>
        </w:rPr>
        <w:t xml:space="preserve">a </w:t>
      </w:r>
      <w:r w:rsidR="008B36EB">
        <w:rPr>
          <w:rFonts w:ascii="Verdana" w:hAnsi="Verdana"/>
          <w:sz w:val="20"/>
          <w:szCs w:val="20"/>
        </w:rPr>
        <w:t xml:space="preserve">sealing </w:t>
      </w:r>
      <w:r w:rsidR="00DB6188">
        <w:rPr>
          <w:rFonts w:ascii="Verdana" w:hAnsi="Verdana"/>
          <w:sz w:val="20"/>
          <w:szCs w:val="20"/>
        </w:rPr>
        <w:t xml:space="preserve">start/stop </w:t>
      </w:r>
      <w:r w:rsidR="00295197" w:rsidRPr="00295197">
        <w:rPr>
          <w:rFonts w:ascii="Verdana" w:hAnsi="Verdana"/>
          <w:sz w:val="20"/>
          <w:szCs w:val="20"/>
          <w:u w:val="single"/>
        </w:rPr>
        <w:t>manual motor control</w:t>
      </w:r>
      <w:r w:rsidR="00295197">
        <w:rPr>
          <w:rFonts w:ascii="Verdana" w:hAnsi="Verdana"/>
          <w:sz w:val="20"/>
          <w:szCs w:val="20"/>
        </w:rPr>
        <w:t xml:space="preserve"> circuit using a NC pushbutton, a NO pushbutton, an eight-pin control relay</w:t>
      </w:r>
      <w:r w:rsidR="008B36EB">
        <w:rPr>
          <w:rFonts w:ascii="Verdana" w:hAnsi="Verdana"/>
          <w:sz w:val="20"/>
          <w:szCs w:val="20"/>
        </w:rPr>
        <w:t>, a green pilot light (running) and a red pilot light (stopped)</w:t>
      </w:r>
      <w:r w:rsidRPr="00095A4F">
        <w:rPr>
          <w:rFonts w:ascii="Verdana" w:hAnsi="Verdana"/>
          <w:sz w:val="20"/>
          <w:szCs w:val="20"/>
        </w:rPr>
        <w:t>.</w:t>
      </w:r>
      <w:r w:rsidR="00295197">
        <w:rPr>
          <w:rFonts w:ascii="Verdana" w:hAnsi="Verdana"/>
          <w:sz w:val="20"/>
          <w:szCs w:val="20"/>
        </w:rPr>
        <w:t xml:space="preserve"> Label all rungs, wires and terminals. Ensure to include contact cross-references.</w:t>
      </w:r>
      <w:r w:rsidR="003B45FE">
        <w:rPr>
          <w:rFonts w:ascii="Verdana" w:hAnsi="Verdana"/>
          <w:sz w:val="20"/>
          <w:szCs w:val="20"/>
        </w:rPr>
        <w:t xml:space="preserve"> Control circuit shall be 24VDC and the Motor is 120VAC.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527DC" w:rsidRPr="003D272D" w14:paraId="6CC764B4" w14:textId="77777777" w:rsidTr="00AE1949">
        <w:trPr>
          <w:trHeight w:val="360"/>
        </w:trPr>
        <w:tc>
          <w:tcPr>
            <w:tcW w:w="8568" w:type="dxa"/>
            <w:gridSpan w:val="17"/>
          </w:tcPr>
          <w:p w14:paraId="18E38DE6" w14:textId="65EB08C5" w:rsidR="003527DC" w:rsidRPr="003D272D" w:rsidRDefault="003527DC" w:rsidP="003527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DC Schematic</w:t>
            </w:r>
          </w:p>
        </w:tc>
      </w:tr>
      <w:tr w:rsidR="003527DC" w:rsidRPr="003D272D" w14:paraId="35F694AE" w14:textId="77777777" w:rsidTr="00E959C4">
        <w:trPr>
          <w:trHeight w:val="360"/>
        </w:trPr>
        <w:tc>
          <w:tcPr>
            <w:tcW w:w="504" w:type="dxa"/>
          </w:tcPr>
          <w:p w14:paraId="386F37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B84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217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A2D7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E1AC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5E5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1D31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841F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6898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D6C4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6E9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ED42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B3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8E02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BEF9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443C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85A2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412B5E6" w14:textId="77777777" w:rsidTr="00E959C4">
        <w:trPr>
          <w:trHeight w:val="360"/>
        </w:trPr>
        <w:tc>
          <w:tcPr>
            <w:tcW w:w="504" w:type="dxa"/>
          </w:tcPr>
          <w:p w14:paraId="4FB2B8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  <w:bookmarkStart w:id="1" w:name="_GoBack" w:colFirst="14" w:colLast="14"/>
          </w:p>
        </w:tc>
        <w:tc>
          <w:tcPr>
            <w:tcW w:w="504" w:type="dxa"/>
          </w:tcPr>
          <w:p w14:paraId="165304F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2DE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1EC5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D8B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FE810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A9F17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24ED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715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2CE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84F7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E959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D0B7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D66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9F61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33F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18FB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  <w:tr w:rsidR="003527DC" w:rsidRPr="003D272D" w14:paraId="51C93496" w14:textId="77777777" w:rsidTr="00E959C4">
        <w:trPr>
          <w:trHeight w:val="360"/>
        </w:trPr>
        <w:tc>
          <w:tcPr>
            <w:tcW w:w="504" w:type="dxa"/>
          </w:tcPr>
          <w:p w14:paraId="7CD8F3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FD73E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54507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ECB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6AB8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FB50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71D7D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13E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9AC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4CC2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8285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0725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F3A3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821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B3377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644A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330F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9B6D061" w14:textId="77777777" w:rsidTr="00E959C4">
        <w:trPr>
          <w:trHeight w:val="360"/>
        </w:trPr>
        <w:tc>
          <w:tcPr>
            <w:tcW w:w="504" w:type="dxa"/>
          </w:tcPr>
          <w:p w14:paraId="2EF350A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B1C8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F71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08F2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EA1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1582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FF4A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8DF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67D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B279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AD3D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BE2B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F685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A181E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167A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1C7A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46F8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08D7803" w14:textId="77777777" w:rsidTr="00E959C4">
        <w:trPr>
          <w:trHeight w:val="360"/>
        </w:trPr>
        <w:tc>
          <w:tcPr>
            <w:tcW w:w="504" w:type="dxa"/>
          </w:tcPr>
          <w:p w14:paraId="1564E0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C98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F590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B6F81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8A4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8150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A9E6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D55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1AD0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866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2E3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7FC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D7CE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CE3F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12F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54F1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E1DE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DA60017" w14:textId="77777777" w:rsidTr="00E959C4">
        <w:trPr>
          <w:trHeight w:val="360"/>
        </w:trPr>
        <w:tc>
          <w:tcPr>
            <w:tcW w:w="504" w:type="dxa"/>
          </w:tcPr>
          <w:p w14:paraId="0E41F02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77CB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90D5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1A2A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3A285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AE14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25AA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CB96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133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C3C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1213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5433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1040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35E7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C26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D396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045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3F964FC3" w14:textId="77777777" w:rsidTr="00E959C4">
        <w:trPr>
          <w:trHeight w:val="360"/>
        </w:trPr>
        <w:tc>
          <w:tcPr>
            <w:tcW w:w="504" w:type="dxa"/>
          </w:tcPr>
          <w:p w14:paraId="045E380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8AE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0058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1820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653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4E97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D2FA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A07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D2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3AD6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0520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8FD2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412F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758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192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5AE2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CE33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3537F158" w14:textId="77777777" w:rsidTr="00E959C4">
        <w:trPr>
          <w:trHeight w:val="360"/>
        </w:trPr>
        <w:tc>
          <w:tcPr>
            <w:tcW w:w="504" w:type="dxa"/>
          </w:tcPr>
          <w:p w14:paraId="047EB31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995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AA39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355B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C10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7EE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D8FE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91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F48F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014B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D84F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5A8D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A354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A35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E0B7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A0C6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A991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79796F0" w14:textId="77777777" w:rsidTr="00E959C4">
        <w:trPr>
          <w:trHeight w:val="360"/>
        </w:trPr>
        <w:tc>
          <w:tcPr>
            <w:tcW w:w="504" w:type="dxa"/>
          </w:tcPr>
          <w:p w14:paraId="3E32838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D961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47A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C618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3680D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A6BA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20AC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63D4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CE92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9999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5482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E29B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3C6C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E4E1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765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938F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A555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3ED2F92" w14:textId="77777777" w:rsidTr="00E959C4">
        <w:trPr>
          <w:trHeight w:val="360"/>
        </w:trPr>
        <w:tc>
          <w:tcPr>
            <w:tcW w:w="504" w:type="dxa"/>
          </w:tcPr>
          <w:p w14:paraId="5D86237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C7C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B71E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D38E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1DDB0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6869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1563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45DA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9D74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502E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C592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4870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D06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70A3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ED45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3EB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CE85B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41E4DC0" w14:textId="77777777" w:rsidTr="00E959C4">
        <w:trPr>
          <w:trHeight w:val="360"/>
        </w:trPr>
        <w:tc>
          <w:tcPr>
            <w:tcW w:w="504" w:type="dxa"/>
          </w:tcPr>
          <w:p w14:paraId="6D46EFA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5683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C9C0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B081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D2601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DA8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4D61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F4E7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E07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C267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C9BA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BB87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FCD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78F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A2C6D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202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26E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94DCF1F" w14:textId="77777777" w:rsidTr="00E959C4">
        <w:trPr>
          <w:trHeight w:val="360"/>
        </w:trPr>
        <w:tc>
          <w:tcPr>
            <w:tcW w:w="504" w:type="dxa"/>
          </w:tcPr>
          <w:p w14:paraId="3999873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C88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EDDFC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F7F8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B755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7A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27B4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1547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195F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23A8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2D4B0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4258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0B20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A14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526E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2F07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2F0E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8A3053E" w14:textId="77777777" w:rsidTr="00E959C4">
        <w:trPr>
          <w:trHeight w:val="360"/>
        </w:trPr>
        <w:tc>
          <w:tcPr>
            <w:tcW w:w="504" w:type="dxa"/>
          </w:tcPr>
          <w:p w14:paraId="390FD64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CC2C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A1E3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62BD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C238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CD9A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59D3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C91B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EA0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250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A8C6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9BD5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2601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E35B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0818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516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2772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D34896D" w14:textId="77777777" w:rsidTr="00E959C4">
        <w:trPr>
          <w:trHeight w:val="360"/>
        </w:trPr>
        <w:tc>
          <w:tcPr>
            <w:tcW w:w="504" w:type="dxa"/>
          </w:tcPr>
          <w:p w14:paraId="410CD3B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31C8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A22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D036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A74E0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68EE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4F2D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606C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E638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7E38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1579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A456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62CF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77B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C49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848C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E11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9DD0410" w14:textId="77777777" w:rsidTr="00E959C4">
        <w:trPr>
          <w:trHeight w:val="360"/>
        </w:trPr>
        <w:tc>
          <w:tcPr>
            <w:tcW w:w="504" w:type="dxa"/>
          </w:tcPr>
          <w:p w14:paraId="0388D9C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6EC6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7E7B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01F9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D16EC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376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2B0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E51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2B6ED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7D61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E169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E5629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41C7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5B4E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93B4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348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4506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C3F8381" w14:textId="77777777" w:rsidTr="00E959C4">
        <w:trPr>
          <w:trHeight w:val="360"/>
        </w:trPr>
        <w:tc>
          <w:tcPr>
            <w:tcW w:w="504" w:type="dxa"/>
          </w:tcPr>
          <w:p w14:paraId="3EF1BD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CCD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E272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FD17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2953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E375E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E58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850A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ABC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FE4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4535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EEC6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F933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8B7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6DA1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A11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5B7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CA200E2" w14:textId="77777777" w:rsidTr="00E959C4">
        <w:trPr>
          <w:trHeight w:val="360"/>
        </w:trPr>
        <w:tc>
          <w:tcPr>
            <w:tcW w:w="504" w:type="dxa"/>
          </w:tcPr>
          <w:p w14:paraId="3BA4C09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DE4D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18AA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F06A5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2BED8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5670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8D8C5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D027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4D04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5D72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AE97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AC02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AC7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C454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77FB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A7D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FD81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8A61F0F" w14:textId="77777777" w:rsidTr="00E959C4">
        <w:trPr>
          <w:trHeight w:val="360"/>
        </w:trPr>
        <w:tc>
          <w:tcPr>
            <w:tcW w:w="504" w:type="dxa"/>
          </w:tcPr>
          <w:p w14:paraId="6E08DB2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CC6D8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22EA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4A4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292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D38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5B1A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D201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351D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8378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69AD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F2C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75C61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DBE4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A1D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7656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8C4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40EB1E7" w14:textId="77777777" w:rsidTr="00E959C4">
        <w:trPr>
          <w:trHeight w:val="360"/>
        </w:trPr>
        <w:tc>
          <w:tcPr>
            <w:tcW w:w="504" w:type="dxa"/>
          </w:tcPr>
          <w:p w14:paraId="380251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D67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C14B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3BB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2A47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181B0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2F51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1BA7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A4C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D27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9953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E18E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E19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409D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9FF9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EAA6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B2E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E1C841C" w14:textId="77777777" w:rsidTr="00E959C4">
        <w:trPr>
          <w:trHeight w:val="360"/>
        </w:trPr>
        <w:tc>
          <w:tcPr>
            <w:tcW w:w="504" w:type="dxa"/>
          </w:tcPr>
          <w:p w14:paraId="12CBB80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5F6E2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0F1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60E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4AFA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3269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C24C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CC4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2E9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1A5F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4C4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2C99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D37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83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AB33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9EBD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A87E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6A1865E" w14:textId="77777777" w:rsidTr="00E959C4">
        <w:trPr>
          <w:trHeight w:val="360"/>
        </w:trPr>
        <w:tc>
          <w:tcPr>
            <w:tcW w:w="504" w:type="dxa"/>
          </w:tcPr>
          <w:p w14:paraId="0114E05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ED7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198F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602E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923F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612C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B8CD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C2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85FF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5C8E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9988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DD6A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C17DF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971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A70E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A20C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8BB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C1345BF" w14:textId="77777777" w:rsidTr="00E959C4">
        <w:trPr>
          <w:trHeight w:val="360"/>
        </w:trPr>
        <w:tc>
          <w:tcPr>
            <w:tcW w:w="504" w:type="dxa"/>
          </w:tcPr>
          <w:p w14:paraId="75A311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768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DC4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707D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5064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F4B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AA032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7D9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CA73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82F5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C08B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867F7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3BF4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5F087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D3F9F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88E6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C0F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7B2B95E" w14:textId="77777777" w:rsidTr="00E959C4">
        <w:trPr>
          <w:trHeight w:val="360"/>
        </w:trPr>
        <w:tc>
          <w:tcPr>
            <w:tcW w:w="504" w:type="dxa"/>
          </w:tcPr>
          <w:p w14:paraId="4F656E0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3A41A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5985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1C7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B3324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DA3E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A4C03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6DB5E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8F9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1AFC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162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1109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5AD4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510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590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F87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6D5DC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69332FFE" w14:textId="77777777" w:rsidTr="003527DC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E7DEF1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04B0C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A2DF93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BE3AB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CDEB3B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6A0CF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248AD7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933B7B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01C19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CBF7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6EA34E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1FCB21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485E2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15154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8197FF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4F6F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6873E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480AAA9" w14:textId="77777777" w:rsidTr="003527D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C523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F490B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614D7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E4DD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0E0A0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0A3EAD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B74FF5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7480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65200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48A676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CAF04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53950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89E7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8B491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97F1F7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CE6EFA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285725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ED4AD3F" w14:textId="77777777" w:rsidTr="00B926D2">
        <w:trPr>
          <w:trHeight w:val="360"/>
        </w:trPr>
        <w:tc>
          <w:tcPr>
            <w:tcW w:w="856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1449353" w14:textId="52A071C9" w:rsidR="003527DC" w:rsidRPr="003D272D" w:rsidRDefault="003527DC" w:rsidP="003527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 Schematic</w:t>
            </w:r>
          </w:p>
        </w:tc>
      </w:tr>
      <w:tr w:rsidR="003527DC" w:rsidRPr="003D272D" w14:paraId="35C0386E" w14:textId="77777777" w:rsidTr="003527DC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5007186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05BC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D766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284EF9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0E946D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04F295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7F14E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F4D82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B8BAF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8D461D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6B9B4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D6055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3B72D9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55C05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65148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769AE4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C50E07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834B8C9" w14:textId="77777777" w:rsidTr="00E959C4">
        <w:trPr>
          <w:trHeight w:val="360"/>
        </w:trPr>
        <w:tc>
          <w:tcPr>
            <w:tcW w:w="504" w:type="dxa"/>
          </w:tcPr>
          <w:p w14:paraId="468D79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7AF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818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A81E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C7247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E81A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0EC4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84A5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26DB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7FDB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E29F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C5DD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9DA8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E12E7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007E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D35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C0BF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0520D33" w14:textId="77777777" w:rsidTr="00E959C4">
        <w:trPr>
          <w:trHeight w:val="360"/>
        </w:trPr>
        <w:tc>
          <w:tcPr>
            <w:tcW w:w="504" w:type="dxa"/>
          </w:tcPr>
          <w:p w14:paraId="09A1C2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432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F55E6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A9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87E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E388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B704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E45F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E81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705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2BC8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850F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671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9C20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9479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CCF7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7FFE7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17C508B" w14:textId="77777777" w:rsidTr="00E959C4">
        <w:trPr>
          <w:trHeight w:val="360"/>
        </w:trPr>
        <w:tc>
          <w:tcPr>
            <w:tcW w:w="504" w:type="dxa"/>
          </w:tcPr>
          <w:p w14:paraId="2A41AFD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2FFA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86E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13E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7650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764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D56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CEF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F46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F7A9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F8E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AAC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A467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9CE66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0656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EBB5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4F4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3C9B6BC" w14:textId="77777777" w:rsidTr="00E959C4">
        <w:trPr>
          <w:trHeight w:val="360"/>
        </w:trPr>
        <w:tc>
          <w:tcPr>
            <w:tcW w:w="504" w:type="dxa"/>
          </w:tcPr>
          <w:p w14:paraId="43DBA91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3DB2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C7A8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49E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B7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3E10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C1F3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61C6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C87B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BE6D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8911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33243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0BA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38C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CFD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C45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D364A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FC8F21A" w14:textId="77777777" w:rsidTr="00E959C4">
        <w:trPr>
          <w:trHeight w:val="360"/>
        </w:trPr>
        <w:tc>
          <w:tcPr>
            <w:tcW w:w="504" w:type="dxa"/>
          </w:tcPr>
          <w:p w14:paraId="192A84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C7EA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29E3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BD31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E29A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158D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91F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EFCEF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495C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2D3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0186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5A1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57D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B71B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8643C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43D3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DE2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7BA1D2D" w14:textId="77777777" w:rsidTr="00E959C4">
        <w:trPr>
          <w:trHeight w:val="360"/>
        </w:trPr>
        <w:tc>
          <w:tcPr>
            <w:tcW w:w="504" w:type="dxa"/>
          </w:tcPr>
          <w:p w14:paraId="7F40338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5A4D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2EF5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44E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63D93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4C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1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7A0A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AD41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6B99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AA3C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A05E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1250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5E9F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E59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F7A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482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AFBE5BF" w14:textId="0BB5522B" w:rsidR="00F830A1" w:rsidRPr="004D0960" w:rsidRDefault="00F830A1" w:rsidP="003527DC">
      <w:pPr>
        <w:tabs>
          <w:tab w:val="left" w:pos="2880"/>
        </w:tabs>
        <w:spacing w:after="0"/>
        <w:ind w:left="1440"/>
        <w:rPr>
          <w:rFonts w:ascii="Verdana" w:hAnsi="Verdana"/>
          <w:sz w:val="20"/>
          <w:szCs w:val="20"/>
        </w:rPr>
      </w:pPr>
    </w:p>
    <w:sectPr w:rsidR="00F830A1" w:rsidRPr="004D0960" w:rsidSect="00E013AA">
      <w:headerReference w:type="first" r:id="rId20"/>
      <w:footerReference w:type="first" r:id="rId2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8F78E" w14:textId="77777777" w:rsidR="00DA6EA4" w:rsidRDefault="00DA6EA4" w:rsidP="005B3A86">
      <w:pPr>
        <w:spacing w:after="0" w:line="240" w:lineRule="auto"/>
      </w:pPr>
      <w:r>
        <w:separator/>
      </w:r>
    </w:p>
  </w:endnote>
  <w:endnote w:type="continuationSeparator" w:id="0">
    <w:p w14:paraId="51BA8FD6" w14:textId="77777777" w:rsidR="00DA6EA4" w:rsidRDefault="00DA6EA4" w:rsidP="005B3A86">
      <w:pPr>
        <w:spacing w:after="0" w:line="240" w:lineRule="auto"/>
      </w:pPr>
      <w:r>
        <w:continuationSeparator/>
      </w:r>
    </w:p>
  </w:endnote>
  <w:endnote w:type="continuationNotice" w:id="1">
    <w:p w14:paraId="78A802B1" w14:textId="77777777" w:rsidR="002B3DF0" w:rsidRDefault="002B3D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08F7843A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C9D115F" w14:textId="77777777" w:rsidR="00095A4F" w:rsidRPr="00B025CF" w:rsidRDefault="00095A4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35851D51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2895BB22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038677F1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3EF0" w14:textId="77777777" w:rsidR="00DA6EA4" w:rsidRDefault="00DA6EA4" w:rsidP="005B3A86">
      <w:pPr>
        <w:spacing w:after="0" w:line="240" w:lineRule="auto"/>
      </w:pPr>
      <w:r>
        <w:separator/>
      </w:r>
    </w:p>
  </w:footnote>
  <w:footnote w:type="continuationSeparator" w:id="0">
    <w:p w14:paraId="4CBC6075" w14:textId="77777777" w:rsidR="00DA6EA4" w:rsidRDefault="00DA6EA4" w:rsidP="005B3A86">
      <w:pPr>
        <w:spacing w:after="0" w:line="240" w:lineRule="auto"/>
      </w:pPr>
      <w:r>
        <w:continuationSeparator/>
      </w:r>
    </w:p>
  </w:footnote>
  <w:footnote w:type="continuationNotice" w:id="1">
    <w:p w14:paraId="6DF2B388" w14:textId="77777777" w:rsidR="002B3DF0" w:rsidRDefault="002B3D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769E2D08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045F6F1F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380E2758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552BA4E0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07A17DD2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B45F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6ED9109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B354B7B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F38CE"/>
    <w:multiLevelType w:val="hybridMultilevel"/>
    <w:tmpl w:val="CF86E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866E8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1B4147"/>
    <w:multiLevelType w:val="hybridMultilevel"/>
    <w:tmpl w:val="0AB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A79CD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92044B3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1E36F6D"/>
    <w:multiLevelType w:val="hybridMultilevel"/>
    <w:tmpl w:val="F50A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E4D94"/>
    <w:rsid w:val="002025E4"/>
    <w:rsid w:val="00222A30"/>
    <w:rsid w:val="00224C5A"/>
    <w:rsid w:val="00261027"/>
    <w:rsid w:val="00272B18"/>
    <w:rsid w:val="00295197"/>
    <w:rsid w:val="002B3DF0"/>
    <w:rsid w:val="002E22BE"/>
    <w:rsid w:val="002F1B91"/>
    <w:rsid w:val="00307505"/>
    <w:rsid w:val="00314A16"/>
    <w:rsid w:val="003527DC"/>
    <w:rsid w:val="003B45FE"/>
    <w:rsid w:val="003F6D63"/>
    <w:rsid w:val="0040125A"/>
    <w:rsid w:val="00422289"/>
    <w:rsid w:val="00431790"/>
    <w:rsid w:val="004332DB"/>
    <w:rsid w:val="004467D9"/>
    <w:rsid w:val="00453071"/>
    <w:rsid w:val="00472F8B"/>
    <w:rsid w:val="004D0960"/>
    <w:rsid w:val="005563BD"/>
    <w:rsid w:val="005840BA"/>
    <w:rsid w:val="005B0B41"/>
    <w:rsid w:val="005B3A86"/>
    <w:rsid w:val="00613E4E"/>
    <w:rsid w:val="0065041B"/>
    <w:rsid w:val="006623B9"/>
    <w:rsid w:val="00673F4B"/>
    <w:rsid w:val="00677AF8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66D5F"/>
    <w:rsid w:val="00881AE5"/>
    <w:rsid w:val="008975D5"/>
    <w:rsid w:val="008B36EB"/>
    <w:rsid w:val="008F7960"/>
    <w:rsid w:val="009219E3"/>
    <w:rsid w:val="00931D9F"/>
    <w:rsid w:val="009559C9"/>
    <w:rsid w:val="00971D72"/>
    <w:rsid w:val="009B042B"/>
    <w:rsid w:val="009F2DFA"/>
    <w:rsid w:val="009F4F1D"/>
    <w:rsid w:val="009F76D1"/>
    <w:rsid w:val="00A36F80"/>
    <w:rsid w:val="00A6051F"/>
    <w:rsid w:val="00A7501B"/>
    <w:rsid w:val="00AD55FC"/>
    <w:rsid w:val="00B025CF"/>
    <w:rsid w:val="00B457A7"/>
    <w:rsid w:val="00B52137"/>
    <w:rsid w:val="00B57779"/>
    <w:rsid w:val="00B755C0"/>
    <w:rsid w:val="00B773EA"/>
    <w:rsid w:val="00BB7522"/>
    <w:rsid w:val="00BC1524"/>
    <w:rsid w:val="00C23933"/>
    <w:rsid w:val="00C7166C"/>
    <w:rsid w:val="00C77DD9"/>
    <w:rsid w:val="00C8329D"/>
    <w:rsid w:val="00C834FC"/>
    <w:rsid w:val="00C86D41"/>
    <w:rsid w:val="00CB5A57"/>
    <w:rsid w:val="00CB5F0C"/>
    <w:rsid w:val="00CC3975"/>
    <w:rsid w:val="00CE3BF2"/>
    <w:rsid w:val="00CF4259"/>
    <w:rsid w:val="00CF7AA0"/>
    <w:rsid w:val="00D01AF3"/>
    <w:rsid w:val="00DA380B"/>
    <w:rsid w:val="00DA6EA4"/>
    <w:rsid w:val="00DB6188"/>
    <w:rsid w:val="00DC19D0"/>
    <w:rsid w:val="00DC51B1"/>
    <w:rsid w:val="00DD683F"/>
    <w:rsid w:val="00E013AA"/>
    <w:rsid w:val="00E130F3"/>
    <w:rsid w:val="00E86137"/>
    <w:rsid w:val="00EA0805"/>
    <w:rsid w:val="00F46CA3"/>
    <w:rsid w:val="00F53D7D"/>
    <w:rsid w:val="00F61762"/>
    <w:rsid w:val="00F631A1"/>
    <w:rsid w:val="00F63CD7"/>
    <w:rsid w:val="00F63D40"/>
    <w:rsid w:val="00F830A1"/>
    <w:rsid w:val="00F9426E"/>
    <w:rsid w:val="00FB1E48"/>
    <w:rsid w:val="00FD746F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2018-04-27T14:52:00Z</cp:lastPrinted>
  <dcterms:created xsi:type="dcterms:W3CDTF">2018-04-26T15:17:00Z</dcterms:created>
  <dcterms:modified xsi:type="dcterms:W3CDTF">2018-04-27T14:56:00Z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Conversion, Math Functions and Logic Diagrams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