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79380F9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0675A">
        <w:rPr>
          <w:rFonts w:ascii="Verdana" w:hAnsi="Verdana"/>
          <w:b/>
          <w:sz w:val="24"/>
          <w:szCs w:val="24"/>
        </w:rPr>
        <w:t>Octal to Binary, Binary to Octal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0675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0675A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0C365A6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0675A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0675A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0675A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DBE3522" w14:textId="77777777" w:rsidR="000505B7" w:rsidRDefault="000505B7" w:rsidP="000505B7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binary number given its equivalent value in octal form.</w:t>
      </w:r>
    </w:p>
    <w:p w14:paraId="5094FD8D" w14:textId="25B18ED8" w:rsidR="000505B7" w:rsidRDefault="000505B7" w:rsidP="000505B7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</w:t>
      </w:r>
      <w:r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number given its equivalent value in </w:t>
      </w:r>
      <w:r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7CAF3C96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0675A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40B4448B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0505B7"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numbers to their </w:t>
      </w:r>
      <w:r w:rsidR="00F6118C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31957AD2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10011001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7FF9FFDF" w14:textId="5217D215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0001101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6D1DAF89" w14:textId="3057694D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4E0D6269" w14:textId="1B455155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</w:rPr>
        <w:t>11001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5DFBCA05" w14:textId="6E36E70B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2557589" w14:textId="63D995C0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>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6E95933" w14:textId="542EB518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A8A41A0" w14:textId="3EBE05A2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101010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3BDD26CE" w14:textId="3A5B7F21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5B8DA6B9" w14:textId="73D60D9B" w:rsidR="00DF7A20" w:rsidRP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95B5842" w14:textId="5F316D5E" w:rsidR="000505B7" w:rsidRDefault="000505B7" w:rsidP="000505B7">
      <w:pPr>
        <w:spacing w:before="240"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Convert the following </w:t>
      </w:r>
      <w:r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numbers to their </w:t>
      </w:r>
      <w:r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44F564E8" w14:textId="1DC92035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152CEAC8" w14:textId="4B9F8975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7737AD9B" w14:textId="767C3534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E0C00EE" w14:textId="1BF17BF3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1D8C7A69" w14:textId="3F944FF8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140E0B7" w14:textId="340B0E0A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0F9ACC4" w14:textId="2606FC2E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5659E57" w14:textId="4FA99718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6783FDB" w14:textId="3444AEAD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0E367CA5" w14:textId="36721352" w:rsidR="000505B7" w:rsidRPr="00DF7A20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  <w:bookmarkStart w:id="0" w:name="_GoBack"/>
      <w:bookmarkEnd w:id="0"/>
    </w:p>
    <w:sectPr w:rsidR="000505B7" w:rsidRPr="00DF7A20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17F3" w14:textId="77777777" w:rsidR="003E4914" w:rsidRDefault="003E4914" w:rsidP="005B3A86">
      <w:pPr>
        <w:spacing w:after="0" w:line="240" w:lineRule="auto"/>
      </w:pPr>
      <w:r>
        <w:separator/>
      </w:r>
    </w:p>
  </w:endnote>
  <w:endnote w:type="continuationSeparator" w:id="0">
    <w:p w14:paraId="3BCF5931" w14:textId="77777777" w:rsidR="003E4914" w:rsidRDefault="003E491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1F756D32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700CD59B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22718282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0505B7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29526956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505B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sz w:val="16"/>
        <w:szCs w:val="18"/>
      </w:rPr>
      <w:t>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6272" w14:textId="77777777" w:rsidR="003E4914" w:rsidRDefault="003E4914" w:rsidP="005B3A86">
      <w:pPr>
        <w:spacing w:after="0" w:line="240" w:lineRule="auto"/>
      </w:pPr>
      <w:r>
        <w:separator/>
      </w:r>
    </w:p>
  </w:footnote>
  <w:footnote w:type="continuationSeparator" w:id="0">
    <w:p w14:paraId="099D9069" w14:textId="77777777" w:rsidR="003E4914" w:rsidRDefault="003E491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3A313AB3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0675A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637FD694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75A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75A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592CDB78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0675A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98835E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75A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75A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3428DA22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0675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7FE3BD0F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0675A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40920CFC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75A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75A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4"/>
    <w:rsid w:val="000154E9"/>
    <w:rsid w:val="00041E52"/>
    <w:rsid w:val="000505B7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83B92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0675A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2018-04-11T15:37:00Z</cp:lastPrinted>
  <dcterms:created xsi:type="dcterms:W3CDTF">2018-04-11T15:36:00Z</dcterms:created>
  <dcterms:modified xsi:type="dcterms:W3CDTF">2018-04-11T15:44:00Z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Octal to Binary, Binary to Octal Conversion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