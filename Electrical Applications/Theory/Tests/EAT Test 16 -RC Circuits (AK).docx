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1FEBDE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52E8B">
        <w:rPr>
          <w:rFonts w:ascii="Verdana" w:hAnsi="Verdana"/>
          <w:b/>
          <w:sz w:val="24"/>
          <w:szCs w:val="24"/>
        </w:rPr>
        <w:t>RC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EE7F5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31FF115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95936" w:rsidRPr="0043506D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3506D" w:rsidRPr="0043506D">
        <w:rPr>
          <w:rFonts w:ascii="Verdana" w:hAnsi="Verdana"/>
          <w:sz w:val="20"/>
          <w:szCs w:val="20"/>
          <w:highlight w:val="yellow"/>
        </w:rPr>
        <w:t>48pts.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37574467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>both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series circuits and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parallel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3FC9CE3E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513D01">
        <w:rPr>
          <w:rFonts w:ascii="Verdana" w:hAnsi="Verdana"/>
          <w:sz w:val="20"/>
          <w:szCs w:val="20"/>
        </w:rPr>
        <w:t>inductive reactance, phase angle and power factor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="00513D01">
        <w:rPr>
          <w:rFonts w:ascii="Verdana" w:hAnsi="Verdana"/>
          <w:sz w:val="20"/>
          <w:szCs w:val="20"/>
        </w:rPr>
        <w:t xml:space="preserve"> for both series and parallel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circuits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05A648AB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C52E8B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732D76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capacitor resists changes in:</w:t>
      </w:r>
    </w:p>
    <w:p w14:paraId="147E708C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Reactance</w:t>
      </w:r>
    </w:p>
    <w:p w14:paraId="51B07470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Voltage</w:t>
      </w:r>
    </w:p>
    <w:p w14:paraId="796FD4C2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4E24AF1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Which of the following effects the reactance of an AC circuit?</w:t>
      </w:r>
    </w:p>
    <w:p w14:paraId="705E1AC3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</w:t>
      </w:r>
    </w:p>
    <w:p w14:paraId="65358C05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52498C48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Frequency</w:t>
      </w:r>
    </w:p>
    <w:p w14:paraId="54C7E0C2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 xml:space="preserve">The total impedance of a RC series circuit is equal </w:t>
      </w:r>
      <w:proofErr w:type="gramStart"/>
      <w:r w:rsidRPr="00181AFC">
        <w:rPr>
          <w:rFonts w:ascii="Verdana" w:hAnsi="Verdana"/>
          <w:sz w:val="20"/>
          <w:szCs w:val="20"/>
        </w:rPr>
        <w:t>to :</w:t>
      </w:r>
      <w:proofErr w:type="gramEnd"/>
    </w:p>
    <w:p w14:paraId="1306651F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m:oMath>
        <m:r>
          <w:rPr>
            <w:rFonts w:ascii="Cambria Math" w:hAnsi="Cambria Math"/>
            <w:sz w:val="20"/>
            <w:szCs w:val="20"/>
            <w:highlight w:val="yellow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e>
        </m:rad>
      </m:oMath>
    </w:p>
    <w:p w14:paraId="7762064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VArs x Sin</m:t>
        </m:r>
        <m:r>
          <w:rPr>
            <w:rFonts w:ascii="Cambria Math" w:hAnsi="Cambria Math"/>
            <w:i/>
            <w:sz w:val="20"/>
            <w:szCs w:val="20"/>
          </w:rPr>
          <w:sym w:font="Symbol" w:char="F071"/>
        </m:r>
      </m:oMath>
    </w:p>
    <w:p w14:paraId="06982F49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VA/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</w:p>
    <w:p w14:paraId="0DC3AAF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If the frequency of a RC parallel circuit is raised, the capacitive reactance will:</w:t>
      </w:r>
    </w:p>
    <w:p w14:paraId="26829A07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Increase</w:t>
      </w:r>
    </w:p>
    <w:p w14:paraId="7B5BBF4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09C6049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</w:t>
      </w:r>
    </w:p>
    <w:p w14:paraId="1FF0F176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circuit’s reactive power can be calculated by the following.</w:t>
      </w:r>
    </w:p>
    <w:p w14:paraId="796BF9FB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P/VA</m:t>
        </m:r>
      </m:oMath>
    </w:p>
    <w:p w14:paraId="3E62024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VA x tan </m:t>
        </m:r>
        <m:r>
          <w:rPr>
            <w:rFonts w:ascii="Cambria Math" w:hAnsi="Cambria Math"/>
            <w:i/>
            <w:sz w:val="20"/>
            <w:szCs w:val="20"/>
          </w:rPr>
          <w:sym w:font="Symbol" w:char="F071"/>
        </m:r>
      </m:oMath>
    </w:p>
    <w:p w14:paraId="50FE2D71" w14:textId="77777777" w:rsidR="00181AFC" w:rsidRPr="0043506D" w:rsidRDefault="00145A5D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C</m:t>
            </m:r>
          </m:sub>
        </m:sSub>
      </m:oMath>
    </w:p>
    <w:p w14:paraId="32F693F1" w14:textId="4A61842A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Impedance is the total opposition to the flow of AC current</w:t>
      </w:r>
      <w:r w:rsidR="00E60C9E">
        <w:rPr>
          <w:rFonts w:ascii="Verdana" w:hAnsi="Verdana"/>
          <w:sz w:val="20"/>
          <w:szCs w:val="20"/>
        </w:rPr>
        <w:t xml:space="preserve"> in a circuit</w:t>
      </w:r>
      <w:r w:rsidRPr="00181AFC">
        <w:rPr>
          <w:rFonts w:ascii="Verdana" w:hAnsi="Verdana"/>
          <w:sz w:val="20"/>
          <w:szCs w:val="20"/>
        </w:rPr>
        <w:t>.</w:t>
      </w:r>
    </w:p>
    <w:p w14:paraId="38964630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True</w:t>
      </w:r>
    </w:p>
    <w:p w14:paraId="780F7DC5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False</w:t>
      </w:r>
    </w:p>
    <w:p w14:paraId="2D6A21D1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If the frequency applied to an RC parallel circuit increases the phase angle will:</w:t>
      </w:r>
    </w:p>
    <w:p w14:paraId="5BA01D86" w14:textId="77777777" w:rsidR="00181AFC" w:rsidRPr="00DD4BF7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DD4BF7">
        <w:rPr>
          <w:rFonts w:ascii="Verdana" w:hAnsi="Verdana"/>
          <w:sz w:val="20"/>
          <w:szCs w:val="20"/>
        </w:rPr>
        <w:t>Increase</w:t>
      </w:r>
    </w:p>
    <w:p w14:paraId="28998C47" w14:textId="77777777" w:rsidR="00181AFC" w:rsidRPr="00DD4BF7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DD4BF7">
        <w:rPr>
          <w:rFonts w:ascii="Verdana" w:hAnsi="Verdana"/>
          <w:sz w:val="20"/>
          <w:szCs w:val="20"/>
          <w:highlight w:val="yellow"/>
        </w:rPr>
        <w:t>Decrease</w:t>
      </w:r>
    </w:p>
    <w:p w14:paraId="25A7372B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0C0BD01D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One way to increase the power factor of a parallel RC circuit is to:</w:t>
      </w:r>
    </w:p>
    <w:p w14:paraId="3C3B9AA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 the source voltage</w:t>
      </w:r>
    </w:p>
    <w:p w14:paraId="55A93317" w14:textId="77777777" w:rsidR="00181AFC" w:rsidRPr="0043506D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Increase the value of resistance.</w:t>
      </w:r>
    </w:p>
    <w:p w14:paraId="13F927DB" w14:textId="73F089D8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 the frequency.</w:t>
      </w:r>
    </w:p>
    <w:p w14:paraId="587AAE62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  <w:sectPr w:rsidR="00181AFC" w:rsidRPr="00181A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B10E0E" w14:textId="77777777" w:rsidR="00181AFC" w:rsidRPr="00181AFC" w:rsidRDefault="00181AFC" w:rsidP="00590B20">
      <w:pPr>
        <w:pStyle w:val="ListParagraph"/>
        <w:numPr>
          <w:ilvl w:val="0"/>
          <w:numId w:val="13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lastRenderedPageBreak/>
        <w:t>If the frequency of an RC circuit is reduced, the circuit impedance:</w:t>
      </w:r>
    </w:p>
    <w:p w14:paraId="0874FDEA" w14:textId="77777777" w:rsidR="00181AFC" w:rsidRPr="00181AFC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</w:t>
      </w:r>
    </w:p>
    <w:p w14:paraId="0B3DB0C9" w14:textId="77777777" w:rsidR="00181AFC" w:rsidRPr="0043506D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Decreases</w:t>
      </w:r>
    </w:p>
    <w:p w14:paraId="58B3BA07" w14:textId="77777777" w:rsidR="00181AFC" w:rsidRPr="00181AFC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1C3C47F2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The phase relationship between current and voltage in a capacitive-resistive circuit is?</w:t>
      </w:r>
    </w:p>
    <w:p w14:paraId="4FA0D92B" w14:textId="77777777" w:rsidR="00181AFC" w:rsidRPr="00181AFC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 and current will be in phase</w:t>
      </w:r>
    </w:p>
    <w:p w14:paraId="68B837B0" w14:textId="77777777" w:rsidR="00181AFC" w:rsidRPr="0043506D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Current will lead the Voltage.</w:t>
      </w:r>
    </w:p>
    <w:p w14:paraId="7E3D3872" w14:textId="77777777" w:rsidR="00181AFC" w:rsidRPr="00181AFC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 will lead the current</w:t>
      </w:r>
    </w:p>
    <w:p w14:paraId="02CD2CD7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 has the following current readings, the resistive branch measures 20 mA, the total current measures 30mA. The capacitive current would be.</w:t>
      </w:r>
    </w:p>
    <w:p w14:paraId="143DF54C" w14:textId="77777777" w:rsidR="00181AFC" w:rsidRPr="0043506D" w:rsidRDefault="00181AFC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22.36mA</w:t>
      </w:r>
    </w:p>
    <w:p w14:paraId="27F81923" w14:textId="77777777" w:rsidR="00181AFC" w:rsidRPr="00181AFC" w:rsidRDefault="00181AFC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27.3mA</w:t>
      </w:r>
    </w:p>
    <w:p w14:paraId="73E92ADB" w14:textId="5D07828A" w:rsidR="00181AFC" w:rsidRDefault="0043506D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bookmarkStart w:id="0" w:name="_Hlk521994634"/>
      <w:r>
        <w:rPr>
          <w:rFonts w:ascii="Verdana" w:hAnsi="Verdana"/>
          <w:sz w:val="20"/>
          <w:szCs w:val="20"/>
        </w:rPr>
        <w:t>10mA</w:t>
      </w:r>
    </w:p>
    <w:p w14:paraId="767F1823" w14:textId="4EBBBBD5" w:rsidR="0043506D" w:rsidRPr="00181AFC" w:rsidRDefault="0043506D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50mA</w:t>
      </w:r>
    </w:p>
    <w:bookmarkEnd w:id="0"/>
    <w:p w14:paraId="3F964374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 has 6W and 3VArs. What is the power factor of the circuit?</w:t>
      </w:r>
    </w:p>
    <w:p w14:paraId="02A687D2" w14:textId="77777777" w:rsidR="00181AFC" w:rsidRPr="00181AFC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40.0%</w:t>
      </w:r>
    </w:p>
    <w:p w14:paraId="49B52C20" w14:textId="77777777" w:rsidR="00181AFC" w:rsidRPr="00181AFC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67.5%</w:t>
      </w:r>
    </w:p>
    <w:p w14:paraId="466AA13E" w14:textId="77777777" w:rsidR="00181AFC" w:rsidRPr="0043506D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3506D">
        <w:rPr>
          <w:rFonts w:ascii="Verdana" w:hAnsi="Verdana"/>
          <w:sz w:val="20"/>
          <w:szCs w:val="20"/>
          <w:highlight w:val="yellow"/>
        </w:rPr>
        <w:t>89.4%</w:t>
      </w:r>
    </w:p>
    <w:p w14:paraId="52C7E19A" w14:textId="7F2C95C9" w:rsidR="009A1D64" w:rsidRPr="000423E2" w:rsidRDefault="001B105D" w:rsidP="0043506D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5926C2FC" w14:textId="0BE27F9B" w:rsidR="009A1D64" w:rsidRPr="00D62F30" w:rsidRDefault="00181AFC" w:rsidP="00181AFC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181AFC">
        <w:rPr>
          <w:noProof/>
        </w:rPr>
        <w:drawing>
          <wp:inline distT="0" distB="0" distL="0" distR="0" wp14:anchorId="6FE6BF4F" wp14:editId="0B4605EC">
            <wp:extent cx="1764792" cy="10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9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E239" w14:textId="41484BF4" w:rsidR="001B105D" w:rsidRPr="00207F25" w:rsidRDefault="001B105D" w:rsidP="001B105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=150V, f=60Hz,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=470Ω,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=90μF</m:t>
          </m:r>
        </m:oMath>
      </m:oMathPara>
    </w:p>
    <w:p w14:paraId="241ABFCA" w14:textId="77777777" w:rsidR="00991756" w:rsidRPr="007C430D" w:rsidRDefault="00991756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4C8D5A10" w:rsidR="00991756" w:rsidRDefault="001B105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circuit and information above, complete the table below</w:t>
      </w:r>
      <w:r w:rsidR="007C430D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60C9E" w:rsidRPr="00DD3F5F" w14:paraId="12848B57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02BF368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bookmarkStart w:id="1" w:name="_Hlk521995131"/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5C7B4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16B2607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69E81A9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E0DCD5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F5A23" w:rsidRPr="00DD3F5F" w14:paraId="7A3C17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E24668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3B97C" w14:textId="2A991B2D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47.685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9DFB4CD" w14:textId="2D340657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318.523</w:t>
            </w:r>
            <w:r w:rsidR="00BF4C2B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280EF7" w14:textId="2BA8B5B7" w:rsidR="00BF5A23" w:rsidRPr="00BF5A23" w:rsidRDefault="00BF4C2B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highlight w:val="yellow"/>
              </w:rPr>
              <w:t>470</w:t>
            </w:r>
            <w:r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2E231" w14:textId="34791174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149.706</w:t>
            </w:r>
            <w:r w:rsidR="00BF4C2B">
              <w:rPr>
                <w:highlight w:val="yellow"/>
              </w:rPr>
              <w:t>V</w:t>
            </w:r>
          </w:p>
        </w:tc>
      </w:tr>
      <w:tr w:rsidR="00BF5A23" w:rsidRPr="00DD3F5F" w14:paraId="7DE3B5C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4B685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ACF4E" w14:textId="75F67B80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2.990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CAFA5A6" w14:textId="4C540E5F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318.523</w:t>
            </w:r>
            <w:r w:rsidR="00BF4C2B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972A1A0" w14:textId="024FF544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29.473</w:t>
            </w:r>
            <w:r w:rsidR="00BF4C2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F6C89" w14:textId="239F50A1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9.388</w:t>
            </w:r>
            <w:r w:rsidR="00BF4C2B">
              <w:rPr>
                <w:highlight w:val="yellow"/>
              </w:rPr>
              <w:t>V</w:t>
            </w:r>
          </w:p>
        </w:tc>
      </w:tr>
      <w:tr w:rsidR="00BF5A23" w:rsidRPr="00DD3F5F" w14:paraId="5850CF7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C2B1B9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8D2DB" w14:textId="173EC885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47.778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C2E14CB" w14:textId="54BDA557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318.523</w:t>
            </w:r>
            <w:r w:rsidR="00BF4C2B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E085B0" w14:textId="5080E5A1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470.923</w:t>
            </w:r>
            <w:r w:rsidR="00BF4C2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597E4" w14:textId="4C32D60F" w:rsidR="00BF5A23" w:rsidRPr="00BF5A23" w:rsidRDefault="00BF4C2B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highlight w:val="yellow"/>
              </w:rPr>
              <w:t>150V</w:t>
            </w:r>
          </w:p>
        </w:tc>
      </w:tr>
      <w:tr w:rsidR="00BF5A23" w:rsidRPr="00DD3F5F" w14:paraId="5F6E2685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3490BB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110C1" w14:textId="211DD411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3.588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0C8624" w14:textId="77777777" w:rsidR="00BF5A23" w:rsidRPr="00CA3B21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F82FE99" w14:textId="0095FFAC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0.998</w:t>
            </w:r>
          </w:p>
        </w:tc>
      </w:tr>
    </w:tbl>
    <w:bookmarkEnd w:id="1"/>
    <w:p w14:paraId="5C6E0F7E" w14:textId="4429F368" w:rsidR="00590B20" w:rsidRPr="00E60C9E" w:rsidRDefault="00590B20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 xml:space="preserve">Is there a phase shift between voltage and current in 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capacitor</w:t>
      </w:r>
      <w:r w:rsidRPr="00E60C9E">
        <w:rPr>
          <w:rFonts w:ascii="Verdana" w:hAnsi="Verdana"/>
          <w:color w:val="000000" w:themeColor="text1"/>
          <w:sz w:val="20"/>
          <w:szCs w:val="20"/>
        </w:rPr>
        <w:t>?</w:t>
      </w:r>
    </w:p>
    <w:p w14:paraId="05553C54" w14:textId="77777777" w:rsidR="00590B20" w:rsidRPr="00BF5A23" w:rsidRDefault="00590B20" w:rsidP="00590B20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BF5A23">
        <w:rPr>
          <w:rFonts w:ascii="Verdana" w:hAnsi="Verdana"/>
          <w:color w:val="000000" w:themeColor="text1"/>
          <w:sz w:val="20"/>
          <w:szCs w:val="20"/>
          <w:highlight w:val="yellow"/>
        </w:rPr>
        <w:t>Yes</w:t>
      </w:r>
    </w:p>
    <w:p w14:paraId="31F8170B" w14:textId="77777777" w:rsidR="00590B20" w:rsidRPr="00E60C9E" w:rsidRDefault="00590B20" w:rsidP="00590B20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No</w:t>
      </w:r>
    </w:p>
    <w:p w14:paraId="1598C123" w14:textId="6ED1BFED" w:rsidR="00590B20" w:rsidRPr="00E60C9E" w:rsidRDefault="00E60C9E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 a RC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E60C9E">
        <w:rPr>
          <w:rFonts w:ascii="Verdana" w:hAnsi="Verdana"/>
          <w:color w:val="000000" w:themeColor="text1"/>
          <w:sz w:val="20"/>
          <w:szCs w:val="20"/>
        </w:rPr>
        <w:t>series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 xml:space="preserve"> circuit, as frequency increases the 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total 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>current?</w:t>
      </w:r>
    </w:p>
    <w:p w14:paraId="203621C6" w14:textId="77777777" w:rsidR="00590B20" w:rsidRPr="00E60C9E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57BA7C66" w14:textId="77777777" w:rsidR="00590B20" w:rsidRPr="00BF5A23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BF5A23">
        <w:rPr>
          <w:rFonts w:ascii="Verdana" w:hAnsi="Verdana"/>
          <w:color w:val="000000" w:themeColor="text1"/>
          <w:sz w:val="20"/>
          <w:szCs w:val="20"/>
          <w:highlight w:val="yellow"/>
        </w:rPr>
        <w:t>Decreases</w:t>
      </w:r>
    </w:p>
    <w:p w14:paraId="28433C3C" w14:textId="77777777" w:rsidR="00590B20" w:rsidRPr="00E60C9E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366A81D8" w14:textId="551BE4EF" w:rsidR="00590B20" w:rsidRPr="00E60C9E" w:rsidRDefault="00590B20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 a R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C series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circuit, as the frequency 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decreases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the power factor?</w:t>
      </w:r>
    </w:p>
    <w:p w14:paraId="2F041037" w14:textId="77777777" w:rsidR="00590B20" w:rsidRPr="00BF5A23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BF5A23">
        <w:rPr>
          <w:rFonts w:ascii="Verdana" w:hAnsi="Verdana"/>
          <w:color w:val="000000" w:themeColor="text1"/>
          <w:sz w:val="20"/>
          <w:szCs w:val="20"/>
          <w:highlight w:val="yellow"/>
        </w:rPr>
        <w:t>Increases</w:t>
      </w:r>
    </w:p>
    <w:p w14:paraId="49EED22A" w14:textId="77777777" w:rsidR="00590B20" w:rsidRPr="00E60C9E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6A017A55" w14:textId="77777777" w:rsidR="00590B20" w:rsidRPr="00E60C9E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4B461F36" w14:textId="14A02BFA" w:rsidR="001B105D" w:rsidRPr="006C5DB4" w:rsidRDefault="001B105D" w:rsidP="005121A7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2ECFA3A" w14:textId="2049AC42" w:rsidR="001B105D" w:rsidRDefault="00590B20" w:rsidP="001B105D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590B20">
        <w:rPr>
          <w:noProof/>
        </w:rPr>
        <w:drawing>
          <wp:inline distT="0" distB="0" distL="0" distR="0" wp14:anchorId="51062B17" wp14:editId="456225BC">
            <wp:extent cx="2267712" cy="7589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AC40" w14:textId="1CEFA631" w:rsidR="001B105D" w:rsidRPr="00207F25" w:rsidRDefault="001B105D" w:rsidP="001B105D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=12V, f=1kHz,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=380Ω,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=0.1μF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60C9E" w:rsidRPr="00DD3F5F" w14:paraId="4745330A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F123FCF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6A232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7292244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147D31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13AFA0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F5A23" w:rsidRPr="00DD3F5F" w14:paraId="286F5B1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4C3DD06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31994" w14:textId="6E97FB5D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378.947</w:t>
            </w:r>
            <w:r w:rsidR="00BF4C2B">
              <w:rPr>
                <w:highlight w:val="yellow"/>
              </w:rPr>
              <w:t>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6F919E7" w14:textId="095429F2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31.579</w:t>
            </w:r>
            <w:r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63BCA3" w14:textId="29A15690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highlight w:val="yellow"/>
              </w:rPr>
              <w:t>380</w:t>
            </w:r>
            <w:r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88DAA" w14:textId="6A38F373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12</w:t>
            </w:r>
            <w:r>
              <w:rPr>
                <w:highlight w:val="yellow"/>
              </w:rPr>
              <w:t>V</w:t>
            </w:r>
          </w:p>
        </w:tc>
      </w:tr>
      <w:tr w:rsidR="00BF5A23" w:rsidRPr="00DD3F5F" w14:paraId="1FD57B7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806ECA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6F05B" w14:textId="280C12CD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90.478</w:t>
            </w:r>
            <w:r w:rsidR="00BF4C2B">
              <w:rPr>
                <w:highlight w:val="yellow"/>
              </w:rPr>
              <w:t>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DFBD02" w14:textId="6EE2AA8A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7.540</w:t>
            </w:r>
            <w:r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62C992" w14:textId="03C942C2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1.592</w:t>
            </w:r>
            <w:r>
              <w:rPr>
                <w:highlight w:val="yellow"/>
              </w:rPr>
              <w:t>k</w:t>
            </w:r>
            <w:r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BC9B2" w14:textId="7EBB8AA2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12</w:t>
            </w:r>
            <w:r>
              <w:rPr>
                <w:highlight w:val="yellow"/>
              </w:rPr>
              <w:t>V</w:t>
            </w:r>
          </w:p>
        </w:tc>
      </w:tr>
      <w:tr w:rsidR="00BF5A23" w:rsidRPr="00DD3F5F" w14:paraId="2BB2D6C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EE8136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CD8E" w14:textId="70934791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389.599</w:t>
            </w:r>
            <w:r w:rsidR="00BF4C2B">
              <w:rPr>
                <w:highlight w:val="yellow"/>
              </w:rPr>
              <w:t>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FDDB1BB" w14:textId="7AB25ED5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32.467</w:t>
            </w:r>
            <w:r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F8110D" w14:textId="5B12AFFE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369.611</w:t>
            </w:r>
            <w:r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2E974" w14:textId="6A4846CC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12</w:t>
            </w:r>
            <w:r>
              <w:rPr>
                <w:highlight w:val="yellow"/>
              </w:rPr>
              <w:t>V</w:t>
            </w:r>
          </w:p>
        </w:tc>
      </w:tr>
      <w:tr w:rsidR="00BF5A23" w:rsidRPr="00DD3F5F" w14:paraId="5E750619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E6E073" w14:textId="77777777" w:rsidR="00BF5A23" w:rsidRPr="00DD3F5F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D3FD1" w14:textId="5D2D789D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highlight w:val="yellow"/>
              </w:rPr>
              <w:t>13.429</w:t>
            </w:r>
            <w:r w:rsidR="00BF4C2B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C61CED" w14:textId="77777777" w:rsidR="00BF5A23" w:rsidRPr="00CA3B21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65508E6E" w14:textId="1F99D8B0" w:rsidR="00BF5A23" w:rsidRPr="00BF5A23" w:rsidRDefault="00BF5A23" w:rsidP="00BF5A2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F5A23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0.973</w:t>
            </w:r>
          </w:p>
        </w:tc>
      </w:tr>
    </w:tbl>
    <w:p w14:paraId="3BDB3258" w14:textId="77777777" w:rsidR="001B105D" w:rsidRPr="00E60C9E" w:rsidRDefault="001B105D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Is there a phase shift between voltage and current in a resistor?</w:t>
      </w:r>
    </w:p>
    <w:p w14:paraId="63272678" w14:textId="77777777" w:rsidR="001B105D" w:rsidRPr="00E60C9E" w:rsidRDefault="001B105D" w:rsidP="00E60C9E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Yes</w:t>
      </w:r>
    </w:p>
    <w:p w14:paraId="6FFBB4E3" w14:textId="77777777" w:rsidR="001B105D" w:rsidRPr="00C9472E" w:rsidRDefault="001B105D" w:rsidP="00E60C9E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C9472E">
        <w:rPr>
          <w:rFonts w:ascii="Verdana" w:hAnsi="Verdana"/>
          <w:color w:val="000000" w:themeColor="text1"/>
          <w:sz w:val="20"/>
          <w:szCs w:val="20"/>
          <w:highlight w:val="yellow"/>
        </w:rPr>
        <w:t>No</w:t>
      </w:r>
    </w:p>
    <w:p w14:paraId="5E7818B9" w14:textId="71D2CA3D" w:rsidR="00E60C9E" w:rsidRPr="00E60C9E" w:rsidRDefault="00E60C9E" w:rsidP="00E60C9E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 xml:space="preserve">In a RC </w:t>
      </w:r>
      <w:r w:rsidRPr="00E60C9E">
        <w:rPr>
          <w:rFonts w:ascii="Verdana" w:hAnsi="Verdana"/>
          <w:color w:val="000000" w:themeColor="text1"/>
          <w:sz w:val="20"/>
          <w:szCs w:val="20"/>
        </w:rPr>
        <w:t>parallel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circuit, as frequency increases the total current?</w:t>
      </w:r>
    </w:p>
    <w:p w14:paraId="40594E45" w14:textId="77777777" w:rsidR="00E60C9E" w:rsidRPr="00DD4BF7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DD4BF7">
        <w:rPr>
          <w:rFonts w:ascii="Verdana" w:hAnsi="Verdana"/>
          <w:color w:val="000000" w:themeColor="text1"/>
          <w:sz w:val="20"/>
          <w:szCs w:val="20"/>
          <w:highlight w:val="yellow"/>
        </w:rPr>
        <w:t>Increases</w:t>
      </w:r>
    </w:p>
    <w:p w14:paraId="3D1C7779" w14:textId="77777777" w:rsidR="00E60C9E" w:rsidRPr="00DD4BF7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DD4BF7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08201E99" w14:textId="77777777" w:rsidR="00E60C9E" w:rsidRPr="00E60C9E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53428B8D" w14:textId="0E96123B" w:rsidR="00E60C9E" w:rsidRPr="00E60C9E" w:rsidRDefault="00E60C9E" w:rsidP="00E60C9E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 xml:space="preserve">In a RC </w:t>
      </w:r>
      <w:r>
        <w:rPr>
          <w:rFonts w:ascii="Verdana" w:hAnsi="Verdana"/>
          <w:color w:val="000000" w:themeColor="text1"/>
          <w:sz w:val="20"/>
          <w:szCs w:val="20"/>
        </w:rPr>
        <w:t>parallel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circuit, as the frequency decreases the power factor?</w:t>
      </w:r>
    </w:p>
    <w:p w14:paraId="3AF0945D" w14:textId="77777777" w:rsidR="00E60C9E" w:rsidRPr="00DD4BF7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DD4BF7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3A787C17" w14:textId="77777777" w:rsidR="00E60C9E" w:rsidRPr="00DD4BF7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  <w:highlight w:val="yellow"/>
        </w:rPr>
      </w:pPr>
      <w:r w:rsidRPr="00DD4BF7">
        <w:rPr>
          <w:rFonts w:ascii="Verdana" w:hAnsi="Verdana"/>
          <w:color w:val="000000" w:themeColor="text1"/>
          <w:sz w:val="20"/>
          <w:szCs w:val="20"/>
          <w:highlight w:val="yellow"/>
        </w:rPr>
        <w:t>Decreases</w:t>
      </w:r>
    </w:p>
    <w:p w14:paraId="3B3D630F" w14:textId="154CAAAB" w:rsidR="00E60C9E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393C2016" w14:textId="36D3AE7C" w:rsidR="00B07642" w:rsidRDefault="00B07642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br w:type="page"/>
      </w:r>
      <w:bookmarkStart w:id="2" w:name="_GoBack"/>
      <w:bookmarkEnd w:id="2"/>
    </w:p>
    <w:p w14:paraId="71D9A016" w14:textId="2DEB6256" w:rsidR="00B07642" w:rsidRPr="00B07642" w:rsidRDefault="00B07642" w:rsidP="00B07642">
      <w:pPr>
        <w:spacing w:before="120" w:after="120" w:line="240" w:lineRule="auto"/>
        <w:jc w:val="center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This page left intentionally almost blank</w:t>
      </w:r>
    </w:p>
    <w:sectPr w:rsidR="00B07642" w:rsidRPr="00B07642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00CA" w14:textId="77777777" w:rsidR="00720558" w:rsidRDefault="00720558" w:rsidP="005B3A86">
      <w:pPr>
        <w:spacing w:after="0" w:line="240" w:lineRule="auto"/>
      </w:pPr>
      <w:r>
        <w:separator/>
      </w:r>
    </w:p>
  </w:endnote>
  <w:endnote w:type="continuationSeparator" w:id="0">
    <w:p w14:paraId="454D600B" w14:textId="77777777" w:rsidR="00720558" w:rsidRDefault="00720558" w:rsidP="005B3A86">
      <w:pPr>
        <w:spacing w:after="0" w:line="240" w:lineRule="auto"/>
      </w:pPr>
      <w:r>
        <w:continuationSeparator/>
      </w:r>
    </w:p>
  </w:endnote>
  <w:endnote w:type="continuationNotice" w:id="1">
    <w:p w14:paraId="3E30BA55" w14:textId="77777777" w:rsidR="00720558" w:rsidRDefault="0072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7B069" w14:textId="162ACA7A" w:rsidR="00181AFC" w:rsidRPr="007C2507" w:rsidRDefault="00181AF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11AD" w14:textId="5DA89AA6" w:rsidR="00181AFC" w:rsidRPr="007C2507" w:rsidRDefault="00181A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8A57" w14:textId="0697AFAC" w:rsidR="00181AFC" w:rsidRPr="007C2507" w:rsidRDefault="00181A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526C198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AC2EF12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0032503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2E8B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855C" w14:textId="77777777" w:rsidR="00720558" w:rsidRDefault="00720558" w:rsidP="005B3A86">
      <w:pPr>
        <w:spacing w:after="0" w:line="240" w:lineRule="auto"/>
      </w:pPr>
      <w:r>
        <w:separator/>
      </w:r>
    </w:p>
  </w:footnote>
  <w:footnote w:type="continuationSeparator" w:id="0">
    <w:p w14:paraId="2B94D2F4" w14:textId="77777777" w:rsidR="00720558" w:rsidRDefault="00720558" w:rsidP="005B3A86">
      <w:pPr>
        <w:spacing w:after="0" w:line="240" w:lineRule="auto"/>
      </w:pPr>
      <w:r>
        <w:continuationSeparator/>
      </w:r>
    </w:p>
  </w:footnote>
  <w:footnote w:type="continuationNotice" w:id="1">
    <w:p w14:paraId="11C0DD43" w14:textId="77777777" w:rsidR="00720558" w:rsidRDefault="0072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0DDC9" w14:textId="43785566" w:rsidR="00181AFC" w:rsidRPr="007C2507" w:rsidRDefault="00181A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2E8B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BC94F58" w14:textId="7D52B81A" w:rsidR="00181AFC" w:rsidRPr="000154E9" w:rsidRDefault="00181AF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02E1" w14:textId="3084ACE6" w:rsidR="00181AFC" w:rsidRPr="007C2507" w:rsidRDefault="00181A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2E8B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D51329" w14:textId="1B9215D6" w:rsidR="00181AFC" w:rsidRPr="000154E9" w:rsidRDefault="00181AF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181AFC" w14:paraId="6E575D1E" w14:textId="77777777" w:rsidTr="00E130F3">
      <w:tc>
        <w:tcPr>
          <w:tcW w:w="630" w:type="dxa"/>
        </w:tcPr>
        <w:p w14:paraId="1DEA7565" w14:textId="77777777" w:rsidR="00181AFC" w:rsidRDefault="00181AF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F4797E7" wp14:editId="689B3C47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6A674FD" w14:textId="7CFC9C03" w:rsidR="00181AFC" w:rsidRPr="007C2507" w:rsidRDefault="00181AF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2E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AE2EAD1" w14:textId="77777777" w:rsidR="00181AFC" w:rsidRDefault="00181AF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66454F3" wp14:editId="721BA9FE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9C3838" w14:textId="77777777" w:rsidR="00181AFC" w:rsidRPr="00B025CF" w:rsidRDefault="00181AF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A27B71F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2E8B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843DC56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4362DD1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2E8B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4ADAAEB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2E8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03FF8FF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2E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C29"/>
    <w:multiLevelType w:val="hybridMultilevel"/>
    <w:tmpl w:val="B628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340C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A1728D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20187881"/>
    <w:multiLevelType w:val="hybridMultilevel"/>
    <w:tmpl w:val="AF7E0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51283"/>
    <w:multiLevelType w:val="hybridMultilevel"/>
    <w:tmpl w:val="4C1E826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1E3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2B0251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438B6BE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4C8142C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4F813D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51BD13FC"/>
    <w:multiLevelType w:val="hybridMultilevel"/>
    <w:tmpl w:val="BDAAB82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A1FAF"/>
    <w:multiLevelType w:val="hybridMultilevel"/>
    <w:tmpl w:val="4C1E826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F2C4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68886EB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69B3454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764631D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7CA9360E"/>
    <w:multiLevelType w:val="hybridMultilevel"/>
    <w:tmpl w:val="D86E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0"/>
  </w:num>
  <w:num w:numId="5">
    <w:abstractNumId w:val="11"/>
  </w:num>
  <w:num w:numId="6">
    <w:abstractNumId w:val="2"/>
  </w:num>
  <w:num w:numId="7">
    <w:abstractNumId w:val="15"/>
  </w:num>
  <w:num w:numId="8">
    <w:abstractNumId w:val="14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  <w:num w:numId="13">
    <w:abstractNumId w:val="19"/>
  </w:num>
  <w:num w:numId="14">
    <w:abstractNumId w:val="0"/>
  </w:num>
  <w:num w:numId="15">
    <w:abstractNumId w:val="13"/>
  </w:num>
  <w:num w:numId="16">
    <w:abstractNumId w:val="5"/>
  </w:num>
  <w:num w:numId="17">
    <w:abstractNumId w:val="12"/>
  </w:num>
  <w:num w:numId="18">
    <w:abstractNumId w:val="17"/>
  </w:num>
  <w:num w:numId="19">
    <w:abstractNumId w:val="3"/>
  </w:num>
  <w:num w:numId="2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2F7C"/>
    <w:rsid w:val="0006603B"/>
    <w:rsid w:val="00074728"/>
    <w:rsid w:val="00074996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45A5D"/>
    <w:rsid w:val="001506EF"/>
    <w:rsid w:val="0015552F"/>
    <w:rsid w:val="00181AFC"/>
    <w:rsid w:val="00195936"/>
    <w:rsid w:val="001A4B6E"/>
    <w:rsid w:val="001B105D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9175B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3506D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121A7"/>
    <w:rsid w:val="00513D01"/>
    <w:rsid w:val="0051608E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B20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0558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A0284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07642"/>
    <w:rsid w:val="00B1005A"/>
    <w:rsid w:val="00B17457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BF4C2B"/>
    <w:rsid w:val="00BF5A23"/>
    <w:rsid w:val="00C010DE"/>
    <w:rsid w:val="00C02261"/>
    <w:rsid w:val="00C14CD4"/>
    <w:rsid w:val="00C30C1B"/>
    <w:rsid w:val="00C401BE"/>
    <w:rsid w:val="00C40F88"/>
    <w:rsid w:val="00C52E8B"/>
    <w:rsid w:val="00C602F1"/>
    <w:rsid w:val="00C6093C"/>
    <w:rsid w:val="00C72587"/>
    <w:rsid w:val="00C834FC"/>
    <w:rsid w:val="00C86D41"/>
    <w:rsid w:val="00C86D63"/>
    <w:rsid w:val="00C9472E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4BF7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0C9E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62F96-F4DF-487D-8F0C-C0591F01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84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2018-08-14T11:59:00Z</cp:lastPrinted>
  <dcterms:created xsi:type="dcterms:W3CDTF">2018-08-14T12:00:00Z</dcterms:created>
  <dcterms:modified xsi:type="dcterms:W3CDTF">2018-08-14T14:11:00Z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RC Circuits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