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1A86735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6342F">
        <w:rPr>
          <w:rFonts w:ascii="Verdana" w:hAnsi="Verdana"/>
          <w:b/>
          <w:sz w:val="24"/>
          <w:szCs w:val="24"/>
        </w:rPr>
        <w:t>Binary, Octal and Hexadecimal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6342F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6342F">
        <w:rPr>
          <w:rFonts w:ascii="Verdana" w:hAnsi="Verdana"/>
          <w:sz w:val="20"/>
          <w:szCs w:val="20"/>
        </w:rPr>
        <w:t>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335FC57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6342F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6342F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6342F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0E4D37BB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ACD0395" w14:textId="77777777" w:rsidR="00F6342F" w:rsidRDefault="00F6342F" w:rsidP="00F6342F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hexadecimal value to decimal and vise-versa.</w:t>
      </w:r>
    </w:p>
    <w:p w14:paraId="460F1FA8" w14:textId="18DD6977" w:rsidR="00F6342F" w:rsidRDefault="00F6342F" w:rsidP="00F6342F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calculate a hexadecimal value to </w:t>
      </w:r>
      <w:r>
        <w:rPr>
          <w:rFonts w:ascii="Verdana" w:hAnsi="Verdana"/>
          <w:sz w:val="20"/>
          <w:szCs w:val="20"/>
        </w:rPr>
        <w:t>binary</w:t>
      </w:r>
      <w:r>
        <w:rPr>
          <w:rFonts w:ascii="Verdana" w:hAnsi="Verdana"/>
          <w:sz w:val="20"/>
          <w:szCs w:val="20"/>
        </w:rPr>
        <w:t xml:space="preserve"> and vise-versa.</w:t>
      </w:r>
    </w:p>
    <w:p w14:paraId="16DFDE65" w14:textId="7631BD2F" w:rsidR="00F6342F" w:rsidRDefault="00F6342F" w:rsidP="00F6342F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</w:t>
      </w:r>
      <w:r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octal value to decimal and vise-versa.</w:t>
      </w:r>
    </w:p>
    <w:p w14:paraId="256386A9" w14:textId="74207ADC" w:rsidR="00F6342F" w:rsidRDefault="00F6342F" w:rsidP="00F6342F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</w:t>
      </w:r>
      <w:r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octal value to </w:t>
      </w:r>
      <w:r>
        <w:rPr>
          <w:rFonts w:ascii="Verdana" w:hAnsi="Verdana"/>
          <w:sz w:val="20"/>
          <w:szCs w:val="20"/>
        </w:rPr>
        <w:t>binary</w:t>
      </w:r>
      <w:r>
        <w:rPr>
          <w:rFonts w:ascii="Verdana" w:hAnsi="Verdana"/>
          <w:sz w:val="20"/>
          <w:szCs w:val="20"/>
        </w:rPr>
        <w:t xml:space="preserve"> and vise-versa.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1D9D54B4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6342F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2E2544B" w14:textId="77777777" w:rsidR="009C500F" w:rsidRDefault="009C500F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  <w:sectPr w:rsidR="009C500F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52C06AA" w14:textId="77777777" w:rsidR="00D136B5" w:rsidRPr="00D136B5" w:rsidRDefault="00D136B5" w:rsidP="00D136B5">
      <w:pPr>
        <w:spacing w:before="120" w:after="120"/>
        <w:rPr>
          <w:rFonts w:ascii="Verdana" w:hAnsi="Verdana"/>
          <w:b/>
        </w:rPr>
      </w:pPr>
      <w:r w:rsidRPr="00D136B5">
        <w:rPr>
          <w:rFonts w:ascii="Verdana" w:hAnsi="Verdana"/>
          <w:b/>
        </w:rPr>
        <w:t>Instructions</w:t>
      </w:r>
    </w:p>
    <w:p w14:paraId="050858C4" w14:textId="77777777" w:rsidR="00D136B5" w:rsidRPr="00D136B5" w:rsidRDefault="00D136B5" w:rsidP="00D136B5">
      <w:pPr>
        <w:spacing w:after="480"/>
        <w:ind w:left="720"/>
        <w:rPr>
          <w:rFonts w:ascii="Verdana" w:hAnsi="Verdana"/>
          <w:sz w:val="20"/>
          <w:szCs w:val="20"/>
        </w:rPr>
      </w:pPr>
      <w:r w:rsidRPr="00D136B5">
        <w:rPr>
          <w:rFonts w:ascii="Verdana" w:hAnsi="Verdana"/>
          <w:sz w:val="20"/>
          <w:szCs w:val="20"/>
        </w:rPr>
        <w:t>Convert the following hexadecimal numbers to their decimal equivalents.</w:t>
      </w:r>
    </w:p>
    <w:p w14:paraId="1C65FB8A" w14:textId="6A65EA81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F6342F">
        <w:rPr>
          <w:rFonts w:ascii="Verdana" w:hAnsi="Verdana"/>
          <w:sz w:val="20"/>
          <w:szCs w:val="20"/>
        </w:rPr>
        <w:t>1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7FF9FFDF" w14:textId="34B01675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F6342F">
        <w:rPr>
          <w:rFonts w:ascii="Verdana" w:hAnsi="Verdana"/>
          <w:sz w:val="20"/>
          <w:szCs w:val="20"/>
        </w:rPr>
        <w:t>0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6D1DAF89" w14:textId="30590851" w:rsidR="00DF7A20" w:rsidRDefault="00F6342F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4B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4E0D6269" w14:textId="30D07D3C" w:rsidR="00DF7A20" w:rsidRDefault="00F6342F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1E2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5DFBCA05" w14:textId="3110D4E0" w:rsid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F6342F">
        <w:rPr>
          <w:rFonts w:ascii="Verdana" w:hAnsi="Verdana"/>
          <w:sz w:val="20"/>
          <w:szCs w:val="20"/>
        </w:rPr>
        <w:t>4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12557589" w14:textId="70CCA431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F6342F">
        <w:rPr>
          <w:rFonts w:ascii="Verdana" w:hAnsi="Verdana"/>
          <w:sz w:val="20"/>
          <w:szCs w:val="20"/>
        </w:rPr>
        <w:t>11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16E95933" w14:textId="744DE1A1" w:rsidR="00DF7A20" w:rsidRDefault="00F6342F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1A8A41A0" w14:textId="298FA215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F6342F">
        <w:rPr>
          <w:rFonts w:ascii="Verdana" w:hAnsi="Verdana"/>
          <w:sz w:val="20"/>
          <w:szCs w:val="20"/>
        </w:rPr>
        <w:t>C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3BDD26CE" w14:textId="0E2B9793" w:rsidR="00DF7A20" w:rsidRDefault="00F6342F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DF7A20">
        <w:rPr>
          <w:rFonts w:ascii="Verdana" w:hAnsi="Verdana"/>
          <w:sz w:val="20"/>
          <w:szCs w:val="20"/>
        </w:rPr>
        <w:t>1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5B8DA6B9" w14:textId="165EC770" w:rsidR="00DF7A20" w:rsidRP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F6342F">
        <w:rPr>
          <w:rFonts w:ascii="Verdana" w:hAnsi="Verdana"/>
          <w:sz w:val="20"/>
          <w:szCs w:val="20"/>
        </w:rPr>
        <w:t>F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4BC0C172" w14:textId="77777777" w:rsidR="009C500F" w:rsidRPr="00C834FC" w:rsidRDefault="009C500F" w:rsidP="009C500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3CCA22BB" w14:textId="77777777" w:rsidR="009C500F" w:rsidRPr="00BE7AE1" w:rsidRDefault="009C500F" w:rsidP="009C500F">
      <w:pPr>
        <w:spacing w:before="240" w:after="240"/>
        <w:ind w:left="720"/>
        <w:rPr>
          <w:rFonts w:ascii="Verdana" w:hAnsi="Verdana"/>
          <w:sz w:val="20"/>
          <w:szCs w:val="20"/>
        </w:rPr>
      </w:pPr>
      <w:r w:rsidRPr="00BE7AE1">
        <w:rPr>
          <w:rFonts w:ascii="Verdana" w:hAnsi="Verdana"/>
          <w:sz w:val="20"/>
          <w:szCs w:val="20"/>
        </w:rPr>
        <w:t xml:space="preserve">Convert the following decimal numbers to their </w:t>
      </w:r>
      <w:r>
        <w:rPr>
          <w:rFonts w:ascii="Verdana" w:hAnsi="Verdana"/>
          <w:sz w:val="20"/>
          <w:szCs w:val="20"/>
        </w:rPr>
        <w:t>hexa</w:t>
      </w:r>
      <w:r w:rsidRPr="00BE7AE1">
        <w:rPr>
          <w:rFonts w:ascii="Verdana" w:hAnsi="Verdana"/>
          <w:sz w:val="20"/>
          <w:szCs w:val="20"/>
        </w:rPr>
        <w:t>decimal equivalents.</w:t>
      </w:r>
    </w:p>
    <w:p w14:paraId="31A3447D" w14:textId="77777777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5F87401B" w14:textId="77777777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62B33DB3" w14:textId="77777777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59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1152D977" w14:textId="77777777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326D711D" w14:textId="77777777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114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2B9938EF" w14:textId="77777777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3029E2AC" w14:textId="77777777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51E99CA7" w14:textId="77777777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0A2B870A" w14:textId="77777777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99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42E85257" w14:textId="77777777" w:rsidR="009C500F" w:rsidRPr="00DF7A20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256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798619FF" w14:textId="77777777" w:rsidR="009C500F" w:rsidRDefault="009C500F" w:rsidP="00C834FC">
      <w:pPr>
        <w:spacing w:after="0"/>
        <w:rPr>
          <w:rFonts w:ascii="Verdana" w:hAnsi="Verdana"/>
          <w:sz w:val="20"/>
          <w:szCs w:val="20"/>
        </w:rPr>
      </w:pPr>
    </w:p>
    <w:p w14:paraId="6E542844" w14:textId="2D999F6E" w:rsidR="009C500F" w:rsidRDefault="009C500F" w:rsidP="00C834FC">
      <w:pPr>
        <w:spacing w:after="0"/>
        <w:rPr>
          <w:rFonts w:ascii="Verdana" w:hAnsi="Verdana"/>
          <w:sz w:val="20"/>
          <w:szCs w:val="20"/>
        </w:rPr>
        <w:sectPr w:rsidR="009C500F" w:rsidSect="009C500F">
          <w:type w:val="continuous"/>
          <w:pgSz w:w="12240" w:h="15840" w:code="1"/>
          <w:pgMar w:top="1080" w:right="720" w:bottom="720" w:left="1440" w:header="360" w:footer="360" w:gutter="0"/>
          <w:cols w:num="2" w:space="720"/>
          <w:titlePg/>
          <w:docGrid w:linePitch="360"/>
        </w:sectPr>
      </w:pPr>
    </w:p>
    <w:p w14:paraId="2EFDE5B5" w14:textId="1FC89DA3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9C500F">
          <w:type w:val="continuous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F6467B4" w14:textId="77777777" w:rsidR="00BC7F95" w:rsidRPr="00C834FC" w:rsidRDefault="00BC7F95" w:rsidP="00BC7F95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492059D3" w14:textId="024E2473" w:rsidR="00661D8C" w:rsidRDefault="00661D8C" w:rsidP="00D136B5">
      <w:pPr>
        <w:spacing w:before="120"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binary numbers to their hexadecimal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7922D68E" w14:textId="188123FF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F6342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11001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488DFCCC" w14:textId="3D4DFE49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F6342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011011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0A27F7A7" w14:textId="310DA729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</w:t>
      </w:r>
      <w:r w:rsidR="00F6342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1101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3A547778" w14:textId="6FC15144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="00F6342F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11001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5577FA1A" w14:textId="472143C2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1111111</w:t>
      </w:r>
      <w:r w:rsidR="00F6342F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76C2AA88" w14:textId="15160170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</w:t>
      </w:r>
      <w:r w:rsidR="00F6342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2515239C" w14:textId="654E22B9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1010101</w:t>
      </w:r>
      <w:r w:rsidR="00F6342F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3703E96B" w14:textId="3C4A7327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F6342F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01</w:t>
      </w:r>
      <w:r w:rsidR="00F6342F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2C1E8E3B" w14:textId="2D39F223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</w:t>
      </w:r>
      <w:r w:rsidR="00F6342F">
        <w:rPr>
          <w:rFonts w:ascii="Verdana" w:hAnsi="Verdana"/>
          <w:sz w:val="20"/>
          <w:szCs w:val="20"/>
        </w:rPr>
        <w:t>00</w:t>
      </w:r>
      <w:r>
        <w:rPr>
          <w:rFonts w:ascii="Verdana" w:hAnsi="Verdana"/>
          <w:sz w:val="20"/>
          <w:szCs w:val="20"/>
        </w:rPr>
        <w:t>101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2B43378A" w14:textId="6DDA098B" w:rsidR="00661D8C" w:rsidRPr="00DF7A20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1101</w:t>
      </w:r>
      <w:r w:rsidR="00F6342F">
        <w:rPr>
          <w:rFonts w:ascii="Verdana" w:hAnsi="Verdana"/>
          <w:sz w:val="20"/>
          <w:szCs w:val="20"/>
        </w:rPr>
        <w:t>11</w:t>
      </w:r>
      <w:r>
        <w:rPr>
          <w:rFonts w:ascii="Verdana" w:hAnsi="Verdana"/>
          <w:sz w:val="20"/>
          <w:szCs w:val="20"/>
        </w:rPr>
        <w:t>0</w:t>
      </w:r>
      <w:r w:rsidR="00F6342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29EB4C18" w14:textId="77777777" w:rsidR="00BC7F95" w:rsidRPr="00C834FC" w:rsidRDefault="00BC7F95" w:rsidP="00BC7F95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7B16B7E" w14:textId="643F9CA3" w:rsidR="00661D8C" w:rsidRDefault="00661D8C" w:rsidP="00D136B5">
      <w:pPr>
        <w:spacing w:before="120"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hexadecimal numbers to their binary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22D08D5D" w14:textId="67C513DD" w:rsidR="00661D8C" w:rsidRDefault="00F6342F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4E26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  <w:r w:rsidR="00661D8C">
        <w:rPr>
          <w:rFonts w:ascii="Verdana" w:hAnsi="Verdana"/>
          <w:sz w:val="20"/>
          <w:szCs w:val="20"/>
        </w:rPr>
        <w:tab/>
      </w:r>
      <w:r w:rsidR="00781627">
        <w:rPr>
          <w:rFonts w:ascii="Verdana" w:hAnsi="Verdana"/>
          <w:sz w:val="20"/>
          <w:szCs w:val="20"/>
        </w:rPr>
        <w:t>______________</w:t>
      </w:r>
      <w:r w:rsidR="00661D8C">
        <w:rPr>
          <w:rFonts w:ascii="Verdana" w:hAnsi="Verdana"/>
          <w:sz w:val="20"/>
          <w:szCs w:val="20"/>
        </w:rPr>
        <w:t>________</w:t>
      </w:r>
      <w:r w:rsidR="00661D8C">
        <w:rPr>
          <w:rFonts w:ascii="Verdana" w:hAnsi="Verdana"/>
          <w:sz w:val="20"/>
          <w:szCs w:val="20"/>
          <w:vertAlign w:val="subscript"/>
        </w:rPr>
        <w:t>2</w:t>
      </w:r>
    </w:p>
    <w:p w14:paraId="35CBE2DB" w14:textId="73A261F4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F6342F">
        <w:rPr>
          <w:rFonts w:ascii="Verdana" w:hAnsi="Verdana"/>
          <w:sz w:val="20"/>
          <w:szCs w:val="20"/>
        </w:rPr>
        <w:t>CD</w:t>
      </w:r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69CABCA1" w14:textId="37A353BC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F6342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</w:t>
      </w:r>
      <w:r w:rsidR="00F6342F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21B35ADC" w14:textId="25126DF8" w:rsidR="00661D8C" w:rsidRDefault="00F6342F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661D8C">
        <w:rPr>
          <w:rFonts w:ascii="Verdana" w:hAnsi="Verdana"/>
          <w:sz w:val="20"/>
          <w:szCs w:val="20"/>
        </w:rPr>
        <w:t>AF</w:t>
      </w:r>
      <w:r>
        <w:rPr>
          <w:rFonts w:ascii="Verdana" w:hAnsi="Verdana"/>
          <w:sz w:val="20"/>
          <w:szCs w:val="20"/>
        </w:rPr>
        <w:t>4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  <w:r w:rsidR="00661D8C"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 w:rsidR="00661D8C">
        <w:rPr>
          <w:rFonts w:ascii="Verdana" w:hAnsi="Verdana"/>
          <w:sz w:val="20"/>
          <w:szCs w:val="20"/>
        </w:rPr>
        <w:t>___________</w:t>
      </w:r>
      <w:r w:rsidR="00661D8C">
        <w:rPr>
          <w:rFonts w:ascii="Verdana" w:hAnsi="Verdana"/>
          <w:sz w:val="20"/>
          <w:szCs w:val="20"/>
          <w:vertAlign w:val="subscript"/>
        </w:rPr>
        <w:t>2</w:t>
      </w:r>
    </w:p>
    <w:p w14:paraId="78B172C0" w14:textId="6D15642A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D0</w:t>
      </w:r>
      <w:r w:rsidR="00F6342F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4A8C1EDE" w14:textId="699B56C5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</w:t>
      </w:r>
      <w:r w:rsidR="00E4472A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7C8912DF" w14:textId="281D0712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</w:t>
      </w:r>
      <w:r w:rsidR="00E4472A">
        <w:rPr>
          <w:rFonts w:ascii="Verdana" w:hAnsi="Verdana"/>
          <w:sz w:val="20"/>
          <w:szCs w:val="20"/>
        </w:rPr>
        <w:t>ADE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31A5E841" w14:textId="622A2EF2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4472A"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>1</w:t>
      </w:r>
      <w:r w:rsidR="00E4472A"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44CBC72D" w14:textId="005E33BF" w:rsidR="00661D8C" w:rsidRDefault="00E4472A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5678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  <w:r w:rsidR="00661D8C">
        <w:rPr>
          <w:rFonts w:ascii="Verdana" w:hAnsi="Verdana"/>
          <w:sz w:val="20"/>
          <w:szCs w:val="20"/>
        </w:rPr>
        <w:tab/>
        <w:t>________</w:t>
      </w:r>
      <w:r w:rsidR="00781627">
        <w:rPr>
          <w:rFonts w:ascii="Verdana" w:hAnsi="Verdana"/>
          <w:sz w:val="20"/>
          <w:szCs w:val="20"/>
        </w:rPr>
        <w:t>_______</w:t>
      </w:r>
      <w:r w:rsidR="00661D8C">
        <w:rPr>
          <w:rFonts w:ascii="Verdana" w:hAnsi="Verdana"/>
          <w:sz w:val="20"/>
          <w:szCs w:val="20"/>
        </w:rPr>
        <w:t>_______</w:t>
      </w:r>
      <w:r w:rsidR="00661D8C">
        <w:rPr>
          <w:rFonts w:ascii="Verdana" w:hAnsi="Verdana"/>
          <w:sz w:val="20"/>
          <w:szCs w:val="20"/>
          <w:vertAlign w:val="subscript"/>
        </w:rPr>
        <w:t>2</w:t>
      </w:r>
    </w:p>
    <w:p w14:paraId="58A4E0B6" w14:textId="054AE2F5" w:rsidR="00661D8C" w:rsidRPr="00E4472A" w:rsidRDefault="00E4472A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CDEF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  <w:r w:rsidR="00661D8C"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 w:rsidR="00661D8C">
        <w:rPr>
          <w:rFonts w:ascii="Verdana" w:hAnsi="Verdana"/>
          <w:sz w:val="20"/>
          <w:szCs w:val="20"/>
        </w:rPr>
        <w:t>___________</w:t>
      </w:r>
      <w:r w:rsidR="00661D8C">
        <w:rPr>
          <w:rFonts w:ascii="Verdana" w:hAnsi="Verdana"/>
          <w:sz w:val="20"/>
          <w:szCs w:val="20"/>
          <w:vertAlign w:val="subscript"/>
        </w:rPr>
        <w:t>2</w:t>
      </w:r>
    </w:p>
    <w:p w14:paraId="0B0C6FD9" w14:textId="77777777" w:rsidR="00E4472A" w:rsidRPr="00C834FC" w:rsidRDefault="00E4472A" w:rsidP="00E4472A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772B8D07" w14:textId="77777777" w:rsidR="00E4472A" w:rsidRDefault="00E4472A" w:rsidP="009C500F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octal numbers to their decimal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5CCE4465" w14:textId="5F6B20F1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7022C475" w14:textId="268A381E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00D7C0AE" w14:textId="15D7BD34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70079692" w14:textId="6BCB5737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6E284431" w14:textId="01D389D8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27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19CCF96C" w14:textId="7D2C7544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6789742E" w14:textId="695314C6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66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1F3B01A6" w14:textId="404A7A5B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35BAF73A" w14:textId="5DDC2992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60AB2F34" w14:textId="193C74F4" w:rsidR="00E4472A" w:rsidRPr="00DF7A20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3D61CD41" w14:textId="77777777" w:rsidR="00E4472A" w:rsidRPr="00C834FC" w:rsidRDefault="00E4472A" w:rsidP="00E4472A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6C0C0835" w14:textId="77777777" w:rsidR="00E4472A" w:rsidRDefault="00E4472A" w:rsidP="009C500F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decimal numbers to their octal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24A3D20A" w14:textId="3CBAE938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3BBD9BFB" w14:textId="197DF983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7415B78F" w14:textId="1034E850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002FDED1" w14:textId="008F7AD7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4783A0C3" w14:textId="4CDB3B85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15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1FBB3275" w14:textId="09AE0E81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6B8B7DA8" w14:textId="6F558096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99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616076FD" w14:textId="77777777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4CC1A38C" w14:textId="4C4AFF20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202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3BAC1152" w14:textId="150B3054" w:rsidR="00E4472A" w:rsidRPr="00DF7A20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2DE08DA2" w14:textId="77777777" w:rsidR="00E4472A" w:rsidRPr="00C834FC" w:rsidRDefault="00E4472A" w:rsidP="00E4472A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1AA63D5F" w14:textId="77777777" w:rsidR="00E4472A" w:rsidRDefault="00E4472A" w:rsidP="009C500F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binary numbers to their octal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768D1DDB" w14:textId="13387047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BC7F95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11001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1EBF4B2E" w14:textId="3C4AAA6D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BC7F95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011011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2BB3D77D" w14:textId="174E964B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BC7F95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01101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2D5E9D98" w14:textId="3AD2CD8E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</w:t>
      </w:r>
      <w:r w:rsidR="00BC7F95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1001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21D09920" w14:textId="487C3958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BC7F95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111111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5A8F3059" w14:textId="7572B571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</w:t>
      </w:r>
      <w:r w:rsidR="00BC7F95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423EAA5D" w14:textId="54AC2731" w:rsidR="00E4472A" w:rsidRDefault="00BC7F95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4472A">
        <w:rPr>
          <w:rFonts w:ascii="Verdana" w:hAnsi="Verdana"/>
          <w:sz w:val="20"/>
          <w:szCs w:val="20"/>
        </w:rPr>
        <w:t>1010101</w:t>
      </w:r>
      <w:r w:rsidR="00E4472A">
        <w:rPr>
          <w:rFonts w:ascii="Verdana" w:hAnsi="Verdana"/>
          <w:sz w:val="20"/>
          <w:szCs w:val="20"/>
          <w:vertAlign w:val="subscript"/>
        </w:rPr>
        <w:t>2</w:t>
      </w:r>
      <w:r w:rsidR="00E4472A">
        <w:rPr>
          <w:rFonts w:ascii="Verdana" w:hAnsi="Verdana"/>
          <w:sz w:val="20"/>
          <w:szCs w:val="20"/>
        </w:rPr>
        <w:tab/>
        <w:t>____</w:t>
      </w:r>
      <w:r w:rsidR="00E4472A">
        <w:rPr>
          <w:rFonts w:ascii="Verdana" w:hAnsi="Verdana"/>
          <w:sz w:val="20"/>
          <w:szCs w:val="20"/>
          <w:vertAlign w:val="subscript"/>
        </w:rPr>
        <w:t>8</w:t>
      </w:r>
    </w:p>
    <w:p w14:paraId="791A7811" w14:textId="1F2F6050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1010101</w:t>
      </w:r>
      <w:r w:rsidR="00BC7F95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077D0C8E" w14:textId="32D3153D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1011</w:t>
      </w:r>
      <w:r w:rsidR="00BC7F95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101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6357581C" w14:textId="1C1AB5C8" w:rsidR="00E4472A" w:rsidRPr="00DF7A20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11010</w:t>
      </w:r>
      <w:r w:rsidR="00BC7F95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00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____</w:t>
      </w:r>
      <w:r>
        <w:rPr>
          <w:rFonts w:ascii="Verdana" w:hAnsi="Verdana"/>
          <w:sz w:val="20"/>
          <w:szCs w:val="20"/>
          <w:vertAlign w:val="subscript"/>
        </w:rPr>
        <w:t>8</w:t>
      </w:r>
    </w:p>
    <w:p w14:paraId="257599EE" w14:textId="77777777" w:rsidR="00E4472A" w:rsidRPr="00C834FC" w:rsidRDefault="00E4472A" w:rsidP="00E4472A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ECC8401" w14:textId="1D7882E8" w:rsidR="00E4472A" w:rsidRDefault="00E4472A" w:rsidP="009C500F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octal numbers to their binary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06F11074" w14:textId="1B2A8626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6910EFCE" w14:textId="5E5D8B1A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49CC9E7B" w14:textId="4D8ECF07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49E8BD0F" w14:textId="472AF4A6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00A9C344" w14:textId="401468E7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BC7F95">
        <w:rPr>
          <w:rFonts w:ascii="Verdana" w:hAnsi="Verdana"/>
          <w:sz w:val="20"/>
          <w:szCs w:val="20"/>
        </w:rPr>
        <w:t>14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0BB4C0E0" w14:textId="7D89E20B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BC7F95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30581B8E" w14:textId="190FE04B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BC7F95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3F25F52F" w14:textId="05CA80F6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BC7F95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2E3BDF0F" w14:textId="64439DAE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BC7F95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49E90F7A" w14:textId="1C7AF30E" w:rsidR="00E4472A" w:rsidRPr="00DF7A20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BC7F95">
        <w:rPr>
          <w:rFonts w:ascii="Verdana" w:hAnsi="Verdana"/>
          <w:sz w:val="20"/>
          <w:szCs w:val="20"/>
        </w:rPr>
        <w:t>22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_______________</w:t>
      </w:r>
      <w:r>
        <w:rPr>
          <w:rFonts w:ascii="Verdana" w:hAnsi="Verdana"/>
          <w:sz w:val="20"/>
          <w:szCs w:val="20"/>
          <w:vertAlign w:val="subscript"/>
        </w:rPr>
        <w:t>2</w:t>
      </w:r>
      <w:bookmarkStart w:id="0" w:name="_GoBack"/>
      <w:bookmarkEnd w:id="0"/>
    </w:p>
    <w:sectPr w:rsidR="00E4472A" w:rsidRPr="00DF7A20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6A6B1" w14:textId="77777777" w:rsidR="008D373D" w:rsidRDefault="008D373D" w:rsidP="005B3A86">
      <w:pPr>
        <w:spacing w:after="0" w:line="240" w:lineRule="auto"/>
      </w:pPr>
      <w:r>
        <w:separator/>
      </w:r>
    </w:p>
  </w:endnote>
  <w:endnote w:type="continuationSeparator" w:id="0">
    <w:p w14:paraId="7B518ACF" w14:textId="77777777" w:rsidR="008D373D" w:rsidRDefault="008D373D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0CFCA3CB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8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41F51E6E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4ED8F6F7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3669BD3A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8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8155" w14:textId="77777777" w:rsidR="008D373D" w:rsidRDefault="008D373D" w:rsidP="005B3A86">
      <w:pPr>
        <w:spacing w:after="0" w:line="240" w:lineRule="auto"/>
      </w:pPr>
      <w:r>
        <w:separator/>
      </w:r>
    </w:p>
  </w:footnote>
  <w:footnote w:type="continuationSeparator" w:id="0">
    <w:p w14:paraId="1090D04E" w14:textId="77777777" w:rsidR="008D373D" w:rsidRDefault="008D373D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56D9D9DD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C500F">
      <w:rPr>
        <w:rFonts w:ascii="BankGothic Lt BT" w:hAnsi="BankGothic Lt BT"/>
        <w:caps/>
        <w:sz w:val="24"/>
        <w:szCs w:val="24"/>
      </w:rPr>
      <w:t>Binary, Octal and Hexadecimal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39CE293E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500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500F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6B337459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C500F">
      <w:rPr>
        <w:rFonts w:ascii="BankGothic Lt BT" w:hAnsi="BankGothic Lt BT"/>
        <w:caps/>
        <w:sz w:val="24"/>
        <w:szCs w:val="24"/>
      </w:rPr>
      <w:t>Binary, Octal and Hexadecimal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016AECE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500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500F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6F209AC4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C500F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03CB78CB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C500F">
      <w:rPr>
        <w:rFonts w:ascii="BankGothic Lt BT" w:hAnsi="BankGothic Lt BT"/>
        <w:caps/>
        <w:sz w:val="24"/>
        <w:szCs w:val="24"/>
      </w:rPr>
      <w:t>Binary, Octal and Hexadecimal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2465ABEB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500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500F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41E52"/>
    <w:rsid w:val="00043A98"/>
    <w:rsid w:val="000524AC"/>
    <w:rsid w:val="000544E1"/>
    <w:rsid w:val="0008038B"/>
    <w:rsid w:val="000A23B3"/>
    <w:rsid w:val="00101028"/>
    <w:rsid w:val="00141840"/>
    <w:rsid w:val="002025E4"/>
    <w:rsid w:val="00222A30"/>
    <w:rsid w:val="00224C5A"/>
    <w:rsid w:val="00261027"/>
    <w:rsid w:val="002E22BE"/>
    <w:rsid w:val="00307505"/>
    <w:rsid w:val="003E4914"/>
    <w:rsid w:val="003F6D63"/>
    <w:rsid w:val="00422289"/>
    <w:rsid w:val="00431573"/>
    <w:rsid w:val="00431790"/>
    <w:rsid w:val="004332DB"/>
    <w:rsid w:val="00472F8B"/>
    <w:rsid w:val="00535E21"/>
    <w:rsid w:val="005B3A86"/>
    <w:rsid w:val="00613E4E"/>
    <w:rsid w:val="00661D8C"/>
    <w:rsid w:val="006F19A5"/>
    <w:rsid w:val="006F7F1A"/>
    <w:rsid w:val="00700EB7"/>
    <w:rsid w:val="007140C7"/>
    <w:rsid w:val="00723673"/>
    <w:rsid w:val="00740ED7"/>
    <w:rsid w:val="00781627"/>
    <w:rsid w:val="007C2507"/>
    <w:rsid w:val="00866D5F"/>
    <w:rsid w:val="008975D5"/>
    <w:rsid w:val="008D373D"/>
    <w:rsid w:val="009219E3"/>
    <w:rsid w:val="009559C9"/>
    <w:rsid w:val="00957CEC"/>
    <w:rsid w:val="009B042B"/>
    <w:rsid w:val="009C500F"/>
    <w:rsid w:val="009F2DFA"/>
    <w:rsid w:val="009F76D1"/>
    <w:rsid w:val="00B025CF"/>
    <w:rsid w:val="00B457A7"/>
    <w:rsid w:val="00B52137"/>
    <w:rsid w:val="00B755C0"/>
    <w:rsid w:val="00BB7522"/>
    <w:rsid w:val="00BC7F95"/>
    <w:rsid w:val="00BE7AE1"/>
    <w:rsid w:val="00C834FC"/>
    <w:rsid w:val="00C86D41"/>
    <w:rsid w:val="00CB5A57"/>
    <w:rsid w:val="00CB5F0C"/>
    <w:rsid w:val="00CE3BF2"/>
    <w:rsid w:val="00CF7AA0"/>
    <w:rsid w:val="00D136B5"/>
    <w:rsid w:val="00D81BE0"/>
    <w:rsid w:val="00DA380B"/>
    <w:rsid w:val="00DC19D0"/>
    <w:rsid w:val="00DC51B1"/>
    <w:rsid w:val="00DF7A20"/>
    <w:rsid w:val="00E013AA"/>
    <w:rsid w:val="00E130F3"/>
    <w:rsid w:val="00E4472A"/>
    <w:rsid w:val="00E775BB"/>
    <w:rsid w:val="00EA0805"/>
    <w:rsid w:val="00EE254B"/>
    <w:rsid w:val="00F6118C"/>
    <w:rsid w:val="00F61762"/>
    <w:rsid w:val="00F62B9A"/>
    <w:rsid w:val="00F631A1"/>
    <w:rsid w:val="00F6342F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31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2018-11-27T16:07:00Z</cp:lastPrinted>
  <dcterms:created xsi:type="dcterms:W3CDTF">2018-11-27T16:07:00Z</dcterms:created>
  <dcterms:modified xsi:type="dcterms:W3CDTF">2018-11-27T16:40:00Z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Binary, Octal and Hexadecimal Conversion</vt:lpwstr>
  </property>
  <property fmtid="{D5CDD505-2E9C-101B-9397-08002B2CF9AE}" pid="4" name="DocNum">
    <vt:i4>8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