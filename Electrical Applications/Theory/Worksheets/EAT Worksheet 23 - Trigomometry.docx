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A5394D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A45DD7">
        <w:rPr>
          <w:rFonts w:ascii="Verdana" w:hAnsi="Verdana"/>
          <w:b/>
          <w:sz w:val="24"/>
          <w:szCs w:val="24"/>
        </w:rPr>
        <w:t>Trigonometry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45DD7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45DD7">
        <w:rPr>
          <w:rFonts w:ascii="Verdana" w:hAnsi="Verdana"/>
          <w:sz w:val="20"/>
          <w:szCs w:val="20"/>
        </w:rPr>
        <w:t>23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859E49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45DD7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45DD7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45DD7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56990888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A45DD7">
        <w:rPr>
          <w:rFonts w:ascii="Verdana" w:hAnsi="Verdana"/>
          <w:sz w:val="20"/>
          <w:szCs w:val="20"/>
        </w:rPr>
        <w:t>third side of a triangle given two other sides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0968FF67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1A4BC8">
        <w:rPr>
          <w:rFonts w:ascii="Verdana" w:hAnsi="Verdana"/>
          <w:sz w:val="20"/>
          <w:szCs w:val="20"/>
        </w:rPr>
        <w:t xml:space="preserve">apply </w:t>
      </w:r>
      <w:r w:rsidR="00A45DD7">
        <w:rPr>
          <w:rFonts w:ascii="Verdana" w:hAnsi="Verdana"/>
          <w:sz w:val="20"/>
          <w:szCs w:val="20"/>
        </w:rPr>
        <w:t>trigonometric functions to produce appropriate quantities of a triangle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69BCFFAD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A45DD7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7DD7FAE2" w:rsidR="00D61980" w:rsidRPr="00D61980" w:rsidRDefault="006E611E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6E611E">
        <w:rPr>
          <w:rFonts w:ascii="Verdana" w:hAnsi="Verdana"/>
          <w:sz w:val="20"/>
          <w:szCs w:val="20"/>
        </w:rPr>
        <w:t>Trigonometry is a branch of mathematics that studies relationships involving lengths and angles of triangles</w:t>
      </w:r>
      <w:r w:rsidR="00D61980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6E611E">
        <w:rPr>
          <w:rFonts w:ascii="Verdana" w:hAnsi="Verdana"/>
          <w:sz w:val="20"/>
          <w:szCs w:val="20"/>
        </w:rPr>
        <w:t>An understanding of trigonometry is needed in the electrical field for</w:t>
      </w:r>
      <w:r>
        <w:rPr>
          <w:rFonts w:ascii="Verdana" w:hAnsi="Verdana"/>
          <w:sz w:val="20"/>
          <w:szCs w:val="20"/>
        </w:rPr>
        <w:t xml:space="preserve"> </w:t>
      </w:r>
      <w:r w:rsidRPr="006E611E">
        <w:rPr>
          <w:rFonts w:ascii="Verdana" w:hAnsi="Verdana"/>
          <w:sz w:val="20"/>
          <w:szCs w:val="20"/>
        </w:rPr>
        <w:t xml:space="preserve">both solving </w:t>
      </w:r>
      <w:r>
        <w:rPr>
          <w:rFonts w:ascii="Verdana" w:hAnsi="Verdana"/>
          <w:sz w:val="20"/>
          <w:szCs w:val="20"/>
        </w:rPr>
        <w:t>alternating current (AC)</w:t>
      </w:r>
      <w:r w:rsidRPr="006E611E">
        <w:rPr>
          <w:rFonts w:ascii="Verdana" w:hAnsi="Verdana"/>
          <w:sz w:val="20"/>
          <w:szCs w:val="20"/>
        </w:rPr>
        <w:t xml:space="preserve"> circuits and conduit bending</w:t>
      </w:r>
      <w:r>
        <w:rPr>
          <w:rFonts w:ascii="Verdana" w:hAnsi="Verdana"/>
          <w:sz w:val="20"/>
          <w:szCs w:val="20"/>
        </w:rPr>
        <w:t>. First, we will look at determining an unknown side of a right triangle given the length of the two other sides.</w:t>
      </w:r>
    </w:p>
    <w:p w14:paraId="428CA316" w14:textId="3C88BDF4" w:rsidR="00F54931" w:rsidRPr="00AA1AE0" w:rsidRDefault="00092093" w:rsidP="00F54931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092093">
        <w:rPr>
          <w:noProof/>
        </w:rPr>
        <w:drawing>
          <wp:inline distT="0" distB="0" distL="0" distR="0" wp14:anchorId="6A7D2266" wp14:editId="65C2AB3D">
            <wp:extent cx="2852928" cy="1152144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15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9"/>
        <w:gridCol w:w="2371"/>
        <w:gridCol w:w="2370"/>
        <w:gridCol w:w="2370"/>
      </w:tblGrid>
      <w:tr w:rsidR="006E611E" w14:paraId="1D2E209C" w14:textId="77777777" w:rsidTr="006E611E">
        <w:tc>
          <w:tcPr>
            <w:tcW w:w="2517" w:type="dxa"/>
            <w:vAlign w:val="center"/>
          </w:tcPr>
          <w:p w14:paraId="702F5A55" w14:textId="7E85CC28" w:rsidR="006E611E" w:rsidRDefault="00AB3D49" w:rsidP="006E611E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17" w:type="dxa"/>
            <w:vAlign w:val="center"/>
          </w:tcPr>
          <w:p w14:paraId="63A971ED" w14:textId="12D53A5D" w:rsidR="006E611E" w:rsidRDefault="006E611E" w:rsidP="006E611E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2518" w:type="dxa"/>
            <w:vAlign w:val="center"/>
          </w:tcPr>
          <w:p w14:paraId="76848575" w14:textId="7B1AC9F1" w:rsidR="006E611E" w:rsidRDefault="006E611E" w:rsidP="006E611E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2518" w:type="dxa"/>
            <w:vAlign w:val="center"/>
          </w:tcPr>
          <w:p w14:paraId="5500DD14" w14:textId="4022067A" w:rsidR="006E611E" w:rsidRDefault="006E611E" w:rsidP="006E611E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</w:tbl>
    <w:p w14:paraId="169BF4DA" w14:textId="09592958" w:rsidR="00BA20BF" w:rsidRDefault="00BA20BF" w:rsidP="00C94E38">
      <w:pPr>
        <w:spacing w:after="60"/>
        <w:ind w:left="720"/>
        <w:jc w:val="center"/>
        <w:rPr>
          <w:rFonts w:ascii="Verdana" w:eastAsiaTheme="minorEastAsia" w:hAnsi="Verdana"/>
        </w:rPr>
      </w:pPr>
    </w:p>
    <w:p w14:paraId="46F7BB01" w14:textId="05274628" w:rsidR="00857D22" w:rsidRDefault="006E611E" w:rsidP="00D61980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Next, we will look at determining an unknown side of a right triangle given </w:t>
      </w:r>
      <w:r w:rsidR="00133C30">
        <w:rPr>
          <w:rFonts w:ascii="Verdana" w:hAnsi="Verdana"/>
          <w:sz w:val="20"/>
          <w:szCs w:val="20"/>
        </w:rPr>
        <w:t>an angle and a side. It is also able to determine the angle if given two sides</w:t>
      </w:r>
      <w:r>
        <w:rPr>
          <w:rFonts w:ascii="Verdana" w:hAnsi="Verdana"/>
          <w:sz w:val="20"/>
          <w:szCs w:val="20"/>
        </w:rPr>
        <w:t>.</w:t>
      </w:r>
      <w:r w:rsidR="00133C30">
        <w:rPr>
          <w:rFonts w:ascii="Verdana" w:hAnsi="Verdana"/>
          <w:sz w:val="20"/>
          <w:szCs w:val="20"/>
        </w:rPr>
        <w:t xml:space="preserve"> To do this, we will use three trigonometric functions; sine</w:t>
      </w:r>
      <w:r w:rsidR="00D32B85">
        <w:rPr>
          <w:rFonts w:ascii="Verdana" w:hAnsi="Verdana"/>
          <w:sz w:val="20"/>
          <w:szCs w:val="20"/>
        </w:rPr>
        <w:t xml:space="preserve"> (</w:t>
      </w:r>
      <w:r w:rsidR="00D32B85" w:rsidRPr="00D32B85">
        <w:rPr>
          <w:rFonts w:ascii="Cambria Math" w:hAnsi="Cambria Math"/>
          <w:sz w:val="20"/>
          <w:szCs w:val="20"/>
        </w:rPr>
        <w:t>sin</w:t>
      </w:r>
      <w:r w:rsidR="00D32B85">
        <w:rPr>
          <w:rFonts w:ascii="Verdana" w:hAnsi="Verdana"/>
          <w:sz w:val="20"/>
          <w:szCs w:val="20"/>
        </w:rPr>
        <w:t>)</w:t>
      </w:r>
      <w:r w:rsidR="00133C30">
        <w:rPr>
          <w:rFonts w:ascii="Verdana" w:hAnsi="Verdana"/>
          <w:sz w:val="20"/>
          <w:szCs w:val="20"/>
        </w:rPr>
        <w:t>, cosine</w:t>
      </w:r>
      <w:r w:rsidR="00D32B85">
        <w:rPr>
          <w:rFonts w:ascii="Verdana" w:hAnsi="Verdana"/>
          <w:sz w:val="20"/>
          <w:szCs w:val="20"/>
        </w:rPr>
        <w:t xml:space="preserve"> (</w:t>
      </w:r>
      <w:r w:rsidR="00D32B85" w:rsidRPr="00D32B85">
        <w:rPr>
          <w:rFonts w:ascii="Cambria Math" w:hAnsi="Cambria Math"/>
          <w:sz w:val="20"/>
          <w:szCs w:val="20"/>
        </w:rPr>
        <w:t>cos</w:t>
      </w:r>
      <w:r w:rsidR="00D32B85">
        <w:rPr>
          <w:rFonts w:ascii="Verdana" w:hAnsi="Verdana"/>
          <w:sz w:val="20"/>
          <w:szCs w:val="20"/>
        </w:rPr>
        <w:t>)</w:t>
      </w:r>
      <w:r w:rsidR="00133C30">
        <w:rPr>
          <w:rFonts w:ascii="Verdana" w:hAnsi="Verdana"/>
          <w:sz w:val="20"/>
          <w:szCs w:val="20"/>
        </w:rPr>
        <w:t>, tangent</w:t>
      </w:r>
      <w:r w:rsidR="00D32B85">
        <w:rPr>
          <w:rFonts w:ascii="Verdana" w:hAnsi="Verdana"/>
          <w:sz w:val="20"/>
          <w:szCs w:val="20"/>
        </w:rPr>
        <w:t xml:space="preserve"> (</w:t>
      </w:r>
      <w:r w:rsidR="00D32B85" w:rsidRPr="00D32B85">
        <w:rPr>
          <w:rFonts w:ascii="Cambria Math" w:hAnsi="Cambria Math"/>
          <w:sz w:val="20"/>
          <w:szCs w:val="20"/>
        </w:rPr>
        <w:t>tan</w:t>
      </w:r>
      <w:r w:rsidR="00D32B85">
        <w:rPr>
          <w:rFonts w:ascii="Verdana" w:hAnsi="Verdana"/>
          <w:sz w:val="20"/>
          <w:szCs w:val="20"/>
        </w:rPr>
        <w:t>)</w:t>
      </w:r>
      <w:r w:rsidR="00133C30">
        <w:rPr>
          <w:rFonts w:ascii="Verdana" w:hAnsi="Verdana"/>
          <w:sz w:val="20"/>
          <w:szCs w:val="20"/>
        </w:rPr>
        <w:t>.</w:t>
      </w:r>
    </w:p>
    <w:p w14:paraId="000627D0" w14:textId="28C7FE83" w:rsidR="00133C30" w:rsidRDefault="00092093" w:rsidP="00133C30">
      <w:pPr>
        <w:tabs>
          <w:tab w:val="left" w:pos="2026"/>
        </w:tabs>
        <w:spacing w:before="120" w:after="0"/>
        <w:ind w:left="360"/>
        <w:jc w:val="center"/>
        <w:rPr>
          <w:rFonts w:ascii="Verdana" w:hAnsi="Verdana"/>
          <w:sz w:val="20"/>
          <w:szCs w:val="20"/>
        </w:rPr>
      </w:pPr>
      <w:r w:rsidRPr="00092093">
        <w:rPr>
          <w:noProof/>
        </w:rPr>
        <w:drawing>
          <wp:inline distT="0" distB="0" distL="0" distR="0" wp14:anchorId="0D286FC3" wp14:editId="229C5976">
            <wp:extent cx="2999232" cy="1325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32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  <w:gridCol w:w="3241"/>
        <w:gridCol w:w="3240"/>
      </w:tblGrid>
      <w:tr w:rsidR="00AB3D49" w14:paraId="3CE3ABF0" w14:textId="77777777" w:rsidTr="0003257E">
        <w:tc>
          <w:tcPr>
            <w:tcW w:w="3356" w:type="dxa"/>
          </w:tcPr>
          <w:p w14:paraId="79B6D19C" w14:textId="77777777" w:rsidR="00AB3D49" w:rsidRDefault="00AB3D49" w:rsidP="0003257E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357" w:type="dxa"/>
          </w:tcPr>
          <w:p w14:paraId="75943BE3" w14:textId="77777777" w:rsidR="00AB3D49" w:rsidRDefault="00AB3D49" w:rsidP="0003257E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357" w:type="dxa"/>
          </w:tcPr>
          <w:p w14:paraId="52CA7B29" w14:textId="77777777" w:rsidR="00AB3D49" w:rsidRDefault="00AB3D49" w:rsidP="0003257E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</w:tr>
      <w:tr w:rsidR="00AB3D49" w14:paraId="07879854" w14:textId="77777777" w:rsidTr="0003257E">
        <w:tc>
          <w:tcPr>
            <w:tcW w:w="3356" w:type="dxa"/>
          </w:tcPr>
          <w:p w14:paraId="0547DA14" w14:textId="77777777" w:rsidR="00AB3D49" w:rsidRPr="00FA0E55" w:rsidRDefault="00AB3D49" w:rsidP="0003257E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357" w:type="dxa"/>
          </w:tcPr>
          <w:p w14:paraId="3085D41C" w14:textId="77777777" w:rsidR="00AB3D49" w:rsidRPr="003501BA" w:rsidRDefault="00AB3D49" w:rsidP="0003257E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357" w:type="dxa"/>
          </w:tcPr>
          <w:p w14:paraId="1926FB69" w14:textId="77777777" w:rsidR="00AB3D49" w:rsidRPr="001675D0" w:rsidRDefault="00AB3D49" w:rsidP="0003257E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AB3D49" w14:paraId="357AFC62" w14:textId="77777777" w:rsidTr="0003257E">
        <w:tc>
          <w:tcPr>
            <w:tcW w:w="3356" w:type="dxa"/>
          </w:tcPr>
          <w:p w14:paraId="77EB964B" w14:textId="77777777" w:rsidR="00AB3D49" w:rsidRDefault="00AB3D49" w:rsidP="0003257E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O=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 x H</m:t>
                </m:r>
              </m:oMath>
            </m:oMathPara>
          </w:p>
        </w:tc>
        <w:tc>
          <w:tcPr>
            <w:tcW w:w="3357" w:type="dxa"/>
          </w:tcPr>
          <w:p w14:paraId="23F1BBE6" w14:textId="77777777" w:rsidR="00AB3D49" w:rsidRDefault="00AB3D49" w:rsidP="0003257E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A=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θ x H</m:t>
                    </m:r>
                  </m:e>
                </m:func>
              </m:oMath>
            </m:oMathPara>
          </w:p>
        </w:tc>
        <w:tc>
          <w:tcPr>
            <w:tcW w:w="3357" w:type="dxa"/>
          </w:tcPr>
          <w:p w14:paraId="0BC23BC0" w14:textId="77777777" w:rsidR="00AB3D49" w:rsidRDefault="00AB3D49" w:rsidP="0003257E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O=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θ x A</m:t>
                    </m:r>
                  </m:e>
                </m:func>
              </m:oMath>
            </m:oMathPara>
          </w:p>
        </w:tc>
      </w:tr>
      <w:tr w:rsidR="00AB3D49" w14:paraId="485D8A4F" w14:textId="77777777" w:rsidTr="0003257E">
        <w:tc>
          <w:tcPr>
            <w:tcW w:w="3356" w:type="dxa"/>
          </w:tcPr>
          <w:p w14:paraId="4A3107F4" w14:textId="77777777" w:rsidR="00AB3D49" w:rsidRDefault="00AB3D49" w:rsidP="0003257E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O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357" w:type="dxa"/>
          </w:tcPr>
          <w:p w14:paraId="560AF900" w14:textId="77777777" w:rsidR="00AB3D49" w:rsidRDefault="00AB3D49" w:rsidP="0003257E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357" w:type="dxa"/>
          </w:tcPr>
          <w:p w14:paraId="7DFF5B46" w14:textId="77777777" w:rsidR="00AB3D49" w:rsidRDefault="00AB3D49" w:rsidP="0003257E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O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</w:tr>
    </w:tbl>
    <w:p w14:paraId="7DA0B066" w14:textId="77777777" w:rsidR="0096316E" w:rsidRPr="00AA1AE0" w:rsidRDefault="0096316E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  <w:bookmarkStart w:id="0" w:name="_GoBack"/>
      <w:bookmarkEnd w:id="0"/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F4F24CE" w14:textId="77777777" w:rsidR="006C5DB4" w:rsidRPr="006C5DB4" w:rsidRDefault="006C5DB4" w:rsidP="006C5DB4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lastRenderedPageBreak/>
        <w:t>Instructions</w:t>
      </w:r>
    </w:p>
    <w:p w14:paraId="5A43CE2C" w14:textId="6F10331B" w:rsidR="006C5DB4" w:rsidRDefault="00A669F6" w:rsidP="006C5DB4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formulas from the previous page, determine the length of the unknown side given two other sides</w:t>
      </w:r>
      <w:r w:rsidR="006C1337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</w:tblGrid>
      <w:tr w:rsidR="00A669F6" w14:paraId="2C5CA28D" w14:textId="77777777" w:rsidTr="00FB12A6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4A0603B3" w14:textId="5837A88D" w:rsidR="00A669F6" w:rsidRDefault="00A669F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63C8B960" w14:textId="28344C03" w:rsidR="00A669F6" w:rsidRDefault="00A669F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267C7F6E" w14:textId="5F31E9A6" w:rsidR="00A669F6" w:rsidRDefault="00A669F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31537D" w14:textId="741D7616" w:rsidR="00A669F6" w:rsidRDefault="00A669F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</w:tr>
      <w:tr w:rsidR="00FB12A6" w14:paraId="187E6B21" w14:textId="77777777" w:rsidTr="00A669F6">
        <w:trPr>
          <w:jc w:val="center"/>
        </w:trPr>
        <w:tc>
          <w:tcPr>
            <w:tcW w:w="625" w:type="dxa"/>
          </w:tcPr>
          <w:p w14:paraId="78D4C147" w14:textId="42A8C8B1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1620" w:type="dxa"/>
          </w:tcPr>
          <w:p w14:paraId="1507BAA1" w14:textId="41C42B3E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648F7373" w14:textId="01532D27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6E4CEF1F" w14:textId="77777777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B12A6" w14:paraId="32541111" w14:textId="77777777" w:rsidTr="00A669F6">
        <w:trPr>
          <w:jc w:val="center"/>
        </w:trPr>
        <w:tc>
          <w:tcPr>
            <w:tcW w:w="625" w:type="dxa"/>
          </w:tcPr>
          <w:p w14:paraId="44E095FF" w14:textId="7923B1E3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1620" w:type="dxa"/>
          </w:tcPr>
          <w:p w14:paraId="76E73CA3" w14:textId="2A3F1224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5.6</w:t>
            </w:r>
          </w:p>
        </w:tc>
        <w:tc>
          <w:tcPr>
            <w:tcW w:w="1890" w:type="dxa"/>
          </w:tcPr>
          <w:p w14:paraId="200E33BA" w14:textId="027CBA11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5BE31972" w14:textId="77777777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B12A6" w14:paraId="69C3320D" w14:textId="77777777" w:rsidTr="00A669F6">
        <w:trPr>
          <w:jc w:val="center"/>
        </w:trPr>
        <w:tc>
          <w:tcPr>
            <w:tcW w:w="625" w:type="dxa"/>
          </w:tcPr>
          <w:p w14:paraId="5E1F8D2B" w14:textId="7ADF265E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</w:t>
            </w:r>
          </w:p>
        </w:tc>
        <w:tc>
          <w:tcPr>
            <w:tcW w:w="1620" w:type="dxa"/>
          </w:tcPr>
          <w:p w14:paraId="7B779C36" w14:textId="77777777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6B0AB8B" w14:textId="777E5C7C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1800" w:type="dxa"/>
          </w:tcPr>
          <w:p w14:paraId="32B1CAF0" w14:textId="6670BEC1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B12A6" w14:paraId="6B431FEB" w14:textId="77777777" w:rsidTr="00A669F6">
        <w:trPr>
          <w:jc w:val="center"/>
        </w:trPr>
        <w:tc>
          <w:tcPr>
            <w:tcW w:w="625" w:type="dxa"/>
          </w:tcPr>
          <w:p w14:paraId="006406E6" w14:textId="0805AA13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</w:t>
            </w:r>
          </w:p>
        </w:tc>
        <w:tc>
          <w:tcPr>
            <w:tcW w:w="1620" w:type="dxa"/>
          </w:tcPr>
          <w:p w14:paraId="186967CB" w14:textId="1A4A3719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212</w:t>
            </w:r>
          </w:p>
        </w:tc>
        <w:tc>
          <w:tcPr>
            <w:tcW w:w="1890" w:type="dxa"/>
          </w:tcPr>
          <w:p w14:paraId="1EBFA01B" w14:textId="77777777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86DE6FC" w14:textId="5BCA9762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550</w:t>
            </w:r>
          </w:p>
        </w:tc>
      </w:tr>
      <w:tr w:rsidR="00FB12A6" w14:paraId="5CE0272C" w14:textId="77777777" w:rsidTr="00A669F6">
        <w:trPr>
          <w:jc w:val="center"/>
        </w:trPr>
        <w:tc>
          <w:tcPr>
            <w:tcW w:w="625" w:type="dxa"/>
          </w:tcPr>
          <w:p w14:paraId="092C7A6D" w14:textId="0F4CD31D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</w:t>
            </w:r>
          </w:p>
        </w:tc>
        <w:tc>
          <w:tcPr>
            <w:tcW w:w="1620" w:type="dxa"/>
          </w:tcPr>
          <w:p w14:paraId="0A616B69" w14:textId="061E730E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6625D61" w14:textId="38CA7F47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65</w:t>
            </w:r>
          </w:p>
        </w:tc>
        <w:tc>
          <w:tcPr>
            <w:tcW w:w="1800" w:type="dxa"/>
          </w:tcPr>
          <w:p w14:paraId="16A541F6" w14:textId="4B819159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88</w:t>
            </w:r>
          </w:p>
        </w:tc>
      </w:tr>
      <w:tr w:rsidR="00FB12A6" w14:paraId="69C3231C" w14:textId="77777777" w:rsidTr="00A669F6">
        <w:trPr>
          <w:jc w:val="center"/>
        </w:trPr>
        <w:tc>
          <w:tcPr>
            <w:tcW w:w="625" w:type="dxa"/>
          </w:tcPr>
          <w:p w14:paraId="34BB4710" w14:textId="526C8DBC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</w:t>
            </w:r>
          </w:p>
        </w:tc>
        <w:tc>
          <w:tcPr>
            <w:tcW w:w="1620" w:type="dxa"/>
          </w:tcPr>
          <w:p w14:paraId="0FA1F0E1" w14:textId="0C350A19" w:rsidR="00FB12A6" w:rsidRDefault="009116EC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123</w:t>
            </w:r>
          </w:p>
        </w:tc>
        <w:tc>
          <w:tcPr>
            <w:tcW w:w="1890" w:type="dxa"/>
          </w:tcPr>
          <w:p w14:paraId="52A2A6D4" w14:textId="77777777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4E6EA9B" w14:textId="5B29780F" w:rsidR="00FB12A6" w:rsidRDefault="009116EC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456</w:t>
            </w:r>
          </w:p>
        </w:tc>
      </w:tr>
    </w:tbl>
    <w:p w14:paraId="3B0CB6A7" w14:textId="77777777" w:rsidR="00FB12A6" w:rsidRPr="006C5DB4" w:rsidRDefault="00FB12A6" w:rsidP="00FB12A6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71C7F417" w14:textId="0F959EBE" w:rsidR="00FB12A6" w:rsidRDefault="00FB12A6" w:rsidP="00FB12A6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formulas from the previous page, determine the length of the unknown side given </w:t>
      </w:r>
      <w:r w:rsidR="00D32B85">
        <w:rPr>
          <w:rFonts w:ascii="Verdana" w:hAnsi="Verdana"/>
          <w:sz w:val="20"/>
          <w:szCs w:val="20"/>
        </w:rPr>
        <w:t>one</w:t>
      </w:r>
      <w:r>
        <w:rPr>
          <w:rFonts w:ascii="Verdana" w:hAnsi="Verdana"/>
          <w:sz w:val="20"/>
          <w:szCs w:val="20"/>
        </w:rPr>
        <w:t xml:space="preserve"> side and the angle.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  <w:gridCol w:w="1715"/>
      </w:tblGrid>
      <w:tr w:rsidR="00FB12A6" w14:paraId="66C4A938" w14:textId="4003E43F" w:rsidTr="00FB12A6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3FA39E3B" w14:textId="77777777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02FA1E05" w14:textId="5B7916F4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505E5E76" w14:textId="57F8AAD6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4F5ABAFF" w14:textId="50D4B818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705822D8" w14:textId="3B20F384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</w:tr>
      <w:tr w:rsidR="00FB12A6" w14:paraId="45977D88" w14:textId="209D4042" w:rsidTr="00FB12A6">
        <w:trPr>
          <w:jc w:val="center"/>
        </w:trPr>
        <w:tc>
          <w:tcPr>
            <w:tcW w:w="625" w:type="dxa"/>
          </w:tcPr>
          <w:p w14:paraId="219CA85B" w14:textId="5EF4F0E6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</w:t>
            </w:r>
          </w:p>
        </w:tc>
        <w:tc>
          <w:tcPr>
            <w:tcW w:w="1620" w:type="dxa"/>
          </w:tcPr>
          <w:p w14:paraId="11F36AD3" w14:textId="61327901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255EA3B" w14:textId="1871CF82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507C182" w14:textId="279C8606" w:rsidR="00FB12A6" w:rsidRDefault="009116EC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1715" w:type="dxa"/>
          </w:tcPr>
          <w:p w14:paraId="4BB6F81F" w14:textId="39F1208E" w:rsidR="00FB12A6" w:rsidRDefault="009116EC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30˚</w:t>
            </w:r>
          </w:p>
        </w:tc>
      </w:tr>
      <w:tr w:rsidR="00FB12A6" w14:paraId="2001076E" w14:textId="4BA6A946" w:rsidTr="00FB12A6">
        <w:trPr>
          <w:jc w:val="center"/>
        </w:trPr>
        <w:tc>
          <w:tcPr>
            <w:tcW w:w="625" w:type="dxa"/>
          </w:tcPr>
          <w:p w14:paraId="5FB7940F" w14:textId="3B4886E9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8.</w:t>
            </w:r>
          </w:p>
        </w:tc>
        <w:tc>
          <w:tcPr>
            <w:tcW w:w="1620" w:type="dxa"/>
          </w:tcPr>
          <w:p w14:paraId="20B7F27F" w14:textId="395BCB33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BDEACF4" w14:textId="6858FFD7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89DFD09" w14:textId="3BAFA5DF" w:rsidR="00FB12A6" w:rsidRDefault="009116EC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1.414</w:t>
            </w:r>
          </w:p>
        </w:tc>
        <w:tc>
          <w:tcPr>
            <w:tcW w:w="1715" w:type="dxa"/>
          </w:tcPr>
          <w:p w14:paraId="53B8AD48" w14:textId="4A30AC05" w:rsidR="00FB12A6" w:rsidRDefault="009116EC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45˚</w:t>
            </w:r>
          </w:p>
        </w:tc>
      </w:tr>
      <w:tr w:rsidR="00FB12A6" w14:paraId="77CF68BF" w14:textId="211F2879" w:rsidTr="00FB12A6">
        <w:trPr>
          <w:jc w:val="center"/>
        </w:trPr>
        <w:tc>
          <w:tcPr>
            <w:tcW w:w="625" w:type="dxa"/>
          </w:tcPr>
          <w:p w14:paraId="6286D389" w14:textId="0E53AB1F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9.</w:t>
            </w:r>
          </w:p>
        </w:tc>
        <w:tc>
          <w:tcPr>
            <w:tcW w:w="1620" w:type="dxa"/>
          </w:tcPr>
          <w:p w14:paraId="696E2108" w14:textId="49A29BC3" w:rsidR="00FB12A6" w:rsidRDefault="003839E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2.5</w:t>
            </w:r>
          </w:p>
        </w:tc>
        <w:tc>
          <w:tcPr>
            <w:tcW w:w="1890" w:type="dxa"/>
          </w:tcPr>
          <w:p w14:paraId="40F6302F" w14:textId="3DAB2269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FA353B7" w14:textId="118F332E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4360641A" w14:textId="27E1A571" w:rsidR="00FB12A6" w:rsidRDefault="009116EC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22.5˚</w:t>
            </w:r>
          </w:p>
        </w:tc>
      </w:tr>
      <w:tr w:rsidR="00FB12A6" w14:paraId="6DA00A96" w14:textId="4C12A8D0" w:rsidTr="00FB12A6">
        <w:trPr>
          <w:jc w:val="center"/>
        </w:trPr>
        <w:tc>
          <w:tcPr>
            <w:tcW w:w="625" w:type="dxa"/>
          </w:tcPr>
          <w:p w14:paraId="6AF25C59" w14:textId="09BC3AD4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</w:t>
            </w:r>
          </w:p>
        </w:tc>
        <w:tc>
          <w:tcPr>
            <w:tcW w:w="1620" w:type="dxa"/>
          </w:tcPr>
          <w:p w14:paraId="6ECDB100" w14:textId="51DA42DC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40C31C7" w14:textId="4FEAA9C2" w:rsidR="00FB12A6" w:rsidRDefault="003839E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14:paraId="42DE84F9" w14:textId="6953E08C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02E31F2A" w14:textId="6EB546E0" w:rsidR="00FB12A6" w:rsidRDefault="009116EC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17˚</w:t>
            </w:r>
          </w:p>
        </w:tc>
      </w:tr>
      <w:tr w:rsidR="00FB12A6" w14:paraId="76C324E9" w14:textId="34A04DAC" w:rsidTr="00FB12A6">
        <w:trPr>
          <w:jc w:val="center"/>
        </w:trPr>
        <w:tc>
          <w:tcPr>
            <w:tcW w:w="625" w:type="dxa"/>
          </w:tcPr>
          <w:p w14:paraId="2FC31D4C" w14:textId="6E699C86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</w:t>
            </w:r>
          </w:p>
        </w:tc>
        <w:tc>
          <w:tcPr>
            <w:tcW w:w="1620" w:type="dxa"/>
          </w:tcPr>
          <w:p w14:paraId="6B47A960" w14:textId="6D9941C0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739ADA1" w14:textId="3D43D042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AC6C6BD" w14:textId="3361C1DD" w:rsidR="00FB12A6" w:rsidRDefault="003839E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8.8</w:t>
            </w:r>
          </w:p>
        </w:tc>
        <w:tc>
          <w:tcPr>
            <w:tcW w:w="1715" w:type="dxa"/>
          </w:tcPr>
          <w:p w14:paraId="04D08B8A" w14:textId="5C2F7F95" w:rsidR="00FB12A6" w:rsidRDefault="009116EC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67˚</w:t>
            </w:r>
          </w:p>
        </w:tc>
      </w:tr>
      <w:tr w:rsidR="00FB12A6" w14:paraId="1171647F" w14:textId="77777777" w:rsidTr="00FB12A6">
        <w:trPr>
          <w:jc w:val="center"/>
        </w:trPr>
        <w:tc>
          <w:tcPr>
            <w:tcW w:w="625" w:type="dxa"/>
          </w:tcPr>
          <w:p w14:paraId="6135933C" w14:textId="25DCAD14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12.</w:t>
            </w:r>
          </w:p>
        </w:tc>
        <w:tc>
          <w:tcPr>
            <w:tcW w:w="1620" w:type="dxa"/>
          </w:tcPr>
          <w:p w14:paraId="5F5E43A8" w14:textId="71CD35C4" w:rsidR="00FB12A6" w:rsidRDefault="003839E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3.2</w:t>
            </w:r>
          </w:p>
        </w:tc>
        <w:tc>
          <w:tcPr>
            <w:tcW w:w="1890" w:type="dxa"/>
          </w:tcPr>
          <w:p w14:paraId="3E565C39" w14:textId="77777777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21CC888" w14:textId="77777777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7545CA5E" w14:textId="22830B40" w:rsidR="00FB12A6" w:rsidRDefault="009116EC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90˚</w:t>
            </w:r>
          </w:p>
        </w:tc>
      </w:tr>
    </w:tbl>
    <w:p w14:paraId="66CC6798" w14:textId="77777777" w:rsidR="00FB12A6" w:rsidRPr="006C5DB4" w:rsidRDefault="00FB12A6" w:rsidP="00FB12A6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4AAF0FF4" w14:textId="10329A19" w:rsidR="00FB12A6" w:rsidRDefault="00FB12A6" w:rsidP="00FB12A6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formulas from the previous page, determine the</w:t>
      </w:r>
      <w:r w:rsidR="003839E6">
        <w:rPr>
          <w:rFonts w:ascii="Verdana" w:hAnsi="Verdana"/>
          <w:sz w:val="20"/>
          <w:szCs w:val="20"/>
        </w:rPr>
        <w:t xml:space="preserve"> angle of theta and</w:t>
      </w:r>
      <w:r>
        <w:rPr>
          <w:rFonts w:ascii="Verdana" w:hAnsi="Verdana"/>
          <w:sz w:val="20"/>
          <w:szCs w:val="20"/>
        </w:rPr>
        <w:t xml:space="preserve"> length of the unknown side given </w:t>
      </w:r>
      <w:r w:rsidR="003839E6">
        <w:rPr>
          <w:rFonts w:ascii="Verdana" w:hAnsi="Verdana"/>
          <w:sz w:val="20"/>
          <w:szCs w:val="20"/>
        </w:rPr>
        <w:t xml:space="preserve">the length of two </w:t>
      </w:r>
      <w:r>
        <w:rPr>
          <w:rFonts w:ascii="Verdana" w:hAnsi="Verdana"/>
          <w:sz w:val="20"/>
          <w:szCs w:val="20"/>
        </w:rPr>
        <w:t>side</w:t>
      </w:r>
      <w:r w:rsidR="003839E6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  <w:gridCol w:w="1715"/>
      </w:tblGrid>
      <w:tr w:rsidR="00FB12A6" w14:paraId="68B96DBD" w14:textId="77777777" w:rsidTr="0003257E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3903E666" w14:textId="77777777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65AA99F7" w14:textId="77777777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5CE17A6F" w14:textId="77777777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5122EF22" w14:textId="77777777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443CBA07" w14:textId="77777777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</w:tr>
      <w:tr w:rsidR="00FB12A6" w14:paraId="7526D3E1" w14:textId="77777777" w:rsidTr="0003257E">
        <w:trPr>
          <w:jc w:val="center"/>
        </w:trPr>
        <w:tc>
          <w:tcPr>
            <w:tcW w:w="625" w:type="dxa"/>
          </w:tcPr>
          <w:p w14:paraId="2CB3EBA4" w14:textId="6C0DD845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13.</w:t>
            </w:r>
          </w:p>
        </w:tc>
        <w:tc>
          <w:tcPr>
            <w:tcW w:w="1620" w:type="dxa"/>
          </w:tcPr>
          <w:p w14:paraId="0D63AF59" w14:textId="7092358A" w:rsidR="00FB12A6" w:rsidRDefault="00D32B85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890" w:type="dxa"/>
          </w:tcPr>
          <w:p w14:paraId="444AA8B9" w14:textId="6CDC87E8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F378E4E" w14:textId="6DF5FE57" w:rsidR="00FB12A6" w:rsidRDefault="00D32B85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1715" w:type="dxa"/>
          </w:tcPr>
          <w:p w14:paraId="115B4305" w14:textId="77777777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B12A6" w14:paraId="0725362D" w14:textId="77777777" w:rsidTr="0003257E">
        <w:trPr>
          <w:jc w:val="center"/>
        </w:trPr>
        <w:tc>
          <w:tcPr>
            <w:tcW w:w="625" w:type="dxa"/>
          </w:tcPr>
          <w:p w14:paraId="6D9B605D" w14:textId="39DA07F1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14.</w:t>
            </w:r>
          </w:p>
        </w:tc>
        <w:tc>
          <w:tcPr>
            <w:tcW w:w="1620" w:type="dxa"/>
          </w:tcPr>
          <w:p w14:paraId="7CCCB2E9" w14:textId="0B6ADCE4" w:rsidR="00FB12A6" w:rsidRDefault="00D32B85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53F8A0D6" w14:textId="2D219186" w:rsidR="00FB12A6" w:rsidRDefault="00D32B85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043F05E4" w14:textId="77777777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00D1AEA2" w14:textId="77777777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B12A6" w14:paraId="5CC6D7BD" w14:textId="77777777" w:rsidTr="0003257E">
        <w:trPr>
          <w:jc w:val="center"/>
        </w:trPr>
        <w:tc>
          <w:tcPr>
            <w:tcW w:w="625" w:type="dxa"/>
          </w:tcPr>
          <w:p w14:paraId="399C0E1A" w14:textId="44FA287B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15.</w:t>
            </w:r>
          </w:p>
        </w:tc>
        <w:tc>
          <w:tcPr>
            <w:tcW w:w="1620" w:type="dxa"/>
          </w:tcPr>
          <w:p w14:paraId="32D5D1CD" w14:textId="46AFE0F8" w:rsidR="00FB12A6" w:rsidRDefault="00D32B85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4.2</w:t>
            </w:r>
          </w:p>
        </w:tc>
        <w:tc>
          <w:tcPr>
            <w:tcW w:w="1890" w:type="dxa"/>
          </w:tcPr>
          <w:p w14:paraId="4FDE793E" w14:textId="28800362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4DE1C36" w14:textId="105B3CE6" w:rsidR="00FB12A6" w:rsidRDefault="00D32B85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13.3</w:t>
            </w:r>
          </w:p>
        </w:tc>
        <w:tc>
          <w:tcPr>
            <w:tcW w:w="1715" w:type="dxa"/>
          </w:tcPr>
          <w:p w14:paraId="77ED118A" w14:textId="77777777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B12A6" w14:paraId="7DA48F22" w14:textId="77777777" w:rsidTr="0003257E">
        <w:trPr>
          <w:jc w:val="center"/>
        </w:trPr>
        <w:tc>
          <w:tcPr>
            <w:tcW w:w="625" w:type="dxa"/>
          </w:tcPr>
          <w:p w14:paraId="534F4A32" w14:textId="3A60951C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16.</w:t>
            </w:r>
          </w:p>
        </w:tc>
        <w:tc>
          <w:tcPr>
            <w:tcW w:w="1620" w:type="dxa"/>
          </w:tcPr>
          <w:p w14:paraId="23DE4685" w14:textId="0D4956B4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1441471" w14:textId="1E1C43E7" w:rsidR="00FB12A6" w:rsidRDefault="00D32B85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3.7</w:t>
            </w:r>
          </w:p>
        </w:tc>
        <w:tc>
          <w:tcPr>
            <w:tcW w:w="1800" w:type="dxa"/>
          </w:tcPr>
          <w:p w14:paraId="4BD0E866" w14:textId="553DAD1D" w:rsidR="00FB12A6" w:rsidRDefault="00D32B85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7.1</w:t>
            </w:r>
          </w:p>
        </w:tc>
        <w:tc>
          <w:tcPr>
            <w:tcW w:w="1715" w:type="dxa"/>
          </w:tcPr>
          <w:p w14:paraId="2870777C" w14:textId="77777777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32B85" w14:paraId="4492CF83" w14:textId="77777777" w:rsidTr="0003257E">
        <w:trPr>
          <w:jc w:val="center"/>
        </w:trPr>
        <w:tc>
          <w:tcPr>
            <w:tcW w:w="625" w:type="dxa"/>
          </w:tcPr>
          <w:p w14:paraId="2D14094F" w14:textId="214245FC" w:rsidR="00D32B85" w:rsidRDefault="00D32B85" w:rsidP="00D32B8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17.</w:t>
            </w:r>
          </w:p>
        </w:tc>
        <w:tc>
          <w:tcPr>
            <w:tcW w:w="1620" w:type="dxa"/>
          </w:tcPr>
          <w:p w14:paraId="74B5DC36" w14:textId="7A825F17" w:rsidR="00D32B85" w:rsidRDefault="00D32B85" w:rsidP="00D32B8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5.6</w:t>
            </w:r>
          </w:p>
        </w:tc>
        <w:tc>
          <w:tcPr>
            <w:tcW w:w="1890" w:type="dxa"/>
          </w:tcPr>
          <w:p w14:paraId="7FCDEC83" w14:textId="7686F0C2" w:rsidR="00D32B85" w:rsidRDefault="00D32B85" w:rsidP="00D32B8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8.9</w:t>
            </w:r>
          </w:p>
        </w:tc>
        <w:tc>
          <w:tcPr>
            <w:tcW w:w="1800" w:type="dxa"/>
          </w:tcPr>
          <w:p w14:paraId="19F7692F" w14:textId="77777777" w:rsidR="00D32B85" w:rsidRDefault="00D32B85" w:rsidP="00D32B8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438AF2D6" w14:textId="77777777" w:rsidR="00D32B85" w:rsidRDefault="00D32B85" w:rsidP="00D32B8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839E6" w14:paraId="391921FD" w14:textId="77777777" w:rsidTr="0003257E">
        <w:trPr>
          <w:jc w:val="center"/>
        </w:trPr>
        <w:tc>
          <w:tcPr>
            <w:tcW w:w="625" w:type="dxa"/>
          </w:tcPr>
          <w:p w14:paraId="3F32DE86" w14:textId="2722DCB5" w:rsidR="003839E6" w:rsidRDefault="003839E6" w:rsidP="003839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18.</w:t>
            </w:r>
          </w:p>
        </w:tc>
        <w:tc>
          <w:tcPr>
            <w:tcW w:w="1620" w:type="dxa"/>
          </w:tcPr>
          <w:p w14:paraId="1D8F8A1B" w14:textId="071D91E2" w:rsidR="003839E6" w:rsidRDefault="003839E6" w:rsidP="003839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6B1F5F7" w14:textId="6D97DC0B" w:rsidR="003839E6" w:rsidRDefault="00D32B85" w:rsidP="003839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2.9</w:t>
            </w:r>
          </w:p>
        </w:tc>
        <w:tc>
          <w:tcPr>
            <w:tcW w:w="1800" w:type="dxa"/>
          </w:tcPr>
          <w:p w14:paraId="1435DB80" w14:textId="66061510" w:rsidR="003839E6" w:rsidRDefault="00D32B85" w:rsidP="003839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6.2</w:t>
            </w:r>
          </w:p>
        </w:tc>
        <w:tc>
          <w:tcPr>
            <w:tcW w:w="1715" w:type="dxa"/>
          </w:tcPr>
          <w:p w14:paraId="71327E03" w14:textId="77777777" w:rsidR="003839E6" w:rsidRDefault="003839E6" w:rsidP="003839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601BFFD" w14:textId="04A69208" w:rsidR="00DB7F85" w:rsidRDefault="00DB7F85" w:rsidP="00FB12A6">
      <w:pPr>
        <w:spacing w:before="120" w:after="120"/>
        <w:ind w:left="360"/>
        <w:rPr>
          <w:rFonts w:ascii="Verdana" w:hAnsi="Verdana"/>
          <w:sz w:val="20"/>
          <w:szCs w:val="20"/>
        </w:rPr>
      </w:pPr>
    </w:p>
    <w:sectPr w:rsidR="00DB7F85" w:rsidSect="005B29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0846EA" w:rsidRDefault="000846E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0846EA" w:rsidRDefault="000846E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0846EA" w:rsidRDefault="000846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70E592D4" w:rsidR="0096316E" w:rsidRPr="007C2507" w:rsidRDefault="0096316E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6E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75A23298" w:rsidR="0096316E" w:rsidRPr="007C2507" w:rsidRDefault="0096316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200F3898" w:rsidR="0096316E" w:rsidRPr="007C2507" w:rsidRDefault="0096316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3D4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74F027E6" w:rsidR="000846EA" w:rsidRPr="007C2507" w:rsidRDefault="000846E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3D4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AF19383" w:rsidR="000846EA" w:rsidRPr="007C2507" w:rsidRDefault="000846E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6EC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3E028DC" w:rsidR="000846EA" w:rsidRPr="007C2507" w:rsidRDefault="000846E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0846EA" w:rsidRDefault="000846E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0846EA" w:rsidRDefault="000846E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0846EA" w:rsidRDefault="000846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4417DF41" w:rsidR="0096316E" w:rsidRPr="007C2507" w:rsidRDefault="0096316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45DD7">
      <w:rPr>
        <w:rFonts w:ascii="BankGothic Lt BT" w:hAnsi="BankGothic Lt BT"/>
        <w:caps/>
        <w:sz w:val="24"/>
        <w:szCs w:val="24"/>
      </w:rPr>
      <w:t>Trigonometry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3FEB5F00" w:rsidR="0096316E" w:rsidRPr="000154E9" w:rsidRDefault="0096316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DD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DD7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2B973CF3" w:rsidR="0096316E" w:rsidRPr="007C2507" w:rsidRDefault="0096316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45DD7">
      <w:rPr>
        <w:rFonts w:ascii="BankGothic Lt BT" w:hAnsi="BankGothic Lt BT"/>
        <w:caps/>
        <w:sz w:val="24"/>
        <w:szCs w:val="24"/>
      </w:rPr>
      <w:t>Trigonometry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6E7D6719" w:rsidR="0096316E" w:rsidRPr="000154E9" w:rsidRDefault="0096316E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DD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DD7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6316E" w14:paraId="2031192C" w14:textId="77777777" w:rsidTr="00E130F3">
      <w:tc>
        <w:tcPr>
          <w:tcW w:w="630" w:type="dxa"/>
        </w:tcPr>
        <w:p w14:paraId="0F816002" w14:textId="77777777" w:rsidR="0096316E" w:rsidRDefault="0096316E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30960639" w:rsidR="0096316E" w:rsidRPr="007C2507" w:rsidRDefault="0096316E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45DD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96316E" w:rsidRDefault="0096316E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96316E" w:rsidRPr="00B025CF" w:rsidRDefault="0096316E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E667E96" w:rsidR="000846EA" w:rsidRPr="007C2507" w:rsidRDefault="000846E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45DD7">
      <w:rPr>
        <w:rFonts w:ascii="BankGothic Lt BT" w:hAnsi="BankGothic Lt BT"/>
        <w:caps/>
        <w:sz w:val="24"/>
        <w:szCs w:val="24"/>
      </w:rPr>
      <w:t>Trigonometry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1348A1B8" w:rsidR="000846EA" w:rsidRPr="000154E9" w:rsidRDefault="000846E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DD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DD7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53F69E7D" w:rsidR="000846EA" w:rsidRPr="007C2507" w:rsidRDefault="000846E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45DD7">
      <w:rPr>
        <w:rFonts w:ascii="BankGothic Lt BT" w:hAnsi="BankGothic Lt BT"/>
        <w:caps/>
        <w:sz w:val="24"/>
        <w:szCs w:val="24"/>
      </w:rPr>
      <w:t>Trigonometry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FC6B19E" w:rsidR="000846EA" w:rsidRPr="000154E9" w:rsidRDefault="000846EA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DD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DD7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846EA" w14:paraId="146D1832" w14:textId="77777777" w:rsidTr="00E130F3">
      <w:tc>
        <w:tcPr>
          <w:tcW w:w="630" w:type="dxa"/>
        </w:tcPr>
        <w:p w14:paraId="2D1B9CE5" w14:textId="77777777" w:rsidR="000846EA" w:rsidRDefault="000846EA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3552DD1A" w:rsidR="000846EA" w:rsidRPr="007C2507" w:rsidRDefault="000846EA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45DD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0846EA" w:rsidRDefault="000846EA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0846EA" w:rsidRPr="00B025CF" w:rsidRDefault="000846EA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7"/>
  </w:num>
  <w:num w:numId="5">
    <w:abstractNumId w:val="3"/>
  </w:num>
  <w:num w:numId="6">
    <w:abstractNumId w:val="26"/>
  </w:num>
  <w:num w:numId="7">
    <w:abstractNumId w:val="30"/>
  </w:num>
  <w:num w:numId="8">
    <w:abstractNumId w:val="12"/>
  </w:num>
  <w:num w:numId="9">
    <w:abstractNumId w:val="24"/>
  </w:num>
  <w:num w:numId="10">
    <w:abstractNumId w:val="19"/>
  </w:num>
  <w:num w:numId="11">
    <w:abstractNumId w:val="25"/>
  </w:num>
  <w:num w:numId="12">
    <w:abstractNumId w:val="16"/>
  </w:num>
  <w:num w:numId="13">
    <w:abstractNumId w:val="15"/>
  </w:num>
  <w:num w:numId="14">
    <w:abstractNumId w:val="13"/>
  </w:num>
  <w:num w:numId="15">
    <w:abstractNumId w:val="21"/>
  </w:num>
  <w:num w:numId="16">
    <w:abstractNumId w:val="10"/>
  </w:num>
  <w:num w:numId="17">
    <w:abstractNumId w:val="9"/>
  </w:num>
  <w:num w:numId="18">
    <w:abstractNumId w:val="28"/>
  </w:num>
  <w:num w:numId="19">
    <w:abstractNumId w:val="29"/>
  </w:num>
  <w:num w:numId="20">
    <w:abstractNumId w:val="32"/>
  </w:num>
  <w:num w:numId="21">
    <w:abstractNumId w:val="14"/>
  </w:num>
  <w:num w:numId="22">
    <w:abstractNumId w:val="18"/>
  </w:num>
  <w:num w:numId="23">
    <w:abstractNumId w:val="31"/>
  </w:num>
  <w:num w:numId="24">
    <w:abstractNumId w:val="20"/>
  </w:num>
  <w:num w:numId="25">
    <w:abstractNumId w:val="7"/>
  </w:num>
  <w:num w:numId="26">
    <w:abstractNumId w:val="6"/>
  </w:num>
  <w:num w:numId="27">
    <w:abstractNumId w:val="2"/>
  </w:num>
  <w:num w:numId="28">
    <w:abstractNumId w:val="22"/>
  </w:num>
  <w:num w:numId="29">
    <w:abstractNumId w:val="17"/>
  </w:num>
  <w:num w:numId="30">
    <w:abstractNumId w:val="1"/>
  </w:num>
  <w:num w:numId="31">
    <w:abstractNumId w:val="11"/>
  </w:num>
  <w:num w:numId="32">
    <w:abstractNumId w:val="23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39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846EA"/>
    <w:rsid w:val="00092093"/>
    <w:rsid w:val="000A23B3"/>
    <w:rsid w:val="000A55D5"/>
    <w:rsid w:val="000B3877"/>
    <w:rsid w:val="000C05F6"/>
    <w:rsid w:val="00101028"/>
    <w:rsid w:val="00106D14"/>
    <w:rsid w:val="0012231D"/>
    <w:rsid w:val="00127902"/>
    <w:rsid w:val="00133B76"/>
    <w:rsid w:val="00133C30"/>
    <w:rsid w:val="00141840"/>
    <w:rsid w:val="001506EF"/>
    <w:rsid w:val="0015552F"/>
    <w:rsid w:val="00166598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E22BE"/>
    <w:rsid w:val="002E5C63"/>
    <w:rsid w:val="002E6695"/>
    <w:rsid w:val="002E7E59"/>
    <w:rsid w:val="002F6E16"/>
    <w:rsid w:val="00307505"/>
    <w:rsid w:val="00310134"/>
    <w:rsid w:val="003123C1"/>
    <w:rsid w:val="0035749A"/>
    <w:rsid w:val="00357A70"/>
    <w:rsid w:val="0037367C"/>
    <w:rsid w:val="003839E6"/>
    <w:rsid w:val="003A4DD9"/>
    <w:rsid w:val="003A7095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4E745A"/>
    <w:rsid w:val="004E786D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7F1A"/>
    <w:rsid w:val="007140C7"/>
    <w:rsid w:val="00723673"/>
    <w:rsid w:val="0074082F"/>
    <w:rsid w:val="00745276"/>
    <w:rsid w:val="0074787B"/>
    <w:rsid w:val="0075695D"/>
    <w:rsid w:val="00761B84"/>
    <w:rsid w:val="0077606A"/>
    <w:rsid w:val="007801EC"/>
    <w:rsid w:val="00784EF5"/>
    <w:rsid w:val="0078569A"/>
    <w:rsid w:val="007940C2"/>
    <w:rsid w:val="007C2507"/>
    <w:rsid w:val="007C2A09"/>
    <w:rsid w:val="007E5038"/>
    <w:rsid w:val="007E5FFA"/>
    <w:rsid w:val="0080040A"/>
    <w:rsid w:val="00800F27"/>
    <w:rsid w:val="0081458F"/>
    <w:rsid w:val="00816BC7"/>
    <w:rsid w:val="008201D6"/>
    <w:rsid w:val="00825608"/>
    <w:rsid w:val="00857D22"/>
    <w:rsid w:val="008669EB"/>
    <w:rsid w:val="00866D5F"/>
    <w:rsid w:val="00873F1B"/>
    <w:rsid w:val="00885346"/>
    <w:rsid w:val="00894CB5"/>
    <w:rsid w:val="008975D5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219E3"/>
    <w:rsid w:val="0094143E"/>
    <w:rsid w:val="00946748"/>
    <w:rsid w:val="009559C9"/>
    <w:rsid w:val="0096316E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F2DFA"/>
    <w:rsid w:val="009F76D1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B3D49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1980"/>
    <w:rsid w:val="00D64CC6"/>
    <w:rsid w:val="00D801F1"/>
    <w:rsid w:val="00D85A5C"/>
    <w:rsid w:val="00D919EF"/>
    <w:rsid w:val="00DA1176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7341"/>
    <w:rsid w:val="00E510D3"/>
    <w:rsid w:val="00E6528A"/>
    <w:rsid w:val="00E74B0F"/>
    <w:rsid w:val="00E97D8E"/>
    <w:rsid w:val="00EA0805"/>
    <w:rsid w:val="00EA3D5C"/>
    <w:rsid w:val="00ED1FAE"/>
    <w:rsid w:val="00F00182"/>
    <w:rsid w:val="00F1376A"/>
    <w:rsid w:val="00F25B89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5117E-4277-45DA-A6F5-452FC0661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75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2018-07-15T16:16:00Z</cp:lastPrinted>
  <dcterms:created xsi:type="dcterms:W3CDTF">2018-07-15T16:15:00Z</dcterms:created>
  <dcterms:modified xsi:type="dcterms:W3CDTF">2018-07-15T18:15:00Z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Trigonometry</vt:lpwstr>
  </property>
  <property fmtid="{D5CDD505-2E9C-101B-9397-08002B2CF9AE}" pid="4" name="DocNum">
    <vt:i4>23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