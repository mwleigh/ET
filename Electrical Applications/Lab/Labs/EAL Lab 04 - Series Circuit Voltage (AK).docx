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79F277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D33A1">
        <w:rPr>
          <w:rFonts w:ascii="Verdana" w:hAnsi="Verdana"/>
          <w:b/>
          <w:sz w:val="24"/>
          <w:szCs w:val="24"/>
        </w:rPr>
        <w:t>Series Circuit Voltage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D33A1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D33A1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C9A7EF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D33A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D33A1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D33A1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CC75113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3C123F" w:rsidRPr="003C123F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196EB76D" w:rsidR="004C66D6" w:rsidRPr="00D32C65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c</w:t>
      </w:r>
      <w:r w:rsidR="004861DB" w:rsidRPr="004861DB">
        <w:rPr>
          <w:rFonts w:ascii="Verdana" w:hAnsi="Verdana"/>
          <w:sz w:val="20"/>
          <w:szCs w:val="20"/>
        </w:rPr>
        <w:t xml:space="preserve">alculate electrical values </w:t>
      </w:r>
      <w:r w:rsidR="006D0149">
        <w:rPr>
          <w:rFonts w:ascii="Verdana" w:hAnsi="Verdana"/>
          <w:sz w:val="20"/>
          <w:szCs w:val="20"/>
        </w:rPr>
        <w:t>in a series</w:t>
      </w:r>
      <w:r w:rsidR="004861DB" w:rsidRPr="004861DB">
        <w:rPr>
          <w:rFonts w:ascii="Verdana" w:hAnsi="Verdana"/>
          <w:sz w:val="20"/>
          <w:szCs w:val="20"/>
        </w:rPr>
        <w:t xml:space="preserve"> circuit using Ohm’s Law</w:t>
      </w:r>
    </w:p>
    <w:p w14:paraId="688B1F3E" w14:textId="2D7C1BC3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D0149">
        <w:rPr>
          <w:rFonts w:ascii="Verdana" w:hAnsi="Verdana"/>
          <w:sz w:val="20"/>
          <w:szCs w:val="20"/>
        </w:rPr>
        <w:t>evaluate the volts</w:t>
      </w:r>
      <w:r w:rsidR="007D33A1">
        <w:rPr>
          <w:rFonts w:ascii="Verdana" w:hAnsi="Verdana"/>
          <w:sz w:val="20"/>
          <w:szCs w:val="20"/>
        </w:rPr>
        <w:t xml:space="preserve"> and</w:t>
      </w:r>
      <w:r w:rsidR="006D0149">
        <w:rPr>
          <w:rFonts w:ascii="Verdana" w:hAnsi="Verdana"/>
          <w:sz w:val="20"/>
          <w:szCs w:val="20"/>
        </w:rPr>
        <w:t xml:space="preserve"> ohms </w:t>
      </w:r>
      <w:r w:rsidR="007D33A1">
        <w:rPr>
          <w:rFonts w:ascii="Verdana" w:hAnsi="Verdana"/>
          <w:sz w:val="20"/>
          <w:szCs w:val="20"/>
        </w:rPr>
        <w:t>in</w:t>
      </w:r>
      <w:r w:rsidR="006D0149">
        <w:rPr>
          <w:rFonts w:ascii="Verdana" w:hAnsi="Verdana"/>
          <w:sz w:val="20"/>
          <w:szCs w:val="20"/>
        </w:rPr>
        <w:t xml:space="preserve"> a series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3C701CB8" w14:textId="3F074AA6" w:rsidR="00240BB0" w:rsidRDefault="00240BB0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m</w:t>
      </w:r>
      <w:r w:rsidR="004861DB" w:rsidRPr="004861DB">
        <w:rPr>
          <w:rFonts w:ascii="Verdana" w:hAnsi="Verdana"/>
          <w:sz w:val="20"/>
          <w:szCs w:val="20"/>
        </w:rPr>
        <w:t xml:space="preserve">easure voltage in a </w:t>
      </w:r>
      <w:r w:rsidR="007D33A1">
        <w:rPr>
          <w:rFonts w:ascii="Verdana" w:hAnsi="Verdana"/>
          <w:sz w:val="20"/>
          <w:szCs w:val="20"/>
        </w:rPr>
        <w:t xml:space="preserve">series </w:t>
      </w:r>
      <w:r w:rsidR="004861DB" w:rsidRPr="004861DB">
        <w:rPr>
          <w:rFonts w:ascii="Verdana" w:hAnsi="Verdana"/>
          <w:sz w:val="20"/>
          <w:szCs w:val="20"/>
        </w:rPr>
        <w:t>circuit</w:t>
      </w:r>
      <w:r w:rsidR="004861DB">
        <w:rPr>
          <w:rFonts w:ascii="Verdana" w:hAnsi="Verdana"/>
          <w:sz w:val="20"/>
          <w:szCs w:val="20"/>
        </w:rPr>
        <w:t xml:space="preserve"> using a multimeter</w:t>
      </w:r>
      <w:r w:rsidRPr="00D32C65">
        <w:rPr>
          <w:rFonts w:ascii="Verdana" w:hAnsi="Verdana"/>
          <w:sz w:val="20"/>
          <w:szCs w:val="20"/>
        </w:rPr>
        <w:t>.</w:t>
      </w:r>
    </w:p>
    <w:p w14:paraId="7355094D" w14:textId="019FE215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6D0149">
        <w:rPr>
          <w:rFonts w:ascii="Verdana" w:hAnsi="Verdana"/>
          <w:sz w:val="20"/>
          <w:szCs w:val="20"/>
        </w:rPr>
        <w:t>explain the effects of changing resistance within a series circuit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F2EDF24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7D33A1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2C70B10A" w:rsidR="004861DB" w:rsidRPr="004861DB" w:rsidRDefault="006D014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Resistor/Wire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36419D5A" w:rsidR="008860EA" w:rsidRDefault="004861DB" w:rsidP="008860EA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C2060B" w14:paraId="591F31EB" w14:textId="77777777" w:rsidTr="00C2060B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63272733" w14:textId="5BD1FBAF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2060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B15AC4" wp14:editId="2A8150EC">
                  <wp:extent cx="1380744" cy="2286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7017B8F3" w14:textId="0F9EA169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A2F8AF" wp14:editId="2E2B2C9D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0B" w14:paraId="12C636FA" w14:textId="77777777" w:rsidTr="00C2060B">
        <w:tc>
          <w:tcPr>
            <w:tcW w:w="4855" w:type="dxa"/>
            <w:vMerge/>
            <w:vAlign w:val="center"/>
          </w:tcPr>
          <w:p w14:paraId="1CCAF717" w14:textId="77777777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175E45B" w14:textId="5E88FC06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394F17" wp14:editId="599C082F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E5CC4" w14:textId="3CAFAB0F" w:rsidR="00C2060B" w:rsidRDefault="00C2060B" w:rsidP="00C2060B">
      <w:pPr>
        <w:spacing w:before="240" w:after="120"/>
        <w:ind w:left="360"/>
        <w:rPr>
          <w:rFonts w:ascii="Verdana" w:hAnsi="Verdana"/>
          <w:sz w:val="20"/>
          <w:szCs w:val="20"/>
        </w:rPr>
      </w:pPr>
      <w:bookmarkStart w:id="0" w:name="_Hlk515505672"/>
      <w:r>
        <w:rPr>
          <w:rFonts w:ascii="Verdana" w:hAnsi="Verdana"/>
          <w:sz w:val="20"/>
          <w:szCs w:val="20"/>
        </w:rPr>
        <w:t>Where;</w:t>
      </w:r>
    </w:p>
    <w:bookmarkEnd w:id="0"/>
    <w:p w14:paraId="6BC6446F" w14:textId="0AAA9CD6" w:rsidR="005501CC" w:rsidRPr="00CC14BC" w:rsidRDefault="00785FBD" w:rsidP="00CC14BC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=3.3kΩ</m:t>
          </m:r>
        </m:oMath>
      </m:oMathPara>
    </w:p>
    <w:p w14:paraId="364768E5" w14:textId="081838C4" w:rsidR="001E0459" w:rsidRDefault="001E0459" w:rsidP="004B74AF">
      <w:pPr>
        <w:spacing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Calculat</w:t>
      </w:r>
      <w:r w:rsidR="00804B07">
        <w:rPr>
          <w:rFonts w:ascii="Verdana" w:hAnsi="Verdana"/>
          <w:sz w:val="20"/>
          <w:szCs w:val="20"/>
          <w:u w:val="single"/>
        </w:rPr>
        <w:t>ion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D3F5F" w:rsidRPr="00DD3F5F" w14:paraId="21E5523E" w14:textId="77777777" w:rsidTr="00B61C06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1BFA74C" w14:textId="77777777" w:rsidR="00DD3F5F" w:rsidRPr="00DD3F5F" w:rsidRDefault="00DD3F5F" w:rsidP="004B74A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9F72D4" w14:textId="1711CC43" w:rsidR="00DD3F5F" w:rsidRPr="00DD3F5F" w:rsidRDefault="00DD3F5F" w:rsidP="004B74A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081FA5B" w14:textId="50D63479" w:rsidR="00DD3F5F" w:rsidRPr="00DD3F5F" w:rsidRDefault="00DD3F5F" w:rsidP="004B74A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6E56B0" w14:textId="09D613CB" w:rsidR="00DD3F5F" w:rsidRPr="00DD3F5F" w:rsidRDefault="00DD3F5F" w:rsidP="004B74A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0091C7" w14:textId="6DAEF62E" w:rsidR="00DD3F5F" w:rsidRPr="00DD3F5F" w:rsidRDefault="00DD3F5F" w:rsidP="004B74A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D3F5F" w:rsidRPr="00DD3F5F" w14:paraId="4CC6CFFB" w14:textId="77777777" w:rsidTr="00B61C0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590CAEB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AFA3" w14:textId="5740629B" w:rsidR="00DD3F5F" w:rsidRPr="005519E2" w:rsidRDefault="005343F5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3.692mW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EC594A1" w14:textId="5BAA6B25" w:rsidR="00DD3F5F" w:rsidRPr="005519E2" w:rsidRDefault="003C123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1.754</w:t>
            </w: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CE3B6B0" w14:textId="3323E40A" w:rsidR="00DD3F5F" w:rsidRPr="005519E2" w:rsidRDefault="003C123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43B62" w14:textId="6605B248" w:rsidR="00DD3F5F" w:rsidRPr="005519E2" w:rsidRDefault="003C123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2.105V</w:t>
            </w:r>
          </w:p>
        </w:tc>
      </w:tr>
      <w:tr w:rsidR="00DD3F5F" w:rsidRPr="00DD3F5F" w14:paraId="6991284E" w14:textId="77777777" w:rsidTr="00B61C0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259E90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BCFB1" w14:textId="4D0F1BDB" w:rsidR="00DD3F5F" w:rsidRPr="005519E2" w:rsidRDefault="005519E2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3.692mW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840ADA3" w14:textId="3B6C685A" w:rsidR="00DD3F5F" w:rsidRPr="005519E2" w:rsidRDefault="003C123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1.754</w:t>
            </w: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4523050" w14:textId="09DFC9E6" w:rsidR="00DD3F5F" w:rsidRPr="005519E2" w:rsidRDefault="003C123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1465C6" w14:textId="1A1A3C1B" w:rsidR="00DD3F5F" w:rsidRPr="005519E2" w:rsidRDefault="003C123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2.105V</w:t>
            </w:r>
          </w:p>
        </w:tc>
      </w:tr>
      <w:tr w:rsidR="00DD3F5F" w:rsidRPr="00DD3F5F" w14:paraId="688B099F" w14:textId="77777777" w:rsidTr="00B61C0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C42E34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CD7A3" w14:textId="51272F75" w:rsidR="00DD3F5F" w:rsidRPr="005519E2" w:rsidRDefault="005519E2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10.153mW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2D29A8" w14:textId="2FFC41FE" w:rsidR="00DD3F5F" w:rsidRPr="005519E2" w:rsidRDefault="003C123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1.754</w:t>
            </w: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CA3BE51" w14:textId="20BF5B9A" w:rsidR="00DD3F5F" w:rsidRPr="005519E2" w:rsidRDefault="003C123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C8F5CF" w14:textId="7AD60B1E" w:rsidR="00DD3F5F" w:rsidRPr="005519E2" w:rsidRDefault="003C123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5.789V</w:t>
            </w:r>
          </w:p>
        </w:tc>
      </w:tr>
      <w:tr w:rsidR="00DD3F5F" w:rsidRPr="00DD3F5F" w14:paraId="76357213" w14:textId="77777777" w:rsidTr="00B61C0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8FD09AE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5AD5D1" w14:textId="2195862A" w:rsidR="00DD3F5F" w:rsidRPr="005519E2" w:rsidRDefault="005519E2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17.544mW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E6927C9" w14:textId="7DE8C72F" w:rsidR="00DD3F5F" w:rsidRPr="005519E2" w:rsidRDefault="003C123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1.754mA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328201E" w14:textId="14D0F983" w:rsidR="00DD3F5F" w:rsidRPr="005519E2" w:rsidRDefault="003C123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64C710" w14:textId="2C76EF63" w:rsidR="00DD3F5F" w:rsidRPr="005519E2" w:rsidRDefault="003C123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19E2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</w:tbl>
    <w:p w14:paraId="2BA8189B" w14:textId="77777777" w:rsidR="00CC14BC" w:rsidRPr="00DB02B9" w:rsidRDefault="00CC14BC" w:rsidP="00DD3F5F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DD3F5F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02F48AB" w14:textId="4484A923" w:rsidR="008860EA" w:rsidRDefault="008860EA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DD3F5F" w14:paraId="01ACB79F" w14:textId="77777777" w:rsidTr="004A24F1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129743AF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2060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E5E8AC7" wp14:editId="4BFEBAE0">
                  <wp:extent cx="1380744" cy="2286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500C4480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6540144" wp14:editId="5FC131AB">
                  <wp:extent cx="969264" cy="777240"/>
                  <wp:effectExtent l="0" t="0" r="254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F5F" w14:paraId="519E3B87" w14:textId="77777777" w:rsidTr="004A24F1">
        <w:tc>
          <w:tcPr>
            <w:tcW w:w="4855" w:type="dxa"/>
            <w:vMerge/>
            <w:vAlign w:val="center"/>
          </w:tcPr>
          <w:p w14:paraId="5A0D0F6C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42159913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19B4E28" wp14:editId="0E1210A1">
                  <wp:extent cx="969264" cy="768096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AD295" w14:textId="77777777" w:rsidR="00DD3F5F" w:rsidRDefault="00DD3F5F" w:rsidP="00DD3F5F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38EF67E5" w14:textId="77777777" w:rsidR="00B61C06" w:rsidRPr="00CC14BC" w:rsidRDefault="00785FBD" w:rsidP="00B61C06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=3.3kΩ</m:t>
          </m:r>
        </m:oMath>
      </m:oMathPara>
    </w:p>
    <w:p w14:paraId="0B7D6C2A" w14:textId="0746A4C9" w:rsidR="001E0459" w:rsidRDefault="001E0459" w:rsidP="001E0459">
      <w:pPr>
        <w:spacing w:after="24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="00804B07">
        <w:rPr>
          <w:rFonts w:ascii="Verdana" w:hAnsi="Verdana"/>
          <w:sz w:val="20"/>
          <w:szCs w:val="20"/>
          <w:u w:val="single"/>
        </w:rPr>
        <w:t>ments</w:t>
      </w:r>
    </w:p>
    <w:p w14:paraId="437F7E89" w14:textId="7A5A780E" w:rsidR="001E0459" w:rsidRPr="001E0459" w:rsidRDefault="001E0459" w:rsidP="001E0459">
      <w:pPr>
        <w:spacing w:after="24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 xml:space="preserve">shown </w:t>
      </w:r>
      <w:r w:rsidR="00681475">
        <w:rPr>
          <w:rFonts w:ascii="Verdana" w:hAnsi="Verdana"/>
          <w:sz w:val="20"/>
          <w:szCs w:val="20"/>
        </w:rPr>
        <w:t>above and complete the following table using measured values (power shall be calculated based on measured values)</w:t>
      </w:r>
      <w:r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61C06" w:rsidRPr="00DD3F5F" w14:paraId="534654AB" w14:textId="77777777" w:rsidTr="001E60C0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D89F91E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26DAA0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9E072A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B85A456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FE350F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61C06" w:rsidRPr="00DD3F5F" w14:paraId="486BADE3" w14:textId="77777777" w:rsidTr="001E60C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C2B0441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4F0D2D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B94FD6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838B270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24988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61C06" w:rsidRPr="00DD3F5F" w14:paraId="146B188F" w14:textId="77777777" w:rsidTr="001E60C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5FAC23E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AAA20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E5D7327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2177DBA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3F2B40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61C06" w:rsidRPr="00DD3F5F" w14:paraId="320EBC5B" w14:textId="77777777" w:rsidTr="001E60C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B99E569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2E795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C7AEB1D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29A82EB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9D1A81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61C06" w:rsidRPr="00DD3F5F" w14:paraId="69E11268" w14:textId="77777777" w:rsidTr="001E60C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A5CB26A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359806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016006A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1A9B01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94D8F" w14:textId="77777777" w:rsidR="00B61C06" w:rsidRPr="00DD3F5F" w:rsidRDefault="00B61C06" w:rsidP="001E60C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1A1F961D" w:rsidR="001E0459" w:rsidRDefault="001E0459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  <w:r w:rsidR="00135741">
        <w:rPr>
          <w:rFonts w:ascii="Verdana" w:hAnsi="Verdana"/>
          <w:sz w:val="20"/>
          <w:szCs w:val="20"/>
          <w:u w:val="single"/>
        </w:rPr>
        <w:t>s</w:t>
      </w:r>
    </w:p>
    <w:p w14:paraId="2CA96E00" w14:textId="02708312" w:rsidR="001E0459" w:rsidRDefault="00681475" w:rsidP="001E702A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 the measured values </w:t>
      </w:r>
      <w:r w:rsidR="00B61C06">
        <w:rPr>
          <w:rFonts w:ascii="Verdana" w:hAnsi="Verdana"/>
          <w:sz w:val="20"/>
          <w:szCs w:val="20"/>
        </w:rPr>
        <w:t>match the calculated values</w:t>
      </w:r>
      <w:r w:rsidR="001E0459" w:rsidRPr="001E0459">
        <w:rPr>
          <w:rFonts w:ascii="Verdana" w:hAnsi="Verdana"/>
          <w:sz w:val="20"/>
          <w:szCs w:val="20"/>
        </w:rPr>
        <w:t>?</w:t>
      </w:r>
      <w:r w:rsidR="00B61C06">
        <w:rPr>
          <w:rFonts w:ascii="Verdana" w:hAnsi="Verdana"/>
          <w:sz w:val="20"/>
          <w:szCs w:val="20"/>
        </w:rPr>
        <w:t xml:space="preserve"> Why or Why not?</w:t>
      </w:r>
    </w:p>
    <w:p w14:paraId="61B705F1" w14:textId="4F8F3820" w:rsidR="001E702A" w:rsidRPr="001E702A" w:rsidRDefault="001E702A" w:rsidP="001E702A">
      <w:pPr>
        <w:spacing w:before="120" w:after="120"/>
        <w:ind w:left="14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  <w:highlight w:val="yellow"/>
        </w:rPr>
        <w:t>They are very close. Variances in source voltage and resistor values would cause differences.</w:t>
      </w:r>
    </w:p>
    <w:p w14:paraId="482CC23C" w14:textId="632D19EF" w:rsidR="001E0459" w:rsidRDefault="00B61C06" w:rsidP="001E702A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After performing your measurements, explain the characteristics of voltage in a series circuit.</w:t>
      </w:r>
    </w:p>
    <w:p w14:paraId="2FFBAB87" w14:textId="0F74A957" w:rsidR="001E702A" w:rsidRPr="001E702A" w:rsidRDefault="001E702A" w:rsidP="001E702A">
      <w:pPr>
        <w:spacing w:before="120" w:after="120"/>
        <w:ind w:left="1440"/>
        <w:rPr>
          <w:rFonts w:ascii="Verdana" w:hAnsi="Verdana"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The source voltage is divide by the resistors</w:t>
      </w:r>
      <w:r w:rsidRPr="001E702A">
        <w:rPr>
          <w:rFonts w:ascii="Verdana" w:hAnsi="Verdana"/>
          <w:i/>
          <w:sz w:val="20"/>
          <w:szCs w:val="20"/>
          <w:highlight w:val="yellow"/>
        </w:rPr>
        <w:t>.</w:t>
      </w:r>
      <w:r>
        <w:rPr>
          <w:rFonts w:ascii="Verdana" w:hAnsi="Verdana"/>
          <w:i/>
          <w:sz w:val="20"/>
          <w:szCs w:val="20"/>
          <w:highlight w:val="yellow"/>
        </w:rPr>
        <w:t xml:space="preserve"> Adding up the resistor voltages equals the source voltage.</w:t>
      </w:r>
    </w:p>
    <w:p w14:paraId="38E9278F" w14:textId="0E3C8695" w:rsidR="00B61C06" w:rsidRDefault="00B61C06" w:rsidP="001E702A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the relationship </w:t>
      </w:r>
      <w:r w:rsidR="0056211D">
        <w:rPr>
          <w:rFonts w:ascii="Verdana" w:hAnsi="Verdana"/>
          <w:sz w:val="20"/>
          <w:szCs w:val="20"/>
        </w:rPr>
        <w:t>between resistance and power in a series circuit?</w:t>
      </w:r>
    </w:p>
    <w:p w14:paraId="4303B2FB" w14:textId="0C8334A0" w:rsidR="001E702A" w:rsidRPr="001E702A" w:rsidRDefault="00785FBD" w:rsidP="001E702A">
      <w:pPr>
        <w:spacing w:before="120" w:after="120"/>
        <w:ind w:left="1440"/>
        <w:rPr>
          <w:rFonts w:ascii="Verdana" w:hAnsi="Verdana"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The higher the resistance value, the higher the power will be.</w:t>
      </w:r>
    </w:p>
    <w:p w14:paraId="5ECFFFE3" w14:textId="14C46F4A" w:rsidR="003E6534" w:rsidRDefault="00B61C06" w:rsidP="00785FBD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basic terms, describe the function of a series circuit.</w:t>
      </w:r>
    </w:p>
    <w:p w14:paraId="4EEE1E2F" w14:textId="2339603B" w:rsidR="00785FBD" w:rsidRPr="00785FBD" w:rsidRDefault="00785FBD" w:rsidP="00785FBD">
      <w:pPr>
        <w:spacing w:before="120" w:after="120"/>
        <w:ind w:left="1440"/>
        <w:rPr>
          <w:rFonts w:ascii="Verdana" w:hAnsi="Verdana"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A series circuit is a voltage divider.</w:t>
      </w:r>
      <w:bookmarkStart w:id="1" w:name="_GoBack"/>
      <w:bookmarkEnd w:id="1"/>
    </w:p>
    <w:sectPr w:rsidR="00785FBD" w:rsidRPr="00785FB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5A93E285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17F1879D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307980BA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5FB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30F052E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5FB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D33A1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0AD398C2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D33A1">
      <w:rPr>
        <w:rFonts w:ascii="BankGothic Lt BT" w:hAnsi="BankGothic Lt BT"/>
        <w:caps/>
        <w:sz w:val="24"/>
        <w:szCs w:val="24"/>
      </w:rPr>
      <w:t>Series Circuit Voltage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4AD13BD6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D33A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D33A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6127180F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D33A1">
      <w:rPr>
        <w:rFonts w:ascii="BankGothic Lt BT" w:hAnsi="BankGothic Lt BT"/>
        <w:caps/>
        <w:sz w:val="24"/>
        <w:szCs w:val="24"/>
      </w:rPr>
      <w:t>Series Circuit Voltage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5BCBB722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D33A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D33A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2FE2B0DD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D33A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C536BBE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D33A1">
      <w:rPr>
        <w:rFonts w:ascii="BankGothic Lt BT" w:hAnsi="BankGothic Lt BT"/>
        <w:caps/>
        <w:sz w:val="24"/>
        <w:szCs w:val="24"/>
      </w:rPr>
      <w:t>Series Circuit Voltage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A4ABD30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D33A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D33A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2"/>
  </w:num>
  <w:num w:numId="7">
    <w:abstractNumId w:val="15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7"/>
  </w:num>
  <w:num w:numId="13">
    <w:abstractNumId w:val="9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3556"/>
    <w:rsid w:val="000A55D5"/>
    <w:rsid w:val="00101028"/>
    <w:rsid w:val="0012231D"/>
    <w:rsid w:val="00127902"/>
    <w:rsid w:val="00135741"/>
    <w:rsid w:val="00141375"/>
    <w:rsid w:val="00141840"/>
    <w:rsid w:val="00161B68"/>
    <w:rsid w:val="001C2E27"/>
    <w:rsid w:val="001E0459"/>
    <w:rsid w:val="001E702A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7505"/>
    <w:rsid w:val="00325520"/>
    <w:rsid w:val="00343B07"/>
    <w:rsid w:val="0035749A"/>
    <w:rsid w:val="0037367C"/>
    <w:rsid w:val="003A1CCF"/>
    <w:rsid w:val="003C123F"/>
    <w:rsid w:val="003E131E"/>
    <w:rsid w:val="003E6534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861DB"/>
    <w:rsid w:val="00490C6C"/>
    <w:rsid w:val="004927C6"/>
    <w:rsid w:val="004A21FA"/>
    <w:rsid w:val="004B74AF"/>
    <w:rsid w:val="004C66D6"/>
    <w:rsid w:val="004D3BAE"/>
    <w:rsid w:val="005343F5"/>
    <w:rsid w:val="0054235F"/>
    <w:rsid w:val="005501CC"/>
    <w:rsid w:val="005519E2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801EC"/>
    <w:rsid w:val="00784EF5"/>
    <w:rsid w:val="00785FBD"/>
    <w:rsid w:val="007940C2"/>
    <w:rsid w:val="007C2507"/>
    <w:rsid w:val="007D33A1"/>
    <w:rsid w:val="00804B07"/>
    <w:rsid w:val="0081251C"/>
    <w:rsid w:val="008201D6"/>
    <w:rsid w:val="00825608"/>
    <w:rsid w:val="008669EB"/>
    <w:rsid w:val="00866D5F"/>
    <w:rsid w:val="00873F1B"/>
    <w:rsid w:val="008860EA"/>
    <w:rsid w:val="008975D5"/>
    <w:rsid w:val="008A53ED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3B2E"/>
    <w:rsid w:val="00B457A7"/>
    <w:rsid w:val="00B52137"/>
    <w:rsid w:val="00B61C06"/>
    <w:rsid w:val="00B72CF8"/>
    <w:rsid w:val="00B755C0"/>
    <w:rsid w:val="00B83C86"/>
    <w:rsid w:val="00B8539F"/>
    <w:rsid w:val="00B93A8B"/>
    <w:rsid w:val="00BA7E0B"/>
    <w:rsid w:val="00BB7522"/>
    <w:rsid w:val="00BC5ED5"/>
    <w:rsid w:val="00BE2C34"/>
    <w:rsid w:val="00BF3A67"/>
    <w:rsid w:val="00C114A7"/>
    <w:rsid w:val="00C2060B"/>
    <w:rsid w:val="00C23EEE"/>
    <w:rsid w:val="00C36CC3"/>
    <w:rsid w:val="00C51C34"/>
    <w:rsid w:val="00C602F1"/>
    <w:rsid w:val="00C67326"/>
    <w:rsid w:val="00C8002D"/>
    <w:rsid w:val="00C834FC"/>
    <w:rsid w:val="00C86D41"/>
    <w:rsid w:val="00CB5A57"/>
    <w:rsid w:val="00CB5F0C"/>
    <w:rsid w:val="00CC14BC"/>
    <w:rsid w:val="00CE3BF2"/>
    <w:rsid w:val="00CF7AA0"/>
    <w:rsid w:val="00D32C65"/>
    <w:rsid w:val="00D54ACB"/>
    <w:rsid w:val="00D955C4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73D4"/>
    <w:rsid w:val="00E25FAB"/>
    <w:rsid w:val="00E45D92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2018-05-31T15:32:00Z</cp:lastPrinted>
  <dcterms:created xsi:type="dcterms:W3CDTF">2018-06-12T16:54:00Z</dcterms:created>
  <dcterms:modified xsi:type="dcterms:W3CDTF">2018-06-12T17:27:00Z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Series Circuit Voltage</vt:lpwstr>
  </property>
  <property fmtid="{D5CDD505-2E9C-101B-9397-08002B2CF9AE}" pid="4" name="DocNum">
    <vt:i4>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