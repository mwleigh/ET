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E273E0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442D9">
        <w:rPr>
          <w:rFonts w:ascii="Verdana" w:hAnsi="Verdana"/>
          <w:b/>
          <w:sz w:val="24"/>
          <w:szCs w:val="24"/>
        </w:rPr>
        <w:t>Combination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B7C6EE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D1D9223" w14:textId="39CAE007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bookmarkStart w:id="0" w:name="_Hlk517858778"/>
      <w:r>
        <w:rPr>
          <w:rFonts w:ascii="Verdana" w:hAnsi="Verdana"/>
          <w:sz w:val="20"/>
          <w:szCs w:val="20"/>
        </w:rPr>
        <w:t xml:space="preserve">Student shall calculate various electrical quantities for a </w:t>
      </w:r>
      <w:r w:rsidR="00FC3FE4">
        <w:rPr>
          <w:rFonts w:ascii="Verdana" w:hAnsi="Verdana"/>
          <w:sz w:val="20"/>
          <w:szCs w:val="20"/>
        </w:rPr>
        <w:t>combination</w:t>
      </w:r>
      <w:r w:rsidR="00B442D9">
        <w:rPr>
          <w:rFonts w:ascii="Verdana" w:hAnsi="Verdana"/>
          <w:sz w:val="20"/>
          <w:szCs w:val="20"/>
        </w:rPr>
        <w:t xml:space="preserve"> circuit </w:t>
      </w:r>
      <w:r w:rsidR="009A7A1C">
        <w:rPr>
          <w:rFonts w:ascii="Verdana" w:hAnsi="Verdana"/>
          <w:sz w:val="20"/>
          <w:szCs w:val="20"/>
        </w:rPr>
        <w:t xml:space="preserve">based on </w:t>
      </w:r>
      <w:r w:rsidR="00B442D9">
        <w:rPr>
          <w:rFonts w:ascii="Verdana" w:hAnsi="Verdana"/>
          <w:sz w:val="20"/>
          <w:szCs w:val="20"/>
        </w:rPr>
        <w:t xml:space="preserve">the </w:t>
      </w:r>
      <w:r w:rsidR="009A7A1C">
        <w:rPr>
          <w:rFonts w:ascii="Verdana" w:hAnsi="Verdana"/>
          <w:sz w:val="20"/>
          <w:szCs w:val="20"/>
        </w:rPr>
        <w:t>Ohm’s</w:t>
      </w:r>
      <w:r w:rsidR="00B442D9">
        <w:rPr>
          <w:rFonts w:ascii="Verdana" w:hAnsi="Verdana"/>
          <w:sz w:val="20"/>
          <w:szCs w:val="20"/>
        </w:rPr>
        <w:t xml:space="preserve"> Wheel</w:t>
      </w:r>
      <w:r>
        <w:rPr>
          <w:rFonts w:ascii="Verdana" w:hAnsi="Verdana"/>
          <w:sz w:val="20"/>
          <w:szCs w:val="20"/>
        </w:rPr>
        <w:t>.</w:t>
      </w:r>
    </w:p>
    <w:bookmarkEnd w:id="0"/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4856AC4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0EF255CA" w14:textId="02DC8843" w:rsidR="007A145E" w:rsidRDefault="007A145E" w:rsidP="007A145E">
      <w:pPr>
        <w:tabs>
          <w:tab w:val="left" w:pos="2026"/>
        </w:tabs>
        <w:spacing w:after="120"/>
        <w:rPr>
          <w:rFonts w:ascii="Verdana" w:hAnsi="Verdana"/>
          <w:b/>
        </w:rPr>
      </w:pPr>
      <w:bookmarkStart w:id="1" w:name="_Hlk515367112"/>
      <w:r>
        <w:rPr>
          <w:rFonts w:ascii="Verdana" w:hAnsi="Verdana"/>
          <w:b/>
        </w:rPr>
        <w:t>Circuits</w:t>
      </w:r>
    </w:p>
    <w:p w14:paraId="61641E79" w14:textId="4BF55719" w:rsidR="007A145E" w:rsidRDefault="007A145E" w:rsidP="007A145E">
      <w:pPr>
        <w:tabs>
          <w:tab w:val="left" w:pos="2026"/>
        </w:tabs>
        <w:spacing w:after="120"/>
        <w:jc w:val="center"/>
        <w:rPr>
          <w:rFonts w:ascii="Verdana" w:hAnsi="Verdana"/>
          <w:sz w:val="20"/>
          <w:szCs w:val="20"/>
        </w:rPr>
      </w:pPr>
      <w:r w:rsidRPr="00601C64">
        <w:rPr>
          <w:rFonts w:ascii="Verdana" w:hAnsi="Verdana"/>
          <w:noProof/>
          <w:sz w:val="20"/>
          <w:szCs w:val="20"/>
        </w:rPr>
        <w:drawing>
          <wp:inline distT="0" distB="0" distL="0" distR="0" wp14:anchorId="2E7A2000" wp14:editId="1E2A6EC1">
            <wp:extent cx="2139315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CF55" w14:textId="77777777" w:rsidR="007A145E" w:rsidRDefault="007A145E" w:rsidP="007A145E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Where </w:t>
      </w:r>
    </w:p>
    <w:p w14:paraId="1E1B45C2" w14:textId="0548EF7B" w:rsidR="007A145E" w:rsidRDefault="007A145E" w:rsidP="007A145E">
      <w:pPr>
        <w:tabs>
          <w:tab w:val="left" w:pos="540"/>
        </w:tabs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</w:t>
      </w:r>
      <w:r w:rsidRPr="00C36CAA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= 6V, </w:t>
      </w:r>
      <w:r w:rsidRPr="00601C64">
        <w:rPr>
          <w:rFonts w:ascii="Verdana" w:hAnsi="Verdana"/>
          <w:sz w:val="20"/>
          <w:szCs w:val="20"/>
        </w:rPr>
        <w:t>R</w:t>
      </w:r>
      <w:r w:rsidRPr="00601C64">
        <w:rPr>
          <w:rFonts w:ascii="Verdana" w:hAnsi="Verdana"/>
          <w:sz w:val="20"/>
          <w:szCs w:val="20"/>
          <w:vertAlign w:val="subscript"/>
        </w:rPr>
        <w:t>1</w:t>
      </w:r>
      <w:r w:rsidRPr="00601C64">
        <w:rPr>
          <w:rFonts w:ascii="Verdana" w:hAnsi="Verdana"/>
          <w:sz w:val="20"/>
          <w:szCs w:val="20"/>
        </w:rPr>
        <w:t xml:space="preserve"> = 2</w:t>
      </w:r>
      <w:r>
        <w:rPr>
          <w:rFonts w:ascii="Verdana" w:hAnsi="Verdana"/>
          <w:sz w:val="20"/>
          <w:szCs w:val="20"/>
        </w:rPr>
        <w:t>4</w:t>
      </w:r>
      <w:r w:rsidRPr="00601C64">
        <w:rPr>
          <w:rFonts w:ascii="Verdana" w:hAnsi="Verdana"/>
          <w:sz w:val="20"/>
          <w:szCs w:val="20"/>
        </w:rPr>
        <w:t>0Ω, R</w:t>
      </w:r>
      <w:r w:rsidRPr="00601C64">
        <w:rPr>
          <w:rFonts w:ascii="Verdana" w:hAnsi="Verdana"/>
          <w:sz w:val="20"/>
          <w:szCs w:val="20"/>
          <w:vertAlign w:val="subscript"/>
        </w:rPr>
        <w:t>2</w:t>
      </w:r>
      <w:r w:rsidRPr="00601C64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72</w:t>
      </w:r>
      <w:r w:rsidRPr="00601C64">
        <w:rPr>
          <w:rFonts w:ascii="Verdana" w:hAnsi="Verdana"/>
          <w:sz w:val="20"/>
          <w:szCs w:val="20"/>
        </w:rPr>
        <w:t>0Ω, R</w:t>
      </w:r>
      <w:r w:rsidRPr="00601C64">
        <w:rPr>
          <w:rFonts w:ascii="Verdana" w:hAnsi="Verdana"/>
          <w:sz w:val="20"/>
          <w:szCs w:val="20"/>
          <w:vertAlign w:val="subscript"/>
        </w:rPr>
        <w:t>3</w:t>
      </w:r>
      <w:r w:rsidRPr="00601C64">
        <w:rPr>
          <w:rFonts w:ascii="Verdana" w:hAnsi="Verdana"/>
          <w:sz w:val="20"/>
          <w:szCs w:val="20"/>
        </w:rPr>
        <w:t xml:space="preserve"> = 1.</w:t>
      </w:r>
      <w:r>
        <w:rPr>
          <w:rFonts w:ascii="Verdana" w:hAnsi="Verdana"/>
          <w:sz w:val="20"/>
          <w:szCs w:val="20"/>
        </w:rPr>
        <w:t>4</w:t>
      </w:r>
      <w:r w:rsidRPr="00601C64">
        <w:rPr>
          <w:rFonts w:ascii="Verdana" w:hAnsi="Verdana"/>
          <w:sz w:val="20"/>
          <w:szCs w:val="20"/>
        </w:rPr>
        <w:t>kΩ, R</w:t>
      </w:r>
      <w:r w:rsidRPr="00601C64">
        <w:rPr>
          <w:rFonts w:ascii="Verdana" w:hAnsi="Verdana"/>
          <w:sz w:val="20"/>
          <w:szCs w:val="20"/>
          <w:vertAlign w:val="subscript"/>
        </w:rPr>
        <w:t>4</w:t>
      </w:r>
      <w:r w:rsidRPr="00601C64">
        <w:rPr>
          <w:rFonts w:ascii="Verdana" w:hAnsi="Verdana"/>
          <w:sz w:val="20"/>
          <w:szCs w:val="20"/>
        </w:rPr>
        <w:t xml:space="preserve"> = 1</w:t>
      </w:r>
      <w:r>
        <w:rPr>
          <w:rFonts w:ascii="Verdana" w:hAnsi="Verdana"/>
          <w:sz w:val="20"/>
          <w:szCs w:val="20"/>
        </w:rPr>
        <w:t>6</w:t>
      </w:r>
      <w:r w:rsidRPr="00601C64">
        <w:rPr>
          <w:rFonts w:ascii="Verdana" w:hAnsi="Verdana"/>
          <w:sz w:val="20"/>
          <w:szCs w:val="20"/>
        </w:rPr>
        <w:t>0Ω</w:t>
      </w:r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7A145E" w:rsidRPr="00DD3F5F" w14:paraId="0EEFD2EB" w14:textId="77777777" w:rsidTr="007A145E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2C2A785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A155A2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85F0A28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15865B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D04B91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7A145E" w:rsidRPr="00DD3F5F" w14:paraId="3807EEE7" w14:textId="77777777" w:rsidTr="007A145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7B41A9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2C464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984FB8E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B35E83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D9EF5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6156E6BF" w14:textId="77777777" w:rsidTr="007A145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64DBDA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2FC0E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D9C9853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B8C9014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26A2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669D9728" w14:textId="77777777" w:rsidTr="007A145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DF1BAE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5CA6F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1A3F790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5D3717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736CA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58688459" w14:textId="77777777" w:rsidTr="007A145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6BCC714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E132C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9A24EB6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B259C8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B3A4E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68892785" w14:textId="77777777" w:rsidTr="007A145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AA2525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FDBF9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686D001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CE66318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47A6B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01508C2" w14:textId="77777777" w:rsidR="00601C64" w:rsidRPr="00601C64" w:rsidRDefault="00601C64" w:rsidP="00601C64">
      <w:pPr>
        <w:spacing w:after="0"/>
        <w:ind w:left="360"/>
        <w:rPr>
          <w:rFonts w:ascii="Verdana" w:hAnsi="Verdana"/>
          <w:sz w:val="20"/>
          <w:szCs w:val="20"/>
        </w:rPr>
      </w:pPr>
    </w:p>
    <w:bookmarkEnd w:id="1"/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7F21916" w14:textId="6A0AFA1C" w:rsidR="007A145E" w:rsidRDefault="007A145E" w:rsidP="007A145E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601C64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9FE2B29" wp14:editId="56CAC452">
            <wp:extent cx="3644265" cy="256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6C47" w14:textId="77777777" w:rsidR="007A145E" w:rsidRDefault="007A145E" w:rsidP="007A145E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Where </w:t>
      </w:r>
    </w:p>
    <w:p w14:paraId="4229FBFB" w14:textId="28A73E65" w:rsidR="007A145E" w:rsidRDefault="007A145E" w:rsidP="007A145E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36CAA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= 21V, </w:t>
      </w:r>
      <w:r w:rsidRPr="00601C64">
        <w:rPr>
          <w:rFonts w:ascii="Verdana" w:hAnsi="Verdana"/>
          <w:sz w:val="20"/>
          <w:szCs w:val="20"/>
        </w:rPr>
        <w:t>R</w:t>
      </w:r>
      <w:r w:rsidRPr="00601C64">
        <w:rPr>
          <w:rFonts w:ascii="Verdana" w:hAnsi="Verdana"/>
          <w:sz w:val="20"/>
          <w:szCs w:val="20"/>
          <w:vertAlign w:val="subscript"/>
        </w:rPr>
        <w:t>1</w:t>
      </w:r>
      <w:r w:rsidRPr="00601C64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38</w:t>
      </w:r>
      <w:r w:rsidRPr="00601C64">
        <w:rPr>
          <w:rFonts w:ascii="Verdana" w:hAnsi="Verdana"/>
          <w:sz w:val="20"/>
          <w:szCs w:val="20"/>
        </w:rPr>
        <w:t>0Ω, R</w:t>
      </w:r>
      <w:r w:rsidRPr="00601C64">
        <w:rPr>
          <w:rFonts w:ascii="Verdana" w:hAnsi="Verdana"/>
          <w:sz w:val="20"/>
          <w:szCs w:val="20"/>
          <w:vertAlign w:val="subscript"/>
        </w:rPr>
        <w:t>2</w:t>
      </w:r>
      <w:r w:rsidRPr="00601C64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2.1k</w:t>
      </w:r>
      <w:r w:rsidRPr="00601C64">
        <w:rPr>
          <w:rFonts w:ascii="Verdana" w:hAnsi="Verdana"/>
          <w:sz w:val="20"/>
          <w:szCs w:val="20"/>
        </w:rPr>
        <w:t>Ω, R</w:t>
      </w:r>
      <w:r w:rsidRPr="00601C6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= 4.4</w:t>
      </w:r>
      <w:r w:rsidRPr="00601C64">
        <w:rPr>
          <w:rFonts w:ascii="Verdana" w:hAnsi="Verdana"/>
          <w:sz w:val="20"/>
          <w:szCs w:val="20"/>
        </w:rPr>
        <w:t>kΩ, R</w:t>
      </w:r>
      <w:r w:rsidRPr="00601C64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= 8k</w:t>
      </w:r>
      <w:r w:rsidRPr="00601C64">
        <w:rPr>
          <w:rFonts w:ascii="Verdana" w:hAnsi="Verdana"/>
          <w:sz w:val="20"/>
          <w:szCs w:val="20"/>
        </w:rPr>
        <w:t>Ω, R</w:t>
      </w:r>
      <w:r>
        <w:rPr>
          <w:rFonts w:ascii="Verdana" w:hAnsi="Verdana"/>
          <w:sz w:val="20"/>
          <w:szCs w:val="20"/>
          <w:vertAlign w:val="subscript"/>
        </w:rPr>
        <w:t>5</w:t>
      </w:r>
      <w:r w:rsidRPr="00601C64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225</w:t>
      </w:r>
      <w:r w:rsidRPr="00601C64">
        <w:rPr>
          <w:rFonts w:ascii="Verdana" w:hAnsi="Verdana"/>
          <w:sz w:val="20"/>
          <w:szCs w:val="20"/>
        </w:rPr>
        <w:t>Ω, R</w:t>
      </w:r>
      <w:r>
        <w:rPr>
          <w:rFonts w:ascii="Verdana" w:hAnsi="Verdana"/>
          <w:sz w:val="20"/>
          <w:szCs w:val="20"/>
          <w:vertAlign w:val="subscript"/>
        </w:rPr>
        <w:t>6</w:t>
      </w:r>
      <w:r w:rsidRPr="00601C64">
        <w:rPr>
          <w:rFonts w:ascii="Verdana" w:hAnsi="Verdana"/>
          <w:sz w:val="20"/>
          <w:szCs w:val="20"/>
        </w:rPr>
        <w:t xml:space="preserve"> = 1</w:t>
      </w:r>
      <w:r>
        <w:rPr>
          <w:rFonts w:ascii="Verdana" w:hAnsi="Verdana"/>
          <w:sz w:val="20"/>
          <w:szCs w:val="20"/>
        </w:rPr>
        <w:t>5</w:t>
      </w:r>
      <w:r w:rsidRPr="00601C64">
        <w:rPr>
          <w:rFonts w:ascii="Verdana" w:hAnsi="Verdana"/>
          <w:sz w:val="20"/>
          <w:szCs w:val="20"/>
        </w:rPr>
        <w:t>Ω</w:t>
      </w:r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7A145E" w:rsidRPr="00DD3F5F" w14:paraId="37F08D60" w14:textId="77777777" w:rsidTr="00D85CB4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3C551A0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D94BE8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241C285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FD04DD7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473608" w14:textId="77777777" w:rsidR="007A145E" w:rsidRPr="00DD3F5F" w:rsidRDefault="007A145E" w:rsidP="00D85CB4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7A145E" w:rsidRPr="00DD3F5F" w14:paraId="1E83A85A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6C65C2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87AB3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5D7F9D9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998C4FD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9D882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3D6D1339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BDE5638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E6DCC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7E70193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3455C5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B3997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4EEA15EF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C87427B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E3B2F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9012D07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292CCC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88459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5612535E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3D12CD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7230E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5D8AF18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4C211D8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37B69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3097DA30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F5D9B73" w14:textId="096282F5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18B47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2E9106A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278274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49514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1F89B333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58563B" w14:textId="34CEE56C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0D832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AA2C9EF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29B283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21983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7A145E" w:rsidRPr="00DD3F5F" w14:paraId="22B97DD2" w14:textId="77777777" w:rsidTr="00D85C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AC61A1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A1682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9AE5BD6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05E141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F6383" w14:textId="77777777" w:rsidR="007A145E" w:rsidRPr="00DD3F5F" w:rsidRDefault="007A145E" w:rsidP="00D85CB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EB0164E" w14:textId="77777777" w:rsidR="00DB47F0" w:rsidRPr="0087482B" w:rsidRDefault="00DB47F0" w:rsidP="00DB47F0">
      <w:pPr>
        <w:pStyle w:val="ListParagraph"/>
        <w:numPr>
          <w:ilvl w:val="0"/>
          <w:numId w:val="2"/>
        </w:numPr>
        <w:spacing w:before="48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Pr="002B6384">
        <w:rPr>
          <w:rFonts w:ascii="Verdana" w:hAnsi="Verdana"/>
          <w:i/>
          <w:sz w:val="20"/>
          <w:szCs w:val="20"/>
        </w:rPr>
        <w:t>complex</w:t>
      </w:r>
      <w:r>
        <w:rPr>
          <w:rFonts w:ascii="Verdana" w:hAnsi="Verdana"/>
          <w:sz w:val="20"/>
          <w:szCs w:val="20"/>
        </w:rPr>
        <w:t xml:space="preserve"> combination circuit can also be thought of as a;</w:t>
      </w:r>
    </w:p>
    <w:p w14:paraId="04549391" w14:textId="77777777" w:rsidR="00DB47F0" w:rsidRPr="0087482B" w:rsidRDefault="00DB47F0" w:rsidP="00DB47F0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that has a parallel component inside of it.</w:t>
      </w:r>
    </w:p>
    <w:p w14:paraId="3BADE45D" w14:textId="77777777" w:rsidR="00DB47F0" w:rsidRDefault="00DB47F0" w:rsidP="00DB47F0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that has a series component inside of it.</w:t>
      </w:r>
    </w:p>
    <w:p w14:paraId="191E9097" w14:textId="77777777" w:rsidR="00DB47F0" w:rsidRDefault="00DB47F0" w:rsidP="00DB47F0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combination of a series circuit and a parallel circuit.</w:t>
      </w:r>
    </w:p>
    <w:p w14:paraId="449DAB4D" w14:textId="77777777" w:rsidR="00DB47F0" w:rsidRPr="0087482B" w:rsidRDefault="00DB47F0" w:rsidP="00DB47F0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6FC17685" w14:textId="77777777" w:rsidR="00DB47F0" w:rsidRPr="0087482B" w:rsidRDefault="00DB47F0" w:rsidP="00DB47F0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Regardless of the type of circuit, series-parallel, parallel-series or complex combination circuit, total power will always be the sum of individual component power?</w:t>
      </w:r>
    </w:p>
    <w:p w14:paraId="6BECCC71" w14:textId="77777777" w:rsidR="00DB47F0" w:rsidRPr="0087482B" w:rsidRDefault="00DB47F0" w:rsidP="00DB47F0">
      <w:pPr>
        <w:pStyle w:val="ListParagraph"/>
        <w:numPr>
          <w:ilvl w:val="0"/>
          <w:numId w:val="10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66BFC44" w14:textId="77777777" w:rsidR="00DB47F0" w:rsidRDefault="00DB47F0" w:rsidP="00DB47F0">
      <w:pPr>
        <w:pStyle w:val="ListParagraph"/>
        <w:numPr>
          <w:ilvl w:val="0"/>
          <w:numId w:val="10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  <w:bookmarkStart w:id="2" w:name="_GoBack"/>
      <w:bookmarkEnd w:id="2"/>
    </w:p>
    <w:sectPr w:rsidR="00DB47F0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5E6584A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F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B0C175F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A145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492C93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2D9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F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3D29CE95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2D9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AC31858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2D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2D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9B99BE0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2D9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AE19B99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2D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2D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D35D59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442D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8B4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4262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B5B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61EC7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89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B34C2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42C7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3576"/>
    <w:multiLevelType w:val="hybridMultilevel"/>
    <w:tmpl w:val="8496E19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1386F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5D9D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54621"/>
    <w:rsid w:val="001A0FF4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D0E5E"/>
    <w:rsid w:val="002E22BE"/>
    <w:rsid w:val="00307505"/>
    <w:rsid w:val="00310134"/>
    <w:rsid w:val="003123C1"/>
    <w:rsid w:val="0035297E"/>
    <w:rsid w:val="0035749A"/>
    <w:rsid w:val="0037367C"/>
    <w:rsid w:val="0038256F"/>
    <w:rsid w:val="003A7095"/>
    <w:rsid w:val="003D52AC"/>
    <w:rsid w:val="003D74E1"/>
    <w:rsid w:val="003E7058"/>
    <w:rsid w:val="003E7C00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689F"/>
    <w:rsid w:val="004E73F1"/>
    <w:rsid w:val="0050752F"/>
    <w:rsid w:val="0052299E"/>
    <w:rsid w:val="005277BE"/>
    <w:rsid w:val="00561F05"/>
    <w:rsid w:val="005A2856"/>
    <w:rsid w:val="005A6565"/>
    <w:rsid w:val="005A787E"/>
    <w:rsid w:val="005B290A"/>
    <w:rsid w:val="005B3A86"/>
    <w:rsid w:val="005C46B9"/>
    <w:rsid w:val="005F251A"/>
    <w:rsid w:val="00601C64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30B3B"/>
    <w:rsid w:val="00745276"/>
    <w:rsid w:val="0075695D"/>
    <w:rsid w:val="00761B84"/>
    <w:rsid w:val="0077606A"/>
    <w:rsid w:val="007801EC"/>
    <w:rsid w:val="00784EF5"/>
    <w:rsid w:val="007940C2"/>
    <w:rsid w:val="007A145E"/>
    <w:rsid w:val="007C2507"/>
    <w:rsid w:val="008012D5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95618"/>
    <w:rsid w:val="009A14CD"/>
    <w:rsid w:val="009A7A1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0611"/>
    <w:rsid w:val="00A42A96"/>
    <w:rsid w:val="00A51B95"/>
    <w:rsid w:val="00A537C0"/>
    <w:rsid w:val="00A662F0"/>
    <w:rsid w:val="00A66693"/>
    <w:rsid w:val="00AD5961"/>
    <w:rsid w:val="00AD771F"/>
    <w:rsid w:val="00AF69EE"/>
    <w:rsid w:val="00B025CF"/>
    <w:rsid w:val="00B1005A"/>
    <w:rsid w:val="00B23B2E"/>
    <w:rsid w:val="00B442D9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B3804"/>
    <w:rsid w:val="00DB47F0"/>
    <w:rsid w:val="00DC19D0"/>
    <w:rsid w:val="00DC51B1"/>
    <w:rsid w:val="00DE32D8"/>
    <w:rsid w:val="00DE355E"/>
    <w:rsid w:val="00DE44D8"/>
    <w:rsid w:val="00DF4DAE"/>
    <w:rsid w:val="00DF526B"/>
    <w:rsid w:val="00E013AA"/>
    <w:rsid w:val="00E069E7"/>
    <w:rsid w:val="00E10E08"/>
    <w:rsid w:val="00E130F3"/>
    <w:rsid w:val="00E133E4"/>
    <w:rsid w:val="00E173D4"/>
    <w:rsid w:val="00E74B0F"/>
    <w:rsid w:val="00E85CBF"/>
    <w:rsid w:val="00E97D8E"/>
    <w:rsid w:val="00EA0805"/>
    <w:rsid w:val="00ED60CC"/>
    <w:rsid w:val="00F00182"/>
    <w:rsid w:val="00F61762"/>
    <w:rsid w:val="00F631A1"/>
    <w:rsid w:val="00F71863"/>
    <w:rsid w:val="00F72DF1"/>
    <w:rsid w:val="00F918B0"/>
    <w:rsid w:val="00F92E8B"/>
    <w:rsid w:val="00FA66B6"/>
    <w:rsid w:val="00FB7385"/>
    <w:rsid w:val="00FC3FE4"/>
    <w:rsid w:val="00FC7192"/>
    <w:rsid w:val="00FD32AF"/>
    <w:rsid w:val="00FD746F"/>
    <w:rsid w:val="00FE4E57"/>
    <w:rsid w:val="00FF3EC2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A5740-97A1-453C-B176-44CB884D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2018-06-27T11:23:00Z</cp:lastPrinted>
  <dcterms:created xsi:type="dcterms:W3CDTF">2018-06-27T16:31:00Z</dcterms:created>
  <dcterms:modified xsi:type="dcterms:W3CDTF">2018-06-27T16:49:00Z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Quiz</vt:lpwstr>
  </property>
  <property fmtid="{D5CDD505-2E9C-101B-9397-08002B2CF9AE}" pid="3" name="DocTitle">
    <vt:lpwstr>Combination Circuits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