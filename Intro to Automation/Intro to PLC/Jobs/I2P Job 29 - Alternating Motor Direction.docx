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3FF04D67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46CB7">
        <w:rPr>
          <w:rFonts w:ascii="Verdana" w:hAnsi="Verdana"/>
          <w:b/>
          <w:sz w:val="24"/>
          <w:szCs w:val="24"/>
        </w:rPr>
        <w:t>Alternating Motor Direction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D703C1">
        <w:rPr>
          <w:rFonts w:ascii="Verdana" w:hAnsi="Verdana"/>
          <w:b/>
          <w:sz w:val="24"/>
          <w:szCs w:val="24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46CB7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46CB7">
        <w:rPr>
          <w:rFonts w:ascii="Verdana" w:hAnsi="Verdana"/>
          <w:sz w:val="20"/>
          <w:szCs w:val="20"/>
        </w:rPr>
        <w:t>29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E4DD42C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46CB7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46CB7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E46CB7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D87B16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8EED963" w:rsidR="00CD48E3" w:rsidRPr="00CD48E3" w:rsidRDefault="00CD48E3" w:rsidP="00D87B1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 xml:space="preserve">top/start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6F9949C7" w:rsidR="00CD48E3" w:rsidRPr="00CD48E3" w:rsidRDefault="00CD48E3" w:rsidP="00D87B1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764E1A">
        <w:rPr>
          <w:rFonts w:ascii="Verdana" w:hAnsi="Verdana"/>
          <w:sz w:val="20"/>
          <w:szCs w:val="20"/>
        </w:rPr>
        <w:t>alternating</w:t>
      </w:r>
      <w:r w:rsidR="00551DD2">
        <w:rPr>
          <w:rFonts w:ascii="Verdana" w:hAnsi="Verdana"/>
          <w:sz w:val="20"/>
          <w:szCs w:val="20"/>
        </w:rPr>
        <w:t xml:space="preserve"> control of a </w:t>
      </w:r>
      <w:r w:rsidR="00764E1A">
        <w:rPr>
          <w:rFonts w:ascii="Verdana" w:hAnsi="Verdana"/>
          <w:sz w:val="20"/>
          <w:szCs w:val="20"/>
        </w:rPr>
        <w:t>three-phase motor</w:t>
      </w:r>
      <w:r w:rsidRPr="00CD48E3">
        <w:rPr>
          <w:rFonts w:ascii="Verdana" w:hAnsi="Verdana"/>
          <w:sz w:val="20"/>
          <w:szCs w:val="20"/>
        </w:rPr>
        <w:t>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467CF521" w:rsidR="009219E3" w:rsidRPr="00CD48E3" w:rsidRDefault="009219E3" w:rsidP="00D87B1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E46CB7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 xml:space="preserve">. Grading shall be based on the </w:t>
      </w:r>
      <w:r w:rsidR="00764E1A">
        <w:rPr>
          <w:rFonts w:ascii="Verdana" w:hAnsi="Verdana"/>
          <w:sz w:val="20"/>
          <w:szCs w:val="20"/>
        </w:rPr>
        <w:fldChar w:fldCharType="begin"/>
      </w:r>
      <w:r w:rsidR="00764E1A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764E1A">
        <w:rPr>
          <w:rFonts w:ascii="Verdana" w:hAnsi="Verdana"/>
          <w:sz w:val="20"/>
          <w:szCs w:val="20"/>
        </w:rPr>
        <w:fldChar w:fldCharType="separate"/>
      </w:r>
      <w:r w:rsidR="00E46CB7">
        <w:rPr>
          <w:rFonts w:ascii="Verdana" w:hAnsi="Verdana"/>
          <w:sz w:val="20"/>
          <w:szCs w:val="20"/>
        </w:rPr>
        <w:t>Introduction of PLC</w:t>
      </w:r>
      <w:r w:rsidR="00764E1A">
        <w:rPr>
          <w:rFonts w:ascii="Verdana" w:hAnsi="Verdana"/>
          <w:sz w:val="20"/>
          <w:szCs w:val="20"/>
        </w:rPr>
        <w:fldChar w:fldCharType="end"/>
      </w:r>
      <w:r w:rsidR="00764E1A">
        <w:rPr>
          <w:rFonts w:ascii="Verdana" w:hAnsi="Verdana"/>
          <w:sz w:val="20"/>
          <w:szCs w:val="20"/>
        </w:rPr>
        <w:t xml:space="preserve"> </w:t>
      </w:r>
      <w:r w:rsidRPr="00CD48E3">
        <w:rPr>
          <w:rFonts w:ascii="Verdana" w:hAnsi="Verdana"/>
          <w:sz w:val="20"/>
          <w:szCs w:val="20"/>
        </w:rPr>
        <w:t>rubric.</w:t>
      </w:r>
    </w:p>
    <w:p w14:paraId="6222B7E0" w14:textId="77777777" w:rsidR="00EA2D8A" w:rsidRDefault="00EA2D8A" w:rsidP="00EA2D8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461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541"/>
      </w:tblGrid>
      <w:tr w:rsidR="00EA2D8A" w:rsidRPr="0018769F" w14:paraId="160E1F35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F4E550" w14:textId="77777777" w:rsidR="00EA2D8A" w:rsidRPr="0018769F" w:rsidRDefault="00EA2D8A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EA2D8A" w:rsidRPr="0018769F" w14:paraId="6CBC570B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F25F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F03D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4A2D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EA2D8A" w:rsidRPr="0018769F" w14:paraId="62F939B7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31C4" w14:textId="6F56B759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EDEA" w14:textId="1AE31B5E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0F50" w14:textId="562254B7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EA2D8A" w:rsidRPr="0018769F" w14:paraId="51D05C51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4A5B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58D4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99B4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EA2D8A" w:rsidRPr="0018769F" w14:paraId="29CD4900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FE2A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8F97" w14:textId="7DD2AC68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Start </w:t>
            </w:r>
            <w:r w:rsidR="00764E1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Sequence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50ED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764E1A" w:rsidRPr="0018769F" w14:paraId="0315522A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C582" w14:textId="77777777" w:rsidR="00764E1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E82A" w14:textId="0FF91473" w:rsidR="00764E1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Forward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683B" w14:textId="02514215" w:rsidR="00764E1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MSF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EA2D8A" w:rsidRPr="0018769F" w14:paraId="1A4300FE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41E4" w14:textId="19DF87EA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</w:t>
            </w:r>
            <w:r w:rsidR="00764E1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C422" w14:textId="30A861A3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Reverse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334E" w14:textId="198CF216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MSR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EA2D8A" w:rsidRPr="0018769F" w14:paraId="65FC8543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73DF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2447" w14:textId="6211E638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Overload Contacts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91C9" w14:textId="1D9779B5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_OL</w:t>
            </w:r>
          </w:p>
        </w:tc>
      </w:tr>
      <w:bookmarkEnd w:id="0"/>
      <w:tr w:rsidR="00EA2D8A" w:rsidRPr="0018769F" w14:paraId="1924442C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9152DA" w14:textId="77777777" w:rsidR="00EA2D8A" w:rsidRPr="0018769F" w:rsidRDefault="00EA2D8A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EA2D8A" w:rsidRPr="0018769F" w14:paraId="3F4B778B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10B2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45CC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615F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EA2D8A" w:rsidRPr="0018769F" w14:paraId="2512E867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D6E7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39BB" w14:textId="200B5D36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Forward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7E4C" w14:textId="51B3442F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EA2D8A" w:rsidRPr="0018769F" w14:paraId="224DB061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7322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D6A3" w14:textId="44AAC498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Stopped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0BA5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A2D8A" w:rsidRPr="0018769F" w14:paraId="157C8B24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4166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9676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ED61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EA2D8A" w:rsidRPr="0018769F" w14:paraId="61AAC031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A2F1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E09A" w14:textId="01228852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40BF" w14:textId="0AFBC2EC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764E1A" w:rsidRPr="0018769F" w14:paraId="6A4116E4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8D9A" w14:textId="77777777" w:rsidR="00764E1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4C40" w14:textId="74984231" w:rsidR="00764E1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FE1A" w14:textId="77777777" w:rsidR="00764E1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MS_F</w:t>
            </w:r>
          </w:p>
        </w:tc>
      </w:tr>
      <w:tr w:rsidR="00EA2D8A" w:rsidRPr="0018769F" w14:paraId="29EFDA2F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0BB6" w14:textId="33251223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Three-Phase Motor </w:t>
            </w:r>
            <w:r w:rsidR="00764E1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453E" w14:textId="3D187B4E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  <w:r w:rsidR="00EA2D8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4CBE" w14:textId="65847BE9" w:rsidR="00EA2D8A" w:rsidRPr="0018769F" w:rsidRDefault="00764E1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MS_R</w:t>
            </w:r>
          </w:p>
        </w:tc>
      </w:tr>
    </w:tbl>
    <w:p w14:paraId="064551B6" w14:textId="269273A3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79033D0" w14:textId="1AF645C5" w:rsidR="00731134" w:rsidRDefault="00DF270C" w:rsidP="00EA2D8A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stop/start motor </w:t>
      </w:r>
      <w:r w:rsidR="005A25D3">
        <w:rPr>
          <w:rFonts w:ascii="Verdana" w:hAnsi="Verdana"/>
          <w:sz w:val="20"/>
          <w:szCs w:val="20"/>
        </w:rPr>
        <w:t xml:space="preserve">sequence </w:t>
      </w:r>
      <w:r w:rsidRPr="00DF270C">
        <w:rPr>
          <w:rFonts w:ascii="Verdana" w:hAnsi="Verdana"/>
          <w:sz w:val="20"/>
          <w:szCs w:val="20"/>
        </w:rPr>
        <w:t xml:space="preserve">control circuit using </w:t>
      </w:r>
      <w:r w:rsidR="005A25D3">
        <w:rPr>
          <w:rFonts w:ascii="Verdana" w:hAnsi="Verdana"/>
          <w:sz w:val="20"/>
          <w:szCs w:val="20"/>
        </w:rPr>
        <w:t>the devices listed above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5A25D3">
        <w:rPr>
          <w:rFonts w:ascii="Verdana" w:hAnsi="Verdana"/>
          <w:sz w:val="20"/>
          <w:szCs w:val="20"/>
        </w:rPr>
        <w:t>The circuit shall control a motor in a periodic alternating forward/reverse pattern until the operator presses the stop button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5A25D3">
        <w:rPr>
          <w:rFonts w:ascii="Verdana" w:hAnsi="Verdana"/>
          <w:sz w:val="20"/>
          <w:szCs w:val="20"/>
        </w:rPr>
        <w:t>When the operator presses the start button, motor shall start and run in the forward direction for 10 seconds</w:t>
      </w:r>
      <w:r w:rsidR="00D47F8C">
        <w:rPr>
          <w:rFonts w:ascii="Verdana" w:hAnsi="Verdana"/>
          <w:sz w:val="20"/>
          <w:szCs w:val="20"/>
        </w:rPr>
        <w:t>. The motor will then “stop” and co</w:t>
      </w:r>
      <w:r w:rsidR="00E46CB7">
        <w:rPr>
          <w:rFonts w:ascii="Verdana" w:hAnsi="Verdana"/>
          <w:sz w:val="20"/>
          <w:szCs w:val="20"/>
        </w:rPr>
        <w:t>a</w:t>
      </w:r>
      <w:r w:rsidR="00D47F8C">
        <w:rPr>
          <w:rFonts w:ascii="Verdana" w:hAnsi="Verdana"/>
          <w:sz w:val="20"/>
          <w:szCs w:val="20"/>
        </w:rPr>
        <w:t>st for 5 seconds, the restart in the reverse direction. After 10 seconds of running in reverse, the motor shall “stop” and co</w:t>
      </w:r>
      <w:r w:rsidR="00E46CB7">
        <w:rPr>
          <w:rFonts w:ascii="Verdana" w:hAnsi="Verdana"/>
          <w:sz w:val="20"/>
          <w:szCs w:val="20"/>
        </w:rPr>
        <w:t>a</w:t>
      </w:r>
      <w:r w:rsidR="00D47F8C">
        <w:rPr>
          <w:rFonts w:ascii="Verdana" w:hAnsi="Verdana"/>
          <w:sz w:val="20"/>
          <w:szCs w:val="20"/>
        </w:rPr>
        <w:t xml:space="preserve">st for 5 seconds then start in forward, repeating the sequence until the operator presses the stop button. </w:t>
      </w:r>
      <w:r w:rsidR="00EA2D8A">
        <w:rPr>
          <w:rFonts w:ascii="Verdana" w:hAnsi="Verdana"/>
          <w:sz w:val="20"/>
          <w:szCs w:val="20"/>
        </w:rPr>
        <w:t>Light</w:t>
      </w:r>
      <w:r w:rsidR="00D47F8C">
        <w:rPr>
          <w:rFonts w:ascii="Verdana" w:hAnsi="Verdana"/>
          <w:sz w:val="20"/>
          <w:szCs w:val="20"/>
        </w:rPr>
        <w:t>s</w:t>
      </w:r>
      <w:r w:rsidR="00EA2D8A">
        <w:rPr>
          <w:rFonts w:ascii="Verdana" w:hAnsi="Verdana"/>
          <w:sz w:val="20"/>
          <w:szCs w:val="20"/>
        </w:rPr>
        <w:t xml:space="preserve"> are defined as listed above</w:t>
      </w:r>
      <w:r w:rsidR="002A0EB7" w:rsidRPr="00DF270C">
        <w:rPr>
          <w:rFonts w:ascii="Verdana" w:hAnsi="Verdana"/>
          <w:sz w:val="20"/>
          <w:szCs w:val="20"/>
        </w:rPr>
        <w:t>.</w:t>
      </w:r>
      <w:r w:rsidR="002A0EB7">
        <w:rPr>
          <w:rFonts w:ascii="Verdana" w:hAnsi="Verdana"/>
          <w:sz w:val="20"/>
          <w:szCs w:val="20"/>
        </w:rPr>
        <w:t xml:space="preserve"> </w:t>
      </w:r>
      <w:bookmarkStart w:id="1" w:name="_Hlk509140972"/>
      <w:r w:rsidR="00D47F8C">
        <w:rPr>
          <w:rFonts w:ascii="Verdana" w:hAnsi="Verdana"/>
          <w:sz w:val="20"/>
          <w:szCs w:val="20"/>
        </w:rPr>
        <w:t>During the 5 second co</w:t>
      </w:r>
      <w:r w:rsidR="00E46CB7">
        <w:rPr>
          <w:rFonts w:ascii="Verdana" w:hAnsi="Verdana"/>
          <w:sz w:val="20"/>
          <w:szCs w:val="20"/>
        </w:rPr>
        <w:t>a</w:t>
      </w:r>
      <w:bookmarkStart w:id="2" w:name="_GoBack"/>
      <w:bookmarkEnd w:id="2"/>
      <w:r w:rsidR="00D47F8C">
        <w:rPr>
          <w:rFonts w:ascii="Verdana" w:hAnsi="Verdana"/>
          <w:sz w:val="20"/>
          <w:szCs w:val="20"/>
        </w:rPr>
        <w:t>st time, the next direction light shall flash</w:t>
      </w:r>
      <w:r w:rsidR="009B45B9">
        <w:rPr>
          <w:rFonts w:ascii="Verdana" w:hAnsi="Verdana"/>
          <w:sz w:val="20"/>
          <w:szCs w:val="20"/>
        </w:rPr>
        <w:t xml:space="preserve">. </w:t>
      </w:r>
      <w:bookmarkEnd w:id="1"/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FA0BA6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FA0BA6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FA0BA6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FA0BA6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FA0BA6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FA0BA6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FA0BA6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FA0BA6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FA0BA6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FA0BA6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FA0BA6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FA0BA6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FA0BA6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FA0BA6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FA0BA6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FA0BA6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FA0BA6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FA0BA6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FA0BA6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FA0BA6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FA0BA6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FA0BA6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FA0BA6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FA0BA6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FA0BA6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FA0BA6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FA0BA6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B71928">
      <w:pPr>
        <w:tabs>
          <w:tab w:val="left" w:pos="6840"/>
        </w:tabs>
        <w:spacing w:before="24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AD35D" w14:textId="77777777" w:rsidR="0079489E" w:rsidRDefault="0079489E" w:rsidP="005B3A86">
      <w:pPr>
        <w:spacing w:after="0" w:line="240" w:lineRule="auto"/>
      </w:pPr>
      <w:r>
        <w:separator/>
      </w:r>
    </w:p>
  </w:endnote>
  <w:endnote w:type="continuationSeparator" w:id="0">
    <w:p w14:paraId="4C5A184E" w14:textId="77777777" w:rsidR="0079489E" w:rsidRDefault="0079489E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5B333A8D" w:rsidR="00FA0BA6" w:rsidRPr="00C86D41" w:rsidRDefault="00FA0BA6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925449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29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FA0BA6" w:rsidRPr="00B025CF" w:rsidRDefault="00FA0BA6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5C2A2CAC" w:rsidR="00FA0BA6" w:rsidRPr="000154E9" w:rsidRDefault="00FA0BA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29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26A05B5E" w:rsidR="00FA0BA6" w:rsidRPr="005D621A" w:rsidRDefault="00FA0BA6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46CB7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46CB7">
      <w:rPr>
        <w:rFonts w:ascii="BankGothic Lt BT" w:hAnsi="BankGothic Lt BT"/>
        <w:caps/>
        <w:sz w:val="16"/>
        <w:szCs w:val="18"/>
      </w:rPr>
      <w:t>29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46CB7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86B0F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72DD4E5A" w:rsidR="00FA0BA6" w:rsidRPr="005D621A" w:rsidRDefault="00FA0BA6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86B0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46CB7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46CB7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46CB7">
      <w:rPr>
        <w:rFonts w:ascii="BankGothic Lt BT" w:hAnsi="BankGothic Lt BT"/>
        <w:caps/>
        <w:sz w:val="16"/>
        <w:szCs w:val="18"/>
      </w:rPr>
      <w:t>29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64C64" w14:textId="77777777" w:rsidR="0079489E" w:rsidRDefault="0079489E" w:rsidP="005B3A86">
      <w:pPr>
        <w:spacing w:after="0" w:line="240" w:lineRule="auto"/>
      </w:pPr>
      <w:r>
        <w:separator/>
      </w:r>
    </w:p>
  </w:footnote>
  <w:footnote w:type="continuationSeparator" w:id="0">
    <w:p w14:paraId="6ED73D45" w14:textId="77777777" w:rsidR="0079489E" w:rsidRDefault="0079489E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4138E4BC" w:rsidR="00FA0BA6" w:rsidRPr="00261027" w:rsidRDefault="00FA0BA6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E46CB7">
      <w:rPr>
        <w:rFonts w:ascii="BankGothic Lt BT" w:hAnsi="BankGothic Lt BT"/>
        <w:sz w:val="24"/>
        <w:szCs w:val="24"/>
      </w:rPr>
      <w:t>Alternating Motor Direction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78DE29BA" w:rsidR="00FA0BA6" w:rsidRPr="000154E9" w:rsidRDefault="00FA0BA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0C3B0CD2" w:rsidR="00FA0BA6" w:rsidRPr="00261027" w:rsidRDefault="00FA0BA6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E46CB7">
      <w:rPr>
        <w:rFonts w:ascii="BankGothic Lt BT" w:hAnsi="BankGothic Lt BT"/>
        <w:sz w:val="24"/>
        <w:szCs w:val="24"/>
      </w:rPr>
      <w:t>Alternating Motor Direction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7B32840C" w:rsidR="00FA0BA6" w:rsidRPr="000154E9" w:rsidRDefault="00FA0BA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A0BA6" w14:paraId="3360602C" w14:textId="77777777" w:rsidTr="00E130F3">
      <w:tc>
        <w:tcPr>
          <w:tcW w:w="630" w:type="dxa"/>
        </w:tcPr>
        <w:p w14:paraId="25EE656B" w14:textId="77777777" w:rsidR="00FA0BA6" w:rsidRDefault="00FA0BA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06B9567E" w:rsidR="00FA0BA6" w:rsidRPr="005D621A" w:rsidRDefault="00FA0BA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46CB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FA0BA6" w:rsidRDefault="00FA0BA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FA0BA6" w:rsidRPr="00B025CF" w:rsidRDefault="00FA0BA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0E8678DB" w:rsidR="00FA0BA6" w:rsidRPr="005D621A" w:rsidRDefault="00FA0BA6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46CB7">
      <w:rPr>
        <w:rFonts w:ascii="BankGothic Lt BT" w:hAnsi="BankGothic Lt BT"/>
        <w:caps/>
        <w:sz w:val="24"/>
        <w:szCs w:val="24"/>
      </w:rPr>
      <w:t>Alternating Motor Direction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7122A442" w:rsidR="00FA0BA6" w:rsidRPr="000154E9" w:rsidRDefault="00FA0BA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CB7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25485"/>
    <w:rsid w:val="00041E52"/>
    <w:rsid w:val="00051071"/>
    <w:rsid w:val="000544E1"/>
    <w:rsid w:val="00083233"/>
    <w:rsid w:val="000A23B3"/>
    <w:rsid w:val="00101028"/>
    <w:rsid w:val="00130445"/>
    <w:rsid w:val="00141840"/>
    <w:rsid w:val="001D0733"/>
    <w:rsid w:val="001D0C80"/>
    <w:rsid w:val="002025E4"/>
    <w:rsid w:val="00222A30"/>
    <w:rsid w:val="00224C5A"/>
    <w:rsid w:val="002267E7"/>
    <w:rsid w:val="00261027"/>
    <w:rsid w:val="002A0EB7"/>
    <w:rsid w:val="002E22BE"/>
    <w:rsid w:val="0030339D"/>
    <w:rsid w:val="00307505"/>
    <w:rsid w:val="00333856"/>
    <w:rsid w:val="00370A8D"/>
    <w:rsid w:val="0038673E"/>
    <w:rsid w:val="003B4947"/>
    <w:rsid w:val="003C570F"/>
    <w:rsid w:val="00400CD2"/>
    <w:rsid w:val="0040563B"/>
    <w:rsid w:val="00422289"/>
    <w:rsid w:val="00431790"/>
    <w:rsid w:val="004332DB"/>
    <w:rsid w:val="00472F8B"/>
    <w:rsid w:val="004948F1"/>
    <w:rsid w:val="004A265F"/>
    <w:rsid w:val="005218D2"/>
    <w:rsid w:val="00551DD2"/>
    <w:rsid w:val="005610FE"/>
    <w:rsid w:val="005A25D3"/>
    <w:rsid w:val="005B3A86"/>
    <w:rsid w:val="005C03EB"/>
    <w:rsid w:val="005D621A"/>
    <w:rsid w:val="00613E4E"/>
    <w:rsid w:val="006F19A5"/>
    <w:rsid w:val="006F7F1A"/>
    <w:rsid w:val="007140C7"/>
    <w:rsid w:val="00723673"/>
    <w:rsid w:val="00731134"/>
    <w:rsid w:val="00750D02"/>
    <w:rsid w:val="00764E1A"/>
    <w:rsid w:val="00786B0F"/>
    <w:rsid w:val="0079489E"/>
    <w:rsid w:val="00866D5F"/>
    <w:rsid w:val="008975D5"/>
    <w:rsid w:val="008E3D24"/>
    <w:rsid w:val="009100C8"/>
    <w:rsid w:val="009219E3"/>
    <w:rsid w:val="00922BC3"/>
    <w:rsid w:val="00925449"/>
    <w:rsid w:val="00933117"/>
    <w:rsid w:val="009559C9"/>
    <w:rsid w:val="009B042B"/>
    <w:rsid w:val="009B45B9"/>
    <w:rsid w:val="009F2DFA"/>
    <w:rsid w:val="009F76D1"/>
    <w:rsid w:val="00B025CF"/>
    <w:rsid w:val="00B26F87"/>
    <w:rsid w:val="00B457A7"/>
    <w:rsid w:val="00B608BF"/>
    <w:rsid w:val="00B66285"/>
    <w:rsid w:val="00B71928"/>
    <w:rsid w:val="00B755C0"/>
    <w:rsid w:val="00B8338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47F8C"/>
    <w:rsid w:val="00D703C1"/>
    <w:rsid w:val="00D87B16"/>
    <w:rsid w:val="00DA380B"/>
    <w:rsid w:val="00DC19D0"/>
    <w:rsid w:val="00DC4627"/>
    <w:rsid w:val="00DC51B1"/>
    <w:rsid w:val="00DF270C"/>
    <w:rsid w:val="00E013AA"/>
    <w:rsid w:val="00E130F3"/>
    <w:rsid w:val="00E46CB7"/>
    <w:rsid w:val="00EA0805"/>
    <w:rsid w:val="00EA2D8A"/>
    <w:rsid w:val="00F61762"/>
    <w:rsid w:val="00F631A1"/>
    <w:rsid w:val="00F8103E"/>
    <w:rsid w:val="00F935CA"/>
    <w:rsid w:val="00FA0BA6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2018-12-03T03:54:00Z</cp:lastPrinted>
  <dcterms:created xsi:type="dcterms:W3CDTF">2018-12-03T03:40:00Z</dcterms:created>
  <dcterms:modified xsi:type="dcterms:W3CDTF">2018-12-03T03:56:00Z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Alternating Motor Direction</vt:lpwstr>
  </property>
  <property fmtid="{D5CDD505-2E9C-101B-9397-08002B2CF9AE}" pid="4" name="DocNum">
    <vt:i4>29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