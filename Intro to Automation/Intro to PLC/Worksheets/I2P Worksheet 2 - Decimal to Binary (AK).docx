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B26F6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8038B">
        <w:rPr>
          <w:rFonts w:ascii="Verdana" w:hAnsi="Verdana"/>
          <w:b/>
          <w:sz w:val="24"/>
          <w:szCs w:val="24"/>
        </w:rPr>
        <w:t>Decimal to Binary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5DAF902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658D5003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71009" w:rsidRPr="00771009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 xml:space="preserve">Grade </w:t>
      </w:r>
      <w:r w:rsidR="00771009" w:rsidRPr="00771009">
        <w:rPr>
          <w:rFonts w:ascii="Verdana" w:hAnsi="Verdana"/>
          <w:sz w:val="20"/>
          <w:szCs w:val="20"/>
          <w:highlight w:val="yellow"/>
        </w:rPr>
        <w:t>10pts.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3E252D40" w:rsidR="006F7F1A" w:rsidRDefault="006F7F1A" w:rsidP="001E423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binary number given its equivalent value in decimal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2ED0FE01" w:rsidR="009219E3" w:rsidRPr="00B52137" w:rsidRDefault="009219E3" w:rsidP="001E423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8038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DA7A467" w:rsidR="00E013AA" w:rsidRDefault="00DF7A20" w:rsidP="001E4236">
      <w:pPr>
        <w:spacing w:after="48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binary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335A3E2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0010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0101</w:t>
      </w:r>
      <w:r w:rsidR="0008038B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FF9FFDF" w14:textId="1295CB3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0000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1100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6D1DAF89" w14:textId="3B49FCC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0011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0110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E0D6269" w14:textId="7D2C4DD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0000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0011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DFBCA05" w14:textId="0FF499E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0111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1110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2557589" w14:textId="115D852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0001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0000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6E95933" w14:textId="118C33B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87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0101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0111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A8A41A0" w14:textId="605AAE5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0000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1010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BDD26CE" w14:textId="6D3AF77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0110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0101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B8DA6B9" w14:textId="3AB99230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71009" w:rsidRPr="00771009">
        <w:rPr>
          <w:rFonts w:ascii="Verdana" w:hAnsi="Verdana"/>
          <w:sz w:val="20"/>
          <w:szCs w:val="20"/>
          <w:highlight w:val="yellow"/>
        </w:rPr>
        <w:t>1101</w:t>
      </w:r>
      <w:r w:rsidR="001E4236" w:rsidRPr="00771009">
        <w:rPr>
          <w:rFonts w:ascii="Verdana" w:hAnsi="Verdana"/>
          <w:sz w:val="20"/>
          <w:szCs w:val="20"/>
          <w:highlight w:val="yellow"/>
        </w:rPr>
        <w:t xml:space="preserve"> </w:t>
      </w:r>
      <w:r w:rsidR="00771009" w:rsidRPr="00771009">
        <w:rPr>
          <w:rFonts w:ascii="Verdana" w:hAnsi="Verdana"/>
          <w:sz w:val="20"/>
          <w:szCs w:val="20"/>
          <w:highlight w:val="yellow"/>
        </w:rPr>
        <w:t>0011</w:t>
      </w:r>
      <w:r w:rsidR="001E4236" w:rsidRPr="00771009">
        <w:rPr>
          <w:rFonts w:ascii="Verdana" w:hAnsi="Verdana"/>
          <w:sz w:val="20"/>
          <w:szCs w:val="20"/>
          <w:highlight w:val="yellow"/>
          <w:vertAlign w:val="subscript"/>
        </w:rPr>
        <w:t>2</w:t>
      </w:r>
      <w:bookmarkStart w:id="0" w:name="_GoBack"/>
      <w:bookmarkEnd w:id="0"/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A281C" w14:textId="77777777" w:rsidR="00991A72" w:rsidRDefault="00991A72" w:rsidP="005B3A86">
      <w:pPr>
        <w:spacing w:after="0" w:line="240" w:lineRule="auto"/>
      </w:pPr>
      <w:r>
        <w:separator/>
      </w:r>
    </w:p>
  </w:endnote>
  <w:endnote w:type="continuationSeparator" w:id="0">
    <w:p w14:paraId="27D78028" w14:textId="77777777" w:rsidR="00991A72" w:rsidRDefault="00991A7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5E12DC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079EA8F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EF7E455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F07073D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A9F98" w14:textId="77777777" w:rsidR="00991A72" w:rsidRDefault="00991A72" w:rsidP="005B3A86">
      <w:pPr>
        <w:spacing w:after="0" w:line="240" w:lineRule="auto"/>
      </w:pPr>
      <w:r>
        <w:separator/>
      </w:r>
    </w:p>
  </w:footnote>
  <w:footnote w:type="continuationSeparator" w:id="0">
    <w:p w14:paraId="3F5CE383" w14:textId="77777777" w:rsidR="00991A72" w:rsidRDefault="00991A7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001D35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5FB03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2ECDE6E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2946682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2A9B961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8038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1F39D61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8038B">
      <w:rPr>
        <w:rFonts w:ascii="BankGothic Lt BT" w:hAnsi="BankGothic Lt BT"/>
        <w:caps/>
        <w:sz w:val="24"/>
        <w:szCs w:val="24"/>
      </w:rPr>
      <w:t>Decimal to Binary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1ABACA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8038B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1E4236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26586"/>
    <w:rsid w:val="005B3A86"/>
    <w:rsid w:val="00613E4E"/>
    <w:rsid w:val="006F19A5"/>
    <w:rsid w:val="006F7F1A"/>
    <w:rsid w:val="007140C7"/>
    <w:rsid w:val="00723673"/>
    <w:rsid w:val="00771009"/>
    <w:rsid w:val="007C2507"/>
    <w:rsid w:val="00866D5F"/>
    <w:rsid w:val="008975D5"/>
    <w:rsid w:val="009219E3"/>
    <w:rsid w:val="009559C9"/>
    <w:rsid w:val="00991A72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1ABA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2018-04-11T15:24:00Z</cp:lastPrinted>
  <dcterms:created xsi:type="dcterms:W3CDTF">2018-11-13T22:16:00Z</dcterms:created>
  <dcterms:modified xsi:type="dcterms:W3CDTF">2018-11-13T22:20:00Z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Binary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