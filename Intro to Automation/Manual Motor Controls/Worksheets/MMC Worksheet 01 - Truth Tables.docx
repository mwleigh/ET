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57E582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50A22">
        <w:rPr>
          <w:rFonts w:ascii="Verdana" w:hAnsi="Verdana"/>
          <w:b/>
          <w:sz w:val="24"/>
          <w:szCs w:val="24"/>
        </w:rPr>
        <w:t>Truth Tables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50A22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50A22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DE7D02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50A22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50A22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50A22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42F0F49C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50A22">
        <w:rPr>
          <w:rFonts w:ascii="Verdana" w:hAnsi="Verdana"/>
          <w:sz w:val="20"/>
          <w:szCs w:val="20"/>
        </w:rPr>
        <w:t>complete the truth tables base on the given hardwire schematic</w:t>
      </w:r>
      <w:r w:rsidR="005E3C22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DDAF6F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550A22">
        <w:rPr>
          <w:rFonts w:ascii="Verdana" w:hAnsi="Verdana"/>
          <w:sz w:val="20"/>
          <w:szCs w:val="20"/>
        </w:rPr>
        <w:t>Worksheet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  <w:bookmarkStart w:id="0" w:name="_GoBack"/>
      <w:bookmarkEnd w:id="0"/>
    </w:p>
    <w:p w14:paraId="49A595D6" w14:textId="39614D81" w:rsidR="00463672" w:rsidRDefault="00E61387" w:rsidP="00E61387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bookmarkStart w:id="1" w:name="_Hlk523818809"/>
      <w:r>
        <w:rPr>
          <w:rFonts w:ascii="Verdana" w:hAnsi="Verdana"/>
          <w:sz w:val="20"/>
          <w:szCs w:val="20"/>
        </w:rPr>
        <w:t>Complete each rungs truth table based on the hardwire schematic found on page 2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550A22" w14:paraId="415E7BC0" w14:textId="77777777" w:rsidTr="00550A22">
        <w:trPr>
          <w:trHeight w:val="1557"/>
        </w:trPr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4"/>
              <w:gridCol w:w="2315"/>
            </w:tblGrid>
            <w:tr w:rsidR="00550A22" w:rsidRPr="00E61387" w14:paraId="00E69C3F" w14:textId="77777777" w:rsidTr="00550A22">
              <w:tc>
                <w:tcPr>
                  <w:tcW w:w="4629" w:type="dxa"/>
                  <w:gridSpan w:val="2"/>
                  <w:shd w:val="clear" w:color="auto" w:fill="FFE599" w:themeFill="accent4" w:themeFillTint="66"/>
                </w:tcPr>
                <w:bookmarkEnd w:id="1"/>
                <w:p w14:paraId="1A49163B" w14:textId="37C4394C" w:rsidR="00550A22" w:rsidRPr="00E61387" w:rsidRDefault="00550A22" w:rsidP="00550A22">
                  <w:pPr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Rung 1</w:t>
                  </w:r>
                </w:p>
              </w:tc>
            </w:tr>
            <w:tr w:rsidR="00550A22" w:rsidRPr="00E61387" w14:paraId="0C97CFF8" w14:textId="77777777" w:rsidTr="00203BF8">
              <w:tc>
                <w:tcPr>
                  <w:tcW w:w="2314" w:type="dxa"/>
                </w:tcPr>
                <w:p w14:paraId="2A04C2F4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START</w:t>
                  </w:r>
                </w:p>
              </w:tc>
              <w:tc>
                <w:tcPr>
                  <w:tcW w:w="2315" w:type="dxa"/>
                </w:tcPr>
                <w:p w14:paraId="13B7C89C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550A22" w:rsidRPr="00E61387" w14:paraId="23CC75F0" w14:textId="77777777" w:rsidTr="00203BF8">
              <w:tc>
                <w:tcPr>
                  <w:tcW w:w="2314" w:type="dxa"/>
                </w:tcPr>
                <w:p w14:paraId="37121D45" w14:textId="1E9E7F70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15" w:type="dxa"/>
                </w:tcPr>
                <w:p w14:paraId="4CF9BCCA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208BA8B6" w14:textId="77777777" w:rsidTr="00203BF8">
              <w:tc>
                <w:tcPr>
                  <w:tcW w:w="2314" w:type="dxa"/>
                </w:tcPr>
                <w:p w14:paraId="75D548E2" w14:textId="418BBA10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15" w:type="dxa"/>
                </w:tcPr>
                <w:p w14:paraId="1259F7FF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8D41500" w14:textId="77777777" w:rsidR="00550A22" w:rsidRDefault="00550A22" w:rsidP="00203BF8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4"/>
              <w:gridCol w:w="2315"/>
            </w:tblGrid>
            <w:tr w:rsidR="00550A22" w:rsidRPr="00E61387" w14:paraId="0A0D2817" w14:textId="77777777" w:rsidTr="00550A22">
              <w:tc>
                <w:tcPr>
                  <w:tcW w:w="4629" w:type="dxa"/>
                  <w:gridSpan w:val="2"/>
                  <w:shd w:val="clear" w:color="auto" w:fill="FFE599" w:themeFill="accent4" w:themeFillTint="66"/>
                </w:tcPr>
                <w:p w14:paraId="231C26E7" w14:textId="4BE28773" w:rsidR="00550A22" w:rsidRPr="00E61387" w:rsidRDefault="00550A22" w:rsidP="00550A22">
                  <w:pPr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Rung 3</w:t>
                  </w:r>
                </w:p>
              </w:tc>
            </w:tr>
            <w:tr w:rsidR="00550A22" w:rsidRPr="00E61387" w14:paraId="63C91818" w14:textId="77777777" w:rsidTr="00203BF8">
              <w:tc>
                <w:tcPr>
                  <w:tcW w:w="2314" w:type="dxa"/>
                </w:tcPr>
                <w:p w14:paraId="35C7A85D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E61387">
                    <w:rPr>
                      <w:sz w:val="20"/>
                      <w:szCs w:val="20"/>
                      <w:u w:val="single"/>
                    </w:rPr>
                    <w:t>STOP</w:t>
                  </w:r>
                </w:p>
              </w:tc>
              <w:tc>
                <w:tcPr>
                  <w:tcW w:w="2315" w:type="dxa"/>
                </w:tcPr>
                <w:p w14:paraId="4792BF7E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550A22" w:rsidRPr="00E61387" w14:paraId="617D3B06" w14:textId="77777777" w:rsidTr="00203BF8">
              <w:tc>
                <w:tcPr>
                  <w:tcW w:w="2314" w:type="dxa"/>
                </w:tcPr>
                <w:p w14:paraId="34AE29F6" w14:textId="567780FC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15" w:type="dxa"/>
                </w:tcPr>
                <w:p w14:paraId="188C82A9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02DA4825" w14:textId="77777777" w:rsidTr="00203BF8">
              <w:tc>
                <w:tcPr>
                  <w:tcW w:w="2314" w:type="dxa"/>
                </w:tcPr>
                <w:p w14:paraId="1C4E46C6" w14:textId="419C275A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15" w:type="dxa"/>
                </w:tcPr>
                <w:p w14:paraId="01FDDB7F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B0E5EFB" w14:textId="77777777" w:rsidR="00550A22" w:rsidRDefault="00550A22" w:rsidP="00203BF8"/>
        </w:tc>
      </w:tr>
      <w:tr w:rsidR="00550A22" w14:paraId="0F0FDCA8" w14:textId="77777777" w:rsidTr="00550A22">
        <w:trPr>
          <w:trHeight w:val="2340"/>
        </w:trPr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550A22" w:rsidRPr="00E61387" w14:paraId="21F8CC54" w14:textId="77777777" w:rsidTr="00550A22">
              <w:tc>
                <w:tcPr>
                  <w:tcW w:w="4629" w:type="dxa"/>
                  <w:gridSpan w:val="3"/>
                  <w:shd w:val="clear" w:color="auto" w:fill="FFE599" w:themeFill="accent4" w:themeFillTint="66"/>
                </w:tcPr>
                <w:p w14:paraId="7F81647B" w14:textId="472BC59B" w:rsidR="00550A22" w:rsidRPr="00E61387" w:rsidRDefault="00550A22" w:rsidP="00550A22">
                  <w:pPr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Rung 5</w:t>
                  </w:r>
                </w:p>
              </w:tc>
            </w:tr>
            <w:tr w:rsidR="00550A22" w:rsidRPr="00E61387" w14:paraId="4F2B0FB8" w14:textId="77777777" w:rsidTr="00203BF8">
              <w:tc>
                <w:tcPr>
                  <w:tcW w:w="1507" w:type="dxa"/>
                </w:tcPr>
                <w:p w14:paraId="60C37FEA" w14:textId="5A7A3D3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START</w:t>
                  </w:r>
                  <w:r w:rsidRPr="00E61387">
                    <w:rPr>
                      <w:sz w:val="20"/>
                      <w:szCs w:val="20"/>
                    </w:rPr>
                    <w:t xml:space="preserve"> </w:t>
                  </w:r>
                  <w:r w:rsidRPr="00E61387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14:paraId="470F2633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START 2</w:t>
                  </w:r>
                </w:p>
              </w:tc>
              <w:tc>
                <w:tcPr>
                  <w:tcW w:w="1502" w:type="dxa"/>
                </w:tcPr>
                <w:p w14:paraId="2B394579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550A22" w:rsidRPr="00E61387" w14:paraId="36A0A4A3" w14:textId="77777777" w:rsidTr="00203BF8">
              <w:tc>
                <w:tcPr>
                  <w:tcW w:w="1507" w:type="dxa"/>
                </w:tcPr>
                <w:p w14:paraId="4206DABD" w14:textId="180B059A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1C0256C9" w14:textId="286DD181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20C8137F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67FCF2D6" w14:textId="77777777" w:rsidTr="00203BF8">
              <w:tc>
                <w:tcPr>
                  <w:tcW w:w="1507" w:type="dxa"/>
                </w:tcPr>
                <w:p w14:paraId="4BD8CF37" w14:textId="06292B76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57924E31" w14:textId="79E2A036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22CE8625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6FA6BDB4" w14:textId="77777777" w:rsidTr="00203BF8">
              <w:tc>
                <w:tcPr>
                  <w:tcW w:w="1507" w:type="dxa"/>
                </w:tcPr>
                <w:p w14:paraId="6DFCDAD3" w14:textId="46B8EA8A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1863BDC0" w14:textId="7474FA72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45733435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01A94003" w14:textId="77777777" w:rsidTr="00203BF8">
              <w:tc>
                <w:tcPr>
                  <w:tcW w:w="1507" w:type="dxa"/>
                </w:tcPr>
                <w:p w14:paraId="6AC8842B" w14:textId="11A3EF69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29836779" w14:textId="3F0A852D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31255E8E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5095F12" w14:textId="77777777" w:rsidR="00550A22" w:rsidRDefault="00550A22" w:rsidP="00203BF8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550A22" w:rsidRPr="00E61387" w14:paraId="64E8FC5E" w14:textId="77777777" w:rsidTr="00550A22">
              <w:tc>
                <w:tcPr>
                  <w:tcW w:w="4629" w:type="dxa"/>
                  <w:gridSpan w:val="3"/>
                  <w:shd w:val="clear" w:color="auto" w:fill="FFE599" w:themeFill="accent4" w:themeFillTint="66"/>
                </w:tcPr>
                <w:p w14:paraId="529CD01E" w14:textId="72A8ADB7" w:rsidR="00550A22" w:rsidRPr="00E61387" w:rsidRDefault="00550A22" w:rsidP="00550A22">
                  <w:pPr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Rung 7</w:t>
                  </w:r>
                </w:p>
              </w:tc>
            </w:tr>
            <w:tr w:rsidR="00550A22" w:rsidRPr="00E61387" w14:paraId="2EDAC6AD" w14:textId="77777777" w:rsidTr="00203BF8">
              <w:tc>
                <w:tcPr>
                  <w:tcW w:w="1507" w:type="dxa"/>
                </w:tcPr>
                <w:p w14:paraId="59268A73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START1</w:t>
                  </w:r>
                </w:p>
              </w:tc>
              <w:tc>
                <w:tcPr>
                  <w:tcW w:w="1620" w:type="dxa"/>
                </w:tcPr>
                <w:p w14:paraId="369A319F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START 2</w:t>
                  </w:r>
                </w:p>
              </w:tc>
              <w:tc>
                <w:tcPr>
                  <w:tcW w:w="1502" w:type="dxa"/>
                </w:tcPr>
                <w:p w14:paraId="546E846A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550A22" w:rsidRPr="00E61387" w14:paraId="24ACCA52" w14:textId="77777777" w:rsidTr="00203BF8">
              <w:tc>
                <w:tcPr>
                  <w:tcW w:w="1507" w:type="dxa"/>
                </w:tcPr>
                <w:p w14:paraId="1A04B178" w14:textId="5E53687C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4118FB2C" w14:textId="59243D60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766891C3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5FBF945A" w14:textId="77777777" w:rsidTr="00203BF8">
              <w:tc>
                <w:tcPr>
                  <w:tcW w:w="1507" w:type="dxa"/>
                </w:tcPr>
                <w:p w14:paraId="13DA7599" w14:textId="5E1DD283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3EDE1ED6" w14:textId="40DC4A5E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6A51D0AE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447F4512" w14:textId="77777777" w:rsidTr="00203BF8">
              <w:tc>
                <w:tcPr>
                  <w:tcW w:w="1507" w:type="dxa"/>
                </w:tcPr>
                <w:p w14:paraId="53AB252C" w14:textId="5FF61AC0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67BDF913" w14:textId="3921C7AD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7E0943E9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62F42D34" w14:textId="77777777" w:rsidTr="00203BF8">
              <w:tc>
                <w:tcPr>
                  <w:tcW w:w="1507" w:type="dxa"/>
                </w:tcPr>
                <w:p w14:paraId="61898E17" w14:textId="1AAF6CD6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751CFE4A" w14:textId="7F6D2EF5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74545956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C77128F" w14:textId="77777777" w:rsidR="00550A22" w:rsidRDefault="00550A22" w:rsidP="00203BF8"/>
        </w:tc>
      </w:tr>
      <w:tr w:rsidR="00550A22" w14:paraId="2ACEC7BC" w14:textId="77777777" w:rsidTr="00550A22">
        <w:trPr>
          <w:trHeight w:val="2340"/>
        </w:trPr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0"/>
              <w:gridCol w:w="1545"/>
              <w:gridCol w:w="1504"/>
            </w:tblGrid>
            <w:tr w:rsidR="00550A22" w:rsidRPr="00E61387" w14:paraId="3D199219" w14:textId="77777777" w:rsidTr="00550A22">
              <w:tc>
                <w:tcPr>
                  <w:tcW w:w="4629" w:type="dxa"/>
                  <w:gridSpan w:val="3"/>
                  <w:shd w:val="clear" w:color="auto" w:fill="FFE599" w:themeFill="accent4" w:themeFillTint="66"/>
                </w:tcPr>
                <w:p w14:paraId="44BA609F" w14:textId="56CACA30" w:rsidR="00550A22" w:rsidRPr="00E61387" w:rsidRDefault="00550A22" w:rsidP="00550A22">
                  <w:pPr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Rung 9</w:t>
                  </w:r>
                </w:p>
              </w:tc>
            </w:tr>
            <w:tr w:rsidR="00E61387" w:rsidRPr="00E61387" w14:paraId="02A4D2F7" w14:textId="77777777" w:rsidTr="00E61387">
              <w:tc>
                <w:tcPr>
                  <w:tcW w:w="1580" w:type="dxa"/>
                </w:tcPr>
                <w:p w14:paraId="2CD63E3B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SELECTOR A</w:t>
                  </w:r>
                </w:p>
              </w:tc>
              <w:tc>
                <w:tcPr>
                  <w:tcW w:w="1545" w:type="dxa"/>
                </w:tcPr>
                <w:p w14:paraId="321E1BC6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SELECTOR B</w:t>
                  </w:r>
                </w:p>
              </w:tc>
              <w:tc>
                <w:tcPr>
                  <w:tcW w:w="1504" w:type="dxa"/>
                </w:tcPr>
                <w:p w14:paraId="481C5990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E61387" w:rsidRPr="00E61387" w14:paraId="37A7849E" w14:textId="77777777" w:rsidTr="00E61387">
              <w:tc>
                <w:tcPr>
                  <w:tcW w:w="1580" w:type="dxa"/>
                </w:tcPr>
                <w:p w14:paraId="4E67D86D" w14:textId="5F291F58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45" w:type="dxa"/>
                </w:tcPr>
                <w:p w14:paraId="00E6B525" w14:textId="47C156BB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</w:tcPr>
                <w:p w14:paraId="2DBFF1AF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E61387" w:rsidRPr="00E61387" w14:paraId="3E49A417" w14:textId="77777777" w:rsidTr="00E61387">
              <w:tc>
                <w:tcPr>
                  <w:tcW w:w="1580" w:type="dxa"/>
                </w:tcPr>
                <w:p w14:paraId="3CA388DA" w14:textId="0898CB0B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45" w:type="dxa"/>
                </w:tcPr>
                <w:p w14:paraId="68C5E098" w14:textId="47A463E3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</w:tcPr>
                <w:p w14:paraId="0A46196A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E61387" w:rsidRPr="00E61387" w14:paraId="4216CCA5" w14:textId="77777777" w:rsidTr="00E61387">
              <w:tc>
                <w:tcPr>
                  <w:tcW w:w="1580" w:type="dxa"/>
                </w:tcPr>
                <w:p w14:paraId="719D8776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45" w:type="dxa"/>
                </w:tcPr>
                <w:p w14:paraId="43629D72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</w:tcPr>
                <w:p w14:paraId="393F07B0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E61387" w:rsidRPr="00E61387" w14:paraId="449632FA" w14:textId="77777777" w:rsidTr="00E61387">
              <w:tc>
                <w:tcPr>
                  <w:tcW w:w="1580" w:type="dxa"/>
                </w:tcPr>
                <w:p w14:paraId="5FB2CA31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45" w:type="dxa"/>
                </w:tcPr>
                <w:p w14:paraId="6903A698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</w:tcPr>
                <w:p w14:paraId="4C1B0B88" w14:textId="77777777" w:rsidR="00E61387" w:rsidRPr="00E61387" w:rsidRDefault="00E61387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A28E31E" w14:textId="77777777" w:rsidR="00550A22" w:rsidRDefault="00550A22" w:rsidP="00203BF8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550A22" w:rsidRPr="00E61387" w14:paraId="39F6E47C" w14:textId="77777777" w:rsidTr="00550A22">
              <w:tc>
                <w:tcPr>
                  <w:tcW w:w="4629" w:type="dxa"/>
                  <w:gridSpan w:val="3"/>
                  <w:shd w:val="clear" w:color="auto" w:fill="FFE599" w:themeFill="accent4" w:themeFillTint="66"/>
                </w:tcPr>
                <w:p w14:paraId="29799FDF" w14:textId="04ECAE94" w:rsidR="00550A22" w:rsidRPr="00E61387" w:rsidRDefault="00550A22" w:rsidP="00550A22">
                  <w:pPr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Rung 10</w:t>
                  </w:r>
                </w:p>
              </w:tc>
            </w:tr>
            <w:tr w:rsidR="00550A22" w:rsidRPr="00E61387" w14:paraId="76DD5781" w14:textId="77777777" w:rsidTr="00203BF8">
              <w:tc>
                <w:tcPr>
                  <w:tcW w:w="1507" w:type="dxa"/>
                </w:tcPr>
                <w:p w14:paraId="4FA844E9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E61387">
                    <w:rPr>
                      <w:sz w:val="20"/>
                      <w:szCs w:val="20"/>
                      <w:u w:val="single"/>
                    </w:rPr>
                    <w:t>STOP 1</w:t>
                  </w:r>
                </w:p>
              </w:tc>
              <w:tc>
                <w:tcPr>
                  <w:tcW w:w="1620" w:type="dxa"/>
                </w:tcPr>
                <w:p w14:paraId="05686CA6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E61387">
                    <w:rPr>
                      <w:sz w:val="20"/>
                      <w:szCs w:val="20"/>
                      <w:u w:val="single"/>
                    </w:rPr>
                    <w:t>STOP 2</w:t>
                  </w:r>
                </w:p>
              </w:tc>
              <w:tc>
                <w:tcPr>
                  <w:tcW w:w="1502" w:type="dxa"/>
                </w:tcPr>
                <w:p w14:paraId="121CD328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550A22" w:rsidRPr="00E61387" w14:paraId="6315C7BB" w14:textId="77777777" w:rsidTr="00203BF8">
              <w:tc>
                <w:tcPr>
                  <w:tcW w:w="1507" w:type="dxa"/>
                </w:tcPr>
                <w:p w14:paraId="2472F5FD" w14:textId="12D1F219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6953A3C7" w14:textId="68B214B9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48BF0453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30F2FB09" w14:textId="77777777" w:rsidTr="00203BF8">
              <w:tc>
                <w:tcPr>
                  <w:tcW w:w="1507" w:type="dxa"/>
                </w:tcPr>
                <w:p w14:paraId="559C3A22" w14:textId="379993D3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656F0516" w14:textId="1B416A59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6F231BEB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48CC9316" w14:textId="77777777" w:rsidTr="00203BF8">
              <w:tc>
                <w:tcPr>
                  <w:tcW w:w="1507" w:type="dxa"/>
                </w:tcPr>
                <w:p w14:paraId="74955B10" w14:textId="4B7A67B4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20D36A01" w14:textId="19C8E809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69965F22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7DB65EED" w14:textId="77777777" w:rsidTr="00203BF8">
              <w:tc>
                <w:tcPr>
                  <w:tcW w:w="1507" w:type="dxa"/>
                </w:tcPr>
                <w:p w14:paraId="6B3396DF" w14:textId="5A89C02D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352FC7B9" w14:textId="31E9345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050DCE77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64B709" w14:textId="77777777" w:rsidR="00550A22" w:rsidRDefault="00550A22" w:rsidP="00203BF8"/>
        </w:tc>
      </w:tr>
      <w:tr w:rsidR="00550A22" w14:paraId="7B50A264" w14:textId="77777777" w:rsidTr="00203BF8"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1620"/>
              <w:gridCol w:w="1502"/>
            </w:tblGrid>
            <w:tr w:rsidR="00550A22" w:rsidRPr="00E61387" w14:paraId="5D43A77E" w14:textId="77777777" w:rsidTr="00550A22">
              <w:tc>
                <w:tcPr>
                  <w:tcW w:w="4629" w:type="dxa"/>
                  <w:gridSpan w:val="3"/>
                  <w:shd w:val="clear" w:color="auto" w:fill="FFE599" w:themeFill="accent4" w:themeFillTint="66"/>
                </w:tcPr>
                <w:p w14:paraId="4D9B6377" w14:textId="4CCC6F68" w:rsidR="00550A22" w:rsidRPr="00E61387" w:rsidRDefault="00550A22" w:rsidP="00550A22">
                  <w:pPr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Rung 12</w:t>
                  </w:r>
                </w:p>
              </w:tc>
            </w:tr>
            <w:tr w:rsidR="00550A22" w:rsidRPr="00E61387" w14:paraId="75901D7A" w14:textId="77777777" w:rsidTr="00203BF8">
              <w:tc>
                <w:tcPr>
                  <w:tcW w:w="1507" w:type="dxa"/>
                </w:tcPr>
                <w:p w14:paraId="077D6FC2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E61387">
                    <w:rPr>
                      <w:sz w:val="20"/>
                      <w:szCs w:val="20"/>
                      <w:u w:val="single"/>
                    </w:rPr>
                    <w:t>STOP 1</w:t>
                  </w:r>
                </w:p>
              </w:tc>
              <w:tc>
                <w:tcPr>
                  <w:tcW w:w="1620" w:type="dxa"/>
                </w:tcPr>
                <w:p w14:paraId="723516ED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E61387">
                    <w:rPr>
                      <w:sz w:val="20"/>
                      <w:szCs w:val="20"/>
                      <w:u w:val="single"/>
                    </w:rPr>
                    <w:t>STOP 2</w:t>
                  </w:r>
                </w:p>
              </w:tc>
              <w:tc>
                <w:tcPr>
                  <w:tcW w:w="1502" w:type="dxa"/>
                </w:tcPr>
                <w:p w14:paraId="79BD7DCD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  <w:r w:rsidRPr="00E61387"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550A22" w:rsidRPr="00E61387" w14:paraId="5B100584" w14:textId="77777777" w:rsidTr="00203BF8">
              <w:tc>
                <w:tcPr>
                  <w:tcW w:w="1507" w:type="dxa"/>
                </w:tcPr>
                <w:p w14:paraId="34C7C2D6" w14:textId="63A12FFC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6E8A6CC6" w14:textId="719E5EA1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4F7BCA63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2152C15D" w14:textId="77777777" w:rsidTr="00203BF8">
              <w:tc>
                <w:tcPr>
                  <w:tcW w:w="1507" w:type="dxa"/>
                </w:tcPr>
                <w:p w14:paraId="10B072B8" w14:textId="4E5D65FA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5C2DC78C" w14:textId="39BACD29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634D235E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49497001" w14:textId="77777777" w:rsidTr="00203BF8">
              <w:tc>
                <w:tcPr>
                  <w:tcW w:w="1507" w:type="dxa"/>
                </w:tcPr>
                <w:p w14:paraId="7ED0DC0E" w14:textId="48B15365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2D970C09" w14:textId="701DF79E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16B56DFE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50A22" w:rsidRPr="00E61387" w14:paraId="19027D48" w14:textId="77777777" w:rsidTr="00203BF8">
              <w:tc>
                <w:tcPr>
                  <w:tcW w:w="1507" w:type="dxa"/>
                </w:tcPr>
                <w:p w14:paraId="215AC230" w14:textId="086850BC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14:paraId="31D86D87" w14:textId="55D9323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02" w:type="dxa"/>
                </w:tcPr>
                <w:p w14:paraId="56EE8F76" w14:textId="77777777" w:rsidR="00550A22" w:rsidRPr="00E61387" w:rsidRDefault="00550A22" w:rsidP="00550A22">
                  <w:pPr>
                    <w:spacing w:before="60" w:after="6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F8CFDB7" w14:textId="77777777" w:rsidR="00550A22" w:rsidRDefault="00550A22" w:rsidP="00203BF8"/>
        </w:tc>
        <w:tc>
          <w:tcPr>
            <w:tcW w:w="4855" w:type="dxa"/>
          </w:tcPr>
          <w:p w14:paraId="2EEDFEB1" w14:textId="77777777" w:rsidR="00550A22" w:rsidRDefault="00550A22" w:rsidP="00203BF8"/>
        </w:tc>
      </w:tr>
      <w:tr w:rsidR="00550A22" w14:paraId="3B50F02A" w14:textId="77777777" w:rsidTr="00203BF8">
        <w:tc>
          <w:tcPr>
            <w:tcW w:w="4855" w:type="dxa"/>
          </w:tcPr>
          <w:p w14:paraId="5F72CB37" w14:textId="77777777" w:rsidR="00550A22" w:rsidRDefault="00550A22" w:rsidP="00203BF8"/>
        </w:tc>
        <w:tc>
          <w:tcPr>
            <w:tcW w:w="4855" w:type="dxa"/>
          </w:tcPr>
          <w:p w14:paraId="51EAE49B" w14:textId="77777777" w:rsidR="00550A22" w:rsidRDefault="00550A22" w:rsidP="00203BF8"/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619DB9A" w14:textId="14301A67" w:rsidR="00D71C66" w:rsidRDefault="00D71C66" w:rsidP="00E61387">
      <w:pPr>
        <w:tabs>
          <w:tab w:val="right" w:pos="10080"/>
        </w:tabs>
        <w:spacing w:after="240"/>
        <w:rPr>
          <w:rFonts w:ascii="Verdana" w:hAnsi="Verdana"/>
          <w:sz w:val="20"/>
          <w:szCs w:val="20"/>
        </w:rPr>
      </w:pPr>
    </w:p>
    <w:p w14:paraId="1471987E" w14:textId="7AFE606C" w:rsidR="00E61387" w:rsidRDefault="00E61387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  <w:r>
        <w:object w:dxaOrig="10486" w:dyaOrig="10726" w14:anchorId="64F3E0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5.7pt;height:496.55pt" o:ole="">
            <v:imagedata r:id="rId13" o:title=""/>
          </v:shape>
          <o:OLEObject Type="Embed" ProgID="Visio.Drawing.15" ShapeID="_x0000_i1027" DrawAspect="Content" ObjectID="_1597738125" r:id="rId14"/>
        </w:object>
      </w:r>
    </w:p>
    <w:sectPr w:rsidR="00E6138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CBAB6" w14:textId="77777777" w:rsidR="00A154CB" w:rsidRDefault="00A154CB" w:rsidP="005B3A86">
      <w:pPr>
        <w:spacing w:after="0" w:line="240" w:lineRule="auto"/>
      </w:pPr>
      <w:r>
        <w:separator/>
      </w:r>
    </w:p>
  </w:endnote>
  <w:endnote w:type="continuationSeparator" w:id="0">
    <w:p w14:paraId="0B2E9FC4" w14:textId="77777777" w:rsidR="00A154CB" w:rsidRDefault="00A154CB" w:rsidP="005B3A86">
      <w:pPr>
        <w:spacing w:after="0" w:line="240" w:lineRule="auto"/>
      </w:pPr>
      <w:r>
        <w:continuationSeparator/>
      </w:r>
    </w:p>
  </w:endnote>
  <w:endnote w:type="continuationNotice" w:id="1">
    <w:p w14:paraId="0E35AD93" w14:textId="77777777" w:rsidR="00A154CB" w:rsidRDefault="00A154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2927B6BF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006FFF98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29E66D4C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B9125CC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Worksheet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50A22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999AF" w14:textId="77777777" w:rsidR="00A154CB" w:rsidRDefault="00A154CB" w:rsidP="005B3A86">
      <w:pPr>
        <w:spacing w:after="0" w:line="240" w:lineRule="auto"/>
      </w:pPr>
      <w:r>
        <w:separator/>
      </w:r>
    </w:p>
  </w:footnote>
  <w:footnote w:type="continuationSeparator" w:id="0">
    <w:p w14:paraId="01B5AA98" w14:textId="77777777" w:rsidR="00A154CB" w:rsidRDefault="00A154CB" w:rsidP="005B3A86">
      <w:pPr>
        <w:spacing w:after="0" w:line="240" w:lineRule="auto"/>
      </w:pPr>
      <w:r>
        <w:continuationSeparator/>
      </w:r>
    </w:p>
  </w:footnote>
  <w:footnote w:type="continuationNotice" w:id="1">
    <w:p w14:paraId="0978F141" w14:textId="77777777" w:rsidR="00A154CB" w:rsidRDefault="00A154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400681C3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50A22">
      <w:rPr>
        <w:rFonts w:ascii="BankGothic Lt BT" w:hAnsi="BankGothic Lt BT"/>
        <w:caps/>
        <w:sz w:val="24"/>
        <w:szCs w:val="24"/>
      </w:rPr>
      <w:t>Truth Tables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364CE13E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550A22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550A22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7F7318E4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50A22">
      <w:rPr>
        <w:rFonts w:ascii="BankGothic Lt BT" w:hAnsi="BankGothic Lt BT"/>
        <w:caps/>
        <w:sz w:val="24"/>
        <w:szCs w:val="24"/>
      </w:rPr>
      <w:t>Truth Tables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5A480106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50A22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50A22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03D781A7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50A2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61E07CA6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550A22">
      <w:rPr>
        <w:rFonts w:ascii="BankGothic Lt BT" w:hAnsi="BankGothic Lt BT"/>
        <w:caps/>
        <w:sz w:val="24"/>
        <w:szCs w:val="24"/>
      </w:rPr>
      <w:t>Truth Tables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B0A0EC9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550A22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550A22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425B3"/>
    <w:multiLevelType w:val="hybridMultilevel"/>
    <w:tmpl w:val="4D5C4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4"/>
  </w:num>
  <w:num w:numId="21">
    <w:abstractNumId w:val="1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517F65"/>
    <w:rsid w:val="00517F9F"/>
    <w:rsid w:val="005401EC"/>
    <w:rsid w:val="0054235F"/>
    <w:rsid w:val="005501CC"/>
    <w:rsid w:val="00550A22"/>
    <w:rsid w:val="00561F05"/>
    <w:rsid w:val="0056211D"/>
    <w:rsid w:val="00570D60"/>
    <w:rsid w:val="00585D29"/>
    <w:rsid w:val="00590007"/>
    <w:rsid w:val="005908F9"/>
    <w:rsid w:val="005915F6"/>
    <w:rsid w:val="005B3A86"/>
    <w:rsid w:val="005C1B67"/>
    <w:rsid w:val="005C5AB9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4653B"/>
    <w:rsid w:val="00747642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3583D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B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138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2018-09-06T16:07:00Z</cp:lastPrinted>
  <dcterms:created xsi:type="dcterms:W3CDTF">2018-09-06T16:06:00Z</dcterms:created>
  <dcterms:modified xsi:type="dcterms:W3CDTF">2018-09-06T16:22:00Z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Truth Tables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