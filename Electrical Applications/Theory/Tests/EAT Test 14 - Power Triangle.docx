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60463E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D59A6">
        <w:rPr>
          <w:rFonts w:ascii="Verdana" w:hAnsi="Verdana"/>
          <w:b/>
          <w:sz w:val="24"/>
          <w:szCs w:val="24"/>
        </w:rPr>
        <w:t>Power Triangle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D59A6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D59A6">
        <w:rPr>
          <w:rFonts w:ascii="Verdana" w:hAnsi="Verdana"/>
          <w:sz w:val="20"/>
          <w:szCs w:val="20"/>
        </w:rPr>
        <w:t>14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6403251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D59A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D59A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D59A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3586FB78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DD59A6">
        <w:rPr>
          <w:rFonts w:ascii="Verdana" w:hAnsi="Verdana"/>
          <w:sz w:val="20"/>
          <w:szCs w:val="20"/>
        </w:rPr>
        <w:t xml:space="preserve">power as it relates to </w:t>
      </w:r>
      <w:r w:rsidR="000126DB">
        <w:rPr>
          <w:rFonts w:ascii="Verdana" w:hAnsi="Verdana"/>
          <w:sz w:val="20"/>
          <w:szCs w:val="20"/>
        </w:rPr>
        <w:t>a</w:t>
      </w:r>
      <w:r w:rsidR="0039175B">
        <w:rPr>
          <w:rFonts w:ascii="Verdana" w:hAnsi="Verdana"/>
          <w:sz w:val="20"/>
          <w:szCs w:val="20"/>
        </w:rPr>
        <w:t xml:space="preserve">n </w:t>
      </w:r>
      <w:r w:rsidR="00DD59A6">
        <w:rPr>
          <w:rFonts w:ascii="Verdana" w:hAnsi="Verdana"/>
          <w:sz w:val="20"/>
          <w:szCs w:val="20"/>
        </w:rPr>
        <w:t>inductive circuit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55A4CEDB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DD59A6">
        <w:rPr>
          <w:rFonts w:ascii="Verdana" w:hAnsi="Verdana"/>
          <w:sz w:val="20"/>
          <w:szCs w:val="20"/>
        </w:rPr>
        <w:t>active power, reactive power</w:t>
      </w:r>
      <w:r w:rsidR="000C4A14">
        <w:rPr>
          <w:rFonts w:ascii="Verdana" w:hAnsi="Verdana"/>
          <w:sz w:val="20"/>
          <w:szCs w:val="20"/>
        </w:rPr>
        <w:t xml:space="preserve"> and </w:t>
      </w:r>
      <w:r w:rsidR="00DD59A6">
        <w:rPr>
          <w:rFonts w:ascii="Verdana" w:hAnsi="Verdana"/>
          <w:sz w:val="20"/>
          <w:szCs w:val="20"/>
        </w:rPr>
        <w:t>apparent power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  <w:bookmarkStart w:id="0" w:name="_GoBack"/>
      <w:bookmarkEnd w:id="0"/>
    </w:p>
    <w:p w14:paraId="77B6D485" w14:textId="01DC8678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DD59A6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5F5FEE6A" w14:textId="7252C2A6" w:rsidR="00DD59A6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power triangle exists in any circuit that contains a reactive component?</w:t>
      </w:r>
    </w:p>
    <w:p w14:paraId="6C0251BD" w14:textId="162EA23F" w:rsidR="00DD59A6" w:rsidRDefault="00DD59A6" w:rsidP="00DD59A6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6130A0E" w14:textId="4C8DCC45" w:rsidR="00DD59A6" w:rsidRDefault="00DD59A6" w:rsidP="00DD59A6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3F86545" w14:textId="0619C3E0" w:rsidR="00B81F68" w:rsidRPr="00B81F68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phase angle that exists in the impedance triangle can be a different value from that of the power triangle.</w:t>
      </w:r>
    </w:p>
    <w:p w14:paraId="25A54887" w14:textId="77777777" w:rsidR="00DD59A6" w:rsidRDefault="00DD59A6" w:rsidP="00DD59A6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0DC1EFC" w14:textId="77777777" w:rsidR="00DD59A6" w:rsidRDefault="00DD59A6" w:rsidP="00DD59A6">
      <w:pPr>
        <w:pStyle w:val="ListParagraph"/>
        <w:numPr>
          <w:ilvl w:val="0"/>
          <w:numId w:val="3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BDB7AE0" w14:textId="4F0C27C7" w:rsidR="000C4A14" w:rsidRPr="00B81F68" w:rsidRDefault="00DD59A6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Factor can be calculated by;</w:t>
      </w:r>
    </w:p>
    <w:p w14:paraId="12B71051" w14:textId="56D42D63" w:rsidR="00DD59A6" w:rsidRDefault="0039175B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</m:oMath>
    </w:p>
    <w:p w14:paraId="1E132EE7" w14:textId="4E943175" w:rsidR="000C4A14" w:rsidRPr="00F5488B" w:rsidRDefault="0039175B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mbria Math" w:hAnsi="Cambria Math"/>
          <w:i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W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VA</m:t>
            </m:r>
          </m:den>
        </m:f>
      </m:oMath>
    </w:p>
    <w:p w14:paraId="60FB079E" w14:textId="3763198C" w:rsidR="000C4A14" w:rsidRPr="00F5488B" w:rsidRDefault="0039175B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Cambria Math" w:hAnsi="Cambria Math"/>
          <w:i/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r>
              <w:rPr>
                <w:rFonts w:ascii="Cambria Math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func>
      </m:oMath>
    </w:p>
    <w:p w14:paraId="6FD7D6AA" w14:textId="02BD0367" w:rsidR="00F5488B" w:rsidRPr="00B81F68" w:rsidRDefault="00F5488B" w:rsidP="00F5488B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eastAsiaTheme="minorEastAsia" w:hAnsi="Verdana"/>
          <w:sz w:val="20"/>
          <w:szCs w:val="20"/>
        </w:rPr>
        <w:t>All the above</w:t>
      </w:r>
    </w:p>
    <w:p w14:paraId="2DCC20C8" w14:textId="5C4302D2" w:rsidR="00FD5C24" w:rsidRPr="00B81F68" w:rsidRDefault="00FD5C24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Increasing the </w:t>
      </w:r>
      <w:r w:rsidR="009528A7">
        <w:rPr>
          <w:rFonts w:ascii="Verdana" w:hAnsi="Verdana"/>
          <w:sz w:val="20"/>
          <w:szCs w:val="20"/>
        </w:rPr>
        <w:t>amount of inductance in a RL circuit will</w:t>
      </w:r>
      <w:r w:rsidRPr="00B81F68">
        <w:rPr>
          <w:rFonts w:ascii="Verdana" w:hAnsi="Verdana"/>
          <w:sz w:val="20"/>
          <w:szCs w:val="20"/>
        </w:rPr>
        <w:t>:</w:t>
      </w:r>
    </w:p>
    <w:p w14:paraId="0B125D12" w14:textId="38387AAA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Increase </w:t>
      </w:r>
      <w:r w:rsidR="009528A7">
        <w:rPr>
          <w:rFonts w:ascii="Verdana" w:hAnsi="Verdana"/>
          <w:sz w:val="20"/>
          <w:szCs w:val="20"/>
        </w:rPr>
        <w:t>the need for apparent power</w:t>
      </w:r>
    </w:p>
    <w:p w14:paraId="5A8928CB" w14:textId="391F17BE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B81F68">
        <w:rPr>
          <w:rFonts w:ascii="Verdana" w:hAnsi="Verdana"/>
          <w:sz w:val="20"/>
          <w:szCs w:val="20"/>
        </w:rPr>
        <w:t xml:space="preserve">Decrease the </w:t>
      </w:r>
      <w:r w:rsidR="009528A7">
        <w:rPr>
          <w:rFonts w:ascii="Verdana" w:hAnsi="Verdana"/>
          <w:sz w:val="20"/>
          <w:szCs w:val="20"/>
        </w:rPr>
        <w:t>active power</w:t>
      </w:r>
    </w:p>
    <w:p w14:paraId="5AEEE8DC" w14:textId="2434217D" w:rsidR="00FD5C24" w:rsidRPr="00B81F68" w:rsidRDefault="00FD5C24" w:rsidP="00FD5C24">
      <w:pPr>
        <w:pStyle w:val="ListParagraph"/>
        <w:numPr>
          <w:ilvl w:val="0"/>
          <w:numId w:val="3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Have no effect on the </w:t>
      </w:r>
      <w:r w:rsidR="009528A7">
        <w:rPr>
          <w:rFonts w:ascii="Verdana" w:hAnsi="Verdana"/>
          <w:sz w:val="20"/>
          <w:szCs w:val="20"/>
        </w:rPr>
        <w:t>power</w:t>
      </w:r>
    </w:p>
    <w:p w14:paraId="4EF86970" w14:textId="3D215808" w:rsidR="00FD5C24" w:rsidRPr="00B81F68" w:rsidRDefault="009528A7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Reactive power is represented by the letter(s) ___ in mathematical formulas.</w:t>
      </w:r>
    </w:p>
    <w:p w14:paraId="2AF1CB33" w14:textId="02CF96AC" w:rsidR="00FD5C24" w:rsidRPr="00B81F68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190D3161" w14:textId="0945BEDC" w:rsidR="00FD5C24" w:rsidRPr="00B81F68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2A2C2584" w14:textId="1308C030" w:rsidR="00FD5C24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VAr</w:t>
      </w:r>
      <w:proofErr w:type="spellEnd"/>
    </w:p>
    <w:p w14:paraId="6418E7AE" w14:textId="51C1AD61" w:rsidR="009528A7" w:rsidRPr="00B81F68" w:rsidRDefault="009528A7" w:rsidP="008D544B">
      <w:pPr>
        <w:pStyle w:val="ListParagraph"/>
        <w:numPr>
          <w:ilvl w:val="0"/>
          <w:numId w:val="3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35950C9B" w14:textId="3D4B1CA6" w:rsidR="001E6EE1" w:rsidRPr="00F570D1" w:rsidRDefault="009528A7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active power in a resistive only circuit can be represented in?</w:t>
      </w:r>
    </w:p>
    <w:p w14:paraId="326BE44F" w14:textId="77777777" w:rsidR="009528A7" w:rsidRPr="00B81F68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7022862F" w14:textId="77777777" w:rsidR="009528A7" w:rsidRPr="00B81F68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7782B0F5" w14:textId="77777777" w:rsidR="009528A7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VAr</w:t>
      </w:r>
      <w:proofErr w:type="spellEnd"/>
    </w:p>
    <w:p w14:paraId="6BCB98D1" w14:textId="77777777" w:rsidR="009528A7" w:rsidRPr="00B81F68" w:rsidRDefault="009528A7" w:rsidP="009528A7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036651FA" w14:textId="435DBA57" w:rsidR="009528A7" w:rsidRPr="00B81F68" w:rsidRDefault="009528A7" w:rsidP="009528A7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Apparent power is represented by the letter(s) ___ in mathematical formulas.</w:t>
      </w:r>
    </w:p>
    <w:p w14:paraId="07638A43" w14:textId="77777777" w:rsidR="009528A7" w:rsidRPr="00B81F68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10BBE6CA" w14:textId="77777777" w:rsidR="009528A7" w:rsidRPr="00B81F68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13917A93" w14:textId="6C05CF0C" w:rsidR="009528A7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</w:p>
    <w:p w14:paraId="4F180CCD" w14:textId="77777777" w:rsidR="009528A7" w:rsidRPr="00B81F68" w:rsidRDefault="009528A7" w:rsidP="009528A7">
      <w:pPr>
        <w:pStyle w:val="ListParagraph"/>
        <w:numPr>
          <w:ilvl w:val="0"/>
          <w:numId w:val="4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4DE9569E" w14:textId="77777777" w:rsidR="00E204A5" w:rsidRPr="00E204A5" w:rsidRDefault="00E204A5" w:rsidP="00E204A5">
      <w:pPr>
        <w:tabs>
          <w:tab w:val="right" w:pos="10080"/>
        </w:tabs>
        <w:spacing w:after="0"/>
        <w:ind w:left="864"/>
        <w:rPr>
          <w:rFonts w:ascii="Verdana" w:hAnsi="Verdana"/>
          <w:color w:val="000000" w:themeColor="text1"/>
          <w:sz w:val="20"/>
          <w:szCs w:val="20"/>
        </w:rPr>
      </w:pPr>
    </w:p>
    <w:p w14:paraId="0BACDC52" w14:textId="77777777" w:rsidR="00E204A5" w:rsidRPr="00E204A5" w:rsidRDefault="00E204A5" w:rsidP="00E204A5">
      <w:pPr>
        <w:tabs>
          <w:tab w:val="right" w:pos="10080"/>
        </w:tabs>
        <w:spacing w:after="0"/>
        <w:ind w:left="864"/>
        <w:rPr>
          <w:rFonts w:ascii="Verdana" w:hAnsi="Verdana"/>
          <w:color w:val="000000" w:themeColor="text1"/>
          <w:sz w:val="20"/>
          <w:szCs w:val="20"/>
        </w:rPr>
        <w:sectPr w:rsidR="00E204A5" w:rsidRPr="00E204A5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0BFEB3E" w14:textId="0A6DC250" w:rsidR="009528A7" w:rsidRPr="00B81F68" w:rsidRDefault="009528A7" w:rsidP="009A1D64">
      <w:pPr>
        <w:pStyle w:val="ListParagraph"/>
        <w:numPr>
          <w:ilvl w:val="0"/>
          <w:numId w:val="2"/>
        </w:numPr>
        <w:spacing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Active power is </w:t>
      </w:r>
      <w:r w:rsidR="00E204A5">
        <w:rPr>
          <w:rFonts w:ascii="Verdana" w:hAnsi="Verdana"/>
          <w:sz w:val="20"/>
          <w:szCs w:val="20"/>
        </w:rPr>
        <w:t>measured in?</w:t>
      </w:r>
    </w:p>
    <w:p w14:paraId="1DB07DD2" w14:textId="77777777" w:rsidR="009528A7" w:rsidRPr="00B81F68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</w:p>
    <w:p w14:paraId="16D7A208" w14:textId="77777777" w:rsidR="009528A7" w:rsidRPr="00B81F68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</w:t>
      </w:r>
    </w:p>
    <w:p w14:paraId="696FBDFB" w14:textId="77777777" w:rsidR="009528A7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</w:p>
    <w:p w14:paraId="7ED84569" w14:textId="77777777" w:rsidR="009528A7" w:rsidRPr="00B81F68" w:rsidRDefault="009528A7" w:rsidP="00E204A5">
      <w:pPr>
        <w:pStyle w:val="ListParagraph"/>
        <w:numPr>
          <w:ilvl w:val="0"/>
          <w:numId w:val="4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</w:t>
      </w:r>
    </w:p>
    <w:p w14:paraId="1F59348C" w14:textId="11D02263" w:rsidR="00B81F68" w:rsidRPr="00B81F68" w:rsidRDefault="00E204A5" w:rsidP="00C40F88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Increasing the amount of resistance in an RL circuit will _______ the PF</w:t>
      </w:r>
      <w:r w:rsidR="001E6EE1">
        <w:rPr>
          <w:rFonts w:ascii="Verdana" w:hAnsi="Verdana"/>
          <w:sz w:val="20"/>
          <w:szCs w:val="20"/>
        </w:rPr>
        <w:t>.</w:t>
      </w:r>
    </w:p>
    <w:p w14:paraId="3C419ED9" w14:textId="500A0A74" w:rsidR="00B81F68" w:rsidRPr="00B81F68" w:rsidRDefault="00E204A5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C77C951" w14:textId="2A5BCA89" w:rsidR="00B81F68" w:rsidRDefault="00E204A5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646E9FC4" w14:textId="7EF3E213" w:rsidR="00E204A5" w:rsidRDefault="00E204A5" w:rsidP="00356923">
      <w:pPr>
        <w:pStyle w:val="ListParagraph"/>
        <w:numPr>
          <w:ilvl w:val="0"/>
          <w:numId w:val="5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no effect on</w:t>
      </w:r>
    </w:p>
    <w:p w14:paraId="054DCBD6" w14:textId="2B6B6F69" w:rsidR="007C430D" w:rsidRPr="00B81F68" w:rsidRDefault="007C430D" w:rsidP="007C430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Decreasing the phase angle means that the circuits reactance has?</w:t>
      </w:r>
    </w:p>
    <w:p w14:paraId="14918CD6" w14:textId="3740614C" w:rsidR="007C430D" w:rsidRPr="00B81F68" w:rsidRDefault="007C430D" w:rsidP="007C430D">
      <w:pPr>
        <w:pStyle w:val="ListParagraph"/>
        <w:numPr>
          <w:ilvl w:val="0"/>
          <w:numId w:val="43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Increased</w:t>
      </w:r>
    </w:p>
    <w:p w14:paraId="2ED4BB25" w14:textId="43369437" w:rsidR="007C430D" w:rsidRDefault="007C430D" w:rsidP="007C430D">
      <w:pPr>
        <w:pStyle w:val="ListParagraph"/>
        <w:numPr>
          <w:ilvl w:val="0"/>
          <w:numId w:val="43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Decreased</w:t>
      </w:r>
    </w:p>
    <w:p w14:paraId="321C4645" w14:textId="2AFC0837" w:rsidR="007C430D" w:rsidRPr="00B81F68" w:rsidRDefault="007C430D" w:rsidP="007C430D">
      <w:pPr>
        <w:pStyle w:val="ListParagraph"/>
        <w:numPr>
          <w:ilvl w:val="0"/>
          <w:numId w:val="43"/>
        </w:num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Remained the same</w:t>
      </w:r>
    </w:p>
    <w:p w14:paraId="52C7E19A" w14:textId="77777777" w:rsidR="009A1D64" w:rsidRPr="000423E2" w:rsidRDefault="009A1D64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0423E2">
        <w:rPr>
          <w:rFonts w:ascii="Verdana" w:hAnsi="Verdana"/>
          <w:b/>
        </w:rPr>
        <w:t>Instructions</w:t>
      </w:r>
    </w:p>
    <w:p w14:paraId="5926C2FC" w14:textId="77777777" w:rsidR="009A1D64" w:rsidRPr="00D62F30" w:rsidRDefault="009A1D64" w:rsidP="009A1D64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Given the figure below, match the component with it’s appropriate quantity</w:t>
      </w:r>
      <w:r w:rsidRPr="00D62F30">
        <w:rPr>
          <w:rFonts w:ascii="Verdana" w:hAnsi="Verdana"/>
          <w:sz w:val="20"/>
          <w:szCs w:val="20"/>
        </w:rPr>
        <w:t>.</w:t>
      </w:r>
    </w:p>
    <w:p w14:paraId="3F1328EB" w14:textId="77777777" w:rsidR="009A1D64" w:rsidRDefault="009A1D64" w:rsidP="009A1D64">
      <w:pPr>
        <w:tabs>
          <w:tab w:val="left" w:pos="2026"/>
        </w:tabs>
        <w:spacing w:before="240" w:after="0"/>
        <w:jc w:val="center"/>
        <w:rPr>
          <w:rFonts w:ascii="Verdana" w:hAnsi="Verdana"/>
          <w:sz w:val="20"/>
          <w:szCs w:val="20"/>
        </w:rPr>
      </w:pPr>
      <w:r w:rsidRPr="000423E2">
        <w:rPr>
          <w:noProof/>
        </w:rPr>
        <w:drawing>
          <wp:inline distT="0" distB="0" distL="0" distR="0" wp14:anchorId="138CB59C" wp14:editId="181FEE40">
            <wp:extent cx="1792224" cy="1051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224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83"/>
      </w:tblGrid>
      <w:tr w:rsidR="009A1D64" w14:paraId="6A2C57FB" w14:textId="77777777" w:rsidTr="00BA0B62">
        <w:tc>
          <w:tcPr>
            <w:tcW w:w="4677" w:type="dxa"/>
          </w:tcPr>
          <w:p w14:paraId="5D15A45F" w14:textId="77777777" w:rsidR="009A1D64" w:rsidRDefault="009A1D64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Apparent Power ______</w:t>
            </w:r>
          </w:p>
        </w:tc>
        <w:tc>
          <w:tcPr>
            <w:tcW w:w="4683" w:type="dxa"/>
          </w:tcPr>
          <w:p w14:paraId="224FCB06" w14:textId="77777777" w:rsidR="009A1D64" w:rsidRDefault="009A1D64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Phase Angle _____</w:t>
            </w:r>
          </w:p>
        </w:tc>
      </w:tr>
      <w:tr w:rsidR="009A1D64" w14:paraId="6317650E" w14:textId="77777777" w:rsidTr="00BA0B62">
        <w:tc>
          <w:tcPr>
            <w:tcW w:w="4677" w:type="dxa"/>
          </w:tcPr>
          <w:p w14:paraId="423817DE" w14:textId="77777777" w:rsidR="009A1D64" w:rsidRDefault="009A1D64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Active Power ______</w:t>
            </w:r>
          </w:p>
        </w:tc>
        <w:tc>
          <w:tcPr>
            <w:tcW w:w="4683" w:type="dxa"/>
          </w:tcPr>
          <w:p w14:paraId="7CF877C3" w14:textId="77777777" w:rsidR="009A1D64" w:rsidRDefault="009A1D64" w:rsidP="00BA0B62">
            <w:pPr>
              <w:pStyle w:val="ListParagraph"/>
              <w:numPr>
                <w:ilvl w:val="0"/>
                <w:numId w:val="2"/>
              </w:numPr>
              <w:spacing w:before="240"/>
              <w:ind w:left="0" w:firstLine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Reactive Power _____</w:t>
            </w:r>
          </w:p>
        </w:tc>
      </w:tr>
    </w:tbl>
    <w:p w14:paraId="241ABFCA" w14:textId="77777777" w:rsidR="00991756" w:rsidRPr="007C430D" w:rsidRDefault="00991756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7C430D">
        <w:rPr>
          <w:rFonts w:ascii="Verdana" w:hAnsi="Verdana"/>
          <w:b/>
        </w:rPr>
        <w:t>Instructions</w:t>
      </w:r>
    </w:p>
    <w:p w14:paraId="313C7DE1" w14:textId="0874B887" w:rsidR="00991756" w:rsidRPr="007C430D" w:rsidRDefault="007C430D" w:rsidP="007C430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991756" w:rsidRPr="007C430D">
        <w:rPr>
          <w:rFonts w:ascii="Verdana" w:hAnsi="Verdana"/>
          <w:sz w:val="20"/>
          <w:szCs w:val="20"/>
        </w:rPr>
        <w:t xml:space="preserve">etermine the </w:t>
      </w:r>
      <w:r>
        <w:rPr>
          <w:rFonts w:ascii="Verdana" w:hAnsi="Verdana"/>
          <w:sz w:val="20"/>
          <w:szCs w:val="20"/>
        </w:rPr>
        <w:t>unknown quantities from the given values from within the power triangle.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1620"/>
        <w:gridCol w:w="1890"/>
        <w:gridCol w:w="1800"/>
        <w:gridCol w:w="1715"/>
      </w:tblGrid>
      <w:tr w:rsidR="00991756" w14:paraId="470640F2" w14:textId="77777777" w:rsidTr="00BA0B62">
        <w:trPr>
          <w:jc w:val="center"/>
        </w:trPr>
        <w:tc>
          <w:tcPr>
            <w:tcW w:w="625" w:type="dxa"/>
            <w:tcBorders>
              <w:top w:val="nil"/>
              <w:left w:val="nil"/>
            </w:tcBorders>
          </w:tcPr>
          <w:p w14:paraId="78B5DDE0" w14:textId="77777777" w:rsidR="00991756" w:rsidRPr="007C430D" w:rsidRDefault="00991756" w:rsidP="009A1D64">
            <w:pPr>
              <w:spacing w:before="60" w:after="6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</w:tcPr>
          <w:p w14:paraId="740DE2F7" w14:textId="77777777" w:rsidR="00991756" w:rsidRDefault="00991756" w:rsidP="009A1D6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3C92307" w14:textId="77777777" w:rsidR="00991756" w:rsidRDefault="00991756" w:rsidP="009A1D6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651A2C6" w14:textId="77777777" w:rsidR="00991756" w:rsidRDefault="00991756" w:rsidP="009A1D6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  <w:tc>
          <w:tcPr>
            <w:tcW w:w="1715" w:type="dxa"/>
            <w:shd w:val="clear" w:color="auto" w:fill="F2F2F2" w:themeFill="background1" w:themeFillShade="F2"/>
          </w:tcPr>
          <w:p w14:paraId="64DE80F6" w14:textId="77777777" w:rsidR="00991756" w:rsidRDefault="00991756" w:rsidP="009A1D6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θ</w:t>
            </w:r>
          </w:p>
        </w:tc>
      </w:tr>
      <w:tr w:rsidR="00991756" w14:paraId="135C1081" w14:textId="77777777" w:rsidTr="00BA0B62">
        <w:trPr>
          <w:jc w:val="center"/>
        </w:trPr>
        <w:tc>
          <w:tcPr>
            <w:tcW w:w="625" w:type="dxa"/>
          </w:tcPr>
          <w:p w14:paraId="55F66D1D" w14:textId="30BC773B" w:rsidR="00991756" w:rsidRDefault="00991756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9C4CC45" w14:textId="0C724950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5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5</w:t>
            </w:r>
            <w:r w:rsidRPr="007C430D">
              <w:rPr>
                <w:rFonts w:ascii="Verdana" w:hAnsi="Verdana"/>
                <w:sz w:val="20"/>
                <w:szCs w:val="20"/>
              </w:rPr>
              <w:t>0W</w:t>
            </w:r>
          </w:p>
        </w:tc>
        <w:tc>
          <w:tcPr>
            <w:tcW w:w="1890" w:type="dxa"/>
          </w:tcPr>
          <w:p w14:paraId="3DDD71FF" w14:textId="77777777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6B11EF" w14:textId="3D4F18F9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9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9</w:t>
            </w:r>
            <w:r w:rsidRPr="007C430D">
              <w:rPr>
                <w:rFonts w:ascii="Verdana" w:hAnsi="Verdana"/>
                <w:sz w:val="20"/>
                <w:szCs w:val="20"/>
              </w:rPr>
              <w:t>0VA</w:t>
            </w:r>
          </w:p>
        </w:tc>
        <w:tc>
          <w:tcPr>
            <w:tcW w:w="1715" w:type="dxa"/>
          </w:tcPr>
          <w:p w14:paraId="6D9BF6E8" w14:textId="77777777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91756" w14:paraId="0B354445" w14:textId="77777777" w:rsidTr="00BA0B62">
        <w:trPr>
          <w:jc w:val="center"/>
        </w:trPr>
        <w:tc>
          <w:tcPr>
            <w:tcW w:w="625" w:type="dxa"/>
          </w:tcPr>
          <w:p w14:paraId="4DF1DFD5" w14:textId="4936ECDF" w:rsidR="00991756" w:rsidRDefault="00991756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5324C658" w14:textId="7FB0A802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12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75</w:t>
            </w:r>
            <w:r w:rsidRPr="007C430D">
              <w:rPr>
                <w:rFonts w:ascii="Verdana" w:hAnsi="Verdana"/>
                <w:sz w:val="20"/>
                <w:szCs w:val="20"/>
              </w:rPr>
              <w:t>W</w:t>
            </w:r>
          </w:p>
        </w:tc>
        <w:tc>
          <w:tcPr>
            <w:tcW w:w="1890" w:type="dxa"/>
          </w:tcPr>
          <w:p w14:paraId="44DA0140" w14:textId="01EFA034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4</w:t>
            </w:r>
            <w:r w:rsidR="007C430D" w:rsidRPr="007C430D">
              <w:rPr>
                <w:rFonts w:ascii="Verdana" w:hAnsi="Verdana"/>
                <w:sz w:val="20"/>
                <w:szCs w:val="20"/>
              </w:rPr>
              <w:t>8</w:t>
            </w:r>
            <w:r w:rsidR="007C430D">
              <w:rPr>
                <w:rFonts w:ascii="Verdana" w:hAnsi="Verdana"/>
                <w:sz w:val="20"/>
                <w:szCs w:val="20"/>
              </w:rPr>
              <w:t>0VAr</w:t>
            </w:r>
          </w:p>
        </w:tc>
        <w:tc>
          <w:tcPr>
            <w:tcW w:w="1800" w:type="dxa"/>
          </w:tcPr>
          <w:p w14:paraId="7A6EC193" w14:textId="77777777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06050FA1" w14:textId="77777777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991756" w14:paraId="7117A0CE" w14:textId="77777777" w:rsidTr="00BA0B62">
        <w:trPr>
          <w:jc w:val="center"/>
        </w:trPr>
        <w:tc>
          <w:tcPr>
            <w:tcW w:w="625" w:type="dxa"/>
          </w:tcPr>
          <w:p w14:paraId="1588C810" w14:textId="5B2A0A11" w:rsidR="00991756" w:rsidRDefault="00991756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B6FBBBF" w14:textId="62A7CBA2" w:rsidR="00991756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4</w:t>
            </w:r>
            <w:r w:rsidR="00991756" w:rsidRPr="007C430D">
              <w:rPr>
                <w:rFonts w:ascii="Verdana" w:hAnsi="Verdana"/>
                <w:sz w:val="20"/>
                <w:szCs w:val="20"/>
              </w:rPr>
              <w:t>kW</w:t>
            </w:r>
          </w:p>
        </w:tc>
        <w:tc>
          <w:tcPr>
            <w:tcW w:w="1890" w:type="dxa"/>
          </w:tcPr>
          <w:p w14:paraId="48824F20" w14:textId="77777777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A225611" w14:textId="4DDD6D2F" w:rsidR="00991756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5.8</w:t>
            </w:r>
            <w:r w:rsidR="00991756" w:rsidRPr="007C430D">
              <w:rPr>
                <w:rFonts w:ascii="Verdana" w:hAnsi="Verdana"/>
                <w:sz w:val="20"/>
                <w:szCs w:val="20"/>
              </w:rPr>
              <w:t>kVA</w:t>
            </w:r>
          </w:p>
        </w:tc>
        <w:tc>
          <w:tcPr>
            <w:tcW w:w="1715" w:type="dxa"/>
          </w:tcPr>
          <w:p w14:paraId="224CA30B" w14:textId="77777777" w:rsidR="00991756" w:rsidRPr="007C430D" w:rsidRDefault="00991756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C430D" w14:paraId="6D2E3344" w14:textId="77777777" w:rsidTr="00BA0B62">
        <w:trPr>
          <w:jc w:val="center"/>
        </w:trPr>
        <w:tc>
          <w:tcPr>
            <w:tcW w:w="625" w:type="dxa"/>
          </w:tcPr>
          <w:p w14:paraId="67677AF4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07E4C241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DFCE265" w14:textId="30640058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330VAr</w:t>
            </w:r>
          </w:p>
        </w:tc>
        <w:tc>
          <w:tcPr>
            <w:tcW w:w="1800" w:type="dxa"/>
          </w:tcPr>
          <w:p w14:paraId="19863208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4C3A21C4" w14:textId="4FA55EC2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7C430D">
              <w:rPr>
                <w:rFonts w:ascii="Verdana" w:hAnsi="Verdana"/>
                <w:sz w:val="20"/>
                <w:szCs w:val="20"/>
              </w:rPr>
              <w:t>32</w:t>
            </w:r>
            <w:r w:rsidR="00B61729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7C430D" w14:paraId="0933B741" w14:textId="77777777" w:rsidTr="00BA0B62">
        <w:trPr>
          <w:jc w:val="center"/>
        </w:trPr>
        <w:tc>
          <w:tcPr>
            <w:tcW w:w="625" w:type="dxa"/>
          </w:tcPr>
          <w:p w14:paraId="759750F9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490A4622" w14:textId="1F28D624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330W</w:t>
            </w:r>
          </w:p>
        </w:tc>
        <w:tc>
          <w:tcPr>
            <w:tcW w:w="1890" w:type="dxa"/>
          </w:tcPr>
          <w:p w14:paraId="2A3172ED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4612A924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4EFA903" w14:textId="204CBE75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21.34</w:t>
            </w:r>
            <w:r w:rsidR="00B61729">
              <w:rPr>
                <w:rFonts w:ascii="Verdana" w:hAnsi="Verdana"/>
                <w:sz w:val="20"/>
                <w:szCs w:val="20"/>
              </w:rPr>
              <w:t>˚</w:t>
            </w:r>
          </w:p>
        </w:tc>
      </w:tr>
      <w:tr w:rsidR="007C430D" w14:paraId="1885760F" w14:textId="77777777" w:rsidTr="00BA0B62">
        <w:trPr>
          <w:jc w:val="center"/>
        </w:trPr>
        <w:tc>
          <w:tcPr>
            <w:tcW w:w="625" w:type="dxa"/>
          </w:tcPr>
          <w:p w14:paraId="4DD81374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6F2D77" w14:textId="387E3E8A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1.2kW</w:t>
            </w:r>
          </w:p>
        </w:tc>
        <w:tc>
          <w:tcPr>
            <w:tcW w:w="1890" w:type="dxa"/>
          </w:tcPr>
          <w:p w14:paraId="453036C0" w14:textId="2C25E424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397.21VAr</w:t>
            </w:r>
          </w:p>
        </w:tc>
        <w:tc>
          <w:tcPr>
            <w:tcW w:w="1800" w:type="dxa"/>
          </w:tcPr>
          <w:p w14:paraId="65B13BCA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5B4F9EA1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C430D" w14:paraId="5668B358" w14:textId="77777777" w:rsidTr="00BA0B62">
        <w:trPr>
          <w:jc w:val="center"/>
        </w:trPr>
        <w:tc>
          <w:tcPr>
            <w:tcW w:w="625" w:type="dxa"/>
          </w:tcPr>
          <w:p w14:paraId="34D03106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31F58467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2E5395D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ED66560" w14:textId="585C0779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1217VA</w:t>
            </w:r>
          </w:p>
        </w:tc>
        <w:tc>
          <w:tcPr>
            <w:tcW w:w="1715" w:type="dxa"/>
          </w:tcPr>
          <w:p w14:paraId="21FBDD62" w14:textId="3DB5DCCE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15.76˚</w:t>
            </w:r>
          </w:p>
        </w:tc>
      </w:tr>
      <w:tr w:rsidR="007C430D" w14:paraId="047BFE05" w14:textId="77777777" w:rsidTr="00BA0B62">
        <w:trPr>
          <w:jc w:val="center"/>
        </w:trPr>
        <w:tc>
          <w:tcPr>
            <w:tcW w:w="625" w:type="dxa"/>
          </w:tcPr>
          <w:p w14:paraId="211CE52F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6C90FC96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136EF65" w14:textId="527D5897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23VAr</w:t>
            </w:r>
          </w:p>
        </w:tc>
        <w:tc>
          <w:tcPr>
            <w:tcW w:w="1800" w:type="dxa"/>
          </w:tcPr>
          <w:p w14:paraId="038AB48F" w14:textId="1D61E546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143VA</w:t>
            </w:r>
          </w:p>
        </w:tc>
        <w:tc>
          <w:tcPr>
            <w:tcW w:w="1715" w:type="dxa"/>
          </w:tcPr>
          <w:p w14:paraId="7B3D94A2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  <w:tr w:rsidR="007C430D" w14:paraId="1C49504B" w14:textId="77777777" w:rsidTr="00BA0B62">
        <w:trPr>
          <w:jc w:val="center"/>
        </w:trPr>
        <w:tc>
          <w:tcPr>
            <w:tcW w:w="625" w:type="dxa"/>
          </w:tcPr>
          <w:p w14:paraId="2B8BC285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2BB22C6E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D5F2FB5" w14:textId="5F27CD0F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1kVAr</w:t>
            </w:r>
          </w:p>
        </w:tc>
        <w:tc>
          <w:tcPr>
            <w:tcW w:w="1800" w:type="dxa"/>
          </w:tcPr>
          <w:p w14:paraId="77B611FC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1EDCEBA8" w14:textId="05C885DC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22.5˚</w:t>
            </w:r>
          </w:p>
        </w:tc>
      </w:tr>
      <w:tr w:rsidR="007C430D" w14:paraId="23276E5D" w14:textId="77777777" w:rsidTr="00BA0B62">
        <w:trPr>
          <w:jc w:val="center"/>
        </w:trPr>
        <w:tc>
          <w:tcPr>
            <w:tcW w:w="625" w:type="dxa"/>
          </w:tcPr>
          <w:p w14:paraId="3B48DE69" w14:textId="77777777" w:rsidR="007C430D" w:rsidRDefault="007C430D" w:rsidP="007C430D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8939BC" w14:textId="3099FA29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1514W</w:t>
            </w:r>
          </w:p>
        </w:tc>
        <w:tc>
          <w:tcPr>
            <w:tcW w:w="1890" w:type="dxa"/>
          </w:tcPr>
          <w:p w14:paraId="2C78C81A" w14:textId="2A6C5CFE" w:rsidR="007C430D" w:rsidRPr="007C430D" w:rsidRDefault="00B61729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316.2VAr</w:t>
            </w:r>
          </w:p>
        </w:tc>
        <w:tc>
          <w:tcPr>
            <w:tcW w:w="1800" w:type="dxa"/>
          </w:tcPr>
          <w:p w14:paraId="30A14904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5" w:type="dxa"/>
          </w:tcPr>
          <w:p w14:paraId="367AE171" w14:textId="77777777" w:rsidR="007C430D" w:rsidRPr="007C430D" w:rsidRDefault="007C430D" w:rsidP="007C430D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7994E17" w14:textId="64A40FCF" w:rsidR="009807BD" w:rsidRPr="00D62F30" w:rsidRDefault="009807BD" w:rsidP="009A1D64">
      <w:pPr>
        <w:tabs>
          <w:tab w:val="left" w:pos="2026"/>
        </w:tabs>
        <w:spacing w:after="0"/>
        <w:rPr>
          <w:rFonts w:ascii="Verdana" w:hAnsi="Verdana"/>
          <w:sz w:val="20"/>
          <w:szCs w:val="20"/>
        </w:rPr>
      </w:pPr>
    </w:p>
    <w:sectPr w:rsidR="009807BD" w:rsidRPr="00D62F30" w:rsidSect="005B29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F0B0" w14:textId="77777777" w:rsidR="00E204A5" w:rsidRPr="007C2507" w:rsidRDefault="00E204A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EF4" w14:textId="77777777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5A06" w14:textId="77777777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504977F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F4FE3A2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39782F2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14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DD59A6">
      <w:rPr>
        <w:rFonts w:ascii="BankGothic Lt BT" w:hAnsi="BankGothic Lt BT"/>
        <w:caps/>
        <w:sz w:val="16"/>
        <w:szCs w:val="18"/>
      </w:rPr>
      <w:t>14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DF01" w14:textId="77777777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53D918" w14:textId="77777777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09A7" w14:textId="77777777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65F15EC" w14:textId="77777777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204A5" w14:paraId="416D726C" w14:textId="77777777" w:rsidTr="00E130F3">
      <w:tc>
        <w:tcPr>
          <w:tcW w:w="630" w:type="dxa"/>
        </w:tcPr>
        <w:p w14:paraId="60918204" w14:textId="77777777" w:rsidR="00E204A5" w:rsidRDefault="00E204A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9C9F22D" wp14:editId="335C8BEE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935B66F" w14:textId="77777777" w:rsidR="00E204A5" w:rsidRPr="007C2507" w:rsidRDefault="00E204A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CA49824" w14:textId="77777777" w:rsidR="00E204A5" w:rsidRDefault="00E204A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070EC4D" wp14:editId="0725FA5A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CB6ECE" w14:textId="77777777" w:rsidR="00E204A5" w:rsidRPr="00B025CF" w:rsidRDefault="00E204A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D64C7AE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D59A6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5DDE4BE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D59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D59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08D44A1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DD59A6">
      <w:rPr>
        <w:rFonts w:ascii="BankGothic Lt BT" w:hAnsi="BankGothic Lt BT"/>
        <w:caps/>
        <w:sz w:val="24"/>
        <w:szCs w:val="24"/>
      </w:rPr>
      <w:t>Power Triangle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B291694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D59A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D59A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2E30A74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D59A6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2B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166EE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07E105B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8A8571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53C6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12D1156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148D0EEF"/>
    <w:multiLevelType w:val="hybridMultilevel"/>
    <w:tmpl w:val="DFEABF7A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CC6195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6C5F0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1D93458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1F3B5A6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6E2A1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218B016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5" w15:restartNumberingAfterBreak="0">
    <w:nsid w:val="21D35AF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6" w15:restartNumberingAfterBreak="0">
    <w:nsid w:val="24F86A1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264729A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 w15:restartNumberingAfterBreak="0">
    <w:nsid w:val="28370FB0"/>
    <w:multiLevelType w:val="hybridMultilevel"/>
    <w:tmpl w:val="9F88B70E"/>
    <w:lvl w:ilvl="0" w:tplc="08364538">
      <w:start w:val="1"/>
      <w:numFmt w:val="upperLetter"/>
      <w:lvlText w:val="%1."/>
      <w:lvlJc w:val="left"/>
      <w:pPr>
        <w:ind w:left="1299" w:hanging="435"/>
      </w:pPr>
      <w:rPr>
        <w:rFonts w:ascii="Verdana" w:hAnsi="Verdan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2EB22709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0" w15:restartNumberingAfterBreak="0">
    <w:nsid w:val="2F9A65E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 w15:restartNumberingAfterBreak="0">
    <w:nsid w:val="319A1E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2" w15:restartNumberingAfterBreak="0">
    <w:nsid w:val="3A4070C2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3" w15:restartNumberingAfterBreak="0">
    <w:nsid w:val="3B2B2AD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4" w15:restartNumberingAfterBreak="0">
    <w:nsid w:val="401365F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5" w15:restartNumberingAfterBreak="0">
    <w:nsid w:val="47D4623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6" w15:restartNumberingAfterBreak="0">
    <w:nsid w:val="4BB521E5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7" w15:restartNumberingAfterBreak="0">
    <w:nsid w:val="4D8403F2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8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9" w15:restartNumberingAfterBreak="0">
    <w:nsid w:val="5767457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0" w15:restartNumberingAfterBreak="0">
    <w:nsid w:val="590C6A8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1" w15:restartNumberingAfterBreak="0">
    <w:nsid w:val="5BF5121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5FCF5F8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3" w15:restartNumberingAfterBreak="0">
    <w:nsid w:val="653861BD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4" w15:restartNumberingAfterBreak="0">
    <w:nsid w:val="66CE4A26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5" w15:restartNumberingAfterBreak="0">
    <w:nsid w:val="684A2BE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6" w15:restartNumberingAfterBreak="0">
    <w:nsid w:val="6C8F71C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7" w15:restartNumberingAfterBreak="0">
    <w:nsid w:val="6EFE4FE0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8" w15:restartNumberingAfterBreak="0">
    <w:nsid w:val="6FF55D0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9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0" w15:restartNumberingAfterBreak="0">
    <w:nsid w:val="799812C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1" w15:restartNumberingAfterBreak="0">
    <w:nsid w:val="7A1F5AE4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2" w15:restartNumberingAfterBreak="0">
    <w:nsid w:val="7DC12A5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32"/>
  </w:num>
  <w:num w:numId="5">
    <w:abstractNumId w:val="41"/>
  </w:num>
  <w:num w:numId="6">
    <w:abstractNumId w:val="26"/>
  </w:num>
  <w:num w:numId="7">
    <w:abstractNumId w:val="30"/>
  </w:num>
  <w:num w:numId="8">
    <w:abstractNumId w:val="33"/>
  </w:num>
  <w:num w:numId="9">
    <w:abstractNumId w:val="29"/>
  </w:num>
  <w:num w:numId="10">
    <w:abstractNumId w:val="14"/>
  </w:num>
  <w:num w:numId="11">
    <w:abstractNumId w:val="24"/>
  </w:num>
  <w:num w:numId="12">
    <w:abstractNumId w:val="16"/>
  </w:num>
  <w:num w:numId="13">
    <w:abstractNumId w:val="19"/>
  </w:num>
  <w:num w:numId="14">
    <w:abstractNumId w:val="20"/>
  </w:num>
  <w:num w:numId="15">
    <w:abstractNumId w:val="34"/>
  </w:num>
  <w:num w:numId="16">
    <w:abstractNumId w:val="36"/>
  </w:num>
  <w:num w:numId="17">
    <w:abstractNumId w:val="35"/>
  </w:num>
  <w:num w:numId="18">
    <w:abstractNumId w:val="40"/>
  </w:num>
  <w:num w:numId="19">
    <w:abstractNumId w:val="8"/>
  </w:num>
  <w:num w:numId="20">
    <w:abstractNumId w:val="21"/>
  </w:num>
  <w:num w:numId="21">
    <w:abstractNumId w:val="3"/>
  </w:num>
  <w:num w:numId="22">
    <w:abstractNumId w:val="13"/>
  </w:num>
  <w:num w:numId="23">
    <w:abstractNumId w:val="17"/>
  </w:num>
  <w:num w:numId="24">
    <w:abstractNumId w:val="0"/>
  </w:num>
  <w:num w:numId="25">
    <w:abstractNumId w:val="11"/>
  </w:num>
  <w:num w:numId="26">
    <w:abstractNumId w:val="10"/>
  </w:num>
  <w:num w:numId="27">
    <w:abstractNumId w:val="9"/>
  </w:num>
  <w:num w:numId="28">
    <w:abstractNumId w:val="37"/>
  </w:num>
  <w:num w:numId="29">
    <w:abstractNumId w:val="39"/>
  </w:num>
  <w:num w:numId="30">
    <w:abstractNumId w:val="28"/>
  </w:num>
  <w:num w:numId="31">
    <w:abstractNumId w:val="25"/>
  </w:num>
  <w:num w:numId="32">
    <w:abstractNumId w:val="22"/>
  </w:num>
  <w:num w:numId="33">
    <w:abstractNumId w:val="4"/>
  </w:num>
  <w:num w:numId="34">
    <w:abstractNumId w:val="23"/>
  </w:num>
  <w:num w:numId="35">
    <w:abstractNumId w:val="31"/>
  </w:num>
  <w:num w:numId="36">
    <w:abstractNumId w:val="2"/>
  </w:num>
  <w:num w:numId="37">
    <w:abstractNumId w:val="38"/>
  </w:num>
  <w:num w:numId="38">
    <w:abstractNumId w:val="5"/>
  </w:num>
  <w:num w:numId="39">
    <w:abstractNumId w:val="18"/>
  </w:num>
  <w:num w:numId="40">
    <w:abstractNumId w:val="27"/>
  </w:num>
  <w:num w:numId="41">
    <w:abstractNumId w:val="42"/>
  </w:num>
  <w:num w:numId="42">
    <w:abstractNumId w:val="6"/>
  </w:num>
  <w:num w:numId="43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962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9175B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62B5-1603-451F-B28B-15D0F7A8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2018-08-02T16:06:00Z</cp:lastPrinted>
  <dcterms:created xsi:type="dcterms:W3CDTF">2018-08-02T16:05:00Z</dcterms:created>
  <dcterms:modified xsi:type="dcterms:W3CDTF">2018-08-02T17:52:00Z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Power Triangle</vt:lpwstr>
  </property>
  <property fmtid="{D5CDD505-2E9C-101B-9397-08002B2CF9AE}" pid="4" name="DocNum">
    <vt:i4>14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