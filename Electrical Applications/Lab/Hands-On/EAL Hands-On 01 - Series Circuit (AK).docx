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74E80D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E4611">
        <w:rPr>
          <w:rFonts w:ascii="Verdana" w:hAnsi="Verdana"/>
          <w:b/>
          <w:sz w:val="24"/>
          <w:szCs w:val="24"/>
        </w:rPr>
        <w:t>Series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E4611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E4611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D4F0D7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E461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E4611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E4611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5C2EE15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521D8A" w:rsidRPr="00521D8A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4A6250" w:rsidRPr="004A6250">
        <w:rPr>
          <w:rFonts w:ascii="Verdana" w:hAnsi="Verdana"/>
          <w:sz w:val="20"/>
          <w:szCs w:val="20"/>
          <w:highlight w:val="yellow"/>
        </w:rPr>
        <w:t>37pts.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2CB33ECA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B65BB9">
        <w:rPr>
          <w:rFonts w:ascii="Verdana" w:hAnsi="Verdana"/>
          <w:sz w:val="20"/>
          <w:szCs w:val="20"/>
        </w:rPr>
        <w:t xml:space="preserve">calculate </w:t>
      </w:r>
      <w:r w:rsidR="001C470C">
        <w:rPr>
          <w:rFonts w:ascii="Verdana" w:hAnsi="Verdana"/>
          <w:sz w:val="20"/>
          <w:szCs w:val="20"/>
        </w:rPr>
        <w:t xml:space="preserve">power, voltage and </w:t>
      </w:r>
      <w:r w:rsidR="00B65BB9">
        <w:rPr>
          <w:rFonts w:ascii="Verdana" w:hAnsi="Verdana"/>
          <w:sz w:val="20"/>
          <w:szCs w:val="20"/>
        </w:rPr>
        <w:t xml:space="preserve">current values </w:t>
      </w:r>
      <w:r w:rsidR="001C470C">
        <w:rPr>
          <w:rFonts w:ascii="Verdana" w:hAnsi="Verdana"/>
          <w:sz w:val="20"/>
          <w:szCs w:val="20"/>
        </w:rPr>
        <w:t>based on the specified resistors in a series circuit using Ohm’s and Watt’s laws.</w:t>
      </w:r>
    </w:p>
    <w:p w14:paraId="7355094D" w14:textId="7B458A5F" w:rsidR="004861DB" w:rsidRDefault="001C470C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construct the designed series circuit and measure voltage and current readings and calculate power based on the actual readings</w:t>
      </w:r>
      <w:r w:rsidR="004861DB">
        <w:rPr>
          <w:rFonts w:ascii="Verdana" w:hAnsi="Verdana"/>
          <w:sz w:val="20"/>
          <w:szCs w:val="20"/>
        </w:rPr>
        <w:t>.</w:t>
      </w:r>
    </w:p>
    <w:p w14:paraId="6430F90F" w14:textId="682E2259" w:rsidR="001C470C" w:rsidRDefault="001C470C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evaluate if the circuit is performing to design standards.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1B93228C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DE4611">
        <w:rPr>
          <w:rFonts w:ascii="Verdana" w:hAnsi="Verdana"/>
          <w:sz w:val="20"/>
          <w:szCs w:val="20"/>
        </w:rPr>
        <w:t>Hands On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4379757F" w:rsidR="003D5A8E" w:rsidRDefault="001C470C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145806A" w14:textId="00237559" w:rsidR="003D5A8E" w:rsidRDefault="001C470C" w:rsidP="003D5A8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table below first calculate the </w:t>
      </w:r>
      <w:r w:rsidRPr="00694881">
        <w:rPr>
          <w:rFonts w:ascii="Verdana" w:hAnsi="Verdana"/>
          <w:i/>
          <w:sz w:val="20"/>
          <w:szCs w:val="20"/>
        </w:rPr>
        <w:t>design</w:t>
      </w:r>
      <w:r>
        <w:rPr>
          <w:rFonts w:ascii="Verdana" w:hAnsi="Verdana"/>
          <w:sz w:val="20"/>
          <w:szCs w:val="20"/>
        </w:rPr>
        <w:t xml:space="preserve"> quantities for each component </w:t>
      </w:r>
      <w:r w:rsidR="00694881">
        <w:rPr>
          <w:rFonts w:ascii="Verdana" w:hAnsi="Verdana"/>
          <w:sz w:val="20"/>
          <w:szCs w:val="20"/>
        </w:rPr>
        <w:t>in the</w:t>
      </w:r>
      <w:r>
        <w:rPr>
          <w:rFonts w:ascii="Verdana" w:hAnsi="Verdana"/>
          <w:sz w:val="20"/>
          <w:szCs w:val="20"/>
        </w:rPr>
        <w:t xml:space="preserve"> series circuit</w:t>
      </w:r>
      <w:r w:rsidR="00870A4D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Record the results </w:t>
      </w:r>
      <w:r w:rsidR="00694881">
        <w:rPr>
          <w:rFonts w:ascii="Verdana" w:hAnsi="Verdana"/>
          <w:sz w:val="20"/>
          <w:szCs w:val="20"/>
        </w:rPr>
        <w:t xml:space="preserve">in the </w:t>
      </w:r>
      <w:r w:rsidR="00694881" w:rsidRPr="00917224">
        <w:rPr>
          <w:rFonts w:ascii="Verdana" w:hAnsi="Verdana"/>
          <w:sz w:val="20"/>
          <w:szCs w:val="20"/>
          <w:u w:val="single"/>
        </w:rPr>
        <w:t>Calculation</w:t>
      </w:r>
      <w:r w:rsidR="00694881">
        <w:rPr>
          <w:rFonts w:ascii="Verdana" w:hAnsi="Verdana"/>
          <w:sz w:val="20"/>
          <w:szCs w:val="20"/>
        </w:rPr>
        <w:t xml:space="preserve"> section </w:t>
      </w:r>
      <w:r w:rsidR="00917224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 xml:space="preserve">able </w:t>
      </w:r>
      <w:r w:rsidR="00917224">
        <w:rPr>
          <w:rFonts w:ascii="Verdana" w:hAnsi="Verdana"/>
          <w:sz w:val="20"/>
          <w:szCs w:val="20"/>
        </w:rPr>
        <w:t>below</w:t>
      </w:r>
      <w:r>
        <w:rPr>
          <w:rFonts w:ascii="Verdana" w:hAnsi="Verdana"/>
          <w:sz w:val="20"/>
          <w:szCs w:val="20"/>
        </w:rPr>
        <w:t>. After computations are complete</w:t>
      </w:r>
      <w:r w:rsidR="00917224">
        <w:rPr>
          <w:rFonts w:ascii="Verdana" w:hAnsi="Verdana"/>
          <w:sz w:val="20"/>
          <w:szCs w:val="20"/>
        </w:rPr>
        <w:t xml:space="preserve"> and recorded</w:t>
      </w:r>
      <w:r>
        <w:rPr>
          <w:rFonts w:ascii="Verdana" w:hAnsi="Verdana"/>
          <w:sz w:val="20"/>
          <w:szCs w:val="20"/>
        </w:rPr>
        <w:t>, gather the necessary components and construct the circuit on you</w:t>
      </w:r>
      <w:r w:rsidR="00917224"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proto-board. Take all appropriate measurements and </w:t>
      </w:r>
      <w:r w:rsidR="00917224">
        <w:rPr>
          <w:rFonts w:ascii="Verdana" w:hAnsi="Verdana"/>
          <w:sz w:val="20"/>
          <w:szCs w:val="20"/>
        </w:rPr>
        <w:t>record</w:t>
      </w:r>
      <w:r>
        <w:rPr>
          <w:rFonts w:ascii="Verdana" w:hAnsi="Verdana"/>
          <w:sz w:val="20"/>
          <w:szCs w:val="20"/>
        </w:rPr>
        <w:t xml:space="preserve"> the</w:t>
      </w:r>
      <w:r w:rsidR="00917224">
        <w:rPr>
          <w:rFonts w:ascii="Verdana" w:hAnsi="Verdana"/>
          <w:sz w:val="20"/>
          <w:szCs w:val="20"/>
        </w:rPr>
        <w:t xml:space="preserve"> measurement quantities in the </w:t>
      </w:r>
      <w:r w:rsidR="00917224">
        <w:rPr>
          <w:rFonts w:ascii="Verdana" w:hAnsi="Verdana"/>
          <w:sz w:val="20"/>
          <w:szCs w:val="20"/>
          <w:u w:val="single"/>
        </w:rPr>
        <w:t>Measurement</w:t>
      </w:r>
      <w:r w:rsidR="00917224">
        <w:rPr>
          <w:rFonts w:ascii="Verdana" w:hAnsi="Verdana"/>
          <w:sz w:val="20"/>
          <w:szCs w:val="20"/>
        </w:rPr>
        <w:t xml:space="preserve"> section below. Use measured readings to calculate the power.</w:t>
      </w:r>
    </w:p>
    <w:p w14:paraId="164DE1B8" w14:textId="54BF25E8" w:rsidR="00DA1DDF" w:rsidRDefault="00DA1DDF" w:rsidP="00DA1DDF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2470FB3E" w:rsidR="009B389D" w:rsidRDefault="00917224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917224">
        <w:rPr>
          <w:noProof/>
        </w:rPr>
        <w:drawing>
          <wp:inline distT="0" distB="0" distL="0" distR="0" wp14:anchorId="7131177E" wp14:editId="029EE2D7">
            <wp:extent cx="1814195" cy="213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DA1DDF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2F71CC1A" w:rsidR="00436F29" w:rsidRPr="00CC14BC" w:rsidRDefault="0013600E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=330Ω,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=820Ω,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=1.2kΩ</m:t>
          </m:r>
        </m:oMath>
      </m:oMathPara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366D16EB" w14:textId="77A1ED1E" w:rsidR="00C56AB2" w:rsidRDefault="00C56AB2" w:rsidP="009B389D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1A129C60" w14:textId="35F525C6" w:rsidR="00C56AB2" w:rsidRDefault="00C56AB2" w:rsidP="00E2510F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following values base</w:t>
      </w:r>
      <w:r w:rsidR="003C35BE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on </w:t>
      </w:r>
      <w:r w:rsidR="00E2510F">
        <w:rPr>
          <w:rFonts w:ascii="Verdana" w:hAnsi="Verdana"/>
          <w:sz w:val="20"/>
          <w:szCs w:val="20"/>
        </w:rPr>
        <w:t xml:space="preserve">Ohm’s </w:t>
      </w:r>
      <w:r w:rsidR="00917224">
        <w:rPr>
          <w:rFonts w:ascii="Verdana" w:hAnsi="Verdana"/>
          <w:sz w:val="20"/>
          <w:szCs w:val="20"/>
        </w:rPr>
        <w:t xml:space="preserve">and Watt’s </w:t>
      </w:r>
      <w:r w:rsidR="00E2510F">
        <w:rPr>
          <w:rFonts w:ascii="Verdana" w:hAnsi="Verdana"/>
          <w:sz w:val="20"/>
          <w:szCs w:val="20"/>
        </w:rPr>
        <w:t>law</w:t>
      </w:r>
      <w:r w:rsidR="00917224">
        <w:rPr>
          <w:rFonts w:ascii="Verdana" w:hAnsi="Verdana"/>
          <w:sz w:val="20"/>
          <w:szCs w:val="20"/>
        </w:rPr>
        <w:t>s</w:t>
      </w:r>
      <w:r w:rsidR="00E2510F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3C35BE" w:rsidRPr="00DD3F5F" w14:paraId="3BD2D83E" w14:textId="77777777" w:rsidTr="00917224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C2384D9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C4E07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23A2A2D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C70CCB3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69CC62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2C461D" w:rsidRPr="00DD3F5F" w14:paraId="6AE12BE8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2BE9A1E" w14:textId="77777777" w:rsidR="002C461D" w:rsidRPr="00DD3F5F" w:rsidRDefault="002C461D" w:rsidP="002C461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2B3157" w14:textId="51C1964D" w:rsidR="002C461D" w:rsidRPr="004A6250" w:rsidRDefault="002C461D" w:rsidP="002C461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5.976mW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10922C" w14:textId="0D75FB5D" w:rsidR="002C461D" w:rsidRPr="004A6250" w:rsidRDefault="002C461D" w:rsidP="002C461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62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255</w:t>
            </w:r>
            <w:r w:rsidRPr="004A62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7C48B55" w14:textId="3164E0AF" w:rsidR="002C461D" w:rsidRPr="004A6250" w:rsidRDefault="002C461D" w:rsidP="002C461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62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330Ω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2248D" w14:textId="58C952A3" w:rsidR="002C461D" w:rsidRPr="004A6250" w:rsidRDefault="002C461D" w:rsidP="002C461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62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1.4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04</w:t>
            </w:r>
            <w:r w:rsidRPr="004A62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V</w:t>
            </w:r>
          </w:p>
        </w:tc>
      </w:tr>
      <w:tr w:rsidR="002C461D" w:rsidRPr="00DD3F5F" w14:paraId="2C3053A5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5E58B1" w14:textId="77777777" w:rsidR="002C461D" w:rsidRPr="00DD3F5F" w:rsidRDefault="002C461D" w:rsidP="002C461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D706B" w14:textId="4BEC31BF" w:rsidR="002C461D" w:rsidRPr="004A6250" w:rsidRDefault="002C461D" w:rsidP="002C461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14.848mW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04E84D9" w14:textId="585A4C59" w:rsidR="002C461D" w:rsidRPr="004A6250" w:rsidRDefault="002C461D" w:rsidP="002C461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62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255</w:t>
            </w:r>
            <w:r w:rsidRPr="004A62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4B59B7" w14:textId="2553E0D5" w:rsidR="002C461D" w:rsidRPr="004A6250" w:rsidRDefault="002C461D" w:rsidP="002C461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62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8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</w:t>
            </w:r>
            <w:r w:rsidRPr="004A62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9600" w14:textId="33C877A0" w:rsidR="002C461D" w:rsidRPr="004A6250" w:rsidRDefault="002C461D" w:rsidP="002C461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62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489</w:t>
            </w:r>
            <w:r w:rsidRPr="004A62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V</w:t>
            </w:r>
          </w:p>
        </w:tc>
      </w:tr>
      <w:tr w:rsidR="002C461D" w:rsidRPr="00DD3F5F" w14:paraId="4E134397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505AC05" w14:textId="77777777" w:rsidR="002C461D" w:rsidRPr="00DD3F5F" w:rsidRDefault="002C461D" w:rsidP="002C461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515CE" w14:textId="16AC9A0A" w:rsidR="002C461D" w:rsidRPr="004A6250" w:rsidRDefault="002C461D" w:rsidP="002C461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21.729mW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9425F72" w14:textId="152B6BFB" w:rsidR="002C461D" w:rsidRPr="004A6250" w:rsidRDefault="002C461D" w:rsidP="002C461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62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255</w:t>
            </w:r>
            <w:r w:rsidRPr="004A62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2546990" w14:textId="77457555" w:rsidR="002C461D" w:rsidRPr="004A6250" w:rsidRDefault="002C461D" w:rsidP="002C461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</w:t>
            </w:r>
            <w:r w:rsidRPr="004A62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884A" w14:textId="5200F264" w:rsidR="002C461D" w:rsidRPr="004A6250" w:rsidRDefault="002C461D" w:rsidP="002C461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5.106V</w:t>
            </w:r>
          </w:p>
        </w:tc>
      </w:tr>
      <w:tr w:rsidR="003C35BE" w:rsidRPr="00DD3F5F" w14:paraId="730E56C1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414E759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C25F6" w14:textId="27A7726B" w:rsidR="003C35BE" w:rsidRPr="004A6250" w:rsidRDefault="002C461D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42.553mW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4492609" w14:textId="3D669E06" w:rsidR="003C35BE" w:rsidRPr="004A6250" w:rsidRDefault="00521D8A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62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</w:t>
            </w:r>
            <w:r w:rsidR="002C461D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255</w:t>
            </w:r>
            <w:r w:rsidRPr="004A62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544EEAE" w14:textId="7052392D" w:rsidR="003C35BE" w:rsidRPr="004A6250" w:rsidRDefault="00A174A7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2.3</w:t>
            </w:r>
            <w:r w:rsidR="002C461D">
              <w:rPr>
                <w:rFonts w:ascii="Verdana" w:hAnsi="Verdana"/>
                <w:noProof/>
                <w:sz w:val="20"/>
                <w:szCs w:val="20"/>
                <w:highlight w:val="yellow"/>
              </w:rPr>
              <w:t>5</w:t>
            </w:r>
            <w:r w:rsidR="00521D8A" w:rsidRPr="004A62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40A8" w14:textId="51365D08" w:rsidR="003C35BE" w:rsidRPr="004A6250" w:rsidRDefault="00521D8A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4A6250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10V</w:t>
            </w:r>
          </w:p>
        </w:tc>
      </w:tr>
    </w:tbl>
    <w:p w14:paraId="7832F609" w14:textId="7B663D33" w:rsidR="001358B9" w:rsidRDefault="001358B9" w:rsidP="0001396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6EA535F3" w14:textId="3F8458EA" w:rsidR="00917224" w:rsidRDefault="00917224" w:rsidP="00917224">
      <w:pPr>
        <w:pStyle w:val="ListParagraph"/>
        <w:numPr>
          <w:ilvl w:val="0"/>
          <w:numId w:val="19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Gather components and construct the circuit found on the previous page.</w:t>
      </w:r>
    </w:p>
    <w:p w14:paraId="2BE2AF93" w14:textId="07DC8297" w:rsidR="00917224" w:rsidRDefault="00917224" w:rsidP="00917224">
      <w:pPr>
        <w:pStyle w:val="ListParagraph"/>
        <w:numPr>
          <w:ilvl w:val="0"/>
          <w:numId w:val="19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Measure the resistance, voltage and current </w:t>
      </w:r>
      <w:r w:rsidR="00694881">
        <w:rPr>
          <w:rFonts w:ascii="Verdana" w:hAnsi="Verdana"/>
          <w:sz w:val="20"/>
          <w:szCs w:val="20"/>
        </w:rPr>
        <w:t>for each component in</w:t>
      </w:r>
      <w:r>
        <w:rPr>
          <w:rFonts w:ascii="Verdana" w:hAnsi="Verdana"/>
          <w:sz w:val="20"/>
          <w:szCs w:val="20"/>
        </w:rPr>
        <w:t xml:space="preserve"> the circuit and record </w:t>
      </w:r>
      <w:r w:rsidR="00694881">
        <w:rPr>
          <w:rFonts w:ascii="Verdana" w:hAnsi="Verdana"/>
          <w:sz w:val="20"/>
          <w:szCs w:val="20"/>
        </w:rPr>
        <w:t>the values in</w:t>
      </w:r>
      <w:r>
        <w:rPr>
          <w:rFonts w:ascii="Verdana" w:hAnsi="Verdana"/>
          <w:sz w:val="20"/>
          <w:szCs w:val="20"/>
        </w:rPr>
        <w:t xml:space="preserve"> the table below. </w:t>
      </w:r>
      <w:r w:rsidR="0013600E">
        <w:rPr>
          <w:rFonts w:ascii="Verdana" w:hAnsi="Verdana"/>
          <w:b/>
          <w:sz w:val="20"/>
          <w:szCs w:val="20"/>
          <w:u w:val="single"/>
        </w:rPr>
        <w:t>Have your instructor witness you taking voltage and current readings</w:t>
      </w:r>
      <w:r w:rsidR="0013600E">
        <w:rPr>
          <w:rFonts w:ascii="Verdana" w:hAnsi="Verdana"/>
          <w:sz w:val="20"/>
          <w:szCs w:val="20"/>
        </w:rPr>
        <w:t>.</w:t>
      </w:r>
      <w:r w:rsidR="0013600E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Use the measured values to calculate the actual powers in the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917224" w:rsidRPr="00DD3F5F" w14:paraId="54486A7B" w14:textId="77777777" w:rsidTr="0003474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C6BD3EE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AE27A0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73320FB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F8520B0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43E22A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917224" w:rsidRPr="00DD3F5F" w14:paraId="457C0114" w14:textId="77777777" w:rsidTr="0003474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929C905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1CAF0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CA3386B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CB85BE7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AA90A5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17224" w:rsidRPr="00DD3F5F" w14:paraId="5198433E" w14:textId="77777777" w:rsidTr="0003474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1422EC3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08C828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2F36DCA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FC7AE41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74E594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17224" w:rsidRPr="00DD3F5F" w14:paraId="03B81552" w14:textId="77777777" w:rsidTr="0003474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958919D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D72A0C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A74EB6C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27858A4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D4D37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17224" w:rsidRPr="00DD3F5F" w14:paraId="046E562D" w14:textId="77777777" w:rsidTr="0003474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8169234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9D33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E26BDE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9510248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16DCE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3E97877C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7ECE35CF" w14:textId="63A527CF" w:rsidR="00402BB9" w:rsidRDefault="00694881" w:rsidP="003F5ACD">
      <w:pPr>
        <w:pStyle w:val="ListParagraph"/>
        <w:numPr>
          <w:ilvl w:val="0"/>
          <w:numId w:val="16"/>
        </w:numPr>
        <w:spacing w:after="4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common measurement in this circuit</w:t>
      </w:r>
      <w:r w:rsidR="003C35BE">
        <w:rPr>
          <w:rFonts w:ascii="Verdana" w:hAnsi="Verdana"/>
          <w:sz w:val="20"/>
          <w:szCs w:val="20"/>
        </w:rPr>
        <w:t>?</w:t>
      </w:r>
      <w:r w:rsidR="004A6250">
        <w:rPr>
          <w:rFonts w:ascii="Verdana" w:hAnsi="Verdana"/>
          <w:sz w:val="20"/>
          <w:szCs w:val="20"/>
        </w:rPr>
        <w:t xml:space="preserve"> </w:t>
      </w:r>
      <w:r w:rsidR="004A6250" w:rsidRPr="004A6250">
        <w:rPr>
          <w:rFonts w:ascii="Verdana" w:hAnsi="Verdana"/>
          <w:sz w:val="20"/>
          <w:szCs w:val="20"/>
          <w:highlight w:val="yellow"/>
        </w:rPr>
        <w:t>Current</w:t>
      </w:r>
    </w:p>
    <w:p w14:paraId="41977086" w14:textId="7DB81CA7" w:rsidR="003F5ACD" w:rsidRDefault="003F5ACD" w:rsidP="003F5ACD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another resistor was added in series, how would the circuit be affected?</w:t>
      </w:r>
    </w:p>
    <w:p w14:paraId="69C49D2B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current would decrease</w:t>
      </w:r>
    </w:p>
    <w:p w14:paraId="36CE6851" w14:textId="6843B54D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Circuit resistance would increase</w:t>
      </w:r>
    </w:p>
    <w:p w14:paraId="2784C245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supply will dissipate more heat</w:t>
      </w:r>
    </w:p>
    <w:p w14:paraId="2B1D988D" w14:textId="77777777" w:rsidR="003F5ACD" w:rsidRPr="004A6250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  <w:highlight w:val="yellow"/>
        </w:rPr>
      </w:pPr>
      <w:r w:rsidRPr="004A6250">
        <w:rPr>
          <w:rFonts w:ascii="Verdana" w:hAnsi="Verdana"/>
          <w:sz w:val="20"/>
          <w:szCs w:val="20"/>
          <w:highlight w:val="yellow"/>
        </w:rPr>
        <w:t>A and B</w:t>
      </w:r>
    </w:p>
    <w:p w14:paraId="297217A4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 and C</w:t>
      </w:r>
    </w:p>
    <w:p w14:paraId="1901ADD2" w14:textId="77777777" w:rsidR="003F5ACD" w:rsidRDefault="003F5ACD" w:rsidP="003F5ACD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R</w:t>
      </w:r>
      <w:r w:rsidRPr="001D4584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burns up and becomes “open”, how will the current through R</w:t>
      </w:r>
      <w:r w:rsidRPr="001D458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be affected?</w:t>
      </w:r>
    </w:p>
    <w:p w14:paraId="70761073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7C6210B2" w14:textId="77777777" w:rsidR="003F5ACD" w:rsidRPr="004A6250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  <w:highlight w:val="yellow"/>
        </w:rPr>
      </w:pPr>
      <w:r w:rsidRPr="004A6250">
        <w:rPr>
          <w:rFonts w:ascii="Verdana" w:hAnsi="Verdana"/>
          <w:sz w:val="20"/>
          <w:szCs w:val="20"/>
          <w:highlight w:val="yellow"/>
        </w:rPr>
        <w:t>Decrease</w:t>
      </w:r>
    </w:p>
    <w:p w14:paraId="592785DB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 the same</w:t>
      </w:r>
    </w:p>
    <w:p w14:paraId="5C4712E0" w14:textId="37C769D5" w:rsidR="003F5ACD" w:rsidRDefault="003F5ACD" w:rsidP="003F5ACD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series circuit can be termed a ____________.</w:t>
      </w:r>
    </w:p>
    <w:p w14:paraId="2DABFFEE" w14:textId="77777777" w:rsidR="003F5ACD" w:rsidRPr="004A6250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  <w:highlight w:val="yellow"/>
        </w:rPr>
      </w:pPr>
      <w:r w:rsidRPr="004A6250">
        <w:rPr>
          <w:rFonts w:ascii="Verdana" w:hAnsi="Verdana"/>
          <w:sz w:val="20"/>
          <w:szCs w:val="20"/>
          <w:highlight w:val="yellow"/>
        </w:rPr>
        <w:t>Voltage divider</w:t>
      </w:r>
    </w:p>
    <w:p w14:paraId="3A861E29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divider</w:t>
      </w:r>
    </w:p>
    <w:p w14:paraId="463FD66C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multiplier</w:t>
      </w:r>
    </w:p>
    <w:p w14:paraId="1A11CAAC" w14:textId="77777777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3798EF5E" w14:textId="702EDD33" w:rsidR="003F5ACD" w:rsidRDefault="003F5ACD" w:rsidP="003F5ACD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total resistance in a series circuit is always higher than any one component’s resistance.</w:t>
      </w:r>
    </w:p>
    <w:p w14:paraId="0123BC8C" w14:textId="77777777" w:rsidR="003F5ACD" w:rsidRPr="004A6250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  <w:highlight w:val="yellow"/>
        </w:rPr>
      </w:pPr>
      <w:r w:rsidRPr="004A6250">
        <w:rPr>
          <w:rFonts w:ascii="Verdana" w:hAnsi="Verdana"/>
          <w:sz w:val="20"/>
          <w:szCs w:val="20"/>
          <w:highlight w:val="yellow"/>
        </w:rPr>
        <w:t>True</w:t>
      </w:r>
    </w:p>
    <w:p w14:paraId="530500B4" w14:textId="1EF554E8" w:rsidR="003F5ACD" w:rsidRDefault="003F5ACD" w:rsidP="003F5ACD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sectPr w:rsidR="003F5AC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20E0A8C9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E4611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E461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E461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E4611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E461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1BAF1687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E4611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E461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E461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E461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56D5B9C7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E4611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E461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E461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E4611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3600E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2A23038A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DE4611">
      <w:rPr>
        <w:rFonts w:ascii="BankGothic Lt BT" w:hAnsi="BankGothic Lt BT"/>
        <w:caps/>
        <w:sz w:val="16"/>
        <w:szCs w:val="18"/>
      </w:rPr>
      <w:t>1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3600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E461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E4611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E461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46226E9C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E4611">
      <w:rPr>
        <w:rFonts w:ascii="BankGothic Lt BT" w:hAnsi="BankGothic Lt BT"/>
        <w:caps/>
        <w:sz w:val="24"/>
        <w:szCs w:val="24"/>
      </w:rPr>
      <w:t>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48B5B394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E461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E461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731F9D52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E4611">
      <w:rPr>
        <w:rFonts w:ascii="BankGothic Lt BT" w:hAnsi="BankGothic Lt BT"/>
        <w:caps/>
        <w:sz w:val="24"/>
        <w:szCs w:val="24"/>
      </w:rPr>
      <w:t>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1A28C16E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E461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E461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4620F975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E461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0AB57A4C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E4611">
      <w:rPr>
        <w:rFonts w:ascii="BankGothic Lt BT" w:hAnsi="BankGothic Lt BT"/>
        <w:caps/>
        <w:sz w:val="24"/>
        <w:szCs w:val="24"/>
      </w:rPr>
      <w:t>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34AC88BD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E461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E461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75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81C33"/>
    <w:rsid w:val="000A23B3"/>
    <w:rsid w:val="000A3556"/>
    <w:rsid w:val="000A55D5"/>
    <w:rsid w:val="000E474C"/>
    <w:rsid w:val="00101028"/>
    <w:rsid w:val="0012231D"/>
    <w:rsid w:val="00127902"/>
    <w:rsid w:val="001358B9"/>
    <w:rsid w:val="0013600E"/>
    <w:rsid w:val="00141375"/>
    <w:rsid w:val="00141840"/>
    <w:rsid w:val="00195385"/>
    <w:rsid w:val="001B7D8E"/>
    <w:rsid w:val="001C2E27"/>
    <w:rsid w:val="001C470C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C461D"/>
    <w:rsid w:val="002E22BE"/>
    <w:rsid w:val="00306901"/>
    <w:rsid w:val="00307505"/>
    <w:rsid w:val="00325520"/>
    <w:rsid w:val="00343B07"/>
    <w:rsid w:val="003502B8"/>
    <w:rsid w:val="0035749A"/>
    <w:rsid w:val="0037367C"/>
    <w:rsid w:val="003A1CCF"/>
    <w:rsid w:val="003C35BE"/>
    <w:rsid w:val="003D5A8E"/>
    <w:rsid w:val="003E131E"/>
    <w:rsid w:val="003E6534"/>
    <w:rsid w:val="003F2E8B"/>
    <w:rsid w:val="003F5ACD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5643F"/>
    <w:rsid w:val="00467565"/>
    <w:rsid w:val="00472F8B"/>
    <w:rsid w:val="004861DB"/>
    <w:rsid w:val="00490C6C"/>
    <w:rsid w:val="004927C6"/>
    <w:rsid w:val="004A21FA"/>
    <w:rsid w:val="004A6250"/>
    <w:rsid w:val="004C66D6"/>
    <w:rsid w:val="004D2056"/>
    <w:rsid w:val="004D3BAE"/>
    <w:rsid w:val="00517F65"/>
    <w:rsid w:val="00521D8A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94881"/>
    <w:rsid w:val="006D0149"/>
    <w:rsid w:val="006D6AFA"/>
    <w:rsid w:val="006F19A5"/>
    <w:rsid w:val="006F7F1A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5608"/>
    <w:rsid w:val="008431B7"/>
    <w:rsid w:val="008669EB"/>
    <w:rsid w:val="00866D5F"/>
    <w:rsid w:val="00870A4D"/>
    <w:rsid w:val="00873F1B"/>
    <w:rsid w:val="00875710"/>
    <w:rsid w:val="008860EA"/>
    <w:rsid w:val="008975D5"/>
    <w:rsid w:val="008A53ED"/>
    <w:rsid w:val="008C2443"/>
    <w:rsid w:val="009055E4"/>
    <w:rsid w:val="00917224"/>
    <w:rsid w:val="009219E3"/>
    <w:rsid w:val="00946C69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E0232"/>
    <w:rsid w:val="009E53B4"/>
    <w:rsid w:val="009E5CBF"/>
    <w:rsid w:val="009E6B6C"/>
    <w:rsid w:val="009F2DFA"/>
    <w:rsid w:val="009F76D1"/>
    <w:rsid w:val="00A01864"/>
    <w:rsid w:val="00A10D17"/>
    <w:rsid w:val="00A174A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C114A7"/>
    <w:rsid w:val="00C1757B"/>
    <w:rsid w:val="00C2060B"/>
    <w:rsid w:val="00C23EEE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B5A57"/>
    <w:rsid w:val="00CB5F0C"/>
    <w:rsid w:val="00CC14BC"/>
    <w:rsid w:val="00CE34B4"/>
    <w:rsid w:val="00CE3BF2"/>
    <w:rsid w:val="00CF7AA0"/>
    <w:rsid w:val="00D13088"/>
    <w:rsid w:val="00D24A97"/>
    <w:rsid w:val="00D32C65"/>
    <w:rsid w:val="00D54ACB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DE4611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61762"/>
    <w:rsid w:val="00F631A1"/>
    <w:rsid w:val="00F918B0"/>
    <w:rsid w:val="00FA191E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17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2018-06-28T11:58:00Z</cp:lastPrinted>
  <dcterms:created xsi:type="dcterms:W3CDTF">2018-06-28T12:38:00Z</dcterms:created>
  <dcterms:modified xsi:type="dcterms:W3CDTF">2018-06-28T14:30:00Z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Series Circuit</vt:lpwstr>
  </property>
  <property fmtid="{D5CDD505-2E9C-101B-9397-08002B2CF9AE}" pid="4" name="DocNum">
    <vt:i4>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