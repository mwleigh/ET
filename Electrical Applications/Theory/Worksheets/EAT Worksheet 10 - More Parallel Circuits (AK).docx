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CCC5EA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95FFD">
        <w:rPr>
          <w:rFonts w:ascii="Verdana" w:hAnsi="Verdana"/>
          <w:b/>
          <w:sz w:val="24"/>
          <w:szCs w:val="24"/>
        </w:rPr>
        <w:t>More 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7657FD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AD94D84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57EE1" w:rsidRPr="00657EE1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57EE1" w:rsidRPr="00657EE1">
        <w:rPr>
          <w:rFonts w:ascii="Verdana" w:hAnsi="Verdana"/>
          <w:sz w:val="20"/>
          <w:szCs w:val="20"/>
          <w:highlight w:val="yellow"/>
        </w:rPr>
        <w:t>100 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266FDC9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 xml:space="preserve">for each resistor in a </w:t>
      </w:r>
      <w:r w:rsidR="008E375B">
        <w:rPr>
          <w:rFonts w:ascii="Verdana" w:hAnsi="Verdana"/>
          <w:sz w:val="20"/>
          <w:szCs w:val="20"/>
        </w:rPr>
        <w:t>parallel</w:t>
      </w:r>
      <w:r w:rsidR="00106D14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6460C56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principle that a </w:t>
      </w:r>
      <w:r w:rsidR="008E375B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only contains one </w:t>
      </w:r>
      <w:r w:rsidR="008E375B">
        <w:rPr>
          <w:rFonts w:ascii="Verdana" w:hAnsi="Verdana"/>
          <w:sz w:val="20"/>
          <w:szCs w:val="20"/>
        </w:rPr>
        <w:t>voltage</w:t>
      </w:r>
      <w:r>
        <w:rPr>
          <w:rFonts w:ascii="Verdana" w:hAnsi="Verdana"/>
          <w:sz w:val="20"/>
          <w:szCs w:val="20"/>
        </w:rPr>
        <w:t>.</w:t>
      </w:r>
    </w:p>
    <w:p w14:paraId="0955C22A" w14:textId="51BBAA8C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formulate that a </w:t>
      </w:r>
      <w:r w:rsidR="008E375B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is a </w:t>
      </w:r>
      <w:r w:rsidR="008E375B">
        <w:rPr>
          <w:rFonts w:ascii="Verdana" w:hAnsi="Verdana"/>
          <w:sz w:val="20"/>
          <w:szCs w:val="20"/>
        </w:rPr>
        <w:t>current</w:t>
      </w:r>
      <w:r>
        <w:rPr>
          <w:rFonts w:ascii="Verdana" w:hAnsi="Verdana"/>
          <w:sz w:val="20"/>
          <w:szCs w:val="20"/>
        </w:rPr>
        <w:t xml:space="preserve">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340916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95FFD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73522F7" w14:textId="77777777" w:rsidR="00DA1176" w:rsidRDefault="00DA1176" w:rsidP="00DA11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conductance method is used to calculate a parallel circuit’s total current. The conductance method is derived as follows;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DA1176" w14:paraId="4376FC02" w14:textId="77777777" w:rsidTr="00003FCF">
        <w:tc>
          <w:tcPr>
            <w:tcW w:w="2790" w:type="dxa"/>
            <w:vAlign w:val="center"/>
          </w:tcPr>
          <w:p w14:paraId="4C8B498D" w14:textId="77777777" w:rsidR="00DA1176" w:rsidRDefault="00003FCF" w:rsidP="00003FC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16918EC0" w14:textId="77777777" w:rsidR="00DA1176" w:rsidRDefault="00003FCF" w:rsidP="00003FC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691E1E22" w14:textId="77777777" w:rsidR="00DA1176" w:rsidRDefault="00003FCF" w:rsidP="00003FC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6444048E" w14:textId="08982B50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22FDFF4B" w:rsidR="00106D14" w:rsidRDefault="00430375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430375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991C6FA" wp14:editId="7DFB0BBB">
                  <wp:extent cx="2499360" cy="8305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6249C9FE" w:rsidR="00A662F0" w:rsidRDefault="006D716C" w:rsidP="00106D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24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</w:t>
      </w:r>
      <w:r w:rsidR="00DA1176">
        <w:rPr>
          <w:rFonts w:ascii="Verdana" w:hAnsi="Verdana" w:cs="Verdana"/>
          <w:sz w:val="20"/>
          <w:szCs w:val="20"/>
        </w:rPr>
        <w:t xml:space="preserve">branch currents, </w:t>
      </w:r>
      <w:r w:rsidR="00310134">
        <w:rPr>
          <w:rFonts w:ascii="Verdana" w:hAnsi="Verdana" w:cs="Verdana"/>
          <w:sz w:val="20"/>
          <w:szCs w:val="20"/>
        </w:rPr>
        <w:t xml:space="preserve">total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310134">
        <w:rPr>
          <w:rFonts w:ascii="Verdana" w:hAnsi="Verdana" w:cs="Verdana"/>
          <w:sz w:val="20"/>
          <w:szCs w:val="20"/>
        </w:rPr>
        <w:t>, and 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003FC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2601ACEA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DA1176" w:rsidRPr="00DD3F5F" w:rsidRDefault="00DA1176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3F4BC4BC" w:rsidR="00DA1176" w:rsidRPr="00504ADE" w:rsidRDefault="00504ADE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2.557mW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05CA2091" w:rsidR="00DA1176" w:rsidRPr="00504ADE" w:rsidRDefault="00504ADE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1.705mA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1FD84CB7" w:rsidR="00DA1176" w:rsidRPr="00504ADE" w:rsidRDefault="00DA1176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04ADE">
              <w:rPr>
                <w:rFonts w:ascii="Verdana" w:hAnsi="Verdana"/>
                <w:sz w:val="20"/>
                <w:szCs w:val="20"/>
              </w:rPr>
              <w:t>880Ω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398A07B9" w:rsidR="00DA1176" w:rsidRPr="00504ADE" w:rsidRDefault="00504ADE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1.5V</w:t>
            </w:r>
          </w:p>
        </w:tc>
      </w:tr>
      <w:tr w:rsidR="00DA1176" w:rsidRPr="00DD3F5F" w14:paraId="3C3EF4C7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5343B5" w14:textId="77777777" w:rsidR="00DA1176" w:rsidRPr="00DD3F5F" w:rsidRDefault="00DA1176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94128" w14:textId="3F949DF6" w:rsidR="00DA1176" w:rsidRPr="00504ADE" w:rsidRDefault="00C426A3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187.5mW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258388" w14:textId="19FEEC85" w:rsidR="00DA1176" w:rsidRPr="00504ADE" w:rsidRDefault="00DA1176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04ADE">
              <w:rPr>
                <w:rFonts w:ascii="Verdana" w:hAnsi="Verdana"/>
                <w:sz w:val="20"/>
                <w:szCs w:val="20"/>
              </w:rPr>
              <w:t>125mA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33D6BE" w14:textId="46F59AC9" w:rsidR="00DA1176" w:rsidRPr="00C426A3" w:rsidRDefault="00C426A3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426A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</w:t>
            </w:r>
            <w:r w:rsidRPr="00C426A3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204CC" w14:textId="5D07C863" w:rsidR="00DA1176" w:rsidRPr="00504ADE" w:rsidRDefault="00DA1176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04ADE">
              <w:rPr>
                <w:rFonts w:ascii="Verdana" w:hAnsi="Verdana"/>
                <w:sz w:val="20"/>
                <w:szCs w:val="20"/>
              </w:rPr>
              <w:t>1.5V</w:t>
            </w:r>
          </w:p>
        </w:tc>
      </w:tr>
      <w:tr w:rsidR="00504ADE" w:rsidRPr="00DD3F5F" w14:paraId="49B401EA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504ADE" w:rsidRPr="00DD3F5F" w:rsidRDefault="00504ADE" w:rsidP="00504AD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584F14F4" w:rsidR="00504ADE" w:rsidRPr="00504ADE" w:rsidRDefault="00C426A3" w:rsidP="00504AD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190.057mW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72F14B1F" w:rsidR="00504ADE" w:rsidRPr="00504ADE" w:rsidRDefault="00C426A3" w:rsidP="00504AD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126.705mA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5CA42DFF" w:rsidR="00504ADE" w:rsidRPr="00504ADE" w:rsidRDefault="00C426A3" w:rsidP="00504AD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11.839</w:t>
            </w:r>
            <w:r w:rsidRPr="00C426A3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65DF112D" w:rsidR="00504ADE" w:rsidRPr="00504ADE" w:rsidRDefault="00504ADE" w:rsidP="00504AD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1.5V</w:t>
            </w:r>
          </w:p>
        </w:tc>
      </w:tr>
    </w:tbl>
    <w:p w14:paraId="3113F783" w14:textId="77777777" w:rsidR="00DA1176" w:rsidRDefault="00DA1176" w:rsidP="00DA1176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60B2AD0" w14:textId="77777777" w:rsidR="00DA1176" w:rsidRPr="00910FD4" w:rsidRDefault="00DA1176" w:rsidP="00DA1176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DA1176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38EE64C" w14:textId="77777777" w:rsidR="00310134" w:rsidRDefault="00310134" w:rsidP="008E375B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4861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697F1F47" w:rsidR="00310134" w:rsidRDefault="00DA1176" w:rsidP="00003FC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DA1176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64CAD311" wp14:editId="406122C1">
                  <wp:extent cx="3176905" cy="8299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90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003FC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E46C7" w14:textId="14F2EB98" w:rsidR="00310134" w:rsidRPr="003123C1" w:rsidRDefault="003123C1" w:rsidP="00DA1176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 w:rsidR="0094143E"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1FE882E8" w14:textId="77777777" w:rsidTr="00003FC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174DFDB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BC838A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0F1AB4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0802F80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B1F9C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6666C528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F2D2F3" w14:textId="77777777" w:rsidR="00DA1176" w:rsidRPr="00DD3F5F" w:rsidRDefault="00DA1176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97DB" w14:textId="70079593" w:rsidR="00DA1176" w:rsidRPr="00045C5B" w:rsidRDefault="00740367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45C5B">
              <w:rPr>
                <w:rFonts w:ascii="Verdana" w:hAnsi="Verdana"/>
                <w:noProof/>
                <w:sz w:val="20"/>
                <w:szCs w:val="20"/>
              </w:rPr>
              <w:t>73.143mW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3595C3" w14:textId="21CFFDB9" w:rsidR="00DA1176" w:rsidRPr="00045C5B" w:rsidRDefault="00045C5B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9.143mA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EBF0E37" w14:textId="16BF50AF" w:rsidR="00DA1176" w:rsidRPr="00045C5B" w:rsidRDefault="00740367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45C5B">
              <w:rPr>
                <w:rFonts w:ascii="Verdana" w:hAnsi="Verdana"/>
                <w:noProof/>
                <w:sz w:val="20"/>
                <w:szCs w:val="20"/>
              </w:rPr>
              <w:t>875Ω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12C8C" w14:textId="413B3D82" w:rsidR="00DA1176" w:rsidRPr="00045C5B" w:rsidRDefault="00045C5B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045C5B" w:rsidRPr="00DD3F5F" w14:paraId="27A97DD9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569531" w14:textId="77777777" w:rsidR="00045C5B" w:rsidRPr="00DD3F5F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64A9F" w14:textId="56A3CDFA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68.817mW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D899D16" w14:textId="5564E00A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8.602mA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5C4157" w14:textId="2B95B764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45C5B">
              <w:rPr>
                <w:rFonts w:ascii="Verdana" w:hAnsi="Verdana"/>
                <w:noProof/>
                <w:sz w:val="20"/>
                <w:szCs w:val="20"/>
              </w:rPr>
              <w:t>930Ω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37342" w14:textId="5A5728DC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045C5B" w:rsidRPr="00DD3F5F" w14:paraId="3F64BA3D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FA6889E" w14:textId="1D56024B" w:rsidR="00045C5B" w:rsidRPr="00DD3F5F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3DD42" w14:textId="1A365B12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53.333mW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DBE7E0" w14:textId="0D985DB0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45C5B">
              <w:rPr>
                <w:rFonts w:ascii="Verdana" w:hAnsi="Verdana"/>
                <w:noProof/>
                <w:sz w:val="20"/>
                <w:szCs w:val="20"/>
              </w:rPr>
              <w:t>6.667mA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5B2703" w14:textId="47E4E35E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47621" w14:textId="5CC7611A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045C5B" w:rsidRPr="00DD3F5F" w14:paraId="2D54C597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7F85" w14:textId="77777777" w:rsidR="00045C5B" w:rsidRPr="00DD3F5F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DBE20" w14:textId="21292A1B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195.293mW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639CED" w14:textId="244C8D78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24.412mA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881EFF" w14:textId="7A0419C1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327.712Ω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9C985" w14:textId="67E512D6" w:rsidR="00045C5B" w:rsidRPr="00045C5B" w:rsidRDefault="00045C5B" w:rsidP="00045C5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</w:tbl>
    <w:p w14:paraId="77280D6A" w14:textId="36FE9346" w:rsidR="003A7095" w:rsidRDefault="00FE7CA4" w:rsidP="00FE7CA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480" w:after="240" w:line="240" w:lineRule="auto"/>
        <w:ind w:left="360"/>
        <w:jc w:val="center"/>
        <w:rPr>
          <w:rFonts w:ascii="Verdana" w:hAnsi="Verdana" w:cs="Verdana"/>
          <w:sz w:val="20"/>
          <w:szCs w:val="20"/>
        </w:rPr>
      </w:pPr>
      <w:r w:rsidRPr="00DA1176"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5F64AC5C" wp14:editId="34352DA6">
            <wp:extent cx="3869055" cy="829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C90E" w14:textId="77777777" w:rsidR="00DA1176" w:rsidRPr="003123C1" w:rsidRDefault="00DA1176" w:rsidP="008E375B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03E20800" w14:textId="77777777" w:rsidTr="00003FC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382E771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F5AD39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F032F02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82F4EA0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E7FD01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218A7" w:rsidRPr="00DD3F5F" w14:paraId="4CB18DE1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159AC6A" w14:textId="77777777" w:rsidR="002218A7" w:rsidRPr="00DD3F5F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0BC4" w14:textId="2967005B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648mW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9282CF4" w14:textId="7D0C0B7A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8451E">
              <w:rPr>
                <w:rFonts w:ascii="Verdana" w:hAnsi="Verdana"/>
                <w:noProof/>
                <w:sz w:val="20"/>
                <w:szCs w:val="20"/>
              </w:rPr>
              <w:t>18mA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55162CE" w14:textId="3493302B" w:rsidR="002218A7" w:rsidRPr="0088451E" w:rsidRDefault="003614F5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4874B1" w14:textId="55378F35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36V</w:t>
            </w:r>
          </w:p>
        </w:tc>
      </w:tr>
      <w:tr w:rsidR="002218A7" w:rsidRPr="00DD3F5F" w14:paraId="3BC3C3D7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29CD9F0" w14:textId="77777777" w:rsidR="002218A7" w:rsidRPr="00DD3F5F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1A6EC" w14:textId="658DEDF4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</w:t>
            </w:r>
            <w:r w:rsidR="003614F5">
              <w:rPr>
                <w:rFonts w:ascii="Verdana" w:hAnsi="Verdana"/>
                <w:noProof/>
                <w:sz w:val="20"/>
                <w:szCs w:val="20"/>
                <w:highlight w:val="yellow"/>
              </w:rPr>
              <w:t>96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4DAAAA" w14:textId="5E0523D4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D990A0E" w14:textId="3043BA23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8451E">
              <w:rPr>
                <w:rFonts w:ascii="Verdana" w:hAnsi="Verdana"/>
                <w:noProof/>
                <w:sz w:val="20"/>
                <w:szCs w:val="20"/>
              </w:rPr>
              <w:t>1k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3B42B" w14:textId="4F7DC24A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36V</w:t>
            </w:r>
          </w:p>
        </w:tc>
      </w:tr>
      <w:tr w:rsidR="002218A7" w:rsidRPr="00DD3F5F" w14:paraId="3F3F77C3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03CF070" w14:textId="77777777" w:rsidR="002218A7" w:rsidRPr="00DD3F5F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0D0A8" w14:textId="2254257D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1.908W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B179F2" w14:textId="010E0D05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EA02C9A" w14:textId="7FB482AA" w:rsidR="002218A7" w:rsidRPr="0088451E" w:rsidRDefault="003614F5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BFB2C" w14:textId="26936926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36V</w:t>
            </w:r>
          </w:p>
        </w:tc>
      </w:tr>
      <w:tr w:rsidR="002218A7" w:rsidRPr="00DD3F5F" w14:paraId="4FE206EB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FC647A6" w14:textId="26145B4C" w:rsidR="002218A7" w:rsidRPr="00DD3F5F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7B1CC" w14:textId="202596E3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8451E">
              <w:rPr>
                <w:rFonts w:ascii="Verdana" w:hAnsi="Verdana"/>
                <w:noProof/>
                <w:sz w:val="20"/>
                <w:szCs w:val="20"/>
              </w:rPr>
              <w:t>4.32W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2CE11C" w14:textId="1CC6A9A5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8451E">
              <w:rPr>
                <w:rFonts w:ascii="Verdana" w:hAnsi="Verdana"/>
                <w:noProof/>
                <w:sz w:val="20"/>
                <w:szCs w:val="20"/>
              </w:rPr>
              <w:t>120mA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C4CEB5" w14:textId="6A6D5E65" w:rsidR="002218A7" w:rsidRPr="0088451E" w:rsidRDefault="003614F5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300Ω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ABFF0" w14:textId="0035AF99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36V</w:t>
            </w:r>
          </w:p>
        </w:tc>
      </w:tr>
      <w:tr w:rsidR="002218A7" w:rsidRPr="00DD3F5F" w14:paraId="5D3C65DE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E25733" w14:textId="77777777" w:rsidR="002218A7" w:rsidRPr="00DD3F5F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7ED76" w14:textId="0EB08C55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8.172W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A9D889C" w14:textId="0D59F6AD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8451E">
              <w:rPr>
                <w:rFonts w:ascii="Verdana" w:hAnsi="Verdana"/>
                <w:noProof/>
                <w:sz w:val="20"/>
                <w:szCs w:val="20"/>
              </w:rPr>
              <w:t>227mA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8E853E" w14:textId="261BC6D8" w:rsidR="002218A7" w:rsidRPr="0088451E" w:rsidRDefault="003614F5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158.631Ω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AA1C3" w14:textId="269E3D6D" w:rsidR="002218A7" w:rsidRPr="0088451E" w:rsidRDefault="002218A7" w:rsidP="002218A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36V</w:t>
            </w:r>
          </w:p>
        </w:tc>
      </w:tr>
    </w:tbl>
    <w:p w14:paraId="715D1E6A" w14:textId="77777777" w:rsidR="00DA1176" w:rsidRPr="003123C1" w:rsidRDefault="00DA1176" w:rsidP="008E375B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0325B333" w14:textId="77777777" w:rsidTr="00003FC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C64CEDB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607542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97F4CAE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3AD71AD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EEB1BE" w14:textId="77777777" w:rsidR="00DA1176" w:rsidRPr="00DD3F5F" w:rsidRDefault="00DA1176" w:rsidP="00003FC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7E084DD4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5851AA" w14:textId="77777777" w:rsidR="00DA1176" w:rsidRPr="00DD3F5F" w:rsidRDefault="00DA1176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1D20F" w14:textId="47B52B89" w:rsidR="00DA1176" w:rsidRPr="007071C9" w:rsidRDefault="007071C9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071C9">
              <w:rPr>
                <w:rFonts w:ascii="Verdana" w:hAnsi="Verdana"/>
                <w:noProof/>
                <w:sz w:val="20"/>
                <w:szCs w:val="20"/>
              </w:rPr>
              <w:t>11.52W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245820" w14:textId="3462B8B8" w:rsidR="00DA1176" w:rsidRPr="007071C9" w:rsidRDefault="007071C9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5592D3" w14:textId="4B21E958" w:rsidR="00DA1176" w:rsidRPr="007071C9" w:rsidRDefault="007071C9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071C9">
              <w:rPr>
                <w:rFonts w:ascii="Verdana" w:hAnsi="Verdana"/>
                <w:noProof/>
                <w:sz w:val="20"/>
                <w:szCs w:val="20"/>
              </w:rPr>
              <w:t>450Ω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E8244" w14:textId="554A99F3" w:rsidR="00DA1176" w:rsidRPr="007071C9" w:rsidRDefault="00B74EC4" w:rsidP="00003FC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72V</w:t>
            </w:r>
          </w:p>
        </w:tc>
      </w:tr>
      <w:tr w:rsidR="00B74EC4" w:rsidRPr="00DD3F5F" w14:paraId="3DD86BB6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F9ECA22" w14:textId="77777777" w:rsidR="00B74EC4" w:rsidRPr="00DD3F5F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D479B" w14:textId="5283F122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5.76W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D70C333" w14:textId="39AC4336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071C9">
              <w:rPr>
                <w:rFonts w:ascii="Verdana" w:hAnsi="Verdana"/>
                <w:noProof/>
                <w:sz w:val="20"/>
                <w:szCs w:val="20"/>
              </w:rPr>
              <w:t>80mA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FD56B7" w14:textId="06EF0ADA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900Ω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F4867F" w14:textId="22C7BF80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72V</w:t>
            </w:r>
          </w:p>
        </w:tc>
      </w:tr>
      <w:tr w:rsidR="00B74EC4" w:rsidRPr="00DD3F5F" w14:paraId="7C9AECE6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A8FA16" w14:textId="77777777" w:rsidR="00B74EC4" w:rsidRPr="00DD3F5F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EF716" w14:textId="7E460099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2.88W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2A9B958" w14:textId="04C5D4B7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384135" w14:textId="4E929E2C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071C9">
              <w:rPr>
                <w:rFonts w:ascii="Verdana" w:hAnsi="Verdana"/>
                <w:noProof/>
                <w:sz w:val="20"/>
                <w:szCs w:val="20"/>
              </w:rPr>
              <w:t>1.8kΩ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A58BC" w14:textId="640A626C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72V</w:t>
            </w:r>
          </w:p>
        </w:tc>
      </w:tr>
      <w:tr w:rsidR="00B74EC4" w:rsidRPr="00DD3F5F" w14:paraId="75A3EC4C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2FA3C8" w14:textId="470CC33A" w:rsidR="00B74EC4" w:rsidRPr="00DD3F5F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B1A21" w14:textId="2B91AD65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1.44W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164219" w14:textId="2F2D97AF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071C9">
              <w:rPr>
                <w:rFonts w:ascii="Verdana" w:hAnsi="Verdana"/>
                <w:noProof/>
                <w:sz w:val="20"/>
                <w:szCs w:val="20"/>
              </w:rPr>
              <w:t>20mA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F29851" w14:textId="473F7232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3.6kΩ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A3018" w14:textId="7D6EC0AB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72V</w:t>
            </w:r>
          </w:p>
        </w:tc>
      </w:tr>
      <w:tr w:rsidR="00B74EC4" w:rsidRPr="00DD3F5F" w14:paraId="1CFCB3C7" w14:textId="77777777" w:rsidTr="00003F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E7F3421" w14:textId="77777777" w:rsidR="00B74EC4" w:rsidRPr="00DD3F5F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FCA80" w14:textId="430B659F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071C9">
              <w:rPr>
                <w:rFonts w:ascii="Verdana" w:hAnsi="Verdana"/>
                <w:noProof/>
                <w:sz w:val="20"/>
                <w:szCs w:val="20"/>
              </w:rPr>
              <w:t>21.6W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087BA7" w14:textId="4DDD733C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300mA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7C5F67" w14:textId="0D289772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240Ω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64D2EE" w14:textId="1CE24E7E" w:rsidR="00B74EC4" w:rsidRPr="007071C9" w:rsidRDefault="00B74EC4" w:rsidP="00B74EC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72V</w:t>
            </w:r>
          </w:p>
        </w:tc>
      </w:tr>
    </w:tbl>
    <w:p w14:paraId="75858CF7" w14:textId="77777777" w:rsidR="00BC2C30" w:rsidRDefault="00BC2C3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134BF6D9" w14:textId="430346AA" w:rsidR="00DA1176" w:rsidRPr="00413DA9" w:rsidRDefault="00BC2C30" w:rsidP="00413DA9">
      <w:pPr>
        <w:spacing w:after="120"/>
        <w:ind w:left="360"/>
        <w:rPr>
          <w:rFonts w:ascii="Verdana" w:hAnsi="Verdana"/>
          <w:sz w:val="20"/>
          <w:szCs w:val="20"/>
        </w:rPr>
      </w:pPr>
      <w:r w:rsidRPr="00413DA9">
        <w:rPr>
          <w:rFonts w:ascii="Verdana" w:hAnsi="Verdana"/>
          <w:sz w:val="20"/>
          <w:szCs w:val="20"/>
        </w:rPr>
        <w:lastRenderedPageBreak/>
        <w:t>A toaster contains three heating elements connected in parallel. Each heating element has a conductance of 6.944mS (S = siemens). The toaster is supplied by a line voltage of 120volts. Draw out the circuit and calculate the values below.</w:t>
      </w:r>
      <w:r w:rsidR="00657EE1" w:rsidRPr="00657EE1">
        <w:rPr>
          <w:rFonts w:ascii="Verdana" w:hAnsi="Verdana"/>
          <w:sz w:val="20"/>
          <w:szCs w:val="20"/>
        </w:rPr>
        <w:t xml:space="preserve"> </w:t>
      </w:r>
      <w:r w:rsidR="00657EE1">
        <w:rPr>
          <w:rFonts w:ascii="Verdana" w:hAnsi="Verdana"/>
          <w:sz w:val="20"/>
          <w:szCs w:val="20"/>
        </w:rPr>
        <w:t>(Drawing 5 pts)</w:t>
      </w:r>
    </w:p>
    <w:p w14:paraId="7E1BFC0B" w14:textId="721AC1D1" w:rsidR="00BC2C30" w:rsidRDefault="00B945F7" w:rsidP="00B24680">
      <w:pPr>
        <w:spacing w:before="240" w:after="240"/>
        <w:ind w:left="360"/>
        <w:jc w:val="center"/>
        <w:rPr>
          <w:rFonts w:ascii="Verdana" w:hAnsi="Verdana"/>
          <w:sz w:val="20"/>
          <w:szCs w:val="20"/>
        </w:rPr>
      </w:pPr>
      <w:r w:rsidRPr="00B945F7">
        <w:drawing>
          <wp:inline distT="0" distB="0" distL="0" distR="0" wp14:anchorId="078A50DC" wp14:editId="1BF1C086">
            <wp:extent cx="3172968" cy="119786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DF84" w14:textId="5AB448F2" w:rsidR="00BC2C30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Total Resistance </w:t>
      </w:r>
      <w:r w:rsidR="00B24680" w:rsidRPr="00B24680">
        <w:rPr>
          <w:rFonts w:ascii="Verdana" w:hAnsi="Verdana"/>
          <w:sz w:val="20"/>
          <w:szCs w:val="20"/>
          <w:highlight w:val="yellow"/>
        </w:rPr>
        <w:t>48Ω</w:t>
      </w:r>
    </w:p>
    <w:p w14:paraId="4AC15578" w14:textId="13481C15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through each Heating element </w:t>
      </w:r>
      <w:r w:rsidR="00B24680" w:rsidRPr="00B24680">
        <w:rPr>
          <w:rFonts w:ascii="Verdana" w:hAnsi="Verdana"/>
          <w:sz w:val="20"/>
          <w:szCs w:val="20"/>
          <w:highlight w:val="yellow"/>
        </w:rPr>
        <w:t>833.28mA</w:t>
      </w:r>
    </w:p>
    <w:p w14:paraId="22F99A03" w14:textId="753AE6C1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Total current to toaster </w:t>
      </w:r>
      <w:r w:rsidR="00B24680" w:rsidRPr="00B24680">
        <w:rPr>
          <w:rFonts w:ascii="Verdana" w:hAnsi="Verdana"/>
          <w:sz w:val="20"/>
          <w:szCs w:val="20"/>
          <w:highlight w:val="yellow"/>
        </w:rPr>
        <w:t>2.5A</w:t>
      </w:r>
    </w:p>
    <w:p w14:paraId="33C8983F" w14:textId="6BB6589F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Power dissipated by each heating element </w:t>
      </w:r>
      <w:r w:rsidR="00B24680" w:rsidRPr="00B24680">
        <w:rPr>
          <w:rFonts w:ascii="Verdana" w:hAnsi="Verdana"/>
          <w:sz w:val="20"/>
          <w:szCs w:val="20"/>
          <w:highlight w:val="yellow"/>
        </w:rPr>
        <w:t>100W</w:t>
      </w:r>
    </w:p>
    <w:p w14:paraId="5241526B" w14:textId="00B32D44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Total power of toaster </w:t>
      </w:r>
      <w:r w:rsidR="00B24680" w:rsidRPr="00B24680">
        <w:rPr>
          <w:rFonts w:ascii="Verdana" w:hAnsi="Verdana"/>
          <w:sz w:val="20"/>
          <w:szCs w:val="20"/>
          <w:highlight w:val="yellow"/>
        </w:rPr>
        <w:t>300W</w:t>
      </w:r>
    </w:p>
    <w:p w14:paraId="223F6DEA" w14:textId="60D830BA" w:rsidR="00413DA9" w:rsidRPr="00413DA9" w:rsidRDefault="00413DA9" w:rsidP="00413DA9">
      <w:pPr>
        <w:spacing w:before="720" w:after="120"/>
        <w:ind w:left="360"/>
        <w:rPr>
          <w:rFonts w:ascii="Verdana" w:hAnsi="Verdana"/>
          <w:sz w:val="20"/>
          <w:szCs w:val="20"/>
        </w:rPr>
      </w:pPr>
      <w:r w:rsidRPr="00413DA9">
        <w:rPr>
          <w:rFonts w:ascii="Verdana" w:hAnsi="Verdana"/>
          <w:sz w:val="20"/>
          <w:szCs w:val="20"/>
        </w:rPr>
        <w:t>A parallel circuit has a total power consumption of 28.8 watts. Branch 1</w:t>
      </w:r>
      <w:r>
        <w:rPr>
          <w:rFonts w:ascii="Verdana" w:hAnsi="Verdana"/>
          <w:sz w:val="20"/>
          <w:szCs w:val="20"/>
        </w:rPr>
        <w:t xml:space="preserve"> </w:t>
      </w:r>
      <w:r w:rsidRPr="00413DA9">
        <w:rPr>
          <w:rFonts w:ascii="Verdana" w:hAnsi="Verdana"/>
          <w:sz w:val="20"/>
          <w:szCs w:val="20"/>
        </w:rPr>
        <w:t>consumes 4.8</w:t>
      </w:r>
      <w:r>
        <w:rPr>
          <w:rFonts w:ascii="Verdana" w:hAnsi="Verdana"/>
          <w:sz w:val="20"/>
          <w:szCs w:val="20"/>
        </w:rPr>
        <w:t xml:space="preserve"> w</w:t>
      </w:r>
      <w:r w:rsidRPr="00413DA9">
        <w:rPr>
          <w:rFonts w:ascii="Verdana" w:hAnsi="Verdana"/>
          <w:sz w:val="20"/>
          <w:szCs w:val="20"/>
        </w:rPr>
        <w:t>atts</w:t>
      </w:r>
      <w:r>
        <w:rPr>
          <w:rFonts w:ascii="Verdana" w:hAnsi="Verdana"/>
          <w:sz w:val="20"/>
          <w:szCs w:val="20"/>
        </w:rPr>
        <w:t>, b</w:t>
      </w:r>
      <w:r w:rsidRPr="00413DA9">
        <w:rPr>
          <w:rFonts w:ascii="Verdana" w:hAnsi="Verdana"/>
          <w:sz w:val="20"/>
          <w:szCs w:val="20"/>
        </w:rPr>
        <w:t xml:space="preserve">ranch 2 has </w:t>
      </w:r>
      <w:r>
        <w:rPr>
          <w:rFonts w:ascii="Verdana" w:hAnsi="Verdana"/>
          <w:sz w:val="20"/>
          <w:szCs w:val="20"/>
        </w:rPr>
        <w:t>40 milliamps of current flowing through it and</w:t>
      </w:r>
      <w:r w:rsidRPr="00413DA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</w:t>
      </w:r>
      <w:r w:rsidRPr="00413DA9">
        <w:rPr>
          <w:rFonts w:ascii="Verdana" w:hAnsi="Verdana"/>
          <w:sz w:val="20"/>
          <w:szCs w:val="20"/>
        </w:rPr>
        <w:t>ranch 3</w:t>
      </w:r>
      <w:r>
        <w:rPr>
          <w:rFonts w:ascii="Verdana" w:hAnsi="Verdana"/>
          <w:sz w:val="20"/>
          <w:szCs w:val="20"/>
        </w:rPr>
        <w:t xml:space="preserve"> </w:t>
      </w:r>
      <w:r w:rsidRPr="00413DA9">
        <w:rPr>
          <w:rFonts w:ascii="Verdana" w:hAnsi="Verdana"/>
          <w:sz w:val="20"/>
          <w:szCs w:val="20"/>
        </w:rPr>
        <w:t xml:space="preserve">consumes 14.4 </w:t>
      </w:r>
      <w:r>
        <w:rPr>
          <w:rFonts w:ascii="Verdana" w:hAnsi="Verdana"/>
          <w:sz w:val="20"/>
          <w:szCs w:val="20"/>
        </w:rPr>
        <w:t>w</w:t>
      </w:r>
      <w:r w:rsidRPr="00413DA9">
        <w:rPr>
          <w:rFonts w:ascii="Verdana" w:hAnsi="Verdana"/>
          <w:sz w:val="20"/>
          <w:szCs w:val="20"/>
        </w:rPr>
        <w:t>atts. Draw out the circuit and calculate the values below.</w:t>
      </w:r>
      <w:r w:rsidR="00657EE1">
        <w:rPr>
          <w:rFonts w:ascii="Verdana" w:hAnsi="Verdana"/>
          <w:sz w:val="20"/>
          <w:szCs w:val="20"/>
        </w:rPr>
        <w:t xml:space="preserve"> (Drawing 5 pts)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4254"/>
      </w:tblGrid>
      <w:tr w:rsidR="00757B3D" w14:paraId="3EBD9049" w14:textId="77777777" w:rsidTr="00C4532D">
        <w:tc>
          <w:tcPr>
            <w:tcW w:w="5035" w:type="dxa"/>
          </w:tcPr>
          <w:p w14:paraId="5353FFBB" w14:textId="47D65D65" w:rsidR="00757B3D" w:rsidRDefault="00757B3D" w:rsidP="00757B3D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757B3D">
              <w:drawing>
                <wp:inline distT="0" distB="0" distL="0" distR="0" wp14:anchorId="05C9D711" wp14:editId="2B4C65D1">
                  <wp:extent cx="3328416" cy="1673352"/>
                  <wp:effectExtent l="0" t="0" r="571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416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61597393" w14:textId="52F0A642" w:rsidR="00757B3D" w:rsidRPr="00C4532D" w:rsidRDefault="00757B3D" w:rsidP="00757B3D">
            <w:pPr>
              <w:spacing w:before="240" w:after="240"/>
              <w:rPr>
                <w:rFonts w:ascii="Verdana" w:eastAsiaTheme="minorEastAsia" w:hAnsi="Verdana"/>
                <w:sz w:val="20"/>
                <w:szCs w:val="20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=28.8W-4.8W-14.4W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=9.6W</m:t>
                </m:r>
              </m:oMath>
            </m:oMathPara>
          </w:p>
          <w:p w14:paraId="0C22E06E" w14:textId="77777777" w:rsidR="00C4532D" w:rsidRPr="00C4532D" w:rsidRDefault="00C4532D" w:rsidP="00757B3D">
            <w:pPr>
              <w:spacing w:before="240" w:after="240"/>
              <w:rPr>
                <w:rFonts w:ascii="Verdana" w:eastAsiaTheme="minorEastAsia" w:hAnsi="Verdana"/>
                <w:sz w:val="20"/>
                <w:szCs w:val="20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9.6W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40mA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=240V</m:t>
                </m:r>
              </m:oMath>
            </m:oMathPara>
          </w:p>
          <w:p w14:paraId="23ACE89F" w14:textId="77777777" w:rsidR="00C4532D" w:rsidRPr="00C4532D" w:rsidRDefault="00C4532D" w:rsidP="00757B3D">
            <w:pPr>
              <w:spacing w:before="240" w:after="24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240V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28.8W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=2kΩ</m:t>
                </m:r>
              </m:oMath>
            </m:oMathPara>
          </w:p>
          <w:p w14:paraId="572F97A3" w14:textId="77777777" w:rsidR="00C4532D" w:rsidRPr="00726CE5" w:rsidRDefault="00C4532D" w:rsidP="00757B3D">
            <w:pPr>
              <w:spacing w:before="240" w:after="240"/>
              <w:rPr>
                <w:rFonts w:ascii="Verdana" w:eastAsiaTheme="minorEastAsia" w:hAnsi="Verdana"/>
                <w:sz w:val="20"/>
                <w:szCs w:val="20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4.8W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240V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=20mA</m:t>
                </m:r>
              </m:oMath>
            </m:oMathPara>
          </w:p>
          <w:p w14:paraId="5886998D" w14:textId="499D8412" w:rsidR="00C4532D" w:rsidRDefault="00C4532D" w:rsidP="00757B3D">
            <w:pPr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14.4W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240V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=60mA</m:t>
                </m:r>
              </m:oMath>
            </m:oMathPara>
          </w:p>
        </w:tc>
      </w:tr>
    </w:tbl>
    <w:p w14:paraId="1E07E203" w14:textId="2B5C8A2F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Total Resistance </w:t>
      </w:r>
      <w:r w:rsidR="00C4532D" w:rsidRPr="00C4532D">
        <w:rPr>
          <w:rFonts w:ascii="Verdana" w:hAnsi="Verdana"/>
          <w:sz w:val="20"/>
          <w:szCs w:val="20"/>
          <w:highlight w:val="yellow"/>
        </w:rPr>
        <w:t>2kΩ</w:t>
      </w:r>
    </w:p>
    <w:p w14:paraId="12C1D35D" w14:textId="2F7C35ED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through branch 1 </w:t>
      </w:r>
      <w:r w:rsidR="00726CE5">
        <w:rPr>
          <w:rFonts w:ascii="Verdana" w:hAnsi="Verdana"/>
          <w:sz w:val="20"/>
          <w:szCs w:val="20"/>
        </w:rPr>
        <w:t xml:space="preserve">= </w:t>
      </w:r>
      <w:r w:rsidR="00726CE5" w:rsidRPr="00726CE5">
        <w:rPr>
          <w:rFonts w:ascii="Verdana" w:hAnsi="Verdana"/>
          <w:sz w:val="20"/>
          <w:szCs w:val="20"/>
          <w:highlight w:val="yellow"/>
        </w:rPr>
        <w:t>20mA</w:t>
      </w:r>
    </w:p>
    <w:p w14:paraId="52636882" w14:textId="4591E1C9" w:rsidR="00413DA9" w:rsidRDefault="00413DA9" w:rsidP="00413DA9">
      <w:pPr>
        <w:pStyle w:val="ListParagraph"/>
        <w:numPr>
          <w:ilvl w:val="0"/>
          <w:numId w:val="22"/>
        </w:numPr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through branch 3 </w:t>
      </w:r>
      <w:r w:rsidR="00726CE5">
        <w:rPr>
          <w:rFonts w:ascii="Verdana" w:hAnsi="Verdana"/>
          <w:sz w:val="20"/>
          <w:szCs w:val="20"/>
        </w:rPr>
        <w:t xml:space="preserve">= </w:t>
      </w:r>
      <w:r w:rsidR="00726CE5" w:rsidRPr="00726CE5">
        <w:rPr>
          <w:rFonts w:ascii="Verdana" w:hAnsi="Verdana"/>
          <w:sz w:val="20"/>
          <w:szCs w:val="20"/>
          <w:highlight w:val="yellow"/>
        </w:rPr>
        <w:t>60mA</w:t>
      </w:r>
    </w:p>
    <w:p w14:paraId="5F0F7614" w14:textId="7FDF972D" w:rsidR="00413DA9" w:rsidRDefault="00413DA9" w:rsidP="00413DA9">
      <w:pPr>
        <w:pStyle w:val="ListParagraph"/>
        <w:numPr>
          <w:ilvl w:val="0"/>
          <w:numId w:val="22"/>
        </w:numPr>
        <w:tabs>
          <w:tab w:val="left" w:pos="2880"/>
          <w:tab w:val="left" w:pos="5400"/>
        </w:tabs>
        <w:spacing w:before="36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Pr="00413DA9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="00726CE5" w:rsidRPr="00726CE5">
        <w:rPr>
          <w:rFonts w:ascii="Verdana" w:hAnsi="Verdana"/>
          <w:sz w:val="20"/>
          <w:szCs w:val="20"/>
          <w:highlight w:val="yellow"/>
        </w:rPr>
        <w:t>12kΩ</w:t>
      </w:r>
      <w:r>
        <w:rPr>
          <w:rFonts w:ascii="Verdana" w:hAnsi="Verdana"/>
          <w:sz w:val="20"/>
          <w:szCs w:val="20"/>
        </w:rPr>
        <w:tab/>
        <w:t>R</w:t>
      </w:r>
      <w:r w:rsidRPr="00413DA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</w:t>
      </w:r>
      <w:r w:rsidR="00726CE5" w:rsidRPr="00726CE5">
        <w:rPr>
          <w:rFonts w:ascii="Verdana" w:hAnsi="Verdana"/>
          <w:sz w:val="20"/>
          <w:szCs w:val="20"/>
          <w:highlight w:val="yellow"/>
        </w:rPr>
        <w:t>6kΩ</w:t>
      </w:r>
      <w:r>
        <w:rPr>
          <w:rFonts w:ascii="Verdana" w:hAnsi="Verdana"/>
          <w:sz w:val="20"/>
          <w:szCs w:val="20"/>
        </w:rPr>
        <w:tab/>
        <w:t>R</w:t>
      </w:r>
      <w:r w:rsidRPr="00413DA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</w:t>
      </w:r>
      <w:r w:rsidR="00726CE5" w:rsidRPr="00726CE5">
        <w:rPr>
          <w:rFonts w:ascii="Verdana" w:hAnsi="Verdana"/>
          <w:sz w:val="20"/>
          <w:szCs w:val="20"/>
          <w:highlight w:val="yellow"/>
        </w:rPr>
        <w:t>4kΩ</w:t>
      </w:r>
    </w:p>
    <w:p w14:paraId="7C64F1C4" w14:textId="21C2A3A8" w:rsidR="00C010DE" w:rsidRPr="00C010DE" w:rsidRDefault="00C010DE" w:rsidP="00C010DE">
      <w:pPr>
        <w:spacing w:before="36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lastRenderedPageBreak/>
        <w:t>A parallel circuit consists of a power source and three branches, each branch</w:t>
      </w:r>
      <w:r>
        <w:rPr>
          <w:rFonts w:ascii="Verdana" w:hAnsi="Verdana"/>
          <w:sz w:val="20"/>
          <w:szCs w:val="20"/>
        </w:rPr>
        <w:t xml:space="preserve"> </w:t>
      </w:r>
      <w:r w:rsidRPr="00C010DE">
        <w:rPr>
          <w:rFonts w:ascii="Verdana" w:hAnsi="Verdana"/>
          <w:sz w:val="20"/>
          <w:szCs w:val="20"/>
        </w:rPr>
        <w:t>consists of one resistor.</w:t>
      </w:r>
    </w:p>
    <w:p w14:paraId="479BF1CD" w14:textId="678C45AF" w:rsidR="00C010DE" w:rsidRPr="00C010DE" w:rsidRDefault="00C010DE" w:rsidP="00C010DE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Branch 1 has a current of 37mA.</w:t>
      </w:r>
    </w:p>
    <w:p w14:paraId="44981A37" w14:textId="49BCA93D" w:rsidR="00C010DE" w:rsidRPr="00C010DE" w:rsidRDefault="00C010DE" w:rsidP="00C010DE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Branch 2 has a power of 150mW.</w:t>
      </w:r>
    </w:p>
    <w:p w14:paraId="1A329A88" w14:textId="24BE95C3" w:rsidR="00C010DE" w:rsidRPr="00C010DE" w:rsidRDefault="00C010DE" w:rsidP="00C010D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Twenty-four</w:t>
      </w:r>
      <w:r w:rsidRPr="00C010DE">
        <w:rPr>
          <w:rFonts w:ascii="Verdana" w:hAnsi="Verdana"/>
          <w:sz w:val="20"/>
          <w:szCs w:val="20"/>
        </w:rPr>
        <w:t xml:space="preserve"> volts </w:t>
      </w:r>
      <w:r>
        <w:rPr>
          <w:rFonts w:ascii="Verdana" w:hAnsi="Verdana"/>
          <w:sz w:val="20"/>
          <w:szCs w:val="20"/>
        </w:rPr>
        <w:t xml:space="preserve">is present </w:t>
      </w:r>
      <w:r w:rsidRPr="00C010DE">
        <w:rPr>
          <w:rFonts w:ascii="Verdana" w:hAnsi="Verdana"/>
          <w:sz w:val="20"/>
          <w:szCs w:val="20"/>
        </w:rPr>
        <w:t xml:space="preserve">across </w:t>
      </w:r>
      <w:r>
        <w:rPr>
          <w:rFonts w:ascii="Verdana" w:hAnsi="Verdana"/>
          <w:sz w:val="20"/>
          <w:szCs w:val="20"/>
        </w:rPr>
        <w:t>branch 3</w:t>
      </w:r>
      <w:r w:rsidRPr="00C010DE">
        <w:rPr>
          <w:rFonts w:ascii="Verdana" w:hAnsi="Verdana"/>
          <w:sz w:val="20"/>
          <w:szCs w:val="20"/>
        </w:rPr>
        <w:t>.</w:t>
      </w:r>
    </w:p>
    <w:p w14:paraId="225F1220" w14:textId="77777777" w:rsidR="00C010DE" w:rsidRPr="00C010DE" w:rsidRDefault="00C010DE" w:rsidP="00C010DE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The total circuit power is 1.372W</w:t>
      </w:r>
    </w:p>
    <w:p w14:paraId="34470A60" w14:textId="77777777" w:rsidR="00C010DE" w:rsidRPr="00C010DE" w:rsidRDefault="00C010DE" w:rsidP="00C010DE">
      <w:pPr>
        <w:spacing w:before="360" w:after="120"/>
        <w:ind w:left="36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Draw the described parallel circuit and solve for the following:</w:t>
      </w:r>
    </w:p>
    <w:p w14:paraId="2465D9EC" w14:textId="4E78B2E2" w:rsidR="00C010DE" w:rsidRPr="00C010DE" w:rsidRDefault="003D1776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24V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57.167mA</m:t>
            </m:r>
          </m:den>
        </m:f>
        <m:r>
          <w:rPr>
            <w:rFonts w:ascii="Cambria Math" w:hAnsi="Cambria Math"/>
            <w:sz w:val="20"/>
            <w:szCs w:val="20"/>
            <w:highlight w:val="yellow"/>
          </w:rPr>
          <m:t>=419.825Ω</m:t>
        </m:r>
      </m:oMath>
    </w:p>
    <w:p w14:paraId="7265EC6D" w14:textId="65190DB4" w:rsidR="00C010DE" w:rsidRPr="00C010DE" w:rsidRDefault="003D1776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1.372W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24V</m:t>
            </m:r>
          </m:den>
        </m:f>
        <m:r>
          <w:rPr>
            <w:rFonts w:ascii="Cambria Math" w:hAnsi="Cambria Math"/>
            <w:sz w:val="20"/>
            <w:szCs w:val="20"/>
            <w:highlight w:val="yellow"/>
          </w:rPr>
          <m:t>=57.167mA</m:t>
        </m:r>
      </m:oMath>
    </w:p>
    <w:p w14:paraId="4B2C0C8E" w14:textId="3BE9B3D9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E</w:t>
      </w:r>
      <w:r w:rsidRPr="00C010DE">
        <w:rPr>
          <w:rFonts w:ascii="Verdana" w:hAnsi="Verdana"/>
          <w:sz w:val="20"/>
          <w:szCs w:val="20"/>
          <w:vertAlign w:val="subscript"/>
        </w:rPr>
        <w:t>T</w:t>
      </w:r>
      <w:r w:rsidRPr="00C010DE">
        <w:rPr>
          <w:rFonts w:ascii="Verdana" w:hAnsi="Verdana"/>
          <w:sz w:val="20"/>
          <w:szCs w:val="20"/>
        </w:rPr>
        <w:tab/>
      </w:r>
      <w:r w:rsidR="003D1776" w:rsidRPr="007D5910">
        <w:rPr>
          <w:rFonts w:ascii="Verdana" w:hAnsi="Verdana"/>
          <w:sz w:val="20"/>
          <w:szCs w:val="20"/>
          <w:highlight w:val="yellow"/>
        </w:rPr>
        <w:t>24V</w:t>
      </w:r>
    </w:p>
    <w:p w14:paraId="73EA8045" w14:textId="202773BE" w:rsidR="00C010DE" w:rsidRPr="00C010DE" w:rsidRDefault="00D17924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24V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37mA</m:t>
            </m:r>
          </m:den>
        </m:f>
        <m:r>
          <w:rPr>
            <w:rFonts w:ascii="Cambria Math" w:hAnsi="Cambria Math"/>
            <w:sz w:val="20"/>
            <w:szCs w:val="20"/>
            <w:highlight w:val="yellow"/>
          </w:rPr>
          <m:t>=648.648Ω</m:t>
        </m:r>
      </m:oMath>
    </w:p>
    <w:p w14:paraId="0647CB5C" w14:textId="4327D693" w:rsidR="00C010DE" w:rsidRPr="00C010DE" w:rsidRDefault="00D17924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24V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150mW</m:t>
            </m:r>
          </m:den>
        </m:f>
        <m:r>
          <w:rPr>
            <w:rFonts w:ascii="Cambria Math" w:hAnsi="Cambria Math"/>
            <w:sz w:val="20"/>
            <w:szCs w:val="20"/>
            <w:highlight w:val="yellow"/>
          </w:rPr>
          <m:t>=3.84kΩ</m:t>
        </m:r>
      </m:oMath>
    </w:p>
    <w:p w14:paraId="0B51384E" w14:textId="4953507E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R</w:t>
      </w:r>
      <w:r w:rsidRPr="00C010DE">
        <w:rPr>
          <w:rFonts w:ascii="Verdana" w:hAnsi="Verdana"/>
          <w:sz w:val="20"/>
          <w:szCs w:val="20"/>
          <w:vertAlign w:val="subscript"/>
        </w:rPr>
        <w:t>3</w:t>
      </w:r>
      <w:r w:rsidRPr="00C010DE">
        <w:rPr>
          <w:rFonts w:ascii="Verdana" w:hAnsi="Verdana"/>
          <w:sz w:val="20"/>
          <w:szCs w:val="20"/>
        </w:rPr>
        <w:tab/>
      </w:r>
      <w:r w:rsidR="00003FCF" w:rsidRPr="00003FCF">
        <w:rPr>
          <w:rFonts w:ascii="Verdana" w:hAnsi="Verdana"/>
          <w:sz w:val="20"/>
          <w:szCs w:val="20"/>
          <w:highlight w:val="yellow"/>
        </w:rPr>
        <w:t>1.725kΩ</w:t>
      </w:r>
    </w:p>
    <w:p w14:paraId="45E9BE6F" w14:textId="4DE08407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I</w:t>
      </w:r>
      <w:r w:rsidRPr="00C010DE">
        <w:rPr>
          <w:rFonts w:ascii="Verdana" w:hAnsi="Verdana"/>
          <w:sz w:val="20"/>
          <w:szCs w:val="20"/>
          <w:vertAlign w:val="subscript"/>
        </w:rPr>
        <w:t>R1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="00003FCF" w:rsidRPr="00003FCF">
        <w:rPr>
          <w:rFonts w:ascii="Verdana" w:hAnsi="Verdana"/>
          <w:sz w:val="20"/>
          <w:szCs w:val="20"/>
          <w:highlight w:val="yellow"/>
        </w:rPr>
        <w:t>37mA</w:t>
      </w:r>
    </w:p>
    <w:p w14:paraId="333B87B6" w14:textId="7C01E59A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I</w:t>
      </w:r>
      <w:r w:rsidRPr="00C010DE">
        <w:rPr>
          <w:rFonts w:ascii="Verdana" w:hAnsi="Verdana"/>
          <w:sz w:val="20"/>
          <w:szCs w:val="20"/>
          <w:vertAlign w:val="subscript"/>
        </w:rPr>
        <w:t>R2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="00003FCF" w:rsidRPr="00003FCF">
        <w:rPr>
          <w:rFonts w:ascii="Verdana" w:hAnsi="Verdana"/>
          <w:sz w:val="20"/>
          <w:szCs w:val="20"/>
          <w:highlight w:val="yellow"/>
        </w:rPr>
        <w:t>6.25mA</w:t>
      </w:r>
    </w:p>
    <w:p w14:paraId="0DD20D5D" w14:textId="38E5815B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I</w:t>
      </w:r>
      <w:r w:rsidRPr="00C010DE">
        <w:rPr>
          <w:rFonts w:ascii="Verdana" w:hAnsi="Verdana"/>
          <w:sz w:val="20"/>
          <w:szCs w:val="20"/>
          <w:vertAlign w:val="subscript"/>
        </w:rPr>
        <w:t>R3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="00003FCF" w:rsidRPr="00003FCF">
        <w:rPr>
          <w:rFonts w:ascii="Verdana" w:hAnsi="Verdana"/>
          <w:sz w:val="20"/>
          <w:szCs w:val="20"/>
          <w:highlight w:val="yellow"/>
        </w:rPr>
        <w:t>13.917mA</w:t>
      </w:r>
    </w:p>
    <w:p w14:paraId="4E575DC2" w14:textId="35B462E7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P</w:t>
      </w:r>
      <w:r w:rsidRPr="00C010DE">
        <w:rPr>
          <w:rFonts w:ascii="Verdana" w:hAnsi="Verdana"/>
          <w:sz w:val="20"/>
          <w:szCs w:val="20"/>
          <w:vertAlign w:val="subscript"/>
        </w:rPr>
        <w:t>R1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="00470444" w:rsidRPr="00470444">
        <w:rPr>
          <w:rFonts w:ascii="Verdana" w:hAnsi="Verdana"/>
          <w:sz w:val="20"/>
          <w:szCs w:val="20"/>
          <w:highlight w:val="yellow"/>
        </w:rPr>
        <w:t>888mW</w:t>
      </w:r>
    </w:p>
    <w:p w14:paraId="08B4C56E" w14:textId="12480955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P</w:t>
      </w:r>
      <w:r w:rsidRPr="00C010DE">
        <w:rPr>
          <w:rFonts w:ascii="Verdana" w:hAnsi="Verdana"/>
          <w:sz w:val="20"/>
          <w:szCs w:val="20"/>
          <w:vertAlign w:val="subscript"/>
        </w:rPr>
        <w:t>R2</w:t>
      </w:r>
      <w:r w:rsidRPr="00C010DE">
        <w:rPr>
          <w:rFonts w:ascii="Verdana" w:hAnsi="Verdana"/>
          <w:sz w:val="20"/>
          <w:szCs w:val="20"/>
          <w:vertAlign w:val="subscript"/>
        </w:rPr>
        <w:tab/>
      </w:r>
      <w:r w:rsidR="00470444" w:rsidRPr="00470444">
        <w:rPr>
          <w:rFonts w:ascii="Verdana" w:hAnsi="Verdana"/>
          <w:sz w:val="20"/>
          <w:szCs w:val="20"/>
          <w:highlight w:val="yellow"/>
        </w:rPr>
        <w:t>150mW</w:t>
      </w:r>
    </w:p>
    <w:p w14:paraId="1A06BA4C" w14:textId="54972ED6" w:rsidR="00C010DE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P</w:t>
      </w:r>
      <w:r w:rsidRPr="00C010DE">
        <w:rPr>
          <w:rFonts w:ascii="Verdana" w:hAnsi="Verdana"/>
          <w:sz w:val="20"/>
          <w:szCs w:val="20"/>
          <w:vertAlign w:val="subscript"/>
        </w:rPr>
        <w:t>R3</w:t>
      </w:r>
      <w:r w:rsidRPr="00C010DE">
        <w:rPr>
          <w:rFonts w:ascii="Verdana" w:hAnsi="Verdana"/>
          <w:sz w:val="20"/>
          <w:szCs w:val="20"/>
        </w:rPr>
        <w:tab/>
      </w:r>
      <w:r w:rsidR="00470444" w:rsidRPr="00470444">
        <w:rPr>
          <w:rFonts w:ascii="Verdana" w:hAnsi="Verdana"/>
          <w:sz w:val="20"/>
          <w:szCs w:val="20"/>
          <w:highlight w:val="yellow"/>
        </w:rPr>
        <w:t>334mW</w:t>
      </w:r>
    </w:p>
    <w:p w14:paraId="657CA9D2" w14:textId="43DC38D0" w:rsidR="00413DA9" w:rsidRPr="00C010DE" w:rsidRDefault="00C010DE" w:rsidP="00C010DE">
      <w:pPr>
        <w:pStyle w:val="ListParagraph"/>
        <w:numPr>
          <w:ilvl w:val="0"/>
          <w:numId w:val="22"/>
        </w:numPr>
        <w:tabs>
          <w:tab w:val="left" w:pos="1440"/>
        </w:tabs>
        <w:spacing w:before="360" w:after="120"/>
        <w:ind w:left="900"/>
        <w:contextualSpacing w:val="0"/>
        <w:rPr>
          <w:rFonts w:ascii="Verdana" w:hAnsi="Verdana"/>
          <w:sz w:val="20"/>
          <w:szCs w:val="20"/>
        </w:rPr>
      </w:pPr>
      <w:r w:rsidRPr="00C010DE">
        <w:rPr>
          <w:rFonts w:ascii="Verdana" w:hAnsi="Verdana"/>
          <w:sz w:val="20"/>
          <w:szCs w:val="20"/>
        </w:rPr>
        <w:t>P</w:t>
      </w:r>
      <w:r w:rsidRPr="00C010DE">
        <w:rPr>
          <w:rFonts w:ascii="Verdana" w:hAnsi="Verdana"/>
          <w:sz w:val="20"/>
          <w:szCs w:val="20"/>
          <w:vertAlign w:val="subscript"/>
        </w:rPr>
        <w:t>T</w:t>
      </w:r>
      <w:r w:rsidRPr="00C010DE">
        <w:rPr>
          <w:rFonts w:ascii="Verdana" w:hAnsi="Verdana"/>
          <w:sz w:val="20"/>
          <w:szCs w:val="20"/>
        </w:rPr>
        <w:tab/>
      </w:r>
      <w:bookmarkStart w:id="0" w:name="_GoBack"/>
      <w:bookmarkEnd w:id="0"/>
      <w:r w:rsidR="00470444" w:rsidRPr="00470444">
        <w:rPr>
          <w:rFonts w:ascii="Verdana" w:hAnsi="Verdana"/>
          <w:sz w:val="20"/>
          <w:szCs w:val="20"/>
          <w:highlight w:val="yellow"/>
        </w:rPr>
        <w:t>1.372W</w:t>
      </w:r>
    </w:p>
    <w:sectPr w:rsidR="00413DA9" w:rsidRPr="00C010DE" w:rsidSect="005B29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03FCF" w:rsidRDefault="00003FCF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03FCF" w:rsidRDefault="00003FCF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03FCF" w:rsidRDefault="00003F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9E35A" w14:textId="672A8BC4" w:rsidR="00003FCF" w:rsidRPr="007C2507" w:rsidRDefault="00003F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E6AB3" w14:textId="021EDE88" w:rsidR="00003FCF" w:rsidRPr="007C2507" w:rsidRDefault="00003FC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E60B" w14:textId="30978033" w:rsidR="00003FCF" w:rsidRPr="007C2507" w:rsidRDefault="00003FC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044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86B72D8" w:rsidR="00003FCF" w:rsidRPr="007C2507" w:rsidRDefault="00003F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044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3F9D469" w:rsidR="00003FCF" w:rsidRPr="007C2507" w:rsidRDefault="00003FC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0444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2068C5E" w:rsidR="00003FCF" w:rsidRPr="007C2507" w:rsidRDefault="00003FC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03FCF" w:rsidRDefault="00003FCF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03FCF" w:rsidRDefault="00003FCF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03FCF" w:rsidRDefault="00003F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65FAD" w14:textId="3B59DD8A" w:rsidR="00003FCF" w:rsidRPr="007C2507" w:rsidRDefault="00003FC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More 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9416230" w14:textId="1D0E9693" w:rsidR="00003FCF" w:rsidRPr="000154E9" w:rsidRDefault="00003FC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F9A4F" w14:textId="20F83A9D" w:rsidR="00003FCF" w:rsidRPr="007C2507" w:rsidRDefault="00003FC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More 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88F9E58" w14:textId="19D1413E" w:rsidR="00003FCF" w:rsidRPr="000154E9" w:rsidRDefault="00003FC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03FCF" w14:paraId="0A1BE784" w14:textId="77777777" w:rsidTr="00E130F3">
      <w:tc>
        <w:tcPr>
          <w:tcW w:w="630" w:type="dxa"/>
        </w:tcPr>
        <w:p w14:paraId="5311FF12" w14:textId="77777777" w:rsidR="00003FCF" w:rsidRDefault="00003FC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FE0E2F0" wp14:editId="116EE45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4734508" w14:textId="752DA332" w:rsidR="00003FCF" w:rsidRPr="007C2507" w:rsidRDefault="00003FC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52C288A" w14:textId="77777777" w:rsidR="00003FCF" w:rsidRDefault="00003FC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63B68B9" wp14:editId="102D701B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8D5AF6" w14:textId="77777777" w:rsidR="00003FCF" w:rsidRPr="00B025CF" w:rsidRDefault="00003F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64DD3CB" w:rsidR="00003FCF" w:rsidRPr="007C2507" w:rsidRDefault="00003FC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More 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568BF58E" w:rsidR="00003FCF" w:rsidRPr="000154E9" w:rsidRDefault="00003FC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95BAAB7" w:rsidR="00003FCF" w:rsidRPr="007C2507" w:rsidRDefault="00003FC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More 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02BAB9E" w:rsidR="00003FCF" w:rsidRPr="000154E9" w:rsidRDefault="00003FC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03FCF" w14:paraId="146D1832" w14:textId="77777777" w:rsidTr="00E130F3">
      <w:tc>
        <w:tcPr>
          <w:tcW w:w="630" w:type="dxa"/>
        </w:tcPr>
        <w:p w14:paraId="2D1B9CE5" w14:textId="77777777" w:rsidR="00003FCF" w:rsidRDefault="00003FC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7C293015" w:rsidR="00003FCF" w:rsidRPr="007C2507" w:rsidRDefault="00003FC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003FCF" w:rsidRDefault="00003FC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003FCF" w:rsidRPr="00B025CF" w:rsidRDefault="00003FCF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0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2"/>
  </w:num>
  <w:num w:numId="21">
    <w:abstractNumId w:val="8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3FCF"/>
    <w:rsid w:val="000154E9"/>
    <w:rsid w:val="000178E1"/>
    <w:rsid w:val="0004185D"/>
    <w:rsid w:val="00041E52"/>
    <w:rsid w:val="00045C5B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03555"/>
    <w:rsid w:val="002218A7"/>
    <w:rsid w:val="00222A30"/>
    <w:rsid w:val="00224C5A"/>
    <w:rsid w:val="00253320"/>
    <w:rsid w:val="00255DAC"/>
    <w:rsid w:val="00261027"/>
    <w:rsid w:val="00295358"/>
    <w:rsid w:val="002D0D03"/>
    <w:rsid w:val="002E22BE"/>
    <w:rsid w:val="00307505"/>
    <w:rsid w:val="00310134"/>
    <w:rsid w:val="003123C1"/>
    <w:rsid w:val="0035749A"/>
    <w:rsid w:val="003614F5"/>
    <w:rsid w:val="0037367C"/>
    <w:rsid w:val="003A7095"/>
    <w:rsid w:val="003D1776"/>
    <w:rsid w:val="003D74E1"/>
    <w:rsid w:val="003F2E8B"/>
    <w:rsid w:val="003F6D63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0444"/>
    <w:rsid w:val="00472F8B"/>
    <w:rsid w:val="004927C6"/>
    <w:rsid w:val="004C66D6"/>
    <w:rsid w:val="004D3BAE"/>
    <w:rsid w:val="004E1F50"/>
    <w:rsid w:val="004F0215"/>
    <w:rsid w:val="00504ADE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57EE1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071C9"/>
    <w:rsid w:val="007140C7"/>
    <w:rsid w:val="00723673"/>
    <w:rsid w:val="00726CE5"/>
    <w:rsid w:val="00740367"/>
    <w:rsid w:val="00745276"/>
    <w:rsid w:val="0075695D"/>
    <w:rsid w:val="00757B3D"/>
    <w:rsid w:val="00761B84"/>
    <w:rsid w:val="0077606A"/>
    <w:rsid w:val="007801EC"/>
    <w:rsid w:val="00784EF5"/>
    <w:rsid w:val="007940C2"/>
    <w:rsid w:val="007C2507"/>
    <w:rsid w:val="007D5910"/>
    <w:rsid w:val="0080040A"/>
    <w:rsid w:val="0081458F"/>
    <w:rsid w:val="008201D6"/>
    <w:rsid w:val="00825608"/>
    <w:rsid w:val="008669EB"/>
    <w:rsid w:val="00866D5F"/>
    <w:rsid w:val="00873F1B"/>
    <w:rsid w:val="0088451E"/>
    <w:rsid w:val="00885346"/>
    <w:rsid w:val="00894CB5"/>
    <w:rsid w:val="008975D5"/>
    <w:rsid w:val="008B456A"/>
    <w:rsid w:val="008B6FC5"/>
    <w:rsid w:val="008E375B"/>
    <w:rsid w:val="008F702A"/>
    <w:rsid w:val="009055E4"/>
    <w:rsid w:val="00910FD4"/>
    <w:rsid w:val="009219E3"/>
    <w:rsid w:val="0094143E"/>
    <w:rsid w:val="00946CB6"/>
    <w:rsid w:val="009559C9"/>
    <w:rsid w:val="00980EBB"/>
    <w:rsid w:val="009A14CD"/>
    <w:rsid w:val="009A4DA4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24680"/>
    <w:rsid w:val="00B457A7"/>
    <w:rsid w:val="00B52137"/>
    <w:rsid w:val="00B72CF8"/>
    <w:rsid w:val="00B74EC4"/>
    <w:rsid w:val="00B755C0"/>
    <w:rsid w:val="00B83C86"/>
    <w:rsid w:val="00B93A8B"/>
    <w:rsid w:val="00B945F7"/>
    <w:rsid w:val="00BA7E0B"/>
    <w:rsid w:val="00BB7522"/>
    <w:rsid w:val="00BC2C30"/>
    <w:rsid w:val="00C010DE"/>
    <w:rsid w:val="00C426A3"/>
    <w:rsid w:val="00C44DB9"/>
    <w:rsid w:val="00C4532D"/>
    <w:rsid w:val="00C602F1"/>
    <w:rsid w:val="00C6093C"/>
    <w:rsid w:val="00C834FC"/>
    <w:rsid w:val="00C86D41"/>
    <w:rsid w:val="00C86D63"/>
    <w:rsid w:val="00CB5A57"/>
    <w:rsid w:val="00CB5F0C"/>
    <w:rsid w:val="00CE3BF2"/>
    <w:rsid w:val="00CF7AA0"/>
    <w:rsid w:val="00D17924"/>
    <w:rsid w:val="00D54ACB"/>
    <w:rsid w:val="00D64CC6"/>
    <w:rsid w:val="00D919EF"/>
    <w:rsid w:val="00DA1176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5FFD"/>
    <w:rsid w:val="00E97D8E"/>
    <w:rsid w:val="00EA0805"/>
    <w:rsid w:val="00ED1FAE"/>
    <w:rsid w:val="00F00182"/>
    <w:rsid w:val="00F61762"/>
    <w:rsid w:val="00F631A1"/>
    <w:rsid w:val="00F918B0"/>
    <w:rsid w:val="00FA66B6"/>
    <w:rsid w:val="00FB7385"/>
    <w:rsid w:val="00FD746F"/>
    <w:rsid w:val="00FE4E57"/>
    <w:rsid w:val="00FE7CA4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135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16</cp:revision>
  <cp:lastPrinted>2018-06-02T18:14:00Z</cp:lastPrinted>
  <dcterms:created xsi:type="dcterms:W3CDTF">2018-06-19T16:40:00Z</dcterms:created>
  <dcterms:modified xsi:type="dcterms:W3CDTF">2018-06-19T18:55:00Z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More Parallel Circuits</vt:lpwstr>
  </property>
  <property fmtid="{D5CDD505-2E9C-101B-9397-08002B2CF9AE}" pid="4" name="DocNum">
    <vt:i4>10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