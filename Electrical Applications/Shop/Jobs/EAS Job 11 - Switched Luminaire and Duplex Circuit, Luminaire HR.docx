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918E1E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F69EE">
        <w:rPr>
          <w:rFonts w:ascii="Verdana" w:hAnsi="Verdana"/>
          <w:b/>
          <w:sz w:val="24"/>
          <w:szCs w:val="24"/>
        </w:rPr>
        <w:t>Switched and Duplex Circuit, Luminaire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7CE76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744C64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F69EE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860358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860358" w:rsidRPr="001C2E27" w:rsidRDefault="00860358" w:rsidP="00860358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21235B65" w:rsidR="00860358" w:rsidRPr="001C2E27" w:rsidRDefault="00860358" w:rsidP="00860358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860358" w:rsidRPr="001C2E27" w14:paraId="698EDFB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2CA4DA0" w14:textId="1FCB176A" w:rsidR="00860358" w:rsidRDefault="00860358" w:rsidP="00860358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2610B224" w14:textId="6475FCD8" w:rsidR="00860358" w:rsidRPr="001C2E27" w:rsidRDefault="00860358" w:rsidP="00860358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1C2E2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1C2E27" w:rsidRPr="001C2E27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</w:t>
            </w:r>
            <w:r w:rsidR="003F2E8B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single pole single throw switch</w:t>
            </w:r>
          </w:p>
        </w:tc>
        <w:tc>
          <w:tcPr>
            <w:tcW w:w="4675" w:type="dxa"/>
            <w:vAlign w:val="center"/>
          </w:tcPr>
          <w:p w14:paraId="7A7EC1D3" w14:textId="32A4F91B" w:rsidR="001C2E27" w:rsidRPr="001C2E27" w:rsidRDefault="001C2E2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1F367097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</w:t>
            </w:r>
            <w:r w:rsidR="00860358">
              <w:rPr>
                <w:rFonts w:ascii="Verdana" w:hAnsi="Verdana"/>
                <w:b w:val="0"/>
              </w:rPr>
              <w:t>amp holder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739C190F" w:rsidR="00661207" w:rsidRDefault="00661207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5B248D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</w:t>
      </w:r>
      <w:r w:rsidR="00AF69E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149450A7" w:rsidR="00127902" w:rsidRDefault="00AF69EE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AF69EE">
        <w:rPr>
          <w:noProof/>
        </w:rPr>
        <w:drawing>
          <wp:inline distT="0" distB="0" distL="0" distR="0" wp14:anchorId="0034A720" wp14:editId="4D06AFD5">
            <wp:extent cx="2699385" cy="17151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11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60358" w14:paraId="1F58285D" w14:textId="77777777" w:rsidTr="00860358">
        <w:tc>
          <w:tcPr>
            <w:tcW w:w="8005" w:type="dxa"/>
          </w:tcPr>
          <w:p w14:paraId="5C300641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396CD5F0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404C4395" w14:textId="77777777" w:rsidTr="00860358">
        <w:tc>
          <w:tcPr>
            <w:tcW w:w="8005" w:type="dxa"/>
          </w:tcPr>
          <w:p w14:paraId="141138E7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73C0A379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5E8A30E5" w14:textId="77777777" w:rsidTr="00860358">
        <w:tc>
          <w:tcPr>
            <w:tcW w:w="8005" w:type="dxa"/>
          </w:tcPr>
          <w:p w14:paraId="48C970E3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2FC926C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395A8D90" w14:textId="77777777" w:rsidTr="00860358">
        <w:tc>
          <w:tcPr>
            <w:tcW w:w="8005" w:type="dxa"/>
          </w:tcPr>
          <w:p w14:paraId="76829E2D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0BFB0E26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03A24031" w14:textId="722A192B" w:rsidR="00DB02B9" w:rsidRDefault="00DB02B9" w:rsidP="00C602F1">
      <w:pPr>
        <w:tabs>
          <w:tab w:val="right" w:pos="10080"/>
        </w:tabs>
        <w:spacing w:before="960" w:after="120"/>
        <w:jc w:val="center"/>
        <w:rPr>
          <w:noProof/>
        </w:rPr>
      </w:pPr>
    </w:p>
    <w:p w14:paraId="54148D0B" w14:textId="651E0545" w:rsidR="00860358" w:rsidRDefault="00860358" w:rsidP="00860358">
      <w:pPr>
        <w:tabs>
          <w:tab w:val="right" w:pos="10080"/>
        </w:tabs>
        <w:spacing w:before="480" w:after="120"/>
        <w:jc w:val="center"/>
      </w:pPr>
      <w:r w:rsidRPr="00C602F1">
        <w:rPr>
          <w:noProof/>
        </w:rPr>
        <w:drawing>
          <wp:inline distT="0" distB="0" distL="0" distR="0" wp14:anchorId="4BBD0580" wp14:editId="2D88ECBF">
            <wp:extent cx="1859280" cy="6431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60358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23B60BA5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41C0F58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6035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A050F1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6035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1F5BAC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6035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69EE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5FB0AAE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69EE">
      <w:rPr>
        <w:rFonts w:ascii="BankGothic Lt BT" w:hAnsi="BankGothic Lt BT"/>
        <w:caps/>
        <w:sz w:val="24"/>
        <w:szCs w:val="24"/>
      </w:rPr>
      <w:t>Switched and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AF10C72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CB63313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69EE">
      <w:rPr>
        <w:rFonts w:ascii="BankGothic Lt BT" w:hAnsi="BankGothic Lt BT"/>
        <w:caps/>
        <w:sz w:val="24"/>
        <w:szCs w:val="24"/>
      </w:rPr>
      <w:t>Switched and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6DA00FB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2F7539A5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F69E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7DA0A7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69EE">
      <w:rPr>
        <w:rFonts w:ascii="BankGothic Lt BT" w:hAnsi="BankGothic Lt BT"/>
        <w:caps/>
        <w:sz w:val="24"/>
        <w:szCs w:val="24"/>
      </w:rPr>
      <w:t>Switched and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B2BF5C5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69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0358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2018-05-16T20:15:00Z</cp:lastPrinted>
  <dcterms:created xsi:type="dcterms:W3CDTF">2018-05-16T20:14:00Z</dcterms:created>
  <dcterms:modified xsi:type="dcterms:W3CDTF">2018-05-17T18:06:00Z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and Duplex Circuit, Luminaire HR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