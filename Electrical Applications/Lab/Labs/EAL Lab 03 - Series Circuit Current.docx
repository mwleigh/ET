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67035D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D0149">
        <w:rPr>
          <w:rFonts w:ascii="Verdana" w:hAnsi="Verdana"/>
          <w:b/>
          <w:sz w:val="24"/>
          <w:szCs w:val="24"/>
        </w:rPr>
        <w:t>Series Circuit Current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629BC2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196EB76D" w:rsidR="004C66D6" w:rsidRPr="00D32C65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c</w:t>
      </w:r>
      <w:r w:rsidR="004861DB" w:rsidRPr="004861DB">
        <w:rPr>
          <w:rFonts w:ascii="Verdana" w:hAnsi="Verdana"/>
          <w:sz w:val="20"/>
          <w:szCs w:val="20"/>
        </w:rPr>
        <w:t xml:space="preserve">alculate electrical values </w:t>
      </w:r>
      <w:r w:rsidR="006D0149">
        <w:rPr>
          <w:rFonts w:ascii="Verdana" w:hAnsi="Verdana"/>
          <w:sz w:val="20"/>
          <w:szCs w:val="20"/>
        </w:rPr>
        <w:t>in a series</w:t>
      </w:r>
      <w:r w:rsidR="004861DB" w:rsidRPr="004861DB">
        <w:rPr>
          <w:rFonts w:ascii="Verdana" w:hAnsi="Verdana"/>
          <w:sz w:val="20"/>
          <w:szCs w:val="20"/>
        </w:rPr>
        <w:t xml:space="preserve"> circuit using Ohm’s Law</w:t>
      </w:r>
    </w:p>
    <w:p w14:paraId="688B1F3E" w14:textId="117F7837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>evaluate the volts, ohms and amperage of a series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3C701CB8" w14:textId="32F8A9B3" w:rsidR="00240BB0" w:rsidRDefault="00240BB0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4861DB">
        <w:rPr>
          <w:rFonts w:ascii="Verdana" w:hAnsi="Verdana"/>
          <w:sz w:val="20"/>
          <w:szCs w:val="20"/>
        </w:rPr>
        <w:t>m</w:t>
      </w:r>
      <w:r w:rsidR="004861DB" w:rsidRPr="004861DB">
        <w:rPr>
          <w:rFonts w:ascii="Verdana" w:hAnsi="Verdana"/>
          <w:sz w:val="20"/>
          <w:szCs w:val="20"/>
        </w:rPr>
        <w:t>easure current and voltage in a circuit</w:t>
      </w:r>
      <w:r w:rsidR="004861DB">
        <w:rPr>
          <w:rFonts w:ascii="Verdana" w:hAnsi="Verdana"/>
          <w:sz w:val="20"/>
          <w:szCs w:val="20"/>
        </w:rPr>
        <w:t xml:space="preserve"> using a multimeter</w:t>
      </w:r>
      <w:r w:rsidRPr="00D32C65">
        <w:rPr>
          <w:rFonts w:ascii="Verdana" w:hAnsi="Verdana"/>
          <w:sz w:val="20"/>
          <w:szCs w:val="20"/>
        </w:rPr>
        <w:t>.</w:t>
      </w:r>
    </w:p>
    <w:p w14:paraId="7355094D" w14:textId="019FE215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>explain the effects of changing resistance within a series circuit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B6526C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D0149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8860EA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5BD1FBAF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2060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B15AC4" wp14:editId="2A8150EC">
                  <wp:extent cx="1380744" cy="2286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E5CC4" w14:textId="3CAFAB0F" w:rsidR="00C2060B" w:rsidRDefault="00C2060B" w:rsidP="00C2060B">
      <w:pPr>
        <w:spacing w:before="240" w:after="120"/>
        <w:ind w:left="360"/>
        <w:rPr>
          <w:rFonts w:ascii="Verdana" w:hAnsi="Verdana"/>
          <w:sz w:val="20"/>
          <w:szCs w:val="20"/>
        </w:rPr>
      </w:pPr>
      <w:bookmarkStart w:id="0" w:name="_Hlk515505672"/>
      <w:r>
        <w:rPr>
          <w:rFonts w:ascii="Verdana" w:hAnsi="Verdana"/>
          <w:sz w:val="20"/>
          <w:szCs w:val="20"/>
        </w:rPr>
        <w:t>Where;</w:t>
      </w:r>
    </w:p>
    <w:bookmarkEnd w:id="0"/>
    <w:p w14:paraId="6BC6446F" w14:textId="55295809" w:rsidR="005501CC" w:rsidRPr="00CC14BC" w:rsidRDefault="00707D92" w:rsidP="00CC14BC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=220Ω,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=1kΩ</m:t>
          </m:r>
        </m:oMath>
      </m:oMathPara>
    </w:p>
    <w:p w14:paraId="364768E5" w14:textId="47B2A7EB" w:rsidR="001E0459" w:rsidRDefault="00777C19" w:rsidP="001E0459">
      <w:pPr>
        <w:spacing w:after="240"/>
        <w:ind w:left="360"/>
        <w:rPr>
          <w:rFonts w:ascii="Verdana" w:hAnsi="Verdana"/>
          <w:sz w:val="20"/>
          <w:szCs w:val="20"/>
          <w:u w:val="single"/>
        </w:rPr>
      </w:pPr>
      <w:bookmarkStart w:id="1" w:name="_Hlk515611488"/>
      <w:bookmarkStart w:id="2" w:name="_GoBack"/>
      <w:r>
        <w:rPr>
          <w:rFonts w:ascii="Verdana" w:hAnsi="Verdana"/>
          <w:sz w:val="20"/>
          <w:szCs w:val="20"/>
          <w:u w:val="single"/>
        </w:rPr>
        <w:t>Calculation</w:t>
      </w:r>
      <w:r w:rsidR="001E0459" w:rsidRPr="001E0459">
        <w:rPr>
          <w:rFonts w:ascii="Verdana" w:hAnsi="Verdana"/>
          <w:sz w:val="20"/>
          <w:szCs w:val="20"/>
          <w:u w:val="single"/>
        </w:rPr>
        <w:t>s</w:t>
      </w:r>
    </w:p>
    <w:bookmarkEnd w:id="1"/>
    <w:bookmarkEnd w:id="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D3F5F" w:rsidRPr="00DD3F5F" w14:paraId="21E5523E" w14:textId="77777777" w:rsidTr="00763BC3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1BFA74C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9F72D4" w14:textId="1711CC43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81FA5B" w14:textId="50D63479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56E56B0" w14:textId="09D613CB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0091C7" w14:textId="6DAEF62E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D3F5F" w:rsidRPr="00DD3F5F" w14:paraId="4CC6CFFB" w14:textId="77777777" w:rsidTr="00763BC3">
        <w:trPr>
          <w:jc w:val="center"/>
        </w:trPr>
        <w:tc>
          <w:tcPr>
            <w:tcW w:w="895" w:type="dxa"/>
          </w:tcPr>
          <w:p w14:paraId="7590CAEB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6C4CAFA3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4EC594A1" w14:textId="74FB6B34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0CE3B6B0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16E43B62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6991284E" w14:textId="77777777" w:rsidTr="00763BC3">
        <w:trPr>
          <w:jc w:val="center"/>
        </w:trPr>
        <w:tc>
          <w:tcPr>
            <w:tcW w:w="895" w:type="dxa"/>
          </w:tcPr>
          <w:p w14:paraId="02259E90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4E6BCFB1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7840ADA3" w14:textId="0CAFC6D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64523050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401465C6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688B099F" w14:textId="77777777" w:rsidTr="00763BC3">
        <w:trPr>
          <w:jc w:val="center"/>
        </w:trPr>
        <w:tc>
          <w:tcPr>
            <w:tcW w:w="895" w:type="dxa"/>
          </w:tcPr>
          <w:p w14:paraId="00C42E34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151CD7A3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012D29A8" w14:textId="3EBA88BF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3CA3BE51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0C8F5CF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D3F5F" w:rsidRPr="00DD3F5F" w14:paraId="76357213" w14:textId="77777777" w:rsidTr="00763BC3">
        <w:trPr>
          <w:jc w:val="center"/>
        </w:trPr>
        <w:tc>
          <w:tcPr>
            <w:tcW w:w="895" w:type="dxa"/>
          </w:tcPr>
          <w:p w14:paraId="38FD09AE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5F5AD5D1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5E6927C9" w14:textId="0458D7C8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328201E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64C710" w14:textId="77777777" w:rsidR="00DD3F5F" w:rsidRPr="00DD3F5F" w:rsidRDefault="00DD3F5F" w:rsidP="00DD3F5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2BA8189B" w14:textId="77777777" w:rsidR="00CC14BC" w:rsidRPr="00DB02B9" w:rsidRDefault="00CC14BC" w:rsidP="00DD3F5F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DD3F5F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02F48AB" w14:textId="4484A923" w:rsidR="008860EA" w:rsidRDefault="008860EA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DD3F5F" w14:paraId="01ACB79F" w14:textId="77777777" w:rsidTr="004A24F1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129743AF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2060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E5E8AC7" wp14:editId="4BFEBAE0">
                  <wp:extent cx="1380744" cy="2286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744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500C4480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6540144" wp14:editId="5FC131AB">
                  <wp:extent cx="969264" cy="777240"/>
                  <wp:effectExtent l="0" t="0" r="254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F5F" w14:paraId="519E3B87" w14:textId="77777777" w:rsidTr="004A24F1">
        <w:tc>
          <w:tcPr>
            <w:tcW w:w="4855" w:type="dxa"/>
            <w:vMerge/>
            <w:vAlign w:val="center"/>
          </w:tcPr>
          <w:p w14:paraId="5A0D0F6C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42159913" w14:textId="77777777" w:rsidR="00DD3F5F" w:rsidRDefault="00DD3F5F" w:rsidP="004A24F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19B4E28" wp14:editId="0E1210A1">
                  <wp:extent cx="969264" cy="768096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AD295" w14:textId="77777777" w:rsidR="00DD3F5F" w:rsidRDefault="00DD3F5F" w:rsidP="00DD3F5F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5E465069" w14:textId="77777777" w:rsidR="00DD3F5F" w:rsidRPr="00CC14BC" w:rsidRDefault="00707D92" w:rsidP="00DD3F5F">
      <w:pPr>
        <w:spacing w:after="12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=220Ω,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=330Ω,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=1kΩ</m:t>
          </m:r>
        </m:oMath>
      </m:oMathPara>
    </w:p>
    <w:p w14:paraId="0B7D6C2A" w14:textId="0851C1AB" w:rsidR="001E0459" w:rsidRDefault="001E0459" w:rsidP="00FE74B9">
      <w:pPr>
        <w:spacing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Pr="001E0459">
        <w:rPr>
          <w:rFonts w:ascii="Verdana" w:hAnsi="Verdana"/>
          <w:sz w:val="20"/>
          <w:szCs w:val="20"/>
          <w:u w:val="single"/>
        </w:rPr>
        <w:t xml:space="preserve"> circuit values</w:t>
      </w:r>
    </w:p>
    <w:p w14:paraId="437F7E89" w14:textId="7EF7AD7A" w:rsidR="001E0459" w:rsidRDefault="001E0459" w:rsidP="00FE74B9">
      <w:pPr>
        <w:spacing w:after="12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681475">
        <w:rPr>
          <w:rFonts w:ascii="Verdana" w:hAnsi="Verdana"/>
          <w:sz w:val="20"/>
          <w:szCs w:val="20"/>
        </w:rPr>
        <w:t>above and complete the following table using measured</w:t>
      </w:r>
      <w:r>
        <w:rPr>
          <w:rFonts w:ascii="Verdana" w:hAnsi="Verdana"/>
          <w:sz w:val="20"/>
          <w:szCs w:val="20"/>
        </w:rPr>
        <w:t>.</w:t>
      </w:r>
    </w:p>
    <w:p w14:paraId="7EC72D35" w14:textId="7A327C41" w:rsidR="00FE74B9" w:rsidRDefault="00FE74B9" w:rsidP="00FE74B9">
      <w:pPr>
        <w:spacing w:after="120"/>
        <w:ind w:left="360"/>
        <w:rPr>
          <w:rFonts w:ascii="Verdana" w:hAnsi="Verdana"/>
          <w:sz w:val="20"/>
          <w:szCs w:val="20"/>
        </w:rPr>
      </w:pPr>
      <w:r w:rsidRPr="00FE74B9">
        <w:rPr>
          <w:rFonts w:ascii="Verdana" w:hAnsi="Verdana"/>
          <w:b/>
          <w:sz w:val="20"/>
          <w:szCs w:val="20"/>
        </w:rPr>
        <w:t>WARNING:</w:t>
      </w:r>
      <w:r>
        <w:rPr>
          <w:rFonts w:ascii="Verdana" w:hAnsi="Verdana"/>
          <w:sz w:val="20"/>
          <w:szCs w:val="20"/>
        </w:rPr>
        <w:t xml:space="preserve"> Do not attempt to take any current readings without getting direction from the instructor </w:t>
      </w:r>
      <w:r w:rsidRPr="00FE74B9">
        <w:rPr>
          <w:rFonts w:ascii="Verdana" w:hAnsi="Verdana"/>
          <w:sz w:val="20"/>
          <w:szCs w:val="20"/>
          <w:u w:val="single"/>
        </w:rPr>
        <w:t>first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681475" w:rsidRPr="00DD3F5F" w14:paraId="2ABC74C0" w14:textId="77777777" w:rsidTr="00763BC3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98CE058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879438" w14:textId="3FF84EA5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4DF2BF" w14:textId="2D0159B2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11667164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18C14D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FE74B9" w:rsidRPr="00DD3F5F" w14:paraId="44E7C3B1" w14:textId="77777777" w:rsidTr="00763BC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AD7B20F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FD6A7CA" w14:textId="02DD3B68" w:rsidR="00FE74B9" w:rsidRPr="00DD3F5F" w:rsidRDefault="00FE74B9" w:rsidP="00FE74B9">
            <w:pPr>
              <w:spacing w:before="60" w:after="60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A</w:t>
            </w:r>
            <w:r w:rsidRPr="00763BC3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 = </w:t>
            </w: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8EFCF04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32E5B61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3187E1A2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E74B9" w:rsidRPr="00DD3F5F" w14:paraId="3023D526" w14:textId="77777777" w:rsidTr="00763BC3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4B2DD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2AC1C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605921B2" w14:textId="6C1B67D7" w:rsidR="00FE74B9" w:rsidRPr="00DD3F5F" w:rsidRDefault="00763BC3" w:rsidP="00763BC3">
            <w:pPr>
              <w:spacing w:before="60" w:after="60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A</w:t>
            </w:r>
            <w:r w:rsidRPr="00763BC3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 =</w:t>
            </w:r>
            <w:r w:rsidR="004B289F">
              <w:rPr>
                <w:rFonts w:ascii="Verdana" w:hAnsi="Verdana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566E9629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6B8388CB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E74B9" w:rsidRPr="00DD3F5F" w14:paraId="3679705B" w14:textId="77777777" w:rsidTr="00763BC3">
        <w:trPr>
          <w:jc w:val="center"/>
        </w:trPr>
        <w:tc>
          <w:tcPr>
            <w:tcW w:w="895" w:type="dxa"/>
          </w:tcPr>
          <w:p w14:paraId="69B4E0F4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B26DBC9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CCAA47A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14:paraId="0514E332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D5CA6D8" w14:textId="77777777" w:rsidR="00FE74B9" w:rsidRPr="00DD3F5F" w:rsidRDefault="00FE74B9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81475" w:rsidRPr="00DD3F5F" w14:paraId="17222873" w14:textId="77777777" w:rsidTr="00763BC3">
        <w:trPr>
          <w:jc w:val="center"/>
        </w:trPr>
        <w:tc>
          <w:tcPr>
            <w:tcW w:w="895" w:type="dxa"/>
          </w:tcPr>
          <w:p w14:paraId="6BD81C43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5CC121EF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14:paraId="783FC7BB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1DE3F14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6BCB5" w14:textId="77777777" w:rsidR="00681475" w:rsidRPr="00DD3F5F" w:rsidRDefault="00681475" w:rsidP="004A24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77A6DC95" w:rsidR="001E0459" w:rsidRDefault="001E0459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</w:p>
    <w:p w14:paraId="2CA96E00" w14:textId="0AF05255" w:rsidR="001E0459" w:rsidRDefault="00681475" w:rsidP="00681475">
      <w:pPr>
        <w:pStyle w:val="ListParagraph"/>
        <w:numPr>
          <w:ilvl w:val="0"/>
          <w:numId w:val="16"/>
        </w:numPr>
        <w:spacing w:after="4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 the measured values of A</w:t>
      </w:r>
      <w:r w:rsidRPr="00681475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and A</w:t>
      </w:r>
      <w:r w:rsidRPr="00681475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match</w:t>
      </w:r>
      <w:r w:rsidR="001E0459" w:rsidRPr="001E0459">
        <w:rPr>
          <w:rFonts w:ascii="Verdana" w:hAnsi="Verdana"/>
          <w:sz w:val="20"/>
          <w:szCs w:val="20"/>
        </w:rPr>
        <w:t>?</w:t>
      </w:r>
    </w:p>
    <w:p w14:paraId="482CC23C" w14:textId="1FDF2367" w:rsidR="001E0459" w:rsidRDefault="00681475" w:rsidP="00681475">
      <w:pPr>
        <w:pStyle w:val="ListParagraph"/>
        <w:numPr>
          <w:ilvl w:val="0"/>
          <w:numId w:val="16"/>
        </w:numPr>
        <w:spacing w:after="4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 your answer in the previous question align with the characteristics of a series circuit? Why or why not</w:t>
      </w:r>
      <w:r w:rsidR="003E6534">
        <w:rPr>
          <w:rFonts w:ascii="Verdana" w:hAnsi="Verdana"/>
          <w:sz w:val="20"/>
          <w:szCs w:val="20"/>
        </w:rPr>
        <w:t>.</w:t>
      </w:r>
    </w:p>
    <w:p w14:paraId="5ECFFFE3" w14:textId="4F8EE220" w:rsidR="003E6534" w:rsidRDefault="00681475" w:rsidP="00681475">
      <w:pPr>
        <w:pStyle w:val="ListParagraph"/>
        <w:numPr>
          <w:ilvl w:val="0"/>
          <w:numId w:val="16"/>
        </w:numPr>
        <w:spacing w:after="480"/>
        <w:contextualSpacing w:val="0"/>
        <w:rPr>
          <w:rFonts w:ascii="Verdana" w:hAnsi="Verdana"/>
          <w:sz w:val="20"/>
          <w:szCs w:val="20"/>
        </w:rPr>
      </w:pPr>
      <w:r w:rsidRPr="00681475">
        <w:rPr>
          <w:rFonts w:ascii="Verdana" w:hAnsi="Verdana"/>
          <w:sz w:val="20"/>
          <w:szCs w:val="20"/>
        </w:rPr>
        <w:t>If the value of R</w:t>
      </w:r>
      <w:r w:rsidRPr="00681475">
        <w:rPr>
          <w:rFonts w:ascii="Verdana" w:hAnsi="Verdana"/>
          <w:sz w:val="20"/>
          <w:szCs w:val="20"/>
          <w:vertAlign w:val="subscript"/>
        </w:rPr>
        <w:t>3</w:t>
      </w:r>
      <w:r w:rsidR="00C83218">
        <w:rPr>
          <w:rFonts w:ascii="Verdana" w:hAnsi="Verdana"/>
          <w:sz w:val="20"/>
          <w:szCs w:val="20"/>
        </w:rPr>
        <w:t xml:space="preserve"> de</w:t>
      </w:r>
      <w:r w:rsidRPr="00681475">
        <w:rPr>
          <w:rFonts w:ascii="Verdana" w:hAnsi="Verdana"/>
          <w:sz w:val="20"/>
          <w:szCs w:val="20"/>
        </w:rPr>
        <w:t>creases, what will happen to the total circuit current</w:t>
      </w:r>
      <w:r>
        <w:rPr>
          <w:rFonts w:ascii="Verdana" w:hAnsi="Verdana"/>
          <w:sz w:val="20"/>
          <w:szCs w:val="20"/>
        </w:rPr>
        <w:t>? Why?</w:t>
      </w:r>
    </w:p>
    <w:p w14:paraId="24CBED61" w14:textId="45611B73" w:rsidR="00681475" w:rsidRDefault="00681475" w:rsidP="00BC5ED5">
      <w:pPr>
        <w:spacing w:after="120"/>
        <w:ind w:left="360"/>
        <w:rPr>
          <w:rFonts w:ascii="Verdana" w:hAnsi="Verdana"/>
          <w:sz w:val="20"/>
          <w:szCs w:val="20"/>
        </w:rPr>
      </w:pPr>
      <w:r w:rsidRPr="00681475">
        <w:rPr>
          <w:rFonts w:ascii="Verdana" w:hAnsi="Verdana"/>
          <w:sz w:val="20"/>
          <w:szCs w:val="20"/>
        </w:rPr>
        <w:t>Replace R</w:t>
      </w:r>
      <w:r w:rsidRPr="00681475">
        <w:rPr>
          <w:rFonts w:ascii="Verdana" w:hAnsi="Verdana"/>
          <w:sz w:val="20"/>
          <w:szCs w:val="20"/>
          <w:vertAlign w:val="subscript"/>
        </w:rPr>
        <w:t>3</w:t>
      </w:r>
      <w:r w:rsidRPr="00681475">
        <w:rPr>
          <w:rFonts w:ascii="Verdana" w:hAnsi="Verdana"/>
          <w:sz w:val="20"/>
          <w:szCs w:val="20"/>
        </w:rPr>
        <w:t xml:space="preserve"> with a 560</w:t>
      </w:r>
      <w:r w:rsidRPr="00681475">
        <w:rPr>
          <w:rFonts w:ascii="Verdana" w:hAnsi="Verdana"/>
          <w:sz w:val="20"/>
          <w:szCs w:val="20"/>
        </w:rPr>
        <w:sym w:font="Symbol" w:char="F057"/>
      </w:r>
      <w:r w:rsidRPr="00681475">
        <w:rPr>
          <w:rFonts w:ascii="Verdana" w:hAnsi="Verdana"/>
          <w:sz w:val="20"/>
          <w:szCs w:val="20"/>
        </w:rPr>
        <w:t xml:space="preserve"> resistor</w:t>
      </w:r>
      <w:r>
        <w:rPr>
          <w:rFonts w:ascii="Verdana" w:hAnsi="Verdana"/>
          <w:sz w:val="20"/>
          <w:szCs w:val="20"/>
        </w:rPr>
        <w:t>.</w:t>
      </w:r>
    </w:p>
    <w:p w14:paraId="01B00302" w14:textId="4FB98817" w:rsidR="003E6534" w:rsidRDefault="00681475" w:rsidP="004B289F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and record the currents A</w:t>
      </w:r>
      <w:r w:rsidRPr="00681475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__________ </w:t>
      </w:r>
      <w:r w:rsidR="00BC5ED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A</w:t>
      </w:r>
      <w:r w:rsidRPr="00681475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>__________</w:t>
      </w:r>
    </w:p>
    <w:p w14:paraId="3473853E" w14:textId="2ED77296" w:rsidR="00681475" w:rsidRDefault="00681475" w:rsidP="00681475">
      <w:pPr>
        <w:pStyle w:val="ListParagraph"/>
        <w:numPr>
          <w:ilvl w:val="0"/>
          <w:numId w:val="16"/>
        </w:numPr>
        <w:spacing w:after="4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 the measured values </w:t>
      </w:r>
      <w:r w:rsidR="004B289F">
        <w:rPr>
          <w:rFonts w:ascii="Verdana" w:hAnsi="Verdana"/>
          <w:sz w:val="20"/>
          <w:szCs w:val="20"/>
        </w:rPr>
        <w:t>in step 4 support your answer in question 3</w:t>
      </w:r>
      <w:r w:rsidRPr="001E0459">
        <w:rPr>
          <w:rFonts w:ascii="Verdana" w:hAnsi="Verdana"/>
          <w:sz w:val="20"/>
          <w:szCs w:val="20"/>
        </w:rPr>
        <w:t>?</w:t>
      </w:r>
    </w:p>
    <w:p w14:paraId="770883AD" w14:textId="1B075208" w:rsidR="00BC5ED5" w:rsidRPr="001E0459" w:rsidRDefault="00BC5ED5" w:rsidP="00681475">
      <w:pPr>
        <w:pStyle w:val="ListParagraph"/>
        <w:numPr>
          <w:ilvl w:val="0"/>
          <w:numId w:val="16"/>
        </w:numPr>
        <w:spacing w:after="4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have you concluded about the characteristics of a series circuit?</w:t>
      </w:r>
    </w:p>
    <w:sectPr w:rsidR="00BC5ED5" w:rsidRPr="001E0459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3D3928E1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3F5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546F797B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8147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143B8A64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7D9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54D0D9D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7C1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D0149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10A428C4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0149">
      <w:rPr>
        <w:rFonts w:ascii="BankGothic Lt BT" w:hAnsi="BankGothic Lt BT"/>
        <w:caps/>
        <w:sz w:val="24"/>
        <w:szCs w:val="24"/>
      </w:rPr>
      <w:t>Series Circuit Current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025B3318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1855E226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0149">
      <w:rPr>
        <w:rFonts w:ascii="BankGothic Lt BT" w:hAnsi="BankGothic Lt BT"/>
        <w:caps/>
        <w:sz w:val="24"/>
        <w:szCs w:val="24"/>
      </w:rPr>
      <w:t>Series Circuit Current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6A7581C6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001E52DA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D014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95DC357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D0149">
      <w:rPr>
        <w:rFonts w:ascii="BankGothic Lt BT" w:hAnsi="BankGothic Lt BT"/>
        <w:caps/>
        <w:sz w:val="24"/>
        <w:szCs w:val="24"/>
      </w:rPr>
      <w:t>Series Circuit Current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755C5A7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D014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2"/>
  </w:num>
  <w:num w:numId="7">
    <w:abstractNumId w:val="15"/>
  </w:num>
  <w:num w:numId="8">
    <w:abstractNumId w:val="5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3556"/>
    <w:rsid w:val="000A55D5"/>
    <w:rsid w:val="00101028"/>
    <w:rsid w:val="0012231D"/>
    <w:rsid w:val="00127902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7505"/>
    <w:rsid w:val="00325520"/>
    <w:rsid w:val="00343B07"/>
    <w:rsid w:val="0035749A"/>
    <w:rsid w:val="0037367C"/>
    <w:rsid w:val="003A1CCF"/>
    <w:rsid w:val="003E131E"/>
    <w:rsid w:val="003E6534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861DB"/>
    <w:rsid w:val="00490C6C"/>
    <w:rsid w:val="004927C6"/>
    <w:rsid w:val="004A21FA"/>
    <w:rsid w:val="004B289F"/>
    <w:rsid w:val="004C66D6"/>
    <w:rsid w:val="004D3BAE"/>
    <w:rsid w:val="0054235F"/>
    <w:rsid w:val="005501CC"/>
    <w:rsid w:val="00561F05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07D92"/>
    <w:rsid w:val="007140C7"/>
    <w:rsid w:val="00723673"/>
    <w:rsid w:val="0075695D"/>
    <w:rsid w:val="00763BC3"/>
    <w:rsid w:val="00777C19"/>
    <w:rsid w:val="007801EC"/>
    <w:rsid w:val="00784EF5"/>
    <w:rsid w:val="007940C2"/>
    <w:rsid w:val="007971C7"/>
    <w:rsid w:val="007C2507"/>
    <w:rsid w:val="0081251C"/>
    <w:rsid w:val="008201D6"/>
    <w:rsid w:val="00825608"/>
    <w:rsid w:val="008669EB"/>
    <w:rsid w:val="00866D5F"/>
    <w:rsid w:val="00873F1B"/>
    <w:rsid w:val="008860EA"/>
    <w:rsid w:val="008975D5"/>
    <w:rsid w:val="008A12E4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0687A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2060B"/>
    <w:rsid w:val="00C23EEE"/>
    <w:rsid w:val="00C36CC3"/>
    <w:rsid w:val="00C51C34"/>
    <w:rsid w:val="00C602F1"/>
    <w:rsid w:val="00C67326"/>
    <w:rsid w:val="00C8002D"/>
    <w:rsid w:val="00C83218"/>
    <w:rsid w:val="00C834FC"/>
    <w:rsid w:val="00C86D41"/>
    <w:rsid w:val="00CB5A57"/>
    <w:rsid w:val="00CB5F0C"/>
    <w:rsid w:val="00CC14BC"/>
    <w:rsid w:val="00CE3BF2"/>
    <w:rsid w:val="00CF7AA0"/>
    <w:rsid w:val="00D32C65"/>
    <w:rsid w:val="00D54ACB"/>
    <w:rsid w:val="00D955C4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  <w:rsid w:val="00F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FDA16-5DBE-4391-8698-09E9C474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2018-05-31T09:36:00Z</cp:lastPrinted>
  <dcterms:created xsi:type="dcterms:W3CDTF">2018-05-31T20:54:00Z</dcterms:created>
  <dcterms:modified xsi:type="dcterms:W3CDTF">2018-06-01T16:06:00Z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Series Circuit Current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