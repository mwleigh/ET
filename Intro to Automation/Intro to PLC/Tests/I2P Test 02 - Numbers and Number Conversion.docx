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0CA2" w14:textId="3A896C8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32255">
        <w:rPr>
          <w:rFonts w:ascii="Verdana" w:hAnsi="Verdana"/>
          <w:b/>
          <w:sz w:val="24"/>
          <w:szCs w:val="24"/>
        </w:rPr>
        <w:t>Numbers and Number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0CC76FBB" w14:textId="6374218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A161A58" w14:textId="485474EE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2176E5">
        <w:rPr>
          <w:rFonts w:ascii="Verdana" w:hAnsi="Verdana"/>
          <w:sz w:val="20"/>
          <w:szCs w:val="20"/>
        </w:rPr>
        <w:t>Grade ______</w:t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1CFD91C4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E4AC75D" w14:textId="17D66A9D" w:rsidR="006F7F1A" w:rsidRDefault="006F7F1A" w:rsidP="002176E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723673">
        <w:rPr>
          <w:rFonts w:ascii="Verdana" w:hAnsi="Verdana"/>
          <w:sz w:val="20"/>
          <w:szCs w:val="20"/>
        </w:rPr>
        <w:t xml:space="preserve"> describe</w:t>
      </w:r>
      <w:r w:rsidR="00632255">
        <w:rPr>
          <w:rFonts w:ascii="Verdana" w:hAnsi="Verdana"/>
          <w:sz w:val="20"/>
          <w:szCs w:val="20"/>
        </w:rPr>
        <w:t xml:space="preserve"> different types of numbers.</w:t>
      </w:r>
    </w:p>
    <w:p w14:paraId="75CF2A0D" w14:textId="1D2A7D0E" w:rsidR="006F7F1A" w:rsidRPr="006F7F1A" w:rsidRDefault="006F7F1A" w:rsidP="002176E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6F7F1A">
        <w:rPr>
          <w:rFonts w:ascii="Verdana" w:hAnsi="Verdana"/>
          <w:sz w:val="20"/>
          <w:szCs w:val="20"/>
        </w:rPr>
        <w:t xml:space="preserve">Student shall </w:t>
      </w:r>
      <w:r w:rsidR="00723673">
        <w:rPr>
          <w:rFonts w:ascii="Verdana" w:hAnsi="Verdana"/>
          <w:sz w:val="20"/>
          <w:szCs w:val="20"/>
        </w:rPr>
        <w:t>demonstrate</w:t>
      </w:r>
      <w:r w:rsidR="00632255">
        <w:rPr>
          <w:rFonts w:ascii="Verdana" w:hAnsi="Verdana"/>
          <w:sz w:val="20"/>
          <w:szCs w:val="20"/>
        </w:rPr>
        <w:t xml:space="preserve"> the ability to convert numbers from one numeric base system to another.</w:t>
      </w:r>
    </w:p>
    <w:p w14:paraId="6B612101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083C0C1E" w14:textId="38A5F33A" w:rsidR="009219E3" w:rsidRPr="00B52137" w:rsidRDefault="009219E3" w:rsidP="002176E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32255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02A98BFB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D6BCEB0" w14:textId="60DD0372" w:rsidR="00E013AA" w:rsidRDefault="00632255" w:rsidP="002176E5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Choose the best answer to each of the following </w:t>
      </w:r>
      <w:r w:rsidR="002176E5">
        <w:rPr>
          <w:rFonts w:ascii="Verdana" w:hAnsi="Verdana"/>
          <w:sz w:val="20"/>
          <w:szCs w:val="20"/>
        </w:rPr>
        <w:t>multiple-choice</w:t>
      </w:r>
      <w:r>
        <w:rPr>
          <w:rFonts w:ascii="Verdana" w:hAnsi="Verdana"/>
          <w:sz w:val="20"/>
          <w:szCs w:val="20"/>
        </w:rPr>
        <w:t xml:space="preserve"> questions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53E30C5F" w14:textId="0F4C6CCB" w:rsidR="00632255" w:rsidRDefault="00632255" w:rsidP="002176E5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has only two states.</w:t>
      </w:r>
    </w:p>
    <w:p w14:paraId="01F656E1" w14:textId="24E1C120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Binary</w:t>
      </w:r>
    </w:p>
    <w:p w14:paraId="50415E85" w14:textId="2BCDF78C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</w:t>
      </w:r>
    </w:p>
    <w:p w14:paraId="09FC4E4E" w14:textId="47779F2C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Float</w:t>
      </w:r>
    </w:p>
    <w:p w14:paraId="3E414789" w14:textId="478B3DC4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</w:t>
      </w:r>
    </w:p>
    <w:p w14:paraId="4157690F" w14:textId="3D2830F2" w:rsidR="00632255" w:rsidRDefault="00632255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represents a whole number.</w:t>
      </w:r>
    </w:p>
    <w:p w14:paraId="60A81B0E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Binary</w:t>
      </w:r>
    </w:p>
    <w:p w14:paraId="2C22CAFE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</w:t>
      </w:r>
    </w:p>
    <w:p w14:paraId="4DD2431F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Float</w:t>
      </w:r>
    </w:p>
    <w:p w14:paraId="1665D5BB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</w:t>
      </w:r>
    </w:p>
    <w:p w14:paraId="49EA8031" w14:textId="5F349116" w:rsidR="00632255" w:rsidRDefault="00632255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binary number can be converted to an integer and vise-versa.</w:t>
      </w:r>
    </w:p>
    <w:p w14:paraId="7EAEEA6E" w14:textId="1D00F553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BBAAF03" w14:textId="1B482359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CD9A3AA" w14:textId="48A7AC4D" w:rsidR="00632255" w:rsidRDefault="00632255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Integers can be negative numbers.</w:t>
      </w:r>
    </w:p>
    <w:p w14:paraId="6389E042" w14:textId="7A83D3EA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628C112" w14:textId="687101D9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456E9E6" w14:textId="77777777" w:rsidR="006256A6" w:rsidRDefault="006256A6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byte has ___ bits and can represent an integer up to _____?</w:t>
      </w:r>
    </w:p>
    <w:p w14:paraId="5557F545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8,255</w:t>
      </w:r>
    </w:p>
    <w:p w14:paraId="2A69344E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16, 65535</w:t>
      </w:r>
    </w:p>
    <w:p w14:paraId="21085ED1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4, 128</w:t>
      </w:r>
    </w:p>
    <w:p w14:paraId="592A4088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F6557BB" w14:textId="77777777" w:rsidR="006256A6" w:rsidRDefault="006256A6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_______ make a word?</w:t>
      </w:r>
    </w:p>
    <w:p w14:paraId="3DE34F04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545B1B20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nibbles</w:t>
      </w:r>
    </w:p>
    <w:p w14:paraId="462C9030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36A45B0D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E9BD104" w14:textId="421D5DA2" w:rsidR="006256A6" w:rsidRDefault="006256A6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_______ can be broken into four words?</w:t>
      </w:r>
    </w:p>
    <w:p w14:paraId="2EEA6C55" w14:textId="189077B6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</w:t>
      </w:r>
    </w:p>
    <w:p w14:paraId="724ACC92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3A96F91F" w14:textId="3DC2590B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DWORD</w:t>
      </w:r>
    </w:p>
    <w:p w14:paraId="63DED5F5" w14:textId="20FD4D08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QWORD</w:t>
      </w:r>
    </w:p>
    <w:p w14:paraId="6BE4F9BF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4A4E13FD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40DA48C" w14:textId="5CE45430" w:rsidR="004E6CA2" w:rsidRPr="004E6CA2" w:rsidRDefault="004E6CA2" w:rsidP="004E6CA2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Convert the following binaries to decimal</w:t>
      </w:r>
    </w:p>
    <w:p w14:paraId="6CE957BF" w14:textId="43F73893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1010</w:t>
      </w:r>
      <w:r w:rsidR="004E6CA2">
        <w:rPr>
          <w:rFonts w:ascii="Verdana" w:hAnsi="Verdana" w:cs="Courier New"/>
          <w:sz w:val="24"/>
          <w:szCs w:val="24"/>
        </w:rPr>
        <w:t>110</w:t>
      </w:r>
      <w:r w:rsidR="004E6CA2" w:rsidRPr="004E6CA2">
        <w:rPr>
          <w:rFonts w:ascii="Verdana" w:hAnsi="Verdana" w:cs="Courier New"/>
          <w:sz w:val="24"/>
          <w:szCs w:val="24"/>
        </w:rPr>
        <w:t>0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4ED82B87" w14:textId="11DC42F6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0011</w:t>
      </w:r>
      <w:r w:rsidR="004E6CA2">
        <w:rPr>
          <w:rFonts w:ascii="Verdana" w:hAnsi="Verdana" w:cs="Courier New"/>
          <w:sz w:val="24"/>
          <w:szCs w:val="24"/>
        </w:rPr>
        <w:t>010</w:t>
      </w:r>
      <w:r w:rsidR="004E6CA2" w:rsidRPr="004E6CA2">
        <w:rPr>
          <w:rFonts w:ascii="Verdana" w:hAnsi="Verdana" w:cs="Courier New"/>
          <w:sz w:val="24"/>
          <w:szCs w:val="24"/>
        </w:rPr>
        <w:t>0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560ABEAC" w14:textId="49B37803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1100</w:t>
      </w:r>
      <w:r w:rsidR="004E6CA2">
        <w:rPr>
          <w:rFonts w:ascii="Verdana" w:hAnsi="Verdana" w:cs="Courier New"/>
          <w:sz w:val="24"/>
          <w:szCs w:val="24"/>
        </w:rPr>
        <w:t>100</w:t>
      </w:r>
      <w:r w:rsidR="004E6CA2" w:rsidRPr="004E6CA2">
        <w:rPr>
          <w:rFonts w:ascii="Verdana" w:hAnsi="Verdana" w:cs="Courier New"/>
          <w:sz w:val="24"/>
          <w:szCs w:val="24"/>
        </w:rPr>
        <w:t>1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7541A426" w14:textId="423622E7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011010</w:t>
      </w:r>
      <w:r w:rsidR="00745250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72433392" w14:textId="387A3F6D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11110</w:t>
      </w:r>
      <w:r w:rsidR="00745250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>01</w:t>
      </w:r>
      <w:r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5A3AA10F" w14:textId="3116BB6E" w:rsidR="004E6CA2" w:rsidRDefault="004E6CA2" w:rsidP="004E6CA2">
      <w:pPr>
        <w:spacing w:before="480" w:after="120"/>
        <w:ind w:left="720"/>
        <w:rPr>
          <w:rFonts w:ascii="Verdana" w:hAnsi="Verdana"/>
          <w:sz w:val="20"/>
          <w:szCs w:val="20"/>
        </w:rPr>
      </w:pPr>
      <w:r w:rsidRPr="004E6CA2">
        <w:rPr>
          <w:rFonts w:ascii="Verdana" w:hAnsi="Verdana"/>
          <w:sz w:val="20"/>
          <w:szCs w:val="20"/>
        </w:rPr>
        <w:t>Convert the following decimal</w:t>
      </w:r>
      <w:r>
        <w:rPr>
          <w:rFonts w:ascii="Verdana" w:hAnsi="Verdana"/>
          <w:sz w:val="20"/>
          <w:szCs w:val="20"/>
        </w:rPr>
        <w:t>s to binaries.</w:t>
      </w:r>
    </w:p>
    <w:p w14:paraId="66A366CA" w14:textId="28BA1715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</w:t>
      </w:r>
      <w:r w:rsidR="004E6CA2">
        <w:rPr>
          <w:rFonts w:ascii="Verdana" w:hAnsi="Verdana" w:cs="Courier New"/>
          <w:sz w:val="24"/>
          <w:szCs w:val="24"/>
        </w:rPr>
        <w:t>2</w:t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283ED896" w14:textId="7EC976BC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43</w:t>
      </w:r>
      <w:r w:rsidR="004E6CA2">
        <w:rPr>
          <w:rFonts w:ascii="Verdana" w:hAnsi="Verdana" w:cs="Courier New"/>
          <w:sz w:val="24"/>
          <w:szCs w:val="24"/>
        </w:rPr>
        <w:tab/>
      </w:r>
      <w:r w:rsidR="004E6CA2"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745A05D1" w14:textId="31A22D62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59</w:t>
      </w:r>
      <w:r w:rsidR="004E6CA2" w:rsidRPr="004E6CA2">
        <w:rPr>
          <w:rFonts w:ascii="Verdana" w:hAnsi="Verdana" w:cs="Courier New"/>
          <w:sz w:val="24"/>
          <w:szCs w:val="24"/>
        </w:rPr>
        <w:tab/>
      </w:r>
      <w:r w:rsidR="004E6CA2">
        <w:rPr>
          <w:rFonts w:ascii="Verdana" w:hAnsi="Verdana" w:cs="Courier New"/>
          <w:sz w:val="24"/>
          <w:szCs w:val="24"/>
        </w:rPr>
        <w:tab/>
      </w:r>
      <w:r w:rsidR="004E6CA2" w:rsidRPr="004E6CA2">
        <w:rPr>
          <w:rFonts w:ascii="Verdana" w:hAnsi="Verdana" w:cs="Courier New"/>
          <w:sz w:val="24"/>
          <w:szCs w:val="24"/>
        </w:rPr>
        <w:t>__________</w:t>
      </w:r>
    </w:p>
    <w:p w14:paraId="3F5A4E4D" w14:textId="3ED07915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255</w:t>
      </w:r>
      <w:r w:rsidRPr="004E6CA2">
        <w:rPr>
          <w:rFonts w:ascii="Verdana" w:hAnsi="Verdana" w:cs="Courier New"/>
          <w:sz w:val="24"/>
          <w:szCs w:val="24"/>
        </w:rPr>
        <w:tab/>
        <w:t>__________</w:t>
      </w:r>
    </w:p>
    <w:p w14:paraId="60977BC7" w14:textId="77777777" w:rsidR="00745250" w:rsidRPr="004E6CA2" w:rsidRDefault="00745250" w:rsidP="00745250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191</w:t>
      </w:r>
      <w:r>
        <w:rPr>
          <w:rFonts w:ascii="Verdana" w:hAnsi="Verdana" w:cs="Courier New"/>
          <w:sz w:val="24"/>
          <w:szCs w:val="24"/>
        </w:rPr>
        <w:tab/>
      </w:r>
      <w:r w:rsidRPr="004E6CA2">
        <w:rPr>
          <w:rFonts w:ascii="Verdana" w:hAnsi="Verdana" w:cs="Courier New"/>
          <w:sz w:val="24"/>
          <w:szCs w:val="24"/>
        </w:rPr>
        <w:t>__________</w:t>
      </w:r>
    </w:p>
    <w:p w14:paraId="1953E293" w14:textId="46780AA8" w:rsidR="00745250" w:rsidRPr="004E6CA2" w:rsidRDefault="00745250" w:rsidP="00745250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100</w:t>
      </w:r>
      <w:r>
        <w:rPr>
          <w:rFonts w:ascii="Verdana" w:hAnsi="Verdana" w:cs="Courier New"/>
          <w:sz w:val="24"/>
          <w:szCs w:val="24"/>
        </w:rPr>
        <w:tab/>
      </w:r>
      <w:r w:rsidRPr="004E6CA2">
        <w:rPr>
          <w:rFonts w:ascii="Verdana" w:hAnsi="Verdana" w:cs="Courier New"/>
          <w:sz w:val="24"/>
          <w:szCs w:val="24"/>
        </w:rPr>
        <w:t>__________</w:t>
      </w:r>
    </w:p>
    <w:sectPr w:rsidR="00745250" w:rsidRPr="004E6CA2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B32AD" w14:textId="77777777" w:rsidR="007054C3" w:rsidRDefault="007054C3" w:rsidP="005B3A86">
      <w:pPr>
        <w:spacing w:after="0" w:line="240" w:lineRule="auto"/>
      </w:pPr>
      <w:r>
        <w:separator/>
      </w:r>
    </w:p>
  </w:endnote>
  <w:endnote w:type="continuationSeparator" w:id="0">
    <w:p w14:paraId="6787BAB2" w14:textId="77777777" w:rsidR="007054C3" w:rsidRDefault="007054C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49FB4" w14:textId="1CF48DB1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47F88F8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0D98D" w14:textId="4A58674C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A7363" w14:textId="192ED42D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33071B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7F94A" w14:textId="5F3B1955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071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CAC45" w14:textId="77777777" w:rsidR="007054C3" w:rsidRDefault="007054C3" w:rsidP="005B3A86">
      <w:pPr>
        <w:spacing w:after="0" w:line="240" w:lineRule="auto"/>
      </w:pPr>
      <w:r>
        <w:separator/>
      </w:r>
    </w:p>
  </w:footnote>
  <w:footnote w:type="continuationSeparator" w:id="0">
    <w:p w14:paraId="2E513F6C" w14:textId="77777777" w:rsidR="007054C3" w:rsidRDefault="007054C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96CB8" w14:textId="5F22321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7538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9CB426" w14:textId="71683BBC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7A8D" w14:textId="1813B9E9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7538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DE2E0B" w14:textId="6F1E3944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26D25DD" w14:textId="77777777" w:rsidTr="00E130F3">
      <w:tc>
        <w:tcPr>
          <w:tcW w:w="630" w:type="dxa"/>
        </w:tcPr>
        <w:p w14:paraId="399AC98E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8AF734C" wp14:editId="5DE7072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2331B31" w14:textId="146CD4FE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2753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DA6C8AA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309FCCC" wp14:editId="3133D63B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0523C51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1E799" w14:textId="309F7EED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7538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83EABD5" w14:textId="15E7695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753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7D65"/>
    <w:multiLevelType w:val="hybridMultilevel"/>
    <w:tmpl w:val="E2FEB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A3484"/>
    <w:multiLevelType w:val="hybridMultilevel"/>
    <w:tmpl w:val="A296F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CF1358"/>
    <w:multiLevelType w:val="hybridMultilevel"/>
    <w:tmpl w:val="1256D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9B4069"/>
    <w:multiLevelType w:val="hybridMultilevel"/>
    <w:tmpl w:val="DCD80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AC"/>
    <w:rsid w:val="000154E9"/>
    <w:rsid w:val="00041E52"/>
    <w:rsid w:val="000524AC"/>
    <w:rsid w:val="000544E1"/>
    <w:rsid w:val="000A23B3"/>
    <w:rsid w:val="00101028"/>
    <w:rsid w:val="00141840"/>
    <w:rsid w:val="002025E4"/>
    <w:rsid w:val="002176E5"/>
    <w:rsid w:val="00222A30"/>
    <w:rsid w:val="00224C5A"/>
    <w:rsid w:val="00261027"/>
    <w:rsid w:val="002E22BE"/>
    <w:rsid w:val="00307505"/>
    <w:rsid w:val="0033071B"/>
    <w:rsid w:val="003F6D63"/>
    <w:rsid w:val="00422289"/>
    <w:rsid w:val="00431790"/>
    <w:rsid w:val="004332DB"/>
    <w:rsid w:val="00472F8B"/>
    <w:rsid w:val="004E6CA2"/>
    <w:rsid w:val="005B3A86"/>
    <w:rsid w:val="00613E4E"/>
    <w:rsid w:val="006256A6"/>
    <w:rsid w:val="00632255"/>
    <w:rsid w:val="00675EAC"/>
    <w:rsid w:val="006F19A5"/>
    <w:rsid w:val="006F7F1A"/>
    <w:rsid w:val="007054C3"/>
    <w:rsid w:val="007140C7"/>
    <w:rsid w:val="00723673"/>
    <w:rsid w:val="00745250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6118B"/>
    <w:rsid w:val="00DA380B"/>
    <w:rsid w:val="00DC19D0"/>
    <w:rsid w:val="00DC51B1"/>
    <w:rsid w:val="00E013AA"/>
    <w:rsid w:val="00E130F3"/>
    <w:rsid w:val="00E27538"/>
    <w:rsid w:val="00EA0805"/>
    <w:rsid w:val="00F61762"/>
    <w:rsid w:val="00F631A1"/>
    <w:rsid w:val="00FB70AC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795DF"/>
  <w15:chartTrackingRefBased/>
  <w15:docId w15:val="{D629F521-03C8-4457-95C4-47BF570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2018-03-28T16:47:00Z</cp:lastPrinted>
  <dcterms:created xsi:type="dcterms:W3CDTF">2018-03-28T16:45:00Z</dcterms:created>
  <dcterms:modified xsi:type="dcterms:W3CDTF">2018-10-30T16:07:00Z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Numbers and Number Conversion</vt:lpwstr>
  </property>
  <property fmtid="{D5CDD505-2E9C-101B-9397-08002B2CF9AE}" pid="4" name="DocNum">
    <vt:i4>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