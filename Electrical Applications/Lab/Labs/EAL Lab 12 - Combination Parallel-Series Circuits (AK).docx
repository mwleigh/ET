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2FD543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63312">
        <w:rPr>
          <w:rFonts w:ascii="Verdana" w:hAnsi="Verdana"/>
          <w:b/>
          <w:sz w:val="24"/>
          <w:szCs w:val="24"/>
        </w:rPr>
        <w:t>Combination Parallel-Series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3312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3312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B0E944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3312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3312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63312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0ACA2D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B1042B" w:rsidRPr="00B1042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D220B7" w:rsidRPr="00D220B7">
        <w:rPr>
          <w:rFonts w:ascii="Verdana" w:hAnsi="Verdana"/>
          <w:sz w:val="20"/>
          <w:szCs w:val="20"/>
          <w:highlight w:val="yellow"/>
        </w:rPr>
        <w:t>60pts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201468F1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820CD5">
        <w:rPr>
          <w:rFonts w:ascii="Verdana" w:hAnsi="Verdana"/>
          <w:sz w:val="20"/>
          <w:szCs w:val="20"/>
        </w:rPr>
        <w:t xml:space="preserve">calculate combination </w:t>
      </w:r>
      <w:r w:rsidR="00B65BB9">
        <w:rPr>
          <w:rFonts w:ascii="Verdana" w:hAnsi="Verdana"/>
          <w:sz w:val="20"/>
          <w:szCs w:val="20"/>
        </w:rPr>
        <w:t>parallel</w:t>
      </w:r>
      <w:r w:rsidR="00820CD5">
        <w:rPr>
          <w:rFonts w:ascii="Verdana" w:hAnsi="Verdana"/>
          <w:sz w:val="20"/>
          <w:szCs w:val="20"/>
        </w:rPr>
        <w:t>-series</w:t>
      </w:r>
      <w:r w:rsidR="00B65BB9">
        <w:rPr>
          <w:rFonts w:ascii="Verdana" w:hAnsi="Verdana"/>
          <w:sz w:val="20"/>
          <w:szCs w:val="20"/>
        </w:rPr>
        <w:t xml:space="preserve"> 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parallel </w:t>
      </w:r>
      <w:r w:rsidR="00820CD5">
        <w:rPr>
          <w:rFonts w:ascii="Verdana" w:hAnsi="Verdana"/>
          <w:sz w:val="20"/>
          <w:szCs w:val="20"/>
        </w:rPr>
        <w:t xml:space="preserve">and a series </w:t>
      </w:r>
      <w:r w:rsidR="00874CCF">
        <w:rPr>
          <w:rFonts w:ascii="Verdana" w:hAnsi="Verdana"/>
          <w:sz w:val="20"/>
          <w:szCs w:val="20"/>
        </w:rPr>
        <w:t>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2D7F277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874CCF">
        <w:rPr>
          <w:rFonts w:ascii="Verdana" w:hAnsi="Verdana"/>
          <w:sz w:val="20"/>
          <w:szCs w:val="20"/>
        </w:rPr>
        <w:t>apply the conductance method of determining total resistance.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6DEDA3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63312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6E4CFCDE" w14:textId="62847879" w:rsidR="00820CD5" w:rsidRDefault="00820CD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combination circuit is a configuration </w:t>
      </w:r>
      <w:r w:rsidR="00364796">
        <w:rPr>
          <w:rFonts w:ascii="Verdana" w:hAnsi="Verdana"/>
          <w:sz w:val="20"/>
          <w:szCs w:val="20"/>
        </w:rPr>
        <w:t xml:space="preserve">that </w:t>
      </w:r>
      <w:r>
        <w:rPr>
          <w:rFonts w:ascii="Verdana" w:hAnsi="Verdana"/>
          <w:sz w:val="20"/>
          <w:szCs w:val="20"/>
        </w:rPr>
        <w:t>mix</w:t>
      </w:r>
      <w:r w:rsidR="00364796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components connected in series as well as components connected in parallel</w:t>
      </w:r>
      <w:r w:rsidR="00090B4A" w:rsidRPr="00E477A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combination circuit has two major</w:t>
      </w:r>
      <w:r w:rsidR="00364796">
        <w:rPr>
          <w:rFonts w:ascii="Verdana" w:hAnsi="Verdana"/>
          <w:sz w:val="20"/>
          <w:szCs w:val="20"/>
        </w:rPr>
        <w:t xml:space="preserve"> schemes</w:t>
      </w:r>
      <w:r>
        <w:rPr>
          <w:rFonts w:ascii="Verdana" w:hAnsi="Verdana"/>
          <w:sz w:val="20"/>
          <w:szCs w:val="20"/>
        </w:rPr>
        <w:t>, series-parallel and parallel-series. This lab will focus on the latter.</w:t>
      </w:r>
    </w:p>
    <w:p w14:paraId="7194022C" w14:textId="57532F45" w:rsidR="00820CD5" w:rsidRDefault="00047D3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parallel-series </w:t>
      </w:r>
      <w:r w:rsidRPr="00047D35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 xml:space="preserve">is a circuit </w:t>
      </w:r>
      <w:r w:rsidRPr="00047D35">
        <w:rPr>
          <w:rFonts w:ascii="Verdana" w:hAnsi="Verdana"/>
          <w:sz w:val="20"/>
          <w:szCs w:val="20"/>
        </w:rPr>
        <w:t xml:space="preserve">whose major circuit is a parallel configuration, that has </w:t>
      </w:r>
      <w:r>
        <w:rPr>
          <w:rFonts w:ascii="Verdana" w:hAnsi="Verdana"/>
          <w:sz w:val="20"/>
          <w:szCs w:val="20"/>
        </w:rPr>
        <w:t xml:space="preserve">one or more </w:t>
      </w:r>
      <w:r w:rsidRPr="00047D35">
        <w:rPr>
          <w:rFonts w:ascii="Verdana" w:hAnsi="Verdana"/>
          <w:sz w:val="20"/>
          <w:szCs w:val="20"/>
        </w:rPr>
        <w:t xml:space="preserve">branch circuits that </w:t>
      </w:r>
      <w:r>
        <w:rPr>
          <w:rFonts w:ascii="Verdana" w:hAnsi="Verdana"/>
          <w:sz w:val="20"/>
          <w:szCs w:val="20"/>
        </w:rPr>
        <w:t xml:space="preserve">has components connected in </w:t>
      </w:r>
      <w:r w:rsidRPr="00047D35">
        <w:rPr>
          <w:rFonts w:ascii="Verdana" w:hAnsi="Verdana"/>
          <w:sz w:val="20"/>
          <w:szCs w:val="20"/>
        </w:rPr>
        <w:t>series</w:t>
      </w:r>
      <w:r>
        <w:rPr>
          <w:rFonts w:ascii="Verdana" w:hAnsi="Verdana"/>
          <w:sz w:val="20"/>
          <w:szCs w:val="20"/>
        </w:rPr>
        <w:t xml:space="preserve">. To solve a parallel-series circuit, </w:t>
      </w:r>
      <w:r w:rsidRPr="00047D35">
        <w:rPr>
          <w:rFonts w:ascii="Verdana" w:hAnsi="Verdana"/>
          <w:sz w:val="20"/>
          <w:szCs w:val="20"/>
        </w:rPr>
        <w:t>solve</w:t>
      </w:r>
      <w:r>
        <w:rPr>
          <w:rFonts w:ascii="Verdana" w:hAnsi="Verdana"/>
          <w:sz w:val="20"/>
          <w:szCs w:val="20"/>
        </w:rPr>
        <w:t xml:space="preserve"> each</w:t>
      </w:r>
      <w:r w:rsidRPr="00047D35">
        <w:rPr>
          <w:rFonts w:ascii="Verdana" w:hAnsi="Verdana"/>
          <w:sz w:val="20"/>
          <w:szCs w:val="20"/>
        </w:rPr>
        <w:t xml:space="preserve"> branch </w:t>
      </w:r>
      <w:r>
        <w:rPr>
          <w:rFonts w:ascii="Verdana" w:hAnsi="Verdana"/>
          <w:sz w:val="20"/>
          <w:szCs w:val="20"/>
        </w:rPr>
        <w:t xml:space="preserve">in the major circuit. Each branch could contain multiple </w:t>
      </w:r>
      <w:r w:rsidRPr="00047D35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>connected components. In this case, series circuit rules apply. Once individual branch circuits are calculated, the totals for the major circuit can be computed using the individual branch calculations.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090B4A" w14:paraId="5D6A2048" w14:textId="77777777" w:rsidTr="004517BD">
        <w:tc>
          <w:tcPr>
            <w:tcW w:w="2790" w:type="dxa"/>
            <w:vAlign w:val="center"/>
          </w:tcPr>
          <w:p w14:paraId="6788AFE6" w14:textId="23E7A31A" w:rsidR="00090B4A" w:rsidRDefault="0091544C" w:rsidP="008B2561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EF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01D0E945" w14:textId="77777777" w:rsidR="00090B4A" w:rsidRDefault="0091544C" w:rsidP="008B2561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4691AB6C" w14:textId="2CD64B01" w:rsidR="00090B4A" w:rsidRDefault="0091544C" w:rsidP="008B2561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EF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164DE1B8" w14:textId="54BF25E8" w:rsidR="00DA1DDF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58F92C1B" w:rsidR="009B389D" w:rsidRDefault="00047D35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047D35">
        <w:rPr>
          <w:noProof/>
        </w:rPr>
        <w:drawing>
          <wp:inline distT="0" distB="0" distL="0" distR="0" wp14:anchorId="26455679" wp14:editId="73300928">
            <wp:extent cx="2664447" cy="187750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363" cy="189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4F5B4E00" w:rsidR="00436F29" w:rsidRPr="00CC14BC" w:rsidRDefault="0091544C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=11.5V,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=10kΩ,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=3.3kΩ,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=82</m:t>
          </m:r>
          <m:r>
            <w:rPr>
              <w:rFonts w:ascii="Cambria Math" w:hAnsi="Cambria Math"/>
            </w:rPr>
            <m:t>0Ω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5AFF7E8F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following values based on the Ohm’s Wheel and the given </w:t>
      </w:r>
      <w:r w:rsidR="00D220B7">
        <w:rPr>
          <w:rFonts w:ascii="Verdana" w:hAnsi="Verdana"/>
          <w:sz w:val="20"/>
          <w:szCs w:val="20"/>
        </w:rPr>
        <w:t>information</w:t>
      </w:r>
      <w:r>
        <w:rPr>
          <w:rFonts w:ascii="Verdana" w:hAnsi="Verdana"/>
          <w:sz w:val="20"/>
          <w:szCs w:val="20"/>
        </w:rPr>
        <w:t>.</w:t>
      </w:r>
    </w:p>
    <w:p w14:paraId="7BA02456" w14:textId="6E81EDB9" w:rsidR="00B1042B" w:rsidRPr="00B1042B" w:rsidRDefault="00B1042B" w:rsidP="00B1042B">
      <w:pPr>
        <w:spacing w:after="120"/>
        <w:ind w:left="720"/>
        <w:rPr>
          <w:rFonts w:ascii="Verdana" w:hAnsi="Verdana"/>
          <w:sz w:val="20"/>
          <w:szCs w:val="20"/>
        </w:rPr>
      </w:pPr>
      <w:r w:rsidRPr="00316947">
        <w:rPr>
          <w:rFonts w:ascii="Verdana" w:hAnsi="Verdana"/>
          <w:sz w:val="20"/>
          <w:szCs w:val="20"/>
          <w:highlight w:val="yellow"/>
        </w:rPr>
        <w:t>R</w:t>
      </w:r>
      <w:r w:rsidRPr="00316947">
        <w:rPr>
          <w:rFonts w:ascii="Verdana" w:hAnsi="Verdana"/>
          <w:sz w:val="20"/>
          <w:szCs w:val="20"/>
          <w:highlight w:val="yellow"/>
          <w:vertAlign w:val="subscript"/>
        </w:rPr>
        <w:t>AB</w:t>
      </w:r>
      <w:r w:rsidRPr="00316947">
        <w:rPr>
          <w:rFonts w:ascii="Verdana" w:hAnsi="Verdana"/>
          <w:sz w:val="20"/>
          <w:szCs w:val="20"/>
          <w:highlight w:val="yellow"/>
        </w:rPr>
        <w:t>= 1.68k</w:t>
      </w:r>
      <w:r w:rsidRPr="00316947">
        <w:rPr>
          <w:rFonts w:ascii="Verdana" w:hAnsi="Verdana"/>
          <w:noProof/>
          <w:sz w:val="20"/>
          <w:szCs w:val="20"/>
          <w:highlight w:val="yellow"/>
        </w:rPr>
        <w:t>Ω</w:t>
      </w:r>
      <w:r w:rsidRPr="00316947">
        <w:rPr>
          <w:rFonts w:ascii="Verdana" w:hAnsi="Verdana"/>
          <w:noProof/>
          <w:sz w:val="20"/>
          <w:szCs w:val="20"/>
          <w:highlight w:val="yellow"/>
        </w:rPr>
        <w:t>, R</w:t>
      </w:r>
      <w:r w:rsidRPr="00316947">
        <w:rPr>
          <w:rFonts w:ascii="Verdana" w:hAnsi="Verdana"/>
          <w:noProof/>
          <w:sz w:val="20"/>
          <w:szCs w:val="20"/>
          <w:highlight w:val="yellow"/>
          <w:vertAlign w:val="subscript"/>
        </w:rPr>
        <w:t>CD</w:t>
      </w:r>
      <w:r w:rsidRPr="00316947">
        <w:rPr>
          <w:rFonts w:ascii="Verdana" w:hAnsi="Verdana"/>
          <w:noProof/>
          <w:sz w:val="20"/>
          <w:szCs w:val="20"/>
          <w:highlight w:val="yellow"/>
        </w:rPr>
        <w:t xml:space="preserve"> = 13.63k</w:t>
      </w:r>
      <w:r w:rsidRPr="00316947">
        <w:rPr>
          <w:rFonts w:ascii="Verdana" w:hAnsi="Verdana"/>
          <w:noProof/>
          <w:sz w:val="20"/>
          <w:szCs w:val="20"/>
          <w:highlight w:val="yellow"/>
        </w:rPr>
        <w:t>Ω</w:t>
      </w:r>
      <w:r w:rsidRPr="00316947">
        <w:rPr>
          <w:rFonts w:ascii="Verdana" w:hAnsi="Verdana"/>
          <w:noProof/>
          <w:sz w:val="20"/>
          <w:szCs w:val="20"/>
          <w:highlight w:val="yellow"/>
        </w:rPr>
        <w:t>, I</w:t>
      </w:r>
      <w:r w:rsidRPr="00316947">
        <w:rPr>
          <w:rFonts w:ascii="Verdana" w:hAnsi="Verdana"/>
          <w:noProof/>
          <w:sz w:val="20"/>
          <w:szCs w:val="20"/>
          <w:highlight w:val="yellow"/>
          <w:vertAlign w:val="subscript"/>
        </w:rPr>
        <w:t>AB</w:t>
      </w:r>
      <w:r w:rsidRPr="00316947">
        <w:rPr>
          <w:rFonts w:ascii="Verdana" w:hAnsi="Verdana"/>
          <w:noProof/>
          <w:sz w:val="20"/>
          <w:szCs w:val="20"/>
          <w:highlight w:val="yellow"/>
        </w:rPr>
        <w:t xml:space="preserve"> = 6.845mA, I</w:t>
      </w:r>
      <w:r w:rsidRPr="00316947">
        <w:rPr>
          <w:rFonts w:ascii="Verdana" w:hAnsi="Verdana"/>
          <w:noProof/>
          <w:sz w:val="20"/>
          <w:szCs w:val="20"/>
          <w:highlight w:val="yellow"/>
          <w:vertAlign w:val="subscript"/>
        </w:rPr>
        <w:t>CD</w:t>
      </w:r>
      <w:r w:rsidRPr="00316947">
        <w:rPr>
          <w:rFonts w:ascii="Verdana" w:hAnsi="Verdana"/>
          <w:noProof/>
          <w:sz w:val="20"/>
          <w:szCs w:val="20"/>
          <w:highlight w:val="yellow"/>
        </w:rPr>
        <w:t xml:space="preserve"> = 843.727μA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316947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  <w:vAlign w:val="center"/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16947" w:rsidRPr="00DD3F5F" w14:paraId="37D111E0" w14:textId="77777777" w:rsidTr="0031694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  <w:vAlign w:val="center"/>
          </w:tcPr>
          <w:p w14:paraId="138D9D34" w14:textId="77777777" w:rsidR="00316947" w:rsidRPr="00DD3F5F" w:rsidRDefault="00316947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D481F9" w14:textId="771501A5" w:rsidR="00316947" w:rsidRPr="00316947" w:rsidRDefault="00316947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46.857mW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058AFC23" w14:textId="5E7067CA" w:rsidR="00316947" w:rsidRPr="00316947" w:rsidRDefault="00316947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6.845mA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3FF7738D" w14:textId="3060EEC3" w:rsidR="00316947" w:rsidRPr="00316947" w:rsidRDefault="00316947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</w:t>
            </w: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318C1D7" w14:textId="39EACC69" w:rsidR="00316947" w:rsidRPr="00316947" w:rsidRDefault="00316947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6.845V</w:t>
            </w:r>
          </w:p>
        </w:tc>
      </w:tr>
      <w:tr w:rsidR="00316947" w:rsidRPr="00DD3F5F" w14:paraId="45AC01F3" w14:textId="77777777" w:rsidTr="0031694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  <w:vAlign w:val="center"/>
          </w:tcPr>
          <w:p w14:paraId="6AA77DC3" w14:textId="77777777" w:rsidR="00316947" w:rsidRPr="00DD3F5F" w:rsidRDefault="00316947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690954E" w14:textId="10D41EC7" w:rsidR="00316947" w:rsidRPr="00316947" w:rsidRDefault="00316947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31.863mW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  <w:vAlign w:val="center"/>
          </w:tcPr>
          <w:p w14:paraId="63BCA7A7" w14:textId="07D3A18F" w:rsidR="00316947" w:rsidRPr="00316947" w:rsidRDefault="00316947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57789519" w14:textId="6CC9147D" w:rsidR="00316947" w:rsidRPr="00316947" w:rsidRDefault="00316947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</w:t>
            </w: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7FCBB58" w14:textId="235ABC4B" w:rsidR="00316947" w:rsidRPr="00316947" w:rsidRDefault="00316947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4.655V</w:t>
            </w:r>
          </w:p>
        </w:tc>
      </w:tr>
      <w:tr w:rsidR="00316947" w:rsidRPr="00DD3F5F" w14:paraId="5F6D894D" w14:textId="77777777" w:rsidTr="0031694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  <w:vAlign w:val="center"/>
          </w:tcPr>
          <w:p w14:paraId="37C0C37E" w14:textId="77777777" w:rsidR="00316947" w:rsidRPr="00DD3F5F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9188D70" w14:textId="51920F82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7.119mW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3DF70BA2" w14:textId="280EDFE8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843.727μA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498608C3" w14:textId="174D50D8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10k</w:t>
            </w: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60B028C" w14:textId="6CF1069D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8.437V</w:t>
            </w:r>
          </w:p>
        </w:tc>
      </w:tr>
      <w:tr w:rsidR="00316947" w:rsidRPr="00DD3F5F" w14:paraId="27DDB2D0" w14:textId="77777777" w:rsidTr="0031694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  <w:vAlign w:val="center"/>
          </w:tcPr>
          <w:p w14:paraId="3E7BB375" w14:textId="64111CDB" w:rsidR="00316947" w:rsidRPr="00DD3F5F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AA05C9B" w14:textId="23DD2AFE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234.919</w:t>
            </w:r>
            <w:r w:rsidR="003C75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μ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  <w:vAlign w:val="center"/>
          </w:tcPr>
          <w:p w14:paraId="650D7CA0" w14:textId="77777777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5172E98E" w14:textId="428BE2CD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</w:t>
            </w: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076C7D9" w14:textId="7330A820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278.43mV</w:t>
            </w:r>
          </w:p>
        </w:tc>
      </w:tr>
      <w:tr w:rsidR="00316947" w:rsidRPr="00DD3F5F" w14:paraId="4A443E0E" w14:textId="77777777" w:rsidTr="0031694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  <w:vAlign w:val="center"/>
          </w:tcPr>
          <w:p w14:paraId="7C16A5B6" w14:textId="561B80C4" w:rsidR="00316947" w:rsidRPr="00DD3F5F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BE03D18" w14:textId="1B6B1F9A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2.349mW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  <w:vAlign w:val="center"/>
          </w:tcPr>
          <w:p w14:paraId="34946C81" w14:textId="77777777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3D135FD7" w14:textId="2653D9CF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3.3k</w:t>
            </w: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B507FD1" w14:textId="5216F404" w:rsidR="00316947" w:rsidRPr="00316947" w:rsidRDefault="00316947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2.784V</w:t>
            </w:r>
          </w:p>
        </w:tc>
      </w:tr>
      <w:tr w:rsidR="00316947" w:rsidRPr="00DD3F5F" w14:paraId="16816783" w14:textId="77777777" w:rsidTr="0031694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  <w:vAlign w:val="center"/>
          </w:tcPr>
          <w:p w14:paraId="72D39F17" w14:textId="46F6910A" w:rsidR="00316947" w:rsidRPr="00DD3F5F" w:rsidRDefault="00316947" w:rsidP="0031694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B8B3110" w14:textId="1204B1EB" w:rsidR="00316947" w:rsidRPr="00316947" w:rsidRDefault="0091544C" w:rsidP="0031694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161.28</w:t>
            </w:r>
            <w:r w:rsidR="00316947"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mW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65E60874" w14:textId="7396B0F2" w:rsidR="00316947" w:rsidRPr="00316947" w:rsidRDefault="0091544C" w:rsidP="0031694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14.024</w:t>
            </w:r>
            <w:r w:rsidR="00316947"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44DF3B95" w14:textId="065D1456" w:rsidR="00316947" w:rsidRPr="00316947" w:rsidRDefault="00F63312" w:rsidP="0031694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82</w:t>
            </w:r>
            <w:r w:rsidR="00316947"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2FD9D1E" w14:textId="12DD3245" w:rsidR="00316947" w:rsidRPr="00316947" w:rsidRDefault="00316947" w:rsidP="0031694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11.5V</w:t>
            </w:r>
          </w:p>
        </w:tc>
      </w:tr>
      <w:tr w:rsidR="00090B4A" w:rsidRPr="00DD3F5F" w14:paraId="6CE69000" w14:textId="77777777" w:rsidTr="0031694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  <w:vAlign w:val="center"/>
          </w:tcPr>
          <w:p w14:paraId="7D6CB75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EC3ACD9" w14:textId="624796E5" w:rsidR="00090B4A" w:rsidRPr="00316947" w:rsidRDefault="0091544C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249.703</w:t>
            </w:r>
            <w:r w:rsidR="003C75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mW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3CAEC0E" w14:textId="2C57B264" w:rsidR="00090B4A" w:rsidRPr="00316947" w:rsidRDefault="0091544C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21.713</w:t>
            </w:r>
            <w:r w:rsidR="003C75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5ACEAC27" w14:textId="55ED86A9" w:rsidR="00090B4A" w:rsidRPr="00316947" w:rsidRDefault="003C7502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</w:t>
            </w:r>
            <w:r w:rsidR="0091544C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29.628</w:t>
            </w:r>
            <w:bookmarkStart w:id="0" w:name="_GoBack"/>
            <w:bookmarkEnd w:id="0"/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5AF308E" w14:textId="46806EC5" w:rsidR="00090B4A" w:rsidRPr="00316947" w:rsidRDefault="00B1042B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1694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11.5V</w:t>
            </w: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>
        <w:rPr>
          <w:rFonts w:ascii="Verdana" w:hAnsi="Verdana"/>
          <w:sz w:val="20"/>
          <w:szCs w:val="20"/>
        </w:rPr>
        <w:t>Take measurements and c</w:t>
      </w:r>
      <w:r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539FD879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BE0C5D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3AAE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F0F876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872C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800B5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3C01813E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3F506DA" w14:textId="58FCB88D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4AA5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D7C0F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11C8A0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A6B4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3B3FF838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771E55E" w14:textId="5A676F32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7939B6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A7F0FB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5D49C4F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7D5559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7920A1C7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77D91F" w14:textId="0A8461E2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09450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14198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CE3B1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BC9C4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4CE0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3368A166" w14:textId="77777777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>
        <w:rPr>
          <w:rFonts w:ascii="Verdana" w:hAnsi="Verdana"/>
          <w:sz w:val="20"/>
          <w:szCs w:val="20"/>
          <w:vertAlign w:val="subscript"/>
        </w:rPr>
        <w:t xml:space="preserve">6 </w:t>
      </w:r>
      <w:r>
        <w:rPr>
          <w:rFonts w:ascii="Verdana" w:hAnsi="Verdana"/>
          <w:sz w:val="20"/>
          <w:szCs w:val="20"/>
        </w:rPr>
        <w:t>on total circuit resistance?</w:t>
      </w:r>
    </w:p>
    <w:p w14:paraId="50048AD7" w14:textId="77777777" w:rsidR="0009450E" w:rsidRPr="00D220B7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D220B7">
        <w:rPr>
          <w:rFonts w:ascii="Verdana" w:hAnsi="Verdana"/>
          <w:sz w:val="20"/>
          <w:szCs w:val="20"/>
          <w:highlight w:val="yellow"/>
        </w:rPr>
        <w:t>Go Up</w:t>
      </w:r>
    </w:p>
    <w:p w14:paraId="594F2A34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12F706AC" w14:textId="1F1A32E9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E</w:t>
      </w:r>
      <w:r w:rsidRPr="00364796">
        <w:rPr>
          <w:rFonts w:ascii="Verdana" w:hAnsi="Verdana"/>
          <w:sz w:val="20"/>
          <w:szCs w:val="20"/>
          <w:vertAlign w:val="subscript"/>
        </w:rPr>
        <w:t>S</w:t>
      </w:r>
      <w:r w:rsidRPr="003647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on branch current I</w:t>
      </w:r>
      <w:r w:rsidRPr="00364796">
        <w:rPr>
          <w:rFonts w:ascii="Verdana" w:hAnsi="Verdana"/>
          <w:sz w:val="20"/>
          <w:szCs w:val="20"/>
          <w:vertAlign w:val="subscript"/>
        </w:rPr>
        <w:t>CD</w:t>
      </w:r>
      <w:r>
        <w:rPr>
          <w:rFonts w:ascii="Verdana" w:hAnsi="Verdana"/>
          <w:sz w:val="20"/>
          <w:szCs w:val="20"/>
        </w:rPr>
        <w:t>?</w:t>
      </w:r>
    </w:p>
    <w:p w14:paraId="29C7B825" w14:textId="77777777" w:rsidR="0009450E" w:rsidRPr="00D220B7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D220B7">
        <w:rPr>
          <w:rFonts w:ascii="Verdana" w:hAnsi="Verdana"/>
          <w:sz w:val="20"/>
          <w:szCs w:val="20"/>
          <w:highlight w:val="yellow"/>
        </w:rPr>
        <w:t>Go Up</w:t>
      </w:r>
    </w:p>
    <w:p w14:paraId="6DF03E1A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48B6368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0FD60DA" w14:textId="036CA699" w:rsidR="00445F80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445F80">
        <w:rPr>
          <w:rFonts w:ascii="Verdana" w:hAnsi="Verdana"/>
          <w:sz w:val="20"/>
          <w:szCs w:val="20"/>
        </w:rPr>
        <w:t>R</w:t>
      </w:r>
      <w:r w:rsidR="00445F80" w:rsidRPr="00364796">
        <w:rPr>
          <w:rFonts w:ascii="Verdana" w:hAnsi="Verdana"/>
          <w:sz w:val="20"/>
          <w:szCs w:val="20"/>
          <w:vertAlign w:val="subscript"/>
        </w:rPr>
        <w:t>3</w:t>
      </w:r>
      <w:r w:rsidR="00445F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was removed from branch 2, how would total power be affected</w:t>
      </w:r>
      <w:r w:rsidR="00445F80">
        <w:rPr>
          <w:rFonts w:ascii="Verdana" w:hAnsi="Verdana"/>
          <w:sz w:val="20"/>
          <w:szCs w:val="20"/>
        </w:rPr>
        <w:t>?</w:t>
      </w:r>
    </w:p>
    <w:p w14:paraId="03795DD8" w14:textId="3CB4DA87" w:rsidR="00445F80" w:rsidRPr="00D220B7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D220B7">
        <w:rPr>
          <w:rFonts w:ascii="Verdana" w:hAnsi="Verdana"/>
          <w:sz w:val="20"/>
          <w:szCs w:val="20"/>
          <w:highlight w:val="yellow"/>
        </w:rPr>
        <w:t>Go</w:t>
      </w:r>
      <w:r w:rsidR="00445F80" w:rsidRPr="00D220B7">
        <w:rPr>
          <w:rFonts w:ascii="Verdana" w:hAnsi="Verdana"/>
          <w:sz w:val="20"/>
          <w:szCs w:val="20"/>
          <w:highlight w:val="yellow"/>
        </w:rPr>
        <w:t xml:space="preserve"> Up</w:t>
      </w:r>
    </w:p>
    <w:p w14:paraId="6211E85B" w14:textId="79B78A2E" w:rsidR="00445F80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Down</w:t>
      </w:r>
    </w:p>
    <w:p w14:paraId="640BD06F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68B26586" w14:textId="73CAF453" w:rsidR="00445F80" w:rsidRDefault="00445F80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</w:t>
      </w:r>
      <w:r w:rsidR="00364796">
        <w:rPr>
          <w:rFonts w:ascii="Verdana" w:hAnsi="Verdana"/>
          <w:sz w:val="20"/>
          <w:szCs w:val="20"/>
        </w:rPr>
        <w:t>would be</w:t>
      </w:r>
      <w:r>
        <w:rPr>
          <w:rFonts w:ascii="Verdana" w:hAnsi="Verdana"/>
          <w:sz w:val="20"/>
          <w:szCs w:val="20"/>
        </w:rPr>
        <w:t xml:space="preserve"> the effect of </w:t>
      </w:r>
      <w:r w:rsidR="00364796">
        <w:rPr>
          <w:rFonts w:ascii="Verdana" w:hAnsi="Verdana"/>
          <w:sz w:val="20"/>
          <w:szCs w:val="20"/>
        </w:rPr>
        <w:t>removing</w:t>
      </w:r>
      <w:r>
        <w:rPr>
          <w:rFonts w:ascii="Verdana" w:hAnsi="Verdana"/>
          <w:sz w:val="20"/>
          <w:szCs w:val="20"/>
        </w:rPr>
        <w:t xml:space="preserve"> R</w:t>
      </w:r>
      <w:r w:rsidR="00364796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 xml:space="preserve"> on P</w:t>
      </w:r>
      <w:r w:rsidRPr="00364796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and P</w:t>
      </w:r>
      <w:r w:rsidRPr="00364796">
        <w:rPr>
          <w:rFonts w:ascii="Verdana" w:hAnsi="Verdana"/>
          <w:sz w:val="20"/>
          <w:szCs w:val="20"/>
          <w:vertAlign w:val="subscript"/>
        </w:rPr>
        <w:t>CD</w:t>
      </w:r>
      <w:r>
        <w:rPr>
          <w:rFonts w:ascii="Verdana" w:hAnsi="Verdana"/>
          <w:sz w:val="20"/>
          <w:szCs w:val="20"/>
        </w:rPr>
        <w:t>?</w:t>
      </w:r>
    </w:p>
    <w:p w14:paraId="1EEDBA7F" w14:textId="313B689F" w:rsidR="00445F80" w:rsidRPr="003C35BE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Up</w:t>
      </w:r>
    </w:p>
    <w:p w14:paraId="2118546F" w14:textId="723D0F22" w:rsidR="00445F80" w:rsidRPr="003C35BE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Down</w:t>
      </w:r>
    </w:p>
    <w:p w14:paraId="3D6BE5F0" w14:textId="77777777" w:rsidR="00445F80" w:rsidRPr="00D220B7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D220B7">
        <w:rPr>
          <w:rFonts w:ascii="Verdana" w:hAnsi="Verdana"/>
          <w:sz w:val="20"/>
          <w:szCs w:val="20"/>
          <w:highlight w:val="yellow"/>
        </w:rPr>
        <w:t>Stayed the same</w:t>
      </w:r>
    </w:p>
    <w:sectPr w:rsidR="00445F80" w:rsidRPr="00D220B7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4F1955E4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1AE5C6FB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69F91663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002419A0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12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544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312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3BE3A8E0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3312">
      <w:rPr>
        <w:rFonts w:ascii="BankGothic Lt BT" w:hAnsi="BankGothic Lt BT"/>
        <w:caps/>
        <w:sz w:val="24"/>
        <w:szCs w:val="24"/>
      </w:rPr>
      <w:t>Combination 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64E0B950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31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31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4A412017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3312">
      <w:rPr>
        <w:rFonts w:ascii="BankGothic Lt BT" w:hAnsi="BankGothic Lt BT"/>
        <w:caps/>
        <w:sz w:val="24"/>
        <w:szCs w:val="24"/>
      </w:rPr>
      <w:t>Combination 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D2AAF02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31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31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6FEF2A8C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6331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CEF0899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3312">
      <w:rPr>
        <w:rFonts w:ascii="BankGothic Lt BT" w:hAnsi="BankGothic Lt BT"/>
        <w:caps/>
        <w:sz w:val="24"/>
        <w:szCs w:val="24"/>
      </w:rPr>
      <w:t>Combination 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68AE96DD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31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31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16947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C7502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1544C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42B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5A57"/>
    <w:rsid w:val="00CB5F0C"/>
    <w:rsid w:val="00CC14BC"/>
    <w:rsid w:val="00CE34B4"/>
    <w:rsid w:val="00CE3BF2"/>
    <w:rsid w:val="00CF7AA0"/>
    <w:rsid w:val="00D220B7"/>
    <w:rsid w:val="00D24A9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1183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63312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36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2018-06-26T13:18:00Z</cp:lastPrinted>
  <dcterms:created xsi:type="dcterms:W3CDTF">2018-06-26T12:51:00Z</dcterms:created>
  <dcterms:modified xsi:type="dcterms:W3CDTF">2018-06-26T14:11:00Z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Combination Parallel-Series Circuits</vt:lpwstr>
  </property>
  <property fmtid="{D5CDD505-2E9C-101B-9397-08002B2CF9AE}" pid="4" name="DocNum">
    <vt:i4>12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