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9D5800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35514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5E1E002" w:rsidR="00E013AA" w:rsidRPr="000154E9" w:rsidRDefault="00E013AA" w:rsidP="000551CC">
      <w:pPr>
        <w:tabs>
          <w:tab w:val="left" w:pos="5400"/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551CC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7121590" w14:textId="4712B959" w:rsidR="00335514" w:rsidRDefault="00335514" w:rsidP="003355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0551CC">
        <w:rPr>
          <w:rFonts w:ascii="Verdana" w:hAnsi="Verdana"/>
          <w:sz w:val="20"/>
          <w:szCs w:val="20"/>
        </w:rPr>
        <w:t>identify specific math functions and principles</w:t>
      </w:r>
      <w:r>
        <w:rPr>
          <w:rFonts w:ascii="Verdana" w:hAnsi="Verdana"/>
          <w:sz w:val="20"/>
          <w:szCs w:val="20"/>
        </w:rPr>
        <w:t>.</w:t>
      </w:r>
    </w:p>
    <w:p w14:paraId="4DA31CBD" w14:textId="60B5A9A1" w:rsidR="00335514" w:rsidRDefault="00335514" w:rsidP="003355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0551CC">
        <w:rPr>
          <w:rFonts w:ascii="Verdana" w:hAnsi="Verdana"/>
          <w:sz w:val="20"/>
          <w:szCs w:val="20"/>
        </w:rPr>
        <w:t>calculate an unknown quantity base on the equation given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3F2B29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0551CC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2297D712" w14:textId="720D9415" w:rsidR="00335514" w:rsidRPr="00335514" w:rsidRDefault="000551CC" w:rsidP="000551CC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multiple-choice question below</w:t>
      </w:r>
      <w:r w:rsidR="00335514" w:rsidRPr="00335514">
        <w:rPr>
          <w:rFonts w:ascii="Verdana" w:hAnsi="Verdana"/>
          <w:sz w:val="20"/>
          <w:szCs w:val="20"/>
        </w:rPr>
        <w:t>.</w:t>
      </w:r>
    </w:p>
    <w:p w14:paraId="36229C97" w14:textId="24876C7E" w:rsidR="00335514" w:rsidRDefault="000551CC" w:rsidP="00D9114B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following exponent 7</w:t>
      </w:r>
      <w:r w:rsidRPr="000551CC">
        <w:rPr>
          <w:rFonts w:ascii="Verdana" w:hAnsi="Verdana"/>
          <w:sz w:val="20"/>
          <w:szCs w:val="20"/>
          <w:vertAlign w:val="superscript"/>
        </w:rPr>
        <w:t>4</w:t>
      </w:r>
      <w:r>
        <w:rPr>
          <w:rFonts w:ascii="Verdana" w:hAnsi="Verdana"/>
          <w:sz w:val="20"/>
          <w:szCs w:val="20"/>
        </w:rPr>
        <w:t xml:space="preserve"> is equivalent to:</w:t>
      </w:r>
    </w:p>
    <w:p w14:paraId="66C5591D" w14:textId="3D7FB678" w:rsidR="000551CC" w:rsidRDefault="000551CC" w:rsidP="000551CC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</w:p>
    <w:p w14:paraId="67880171" w14:textId="1F29B722" w:rsidR="000551CC" w:rsidRDefault="000551CC" w:rsidP="000551CC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16,384</w:t>
      </w:r>
    </w:p>
    <w:p w14:paraId="1E63616E" w14:textId="25ED5EDD" w:rsidR="000551CC" w:rsidRPr="000551CC" w:rsidRDefault="000551CC" w:rsidP="000551CC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7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7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7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7</m:t>
        </m:r>
      </m:oMath>
    </w:p>
    <w:p w14:paraId="5016D30D" w14:textId="364F8318" w:rsidR="000551CC" w:rsidRPr="00335514" w:rsidRDefault="000551CC" w:rsidP="000551CC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7+7+7+7</m:t>
        </m:r>
      </m:oMath>
    </w:p>
    <w:p w14:paraId="68DE1888" w14:textId="6320E0E4" w:rsidR="00335514" w:rsidRPr="00D9114B" w:rsidRDefault="00D9114B" w:rsidP="00D9114B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equation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2+5</m:t>
        </m:r>
      </m:oMath>
      <w:r w:rsidRPr="00D9114B">
        <w:rPr>
          <w:rFonts w:ascii="Verdana" w:hAnsi="Verdana"/>
          <w:sz w:val="20"/>
          <w:szCs w:val="20"/>
        </w:rPr>
        <w:t xml:space="preserve"> is the same as this equation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5+2</m:t>
        </m:r>
      </m:oMath>
      <w:r w:rsidRPr="00D9114B">
        <w:rPr>
          <w:rFonts w:ascii="Verdana" w:hAnsi="Verdana"/>
          <w:sz w:val="20"/>
          <w:szCs w:val="20"/>
        </w:rPr>
        <w:t>.</w:t>
      </w:r>
    </w:p>
    <w:p w14:paraId="7F606EB4" w14:textId="5BBD984E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388DD4D" w14:textId="70EC564C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5B79F1D" w14:textId="00611C56" w:rsidR="00D9114B" w:rsidRDefault="00D9114B" w:rsidP="00D9114B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numerator in ¾ is?</w:t>
      </w:r>
    </w:p>
    <w:p w14:paraId="2888BAA1" w14:textId="1A47DE13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521F4662" w14:textId="575428D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52AFA5A2" w14:textId="11C7F774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0.75</w:t>
      </w:r>
    </w:p>
    <w:p w14:paraId="3F6CC8F9" w14:textId="74182276" w:rsidR="00D9114B" w:rsidRPr="00335514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4F7C7B1" w14:textId="3E1E5D2D" w:rsidR="00D9114B" w:rsidRPr="00D9114B" w:rsidRDefault="00D9114B" w:rsidP="00D9114B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result of this equation</w:t>
      </w:r>
      <w:r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7 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</w:p>
    <w:p w14:paraId="2DE9653C" w14:textId="25E744AF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</w:p>
    <w:p w14:paraId="3442B548" w14:textId="4702478F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D801FAD" w14:textId="3B4794AC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</w:p>
    <w:p w14:paraId="441F4C7F" w14:textId="057DA44D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</w:p>
    <w:p w14:paraId="7A0756B2" w14:textId="46542D2B" w:rsidR="00D9114B" w:rsidRDefault="00D9114B" w:rsidP="00D9114B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multiplied by 1 results in?</w:t>
      </w:r>
    </w:p>
    <w:p w14:paraId="2655B6D2" w14:textId="6609F6D9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original number</w:t>
      </w:r>
    </w:p>
    <w:p w14:paraId="274FD4E0" w14:textId="54E6469B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212F7C75" w14:textId="457AE9AD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</w:p>
    <w:p w14:paraId="17637D4C" w14:textId="1578804F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6C847043" w14:textId="4683CA86" w:rsidR="00D9114B" w:rsidRDefault="00D9114B" w:rsidP="00D9114B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</w:t>
      </w:r>
      <w:r>
        <w:rPr>
          <w:rFonts w:ascii="Verdana" w:hAnsi="Verdana"/>
          <w:sz w:val="20"/>
          <w:szCs w:val="20"/>
        </w:rPr>
        <w:t>, except for 0,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raised to the 0 power results in</w:t>
      </w:r>
      <w:r>
        <w:rPr>
          <w:rFonts w:ascii="Verdana" w:hAnsi="Verdana"/>
          <w:sz w:val="20"/>
          <w:szCs w:val="20"/>
        </w:rPr>
        <w:t>?</w:t>
      </w:r>
    </w:p>
    <w:p w14:paraId="2FD3B8AC" w14:textId="7777777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original number</w:t>
      </w:r>
    </w:p>
    <w:p w14:paraId="68605B8C" w14:textId="7777777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53A50B7C" w14:textId="7777777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</w:p>
    <w:p w14:paraId="7DB67706" w14:textId="77777777" w:rsidR="00D9114B" w:rsidRP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733E5F2" w14:textId="75C55963" w:rsidR="00D9114B" w:rsidRDefault="00D9114B" w:rsidP="00D9114B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Any number </w:t>
      </w:r>
      <w:r>
        <w:rPr>
          <w:rFonts w:ascii="Verdana" w:hAnsi="Verdana"/>
          <w:sz w:val="20"/>
          <w:szCs w:val="20"/>
        </w:rPr>
        <w:t>added to 0</w:t>
      </w:r>
      <w:r>
        <w:rPr>
          <w:rFonts w:ascii="Verdana" w:hAnsi="Verdana"/>
          <w:sz w:val="20"/>
          <w:szCs w:val="20"/>
        </w:rPr>
        <w:t xml:space="preserve"> results in?</w:t>
      </w:r>
    </w:p>
    <w:p w14:paraId="7D094F80" w14:textId="7777777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original number</w:t>
      </w:r>
    </w:p>
    <w:p w14:paraId="693BD27D" w14:textId="7777777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7070251" w14:textId="7777777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</w:p>
    <w:p w14:paraId="22F0AF66" w14:textId="77777777" w:rsidR="00D9114B" w:rsidRDefault="00D9114B" w:rsidP="00D9114B">
      <w:pPr>
        <w:pStyle w:val="ListParagraph"/>
        <w:numPr>
          <w:ilvl w:val="1"/>
          <w:numId w:val="42"/>
        </w:numPr>
        <w:tabs>
          <w:tab w:val="left" w:pos="252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6964E10" w14:textId="77777777" w:rsidR="00D9114B" w:rsidRDefault="00D911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9C48348" w14:textId="2F03245A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bookmarkStart w:id="0" w:name="_GoBack"/>
      <w:bookmarkEnd w:id="0"/>
      <w:r w:rsidRPr="00335514">
        <w:rPr>
          <w:rFonts w:ascii="Verdana" w:hAnsi="Verdana"/>
          <w:sz w:val="20"/>
          <w:szCs w:val="20"/>
        </w:rPr>
        <w:lastRenderedPageBreak/>
        <w:t>Convert the following decimal numbers to their scientific notation form.</w:t>
      </w:r>
    </w:p>
    <w:p w14:paraId="22ED1A7A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670811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7D1D926F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0.0629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72879D8A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engineering notation numbers to their decimal form.</w:t>
      </w:r>
    </w:p>
    <w:p w14:paraId="57B3A2A7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3.251k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2173D3AF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42.5µ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738CB371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scientific notation numbers to engineering notation form.</w:t>
      </w:r>
    </w:p>
    <w:p w14:paraId="77CCF234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8.136x10</w:t>
      </w:r>
      <w:r w:rsidRPr="00335514">
        <w:rPr>
          <w:rFonts w:ascii="Verdana" w:hAnsi="Verdana"/>
          <w:sz w:val="20"/>
          <w:szCs w:val="20"/>
          <w:vertAlign w:val="superscript"/>
        </w:rPr>
        <w:t>5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0C74B459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91.26x10</w:t>
      </w:r>
      <w:r w:rsidRPr="00335514">
        <w:rPr>
          <w:rFonts w:ascii="Verdana" w:hAnsi="Verdana"/>
          <w:sz w:val="20"/>
          <w:szCs w:val="20"/>
          <w:vertAlign w:val="superscript"/>
        </w:rPr>
        <w:t>-2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0BBA1623" w14:textId="548F4501" w:rsidR="00335514" w:rsidRDefault="00335514" w:rsidP="00C77226">
      <w:pPr>
        <w:spacing w:after="0"/>
        <w:rPr>
          <w:rFonts w:ascii="Verdana" w:hAnsi="Verdana"/>
          <w:sz w:val="20"/>
          <w:szCs w:val="20"/>
        </w:rPr>
      </w:pPr>
    </w:p>
    <w:p w14:paraId="17571015" w14:textId="77777777" w:rsidR="00335514" w:rsidRPr="00D4241C" w:rsidRDefault="00335514" w:rsidP="00C77226">
      <w:pPr>
        <w:spacing w:after="0"/>
        <w:rPr>
          <w:rFonts w:ascii="Verdana" w:hAnsi="Verdana"/>
          <w:sz w:val="20"/>
          <w:szCs w:val="20"/>
        </w:rPr>
        <w:sectPr w:rsidR="0033551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357A750" w14:textId="1C19F4E9" w:rsidR="0087482B" w:rsidRPr="00C77226" w:rsidRDefault="00C77226" w:rsidP="00C7722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87482B" w:rsidRPr="00C77226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6BBD5" w14:textId="77777777" w:rsidR="0082780F" w:rsidRDefault="0082780F" w:rsidP="005B3A86">
      <w:pPr>
        <w:spacing w:after="0" w:line="240" w:lineRule="auto"/>
      </w:pPr>
      <w:r>
        <w:separator/>
      </w:r>
    </w:p>
  </w:endnote>
  <w:endnote w:type="continuationSeparator" w:id="0">
    <w:p w14:paraId="3063B3C5" w14:textId="77777777" w:rsidR="0082780F" w:rsidRDefault="0082780F" w:rsidP="005B3A86">
      <w:pPr>
        <w:spacing w:after="0" w:line="240" w:lineRule="auto"/>
      </w:pPr>
      <w:r>
        <w:continuationSeparator/>
      </w:r>
    </w:p>
  </w:endnote>
  <w:endnote w:type="continuationNotice" w:id="1">
    <w:p w14:paraId="676313F9" w14:textId="77777777" w:rsidR="0082780F" w:rsidRDefault="00827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F8EE2A5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7722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4447FD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7722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FA84FC0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7722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2F27B" w14:textId="77777777" w:rsidR="0082780F" w:rsidRDefault="0082780F" w:rsidP="005B3A86">
      <w:pPr>
        <w:spacing w:after="0" w:line="240" w:lineRule="auto"/>
      </w:pPr>
      <w:r>
        <w:separator/>
      </w:r>
    </w:p>
  </w:footnote>
  <w:footnote w:type="continuationSeparator" w:id="0">
    <w:p w14:paraId="03D2D94C" w14:textId="77777777" w:rsidR="0082780F" w:rsidRDefault="0082780F" w:rsidP="005B3A86">
      <w:pPr>
        <w:spacing w:after="0" w:line="240" w:lineRule="auto"/>
      </w:pPr>
      <w:r>
        <w:continuationSeparator/>
      </w:r>
    </w:p>
  </w:footnote>
  <w:footnote w:type="continuationNotice" w:id="1">
    <w:p w14:paraId="158935DC" w14:textId="77777777" w:rsidR="0082780F" w:rsidRDefault="008278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39EAC3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35514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DA412A1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AE86ED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35514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E52F214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EB0ED12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355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875B31"/>
    <w:multiLevelType w:val="hybridMultilevel"/>
    <w:tmpl w:val="5B28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4"/>
  </w:num>
  <w:num w:numId="5">
    <w:abstractNumId w:val="7"/>
  </w:num>
  <w:num w:numId="6">
    <w:abstractNumId w:val="33"/>
  </w:num>
  <w:num w:numId="7">
    <w:abstractNumId w:val="38"/>
  </w:num>
  <w:num w:numId="8">
    <w:abstractNumId w:val="17"/>
  </w:num>
  <w:num w:numId="9">
    <w:abstractNumId w:val="31"/>
  </w:num>
  <w:num w:numId="10">
    <w:abstractNumId w:val="26"/>
  </w:num>
  <w:num w:numId="11">
    <w:abstractNumId w:val="32"/>
  </w:num>
  <w:num w:numId="12">
    <w:abstractNumId w:val="24"/>
  </w:num>
  <w:num w:numId="13">
    <w:abstractNumId w:val="20"/>
  </w:num>
  <w:num w:numId="14">
    <w:abstractNumId w:val="18"/>
  </w:num>
  <w:num w:numId="15">
    <w:abstractNumId w:val="27"/>
  </w:num>
  <w:num w:numId="16">
    <w:abstractNumId w:val="15"/>
  </w:num>
  <w:num w:numId="17">
    <w:abstractNumId w:val="14"/>
  </w:num>
  <w:num w:numId="18">
    <w:abstractNumId w:val="36"/>
  </w:num>
  <w:num w:numId="19">
    <w:abstractNumId w:val="37"/>
  </w:num>
  <w:num w:numId="20">
    <w:abstractNumId w:val="41"/>
  </w:num>
  <w:num w:numId="21">
    <w:abstractNumId w:val="19"/>
  </w:num>
  <w:num w:numId="22">
    <w:abstractNumId w:val="35"/>
  </w:num>
  <w:num w:numId="23">
    <w:abstractNumId w:val="4"/>
  </w:num>
  <w:num w:numId="24">
    <w:abstractNumId w:val="40"/>
  </w:num>
  <w:num w:numId="25">
    <w:abstractNumId w:val="29"/>
  </w:num>
  <w:num w:numId="26">
    <w:abstractNumId w:val="5"/>
  </w:num>
  <w:num w:numId="27">
    <w:abstractNumId w:val="12"/>
  </w:num>
  <w:num w:numId="28">
    <w:abstractNumId w:val="1"/>
  </w:num>
  <w:num w:numId="29">
    <w:abstractNumId w:val="39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8"/>
  </w:num>
  <w:num w:numId="38">
    <w:abstractNumId w:val="30"/>
  </w:num>
  <w:num w:numId="39">
    <w:abstractNumId w:val="0"/>
  </w:num>
  <w:num w:numId="40">
    <w:abstractNumId w:val="3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551CC"/>
    <w:rsid w:val="00074728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35514"/>
    <w:rsid w:val="0035749A"/>
    <w:rsid w:val="0037367C"/>
    <w:rsid w:val="003A7095"/>
    <w:rsid w:val="003C3541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4E79BD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2780F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93CEE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04646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77226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14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1693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2018-05-29T15:42:00Z</cp:lastPrinted>
  <dcterms:created xsi:type="dcterms:W3CDTF">2018-12-29T17:03:00Z</dcterms:created>
  <dcterms:modified xsi:type="dcterms:W3CDTF">2019-01-01T17:08:00Z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Math Functions</vt:lpwstr>
  </property>
  <property fmtid="{D5CDD505-2E9C-101B-9397-08002B2CF9AE}" pid="4" name="DocNum">
    <vt:i4>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cc: Matthew Leigh</vt:lpwstr>
  </property>
  <property fmtid="{D5CDD505-2E9C-101B-9397-08002B2CF9AE}" pid="8" name="DocCLO">
    <vt:lpwstr>3</vt:lpwstr>
  </property>
  <property fmtid="{D5CDD505-2E9C-101B-9397-08002B2CF9AE}" pid="9" name="DocInstitution">
    <vt:lpwstr>Electrical Technology</vt:lpwstr>
  </property>
</Properties>
</file>