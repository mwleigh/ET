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9A7427C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242BB8">
        <w:rPr>
          <w:rFonts w:ascii="Verdana" w:hAnsi="Verdana"/>
          <w:b/>
          <w:sz w:val="24"/>
          <w:szCs w:val="24"/>
        </w:rPr>
        <w:t>Theory Final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42BB8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42BB8">
        <w:rPr>
          <w:rFonts w:ascii="Verdana" w:hAnsi="Verdana"/>
          <w:sz w:val="20"/>
          <w:szCs w:val="20"/>
        </w:rPr>
        <w:t>Final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18CB1130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42BB8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42BB8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242BB8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0A9BDFDF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F34DF6" w:rsidRPr="00F34DF6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3D1980" w:rsidRPr="003D1980">
        <w:rPr>
          <w:rFonts w:ascii="Verdana" w:hAnsi="Verdana"/>
          <w:sz w:val="20"/>
          <w:szCs w:val="20"/>
          <w:highlight w:val="yellow"/>
        </w:rPr>
        <w:t>109pts.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1634B1C2" w14:textId="514E428A" w:rsidR="00766322" w:rsidRPr="00AA1AE0" w:rsidRDefault="00766322" w:rsidP="0076632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identify specific characteristics of </w:t>
      </w:r>
      <w:r w:rsidR="00513D01">
        <w:rPr>
          <w:rFonts w:ascii="Verdana" w:hAnsi="Verdana"/>
          <w:sz w:val="20"/>
          <w:szCs w:val="20"/>
        </w:rPr>
        <w:t xml:space="preserve">both </w:t>
      </w:r>
      <w:r w:rsidR="008F5FFD">
        <w:rPr>
          <w:rFonts w:ascii="Verdana" w:hAnsi="Verdana"/>
          <w:sz w:val="20"/>
          <w:szCs w:val="20"/>
        </w:rPr>
        <w:t xml:space="preserve">AC and DC </w:t>
      </w:r>
      <w:r w:rsidR="00513D01">
        <w:rPr>
          <w:rFonts w:ascii="Verdana" w:hAnsi="Verdana"/>
          <w:sz w:val="20"/>
          <w:szCs w:val="20"/>
        </w:rPr>
        <w:t>circuits</w:t>
      </w:r>
      <w:r w:rsidR="008F5FFD">
        <w:rPr>
          <w:rFonts w:ascii="Verdana" w:hAnsi="Verdana"/>
          <w:sz w:val="20"/>
          <w:szCs w:val="20"/>
        </w:rPr>
        <w:t>.</w:t>
      </w:r>
    </w:p>
    <w:p w14:paraId="78E94A60" w14:textId="5B844856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766322">
        <w:rPr>
          <w:rFonts w:ascii="Verdana" w:hAnsi="Verdana"/>
          <w:sz w:val="20"/>
          <w:szCs w:val="20"/>
        </w:rPr>
        <w:t>calculate</w:t>
      </w:r>
      <w:r w:rsidR="00816BC7">
        <w:rPr>
          <w:rFonts w:ascii="Verdana" w:hAnsi="Verdana"/>
          <w:sz w:val="20"/>
          <w:szCs w:val="20"/>
        </w:rPr>
        <w:t xml:space="preserve"> </w:t>
      </w:r>
      <w:r w:rsidR="00B81F68">
        <w:rPr>
          <w:rFonts w:ascii="Verdana" w:hAnsi="Verdana"/>
          <w:sz w:val="20"/>
          <w:szCs w:val="20"/>
        </w:rPr>
        <w:t xml:space="preserve">various </w:t>
      </w:r>
      <w:r w:rsidR="008F5FFD">
        <w:rPr>
          <w:rFonts w:ascii="Verdana" w:hAnsi="Verdana"/>
          <w:sz w:val="20"/>
          <w:szCs w:val="20"/>
        </w:rPr>
        <w:t>quantities based on given AC and DC circuit values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770E31E0" w:rsidR="009219E3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242BB8">
        <w:rPr>
          <w:rFonts w:ascii="Verdana" w:hAnsi="Verdana"/>
          <w:sz w:val="20"/>
          <w:szCs w:val="20"/>
        </w:rPr>
        <w:t>Test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67006267" w14:textId="77777777" w:rsidR="00766322" w:rsidRPr="00AA1AE0" w:rsidRDefault="00766322" w:rsidP="00766322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Instructions</w:t>
      </w:r>
    </w:p>
    <w:p w14:paraId="14CBED3A" w14:textId="0DFA0491" w:rsidR="00766322" w:rsidRDefault="00766322" w:rsidP="00B81F68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the best answer to each multiple-choice question below.</w:t>
      </w:r>
    </w:p>
    <w:p w14:paraId="02C20265" w14:textId="1972884E" w:rsidR="007C62FC" w:rsidRPr="008F5FFD" w:rsidRDefault="007C62FC" w:rsidP="007C62FC">
      <w:pPr>
        <w:spacing w:before="120" w:after="12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Resistance</w:t>
      </w:r>
    </w:p>
    <w:p w14:paraId="6D3DBFF8" w14:textId="77777777" w:rsidR="007C62FC" w:rsidRPr="0087482B" w:rsidRDefault="007C62FC" w:rsidP="00863233">
      <w:pPr>
        <w:pStyle w:val="ListParagraph"/>
        <w:numPr>
          <w:ilvl w:val="0"/>
          <w:numId w:val="35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series circuit can also be thought of as a;</w:t>
      </w:r>
    </w:p>
    <w:p w14:paraId="74FA873A" w14:textId="77777777" w:rsidR="007C62FC" w:rsidRPr="00F03FD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F03FDC">
        <w:rPr>
          <w:rFonts w:ascii="Verdana" w:hAnsi="Verdana"/>
          <w:sz w:val="20"/>
          <w:szCs w:val="20"/>
          <w:highlight w:val="yellow"/>
        </w:rPr>
        <w:t>Voltage Divider</w:t>
      </w:r>
    </w:p>
    <w:p w14:paraId="4A22AFD6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Divider</w:t>
      </w:r>
    </w:p>
    <w:p w14:paraId="2FC070A5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 Divider</w:t>
      </w:r>
    </w:p>
    <w:p w14:paraId="04AE43DC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Resistance Divider</w:t>
      </w:r>
    </w:p>
    <w:p w14:paraId="2C6E0133" w14:textId="77777777" w:rsidR="007C62FC" w:rsidRPr="0087482B" w:rsidRDefault="007C62FC" w:rsidP="00863233">
      <w:pPr>
        <w:pStyle w:val="ListParagraph"/>
        <w:numPr>
          <w:ilvl w:val="0"/>
          <w:numId w:val="35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common in a series circuit;</w:t>
      </w:r>
    </w:p>
    <w:p w14:paraId="1330D6CC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</w:t>
      </w:r>
    </w:p>
    <w:p w14:paraId="53AD1EB5" w14:textId="77777777" w:rsidR="007C62FC" w:rsidRPr="00F03FD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F03FDC">
        <w:rPr>
          <w:rFonts w:ascii="Verdana" w:hAnsi="Verdana"/>
          <w:sz w:val="20"/>
          <w:szCs w:val="20"/>
          <w:highlight w:val="yellow"/>
        </w:rPr>
        <w:t>Current</w:t>
      </w:r>
    </w:p>
    <w:p w14:paraId="337FF459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</w:t>
      </w:r>
    </w:p>
    <w:p w14:paraId="4ECDD811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Resistance</w:t>
      </w:r>
    </w:p>
    <w:p w14:paraId="65638892" w14:textId="77777777" w:rsidR="007C62FC" w:rsidRPr="0087482B" w:rsidRDefault="007C62FC" w:rsidP="00863233">
      <w:pPr>
        <w:pStyle w:val="ListParagraph"/>
        <w:numPr>
          <w:ilvl w:val="0"/>
          <w:numId w:val="35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a series circuit, if a resistor is added in series the circuit current shall;</w:t>
      </w:r>
    </w:p>
    <w:p w14:paraId="367B4904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32AD0196" w14:textId="77777777" w:rsidR="007C62FC" w:rsidRPr="00F03FD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F03FDC">
        <w:rPr>
          <w:rFonts w:ascii="Verdana" w:hAnsi="Verdana"/>
          <w:sz w:val="20"/>
          <w:szCs w:val="20"/>
          <w:highlight w:val="yellow"/>
        </w:rPr>
        <w:t>Decrease</w:t>
      </w:r>
    </w:p>
    <w:p w14:paraId="322296E2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74032933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to 0</w:t>
      </w:r>
    </w:p>
    <w:p w14:paraId="454E68CB" w14:textId="77777777" w:rsidR="007C62FC" w:rsidRPr="0087482B" w:rsidRDefault="007C62FC" w:rsidP="00863233">
      <w:pPr>
        <w:pStyle w:val="ListParagraph"/>
        <w:numPr>
          <w:ilvl w:val="0"/>
          <w:numId w:val="35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parallel circuit can also be thought of as a;</w:t>
      </w:r>
    </w:p>
    <w:p w14:paraId="6C16FF0C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Divider</w:t>
      </w:r>
    </w:p>
    <w:p w14:paraId="49435E41" w14:textId="77777777" w:rsidR="007C62FC" w:rsidRPr="00F03FD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F03FDC">
        <w:rPr>
          <w:rFonts w:ascii="Verdana" w:hAnsi="Verdana"/>
          <w:sz w:val="20"/>
          <w:szCs w:val="20"/>
          <w:highlight w:val="yellow"/>
        </w:rPr>
        <w:t>Current Divider</w:t>
      </w:r>
    </w:p>
    <w:p w14:paraId="3883B6DC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 Divider</w:t>
      </w:r>
    </w:p>
    <w:p w14:paraId="300AE832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Resistance Divider</w:t>
      </w:r>
    </w:p>
    <w:p w14:paraId="5BAB6F82" w14:textId="42E667BF" w:rsidR="007C62FC" w:rsidRPr="0087482B" w:rsidRDefault="007C62FC" w:rsidP="00863233">
      <w:pPr>
        <w:pStyle w:val="ListParagraph"/>
        <w:numPr>
          <w:ilvl w:val="0"/>
          <w:numId w:val="35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common in a parallel circuit;</w:t>
      </w:r>
    </w:p>
    <w:p w14:paraId="5AE1BA46" w14:textId="77777777" w:rsidR="007C62FC" w:rsidRPr="00F03FD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F03FDC">
        <w:rPr>
          <w:rFonts w:ascii="Verdana" w:hAnsi="Verdana"/>
          <w:sz w:val="20"/>
          <w:szCs w:val="20"/>
          <w:highlight w:val="yellow"/>
        </w:rPr>
        <w:t>Voltage</w:t>
      </w:r>
    </w:p>
    <w:p w14:paraId="20B3E66C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</w:t>
      </w:r>
    </w:p>
    <w:p w14:paraId="309B92A7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</w:t>
      </w:r>
    </w:p>
    <w:p w14:paraId="5B55ED34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Resistance</w:t>
      </w:r>
    </w:p>
    <w:p w14:paraId="24D212B1" w14:textId="77777777" w:rsidR="007C62FC" w:rsidRPr="0087482B" w:rsidRDefault="007C62FC" w:rsidP="00863233">
      <w:pPr>
        <w:pStyle w:val="ListParagraph"/>
        <w:numPr>
          <w:ilvl w:val="0"/>
          <w:numId w:val="35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a parallel circuit, if a resistor is added in parallel the circuit current shall;</w:t>
      </w:r>
    </w:p>
    <w:p w14:paraId="2A23CC2C" w14:textId="77777777" w:rsidR="007C62FC" w:rsidRPr="00F03FD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F03FDC">
        <w:rPr>
          <w:rFonts w:ascii="Verdana" w:hAnsi="Verdana"/>
          <w:sz w:val="20"/>
          <w:szCs w:val="20"/>
          <w:highlight w:val="yellow"/>
        </w:rPr>
        <w:t>Increase</w:t>
      </w:r>
    </w:p>
    <w:p w14:paraId="3A5C6C7B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06BA82E1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3C3B9D32" w14:textId="77777777" w:rsidR="007C62FC" w:rsidRPr="00995618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995618">
        <w:rPr>
          <w:rFonts w:ascii="Verdana" w:hAnsi="Verdana"/>
          <w:sz w:val="20"/>
          <w:szCs w:val="20"/>
        </w:rPr>
        <w:t>Go to 0</w:t>
      </w:r>
    </w:p>
    <w:p w14:paraId="3F102BDE" w14:textId="77777777" w:rsidR="007C62FC" w:rsidRPr="007C62FC" w:rsidRDefault="007C62FC" w:rsidP="007C62FC">
      <w:pPr>
        <w:spacing w:after="0"/>
        <w:ind w:left="360"/>
        <w:rPr>
          <w:rFonts w:ascii="Verdana" w:hAnsi="Verdana"/>
          <w:sz w:val="20"/>
          <w:szCs w:val="20"/>
        </w:rPr>
      </w:pPr>
    </w:p>
    <w:p w14:paraId="6A6FB744" w14:textId="77777777" w:rsidR="007C62FC" w:rsidRPr="007C62FC" w:rsidRDefault="007C62FC" w:rsidP="007C62FC">
      <w:pPr>
        <w:spacing w:after="0"/>
        <w:ind w:left="360"/>
        <w:rPr>
          <w:rFonts w:ascii="Verdana" w:hAnsi="Verdana"/>
          <w:sz w:val="20"/>
          <w:szCs w:val="20"/>
        </w:rPr>
        <w:sectPr w:rsidR="007C62FC" w:rsidRPr="007C62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2F8930A" w14:textId="38B22344" w:rsidR="008F5FFD" w:rsidRPr="008F5FFD" w:rsidRDefault="008F5FFD" w:rsidP="008F5FFD">
      <w:pPr>
        <w:spacing w:before="120" w:after="120"/>
        <w:rPr>
          <w:rFonts w:ascii="Verdana" w:hAnsi="Verdana"/>
          <w:sz w:val="20"/>
          <w:szCs w:val="20"/>
          <w:u w:val="single"/>
        </w:rPr>
      </w:pPr>
      <w:r w:rsidRPr="008F5FFD">
        <w:rPr>
          <w:rFonts w:ascii="Verdana" w:hAnsi="Verdana"/>
          <w:sz w:val="20"/>
          <w:szCs w:val="20"/>
          <w:u w:val="single"/>
        </w:rPr>
        <w:lastRenderedPageBreak/>
        <w:t>Magnetism</w:t>
      </w:r>
    </w:p>
    <w:p w14:paraId="452DD5AD" w14:textId="18F8B247" w:rsidR="008F5FFD" w:rsidRPr="008F5FFD" w:rsidRDefault="008F5FFD" w:rsidP="00E90EBA">
      <w:pPr>
        <w:pStyle w:val="ListParagraph"/>
        <w:numPr>
          <w:ilvl w:val="0"/>
          <w:numId w:val="57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Flux Lines are lines of force that flow from the South Pole to the North Pole outside the magnet.</w:t>
      </w:r>
    </w:p>
    <w:p w14:paraId="0A6B2F2F" w14:textId="0A919586" w:rsidR="008F5FFD" w:rsidRPr="008F5FFD" w:rsidRDefault="008F5FFD" w:rsidP="00B86FD2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True</w:t>
      </w:r>
    </w:p>
    <w:p w14:paraId="4CFDCFAD" w14:textId="05738393" w:rsidR="008F5FFD" w:rsidRPr="00F03FDC" w:rsidRDefault="008F5FFD" w:rsidP="00B86FD2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F03FDC">
        <w:rPr>
          <w:rFonts w:ascii="Verdana" w:hAnsi="Verdana"/>
          <w:sz w:val="20"/>
          <w:szCs w:val="20"/>
          <w:highlight w:val="yellow"/>
        </w:rPr>
        <w:t>False</w:t>
      </w:r>
    </w:p>
    <w:p w14:paraId="0125D652" w14:textId="59E7365F" w:rsidR="008F5FFD" w:rsidRPr="008F5FFD" w:rsidRDefault="008F5FFD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The right-hand rule for a generator states that if you hold the thumb, first and second finger of you</w:t>
      </w:r>
      <w:r w:rsidR="00F03FDC">
        <w:rPr>
          <w:rFonts w:ascii="Verdana" w:hAnsi="Verdana"/>
          <w:sz w:val="20"/>
          <w:szCs w:val="20"/>
        </w:rPr>
        <w:t>r</w:t>
      </w:r>
      <w:r w:rsidRPr="008F5FFD">
        <w:rPr>
          <w:rFonts w:ascii="Verdana" w:hAnsi="Verdana"/>
          <w:sz w:val="20"/>
          <w:szCs w:val="20"/>
        </w:rPr>
        <w:t xml:space="preserve"> right hand in mutually perpendicular position, the second finger will indicate what?</w:t>
      </w:r>
    </w:p>
    <w:p w14:paraId="239BA649" w14:textId="1134EAD4" w:rsidR="008F5FFD" w:rsidRPr="008F5FFD" w:rsidRDefault="008F5FFD" w:rsidP="00863233">
      <w:pPr>
        <w:pStyle w:val="ListParagraph"/>
        <w:numPr>
          <w:ilvl w:val="0"/>
          <w:numId w:val="36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the south pole</w:t>
      </w:r>
    </w:p>
    <w:p w14:paraId="25471597" w14:textId="4C339844" w:rsidR="008F5FFD" w:rsidRPr="008F5FFD" w:rsidRDefault="008F5FFD" w:rsidP="00863233">
      <w:pPr>
        <w:pStyle w:val="ListParagraph"/>
        <w:numPr>
          <w:ilvl w:val="0"/>
          <w:numId w:val="36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the north pole</w:t>
      </w:r>
    </w:p>
    <w:p w14:paraId="33140362" w14:textId="4ECF9002" w:rsidR="008F5FFD" w:rsidRPr="008F5FFD" w:rsidRDefault="00516EFE" w:rsidP="00863233">
      <w:pPr>
        <w:pStyle w:val="ListParagraph"/>
        <w:numPr>
          <w:ilvl w:val="0"/>
          <w:numId w:val="36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conventional</w:t>
      </w:r>
      <w:r w:rsidR="008F5FFD" w:rsidRPr="008F5FFD">
        <w:rPr>
          <w:rFonts w:ascii="Verdana" w:hAnsi="Verdana"/>
          <w:sz w:val="20"/>
          <w:szCs w:val="20"/>
        </w:rPr>
        <w:t xml:space="preserve"> current flow</w:t>
      </w:r>
    </w:p>
    <w:p w14:paraId="21D2874E" w14:textId="3A2F18EB" w:rsidR="008F5FFD" w:rsidRPr="003C634B" w:rsidRDefault="008F5FFD" w:rsidP="00863233">
      <w:pPr>
        <w:pStyle w:val="ListParagraph"/>
        <w:numPr>
          <w:ilvl w:val="0"/>
          <w:numId w:val="36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3C634B">
        <w:rPr>
          <w:rFonts w:ascii="Verdana" w:hAnsi="Verdana"/>
          <w:sz w:val="20"/>
          <w:szCs w:val="20"/>
          <w:highlight w:val="yellow"/>
        </w:rPr>
        <w:t>lines of magnetic force</w:t>
      </w:r>
    </w:p>
    <w:p w14:paraId="48AF2C47" w14:textId="3ECBD42C" w:rsidR="008F5FFD" w:rsidRPr="008F5FFD" w:rsidRDefault="008F5FFD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>right-</w:t>
      </w:r>
      <w:r w:rsidRPr="008F5FFD">
        <w:rPr>
          <w:rFonts w:ascii="Verdana" w:hAnsi="Verdana"/>
          <w:sz w:val="20"/>
          <w:szCs w:val="20"/>
        </w:rPr>
        <w:t xml:space="preserve">hand grip rule for a coil states, “if the fingers point in the direction of </w:t>
      </w:r>
      <w:r w:rsidR="006F442F">
        <w:rPr>
          <w:rFonts w:ascii="Verdana" w:hAnsi="Verdana"/>
          <w:sz w:val="20"/>
          <w:szCs w:val="20"/>
        </w:rPr>
        <w:t>conventional</w:t>
      </w:r>
      <w:r w:rsidRPr="008F5FFD">
        <w:rPr>
          <w:rFonts w:ascii="Verdana" w:hAnsi="Verdana"/>
          <w:sz w:val="20"/>
          <w:szCs w:val="20"/>
        </w:rPr>
        <w:t xml:space="preserve"> current flow, then the thumb will indicate the ___”</w:t>
      </w:r>
    </w:p>
    <w:p w14:paraId="034289C8" w14:textId="41C74A3E" w:rsidR="008F5FFD" w:rsidRPr="008F5FFD" w:rsidRDefault="008F5FFD" w:rsidP="00863233">
      <w:pPr>
        <w:pStyle w:val="ListParagraph"/>
        <w:numPr>
          <w:ilvl w:val="0"/>
          <w:numId w:val="37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south pole</w:t>
      </w:r>
    </w:p>
    <w:p w14:paraId="2AAC81B1" w14:textId="49B8A33A" w:rsidR="008F5FFD" w:rsidRPr="003C634B" w:rsidRDefault="008F5FFD" w:rsidP="00863233">
      <w:pPr>
        <w:pStyle w:val="ListParagraph"/>
        <w:numPr>
          <w:ilvl w:val="0"/>
          <w:numId w:val="37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3C634B">
        <w:rPr>
          <w:rFonts w:ascii="Verdana" w:hAnsi="Verdana"/>
          <w:sz w:val="20"/>
          <w:szCs w:val="20"/>
          <w:highlight w:val="yellow"/>
        </w:rPr>
        <w:t>north pole</w:t>
      </w:r>
    </w:p>
    <w:p w14:paraId="36F83A72" w14:textId="208EC0DC" w:rsidR="008F5FFD" w:rsidRPr="008F5FFD" w:rsidRDefault="008F5FFD" w:rsidP="00863233">
      <w:pPr>
        <w:pStyle w:val="ListParagraph"/>
        <w:numPr>
          <w:ilvl w:val="0"/>
          <w:numId w:val="37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 xml:space="preserve">direction of </w:t>
      </w:r>
      <w:r w:rsidR="00516EFE">
        <w:rPr>
          <w:rFonts w:ascii="Verdana" w:hAnsi="Verdana"/>
          <w:sz w:val="20"/>
          <w:szCs w:val="20"/>
        </w:rPr>
        <w:t>current</w:t>
      </w:r>
      <w:r w:rsidRPr="008F5FFD">
        <w:rPr>
          <w:rFonts w:ascii="Verdana" w:hAnsi="Verdana"/>
          <w:sz w:val="20"/>
          <w:szCs w:val="20"/>
        </w:rPr>
        <w:t xml:space="preserve"> flow</w:t>
      </w:r>
    </w:p>
    <w:p w14:paraId="13F927DB" w14:textId="729FB125" w:rsidR="00181AFC" w:rsidRDefault="008F5FFD" w:rsidP="00863233">
      <w:pPr>
        <w:pStyle w:val="ListParagraph"/>
        <w:numPr>
          <w:ilvl w:val="0"/>
          <w:numId w:val="37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lines of reluctance</w:t>
      </w:r>
    </w:p>
    <w:p w14:paraId="0A2115A6" w14:textId="77777777" w:rsidR="008F5FFD" w:rsidRPr="008F5FFD" w:rsidRDefault="008F5FFD" w:rsidP="008F5FFD">
      <w:pPr>
        <w:spacing w:before="120" w:after="120"/>
        <w:rPr>
          <w:rFonts w:ascii="Verdana" w:hAnsi="Verdana"/>
          <w:sz w:val="20"/>
          <w:szCs w:val="20"/>
          <w:u w:val="single"/>
        </w:rPr>
      </w:pPr>
      <w:r w:rsidRPr="008F5FFD">
        <w:rPr>
          <w:rFonts w:ascii="Verdana" w:hAnsi="Verdana"/>
          <w:sz w:val="20"/>
          <w:szCs w:val="20"/>
          <w:u w:val="single"/>
        </w:rPr>
        <w:t>AC Calculations &amp; Terms</w:t>
      </w:r>
    </w:p>
    <w:p w14:paraId="32483CA6" w14:textId="4D55F89E" w:rsidR="008F5FFD" w:rsidRPr="008F5FFD" w:rsidRDefault="008F5FFD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One complete AC sine wave consists of how many positive alternations?</w:t>
      </w:r>
    </w:p>
    <w:p w14:paraId="184B80C0" w14:textId="54D41255" w:rsidR="008F5FFD" w:rsidRPr="008F5FFD" w:rsidRDefault="008F5FFD" w:rsidP="00863233">
      <w:pPr>
        <w:pStyle w:val="ListParagraph"/>
        <w:numPr>
          <w:ilvl w:val="0"/>
          <w:numId w:val="38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3</w:t>
      </w:r>
    </w:p>
    <w:p w14:paraId="2397146D" w14:textId="3076F38E" w:rsidR="008F5FFD" w:rsidRPr="003C634B" w:rsidRDefault="008F5FFD" w:rsidP="00863233">
      <w:pPr>
        <w:pStyle w:val="ListParagraph"/>
        <w:numPr>
          <w:ilvl w:val="0"/>
          <w:numId w:val="38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3C634B">
        <w:rPr>
          <w:rFonts w:ascii="Verdana" w:hAnsi="Verdana"/>
          <w:sz w:val="20"/>
          <w:szCs w:val="20"/>
          <w:highlight w:val="yellow"/>
        </w:rPr>
        <w:t>1</w:t>
      </w:r>
    </w:p>
    <w:p w14:paraId="75F768CB" w14:textId="096EAD6B" w:rsidR="008F5FFD" w:rsidRPr="008F5FFD" w:rsidRDefault="008F5FFD" w:rsidP="00863233">
      <w:pPr>
        <w:pStyle w:val="ListParagraph"/>
        <w:numPr>
          <w:ilvl w:val="0"/>
          <w:numId w:val="38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4</w:t>
      </w:r>
    </w:p>
    <w:p w14:paraId="2F7C33BA" w14:textId="31E3B64F" w:rsidR="008F5FFD" w:rsidRPr="008F5FFD" w:rsidRDefault="008F5FFD" w:rsidP="00863233">
      <w:pPr>
        <w:pStyle w:val="ListParagraph"/>
        <w:numPr>
          <w:ilvl w:val="0"/>
          <w:numId w:val="38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</w:p>
    <w:p w14:paraId="072D8000" w14:textId="18EAABA0" w:rsidR="008F5FFD" w:rsidRPr="008F5FFD" w:rsidRDefault="008F5FFD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What value of AC voltag</w:t>
      </w:r>
      <w:r>
        <w:rPr>
          <w:rFonts w:ascii="Verdana" w:hAnsi="Verdana"/>
          <w:sz w:val="20"/>
          <w:szCs w:val="20"/>
        </w:rPr>
        <w:t>e is equivalent to DC voltage?</w:t>
      </w:r>
    </w:p>
    <w:p w14:paraId="779426BC" w14:textId="5EEB2B83" w:rsidR="008F5FFD" w:rsidRPr="008F5FFD" w:rsidRDefault="008F5FFD" w:rsidP="00863233">
      <w:pPr>
        <w:pStyle w:val="ListParagraph"/>
        <w:numPr>
          <w:ilvl w:val="0"/>
          <w:numId w:val="39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peak to peak</w:t>
      </w:r>
    </w:p>
    <w:p w14:paraId="099EF6FB" w14:textId="2497DA96" w:rsidR="008F5FFD" w:rsidRPr="003C634B" w:rsidRDefault="008F5FFD" w:rsidP="00863233">
      <w:pPr>
        <w:pStyle w:val="ListParagraph"/>
        <w:numPr>
          <w:ilvl w:val="0"/>
          <w:numId w:val="39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3C634B">
        <w:rPr>
          <w:rFonts w:ascii="Verdana" w:hAnsi="Verdana"/>
          <w:sz w:val="20"/>
          <w:szCs w:val="20"/>
          <w:highlight w:val="yellow"/>
        </w:rPr>
        <w:t>root mean square</w:t>
      </w:r>
    </w:p>
    <w:p w14:paraId="3275B840" w14:textId="6F798600" w:rsidR="008F5FFD" w:rsidRPr="008F5FFD" w:rsidRDefault="008F5FFD" w:rsidP="00863233">
      <w:pPr>
        <w:pStyle w:val="ListParagraph"/>
        <w:numPr>
          <w:ilvl w:val="0"/>
          <w:numId w:val="39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peak</w:t>
      </w:r>
    </w:p>
    <w:p w14:paraId="692A4A83" w14:textId="03466ABB" w:rsidR="008F5FFD" w:rsidRPr="008F5FFD" w:rsidRDefault="008F5FFD" w:rsidP="00863233">
      <w:pPr>
        <w:pStyle w:val="ListParagraph"/>
        <w:numPr>
          <w:ilvl w:val="0"/>
          <w:numId w:val="39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Instantaneous</w:t>
      </w:r>
    </w:p>
    <w:p w14:paraId="2CF9C811" w14:textId="60335DD8" w:rsidR="000558FF" w:rsidRPr="000558FF" w:rsidRDefault="000558FF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What is the RMS voltage if the given voltage is 15 V</w:t>
      </w:r>
      <w:r w:rsidRPr="000558FF">
        <w:rPr>
          <w:rFonts w:ascii="Verdana" w:hAnsi="Verdana"/>
          <w:sz w:val="20"/>
          <w:szCs w:val="20"/>
          <w:vertAlign w:val="subscript"/>
        </w:rPr>
        <w:t>PP</w:t>
      </w:r>
      <w:r w:rsidRPr="000558FF">
        <w:rPr>
          <w:rFonts w:ascii="Verdana" w:hAnsi="Verdana"/>
          <w:sz w:val="20"/>
          <w:szCs w:val="20"/>
        </w:rPr>
        <w:t>?</w:t>
      </w:r>
    </w:p>
    <w:p w14:paraId="057D0FD1" w14:textId="5EB66521" w:rsidR="000558FF" w:rsidRPr="000558FF" w:rsidRDefault="000558FF" w:rsidP="00863233">
      <w:pPr>
        <w:pStyle w:val="ListParagraph"/>
        <w:numPr>
          <w:ilvl w:val="0"/>
          <w:numId w:val="40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7.5V</w:t>
      </w:r>
    </w:p>
    <w:p w14:paraId="29D47E06" w14:textId="1652836D" w:rsidR="000558FF" w:rsidRPr="000558FF" w:rsidRDefault="000558FF" w:rsidP="00863233">
      <w:pPr>
        <w:pStyle w:val="ListParagraph"/>
        <w:numPr>
          <w:ilvl w:val="0"/>
          <w:numId w:val="40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 xml:space="preserve">10.606V </w:t>
      </w:r>
    </w:p>
    <w:p w14:paraId="57F36F64" w14:textId="7688974E" w:rsidR="000558FF" w:rsidRPr="003C634B" w:rsidRDefault="000558FF" w:rsidP="00863233">
      <w:pPr>
        <w:pStyle w:val="ListParagraph"/>
        <w:numPr>
          <w:ilvl w:val="0"/>
          <w:numId w:val="40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3C634B">
        <w:rPr>
          <w:rFonts w:ascii="Verdana" w:hAnsi="Verdana"/>
          <w:sz w:val="20"/>
          <w:szCs w:val="20"/>
          <w:highlight w:val="yellow"/>
        </w:rPr>
        <w:t>5.303V</w:t>
      </w:r>
    </w:p>
    <w:p w14:paraId="3105268C" w14:textId="712179B4" w:rsidR="000558FF" w:rsidRPr="000558FF" w:rsidRDefault="000558FF" w:rsidP="00863233">
      <w:pPr>
        <w:pStyle w:val="ListParagraph"/>
        <w:numPr>
          <w:ilvl w:val="0"/>
          <w:numId w:val="40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21.213V</w:t>
      </w:r>
    </w:p>
    <w:p w14:paraId="1CBB2477" w14:textId="6A2640A2" w:rsidR="000558FF" w:rsidRPr="000558FF" w:rsidRDefault="000558FF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What is the peak voltage if the RMS voltage is 24V?</w:t>
      </w:r>
    </w:p>
    <w:p w14:paraId="5272AA58" w14:textId="6545773F" w:rsidR="000558FF" w:rsidRPr="000558FF" w:rsidRDefault="000558FF" w:rsidP="00863233">
      <w:pPr>
        <w:pStyle w:val="ListParagraph"/>
        <w:numPr>
          <w:ilvl w:val="0"/>
          <w:numId w:val="41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16.97V</w:t>
      </w:r>
      <w:r w:rsidRPr="000558FF">
        <w:rPr>
          <w:rFonts w:ascii="Verdana" w:hAnsi="Verdana"/>
          <w:sz w:val="20"/>
          <w:szCs w:val="20"/>
          <w:vertAlign w:val="subscript"/>
        </w:rPr>
        <w:t>P</w:t>
      </w:r>
    </w:p>
    <w:p w14:paraId="13FDC5E4" w14:textId="34FCA845" w:rsidR="000558FF" w:rsidRPr="003C634B" w:rsidRDefault="000558FF" w:rsidP="00863233">
      <w:pPr>
        <w:pStyle w:val="ListParagraph"/>
        <w:numPr>
          <w:ilvl w:val="0"/>
          <w:numId w:val="41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3C634B">
        <w:rPr>
          <w:rFonts w:ascii="Verdana" w:hAnsi="Verdana"/>
          <w:sz w:val="20"/>
          <w:szCs w:val="20"/>
          <w:highlight w:val="yellow"/>
        </w:rPr>
        <w:t>33.94V</w:t>
      </w:r>
      <w:r w:rsidRPr="003C634B">
        <w:rPr>
          <w:rFonts w:ascii="Verdana" w:hAnsi="Verdana"/>
          <w:sz w:val="20"/>
          <w:szCs w:val="20"/>
          <w:highlight w:val="yellow"/>
          <w:vertAlign w:val="subscript"/>
        </w:rPr>
        <w:t>P</w:t>
      </w:r>
    </w:p>
    <w:p w14:paraId="099D8017" w14:textId="5BD0269F" w:rsidR="000558FF" w:rsidRPr="000558FF" w:rsidRDefault="000558FF" w:rsidP="00863233">
      <w:pPr>
        <w:pStyle w:val="ListParagraph"/>
        <w:numPr>
          <w:ilvl w:val="0"/>
          <w:numId w:val="41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12.00V</w:t>
      </w:r>
      <w:r w:rsidRPr="000558FF">
        <w:rPr>
          <w:rFonts w:ascii="Verdana" w:hAnsi="Verdana"/>
          <w:sz w:val="20"/>
          <w:szCs w:val="20"/>
          <w:vertAlign w:val="subscript"/>
        </w:rPr>
        <w:t>P</w:t>
      </w:r>
    </w:p>
    <w:p w14:paraId="7A47B809" w14:textId="5B668D82" w:rsidR="000558FF" w:rsidRPr="000558FF" w:rsidRDefault="000558FF" w:rsidP="00863233">
      <w:pPr>
        <w:pStyle w:val="ListParagraph"/>
        <w:numPr>
          <w:ilvl w:val="0"/>
          <w:numId w:val="41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8.485V</w:t>
      </w:r>
      <w:r w:rsidRPr="000558FF">
        <w:rPr>
          <w:rFonts w:ascii="Verdana" w:hAnsi="Verdana"/>
          <w:sz w:val="20"/>
          <w:szCs w:val="20"/>
          <w:vertAlign w:val="subscript"/>
        </w:rPr>
        <w:t>P</w:t>
      </w:r>
    </w:p>
    <w:p w14:paraId="4D45859E" w14:textId="10819DE0" w:rsidR="000558FF" w:rsidRPr="000558FF" w:rsidRDefault="000558FF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What is the instantaneous voltage at 197</w:t>
      </w:r>
      <w:r>
        <w:rPr>
          <w:rFonts w:ascii="Verdana" w:hAnsi="Verdana"/>
          <w:sz w:val="20"/>
          <w:szCs w:val="20"/>
        </w:rPr>
        <w:t>˚</w:t>
      </w:r>
      <w:r w:rsidRPr="000558FF">
        <w:rPr>
          <w:rFonts w:ascii="Verdana" w:hAnsi="Verdana"/>
          <w:sz w:val="20"/>
          <w:szCs w:val="20"/>
        </w:rPr>
        <w:t xml:space="preserve"> when the given voltage is 10V</w:t>
      </w:r>
      <w:r w:rsidRPr="000558FF">
        <w:rPr>
          <w:rFonts w:ascii="Verdana" w:hAnsi="Verdana"/>
          <w:sz w:val="20"/>
          <w:szCs w:val="20"/>
          <w:vertAlign w:val="subscript"/>
        </w:rPr>
        <w:t>P</w:t>
      </w:r>
      <w:r w:rsidRPr="000558FF">
        <w:rPr>
          <w:rFonts w:ascii="Verdana" w:hAnsi="Verdana"/>
          <w:sz w:val="20"/>
          <w:szCs w:val="20"/>
        </w:rPr>
        <w:t>?</w:t>
      </w:r>
    </w:p>
    <w:p w14:paraId="7F23E1E6" w14:textId="743E0EAC" w:rsidR="000558FF" w:rsidRPr="000558FF" w:rsidRDefault="000558FF" w:rsidP="00863233">
      <w:pPr>
        <w:pStyle w:val="ListParagraph"/>
        <w:numPr>
          <w:ilvl w:val="0"/>
          <w:numId w:val="42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34.203Vi</w:t>
      </w:r>
    </w:p>
    <w:p w14:paraId="1E9E3D27" w14:textId="0BC5CCE1" w:rsidR="000558FF" w:rsidRPr="008635F8" w:rsidRDefault="000558FF" w:rsidP="00863233">
      <w:pPr>
        <w:pStyle w:val="ListParagraph"/>
        <w:numPr>
          <w:ilvl w:val="0"/>
          <w:numId w:val="4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8635F8">
        <w:rPr>
          <w:rFonts w:ascii="Verdana" w:hAnsi="Verdana"/>
          <w:sz w:val="20"/>
          <w:szCs w:val="20"/>
          <w:highlight w:val="yellow"/>
        </w:rPr>
        <w:t>–2.923Vi</w:t>
      </w:r>
    </w:p>
    <w:p w14:paraId="379CB9BD" w14:textId="3E5198E6" w:rsidR="000558FF" w:rsidRPr="000558FF" w:rsidRDefault="000558FF" w:rsidP="00863233">
      <w:pPr>
        <w:pStyle w:val="ListParagraph"/>
        <w:numPr>
          <w:ilvl w:val="0"/>
          <w:numId w:val="42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–6.846Vi</w:t>
      </w:r>
    </w:p>
    <w:p w14:paraId="128E66D2" w14:textId="5B637C21" w:rsidR="000558FF" w:rsidRPr="000558FF" w:rsidRDefault="000558FF" w:rsidP="00863233">
      <w:pPr>
        <w:pStyle w:val="ListParagraph"/>
        <w:numPr>
          <w:ilvl w:val="0"/>
          <w:numId w:val="42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6.846Vi</w:t>
      </w:r>
    </w:p>
    <w:p w14:paraId="37BBD5B5" w14:textId="77777777" w:rsidR="007C62FC" w:rsidRDefault="007C62F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59A1F89C" w14:textId="0C01AFA4" w:rsidR="000558FF" w:rsidRPr="000558FF" w:rsidRDefault="000558FF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lastRenderedPageBreak/>
        <w:t>A sine wave takes 10mSec to complete 360</w:t>
      </w:r>
      <w:r w:rsidR="007C62FC">
        <w:rPr>
          <w:rFonts w:ascii="Verdana" w:hAnsi="Verdana"/>
          <w:sz w:val="20"/>
          <w:szCs w:val="20"/>
        </w:rPr>
        <w:t xml:space="preserve">˚ of rotation. </w:t>
      </w:r>
      <w:r w:rsidRPr="000558FF">
        <w:rPr>
          <w:rFonts w:ascii="Verdana" w:hAnsi="Verdana"/>
          <w:sz w:val="20"/>
          <w:szCs w:val="20"/>
        </w:rPr>
        <w:t>The frequency of the sine wave is?</w:t>
      </w:r>
    </w:p>
    <w:p w14:paraId="35CB617F" w14:textId="0C6B02D9" w:rsidR="000558FF" w:rsidRPr="000558FF" w:rsidRDefault="000558FF" w:rsidP="00863233">
      <w:pPr>
        <w:pStyle w:val="ListParagraph"/>
        <w:numPr>
          <w:ilvl w:val="0"/>
          <w:numId w:val="43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10Hz</w:t>
      </w:r>
    </w:p>
    <w:p w14:paraId="56682365" w14:textId="6AFC28C7" w:rsidR="000558FF" w:rsidRPr="000B5B10" w:rsidRDefault="000B5B10" w:rsidP="00863233">
      <w:pPr>
        <w:pStyle w:val="ListParagraph"/>
        <w:numPr>
          <w:ilvl w:val="0"/>
          <w:numId w:val="43"/>
        </w:numPr>
        <w:spacing w:before="480"/>
        <w:rPr>
          <w:rFonts w:ascii="Verdana" w:hAnsi="Verdana"/>
          <w:sz w:val="20"/>
          <w:szCs w:val="20"/>
          <w:highlight w:val="yellow"/>
        </w:rPr>
      </w:pPr>
      <w:r>
        <w:rPr>
          <w:rFonts w:ascii="Verdana" w:hAnsi="Verdana"/>
          <w:sz w:val="20"/>
          <w:szCs w:val="20"/>
          <w:highlight w:val="yellow"/>
        </w:rPr>
        <w:t>100Hz</w:t>
      </w:r>
    </w:p>
    <w:p w14:paraId="7422C6DC" w14:textId="708264CA" w:rsidR="000558FF" w:rsidRPr="000558FF" w:rsidRDefault="000558FF" w:rsidP="00863233">
      <w:pPr>
        <w:pStyle w:val="ListParagraph"/>
        <w:numPr>
          <w:ilvl w:val="0"/>
          <w:numId w:val="43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1kHz</w:t>
      </w:r>
    </w:p>
    <w:p w14:paraId="7533D8B6" w14:textId="55618E6C" w:rsidR="000558FF" w:rsidRPr="000558FF" w:rsidRDefault="000558FF" w:rsidP="00863233">
      <w:pPr>
        <w:pStyle w:val="ListParagraph"/>
        <w:numPr>
          <w:ilvl w:val="0"/>
          <w:numId w:val="43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200Hz</w:t>
      </w:r>
    </w:p>
    <w:p w14:paraId="631DD1A5" w14:textId="2178533E" w:rsidR="000558FF" w:rsidRPr="000558FF" w:rsidRDefault="000558FF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A given value of instantaneous voltage occurs at the following degrees on the sine wave: 25</w:t>
      </w:r>
      <w:r>
        <w:rPr>
          <w:rFonts w:ascii="Verdana" w:hAnsi="Verdana"/>
          <w:sz w:val="20"/>
          <w:szCs w:val="20"/>
        </w:rPr>
        <w:t>˚</w:t>
      </w:r>
      <w:r w:rsidRPr="000558FF">
        <w:rPr>
          <w:rFonts w:ascii="Verdana" w:hAnsi="Verdana"/>
          <w:sz w:val="20"/>
          <w:szCs w:val="20"/>
        </w:rPr>
        <w:t xml:space="preserve"> and 155</w:t>
      </w:r>
      <w:r>
        <w:rPr>
          <w:rFonts w:ascii="Verdana" w:hAnsi="Verdana"/>
          <w:sz w:val="20"/>
          <w:szCs w:val="20"/>
        </w:rPr>
        <w:t>˚</w:t>
      </w:r>
      <w:r w:rsidRPr="000558FF">
        <w:rPr>
          <w:rFonts w:ascii="Verdana" w:hAnsi="Verdana"/>
          <w:sz w:val="20"/>
          <w:szCs w:val="20"/>
        </w:rPr>
        <w:t xml:space="preserve"> positive and _____ </w:t>
      </w:r>
      <w:proofErr w:type="spellStart"/>
      <w:r w:rsidRPr="000558FF">
        <w:rPr>
          <w:rFonts w:ascii="Verdana" w:hAnsi="Verdana"/>
          <w:sz w:val="20"/>
          <w:szCs w:val="20"/>
        </w:rPr>
        <w:t>and</w:t>
      </w:r>
      <w:proofErr w:type="spellEnd"/>
      <w:r w:rsidRPr="000558FF">
        <w:rPr>
          <w:rFonts w:ascii="Verdana" w:hAnsi="Verdana"/>
          <w:sz w:val="20"/>
          <w:szCs w:val="20"/>
        </w:rPr>
        <w:t xml:space="preserve"> ______ negative.</w:t>
      </w:r>
    </w:p>
    <w:p w14:paraId="0A0085CE" w14:textId="4459BAE2" w:rsidR="000558FF" w:rsidRPr="000558FF" w:rsidRDefault="000558FF" w:rsidP="00863233">
      <w:pPr>
        <w:pStyle w:val="ListParagraph"/>
        <w:numPr>
          <w:ilvl w:val="0"/>
          <w:numId w:val="44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215</w:t>
      </w:r>
      <w:r>
        <w:rPr>
          <w:rFonts w:ascii="Verdana" w:hAnsi="Verdana"/>
          <w:sz w:val="20"/>
          <w:szCs w:val="20"/>
        </w:rPr>
        <w:t>˚,</w:t>
      </w:r>
      <w:r w:rsidRPr="000558FF">
        <w:rPr>
          <w:rFonts w:ascii="Verdana" w:hAnsi="Verdana"/>
          <w:sz w:val="20"/>
          <w:szCs w:val="20"/>
        </w:rPr>
        <w:t>370</w:t>
      </w:r>
      <w:r>
        <w:rPr>
          <w:rFonts w:ascii="Verdana" w:hAnsi="Verdana"/>
          <w:sz w:val="20"/>
          <w:szCs w:val="20"/>
        </w:rPr>
        <w:t>˚</w:t>
      </w:r>
    </w:p>
    <w:p w14:paraId="5119E1AA" w14:textId="4C62D739" w:rsidR="000558FF" w:rsidRPr="000B5B10" w:rsidRDefault="000558FF" w:rsidP="00863233">
      <w:pPr>
        <w:pStyle w:val="ListParagraph"/>
        <w:numPr>
          <w:ilvl w:val="0"/>
          <w:numId w:val="44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0B5B10">
        <w:rPr>
          <w:rFonts w:ascii="Verdana" w:hAnsi="Verdana"/>
          <w:sz w:val="20"/>
          <w:szCs w:val="20"/>
          <w:highlight w:val="yellow"/>
        </w:rPr>
        <w:t>205˚,335˚</w:t>
      </w:r>
    </w:p>
    <w:p w14:paraId="68F30894" w14:textId="06947C60" w:rsidR="000558FF" w:rsidRPr="000558FF" w:rsidRDefault="000558FF" w:rsidP="00863233">
      <w:pPr>
        <w:pStyle w:val="ListParagraph"/>
        <w:numPr>
          <w:ilvl w:val="0"/>
          <w:numId w:val="44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205</w:t>
      </w:r>
      <w:r>
        <w:rPr>
          <w:rFonts w:ascii="Verdana" w:hAnsi="Verdana"/>
          <w:sz w:val="20"/>
          <w:szCs w:val="20"/>
        </w:rPr>
        <w:t>˚,</w:t>
      </w:r>
      <w:r w:rsidRPr="000558FF">
        <w:rPr>
          <w:rFonts w:ascii="Verdana" w:hAnsi="Verdana"/>
          <w:sz w:val="20"/>
          <w:szCs w:val="20"/>
        </w:rPr>
        <w:t>375</w:t>
      </w:r>
      <w:r>
        <w:rPr>
          <w:rFonts w:ascii="Verdana" w:hAnsi="Verdana"/>
          <w:sz w:val="20"/>
          <w:szCs w:val="20"/>
        </w:rPr>
        <w:t>˚</w:t>
      </w:r>
    </w:p>
    <w:p w14:paraId="4E9CFD17" w14:textId="571C9F27" w:rsidR="000558FF" w:rsidRPr="000558FF" w:rsidRDefault="000558FF" w:rsidP="00863233">
      <w:pPr>
        <w:pStyle w:val="ListParagraph"/>
        <w:numPr>
          <w:ilvl w:val="0"/>
          <w:numId w:val="44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215</w:t>
      </w:r>
      <w:r>
        <w:rPr>
          <w:rFonts w:ascii="Verdana" w:hAnsi="Verdana"/>
          <w:sz w:val="20"/>
          <w:szCs w:val="20"/>
        </w:rPr>
        <w:t>˚,</w:t>
      </w:r>
      <w:r w:rsidRPr="000558FF">
        <w:rPr>
          <w:rFonts w:ascii="Verdana" w:hAnsi="Verdana"/>
          <w:sz w:val="20"/>
          <w:szCs w:val="20"/>
        </w:rPr>
        <w:t>355</w:t>
      </w:r>
      <w:r>
        <w:rPr>
          <w:rFonts w:ascii="Verdana" w:hAnsi="Verdana"/>
          <w:sz w:val="20"/>
          <w:szCs w:val="20"/>
        </w:rPr>
        <w:t>˚</w:t>
      </w:r>
    </w:p>
    <w:p w14:paraId="411990E5" w14:textId="58F88D22" w:rsidR="000558FF" w:rsidRPr="000558FF" w:rsidRDefault="000558FF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The electrical term which represents the total opposition to th</w:t>
      </w:r>
      <w:r>
        <w:rPr>
          <w:rFonts w:ascii="Verdana" w:hAnsi="Verdana"/>
          <w:sz w:val="20"/>
          <w:szCs w:val="20"/>
        </w:rPr>
        <w:t>e flow of AC current is ___</w:t>
      </w:r>
      <w:r w:rsidRPr="000558FF">
        <w:rPr>
          <w:rFonts w:ascii="Verdana" w:hAnsi="Verdana"/>
          <w:sz w:val="20"/>
          <w:szCs w:val="20"/>
        </w:rPr>
        <w:t>__.</w:t>
      </w:r>
    </w:p>
    <w:p w14:paraId="0CD86634" w14:textId="6353352A" w:rsidR="000558FF" w:rsidRPr="000558FF" w:rsidRDefault="000558FF" w:rsidP="00863233">
      <w:pPr>
        <w:pStyle w:val="ListParagraph"/>
        <w:numPr>
          <w:ilvl w:val="0"/>
          <w:numId w:val="45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Inductance</w:t>
      </w:r>
    </w:p>
    <w:p w14:paraId="64D59787" w14:textId="0A2B85CC" w:rsidR="000558FF" w:rsidRPr="000558FF" w:rsidRDefault="000558FF" w:rsidP="00863233">
      <w:pPr>
        <w:pStyle w:val="ListParagraph"/>
        <w:numPr>
          <w:ilvl w:val="0"/>
          <w:numId w:val="45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Reactance</w:t>
      </w:r>
    </w:p>
    <w:p w14:paraId="7123108C" w14:textId="42B8880D" w:rsidR="000558FF" w:rsidRPr="000B5B10" w:rsidRDefault="000558FF" w:rsidP="00863233">
      <w:pPr>
        <w:pStyle w:val="ListParagraph"/>
        <w:numPr>
          <w:ilvl w:val="0"/>
          <w:numId w:val="45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0B5B10">
        <w:rPr>
          <w:rFonts w:ascii="Verdana" w:hAnsi="Verdana"/>
          <w:sz w:val="20"/>
          <w:szCs w:val="20"/>
          <w:highlight w:val="yellow"/>
        </w:rPr>
        <w:t>Impedance</w:t>
      </w:r>
    </w:p>
    <w:p w14:paraId="693ECA63" w14:textId="3C482341" w:rsidR="000558FF" w:rsidRPr="000558FF" w:rsidRDefault="000558FF" w:rsidP="00863233">
      <w:pPr>
        <w:pStyle w:val="ListParagraph"/>
        <w:numPr>
          <w:ilvl w:val="0"/>
          <w:numId w:val="45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Admittance</w:t>
      </w:r>
    </w:p>
    <w:p w14:paraId="4488D329" w14:textId="04A4B185" w:rsidR="000558FF" w:rsidRPr="000558FF" w:rsidRDefault="000558FF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The term “VARs” can be defined as:</w:t>
      </w:r>
    </w:p>
    <w:p w14:paraId="5019B4DE" w14:textId="57F626F1" w:rsidR="000558FF" w:rsidRPr="000B5B10" w:rsidRDefault="000558FF" w:rsidP="00863233">
      <w:pPr>
        <w:pStyle w:val="ListParagraph"/>
        <w:numPr>
          <w:ilvl w:val="0"/>
          <w:numId w:val="46"/>
        </w:numPr>
        <w:spacing w:before="480"/>
        <w:rPr>
          <w:rFonts w:ascii="Verdana" w:hAnsi="Verdana"/>
          <w:sz w:val="18"/>
          <w:szCs w:val="20"/>
          <w:highlight w:val="yellow"/>
        </w:rPr>
      </w:pPr>
      <w:r w:rsidRPr="000B5B10">
        <w:rPr>
          <w:rFonts w:ascii="Verdana" w:hAnsi="Verdana"/>
          <w:sz w:val="18"/>
          <w:szCs w:val="20"/>
          <w:highlight w:val="yellow"/>
        </w:rPr>
        <w:t>A type of AC power that does not convert electrical energy</w:t>
      </w:r>
      <w:r w:rsidR="007C62FC" w:rsidRPr="000B5B10">
        <w:rPr>
          <w:rFonts w:ascii="Verdana" w:hAnsi="Verdana"/>
          <w:sz w:val="18"/>
          <w:szCs w:val="20"/>
          <w:highlight w:val="yellow"/>
        </w:rPr>
        <w:t xml:space="preserve"> (wasted power)</w:t>
      </w:r>
      <w:r w:rsidRPr="000B5B10">
        <w:rPr>
          <w:rFonts w:ascii="Verdana" w:hAnsi="Verdana"/>
          <w:sz w:val="18"/>
          <w:szCs w:val="20"/>
          <w:highlight w:val="yellow"/>
        </w:rPr>
        <w:t>.</w:t>
      </w:r>
    </w:p>
    <w:p w14:paraId="053C94D9" w14:textId="6D2BEC0B" w:rsidR="000558FF" w:rsidRPr="000E394F" w:rsidRDefault="000558FF" w:rsidP="00863233">
      <w:pPr>
        <w:pStyle w:val="ListParagraph"/>
        <w:numPr>
          <w:ilvl w:val="0"/>
          <w:numId w:val="46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 xml:space="preserve">The total opposition to AC current </w:t>
      </w:r>
      <w:proofErr w:type="gramStart"/>
      <w:r w:rsidRPr="000E394F">
        <w:rPr>
          <w:rFonts w:ascii="Verdana" w:hAnsi="Verdana"/>
          <w:sz w:val="18"/>
          <w:szCs w:val="20"/>
        </w:rPr>
        <w:t>as a result of</w:t>
      </w:r>
      <w:proofErr w:type="gramEnd"/>
      <w:r w:rsidRPr="000E394F">
        <w:rPr>
          <w:rFonts w:ascii="Verdana" w:hAnsi="Verdana"/>
          <w:sz w:val="18"/>
          <w:szCs w:val="20"/>
        </w:rPr>
        <w:t xml:space="preserve"> circuit impedance.</w:t>
      </w:r>
    </w:p>
    <w:p w14:paraId="00270767" w14:textId="5008E6CB" w:rsidR="000558FF" w:rsidRPr="000E394F" w:rsidRDefault="000558FF" w:rsidP="00863233">
      <w:pPr>
        <w:pStyle w:val="ListParagraph"/>
        <w:numPr>
          <w:ilvl w:val="0"/>
          <w:numId w:val="46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A type of AC power that converts all the electrical energy to heat.</w:t>
      </w:r>
    </w:p>
    <w:p w14:paraId="049AEEE8" w14:textId="77777777" w:rsidR="000E394F" w:rsidRPr="000E394F" w:rsidRDefault="000E394F" w:rsidP="000E394F">
      <w:pPr>
        <w:spacing w:before="120" w:after="120"/>
        <w:rPr>
          <w:rFonts w:ascii="Verdana" w:hAnsi="Verdana"/>
          <w:sz w:val="20"/>
          <w:szCs w:val="20"/>
          <w:u w:val="single"/>
        </w:rPr>
      </w:pPr>
      <w:r w:rsidRPr="000E394F">
        <w:rPr>
          <w:rFonts w:ascii="Verdana" w:hAnsi="Verdana"/>
          <w:sz w:val="20"/>
          <w:szCs w:val="20"/>
          <w:u w:val="single"/>
        </w:rPr>
        <w:t>Inductors &amp; Transformers</w:t>
      </w:r>
    </w:p>
    <w:p w14:paraId="46CBDFBF" w14:textId="091DDBA0" w:rsidR="000E394F" w:rsidRPr="000E394F" w:rsidRDefault="000E394F" w:rsidP="00E90EBA">
      <w:pPr>
        <w:pStyle w:val="ListParagraph"/>
        <w:numPr>
          <w:ilvl w:val="0"/>
          <w:numId w:val="57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0E394F">
        <w:rPr>
          <w:rFonts w:ascii="Verdana" w:hAnsi="Verdana"/>
          <w:sz w:val="20"/>
          <w:szCs w:val="20"/>
        </w:rPr>
        <w:t>How can the value of an inductor increase?</w:t>
      </w:r>
    </w:p>
    <w:p w14:paraId="16537556" w14:textId="0F2A524B" w:rsidR="000E394F" w:rsidRPr="000B5B10" w:rsidRDefault="000E394F" w:rsidP="00863233">
      <w:pPr>
        <w:pStyle w:val="ListParagraph"/>
        <w:numPr>
          <w:ilvl w:val="0"/>
          <w:numId w:val="47"/>
        </w:numPr>
        <w:spacing w:before="480"/>
        <w:rPr>
          <w:rFonts w:ascii="Verdana" w:hAnsi="Verdana"/>
          <w:sz w:val="18"/>
          <w:szCs w:val="20"/>
          <w:highlight w:val="yellow"/>
        </w:rPr>
      </w:pPr>
      <w:r w:rsidRPr="000B5B10">
        <w:rPr>
          <w:rFonts w:ascii="Verdana" w:hAnsi="Verdana"/>
          <w:sz w:val="18"/>
          <w:szCs w:val="20"/>
          <w:highlight w:val="yellow"/>
        </w:rPr>
        <w:t>increase the number of turns</w:t>
      </w:r>
    </w:p>
    <w:p w14:paraId="1AC91AA5" w14:textId="604D84B9" w:rsidR="000E394F" w:rsidRPr="000E394F" w:rsidRDefault="000E394F" w:rsidP="00863233">
      <w:pPr>
        <w:pStyle w:val="ListParagraph"/>
        <w:numPr>
          <w:ilvl w:val="0"/>
          <w:numId w:val="47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increase the resistance of the wire</w:t>
      </w:r>
    </w:p>
    <w:p w14:paraId="300FDA79" w14:textId="5680603F" w:rsidR="000E394F" w:rsidRPr="000E394F" w:rsidRDefault="000E394F" w:rsidP="00863233">
      <w:pPr>
        <w:pStyle w:val="ListParagraph"/>
        <w:numPr>
          <w:ilvl w:val="0"/>
          <w:numId w:val="47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change the iron core to an air core</w:t>
      </w:r>
    </w:p>
    <w:p w14:paraId="6B3D2613" w14:textId="656E886B" w:rsidR="000E394F" w:rsidRPr="000E394F" w:rsidRDefault="000E394F" w:rsidP="00863233">
      <w:pPr>
        <w:pStyle w:val="ListParagraph"/>
        <w:numPr>
          <w:ilvl w:val="0"/>
          <w:numId w:val="47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Increase the current through the inductor</w:t>
      </w:r>
    </w:p>
    <w:p w14:paraId="7C8C8361" w14:textId="5168737E" w:rsidR="000E394F" w:rsidRPr="000E394F" w:rsidRDefault="000E394F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E394F">
        <w:rPr>
          <w:rFonts w:ascii="Verdana" w:hAnsi="Verdana"/>
          <w:sz w:val="20"/>
          <w:szCs w:val="20"/>
        </w:rPr>
        <w:t>What is the value of X</w:t>
      </w:r>
      <w:r w:rsidRPr="000E394F">
        <w:rPr>
          <w:rFonts w:ascii="Verdana" w:hAnsi="Verdana"/>
          <w:sz w:val="20"/>
          <w:szCs w:val="20"/>
          <w:vertAlign w:val="subscript"/>
        </w:rPr>
        <w:t>L</w:t>
      </w:r>
      <w:r w:rsidRPr="000E394F">
        <w:rPr>
          <w:rFonts w:ascii="Verdana" w:hAnsi="Verdana"/>
          <w:sz w:val="20"/>
          <w:szCs w:val="20"/>
        </w:rPr>
        <w:t xml:space="preserve"> if the inductor is rated at 5H and the frequency is 60Hz?</w:t>
      </w:r>
    </w:p>
    <w:p w14:paraId="35991B92" w14:textId="79BA9F39" w:rsidR="000E394F" w:rsidRPr="000E394F" w:rsidRDefault="000E394F" w:rsidP="00863233">
      <w:pPr>
        <w:pStyle w:val="ListParagraph"/>
        <w:numPr>
          <w:ilvl w:val="0"/>
          <w:numId w:val="48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1.884VA</w:t>
      </w:r>
    </w:p>
    <w:p w14:paraId="4DC38947" w14:textId="6318054C" w:rsidR="000E394F" w:rsidRPr="000B5B10" w:rsidRDefault="000E394F" w:rsidP="00863233">
      <w:pPr>
        <w:pStyle w:val="ListParagraph"/>
        <w:numPr>
          <w:ilvl w:val="0"/>
          <w:numId w:val="48"/>
        </w:numPr>
        <w:spacing w:before="480"/>
        <w:rPr>
          <w:rFonts w:ascii="Verdana" w:hAnsi="Verdana"/>
          <w:sz w:val="18"/>
          <w:szCs w:val="20"/>
          <w:highlight w:val="yellow"/>
        </w:rPr>
      </w:pPr>
      <w:r w:rsidRPr="000B5B10">
        <w:rPr>
          <w:rFonts w:ascii="Verdana" w:hAnsi="Verdana"/>
          <w:sz w:val="18"/>
          <w:szCs w:val="20"/>
          <w:highlight w:val="yellow"/>
        </w:rPr>
        <w:t>1.884kΩ</w:t>
      </w:r>
    </w:p>
    <w:p w14:paraId="61764F71" w14:textId="51EB9369" w:rsidR="000E394F" w:rsidRPr="000E394F" w:rsidRDefault="000E394F" w:rsidP="00863233">
      <w:pPr>
        <w:pStyle w:val="ListParagraph"/>
        <w:numPr>
          <w:ilvl w:val="0"/>
          <w:numId w:val="48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2.224k</w:t>
      </w:r>
      <w:r>
        <w:rPr>
          <w:rFonts w:ascii="Verdana" w:hAnsi="Verdana"/>
          <w:sz w:val="18"/>
          <w:szCs w:val="20"/>
        </w:rPr>
        <w:t>Ω</w:t>
      </w:r>
    </w:p>
    <w:p w14:paraId="12D29C69" w14:textId="3B5EA6E8" w:rsidR="000E394F" w:rsidRPr="000E394F" w:rsidRDefault="000E394F" w:rsidP="00863233">
      <w:pPr>
        <w:pStyle w:val="ListParagraph"/>
        <w:numPr>
          <w:ilvl w:val="0"/>
          <w:numId w:val="48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2.224VA</w:t>
      </w:r>
    </w:p>
    <w:p w14:paraId="590AAB70" w14:textId="2DE13372" w:rsidR="000E394F" w:rsidRPr="000E394F" w:rsidRDefault="000E394F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E394F">
        <w:rPr>
          <w:rFonts w:ascii="Verdana" w:hAnsi="Verdana"/>
          <w:sz w:val="20"/>
          <w:szCs w:val="20"/>
        </w:rPr>
        <w:t>Counter Electromotive Force (CEMF) is:</w:t>
      </w:r>
    </w:p>
    <w:p w14:paraId="095FBF0F" w14:textId="4BFE0CAA" w:rsidR="000E394F" w:rsidRPr="000E394F" w:rsidRDefault="000E394F" w:rsidP="00863233">
      <w:pPr>
        <w:pStyle w:val="ListParagraph"/>
        <w:numPr>
          <w:ilvl w:val="0"/>
          <w:numId w:val="49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The induced voltage that produced a magnetic field.</w:t>
      </w:r>
    </w:p>
    <w:p w14:paraId="39314DFC" w14:textId="5D8C5D9E" w:rsidR="000E394F" w:rsidRPr="000B5B10" w:rsidRDefault="000E394F" w:rsidP="00863233">
      <w:pPr>
        <w:pStyle w:val="ListParagraph"/>
        <w:numPr>
          <w:ilvl w:val="0"/>
          <w:numId w:val="49"/>
        </w:numPr>
        <w:spacing w:before="480"/>
        <w:rPr>
          <w:rFonts w:ascii="Verdana" w:hAnsi="Verdana"/>
          <w:sz w:val="18"/>
          <w:szCs w:val="20"/>
          <w:highlight w:val="yellow"/>
        </w:rPr>
      </w:pPr>
      <w:r w:rsidRPr="000B5B10">
        <w:rPr>
          <w:rFonts w:ascii="Verdana" w:hAnsi="Verdana"/>
          <w:sz w:val="18"/>
          <w:szCs w:val="20"/>
          <w:highlight w:val="yellow"/>
        </w:rPr>
        <w:t>The induced voltage that opposes the source that created it.</w:t>
      </w:r>
    </w:p>
    <w:p w14:paraId="3389847B" w14:textId="47F46F5F" w:rsidR="000E394F" w:rsidRPr="000E394F" w:rsidRDefault="000E394F" w:rsidP="00863233">
      <w:pPr>
        <w:pStyle w:val="ListParagraph"/>
        <w:numPr>
          <w:ilvl w:val="0"/>
          <w:numId w:val="49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The induced voltage that aids the source that created it.</w:t>
      </w:r>
    </w:p>
    <w:p w14:paraId="3DAC248C" w14:textId="3B28F8E5" w:rsidR="000E394F" w:rsidRPr="000E394F" w:rsidRDefault="000E394F" w:rsidP="00863233">
      <w:pPr>
        <w:pStyle w:val="ListParagraph"/>
        <w:numPr>
          <w:ilvl w:val="0"/>
          <w:numId w:val="49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The induced voltage that produces the current.</w:t>
      </w:r>
    </w:p>
    <w:p w14:paraId="58B4A312" w14:textId="1E8A3236" w:rsidR="000E394F" w:rsidRPr="000E394F" w:rsidRDefault="000E394F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E394F">
        <w:rPr>
          <w:rFonts w:ascii="Verdana" w:hAnsi="Verdana"/>
          <w:sz w:val="20"/>
          <w:szCs w:val="20"/>
        </w:rPr>
        <w:t>The phase relationship between current and voltage in an inductive circuit:</w:t>
      </w:r>
    </w:p>
    <w:p w14:paraId="24E0D956" w14:textId="7DC3F19C" w:rsidR="000E394F" w:rsidRPr="000E394F" w:rsidRDefault="000E394F" w:rsidP="00863233">
      <w:pPr>
        <w:pStyle w:val="ListParagraph"/>
        <w:numPr>
          <w:ilvl w:val="0"/>
          <w:numId w:val="50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current will lead the voltage.</w:t>
      </w:r>
    </w:p>
    <w:p w14:paraId="60FE6C04" w14:textId="34FF573E" w:rsidR="000E394F" w:rsidRPr="000B5B10" w:rsidRDefault="000E394F" w:rsidP="00863233">
      <w:pPr>
        <w:pStyle w:val="ListParagraph"/>
        <w:numPr>
          <w:ilvl w:val="0"/>
          <w:numId w:val="50"/>
        </w:numPr>
        <w:spacing w:before="480"/>
        <w:rPr>
          <w:rFonts w:ascii="Verdana" w:hAnsi="Verdana"/>
          <w:sz w:val="18"/>
          <w:szCs w:val="20"/>
          <w:highlight w:val="yellow"/>
        </w:rPr>
      </w:pPr>
      <w:r w:rsidRPr="000B5B10">
        <w:rPr>
          <w:rFonts w:ascii="Verdana" w:hAnsi="Verdana"/>
          <w:sz w:val="18"/>
          <w:szCs w:val="20"/>
          <w:highlight w:val="yellow"/>
        </w:rPr>
        <w:t>voltage will lead the current.</w:t>
      </w:r>
    </w:p>
    <w:p w14:paraId="1B82C300" w14:textId="6DF5F107" w:rsidR="000E394F" w:rsidRPr="000E394F" w:rsidRDefault="000E394F" w:rsidP="00863233">
      <w:pPr>
        <w:pStyle w:val="ListParagraph"/>
        <w:numPr>
          <w:ilvl w:val="0"/>
          <w:numId w:val="50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voltage and current will be in phase.</w:t>
      </w:r>
    </w:p>
    <w:p w14:paraId="75265701" w14:textId="24DAC102" w:rsidR="000E394F" w:rsidRPr="000E394F" w:rsidRDefault="000E394F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E394F">
        <w:rPr>
          <w:rFonts w:ascii="Verdana" w:hAnsi="Verdana"/>
          <w:sz w:val="20"/>
          <w:szCs w:val="20"/>
        </w:rPr>
        <w:t>Increasing the turns ratio in the secondary of a transformer will:</w:t>
      </w:r>
    </w:p>
    <w:p w14:paraId="5AE4A565" w14:textId="12C0D509" w:rsidR="000E394F" w:rsidRPr="000E394F" w:rsidRDefault="000E394F" w:rsidP="00863233">
      <w:pPr>
        <w:pStyle w:val="ListParagraph"/>
        <w:numPr>
          <w:ilvl w:val="0"/>
          <w:numId w:val="51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Increase the power in the primary</w:t>
      </w:r>
    </w:p>
    <w:p w14:paraId="10A9F0FB" w14:textId="1FE3C4DF" w:rsidR="000E394F" w:rsidRPr="000E394F" w:rsidRDefault="000E394F" w:rsidP="00863233">
      <w:pPr>
        <w:pStyle w:val="ListParagraph"/>
        <w:numPr>
          <w:ilvl w:val="0"/>
          <w:numId w:val="51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Increase the current in the secondary</w:t>
      </w:r>
    </w:p>
    <w:p w14:paraId="628E8621" w14:textId="01CE2820" w:rsidR="000E394F" w:rsidRPr="000B5B10" w:rsidRDefault="000E394F" w:rsidP="00863233">
      <w:pPr>
        <w:pStyle w:val="ListParagraph"/>
        <w:numPr>
          <w:ilvl w:val="0"/>
          <w:numId w:val="51"/>
        </w:numPr>
        <w:spacing w:before="480"/>
        <w:rPr>
          <w:rFonts w:ascii="Verdana" w:hAnsi="Verdana"/>
          <w:sz w:val="18"/>
          <w:szCs w:val="20"/>
          <w:highlight w:val="yellow"/>
        </w:rPr>
      </w:pPr>
      <w:r w:rsidRPr="000B5B10">
        <w:rPr>
          <w:rFonts w:ascii="Verdana" w:hAnsi="Verdana"/>
          <w:sz w:val="18"/>
          <w:szCs w:val="20"/>
          <w:highlight w:val="yellow"/>
        </w:rPr>
        <w:t>Increase the voltage in the secondary</w:t>
      </w:r>
    </w:p>
    <w:p w14:paraId="10BC7BA1" w14:textId="570F3D60" w:rsidR="000E394F" w:rsidRPr="000E394F" w:rsidRDefault="000E394F" w:rsidP="00863233">
      <w:pPr>
        <w:pStyle w:val="ListParagraph"/>
        <w:numPr>
          <w:ilvl w:val="0"/>
          <w:numId w:val="51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Decrease resistance in the secondary</w:t>
      </w:r>
    </w:p>
    <w:p w14:paraId="7F87A5B3" w14:textId="31569E68" w:rsidR="000E394F" w:rsidRPr="000E394F" w:rsidRDefault="000E394F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E394F">
        <w:rPr>
          <w:rFonts w:ascii="Verdana" w:hAnsi="Verdana"/>
          <w:sz w:val="20"/>
          <w:szCs w:val="20"/>
        </w:rPr>
        <w:t>Increasing the turns ratio in the primary of a transformer will:</w:t>
      </w:r>
    </w:p>
    <w:p w14:paraId="11ECC19C" w14:textId="2BC75B38" w:rsidR="000E394F" w:rsidRPr="000E394F" w:rsidRDefault="000E394F" w:rsidP="00863233">
      <w:pPr>
        <w:pStyle w:val="ListParagraph"/>
        <w:numPr>
          <w:ilvl w:val="0"/>
          <w:numId w:val="52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Decrease the power in the secondary</w:t>
      </w:r>
    </w:p>
    <w:p w14:paraId="42CC41A2" w14:textId="77986FE9" w:rsidR="000E394F" w:rsidRPr="000E394F" w:rsidRDefault="000E394F" w:rsidP="00863233">
      <w:pPr>
        <w:pStyle w:val="ListParagraph"/>
        <w:numPr>
          <w:ilvl w:val="0"/>
          <w:numId w:val="52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Decrease the current in the secondary</w:t>
      </w:r>
    </w:p>
    <w:p w14:paraId="30FEB407" w14:textId="61CB2484" w:rsidR="000E394F" w:rsidRPr="00757E0F" w:rsidRDefault="000E394F" w:rsidP="00863233">
      <w:pPr>
        <w:pStyle w:val="ListParagraph"/>
        <w:numPr>
          <w:ilvl w:val="0"/>
          <w:numId w:val="52"/>
        </w:numPr>
        <w:spacing w:before="480"/>
        <w:rPr>
          <w:rFonts w:ascii="Verdana" w:hAnsi="Verdana"/>
          <w:sz w:val="18"/>
          <w:szCs w:val="20"/>
          <w:highlight w:val="yellow"/>
        </w:rPr>
      </w:pPr>
      <w:r w:rsidRPr="00757E0F">
        <w:rPr>
          <w:rFonts w:ascii="Verdana" w:hAnsi="Verdana"/>
          <w:sz w:val="18"/>
          <w:szCs w:val="20"/>
          <w:highlight w:val="yellow"/>
        </w:rPr>
        <w:t>Decrease the voltage in the secondary</w:t>
      </w:r>
    </w:p>
    <w:p w14:paraId="364D31A8" w14:textId="39543E52" w:rsidR="000E394F" w:rsidRPr="000E394F" w:rsidRDefault="000E394F" w:rsidP="00863233">
      <w:pPr>
        <w:pStyle w:val="ListParagraph"/>
        <w:numPr>
          <w:ilvl w:val="0"/>
          <w:numId w:val="52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Increase the permeability in the secondary</w:t>
      </w:r>
    </w:p>
    <w:p w14:paraId="4AC7CDE6" w14:textId="75B33F40" w:rsidR="000E394F" w:rsidRPr="000E394F" w:rsidRDefault="000E394F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E394F">
        <w:rPr>
          <w:rFonts w:ascii="Verdana" w:hAnsi="Verdana"/>
          <w:sz w:val="20"/>
          <w:szCs w:val="20"/>
        </w:rPr>
        <w:lastRenderedPageBreak/>
        <w:t>A transformer has a turns-ratio of 4:1, the current in the secondary is 12.5 mA, what is the primary current?</w:t>
      </w:r>
    </w:p>
    <w:p w14:paraId="6E32DC99" w14:textId="04A9AE4A" w:rsidR="000E394F" w:rsidRPr="000E394F" w:rsidRDefault="000E394F" w:rsidP="00863233">
      <w:pPr>
        <w:pStyle w:val="ListParagraph"/>
        <w:numPr>
          <w:ilvl w:val="0"/>
          <w:numId w:val="53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39.063mA</w:t>
      </w:r>
    </w:p>
    <w:p w14:paraId="3045D6F0" w14:textId="1C602B9A" w:rsidR="000E394F" w:rsidRPr="00757E0F" w:rsidRDefault="000E394F" w:rsidP="00863233">
      <w:pPr>
        <w:pStyle w:val="ListParagraph"/>
        <w:numPr>
          <w:ilvl w:val="0"/>
          <w:numId w:val="53"/>
        </w:numPr>
        <w:spacing w:before="480"/>
        <w:rPr>
          <w:rFonts w:ascii="Verdana" w:hAnsi="Verdana"/>
          <w:sz w:val="18"/>
          <w:szCs w:val="20"/>
          <w:highlight w:val="yellow"/>
        </w:rPr>
      </w:pPr>
      <w:r w:rsidRPr="00757E0F">
        <w:rPr>
          <w:rFonts w:ascii="Verdana" w:hAnsi="Verdana"/>
          <w:sz w:val="18"/>
          <w:szCs w:val="20"/>
          <w:highlight w:val="yellow"/>
        </w:rPr>
        <w:t>3.125mA</w:t>
      </w:r>
    </w:p>
    <w:p w14:paraId="02538AAF" w14:textId="1CD7393A" w:rsidR="000E394F" w:rsidRPr="000E394F" w:rsidRDefault="000E394F" w:rsidP="00863233">
      <w:pPr>
        <w:pStyle w:val="ListParagraph"/>
        <w:numPr>
          <w:ilvl w:val="0"/>
          <w:numId w:val="53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781.25µA</w:t>
      </w:r>
    </w:p>
    <w:p w14:paraId="59FC18B7" w14:textId="6EE1C7AF" w:rsidR="000E394F" w:rsidRPr="000E394F" w:rsidRDefault="000E394F" w:rsidP="00863233">
      <w:pPr>
        <w:pStyle w:val="ListParagraph"/>
        <w:numPr>
          <w:ilvl w:val="0"/>
          <w:numId w:val="53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320µA</w:t>
      </w:r>
    </w:p>
    <w:p w14:paraId="7D3CF728" w14:textId="77777777" w:rsidR="004B31A1" w:rsidRPr="004B31A1" w:rsidRDefault="004B31A1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A transformer has a turns-ratio of 1:5; the primary voltage is 4.6 V, what is the secondary voltage?</w:t>
      </w:r>
    </w:p>
    <w:p w14:paraId="26E2B6AA" w14:textId="77777777" w:rsidR="004B31A1" w:rsidRPr="00757E0F" w:rsidRDefault="004B31A1" w:rsidP="00863233">
      <w:pPr>
        <w:pStyle w:val="ListParagraph"/>
        <w:numPr>
          <w:ilvl w:val="0"/>
          <w:numId w:val="54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757E0F">
        <w:rPr>
          <w:rFonts w:ascii="Verdana" w:hAnsi="Verdana"/>
          <w:sz w:val="20"/>
          <w:szCs w:val="20"/>
          <w:highlight w:val="yellow"/>
        </w:rPr>
        <w:t>23V</w:t>
      </w:r>
    </w:p>
    <w:p w14:paraId="6286586B" w14:textId="77777777" w:rsidR="004B31A1" w:rsidRPr="004B31A1" w:rsidRDefault="004B31A1" w:rsidP="00863233">
      <w:pPr>
        <w:pStyle w:val="ListParagraph"/>
        <w:numPr>
          <w:ilvl w:val="0"/>
          <w:numId w:val="54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920mV</w:t>
      </w:r>
    </w:p>
    <w:p w14:paraId="56FAF7B5" w14:textId="77777777" w:rsidR="004B31A1" w:rsidRPr="004B31A1" w:rsidRDefault="004B31A1" w:rsidP="00863233">
      <w:pPr>
        <w:pStyle w:val="ListParagraph"/>
        <w:numPr>
          <w:ilvl w:val="0"/>
          <w:numId w:val="54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1.087V</w:t>
      </w:r>
    </w:p>
    <w:p w14:paraId="74FDB7BD" w14:textId="77777777" w:rsidR="004B31A1" w:rsidRPr="004B31A1" w:rsidRDefault="004B31A1" w:rsidP="00863233">
      <w:pPr>
        <w:pStyle w:val="ListParagraph"/>
        <w:numPr>
          <w:ilvl w:val="0"/>
          <w:numId w:val="54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5.435V</w:t>
      </w:r>
    </w:p>
    <w:p w14:paraId="4C50EFA0" w14:textId="77777777" w:rsidR="004B31A1" w:rsidRPr="004B31A1" w:rsidRDefault="004B31A1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The transformer has which type of connection between the primary and the secondary?</w:t>
      </w:r>
    </w:p>
    <w:p w14:paraId="5805AB15" w14:textId="77777777" w:rsidR="004B31A1" w:rsidRPr="004B31A1" w:rsidRDefault="004B31A1" w:rsidP="00863233">
      <w:pPr>
        <w:pStyle w:val="ListParagraph"/>
        <w:numPr>
          <w:ilvl w:val="0"/>
          <w:numId w:val="55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Electric</w:t>
      </w:r>
    </w:p>
    <w:p w14:paraId="6C813C49" w14:textId="77777777" w:rsidR="004B31A1" w:rsidRPr="00757E0F" w:rsidRDefault="004B31A1" w:rsidP="00863233">
      <w:pPr>
        <w:pStyle w:val="ListParagraph"/>
        <w:numPr>
          <w:ilvl w:val="0"/>
          <w:numId w:val="55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757E0F">
        <w:rPr>
          <w:rFonts w:ascii="Verdana" w:hAnsi="Verdana"/>
          <w:sz w:val="20"/>
          <w:szCs w:val="20"/>
          <w:highlight w:val="yellow"/>
        </w:rPr>
        <w:t>Magnetic</w:t>
      </w:r>
    </w:p>
    <w:p w14:paraId="34F2BFCB" w14:textId="77777777" w:rsidR="004B31A1" w:rsidRPr="004B31A1" w:rsidRDefault="004B31A1" w:rsidP="00863233">
      <w:pPr>
        <w:pStyle w:val="ListParagraph"/>
        <w:numPr>
          <w:ilvl w:val="0"/>
          <w:numId w:val="55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Electronic</w:t>
      </w:r>
    </w:p>
    <w:p w14:paraId="5FB4B193" w14:textId="77777777" w:rsidR="004B31A1" w:rsidRPr="004B31A1" w:rsidRDefault="004B31A1" w:rsidP="00863233">
      <w:pPr>
        <w:pStyle w:val="ListParagraph"/>
        <w:numPr>
          <w:ilvl w:val="0"/>
          <w:numId w:val="55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Unlisted</w:t>
      </w:r>
    </w:p>
    <w:p w14:paraId="420F4B87" w14:textId="77777777" w:rsidR="004B31A1" w:rsidRPr="004B31A1" w:rsidRDefault="004B31A1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Transformers operate by the principle of:</w:t>
      </w:r>
    </w:p>
    <w:p w14:paraId="5FD14EDC" w14:textId="77777777" w:rsidR="004B31A1" w:rsidRPr="004B31A1" w:rsidRDefault="004B31A1" w:rsidP="00863233">
      <w:pPr>
        <w:pStyle w:val="ListParagraph"/>
        <w:numPr>
          <w:ilvl w:val="0"/>
          <w:numId w:val="56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Mutual attraction</w:t>
      </w:r>
    </w:p>
    <w:p w14:paraId="7BCB3F6F" w14:textId="77777777" w:rsidR="004B31A1" w:rsidRPr="00757E0F" w:rsidRDefault="004B31A1" w:rsidP="00863233">
      <w:pPr>
        <w:pStyle w:val="ListParagraph"/>
        <w:numPr>
          <w:ilvl w:val="0"/>
          <w:numId w:val="56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757E0F">
        <w:rPr>
          <w:rFonts w:ascii="Verdana" w:hAnsi="Verdana"/>
          <w:sz w:val="20"/>
          <w:szCs w:val="20"/>
          <w:highlight w:val="yellow"/>
        </w:rPr>
        <w:t>Mutual inductance</w:t>
      </w:r>
    </w:p>
    <w:p w14:paraId="3F4D8CA5" w14:textId="77777777" w:rsidR="004B31A1" w:rsidRPr="004B31A1" w:rsidRDefault="004B31A1" w:rsidP="00863233">
      <w:pPr>
        <w:pStyle w:val="ListParagraph"/>
        <w:numPr>
          <w:ilvl w:val="0"/>
          <w:numId w:val="56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Coefficient of coupling</w:t>
      </w:r>
    </w:p>
    <w:p w14:paraId="1D197195" w14:textId="77777777" w:rsidR="004B31A1" w:rsidRPr="004B31A1" w:rsidRDefault="004B31A1" w:rsidP="00863233">
      <w:pPr>
        <w:pStyle w:val="ListParagraph"/>
        <w:numPr>
          <w:ilvl w:val="0"/>
          <w:numId w:val="56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Inductive reactance</w:t>
      </w:r>
    </w:p>
    <w:p w14:paraId="6678F353" w14:textId="77777777" w:rsidR="001C00B4" w:rsidRPr="001C00B4" w:rsidRDefault="001C00B4" w:rsidP="001C00B4">
      <w:pPr>
        <w:spacing w:before="120" w:after="0"/>
        <w:rPr>
          <w:rFonts w:ascii="Verdana" w:hAnsi="Verdana"/>
          <w:sz w:val="20"/>
          <w:szCs w:val="20"/>
          <w:u w:val="single"/>
        </w:rPr>
      </w:pPr>
      <w:r w:rsidRPr="001C00B4">
        <w:rPr>
          <w:rFonts w:ascii="Verdana" w:hAnsi="Verdana"/>
          <w:sz w:val="20"/>
          <w:szCs w:val="20"/>
          <w:u w:val="single"/>
        </w:rPr>
        <w:t>Capacitors</w:t>
      </w:r>
    </w:p>
    <w:p w14:paraId="491BB03C" w14:textId="77777777" w:rsidR="001C00B4" w:rsidRPr="001C00B4" w:rsidRDefault="001C00B4" w:rsidP="00E90EBA">
      <w:pPr>
        <w:pStyle w:val="ListParagraph"/>
        <w:numPr>
          <w:ilvl w:val="0"/>
          <w:numId w:val="57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Capacitors store an ___________ charge.</w:t>
      </w:r>
    </w:p>
    <w:p w14:paraId="4644DC04" w14:textId="77777777" w:rsidR="001C00B4" w:rsidRPr="001C00B4" w:rsidRDefault="001C00B4" w:rsidP="00B86FD2">
      <w:pPr>
        <w:pStyle w:val="ListParagraph"/>
        <w:numPr>
          <w:ilvl w:val="1"/>
          <w:numId w:val="3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electromagnetic</w:t>
      </w:r>
    </w:p>
    <w:p w14:paraId="5AB966B5" w14:textId="77777777" w:rsidR="001C00B4" w:rsidRPr="00757E0F" w:rsidRDefault="001C00B4" w:rsidP="00B86FD2">
      <w:pPr>
        <w:pStyle w:val="ListParagraph"/>
        <w:numPr>
          <w:ilvl w:val="1"/>
          <w:numId w:val="3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757E0F">
        <w:rPr>
          <w:rFonts w:ascii="Verdana" w:hAnsi="Verdana"/>
          <w:sz w:val="20"/>
          <w:szCs w:val="20"/>
          <w:highlight w:val="yellow"/>
        </w:rPr>
        <w:t>electrostatic</w:t>
      </w:r>
    </w:p>
    <w:p w14:paraId="15A6251E" w14:textId="77777777" w:rsidR="001C00B4" w:rsidRPr="001C00B4" w:rsidRDefault="001C00B4" w:rsidP="00B86FD2">
      <w:pPr>
        <w:pStyle w:val="ListParagraph"/>
        <w:numPr>
          <w:ilvl w:val="1"/>
          <w:numId w:val="3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electro-capacitive</w:t>
      </w:r>
    </w:p>
    <w:p w14:paraId="63E7AA8E" w14:textId="77777777" w:rsidR="001C00B4" w:rsidRPr="0027629F" w:rsidRDefault="001C00B4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27629F">
        <w:rPr>
          <w:rFonts w:ascii="Verdana" w:hAnsi="Verdana"/>
          <w:sz w:val="20"/>
          <w:szCs w:val="20"/>
        </w:rPr>
        <w:t>Decreasing the distance between the plates of a capacitor will cause the total capacitance to _____.</w:t>
      </w:r>
    </w:p>
    <w:p w14:paraId="498700B9" w14:textId="77777777" w:rsidR="001C00B4" w:rsidRPr="00757E0F" w:rsidRDefault="001C00B4" w:rsidP="00B86FD2">
      <w:pPr>
        <w:pStyle w:val="ListParagraph"/>
        <w:numPr>
          <w:ilvl w:val="0"/>
          <w:numId w:val="4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757E0F">
        <w:rPr>
          <w:rFonts w:ascii="Verdana" w:hAnsi="Verdana"/>
          <w:sz w:val="20"/>
          <w:szCs w:val="20"/>
          <w:highlight w:val="yellow"/>
        </w:rPr>
        <w:t>increase</w:t>
      </w:r>
    </w:p>
    <w:p w14:paraId="5B338BB4" w14:textId="77777777" w:rsidR="001C00B4" w:rsidRPr="0027629F" w:rsidRDefault="001C00B4" w:rsidP="00B86FD2">
      <w:pPr>
        <w:pStyle w:val="ListParagraph"/>
        <w:numPr>
          <w:ilvl w:val="0"/>
          <w:numId w:val="4"/>
        </w:numPr>
        <w:spacing w:before="480"/>
        <w:rPr>
          <w:rFonts w:ascii="Verdana" w:hAnsi="Verdana"/>
          <w:sz w:val="20"/>
          <w:szCs w:val="20"/>
        </w:rPr>
      </w:pPr>
      <w:r w:rsidRPr="0027629F">
        <w:rPr>
          <w:rFonts w:ascii="Verdana" w:hAnsi="Verdana"/>
          <w:sz w:val="20"/>
          <w:szCs w:val="20"/>
        </w:rPr>
        <w:t>decrease</w:t>
      </w:r>
    </w:p>
    <w:p w14:paraId="638351B4" w14:textId="77777777" w:rsidR="001C00B4" w:rsidRPr="0027629F" w:rsidRDefault="001C00B4" w:rsidP="00B86FD2">
      <w:pPr>
        <w:pStyle w:val="ListParagraph"/>
        <w:numPr>
          <w:ilvl w:val="0"/>
          <w:numId w:val="4"/>
        </w:numPr>
        <w:spacing w:before="480"/>
        <w:rPr>
          <w:rFonts w:ascii="Verdana" w:hAnsi="Verdana"/>
          <w:sz w:val="20"/>
          <w:szCs w:val="20"/>
        </w:rPr>
      </w:pPr>
      <w:r w:rsidRPr="0027629F">
        <w:rPr>
          <w:rFonts w:ascii="Verdana" w:hAnsi="Verdana"/>
          <w:sz w:val="20"/>
          <w:szCs w:val="20"/>
        </w:rPr>
        <w:t>not change</w:t>
      </w:r>
    </w:p>
    <w:p w14:paraId="68BDC6F6" w14:textId="77777777" w:rsidR="001C00B4" w:rsidRPr="0027629F" w:rsidRDefault="001C00B4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27629F">
        <w:rPr>
          <w:rFonts w:ascii="Verdana" w:hAnsi="Verdana"/>
          <w:sz w:val="20"/>
          <w:szCs w:val="20"/>
        </w:rPr>
        <w:t>Three capacitors are connected in series: C</w:t>
      </w:r>
      <w:r w:rsidRPr="001C00B4">
        <w:rPr>
          <w:rFonts w:ascii="Verdana" w:hAnsi="Verdana"/>
          <w:sz w:val="20"/>
          <w:szCs w:val="20"/>
        </w:rPr>
        <w:t>1</w:t>
      </w:r>
      <w:r w:rsidRPr="0027629F">
        <w:rPr>
          <w:rFonts w:ascii="Verdana" w:hAnsi="Verdana"/>
          <w:sz w:val="20"/>
          <w:szCs w:val="20"/>
        </w:rPr>
        <w:t>=10µF, C</w:t>
      </w:r>
      <w:r w:rsidRPr="001C00B4">
        <w:rPr>
          <w:rFonts w:ascii="Verdana" w:hAnsi="Verdana"/>
          <w:sz w:val="20"/>
          <w:szCs w:val="20"/>
        </w:rPr>
        <w:t>2</w:t>
      </w:r>
      <w:r w:rsidRPr="0027629F">
        <w:rPr>
          <w:rFonts w:ascii="Verdana" w:hAnsi="Verdana"/>
          <w:sz w:val="20"/>
          <w:szCs w:val="20"/>
        </w:rPr>
        <w:t>=15µF, and C</w:t>
      </w:r>
      <w:r w:rsidRPr="001C00B4">
        <w:rPr>
          <w:rFonts w:ascii="Verdana" w:hAnsi="Verdana"/>
          <w:sz w:val="20"/>
          <w:szCs w:val="20"/>
        </w:rPr>
        <w:t>3</w:t>
      </w:r>
      <w:r w:rsidRPr="0027629F">
        <w:rPr>
          <w:rFonts w:ascii="Verdana" w:hAnsi="Verdana"/>
          <w:sz w:val="20"/>
          <w:szCs w:val="20"/>
        </w:rPr>
        <w:t>=25µF. The total capacitance is:</w:t>
      </w:r>
    </w:p>
    <w:p w14:paraId="5386BD55" w14:textId="77777777" w:rsidR="001C00B4" w:rsidRPr="0027629F" w:rsidRDefault="001C00B4" w:rsidP="00B86FD2">
      <w:pPr>
        <w:pStyle w:val="ListParagraph"/>
        <w:numPr>
          <w:ilvl w:val="0"/>
          <w:numId w:val="5"/>
        </w:numPr>
        <w:spacing w:before="480"/>
        <w:rPr>
          <w:rFonts w:ascii="Verdana" w:hAnsi="Verdana"/>
          <w:sz w:val="20"/>
          <w:szCs w:val="20"/>
        </w:rPr>
      </w:pPr>
      <w:r w:rsidRPr="0027629F">
        <w:rPr>
          <w:rFonts w:ascii="Verdana" w:hAnsi="Verdana"/>
          <w:sz w:val="20"/>
          <w:szCs w:val="20"/>
        </w:rPr>
        <w:t>50µF</w:t>
      </w:r>
    </w:p>
    <w:p w14:paraId="731A4A48" w14:textId="77777777" w:rsidR="001C00B4" w:rsidRPr="00757E0F" w:rsidRDefault="001C00B4" w:rsidP="00B86FD2">
      <w:pPr>
        <w:pStyle w:val="ListParagraph"/>
        <w:numPr>
          <w:ilvl w:val="0"/>
          <w:numId w:val="5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757E0F">
        <w:rPr>
          <w:rFonts w:ascii="Verdana" w:hAnsi="Verdana"/>
          <w:sz w:val="20"/>
          <w:szCs w:val="20"/>
          <w:highlight w:val="yellow"/>
        </w:rPr>
        <w:t>4.839µF</w:t>
      </w:r>
    </w:p>
    <w:p w14:paraId="52A09548" w14:textId="77777777" w:rsidR="001C00B4" w:rsidRPr="0027629F" w:rsidRDefault="001C00B4" w:rsidP="00B86FD2">
      <w:pPr>
        <w:pStyle w:val="ListParagraph"/>
        <w:numPr>
          <w:ilvl w:val="0"/>
          <w:numId w:val="5"/>
        </w:numPr>
        <w:spacing w:before="480"/>
        <w:rPr>
          <w:rFonts w:ascii="Verdana" w:hAnsi="Verdana"/>
          <w:sz w:val="20"/>
          <w:szCs w:val="20"/>
        </w:rPr>
      </w:pPr>
      <w:r w:rsidRPr="0027629F">
        <w:rPr>
          <w:rFonts w:ascii="Verdana" w:hAnsi="Verdana"/>
          <w:sz w:val="20"/>
          <w:szCs w:val="20"/>
        </w:rPr>
        <w:t>4.839mF</w:t>
      </w:r>
    </w:p>
    <w:p w14:paraId="758BBF00" w14:textId="77777777" w:rsidR="001C00B4" w:rsidRPr="0027629F" w:rsidRDefault="001C00B4" w:rsidP="00B86FD2">
      <w:pPr>
        <w:pStyle w:val="ListParagraph"/>
        <w:numPr>
          <w:ilvl w:val="0"/>
          <w:numId w:val="5"/>
        </w:numPr>
        <w:spacing w:before="480"/>
        <w:rPr>
          <w:rFonts w:ascii="Verdana" w:hAnsi="Verdana"/>
          <w:sz w:val="20"/>
          <w:szCs w:val="20"/>
        </w:rPr>
      </w:pPr>
      <w:r w:rsidRPr="0027629F">
        <w:rPr>
          <w:rFonts w:ascii="Verdana" w:hAnsi="Verdana"/>
          <w:sz w:val="20"/>
          <w:szCs w:val="20"/>
        </w:rPr>
        <w:t>1.132µF</w:t>
      </w:r>
    </w:p>
    <w:p w14:paraId="459D5F4B" w14:textId="77777777" w:rsidR="001C00B4" w:rsidRPr="001C00B4" w:rsidRDefault="001C00B4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If the area of the plates of a capacitor increases, capacitance will ______.</w:t>
      </w:r>
    </w:p>
    <w:p w14:paraId="415D8CAC" w14:textId="77777777" w:rsidR="001C00B4" w:rsidRPr="001C00B4" w:rsidRDefault="001C00B4" w:rsidP="00B86FD2">
      <w:pPr>
        <w:pStyle w:val="ListParagraph"/>
        <w:numPr>
          <w:ilvl w:val="0"/>
          <w:numId w:val="6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 xml:space="preserve">Stay the same </w:t>
      </w:r>
    </w:p>
    <w:p w14:paraId="3CEA86D0" w14:textId="77777777" w:rsidR="001C00B4" w:rsidRPr="001C00B4" w:rsidRDefault="001C00B4" w:rsidP="00B86FD2">
      <w:pPr>
        <w:pStyle w:val="ListParagraph"/>
        <w:numPr>
          <w:ilvl w:val="0"/>
          <w:numId w:val="6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 xml:space="preserve">Decrease </w:t>
      </w:r>
    </w:p>
    <w:p w14:paraId="0C42BBB9" w14:textId="77777777" w:rsidR="001C00B4" w:rsidRPr="00757E0F" w:rsidRDefault="001C00B4" w:rsidP="00B86FD2">
      <w:pPr>
        <w:pStyle w:val="ListParagraph"/>
        <w:numPr>
          <w:ilvl w:val="0"/>
          <w:numId w:val="6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757E0F">
        <w:rPr>
          <w:rFonts w:ascii="Verdana" w:hAnsi="Verdana"/>
          <w:sz w:val="20"/>
          <w:szCs w:val="20"/>
          <w:highlight w:val="yellow"/>
        </w:rPr>
        <w:t>Increase</w:t>
      </w:r>
    </w:p>
    <w:p w14:paraId="62075D9B" w14:textId="7E9946AF" w:rsidR="001C00B4" w:rsidRPr="001C00B4" w:rsidRDefault="001C00B4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Each branch of a two-branch parallel circuit contains one capacitor each. The branch capacitance is unequal. The total circuit capacitance:</w:t>
      </w:r>
    </w:p>
    <w:p w14:paraId="4F9EFB1E" w14:textId="77777777" w:rsidR="001C00B4" w:rsidRPr="00B42F08" w:rsidRDefault="001C00B4" w:rsidP="00B86FD2">
      <w:pPr>
        <w:pStyle w:val="ListParagraph"/>
        <w:numPr>
          <w:ilvl w:val="0"/>
          <w:numId w:val="7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B42F08">
        <w:rPr>
          <w:rFonts w:ascii="Verdana" w:hAnsi="Verdana"/>
          <w:sz w:val="20"/>
          <w:szCs w:val="20"/>
          <w:highlight w:val="yellow"/>
        </w:rPr>
        <w:t>Will be equal to the sum of all the capacitors.</w:t>
      </w:r>
    </w:p>
    <w:p w14:paraId="211498C0" w14:textId="77777777" w:rsidR="001C00B4" w:rsidRPr="001C00B4" w:rsidRDefault="001C00B4" w:rsidP="00B86FD2">
      <w:pPr>
        <w:pStyle w:val="ListParagraph"/>
        <w:numPr>
          <w:ilvl w:val="0"/>
          <w:numId w:val="7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Will be smaller than the smallest capacitor.</w:t>
      </w:r>
    </w:p>
    <w:p w14:paraId="2E34B1FA" w14:textId="77777777" w:rsidR="001C00B4" w:rsidRPr="001C00B4" w:rsidRDefault="001C00B4" w:rsidP="00B86FD2">
      <w:pPr>
        <w:pStyle w:val="ListParagraph"/>
        <w:numPr>
          <w:ilvl w:val="0"/>
          <w:numId w:val="7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Will be equal to the largest capacitor.</w:t>
      </w:r>
    </w:p>
    <w:p w14:paraId="57E89688" w14:textId="77777777" w:rsidR="00863233" w:rsidRDefault="008632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F11A852" w14:textId="43CAD8B6" w:rsidR="001C00B4" w:rsidRPr="001C00B4" w:rsidRDefault="001C00B4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lastRenderedPageBreak/>
        <w:t>In a(n)_________ circuit, the current leads the voltage by 90</w:t>
      </w:r>
      <w:r w:rsidRPr="001C00B4">
        <w:rPr>
          <w:rFonts w:ascii="Verdana" w:hAnsi="Verdana"/>
          <w:sz w:val="20"/>
          <w:szCs w:val="20"/>
        </w:rPr>
        <w:sym w:font="Symbol" w:char="F0B0"/>
      </w:r>
      <w:r w:rsidRPr="001C00B4">
        <w:rPr>
          <w:rFonts w:ascii="Verdana" w:hAnsi="Verdana"/>
          <w:sz w:val="20"/>
          <w:szCs w:val="20"/>
        </w:rPr>
        <w:t>.</w:t>
      </w:r>
    </w:p>
    <w:p w14:paraId="537323C2" w14:textId="77777777" w:rsidR="001C00B4" w:rsidRPr="001C00B4" w:rsidRDefault="001C00B4" w:rsidP="00B86FD2">
      <w:pPr>
        <w:pStyle w:val="ListParagraph"/>
        <w:numPr>
          <w:ilvl w:val="0"/>
          <w:numId w:val="8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Vector</w:t>
      </w:r>
    </w:p>
    <w:p w14:paraId="032FBEBE" w14:textId="77777777" w:rsidR="001C00B4" w:rsidRPr="001C00B4" w:rsidRDefault="001C00B4" w:rsidP="00B86FD2">
      <w:pPr>
        <w:pStyle w:val="ListParagraph"/>
        <w:numPr>
          <w:ilvl w:val="0"/>
          <w:numId w:val="8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Inductive</w:t>
      </w:r>
    </w:p>
    <w:p w14:paraId="59B53CC3" w14:textId="309221D5" w:rsidR="001C00B4" w:rsidRPr="00B42F08" w:rsidRDefault="00B42F08" w:rsidP="00B86FD2">
      <w:pPr>
        <w:pStyle w:val="ListParagraph"/>
        <w:numPr>
          <w:ilvl w:val="0"/>
          <w:numId w:val="8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B42F08">
        <w:rPr>
          <w:rFonts w:ascii="Verdana" w:hAnsi="Verdana"/>
          <w:sz w:val="20"/>
          <w:szCs w:val="20"/>
          <w:highlight w:val="yellow"/>
        </w:rPr>
        <w:t>Capacitive</w:t>
      </w:r>
    </w:p>
    <w:p w14:paraId="18E8F876" w14:textId="77777777" w:rsidR="001C00B4" w:rsidRPr="001C00B4" w:rsidRDefault="001C00B4" w:rsidP="00B86FD2">
      <w:pPr>
        <w:pStyle w:val="ListParagraph"/>
        <w:numPr>
          <w:ilvl w:val="0"/>
          <w:numId w:val="8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Variable</w:t>
      </w:r>
    </w:p>
    <w:p w14:paraId="0B6EC69B" w14:textId="77777777" w:rsidR="007D0BFC" w:rsidRPr="007D0BFC" w:rsidRDefault="007D0BFC" w:rsidP="007D0BFC">
      <w:pPr>
        <w:spacing w:before="120" w:after="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RL Circuits</w:t>
      </w:r>
    </w:p>
    <w:p w14:paraId="48E9A172" w14:textId="2ECBA888" w:rsidR="00A82880" w:rsidRDefault="00A82880" w:rsidP="007D0BFC">
      <w:pPr>
        <w:tabs>
          <w:tab w:val="left" w:pos="2026"/>
        </w:tabs>
        <w:spacing w:before="240"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45E36C2E" w14:textId="77777777" w:rsidR="00A82880" w:rsidRDefault="00A82880" w:rsidP="00A82880">
      <w:pPr>
        <w:spacing w:after="0"/>
        <w:ind w:left="360"/>
        <w:jc w:val="center"/>
        <w:rPr>
          <w:rFonts w:ascii="Verdana" w:hAnsi="Verdana"/>
          <w:sz w:val="20"/>
          <w:szCs w:val="20"/>
        </w:rPr>
      </w:pPr>
      <w:r w:rsidRPr="00BA4ED3">
        <w:rPr>
          <w:noProof/>
        </w:rPr>
        <w:drawing>
          <wp:inline distT="0" distB="0" distL="0" distR="0" wp14:anchorId="3AFB9751" wp14:editId="60E8CD19">
            <wp:extent cx="1709928" cy="1097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28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A026B" w14:textId="71447911" w:rsidR="00A82880" w:rsidRPr="00207F25" w:rsidRDefault="00A82880" w:rsidP="00A82880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=10V, f=1kHz,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=350Ω,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=200mH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364201" w:rsidRPr="00DD3F5F" w14:paraId="69C2F357" w14:textId="77777777" w:rsidTr="00364201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DA4DFCD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2A9769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61FF6C1D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EE36DA1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F16BD8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B42F08" w:rsidRPr="00DD3F5F" w14:paraId="4F3F8507" w14:textId="77777777" w:rsidTr="0036420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6FE4172" w14:textId="77777777" w:rsidR="00B42F08" w:rsidRPr="00DD3F5F" w:rsidRDefault="00B42F08" w:rsidP="00B42F0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21A163" w14:textId="3357B777" w:rsidR="00B42F08" w:rsidRPr="00B42F08" w:rsidRDefault="00B42F08" w:rsidP="00B42F0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42F08">
              <w:rPr>
                <w:highlight w:val="yellow"/>
              </w:rPr>
              <w:t>20.568</w:t>
            </w:r>
            <w:r w:rsidRPr="00B42F08">
              <w:rPr>
                <w:highlight w:val="yellow"/>
              </w:rPr>
              <w:t>mW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0C3906E5" w14:textId="3A8DAC15" w:rsidR="00B42F08" w:rsidRPr="00CA3B21" w:rsidRDefault="00B42F08" w:rsidP="00B42F0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7.666mA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2CA2DF3" w14:textId="0855DEEB" w:rsidR="00B42F08" w:rsidRPr="00CA3B21" w:rsidRDefault="00B42F08" w:rsidP="00B42F0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350Ω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5183F1" w14:textId="0154A427" w:rsidR="00B42F08" w:rsidRPr="00CA3B21" w:rsidRDefault="00B42F08" w:rsidP="00B42F0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2.683V</w:t>
            </w:r>
          </w:p>
        </w:tc>
      </w:tr>
      <w:tr w:rsidR="00B42F08" w:rsidRPr="00DD3F5F" w14:paraId="702D98FB" w14:textId="77777777" w:rsidTr="0036420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2DF2B2B" w14:textId="77777777" w:rsidR="00B42F08" w:rsidRDefault="00B42F08" w:rsidP="00B42F0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87F15A" w14:textId="55AE22C8" w:rsidR="00B42F08" w:rsidRPr="00B42F08" w:rsidRDefault="00B42F08" w:rsidP="00B42F0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42F08">
              <w:rPr>
                <w:highlight w:val="yellow"/>
              </w:rPr>
              <w:t>73.849</w:t>
            </w:r>
            <w:r w:rsidRPr="00B42F08">
              <w:rPr>
                <w:highlight w:val="yellow"/>
              </w:rPr>
              <w:t>mVAR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3842F6A4" w14:textId="680F62D0" w:rsidR="00B42F08" w:rsidRPr="00CA3B21" w:rsidRDefault="00B42F08" w:rsidP="00B42F0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7.666mA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BFCCF76" w14:textId="1AF7E781" w:rsidR="00B42F08" w:rsidRPr="00CA3B21" w:rsidRDefault="00B42F08" w:rsidP="00B42F0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1.257kΩ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AFD290" w14:textId="74D54E4F" w:rsidR="00B42F08" w:rsidRPr="00CA3B21" w:rsidRDefault="00B42F08" w:rsidP="00B42F0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9.633V</w:t>
            </w:r>
          </w:p>
        </w:tc>
      </w:tr>
      <w:tr w:rsidR="00B42F08" w:rsidRPr="00DD3F5F" w14:paraId="24F315FA" w14:textId="77777777" w:rsidTr="0036420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1A1212C" w14:textId="77777777" w:rsidR="00B42F08" w:rsidRPr="00DD3F5F" w:rsidRDefault="00B42F08" w:rsidP="00B42F0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824B76" w14:textId="67392F4E" w:rsidR="00B42F08" w:rsidRPr="00B42F08" w:rsidRDefault="00B42F08" w:rsidP="00B42F0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42F08">
              <w:rPr>
                <w:highlight w:val="yellow"/>
              </w:rPr>
              <w:t>76.660</w:t>
            </w:r>
            <w:r w:rsidRPr="00B42F08">
              <w:rPr>
                <w:highlight w:val="yellow"/>
              </w:rPr>
              <w:t>mVA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A95A35E" w14:textId="1C750E75" w:rsidR="00B42F08" w:rsidRPr="00CA3B21" w:rsidRDefault="00B42F08" w:rsidP="00B42F0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7.666mA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9A926A6" w14:textId="2FADA032" w:rsidR="00B42F08" w:rsidRPr="00CA3B21" w:rsidRDefault="00B42F08" w:rsidP="00B42F0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1.304kΩ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3C9A29" w14:textId="322232B3" w:rsidR="00B42F08" w:rsidRPr="00CA3B21" w:rsidRDefault="00B42F08" w:rsidP="00B42F0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10V</w:t>
            </w:r>
          </w:p>
        </w:tc>
      </w:tr>
      <w:tr w:rsidR="00B42F08" w:rsidRPr="00DD3F5F" w14:paraId="655EC78D" w14:textId="77777777" w:rsidTr="00364201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9ECDB2" w14:textId="77777777" w:rsidR="00B42F08" w:rsidRPr="00DD3F5F" w:rsidRDefault="00B42F08" w:rsidP="00B42F0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45F025" w14:textId="17D8AB30" w:rsidR="00B42F08" w:rsidRPr="00B42F08" w:rsidRDefault="00B42F08" w:rsidP="00B42F0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42F08">
              <w:rPr>
                <w:highlight w:val="yellow"/>
              </w:rPr>
              <w:t>74.436</w:t>
            </w:r>
            <w:r w:rsidRPr="00B42F08"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D1A840B" w14:textId="77777777" w:rsidR="00B42F08" w:rsidRPr="00CA3B21" w:rsidRDefault="00B42F08" w:rsidP="00B42F0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7D489A92" w14:textId="4976086C" w:rsidR="00B42F08" w:rsidRPr="00B42F08" w:rsidRDefault="00B42F08" w:rsidP="00B42F0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42F08">
              <w:rPr>
                <w:rFonts w:ascii="Verdana" w:hAnsi="Verdana"/>
                <w:noProof/>
                <w:sz w:val="20"/>
                <w:szCs w:val="20"/>
                <w:highlight w:val="yellow"/>
              </w:rPr>
              <w:t>0.268</w:t>
            </w:r>
          </w:p>
        </w:tc>
      </w:tr>
    </w:tbl>
    <w:p w14:paraId="781622AA" w14:textId="77777777" w:rsidR="00A82880" w:rsidRPr="00A82880" w:rsidRDefault="00A82880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A82880">
        <w:rPr>
          <w:rFonts w:ascii="Verdana" w:hAnsi="Verdana"/>
          <w:sz w:val="20"/>
          <w:szCs w:val="20"/>
        </w:rPr>
        <w:t>If the inductor would increase to 400mH, the phase angle would _______?</w:t>
      </w:r>
    </w:p>
    <w:p w14:paraId="043CC49B" w14:textId="77777777" w:rsidR="00A82880" w:rsidRPr="00A82880" w:rsidRDefault="00A82880" w:rsidP="00863233">
      <w:pPr>
        <w:pStyle w:val="ListParagraph"/>
        <w:numPr>
          <w:ilvl w:val="0"/>
          <w:numId w:val="9"/>
        </w:numPr>
        <w:spacing w:before="480"/>
        <w:rPr>
          <w:rFonts w:ascii="Verdana" w:hAnsi="Verdana"/>
          <w:sz w:val="20"/>
          <w:szCs w:val="20"/>
        </w:rPr>
      </w:pPr>
      <w:r w:rsidRPr="00A82880">
        <w:rPr>
          <w:rFonts w:ascii="Verdana" w:hAnsi="Verdana"/>
          <w:sz w:val="20"/>
          <w:szCs w:val="20"/>
        </w:rPr>
        <w:t>decrease</w:t>
      </w:r>
    </w:p>
    <w:p w14:paraId="2A4F10B4" w14:textId="77777777" w:rsidR="00A82880" w:rsidRPr="00B42F08" w:rsidRDefault="00A82880" w:rsidP="00863233">
      <w:pPr>
        <w:pStyle w:val="ListParagraph"/>
        <w:numPr>
          <w:ilvl w:val="0"/>
          <w:numId w:val="9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B42F08">
        <w:rPr>
          <w:rFonts w:ascii="Verdana" w:hAnsi="Verdana"/>
          <w:sz w:val="20"/>
          <w:szCs w:val="20"/>
          <w:highlight w:val="yellow"/>
        </w:rPr>
        <w:t>increase</w:t>
      </w:r>
    </w:p>
    <w:p w14:paraId="36408B2E" w14:textId="77777777" w:rsidR="00A82880" w:rsidRPr="00A82880" w:rsidRDefault="00A82880" w:rsidP="00863233">
      <w:pPr>
        <w:pStyle w:val="ListParagraph"/>
        <w:numPr>
          <w:ilvl w:val="0"/>
          <w:numId w:val="9"/>
        </w:numPr>
        <w:spacing w:before="480"/>
        <w:rPr>
          <w:rFonts w:ascii="Verdana" w:hAnsi="Verdana"/>
          <w:sz w:val="20"/>
          <w:szCs w:val="20"/>
        </w:rPr>
      </w:pPr>
      <w:r w:rsidRPr="00A82880">
        <w:rPr>
          <w:rFonts w:ascii="Verdana" w:hAnsi="Verdana"/>
          <w:sz w:val="20"/>
          <w:szCs w:val="20"/>
        </w:rPr>
        <w:t>stay the same</w:t>
      </w:r>
    </w:p>
    <w:p w14:paraId="360CA7F6" w14:textId="0F2CD5C8" w:rsidR="00A82880" w:rsidRPr="00A82880" w:rsidRDefault="00A82880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A82880">
        <w:rPr>
          <w:rFonts w:ascii="Verdana" w:hAnsi="Verdana"/>
          <w:sz w:val="20"/>
          <w:szCs w:val="20"/>
        </w:rPr>
        <w:t>A certain AC parallel circuit consists of resistances only, no inductive or capacitive reactance.  The circuit</w:t>
      </w:r>
      <w:r w:rsidR="007D0BFC">
        <w:rPr>
          <w:rFonts w:ascii="Verdana" w:hAnsi="Verdana"/>
          <w:sz w:val="20"/>
          <w:szCs w:val="20"/>
        </w:rPr>
        <w:t>’s active power</w:t>
      </w:r>
      <w:r w:rsidRPr="00A82880">
        <w:rPr>
          <w:rFonts w:ascii="Verdana" w:hAnsi="Verdana"/>
          <w:sz w:val="20"/>
          <w:szCs w:val="20"/>
        </w:rPr>
        <w:t xml:space="preserve"> will be equal to the circuit _______.</w:t>
      </w:r>
    </w:p>
    <w:p w14:paraId="1E945B64" w14:textId="77777777" w:rsidR="00A82880" w:rsidRPr="00A82880" w:rsidRDefault="00A82880" w:rsidP="00863233">
      <w:pPr>
        <w:pStyle w:val="ListParagraph"/>
        <w:numPr>
          <w:ilvl w:val="0"/>
          <w:numId w:val="10"/>
        </w:numPr>
        <w:spacing w:before="480"/>
        <w:rPr>
          <w:rFonts w:ascii="Verdana" w:hAnsi="Verdana"/>
          <w:sz w:val="20"/>
          <w:szCs w:val="20"/>
        </w:rPr>
      </w:pPr>
      <w:r w:rsidRPr="00A82880">
        <w:rPr>
          <w:rFonts w:ascii="Verdana" w:hAnsi="Verdana"/>
          <w:sz w:val="20"/>
          <w:szCs w:val="20"/>
        </w:rPr>
        <w:t>VARs</w:t>
      </w:r>
    </w:p>
    <w:p w14:paraId="3C82C8B2" w14:textId="77777777" w:rsidR="00A82880" w:rsidRPr="00642548" w:rsidRDefault="00A82880" w:rsidP="00863233">
      <w:pPr>
        <w:pStyle w:val="ListParagraph"/>
        <w:numPr>
          <w:ilvl w:val="0"/>
          <w:numId w:val="10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642548">
        <w:rPr>
          <w:rFonts w:ascii="Verdana" w:hAnsi="Verdana"/>
          <w:sz w:val="20"/>
          <w:szCs w:val="20"/>
          <w:highlight w:val="yellow"/>
        </w:rPr>
        <w:t>volt-amps</w:t>
      </w:r>
    </w:p>
    <w:p w14:paraId="005A2571" w14:textId="77777777" w:rsidR="00A82880" w:rsidRPr="00A82880" w:rsidRDefault="00A82880" w:rsidP="00863233">
      <w:pPr>
        <w:pStyle w:val="ListParagraph"/>
        <w:numPr>
          <w:ilvl w:val="0"/>
          <w:numId w:val="10"/>
        </w:numPr>
        <w:spacing w:before="480"/>
        <w:rPr>
          <w:rFonts w:ascii="Verdana" w:hAnsi="Verdana"/>
          <w:sz w:val="20"/>
          <w:szCs w:val="20"/>
        </w:rPr>
      </w:pPr>
      <w:r w:rsidRPr="00A82880">
        <w:rPr>
          <w:rFonts w:ascii="Verdana" w:hAnsi="Verdana"/>
          <w:sz w:val="20"/>
          <w:szCs w:val="20"/>
        </w:rPr>
        <w:t>power factor</w:t>
      </w:r>
    </w:p>
    <w:p w14:paraId="3A99720F" w14:textId="77777777" w:rsidR="00B86FD2" w:rsidRPr="00CB4235" w:rsidRDefault="00B86FD2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One way to decrease the phase angle of a parallel RL circuit is to __.</w:t>
      </w:r>
    </w:p>
    <w:p w14:paraId="2BB97D12" w14:textId="77777777" w:rsidR="00B86FD2" w:rsidRPr="00CB4235" w:rsidRDefault="00B86FD2" w:rsidP="00863233">
      <w:pPr>
        <w:pStyle w:val="ListParagraph"/>
        <w:numPr>
          <w:ilvl w:val="0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Decrease the value of the inductor</w:t>
      </w:r>
    </w:p>
    <w:p w14:paraId="05FFEA4B" w14:textId="77777777" w:rsidR="00B86FD2" w:rsidRPr="00447201" w:rsidRDefault="00B86FD2" w:rsidP="00863233">
      <w:pPr>
        <w:pStyle w:val="ListParagraph"/>
        <w:numPr>
          <w:ilvl w:val="0"/>
          <w:numId w:val="13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447201">
        <w:rPr>
          <w:rFonts w:ascii="Verdana" w:hAnsi="Verdana"/>
          <w:sz w:val="20"/>
          <w:szCs w:val="20"/>
          <w:highlight w:val="yellow"/>
        </w:rPr>
        <w:t>Increase the value of circuit resistance</w:t>
      </w:r>
    </w:p>
    <w:p w14:paraId="45CBEF0D" w14:textId="77777777" w:rsidR="00B86FD2" w:rsidRPr="00CB4235" w:rsidRDefault="00B86FD2" w:rsidP="00863233">
      <w:pPr>
        <w:pStyle w:val="ListParagraph"/>
        <w:numPr>
          <w:ilvl w:val="0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Add a capacitive branch to the circuit</w:t>
      </w:r>
    </w:p>
    <w:p w14:paraId="3B9E9B37" w14:textId="4D5397CC" w:rsidR="00B86FD2" w:rsidRPr="00CB4235" w:rsidRDefault="00B86FD2" w:rsidP="00863233">
      <w:pPr>
        <w:pStyle w:val="ListParagraph"/>
        <w:numPr>
          <w:ilvl w:val="0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All the above</w:t>
      </w:r>
    </w:p>
    <w:p w14:paraId="21A92748" w14:textId="77777777" w:rsidR="00B86FD2" w:rsidRPr="00CB4235" w:rsidRDefault="00B86FD2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If the frequency of an RL series circuit is lowered the inductive reactance:</w:t>
      </w:r>
    </w:p>
    <w:p w14:paraId="7154ADA6" w14:textId="77777777" w:rsidR="00B86FD2" w:rsidRPr="00CB4235" w:rsidRDefault="00B86FD2" w:rsidP="00863233">
      <w:pPr>
        <w:pStyle w:val="ListParagraph"/>
        <w:numPr>
          <w:ilvl w:val="0"/>
          <w:numId w:val="14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increases</w:t>
      </w:r>
    </w:p>
    <w:p w14:paraId="5896B7DB" w14:textId="77777777" w:rsidR="00B86FD2" w:rsidRPr="00447201" w:rsidRDefault="00B86FD2" w:rsidP="00863233">
      <w:pPr>
        <w:pStyle w:val="ListParagraph"/>
        <w:numPr>
          <w:ilvl w:val="0"/>
          <w:numId w:val="14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447201">
        <w:rPr>
          <w:rFonts w:ascii="Verdana" w:hAnsi="Verdana"/>
          <w:sz w:val="20"/>
          <w:szCs w:val="20"/>
          <w:highlight w:val="yellow"/>
        </w:rPr>
        <w:t>decreases</w:t>
      </w:r>
    </w:p>
    <w:p w14:paraId="291844D2" w14:textId="77777777" w:rsidR="00B86FD2" w:rsidRPr="00CB4235" w:rsidRDefault="00B86FD2" w:rsidP="00863233">
      <w:pPr>
        <w:pStyle w:val="ListParagraph"/>
        <w:numPr>
          <w:ilvl w:val="0"/>
          <w:numId w:val="14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stays the same</w:t>
      </w:r>
    </w:p>
    <w:p w14:paraId="75E9F091" w14:textId="77777777" w:rsidR="00B86FD2" w:rsidRPr="00CB4235" w:rsidRDefault="00B86FD2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A parallel AC RL circuit has 25mA through the inductor and 77mA through the resistor. Calculate the circuit’s total current.</w:t>
      </w:r>
    </w:p>
    <w:p w14:paraId="2ABEDDEB" w14:textId="77777777" w:rsidR="00B86FD2" w:rsidRPr="00CB4235" w:rsidRDefault="00B86FD2" w:rsidP="00863233">
      <w:pPr>
        <w:pStyle w:val="ListParagraph"/>
        <w:numPr>
          <w:ilvl w:val="0"/>
          <w:numId w:val="15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102mA</w:t>
      </w:r>
    </w:p>
    <w:p w14:paraId="775441EE" w14:textId="77777777" w:rsidR="00B86FD2" w:rsidRPr="00CB4235" w:rsidRDefault="00B86FD2" w:rsidP="00863233">
      <w:pPr>
        <w:pStyle w:val="ListParagraph"/>
        <w:numPr>
          <w:ilvl w:val="0"/>
          <w:numId w:val="15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26.3mA</w:t>
      </w:r>
    </w:p>
    <w:p w14:paraId="76724530" w14:textId="77777777" w:rsidR="00B86FD2" w:rsidRPr="00447201" w:rsidRDefault="00B86FD2" w:rsidP="00863233">
      <w:pPr>
        <w:pStyle w:val="ListParagraph"/>
        <w:numPr>
          <w:ilvl w:val="0"/>
          <w:numId w:val="15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447201">
        <w:rPr>
          <w:rFonts w:ascii="Verdana" w:hAnsi="Verdana"/>
          <w:sz w:val="20"/>
          <w:szCs w:val="20"/>
          <w:highlight w:val="yellow"/>
        </w:rPr>
        <w:t>80.9mA</w:t>
      </w:r>
    </w:p>
    <w:p w14:paraId="5134165F" w14:textId="77777777" w:rsidR="00863233" w:rsidRDefault="008632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26E6AEB" w14:textId="45A7CB6E" w:rsidR="00364201" w:rsidRPr="00B81F68" w:rsidRDefault="00364201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lastRenderedPageBreak/>
        <w:t xml:space="preserve">Increasing the turns in </w:t>
      </w:r>
      <w:r>
        <w:rPr>
          <w:rFonts w:ascii="Verdana" w:hAnsi="Verdana"/>
          <w:sz w:val="20"/>
          <w:szCs w:val="20"/>
        </w:rPr>
        <w:t>an inductor</w:t>
      </w:r>
      <w:r w:rsidRPr="00B81F68">
        <w:rPr>
          <w:rFonts w:ascii="Verdana" w:hAnsi="Verdana"/>
          <w:sz w:val="20"/>
          <w:szCs w:val="20"/>
        </w:rPr>
        <w:t xml:space="preserve"> will:</w:t>
      </w:r>
    </w:p>
    <w:p w14:paraId="4108A9C4" w14:textId="77777777" w:rsidR="00364201" w:rsidRPr="00447201" w:rsidRDefault="00364201" w:rsidP="00863233">
      <w:pPr>
        <w:pStyle w:val="ListParagraph"/>
        <w:numPr>
          <w:ilvl w:val="0"/>
          <w:numId w:val="33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447201">
        <w:rPr>
          <w:rFonts w:ascii="Verdana" w:hAnsi="Verdana"/>
          <w:sz w:val="20"/>
          <w:szCs w:val="20"/>
          <w:highlight w:val="yellow"/>
        </w:rPr>
        <w:t>Increase the inductance</w:t>
      </w:r>
    </w:p>
    <w:p w14:paraId="0465895E" w14:textId="77777777" w:rsidR="00364201" w:rsidRPr="00B81F68" w:rsidRDefault="00364201" w:rsidP="00863233">
      <w:pPr>
        <w:pStyle w:val="ListParagraph"/>
        <w:numPr>
          <w:ilvl w:val="0"/>
          <w:numId w:val="33"/>
        </w:numPr>
        <w:spacing w:before="48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 xml:space="preserve">Decrease the </w:t>
      </w:r>
      <w:r>
        <w:rPr>
          <w:rFonts w:ascii="Verdana" w:hAnsi="Verdana"/>
          <w:sz w:val="20"/>
          <w:szCs w:val="20"/>
        </w:rPr>
        <w:t>inductance</w:t>
      </w:r>
    </w:p>
    <w:p w14:paraId="4653815D" w14:textId="77777777" w:rsidR="00364201" w:rsidRPr="00B81F68" w:rsidRDefault="00364201" w:rsidP="00863233">
      <w:pPr>
        <w:pStyle w:val="ListParagraph"/>
        <w:numPr>
          <w:ilvl w:val="0"/>
          <w:numId w:val="33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no effect on the inductance</w:t>
      </w:r>
    </w:p>
    <w:p w14:paraId="41665B09" w14:textId="77777777" w:rsidR="00364201" w:rsidRPr="00B81F68" w:rsidRDefault="00364201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 is possible for a resistive-inductive (RL) circuit to have a phase angle of 0˚.</w:t>
      </w:r>
    </w:p>
    <w:p w14:paraId="0EBF45B5" w14:textId="77777777" w:rsidR="00364201" w:rsidRPr="00B81F68" w:rsidRDefault="00364201" w:rsidP="00863233">
      <w:pPr>
        <w:pStyle w:val="ListParagraph"/>
        <w:numPr>
          <w:ilvl w:val="0"/>
          <w:numId w:val="34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5AE1F7A2" w14:textId="77777777" w:rsidR="00364201" w:rsidRPr="00447201" w:rsidRDefault="00364201" w:rsidP="00863233">
      <w:pPr>
        <w:pStyle w:val="ListParagraph"/>
        <w:numPr>
          <w:ilvl w:val="0"/>
          <w:numId w:val="34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447201">
        <w:rPr>
          <w:rFonts w:ascii="Verdana" w:hAnsi="Verdana"/>
          <w:sz w:val="20"/>
          <w:szCs w:val="20"/>
          <w:highlight w:val="yellow"/>
        </w:rPr>
        <w:t>False</w:t>
      </w:r>
    </w:p>
    <w:p w14:paraId="473F6CC6" w14:textId="28DA8AAD" w:rsidR="00B86FD2" w:rsidRPr="00CB4235" w:rsidRDefault="00B86FD2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A two-branch parallel AC circuit contains the following: branch #1 has a coil with an inductance reactance of 240</w:t>
      </w:r>
      <w:r w:rsidRPr="00CB4235">
        <w:rPr>
          <w:rFonts w:ascii="Verdana" w:hAnsi="Verdana"/>
          <w:sz w:val="20"/>
          <w:szCs w:val="20"/>
        </w:rPr>
        <w:sym w:font="Symbol" w:char="F057"/>
      </w:r>
      <w:r w:rsidRPr="00CB4235">
        <w:rPr>
          <w:rFonts w:ascii="Verdana" w:hAnsi="Verdana"/>
          <w:sz w:val="20"/>
          <w:szCs w:val="20"/>
        </w:rPr>
        <w:t xml:space="preserve"> and branch #2 has 25V across it.  The inductive current is?</w:t>
      </w:r>
    </w:p>
    <w:p w14:paraId="673CCEE1" w14:textId="77777777" w:rsidR="00B86FD2" w:rsidRPr="00D37FFE" w:rsidRDefault="00B86FD2" w:rsidP="00863233">
      <w:pPr>
        <w:pStyle w:val="ListParagraph"/>
        <w:numPr>
          <w:ilvl w:val="0"/>
          <w:numId w:val="16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D37FFE">
        <w:rPr>
          <w:rFonts w:ascii="Verdana" w:hAnsi="Verdana"/>
          <w:sz w:val="20"/>
          <w:szCs w:val="20"/>
          <w:highlight w:val="yellow"/>
        </w:rPr>
        <w:t>104.167mA</w:t>
      </w:r>
    </w:p>
    <w:p w14:paraId="22D97D9C" w14:textId="77777777" w:rsidR="00B86FD2" w:rsidRPr="00CB4235" w:rsidRDefault="00B86FD2" w:rsidP="00863233">
      <w:pPr>
        <w:pStyle w:val="ListParagraph"/>
        <w:numPr>
          <w:ilvl w:val="0"/>
          <w:numId w:val="16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247.341mA</w:t>
      </w:r>
    </w:p>
    <w:p w14:paraId="0CB4846B" w14:textId="77777777" w:rsidR="00B86FD2" w:rsidRPr="00CB4235" w:rsidRDefault="00B86FD2" w:rsidP="00863233">
      <w:pPr>
        <w:pStyle w:val="ListParagraph"/>
        <w:numPr>
          <w:ilvl w:val="0"/>
          <w:numId w:val="16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77.25mA</w:t>
      </w:r>
    </w:p>
    <w:p w14:paraId="75F7FD1A" w14:textId="77777777" w:rsidR="00B86FD2" w:rsidRPr="00CB4235" w:rsidRDefault="00B86FD2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 xml:space="preserve">A parallel AC RL circuit has 25mA through the inductor and 77mA through the resistor. Calculate the percent power factor. </w:t>
      </w:r>
    </w:p>
    <w:p w14:paraId="45B5C103" w14:textId="77777777" w:rsidR="00B86FD2" w:rsidRPr="00CB4235" w:rsidRDefault="00B86FD2" w:rsidP="00863233">
      <w:pPr>
        <w:pStyle w:val="ListParagraph"/>
        <w:numPr>
          <w:ilvl w:val="0"/>
          <w:numId w:val="17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18.8%</w:t>
      </w:r>
    </w:p>
    <w:p w14:paraId="68BA5F96" w14:textId="77777777" w:rsidR="00B86FD2" w:rsidRPr="00D37FFE" w:rsidRDefault="00B86FD2" w:rsidP="00863233">
      <w:pPr>
        <w:pStyle w:val="ListParagraph"/>
        <w:numPr>
          <w:ilvl w:val="0"/>
          <w:numId w:val="17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D37FFE">
        <w:rPr>
          <w:rFonts w:ascii="Verdana" w:hAnsi="Verdana"/>
          <w:sz w:val="20"/>
          <w:szCs w:val="20"/>
          <w:highlight w:val="yellow"/>
        </w:rPr>
        <w:t>95.1%</w:t>
      </w:r>
    </w:p>
    <w:p w14:paraId="50F1F2FB" w14:textId="77777777" w:rsidR="00B86FD2" w:rsidRPr="00CB4235" w:rsidRDefault="00B86FD2" w:rsidP="00863233">
      <w:pPr>
        <w:pStyle w:val="ListParagraph"/>
        <w:numPr>
          <w:ilvl w:val="0"/>
          <w:numId w:val="17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73.4%</w:t>
      </w:r>
    </w:p>
    <w:p w14:paraId="36772CB7" w14:textId="497B4CFD" w:rsidR="007D0BFC" w:rsidRPr="007D0BFC" w:rsidRDefault="007D0BFC" w:rsidP="007D0BFC">
      <w:pPr>
        <w:spacing w:before="120" w:after="0"/>
        <w:rPr>
          <w:rFonts w:ascii="Verdana" w:hAnsi="Verdana"/>
          <w:sz w:val="20"/>
          <w:szCs w:val="20"/>
          <w:u w:val="single"/>
        </w:rPr>
      </w:pPr>
      <w:r w:rsidRPr="007D0BFC">
        <w:rPr>
          <w:rFonts w:ascii="Verdana" w:hAnsi="Verdana"/>
          <w:sz w:val="20"/>
          <w:szCs w:val="20"/>
          <w:u w:val="single"/>
        </w:rPr>
        <w:t>R</w:t>
      </w:r>
      <w:r>
        <w:rPr>
          <w:rFonts w:ascii="Verdana" w:hAnsi="Verdana"/>
          <w:sz w:val="20"/>
          <w:szCs w:val="20"/>
          <w:u w:val="single"/>
        </w:rPr>
        <w:t>C</w:t>
      </w:r>
      <w:r w:rsidRPr="007D0BFC">
        <w:rPr>
          <w:rFonts w:ascii="Verdana" w:hAnsi="Verdana"/>
          <w:sz w:val="20"/>
          <w:szCs w:val="20"/>
          <w:u w:val="single"/>
        </w:rPr>
        <w:t xml:space="preserve"> Circuits</w:t>
      </w:r>
    </w:p>
    <w:p w14:paraId="46EFFAC4" w14:textId="77777777" w:rsidR="007D0BFC" w:rsidRPr="006C5DB4" w:rsidRDefault="007D0BFC" w:rsidP="007D0BFC">
      <w:pPr>
        <w:tabs>
          <w:tab w:val="left" w:pos="2026"/>
        </w:tabs>
        <w:spacing w:before="240"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7F73FBE7" w14:textId="77777777" w:rsidR="007D0BFC" w:rsidRDefault="007D0BFC" w:rsidP="007D0BFC">
      <w:pPr>
        <w:spacing w:after="120"/>
        <w:ind w:left="360"/>
        <w:jc w:val="center"/>
        <w:rPr>
          <w:rFonts w:ascii="Verdana" w:hAnsi="Verdana"/>
          <w:sz w:val="20"/>
          <w:szCs w:val="20"/>
        </w:rPr>
      </w:pPr>
      <w:r w:rsidRPr="005E2B5A">
        <w:rPr>
          <w:noProof/>
        </w:rPr>
        <w:drawing>
          <wp:inline distT="0" distB="0" distL="0" distR="0" wp14:anchorId="04BDC99A" wp14:editId="7FEBC1DA">
            <wp:extent cx="1773936" cy="1097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936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D0CB" w14:textId="540F4F19" w:rsidR="007D0BFC" w:rsidRPr="00207F25" w:rsidRDefault="007D0BFC" w:rsidP="007D0BFC">
      <w:pPr>
        <w:tabs>
          <w:tab w:val="left" w:pos="2026"/>
        </w:tabs>
        <w:spacing w:before="360" w:after="120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=40V, f=25kHz,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=2.5kΩ,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364201" w:rsidRPr="00DD3F5F" w14:paraId="3DE53F7B" w14:textId="77777777" w:rsidTr="00364201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F634358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1B79B0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1F180C03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89195F8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3344DB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6E15B2" w:rsidRPr="00DD3F5F" w14:paraId="78BF4B30" w14:textId="77777777" w:rsidTr="0036420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EC114D2" w14:textId="77777777" w:rsidR="006E15B2" w:rsidRPr="00DD3F5F" w:rsidRDefault="006E15B2" w:rsidP="006E15B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488C89" w14:textId="4770580B" w:rsidR="006E15B2" w:rsidRPr="006E15B2" w:rsidRDefault="006E15B2" w:rsidP="006E15B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E15B2">
              <w:rPr>
                <w:highlight w:val="yellow"/>
              </w:rPr>
              <w:t>244.169</w:t>
            </w:r>
            <w:r w:rsidRPr="006E15B2">
              <w:rPr>
                <w:highlight w:val="yellow"/>
              </w:rPr>
              <w:t>mW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A445237" w14:textId="525EC0AE" w:rsidR="006E15B2" w:rsidRPr="006E15B2" w:rsidRDefault="006E15B2" w:rsidP="006E15B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E15B2">
              <w:rPr>
                <w:rFonts w:ascii="Verdana" w:hAnsi="Verdana"/>
                <w:noProof/>
                <w:sz w:val="20"/>
                <w:szCs w:val="20"/>
                <w:highlight w:val="yellow"/>
              </w:rPr>
              <w:t>9.883mA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A12D7EE" w14:textId="2D388A41" w:rsidR="006E15B2" w:rsidRPr="006E15B2" w:rsidRDefault="006E15B2" w:rsidP="006E15B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E15B2">
              <w:rPr>
                <w:highlight w:val="yellow"/>
              </w:rPr>
              <w:t>2.5k</w:t>
            </w:r>
            <w:r w:rsidRPr="006E15B2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F29808" w14:textId="0DDC7E8D" w:rsidR="006E15B2" w:rsidRPr="006E15B2" w:rsidRDefault="006E15B2" w:rsidP="006E15B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E15B2">
              <w:rPr>
                <w:highlight w:val="yellow"/>
              </w:rPr>
              <w:t>24.707</w:t>
            </w:r>
            <w:r w:rsidRPr="006E15B2">
              <w:rPr>
                <w:highlight w:val="yellow"/>
              </w:rPr>
              <w:t>V</w:t>
            </w:r>
          </w:p>
        </w:tc>
      </w:tr>
      <w:tr w:rsidR="006E15B2" w:rsidRPr="00DD3F5F" w14:paraId="1BB023CC" w14:textId="77777777" w:rsidTr="0036420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C3479DD" w14:textId="77777777" w:rsidR="006E15B2" w:rsidRPr="00DD3F5F" w:rsidRDefault="006E15B2" w:rsidP="006E15B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3409E7" w14:textId="6BD30EFB" w:rsidR="006E15B2" w:rsidRPr="006E15B2" w:rsidRDefault="006E15B2" w:rsidP="006E15B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E15B2">
              <w:rPr>
                <w:highlight w:val="yellow"/>
              </w:rPr>
              <w:t>310.885</w:t>
            </w:r>
            <w:r w:rsidRPr="006E15B2">
              <w:rPr>
                <w:highlight w:val="yellow"/>
              </w:rPr>
              <w:t>mVAR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B6C84B6" w14:textId="6B654BF7" w:rsidR="006E15B2" w:rsidRPr="00CA3B21" w:rsidRDefault="006E15B2" w:rsidP="006E15B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E15B2">
              <w:rPr>
                <w:rFonts w:ascii="Verdana" w:hAnsi="Verdana"/>
                <w:noProof/>
                <w:sz w:val="20"/>
                <w:szCs w:val="20"/>
                <w:highlight w:val="yellow"/>
              </w:rPr>
              <w:t>9.883mA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D2C10E2" w14:textId="593E61B1" w:rsidR="006E15B2" w:rsidRPr="006E15B2" w:rsidRDefault="006E15B2" w:rsidP="006E15B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E15B2">
              <w:rPr>
                <w:highlight w:val="yellow"/>
              </w:rPr>
              <w:t>3.183k</w:t>
            </w:r>
            <w:r w:rsidRPr="006E15B2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094FA" w14:textId="5EEFA530" w:rsidR="006E15B2" w:rsidRPr="006E15B2" w:rsidRDefault="006E15B2" w:rsidP="006E15B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E15B2">
              <w:rPr>
                <w:highlight w:val="yellow"/>
              </w:rPr>
              <w:t>31.458</w:t>
            </w:r>
            <w:r w:rsidRPr="006E15B2">
              <w:rPr>
                <w:highlight w:val="yellow"/>
              </w:rPr>
              <w:t>V</w:t>
            </w:r>
          </w:p>
        </w:tc>
      </w:tr>
      <w:tr w:rsidR="006E15B2" w:rsidRPr="00DD3F5F" w14:paraId="76FDDBD1" w14:textId="77777777" w:rsidTr="0036420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F5A0EF1" w14:textId="77777777" w:rsidR="006E15B2" w:rsidRPr="00DD3F5F" w:rsidRDefault="006E15B2" w:rsidP="006E15B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FC187B" w14:textId="3DE3F178" w:rsidR="006E15B2" w:rsidRPr="006E15B2" w:rsidRDefault="006E15B2" w:rsidP="006E15B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E15B2">
              <w:rPr>
                <w:highlight w:val="yellow"/>
              </w:rPr>
              <w:t>395.307</w:t>
            </w:r>
            <w:r w:rsidRPr="006E15B2">
              <w:rPr>
                <w:highlight w:val="yellow"/>
              </w:rPr>
              <w:t>mVA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7E43F3DB" w14:textId="28203C0B" w:rsidR="006E15B2" w:rsidRPr="00CA3B21" w:rsidRDefault="006E15B2" w:rsidP="006E15B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E15B2">
              <w:rPr>
                <w:rFonts w:ascii="Verdana" w:hAnsi="Verdana"/>
                <w:noProof/>
                <w:sz w:val="20"/>
                <w:szCs w:val="20"/>
                <w:highlight w:val="yellow"/>
              </w:rPr>
              <w:t>9.883mA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FEF1C36" w14:textId="226DFD7D" w:rsidR="006E15B2" w:rsidRPr="006E15B2" w:rsidRDefault="006E15B2" w:rsidP="006E15B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E15B2">
              <w:rPr>
                <w:highlight w:val="yellow"/>
              </w:rPr>
              <w:t>4.047k</w:t>
            </w:r>
            <w:r w:rsidRPr="006E15B2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19FCA3" w14:textId="2AA10498" w:rsidR="006E15B2" w:rsidRPr="006E15B2" w:rsidRDefault="006E15B2" w:rsidP="006E15B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E15B2">
              <w:rPr>
                <w:highlight w:val="yellow"/>
              </w:rPr>
              <w:t>40.000</w:t>
            </w:r>
            <w:r w:rsidRPr="006E15B2">
              <w:rPr>
                <w:highlight w:val="yellow"/>
              </w:rPr>
              <w:t>V</w:t>
            </w:r>
          </w:p>
        </w:tc>
      </w:tr>
      <w:tr w:rsidR="006E15B2" w:rsidRPr="00DD3F5F" w14:paraId="08E3853A" w14:textId="77777777" w:rsidTr="00364201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E6E2A1" w14:textId="77777777" w:rsidR="006E15B2" w:rsidRPr="00DD3F5F" w:rsidRDefault="006E15B2" w:rsidP="006E15B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0FE26" w14:textId="29C9CEDC" w:rsidR="006E15B2" w:rsidRPr="006E15B2" w:rsidRDefault="006E15B2" w:rsidP="006E15B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E15B2">
              <w:rPr>
                <w:highlight w:val="yellow"/>
              </w:rPr>
              <w:t>51.854</w:t>
            </w: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472D279" w14:textId="77777777" w:rsidR="006E15B2" w:rsidRPr="00CA3B21" w:rsidRDefault="006E15B2" w:rsidP="006E15B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14011732" w14:textId="21780826" w:rsidR="006E15B2" w:rsidRPr="006E15B2" w:rsidRDefault="006E15B2" w:rsidP="006E15B2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E15B2">
              <w:rPr>
                <w:rFonts w:ascii="Verdana" w:hAnsi="Verdana"/>
                <w:noProof/>
                <w:sz w:val="20"/>
                <w:szCs w:val="20"/>
                <w:highlight w:val="yellow"/>
              </w:rPr>
              <w:t>0.618</w:t>
            </w:r>
          </w:p>
        </w:tc>
      </w:tr>
    </w:tbl>
    <w:p w14:paraId="3C4215C3" w14:textId="77777777" w:rsidR="007D0BFC" w:rsidRPr="007D0BFC" w:rsidRDefault="007D0BFC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D0BFC">
        <w:rPr>
          <w:rFonts w:ascii="Verdana" w:hAnsi="Verdana"/>
          <w:sz w:val="20"/>
          <w:szCs w:val="20"/>
        </w:rPr>
        <w:t>If the value of resistance were to decrease, the circuit phase angle will ______.</w:t>
      </w:r>
    </w:p>
    <w:p w14:paraId="4E49B447" w14:textId="77777777" w:rsidR="007D0BFC" w:rsidRPr="006E15B2" w:rsidRDefault="007D0BFC" w:rsidP="00863233">
      <w:pPr>
        <w:pStyle w:val="ListParagraph"/>
        <w:numPr>
          <w:ilvl w:val="0"/>
          <w:numId w:val="11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6E15B2">
        <w:rPr>
          <w:rFonts w:ascii="Verdana" w:hAnsi="Verdana"/>
          <w:sz w:val="20"/>
          <w:szCs w:val="20"/>
          <w:highlight w:val="yellow"/>
        </w:rPr>
        <w:t>increase</w:t>
      </w:r>
    </w:p>
    <w:p w14:paraId="7C95EAD8" w14:textId="77777777" w:rsidR="007D0BFC" w:rsidRPr="007D0BFC" w:rsidRDefault="007D0BFC" w:rsidP="00863233">
      <w:pPr>
        <w:pStyle w:val="ListParagraph"/>
        <w:numPr>
          <w:ilvl w:val="0"/>
          <w:numId w:val="11"/>
        </w:numPr>
        <w:spacing w:before="480"/>
        <w:rPr>
          <w:rFonts w:ascii="Verdana" w:hAnsi="Verdana"/>
          <w:sz w:val="20"/>
          <w:szCs w:val="20"/>
        </w:rPr>
      </w:pPr>
      <w:r w:rsidRPr="007D0BFC">
        <w:rPr>
          <w:rFonts w:ascii="Verdana" w:hAnsi="Verdana"/>
          <w:sz w:val="20"/>
          <w:szCs w:val="20"/>
        </w:rPr>
        <w:t>decrease</w:t>
      </w:r>
    </w:p>
    <w:p w14:paraId="1E5F659E" w14:textId="77777777" w:rsidR="007D0BFC" w:rsidRPr="007D0BFC" w:rsidRDefault="007D0BFC" w:rsidP="00863233">
      <w:pPr>
        <w:pStyle w:val="ListParagraph"/>
        <w:numPr>
          <w:ilvl w:val="0"/>
          <w:numId w:val="11"/>
        </w:numPr>
        <w:spacing w:before="480"/>
        <w:rPr>
          <w:rFonts w:ascii="Verdana" w:hAnsi="Verdana"/>
          <w:sz w:val="20"/>
          <w:szCs w:val="20"/>
        </w:rPr>
      </w:pPr>
      <w:r w:rsidRPr="007D0BFC">
        <w:rPr>
          <w:rFonts w:ascii="Verdana" w:hAnsi="Verdana"/>
          <w:sz w:val="20"/>
          <w:szCs w:val="20"/>
        </w:rPr>
        <w:t>stay the same</w:t>
      </w:r>
    </w:p>
    <w:p w14:paraId="03949C94" w14:textId="77777777" w:rsidR="007D0BFC" w:rsidRPr="007D0BFC" w:rsidRDefault="007D0BFC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D0BFC">
        <w:rPr>
          <w:rFonts w:ascii="Verdana" w:hAnsi="Verdana"/>
          <w:sz w:val="20"/>
          <w:szCs w:val="20"/>
        </w:rPr>
        <w:t>The phase relationship between current and voltage in a totally resistive AC circuit is:</w:t>
      </w:r>
    </w:p>
    <w:p w14:paraId="7747963B" w14:textId="77777777" w:rsidR="007D0BFC" w:rsidRPr="007D0BFC" w:rsidRDefault="007D0BFC" w:rsidP="00863233">
      <w:pPr>
        <w:pStyle w:val="ListParagraph"/>
        <w:numPr>
          <w:ilvl w:val="0"/>
          <w:numId w:val="12"/>
        </w:numPr>
        <w:spacing w:before="480"/>
        <w:rPr>
          <w:rFonts w:ascii="Verdana" w:hAnsi="Verdana"/>
          <w:sz w:val="20"/>
          <w:szCs w:val="20"/>
        </w:rPr>
      </w:pPr>
      <w:r w:rsidRPr="007D0BFC">
        <w:rPr>
          <w:rFonts w:ascii="Verdana" w:hAnsi="Verdana"/>
          <w:sz w:val="20"/>
          <w:szCs w:val="20"/>
        </w:rPr>
        <w:t>current will lead the voltage.</w:t>
      </w:r>
    </w:p>
    <w:p w14:paraId="105B45AE" w14:textId="77777777" w:rsidR="007D0BFC" w:rsidRPr="007D0BFC" w:rsidRDefault="007D0BFC" w:rsidP="00863233">
      <w:pPr>
        <w:pStyle w:val="ListParagraph"/>
        <w:numPr>
          <w:ilvl w:val="0"/>
          <w:numId w:val="12"/>
        </w:numPr>
        <w:spacing w:before="480"/>
        <w:rPr>
          <w:rFonts w:ascii="Verdana" w:hAnsi="Verdana"/>
          <w:sz w:val="20"/>
          <w:szCs w:val="20"/>
        </w:rPr>
      </w:pPr>
      <w:r w:rsidRPr="007D0BFC">
        <w:rPr>
          <w:rFonts w:ascii="Verdana" w:hAnsi="Verdana"/>
          <w:sz w:val="20"/>
          <w:szCs w:val="20"/>
        </w:rPr>
        <w:t>voltage will lead the current.</w:t>
      </w:r>
    </w:p>
    <w:p w14:paraId="188CDB96" w14:textId="77777777" w:rsidR="007D0BFC" w:rsidRPr="006E15B2" w:rsidRDefault="007D0BFC" w:rsidP="00863233">
      <w:pPr>
        <w:pStyle w:val="ListParagraph"/>
        <w:numPr>
          <w:ilvl w:val="0"/>
          <w:numId w:val="1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6E15B2">
        <w:rPr>
          <w:rFonts w:ascii="Verdana" w:hAnsi="Verdana"/>
          <w:sz w:val="20"/>
          <w:szCs w:val="20"/>
          <w:highlight w:val="yellow"/>
        </w:rPr>
        <w:t>voltage and current will be in phase.</w:t>
      </w:r>
    </w:p>
    <w:p w14:paraId="1E2EEB49" w14:textId="2E3BAB89" w:rsidR="00B86FD2" w:rsidRPr="00713304" w:rsidRDefault="00B86FD2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 xml:space="preserve">If the frequency applied to an RC </w:t>
      </w:r>
      <w:r w:rsidR="00364201">
        <w:rPr>
          <w:rFonts w:ascii="Verdana" w:hAnsi="Verdana"/>
          <w:sz w:val="20"/>
          <w:szCs w:val="20"/>
        </w:rPr>
        <w:t>series</w:t>
      </w:r>
      <w:r w:rsidRPr="00713304">
        <w:rPr>
          <w:rFonts w:ascii="Verdana" w:hAnsi="Verdana"/>
          <w:sz w:val="20"/>
          <w:szCs w:val="20"/>
        </w:rPr>
        <w:t xml:space="preserve"> circuit increases, the phase angle will _______.</w:t>
      </w:r>
    </w:p>
    <w:p w14:paraId="09051728" w14:textId="77777777" w:rsidR="00B86FD2" w:rsidRPr="00713304" w:rsidRDefault="00B86FD2" w:rsidP="00863233">
      <w:pPr>
        <w:pStyle w:val="ListParagraph"/>
        <w:numPr>
          <w:ilvl w:val="0"/>
          <w:numId w:val="18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decrease</w:t>
      </w:r>
    </w:p>
    <w:p w14:paraId="2355FF86" w14:textId="77777777" w:rsidR="00B86FD2" w:rsidRPr="0021700E" w:rsidRDefault="00B86FD2" w:rsidP="00863233">
      <w:pPr>
        <w:pStyle w:val="ListParagraph"/>
        <w:numPr>
          <w:ilvl w:val="0"/>
          <w:numId w:val="18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21700E">
        <w:rPr>
          <w:rFonts w:ascii="Verdana" w:hAnsi="Verdana"/>
          <w:sz w:val="20"/>
          <w:szCs w:val="20"/>
          <w:highlight w:val="yellow"/>
        </w:rPr>
        <w:t>Increase</w:t>
      </w:r>
    </w:p>
    <w:p w14:paraId="35386EAE" w14:textId="77777777" w:rsidR="00B86FD2" w:rsidRPr="00713304" w:rsidRDefault="00B86FD2" w:rsidP="00863233">
      <w:pPr>
        <w:pStyle w:val="ListParagraph"/>
        <w:numPr>
          <w:ilvl w:val="0"/>
          <w:numId w:val="18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Not change</w:t>
      </w:r>
    </w:p>
    <w:p w14:paraId="4002A824" w14:textId="7AC766F5" w:rsidR="00B86FD2" w:rsidRPr="00713304" w:rsidRDefault="00B86FD2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lastRenderedPageBreak/>
        <w:t xml:space="preserve">In a parallel RC </w:t>
      </w:r>
      <w:proofErr w:type="gramStart"/>
      <w:r w:rsidRPr="00713304">
        <w:rPr>
          <w:rFonts w:ascii="Verdana" w:hAnsi="Verdana"/>
          <w:sz w:val="20"/>
          <w:szCs w:val="20"/>
        </w:rPr>
        <w:t>circuit</w:t>
      </w:r>
      <w:proofErr w:type="gramEnd"/>
      <w:r w:rsidRPr="00713304">
        <w:rPr>
          <w:rFonts w:ascii="Verdana" w:hAnsi="Verdana"/>
          <w:sz w:val="20"/>
          <w:szCs w:val="20"/>
        </w:rPr>
        <w:t xml:space="preserve"> the voltage across the resistor is </w:t>
      </w:r>
    </w:p>
    <w:p w14:paraId="40F94CE9" w14:textId="2D7B76C0" w:rsidR="00B86FD2" w:rsidRPr="00713304" w:rsidRDefault="00B86FD2" w:rsidP="00863233">
      <w:pPr>
        <w:pStyle w:val="ListParagraph"/>
        <w:numPr>
          <w:ilvl w:val="0"/>
          <w:numId w:val="19"/>
        </w:numPr>
        <w:spacing w:before="480"/>
        <w:rPr>
          <w:rFonts w:ascii="Verdana" w:hAnsi="Verdana"/>
          <w:sz w:val="20"/>
          <w:szCs w:val="20"/>
        </w:rPr>
      </w:pPr>
      <w:bookmarkStart w:id="0" w:name="_Hlk522267029"/>
      <w:r w:rsidRPr="00713304">
        <w:rPr>
          <w:rFonts w:ascii="Verdana" w:hAnsi="Verdana"/>
          <w:sz w:val="20"/>
          <w:szCs w:val="20"/>
        </w:rPr>
        <w:t xml:space="preserve">in phase with the </w:t>
      </w:r>
      <w:r w:rsidR="0021700E">
        <w:rPr>
          <w:rFonts w:ascii="Verdana" w:hAnsi="Verdana"/>
          <w:sz w:val="20"/>
          <w:szCs w:val="20"/>
        </w:rPr>
        <w:t>capacitor current</w:t>
      </w:r>
    </w:p>
    <w:p w14:paraId="37086CB3" w14:textId="77777777" w:rsidR="00B86FD2" w:rsidRPr="00713304" w:rsidRDefault="00B86FD2" w:rsidP="00863233">
      <w:pPr>
        <w:pStyle w:val="ListParagraph"/>
        <w:numPr>
          <w:ilvl w:val="0"/>
          <w:numId w:val="19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Lagging the source voltage by up to 90</w:t>
      </w:r>
      <w:r w:rsidRPr="00713304">
        <w:rPr>
          <w:rFonts w:ascii="Verdana" w:hAnsi="Verdana"/>
          <w:sz w:val="20"/>
          <w:szCs w:val="20"/>
        </w:rPr>
        <w:sym w:font="Symbol" w:char="F0B0"/>
      </w:r>
    </w:p>
    <w:p w14:paraId="593ED1A3" w14:textId="526A4381" w:rsidR="00B86FD2" w:rsidRPr="0021700E" w:rsidRDefault="00B86FD2" w:rsidP="00863233">
      <w:pPr>
        <w:pStyle w:val="ListParagraph"/>
        <w:numPr>
          <w:ilvl w:val="0"/>
          <w:numId w:val="19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21700E">
        <w:rPr>
          <w:rFonts w:ascii="Verdana" w:hAnsi="Verdana"/>
          <w:sz w:val="20"/>
          <w:szCs w:val="20"/>
          <w:highlight w:val="yellow"/>
        </w:rPr>
        <w:t>In phase with the current</w:t>
      </w:r>
      <w:r w:rsidR="0021700E" w:rsidRPr="0021700E">
        <w:rPr>
          <w:rFonts w:ascii="Verdana" w:hAnsi="Verdana"/>
          <w:sz w:val="20"/>
          <w:szCs w:val="20"/>
          <w:highlight w:val="yellow"/>
        </w:rPr>
        <w:t xml:space="preserve"> thru the resistor</w:t>
      </w:r>
    </w:p>
    <w:p w14:paraId="59FD4669" w14:textId="77777777" w:rsidR="00B86FD2" w:rsidRPr="00713304" w:rsidRDefault="00B86FD2" w:rsidP="00863233">
      <w:pPr>
        <w:pStyle w:val="ListParagraph"/>
        <w:numPr>
          <w:ilvl w:val="0"/>
          <w:numId w:val="19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Lagging the current by up to 90</w:t>
      </w:r>
      <w:r w:rsidRPr="00713304">
        <w:rPr>
          <w:rFonts w:ascii="Verdana" w:hAnsi="Verdana"/>
          <w:sz w:val="20"/>
          <w:szCs w:val="20"/>
        </w:rPr>
        <w:sym w:font="Symbol" w:char="F0B0"/>
      </w:r>
    </w:p>
    <w:bookmarkEnd w:id="0"/>
    <w:p w14:paraId="12E61915" w14:textId="7F3CAB1A" w:rsidR="00B86FD2" w:rsidRPr="00713304" w:rsidRDefault="00B86FD2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A certain AC parallel circuit consists of resistances only, no indu</w:t>
      </w:r>
      <w:r w:rsidR="00863233">
        <w:rPr>
          <w:rFonts w:ascii="Verdana" w:hAnsi="Verdana"/>
          <w:sz w:val="20"/>
          <w:szCs w:val="20"/>
        </w:rPr>
        <w:t xml:space="preserve">ctive or capacitive reactance. </w:t>
      </w:r>
      <w:r w:rsidRPr="00713304">
        <w:rPr>
          <w:rFonts w:ascii="Verdana" w:hAnsi="Verdana"/>
          <w:sz w:val="20"/>
          <w:szCs w:val="20"/>
        </w:rPr>
        <w:t>The circuit watts will be equal to the circuit _______.</w:t>
      </w:r>
    </w:p>
    <w:p w14:paraId="205CF18E" w14:textId="77777777" w:rsidR="00B86FD2" w:rsidRPr="00713304" w:rsidRDefault="00B86FD2" w:rsidP="00863233">
      <w:pPr>
        <w:pStyle w:val="ListParagraph"/>
        <w:numPr>
          <w:ilvl w:val="0"/>
          <w:numId w:val="20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VARs</w:t>
      </w:r>
    </w:p>
    <w:p w14:paraId="28AB8D88" w14:textId="77777777" w:rsidR="00B86FD2" w:rsidRPr="0021700E" w:rsidRDefault="00B86FD2" w:rsidP="00863233">
      <w:pPr>
        <w:pStyle w:val="ListParagraph"/>
        <w:numPr>
          <w:ilvl w:val="0"/>
          <w:numId w:val="20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21700E">
        <w:rPr>
          <w:rFonts w:ascii="Verdana" w:hAnsi="Verdana"/>
          <w:sz w:val="20"/>
          <w:szCs w:val="20"/>
          <w:highlight w:val="yellow"/>
        </w:rPr>
        <w:t>volt-amps</w:t>
      </w:r>
    </w:p>
    <w:p w14:paraId="5861760B" w14:textId="77777777" w:rsidR="00B86FD2" w:rsidRPr="00713304" w:rsidRDefault="00B86FD2" w:rsidP="00863233">
      <w:pPr>
        <w:pStyle w:val="ListParagraph"/>
        <w:numPr>
          <w:ilvl w:val="0"/>
          <w:numId w:val="20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power factor</w:t>
      </w:r>
    </w:p>
    <w:p w14:paraId="632DAC87" w14:textId="77777777" w:rsidR="00B86FD2" w:rsidRPr="00713304" w:rsidRDefault="00B86FD2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What is the phase angle in an inductive circuit that has a reactive power of 10kVARs and a true power of 10kW?</w:t>
      </w:r>
    </w:p>
    <w:p w14:paraId="6A40B153" w14:textId="77777777" w:rsidR="00B86FD2" w:rsidRPr="00713304" w:rsidRDefault="00B86FD2" w:rsidP="00863233">
      <w:pPr>
        <w:pStyle w:val="ListParagraph"/>
        <w:numPr>
          <w:ilvl w:val="0"/>
          <w:numId w:val="21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0</w:t>
      </w:r>
      <w:r w:rsidRPr="00713304">
        <w:rPr>
          <w:rFonts w:ascii="Verdana" w:hAnsi="Verdana"/>
          <w:sz w:val="20"/>
          <w:szCs w:val="20"/>
        </w:rPr>
        <w:sym w:font="Symbol" w:char="F0B0"/>
      </w:r>
    </w:p>
    <w:p w14:paraId="4EDFA7C6" w14:textId="77777777" w:rsidR="00B86FD2" w:rsidRPr="00713304" w:rsidRDefault="00B86FD2" w:rsidP="00863233">
      <w:pPr>
        <w:pStyle w:val="ListParagraph"/>
        <w:numPr>
          <w:ilvl w:val="0"/>
          <w:numId w:val="21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90</w:t>
      </w:r>
      <w:r w:rsidRPr="00713304">
        <w:rPr>
          <w:rFonts w:ascii="Verdana" w:hAnsi="Verdana"/>
          <w:sz w:val="20"/>
          <w:szCs w:val="20"/>
        </w:rPr>
        <w:sym w:font="Symbol" w:char="F0B0"/>
      </w:r>
    </w:p>
    <w:p w14:paraId="753442F9" w14:textId="77777777" w:rsidR="00B86FD2" w:rsidRPr="00AF591D" w:rsidRDefault="00B86FD2" w:rsidP="00863233">
      <w:pPr>
        <w:pStyle w:val="ListParagraph"/>
        <w:numPr>
          <w:ilvl w:val="0"/>
          <w:numId w:val="21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AF591D">
        <w:rPr>
          <w:rFonts w:ascii="Verdana" w:hAnsi="Verdana"/>
          <w:sz w:val="20"/>
          <w:szCs w:val="20"/>
          <w:highlight w:val="yellow"/>
        </w:rPr>
        <w:t>45</w:t>
      </w:r>
      <w:r w:rsidRPr="00AF591D">
        <w:rPr>
          <w:rFonts w:ascii="Verdana" w:hAnsi="Verdana"/>
          <w:sz w:val="20"/>
          <w:szCs w:val="20"/>
          <w:highlight w:val="yellow"/>
        </w:rPr>
        <w:sym w:font="Symbol" w:char="F0B0"/>
      </w:r>
    </w:p>
    <w:p w14:paraId="4CA1CC0E" w14:textId="77777777" w:rsidR="00B86FD2" w:rsidRPr="00713304" w:rsidRDefault="00B86FD2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An AC circuit power factor is 100%. This indicates that the circuit phase angle is ______.</w:t>
      </w:r>
    </w:p>
    <w:p w14:paraId="761E18AA" w14:textId="77777777" w:rsidR="00B86FD2" w:rsidRPr="00713304" w:rsidRDefault="00B86FD2" w:rsidP="00863233">
      <w:pPr>
        <w:pStyle w:val="ListParagraph"/>
        <w:numPr>
          <w:ilvl w:val="0"/>
          <w:numId w:val="22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90</w:t>
      </w:r>
      <w:r w:rsidRPr="00713304">
        <w:rPr>
          <w:rFonts w:ascii="Verdana" w:hAnsi="Verdana"/>
          <w:sz w:val="20"/>
          <w:szCs w:val="20"/>
        </w:rPr>
        <w:sym w:font="Symbol" w:char="F0B0"/>
      </w:r>
    </w:p>
    <w:p w14:paraId="7BA51AF4" w14:textId="77777777" w:rsidR="00B86FD2" w:rsidRPr="00713304" w:rsidRDefault="00B86FD2" w:rsidP="00863233">
      <w:pPr>
        <w:pStyle w:val="ListParagraph"/>
        <w:numPr>
          <w:ilvl w:val="0"/>
          <w:numId w:val="22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45</w:t>
      </w:r>
      <w:r w:rsidRPr="00713304">
        <w:rPr>
          <w:rFonts w:ascii="Verdana" w:hAnsi="Verdana"/>
          <w:sz w:val="20"/>
          <w:szCs w:val="20"/>
        </w:rPr>
        <w:sym w:font="Symbol" w:char="F0B0"/>
      </w:r>
    </w:p>
    <w:p w14:paraId="080803BF" w14:textId="77777777" w:rsidR="00B86FD2" w:rsidRPr="00713304" w:rsidRDefault="00B86FD2" w:rsidP="00863233">
      <w:pPr>
        <w:pStyle w:val="ListParagraph"/>
        <w:numPr>
          <w:ilvl w:val="0"/>
          <w:numId w:val="22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180</w:t>
      </w:r>
      <w:r w:rsidRPr="00713304">
        <w:rPr>
          <w:rFonts w:ascii="Verdana" w:hAnsi="Verdana"/>
          <w:sz w:val="20"/>
          <w:szCs w:val="20"/>
        </w:rPr>
        <w:sym w:font="Symbol" w:char="F0B0"/>
      </w:r>
    </w:p>
    <w:p w14:paraId="368468AA" w14:textId="77777777" w:rsidR="00B86FD2" w:rsidRPr="00AF591D" w:rsidRDefault="00B86FD2" w:rsidP="00863233">
      <w:pPr>
        <w:pStyle w:val="ListParagraph"/>
        <w:numPr>
          <w:ilvl w:val="0"/>
          <w:numId w:val="2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AF591D">
        <w:rPr>
          <w:rFonts w:ascii="Verdana" w:hAnsi="Verdana"/>
          <w:sz w:val="20"/>
          <w:szCs w:val="20"/>
          <w:highlight w:val="yellow"/>
        </w:rPr>
        <w:t>0</w:t>
      </w:r>
      <w:r w:rsidRPr="00AF591D">
        <w:rPr>
          <w:rFonts w:ascii="Verdana" w:hAnsi="Verdana"/>
          <w:sz w:val="20"/>
          <w:szCs w:val="20"/>
          <w:highlight w:val="yellow"/>
        </w:rPr>
        <w:sym w:font="Symbol" w:char="F0B0"/>
      </w:r>
    </w:p>
    <w:p w14:paraId="4E703624" w14:textId="77777777" w:rsidR="00B86FD2" w:rsidRPr="00713304" w:rsidRDefault="00B86FD2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When the frequency is increased, the total current of a parallel RL circuit ______.</w:t>
      </w:r>
    </w:p>
    <w:p w14:paraId="41D9F1AC" w14:textId="77777777" w:rsidR="00B86FD2" w:rsidRPr="00713304" w:rsidRDefault="00B86FD2" w:rsidP="00863233">
      <w:pPr>
        <w:pStyle w:val="ListParagraph"/>
        <w:numPr>
          <w:ilvl w:val="0"/>
          <w:numId w:val="23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increases</w:t>
      </w:r>
    </w:p>
    <w:p w14:paraId="61193138" w14:textId="77777777" w:rsidR="00B86FD2" w:rsidRPr="00AF591D" w:rsidRDefault="00B86FD2" w:rsidP="00863233">
      <w:pPr>
        <w:pStyle w:val="ListParagraph"/>
        <w:numPr>
          <w:ilvl w:val="0"/>
          <w:numId w:val="23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AF591D">
        <w:rPr>
          <w:rFonts w:ascii="Verdana" w:hAnsi="Verdana"/>
          <w:sz w:val="20"/>
          <w:szCs w:val="20"/>
          <w:highlight w:val="yellow"/>
        </w:rPr>
        <w:t>decreases</w:t>
      </w:r>
    </w:p>
    <w:p w14:paraId="1E82141A" w14:textId="77777777" w:rsidR="00B86FD2" w:rsidRPr="00713304" w:rsidRDefault="00B86FD2" w:rsidP="00863233">
      <w:pPr>
        <w:pStyle w:val="ListParagraph"/>
        <w:numPr>
          <w:ilvl w:val="0"/>
          <w:numId w:val="23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remains the same</w:t>
      </w:r>
    </w:p>
    <w:p w14:paraId="51FD40C4" w14:textId="42BC0EE1" w:rsidR="00B86FD2" w:rsidRPr="00713304" w:rsidRDefault="00B86FD2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 xml:space="preserve">A certain AC parallel circuit </w:t>
      </w:r>
      <w:r w:rsidR="00364201">
        <w:rPr>
          <w:rFonts w:ascii="Verdana" w:hAnsi="Verdana"/>
          <w:sz w:val="20"/>
          <w:szCs w:val="20"/>
        </w:rPr>
        <w:t xml:space="preserve">draws 50 amps from the source. </w:t>
      </w:r>
      <w:r w:rsidRPr="00713304">
        <w:rPr>
          <w:rFonts w:ascii="Verdana" w:hAnsi="Verdana"/>
          <w:sz w:val="20"/>
          <w:szCs w:val="20"/>
        </w:rPr>
        <w:t>The amount of resistive current flowing is 40 amps.  This circuit</w:t>
      </w:r>
      <w:r w:rsidR="00364201">
        <w:rPr>
          <w:rFonts w:ascii="Verdana" w:hAnsi="Verdana"/>
          <w:sz w:val="20"/>
          <w:szCs w:val="20"/>
        </w:rPr>
        <w:t xml:space="preserve"> has a power factor of ______.</w:t>
      </w:r>
    </w:p>
    <w:p w14:paraId="7BAA73A5" w14:textId="77777777" w:rsidR="00B86FD2" w:rsidRPr="00713304" w:rsidRDefault="00B86FD2" w:rsidP="00863233">
      <w:pPr>
        <w:pStyle w:val="ListParagraph"/>
        <w:numPr>
          <w:ilvl w:val="0"/>
          <w:numId w:val="24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125%</w:t>
      </w:r>
    </w:p>
    <w:p w14:paraId="552375FA" w14:textId="77777777" w:rsidR="00B86FD2" w:rsidRPr="00713304" w:rsidRDefault="00B86FD2" w:rsidP="00863233">
      <w:pPr>
        <w:pStyle w:val="ListParagraph"/>
        <w:numPr>
          <w:ilvl w:val="0"/>
          <w:numId w:val="24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75%</w:t>
      </w:r>
    </w:p>
    <w:p w14:paraId="4C71ED88" w14:textId="77777777" w:rsidR="00B86FD2" w:rsidRPr="00713304" w:rsidRDefault="00B86FD2" w:rsidP="00863233">
      <w:pPr>
        <w:pStyle w:val="ListParagraph"/>
        <w:numPr>
          <w:ilvl w:val="0"/>
          <w:numId w:val="24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100%</w:t>
      </w:r>
    </w:p>
    <w:p w14:paraId="49B261F5" w14:textId="77777777" w:rsidR="00B86FD2" w:rsidRPr="00AF591D" w:rsidRDefault="00B86FD2" w:rsidP="00863233">
      <w:pPr>
        <w:pStyle w:val="ListParagraph"/>
        <w:numPr>
          <w:ilvl w:val="0"/>
          <w:numId w:val="24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AF591D">
        <w:rPr>
          <w:rFonts w:ascii="Verdana" w:hAnsi="Verdana"/>
          <w:sz w:val="20"/>
          <w:szCs w:val="20"/>
          <w:highlight w:val="yellow"/>
        </w:rPr>
        <w:t>80%</w:t>
      </w:r>
    </w:p>
    <w:p w14:paraId="4561E754" w14:textId="77777777" w:rsidR="00B86FD2" w:rsidRPr="00713304" w:rsidRDefault="00B86FD2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A certain AC circuit dissipates 100W.  The circuit is supplied with 125VA.  What is the power factor?</w:t>
      </w:r>
    </w:p>
    <w:p w14:paraId="57F46DF0" w14:textId="77777777" w:rsidR="00B86FD2" w:rsidRPr="00713304" w:rsidRDefault="00B86FD2" w:rsidP="00863233">
      <w:pPr>
        <w:pStyle w:val="ListParagraph"/>
        <w:numPr>
          <w:ilvl w:val="0"/>
          <w:numId w:val="25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125%</w:t>
      </w:r>
    </w:p>
    <w:p w14:paraId="572A63A8" w14:textId="77777777" w:rsidR="00B86FD2" w:rsidRPr="00AF591D" w:rsidRDefault="00B86FD2" w:rsidP="00863233">
      <w:pPr>
        <w:pStyle w:val="ListParagraph"/>
        <w:numPr>
          <w:ilvl w:val="0"/>
          <w:numId w:val="25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AF591D">
        <w:rPr>
          <w:rFonts w:ascii="Verdana" w:hAnsi="Verdana"/>
          <w:sz w:val="20"/>
          <w:szCs w:val="20"/>
          <w:highlight w:val="yellow"/>
        </w:rPr>
        <w:t>80%</w:t>
      </w:r>
    </w:p>
    <w:p w14:paraId="103E0B36" w14:textId="77777777" w:rsidR="00B86FD2" w:rsidRPr="00713304" w:rsidRDefault="00B86FD2" w:rsidP="00863233">
      <w:pPr>
        <w:pStyle w:val="ListParagraph"/>
        <w:numPr>
          <w:ilvl w:val="0"/>
          <w:numId w:val="25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75%</w:t>
      </w:r>
    </w:p>
    <w:p w14:paraId="3740CEAA" w14:textId="77777777" w:rsidR="00B86FD2" w:rsidRPr="00713304" w:rsidRDefault="00B86FD2" w:rsidP="00863233">
      <w:pPr>
        <w:pStyle w:val="ListParagraph"/>
        <w:numPr>
          <w:ilvl w:val="0"/>
          <w:numId w:val="25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100%</w:t>
      </w:r>
    </w:p>
    <w:p w14:paraId="28556064" w14:textId="21A05F54" w:rsidR="00364201" w:rsidRPr="00713304" w:rsidRDefault="00364201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certain RC circuit has </w:t>
      </w:r>
      <w:r w:rsidR="00863233">
        <w:rPr>
          <w:rFonts w:ascii="Verdana" w:hAnsi="Verdana"/>
          <w:sz w:val="20"/>
          <w:szCs w:val="20"/>
        </w:rPr>
        <w:t>its</w:t>
      </w:r>
      <w:r>
        <w:rPr>
          <w:rFonts w:ascii="Verdana" w:hAnsi="Verdana"/>
          <w:sz w:val="20"/>
          <w:szCs w:val="20"/>
        </w:rPr>
        <w:t xml:space="preserve"> capacitance doubled. </w:t>
      </w:r>
      <w:r w:rsidRPr="00713304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>reactance of this circuit shall</w:t>
      </w:r>
      <w:r w:rsidRPr="00713304">
        <w:rPr>
          <w:rFonts w:ascii="Verdana" w:hAnsi="Verdana"/>
          <w:sz w:val="20"/>
          <w:szCs w:val="20"/>
        </w:rPr>
        <w:t>?</w:t>
      </w:r>
    </w:p>
    <w:p w14:paraId="6E5FA023" w14:textId="6196C031" w:rsidR="00364201" w:rsidRPr="00713304" w:rsidRDefault="00364201" w:rsidP="00863233">
      <w:pPr>
        <w:pStyle w:val="ListParagraph"/>
        <w:numPr>
          <w:ilvl w:val="0"/>
          <w:numId w:val="31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double</w:t>
      </w:r>
    </w:p>
    <w:p w14:paraId="658F4750" w14:textId="1FDA913D" w:rsidR="00364201" w:rsidRPr="00713304" w:rsidRDefault="00364201" w:rsidP="00863233">
      <w:pPr>
        <w:pStyle w:val="ListParagraph"/>
        <w:numPr>
          <w:ilvl w:val="0"/>
          <w:numId w:val="31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triple</w:t>
      </w:r>
    </w:p>
    <w:p w14:paraId="44AFB7C8" w14:textId="0D030051" w:rsidR="00364201" w:rsidRPr="00AF591D" w:rsidRDefault="00364201" w:rsidP="00863233">
      <w:pPr>
        <w:pStyle w:val="ListParagraph"/>
        <w:numPr>
          <w:ilvl w:val="0"/>
          <w:numId w:val="31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AF591D">
        <w:rPr>
          <w:rFonts w:ascii="Verdana" w:hAnsi="Verdana"/>
          <w:sz w:val="20"/>
          <w:szCs w:val="20"/>
          <w:highlight w:val="yellow"/>
        </w:rPr>
        <w:t>be halved</w:t>
      </w:r>
    </w:p>
    <w:p w14:paraId="242A46D4" w14:textId="05E480A7" w:rsidR="00364201" w:rsidRPr="00713304" w:rsidRDefault="00364201" w:rsidP="00863233">
      <w:pPr>
        <w:pStyle w:val="ListParagraph"/>
        <w:numPr>
          <w:ilvl w:val="0"/>
          <w:numId w:val="31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remain the same</w:t>
      </w:r>
    </w:p>
    <w:p w14:paraId="7CFAC62F" w14:textId="14DE9207" w:rsidR="00364201" w:rsidRPr="00713304" w:rsidRDefault="00364201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capacitor is made of two dielectrics separated by a metal plate.</w:t>
      </w:r>
    </w:p>
    <w:p w14:paraId="3B9206C4" w14:textId="3C582273" w:rsidR="00364201" w:rsidRPr="00713304" w:rsidRDefault="00364201" w:rsidP="00863233">
      <w:pPr>
        <w:pStyle w:val="ListParagraph"/>
        <w:numPr>
          <w:ilvl w:val="0"/>
          <w:numId w:val="32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6C1A5342" w14:textId="2F3D1E90" w:rsidR="00364201" w:rsidRPr="00AF591D" w:rsidRDefault="00364201" w:rsidP="00863233">
      <w:pPr>
        <w:pStyle w:val="ListParagraph"/>
        <w:numPr>
          <w:ilvl w:val="0"/>
          <w:numId w:val="3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AF591D">
        <w:rPr>
          <w:rFonts w:ascii="Verdana" w:hAnsi="Verdana"/>
          <w:sz w:val="20"/>
          <w:szCs w:val="20"/>
          <w:highlight w:val="yellow"/>
        </w:rPr>
        <w:t>False</w:t>
      </w:r>
    </w:p>
    <w:p w14:paraId="0D06FCD1" w14:textId="77777777" w:rsidR="007C62FC" w:rsidRPr="00181AFC" w:rsidRDefault="007C62FC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A capacitor resists changes in:</w:t>
      </w:r>
    </w:p>
    <w:p w14:paraId="601D94EC" w14:textId="77777777" w:rsidR="007C62FC" w:rsidRPr="00181AFC" w:rsidRDefault="007C62FC" w:rsidP="00863233">
      <w:pPr>
        <w:pStyle w:val="ListParagraph"/>
        <w:numPr>
          <w:ilvl w:val="1"/>
          <w:numId w:val="32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Reactance</w:t>
      </w:r>
    </w:p>
    <w:p w14:paraId="69E70802" w14:textId="77777777" w:rsidR="007C62FC" w:rsidRPr="00AF591D" w:rsidRDefault="007C62FC" w:rsidP="00863233">
      <w:pPr>
        <w:pStyle w:val="ListParagraph"/>
        <w:numPr>
          <w:ilvl w:val="1"/>
          <w:numId w:val="3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AF591D">
        <w:rPr>
          <w:rFonts w:ascii="Verdana" w:hAnsi="Verdana"/>
          <w:sz w:val="20"/>
          <w:szCs w:val="20"/>
          <w:highlight w:val="yellow"/>
        </w:rPr>
        <w:t>Voltage</w:t>
      </w:r>
    </w:p>
    <w:p w14:paraId="5F2B329B" w14:textId="77777777" w:rsidR="007C62FC" w:rsidRPr="00181AFC" w:rsidRDefault="007C62FC" w:rsidP="00863233">
      <w:pPr>
        <w:pStyle w:val="ListParagraph"/>
        <w:numPr>
          <w:ilvl w:val="1"/>
          <w:numId w:val="32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Current</w:t>
      </w:r>
    </w:p>
    <w:p w14:paraId="457B440A" w14:textId="42CA9ED4" w:rsidR="009774EE" w:rsidRDefault="009774E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4D68EFAC" w14:textId="4DBF6D07" w:rsidR="009774EE" w:rsidRPr="007D0BFC" w:rsidRDefault="009774EE" w:rsidP="009774EE">
      <w:pPr>
        <w:spacing w:before="120" w:after="0"/>
        <w:rPr>
          <w:rFonts w:ascii="Verdana" w:hAnsi="Verdana"/>
          <w:sz w:val="20"/>
          <w:szCs w:val="20"/>
          <w:u w:val="single"/>
        </w:rPr>
      </w:pPr>
      <w:r w:rsidRPr="007D0BFC">
        <w:rPr>
          <w:rFonts w:ascii="Verdana" w:hAnsi="Verdana"/>
          <w:sz w:val="20"/>
          <w:szCs w:val="20"/>
          <w:u w:val="single"/>
        </w:rPr>
        <w:lastRenderedPageBreak/>
        <w:t>R</w:t>
      </w:r>
      <w:r>
        <w:rPr>
          <w:rFonts w:ascii="Verdana" w:hAnsi="Verdana"/>
          <w:sz w:val="20"/>
          <w:szCs w:val="20"/>
          <w:u w:val="single"/>
        </w:rPr>
        <w:t>LC</w:t>
      </w:r>
      <w:r w:rsidRPr="007D0BFC">
        <w:rPr>
          <w:rFonts w:ascii="Verdana" w:hAnsi="Verdana"/>
          <w:sz w:val="20"/>
          <w:szCs w:val="20"/>
          <w:u w:val="single"/>
        </w:rPr>
        <w:t xml:space="preserve"> Circuits</w:t>
      </w:r>
    </w:p>
    <w:p w14:paraId="30D7C65A" w14:textId="02EF08DE" w:rsidR="009774EE" w:rsidRPr="006C5DB4" w:rsidRDefault="009774EE" w:rsidP="009774EE">
      <w:pPr>
        <w:tabs>
          <w:tab w:val="left" w:pos="2026"/>
        </w:tabs>
        <w:spacing w:before="240"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60E12AFB" w14:textId="77777777" w:rsidR="009774EE" w:rsidRDefault="009774EE" w:rsidP="009774EE">
      <w:pPr>
        <w:spacing w:after="0"/>
        <w:ind w:left="360"/>
        <w:jc w:val="center"/>
        <w:rPr>
          <w:rFonts w:ascii="Verdana" w:hAnsi="Verdana"/>
          <w:sz w:val="20"/>
          <w:szCs w:val="20"/>
        </w:rPr>
      </w:pPr>
      <w:r w:rsidRPr="009C693C">
        <w:rPr>
          <w:noProof/>
        </w:rPr>
        <w:drawing>
          <wp:inline distT="0" distB="0" distL="0" distR="0" wp14:anchorId="47594992" wp14:editId="47682F65">
            <wp:extent cx="2926080" cy="7498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7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AD98B" w14:textId="460713A7" w:rsidR="009774EE" w:rsidRPr="00207F25" w:rsidRDefault="009774EE" w:rsidP="009774EE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=15V, f=2kHz,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=580Ω,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=450mH,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9774EE" w:rsidRPr="00DD3F5F" w14:paraId="0A2FBCDF" w14:textId="77777777" w:rsidTr="009774EE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1B874BA" w14:textId="77777777" w:rsidR="009774EE" w:rsidRPr="00DD3F5F" w:rsidRDefault="009774EE" w:rsidP="009774EE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62C522" w14:textId="77777777" w:rsidR="009774EE" w:rsidRPr="00DD3F5F" w:rsidRDefault="009774EE" w:rsidP="009774EE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343180B8" w14:textId="77777777" w:rsidR="009774EE" w:rsidRPr="00DD3F5F" w:rsidRDefault="009774EE" w:rsidP="009774EE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A23E4BD" w14:textId="77777777" w:rsidR="009774EE" w:rsidRPr="00DD3F5F" w:rsidRDefault="009774EE" w:rsidP="009774EE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0B14F3" w14:textId="77777777" w:rsidR="009774EE" w:rsidRPr="00DD3F5F" w:rsidRDefault="009774EE" w:rsidP="009774EE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5F516C" w:rsidRPr="00DD3F5F" w14:paraId="2A1C62D2" w14:textId="77777777" w:rsidTr="009774E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46D5D99" w14:textId="77777777" w:rsidR="005F516C" w:rsidRPr="00DD3F5F" w:rsidRDefault="005F516C" w:rsidP="005F516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ACA553" w14:textId="00A526B6" w:rsidR="005F516C" w:rsidRPr="005F516C" w:rsidRDefault="005F516C" w:rsidP="005F516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F516C">
              <w:rPr>
                <w:highlight w:val="yellow"/>
              </w:rPr>
              <w:t>387.931</w:t>
            </w:r>
            <w:r w:rsidRPr="005F516C">
              <w:rPr>
                <w:highlight w:val="yellow"/>
              </w:rPr>
              <w:t>mW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44F4CD3" w14:textId="037BDC32" w:rsidR="005F516C" w:rsidRPr="005F516C" w:rsidRDefault="005F516C" w:rsidP="005F516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F516C">
              <w:rPr>
                <w:highlight w:val="yellow"/>
              </w:rPr>
              <w:t>25.862</w:t>
            </w:r>
            <w:r w:rsidRPr="005F516C">
              <w:rPr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143152B" w14:textId="2A132204" w:rsidR="005F516C" w:rsidRPr="005F516C" w:rsidRDefault="005F516C" w:rsidP="005F516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F516C">
              <w:rPr>
                <w:highlight w:val="yellow"/>
              </w:rPr>
              <w:t>580</w:t>
            </w:r>
            <w:r w:rsidRPr="005F516C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8FD647" w14:textId="3EDC418F" w:rsidR="005F516C" w:rsidRPr="00CA3B21" w:rsidRDefault="005F516C" w:rsidP="005F516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15V</w:t>
            </w:r>
          </w:p>
        </w:tc>
      </w:tr>
      <w:tr w:rsidR="005F516C" w:rsidRPr="00DD3F5F" w14:paraId="506391A9" w14:textId="77777777" w:rsidTr="009774E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E07E40A" w14:textId="77777777" w:rsidR="005F516C" w:rsidRDefault="005F516C" w:rsidP="005F516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40DA1" w14:textId="7360226D" w:rsidR="005F516C" w:rsidRPr="005F516C" w:rsidRDefault="005F516C" w:rsidP="005F516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F516C">
              <w:rPr>
                <w:highlight w:val="yellow"/>
              </w:rPr>
              <w:t>39.789</w:t>
            </w:r>
            <w:r w:rsidRPr="005F516C">
              <w:rPr>
                <w:highlight w:val="yellow"/>
              </w:rPr>
              <w:t>mVAR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0F4BA398" w14:textId="437B2218" w:rsidR="005F516C" w:rsidRPr="005F516C" w:rsidRDefault="005F516C" w:rsidP="005F516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F516C">
              <w:rPr>
                <w:highlight w:val="yellow"/>
              </w:rPr>
              <w:t>2.653</w:t>
            </w:r>
            <w:r w:rsidRPr="005F516C">
              <w:rPr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3CFCA58" w14:textId="7471B052" w:rsidR="005F516C" w:rsidRPr="005F516C" w:rsidRDefault="005F516C" w:rsidP="005F516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F516C">
              <w:rPr>
                <w:highlight w:val="yellow"/>
              </w:rPr>
              <w:t>5.655</w:t>
            </w:r>
            <w:r w:rsidRPr="005F516C">
              <w:rPr>
                <w:highlight w:val="yellow"/>
              </w:rPr>
              <w:t>k</w:t>
            </w:r>
            <w:r w:rsidRPr="005F516C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280CA" w14:textId="781F9326" w:rsidR="005F516C" w:rsidRPr="00CA3B21" w:rsidRDefault="005F516C" w:rsidP="005F516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15V</w:t>
            </w:r>
          </w:p>
        </w:tc>
      </w:tr>
      <w:tr w:rsidR="005F516C" w:rsidRPr="00DD3F5F" w14:paraId="042372C1" w14:textId="77777777" w:rsidTr="009774E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6D7D6CA" w14:textId="77777777" w:rsidR="005F516C" w:rsidRPr="00DD3F5F" w:rsidRDefault="005F516C" w:rsidP="005F516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57C76A" w14:textId="4B961E9C" w:rsidR="005F516C" w:rsidRPr="005F516C" w:rsidRDefault="005F516C" w:rsidP="005F516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F516C">
              <w:rPr>
                <w:highlight w:val="yellow"/>
              </w:rPr>
              <w:t>5.655</w:t>
            </w:r>
            <w:r w:rsidRPr="005F516C">
              <w:rPr>
                <w:highlight w:val="yellow"/>
              </w:rPr>
              <w:t>mVAR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F8A2B03" w14:textId="222E62DE" w:rsidR="005F516C" w:rsidRPr="005F516C" w:rsidRDefault="005F516C" w:rsidP="005F516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F516C">
              <w:rPr>
                <w:highlight w:val="yellow"/>
              </w:rPr>
              <w:t>376.991</w:t>
            </w:r>
            <w:r w:rsidRPr="005F516C">
              <w:rPr>
                <w:rFonts w:cstheme="minorHAnsi"/>
                <w:highlight w:val="yellow"/>
              </w:rPr>
              <w:t>μ</w:t>
            </w:r>
            <w:r w:rsidRPr="005F516C">
              <w:rPr>
                <w:highlight w:val="yellow"/>
              </w:rPr>
              <w:t>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2A0F586" w14:textId="604078E2" w:rsidR="005F516C" w:rsidRPr="005F516C" w:rsidRDefault="005F516C" w:rsidP="005F516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F516C">
              <w:rPr>
                <w:highlight w:val="yellow"/>
              </w:rPr>
              <w:t>39.789</w:t>
            </w:r>
            <w:r w:rsidRPr="005F516C">
              <w:rPr>
                <w:highlight w:val="yellow"/>
              </w:rPr>
              <w:t>k</w:t>
            </w:r>
            <w:r w:rsidRPr="005F516C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F7CA94" w14:textId="6E5D1CFA" w:rsidR="005F516C" w:rsidRPr="00CA3B21" w:rsidRDefault="005F516C" w:rsidP="005F516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15V</w:t>
            </w:r>
          </w:p>
        </w:tc>
      </w:tr>
      <w:tr w:rsidR="005F516C" w:rsidRPr="00DD3F5F" w14:paraId="35231781" w14:textId="77777777" w:rsidTr="009774E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EF5F834" w14:textId="77777777" w:rsidR="005F516C" w:rsidRPr="00DD3F5F" w:rsidRDefault="005F516C" w:rsidP="005F516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3FD589" w14:textId="3842F8E2" w:rsidR="005F516C" w:rsidRPr="005F516C" w:rsidRDefault="005F516C" w:rsidP="005F516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F516C">
              <w:rPr>
                <w:highlight w:val="yellow"/>
              </w:rPr>
              <w:t>387.987</w:t>
            </w:r>
            <w:r w:rsidRPr="005F516C">
              <w:rPr>
                <w:highlight w:val="yellow"/>
              </w:rPr>
              <w:t>mVA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34EF98CD" w14:textId="005F670B" w:rsidR="005F516C" w:rsidRPr="005F516C" w:rsidRDefault="005F516C" w:rsidP="005F516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F516C">
              <w:rPr>
                <w:highlight w:val="yellow"/>
              </w:rPr>
              <w:t>25.866</w:t>
            </w:r>
            <w:r w:rsidRPr="005F516C">
              <w:rPr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6C5B481" w14:textId="246A66F2" w:rsidR="005F516C" w:rsidRPr="005F516C" w:rsidRDefault="005F516C" w:rsidP="005F516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F516C">
              <w:rPr>
                <w:highlight w:val="yellow"/>
              </w:rPr>
              <w:t>579.916</w:t>
            </w:r>
            <w:r w:rsidRPr="005F516C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AB65E" w14:textId="052D8C8C" w:rsidR="005F516C" w:rsidRPr="00CA3B21" w:rsidRDefault="005F516C" w:rsidP="005F516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15V</w:t>
            </w:r>
          </w:p>
        </w:tc>
      </w:tr>
      <w:tr w:rsidR="005F516C" w:rsidRPr="00DD3F5F" w14:paraId="76C6E558" w14:textId="77777777" w:rsidTr="009774EE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E498429" w14:textId="77777777" w:rsidR="005F516C" w:rsidRPr="00DD3F5F" w:rsidRDefault="005F516C" w:rsidP="005F516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5FD9A3" w14:textId="7C52CF56" w:rsidR="005F516C" w:rsidRPr="005F516C" w:rsidRDefault="005F516C" w:rsidP="005F516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F516C">
              <w:rPr>
                <w:highlight w:val="yellow"/>
              </w:rPr>
              <w:t>5.028</w:t>
            </w:r>
            <w:r w:rsidRPr="005F516C"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2CF34B" w14:textId="77777777" w:rsidR="005F516C" w:rsidRPr="00CA3B21" w:rsidRDefault="005F516C" w:rsidP="005F516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5C7E5D1C" w14:textId="43C490AB" w:rsidR="005F516C" w:rsidRPr="00CA3B21" w:rsidRDefault="00C470DF" w:rsidP="005F516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.996</w:t>
            </w:r>
          </w:p>
        </w:tc>
      </w:tr>
    </w:tbl>
    <w:p w14:paraId="42E412C3" w14:textId="77777777" w:rsidR="00564581" w:rsidRPr="00564581" w:rsidRDefault="00564581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564581">
        <w:rPr>
          <w:rFonts w:ascii="Verdana" w:hAnsi="Verdana"/>
          <w:sz w:val="20"/>
          <w:szCs w:val="20"/>
        </w:rPr>
        <w:t>This circuit is considered to use its power very efficiently.</w:t>
      </w:r>
    </w:p>
    <w:p w14:paraId="42B0ABF7" w14:textId="77777777" w:rsidR="00564581" w:rsidRPr="00564581" w:rsidRDefault="00564581" w:rsidP="00863233">
      <w:pPr>
        <w:pStyle w:val="ListParagraph"/>
        <w:numPr>
          <w:ilvl w:val="0"/>
          <w:numId w:val="26"/>
        </w:numPr>
        <w:spacing w:before="480"/>
        <w:rPr>
          <w:rFonts w:ascii="Verdana" w:hAnsi="Verdana"/>
          <w:sz w:val="20"/>
          <w:szCs w:val="20"/>
        </w:rPr>
      </w:pPr>
      <w:r w:rsidRPr="00504535">
        <w:rPr>
          <w:rFonts w:ascii="Verdana" w:hAnsi="Verdana"/>
          <w:sz w:val="20"/>
          <w:szCs w:val="20"/>
          <w:highlight w:val="yellow"/>
        </w:rPr>
        <w:t>true</w:t>
      </w:r>
    </w:p>
    <w:p w14:paraId="0EC1F681" w14:textId="77777777" w:rsidR="00564581" w:rsidRPr="00564581" w:rsidRDefault="00564581" w:rsidP="00863233">
      <w:pPr>
        <w:pStyle w:val="ListParagraph"/>
        <w:numPr>
          <w:ilvl w:val="0"/>
          <w:numId w:val="26"/>
        </w:numPr>
        <w:spacing w:before="480"/>
        <w:rPr>
          <w:rFonts w:ascii="Verdana" w:hAnsi="Verdana"/>
          <w:sz w:val="20"/>
          <w:szCs w:val="20"/>
        </w:rPr>
      </w:pPr>
      <w:r w:rsidRPr="00564581">
        <w:rPr>
          <w:rFonts w:ascii="Verdana" w:hAnsi="Verdana"/>
          <w:sz w:val="20"/>
          <w:szCs w:val="20"/>
        </w:rPr>
        <w:t>false</w:t>
      </w:r>
    </w:p>
    <w:p w14:paraId="0A42245E" w14:textId="77777777" w:rsidR="00564581" w:rsidRPr="00564581" w:rsidRDefault="00564581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564581">
        <w:rPr>
          <w:rFonts w:ascii="Verdana" w:hAnsi="Verdana"/>
          <w:sz w:val="20"/>
          <w:szCs w:val="20"/>
        </w:rPr>
        <w:t>If the value of resistance were to decrease, the circuit phase angle will ______.</w:t>
      </w:r>
    </w:p>
    <w:p w14:paraId="2679DA08" w14:textId="77777777" w:rsidR="00564581" w:rsidRPr="00504535" w:rsidRDefault="00564581" w:rsidP="00863233">
      <w:pPr>
        <w:pStyle w:val="ListParagraph"/>
        <w:numPr>
          <w:ilvl w:val="0"/>
          <w:numId w:val="27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504535">
        <w:rPr>
          <w:rFonts w:ascii="Verdana" w:hAnsi="Verdana"/>
          <w:sz w:val="20"/>
          <w:szCs w:val="20"/>
          <w:highlight w:val="yellow"/>
        </w:rPr>
        <w:t>increase</w:t>
      </w:r>
    </w:p>
    <w:p w14:paraId="2BAE1B02" w14:textId="77777777" w:rsidR="00564581" w:rsidRPr="00564581" w:rsidRDefault="00564581" w:rsidP="00863233">
      <w:pPr>
        <w:pStyle w:val="ListParagraph"/>
        <w:numPr>
          <w:ilvl w:val="0"/>
          <w:numId w:val="27"/>
        </w:numPr>
        <w:spacing w:before="480"/>
        <w:rPr>
          <w:rFonts w:ascii="Verdana" w:hAnsi="Verdana"/>
          <w:sz w:val="20"/>
          <w:szCs w:val="20"/>
        </w:rPr>
      </w:pPr>
      <w:r w:rsidRPr="00564581">
        <w:rPr>
          <w:rFonts w:ascii="Verdana" w:hAnsi="Verdana"/>
          <w:sz w:val="20"/>
          <w:szCs w:val="20"/>
        </w:rPr>
        <w:t>decrease</w:t>
      </w:r>
    </w:p>
    <w:p w14:paraId="514ED4BF" w14:textId="77777777" w:rsidR="00564581" w:rsidRPr="00564581" w:rsidRDefault="00564581" w:rsidP="00863233">
      <w:pPr>
        <w:pStyle w:val="ListParagraph"/>
        <w:numPr>
          <w:ilvl w:val="0"/>
          <w:numId w:val="27"/>
        </w:numPr>
        <w:spacing w:before="480"/>
        <w:rPr>
          <w:rFonts w:ascii="Verdana" w:hAnsi="Verdana"/>
          <w:sz w:val="20"/>
          <w:szCs w:val="20"/>
        </w:rPr>
      </w:pPr>
      <w:r w:rsidRPr="00564581">
        <w:rPr>
          <w:rFonts w:ascii="Verdana" w:hAnsi="Verdana"/>
          <w:sz w:val="20"/>
          <w:szCs w:val="20"/>
        </w:rPr>
        <w:t>stay the same</w:t>
      </w:r>
    </w:p>
    <w:p w14:paraId="5EEC5809" w14:textId="77777777" w:rsidR="00564581" w:rsidRDefault="00564581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voltage is decreased, the power factor will?</w:t>
      </w:r>
    </w:p>
    <w:p w14:paraId="2BFA4004" w14:textId="77777777" w:rsidR="00564581" w:rsidRDefault="00564581" w:rsidP="00863233">
      <w:pPr>
        <w:pStyle w:val="ListParagraph"/>
        <w:numPr>
          <w:ilvl w:val="0"/>
          <w:numId w:val="28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3A769EC3" w14:textId="77777777" w:rsidR="00564581" w:rsidRDefault="00564581" w:rsidP="00863233">
      <w:pPr>
        <w:pStyle w:val="ListParagraph"/>
        <w:numPr>
          <w:ilvl w:val="0"/>
          <w:numId w:val="28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73B5795A" w14:textId="77777777" w:rsidR="00564581" w:rsidRPr="00504535" w:rsidRDefault="00564581" w:rsidP="00863233">
      <w:pPr>
        <w:pStyle w:val="ListParagraph"/>
        <w:numPr>
          <w:ilvl w:val="0"/>
          <w:numId w:val="28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504535">
        <w:rPr>
          <w:rFonts w:ascii="Verdana" w:hAnsi="Verdana"/>
          <w:sz w:val="20"/>
          <w:szCs w:val="20"/>
          <w:highlight w:val="yellow"/>
        </w:rPr>
        <w:t>Stay the same</w:t>
      </w:r>
    </w:p>
    <w:p w14:paraId="13FD5BB9" w14:textId="77777777" w:rsidR="00564581" w:rsidRDefault="00564581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capacitance is increased, the total impedance will?</w:t>
      </w:r>
    </w:p>
    <w:p w14:paraId="79B47C94" w14:textId="77777777" w:rsidR="00564581" w:rsidRDefault="00564581" w:rsidP="00863233">
      <w:pPr>
        <w:pStyle w:val="ListParagraph"/>
        <w:numPr>
          <w:ilvl w:val="0"/>
          <w:numId w:val="29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1C1C38B2" w14:textId="77777777" w:rsidR="00564581" w:rsidRPr="005E6C8A" w:rsidRDefault="00564581" w:rsidP="00863233">
      <w:pPr>
        <w:pStyle w:val="ListParagraph"/>
        <w:numPr>
          <w:ilvl w:val="0"/>
          <w:numId w:val="29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5E6C8A">
        <w:rPr>
          <w:rFonts w:ascii="Verdana" w:hAnsi="Verdana"/>
          <w:sz w:val="20"/>
          <w:szCs w:val="20"/>
          <w:highlight w:val="yellow"/>
        </w:rPr>
        <w:t>Decrease</w:t>
      </w:r>
    </w:p>
    <w:p w14:paraId="01B7D31E" w14:textId="77777777" w:rsidR="00564581" w:rsidRPr="00A71971" w:rsidRDefault="00564581" w:rsidP="00863233">
      <w:pPr>
        <w:pStyle w:val="ListParagraph"/>
        <w:numPr>
          <w:ilvl w:val="0"/>
          <w:numId w:val="29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042AE032" w14:textId="77777777" w:rsidR="00564581" w:rsidRDefault="00564581" w:rsidP="00E90EBA">
      <w:pPr>
        <w:pStyle w:val="ListParagraph"/>
        <w:numPr>
          <w:ilvl w:val="0"/>
          <w:numId w:val="57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resistance is increased, the total current will?</w:t>
      </w:r>
    </w:p>
    <w:p w14:paraId="7BE79DC7" w14:textId="77777777" w:rsidR="00564581" w:rsidRPr="00852DEA" w:rsidRDefault="00564581" w:rsidP="00863233">
      <w:pPr>
        <w:pStyle w:val="ListParagraph"/>
        <w:numPr>
          <w:ilvl w:val="0"/>
          <w:numId w:val="30"/>
        </w:numPr>
        <w:spacing w:before="480"/>
        <w:rPr>
          <w:rFonts w:ascii="Verdana" w:hAnsi="Verdana"/>
          <w:sz w:val="20"/>
          <w:szCs w:val="20"/>
        </w:rPr>
      </w:pPr>
      <w:r w:rsidRPr="00852DEA">
        <w:rPr>
          <w:rFonts w:ascii="Verdana" w:hAnsi="Verdana"/>
          <w:sz w:val="20"/>
          <w:szCs w:val="20"/>
        </w:rPr>
        <w:t>Increase</w:t>
      </w:r>
    </w:p>
    <w:p w14:paraId="7F9CD44A" w14:textId="77777777" w:rsidR="00564581" w:rsidRPr="00852DEA" w:rsidRDefault="00564581" w:rsidP="00863233">
      <w:pPr>
        <w:pStyle w:val="ListParagraph"/>
        <w:numPr>
          <w:ilvl w:val="0"/>
          <w:numId w:val="30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852DEA">
        <w:rPr>
          <w:rFonts w:ascii="Verdana" w:hAnsi="Verdana"/>
          <w:sz w:val="20"/>
          <w:szCs w:val="20"/>
          <w:highlight w:val="yellow"/>
        </w:rPr>
        <w:t>Decrease</w:t>
      </w:r>
    </w:p>
    <w:p w14:paraId="3E89194A" w14:textId="77777777" w:rsidR="00564581" w:rsidRPr="00A71971" w:rsidRDefault="00564581" w:rsidP="00863233">
      <w:pPr>
        <w:pStyle w:val="ListParagraph"/>
        <w:numPr>
          <w:ilvl w:val="0"/>
          <w:numId w:val="30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</w:t>
      </w:r>
      <w:bookmarkStart w:id="1" w:name="_GoBack"/>
      <w:bookmarkEnd w:id="1"/>
      <w:r>
        <w:rPr>
          <w:rFonts w:ascii="Verdana" w:hAnsi="Verdana"/>
          <w:sz w:val="20"/>
          <w:szCs w:val="20"/>
        </w:rPr>
        <w:t xml:space="preserve"> same</w:t>
      </w:r>
    </w:p>
    <w:sectPr w:rsidR="00564581" w:rsidRPr="00A71971" w:rsidSect="005B290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2FAF1" w14:textId="77777777" w:rsidR="003A0F96" w:rsidRDefault="003A0F96" w:rsidP="005B3A86">
      <w:pPr>
        <w:spacing w:after="0" w:line="240" w:lineRule="auto"/>
      </w:pPr>
      <w:r>
        <w:separator/>
      </w:r>
    </w:p>
  </w:endnote>
  <w:endnote w:type="continuationSeparator" w:id="0">
    <w:p w14:paraId="5B3DB3D9" w14:textId="77777777" w:rsidR="003A0F96" w:rsidRDefault="003A0F96" w:rsidP="005B3A86">
      <w:pPr>
        <w:spacing w:after="0" w:line="240" w:lineRule="auto"/>
      </w:pPr>
      <w:r>
        <w:continuationSeparator/>
      </w:r>
    </w:p>
  </w:endnote>
  <w:endnote w:type="continuationNotice" w:id="1">
    <w:p w14:paraId="75C0B70C" w14:textId="77777777" w:rsidR="003A0F96" w:rsidRDefault="003A0F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B8B40" w14:textId="4D29D334" w:rsidR="00F34DF6" w:rsidRPr="007C2507" w:rsidRDefault="00F34DF6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7C9E7" w14:textId="52967A98" w:rsidR="00F34DF6" w:rsidRPr="007C2507" w:rsidRDefault="00F34DF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385AC" w14:textId="280BD235" w:rsidR="00F34DF6" w:rsidRPr="007C2507" w:rsidRDefault="00F34DF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>page</w:t>
    </w:r>
    <w:r>
      <w:rPr>
        <w:rFonts w:ascii="BankGothic Lt BT" w:hAnsi="BankGothic Lt BT"/>
        <w:caps/>
        <w:sz w:val="16"/>
        <w:szCs w:val="18"/>
      </w:rPr>
      <w:t xml:space="preserve">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4B3879E6" w:rsidR="00F34DF6" w:rsidRPr="007C2507" w:rsidRDefault="00F34DF6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>page</w:t>
    </w:r>
    <w:r>
      <w:rPr>
        <w:rFonts w:ascii="BankGothic Lt BT" w:hAnsi="BankGothic Lt BT"/>
        <w:caps/>
        <w:sz w:val="16"/>
        <w:szCs w:val="18"/>
      </w:rPr>
      <w:t xml:space="preserve">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3241387D" w:rsidR="00F34DF6" w:rsidRPr="007C2507" w:rsidRDefault="00F34DF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>page</w:t>
    </w:r>
    <w:r>
      <w:rPr>
        <w:rFonts w:ascii="BankGothic Lt BT" w:hAnsi="BankGothic Lt BT"/>
        <w:caps/>
        <w:sz w:val="16"/>
        <w:szCs w:val="18"/>
      </w:rPr>
      <w:t xml:space="preserve">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078CB8D3" w:rsidR="00F34DF6" w:rsidRPr="007C2507" w:rsidRDefault="00F34DF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5C318" w14:textId="77777777" w:rsidR="003A0F96" w:rsidRDefault="003A0F96" w:rsidP="005B3A86">
      <w:pPr>
        <w:spacing w:after="0" w:line="240" w:lineRule="auto"/>
      </w:pPr>
      <w:r>
        <w:separator/>
      </w:r>
    </w:p>
  </w:footnote>
  <w:footnote w:type="continuationSeparator" w:id="0">
    <w:p w14:paraId="33DE8880" w14:textId="77777777" w:rsidR="003A0F96" w:rsidRDefault="003A0F96" w:rsidP="005B3A86">
      <w:pPr>
        <w:spacing w:after="0" w:line="240" w:lineRule="auto"/>
      </w:pPr>
      <w:r>
        <w:continuationSeparator/>
      </w:r>
    </w:p>
  </w:footnote>
  <w:footnote w:type="continuationNotice" w:id="1">
    <w:p w14:paraId="3443FD50" w14:textId="77777777" w:rsidR="003A0F96" w:rsidRDefault="003A0F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6A0D1" w14:textId="1B35F953" w:rsidR="00F34DF6" w:rsidRPr="007C2507" w:rsidRDefault="00F34DF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Theory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6E44817" w14:textId="6AAAE84A" w:rsidR="00F34DF6" w:rsidRPr="000154E9" w:rsidRDefault="00F34DF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57932" w14:textId="0B43F5AF" w:rsidR="00F34DF6" w:rsidRPr="007C2507" w:rsidRDefault="00F34DF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Theory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4C75C5E" w14:textId="59B18028" w:rsidR="00F34DF6" w:rsidRPr="000154E9" w:rsidRDefault="00F34DF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F34DF6" w14:paraId="453F7B77" w14:textId="77777777" w:rsidTr="00E130F3">
      <w:tc>
        <w:tcPr>
          <w:tcW w:w="630" w:type="dxa"/>
        </w:tcPr>
        <w:p w14:paraId="774DA99F" w14:textId="77777777" w:rsidR="00F34DF6" w:rsidRDefault="00F34DF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76B6FA8" wp14:editId="5FA756B9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9713EBB" w14:textId="38E7638F" w:rsidR="00F34DF6" w:rsidRPr="007C2507" w:rsidRDefault="00F34DF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8808373" w14:textId="77777777" w:rsidR="00F34DF6" w:rsidRDefault="00F34DF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1B6D71E" wp14:editId="4E67608E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F704FE9" w14:textId="77777777" w:rsidR="00F34DF6" w:rsidRPr="00B025CF" w:rsidRDefault="00F34DF6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60C46EE1" w:rsidR="00F34DF6" w:rsidRPr="007C2507" w:rsidRDefault="00F34DF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Theory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5212EDB2" w:rsidR="00F34DF6" w:rsidRPr="000154E9" w:rsidRDefault="00F34DF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12DBCD8C" w:rsidR="00F34DF6" w:rsidRPr="007C2507" w:rsidRDefault="00F34DF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Theory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756F4154" w:rsidR="00F34DF6" w:rsidRPr="000154E9" w:rsidRDefault="00F34DF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F34DF6" w14:paraId="146D1832" w14:textId="77777777" w:rsidTr="00E130F3">
      <w:tc>
        <w:tcPr>
          <w:tcW w:w="630" w:type="dxa"/>
        </w:tcPr>
        <w:p w14:paraId="2D1B9CE5" w14:textId="77777777" w:rsidR="00F34DF6" w:rsidRDefault="00F34DF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0920A317" w:rsidR="00F34DF6" w:rsidRPr="007C2507" w:rsidRDefault="00F34DF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F34DF6" w:rsidRDefault="00F34DF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F34DF6" w:rsidRPr="00B025CF" w:rsidRDefault="00F34DF6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4126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B36F9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54551"/>
    <w:multiLevelType w:val="hybridMultilevel"/>
    <w:tmpl w:val="13AACE5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13FB7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B553F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22E98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93216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10686"/>
    <w:multiLevelType w:val="hybridMultilevel"/>
    <w:tmpl w:val="E0049608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85621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C1149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06633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F5912"/>
    <w:multiLevelType w:val="hybridMultilevel"/>
    <w:tmpl w:val="13AACE5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2E3B2C"/>
    <w:multiLevelType w:val="hybridMultilevel"/>
    <w:tmpl w:val="F7D404BC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8D11C3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02593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DD2CF6"/>
    <w:multiLevelType w:val="hybridMultilevel"/>
    <w:tmpl w:val="13AACE5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187881"/>
    <w:multiLevelType w:val="hybridMultilevel"/>
    <w:tmpl w:val="6AD254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9B04A2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820218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C72D3C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182781"/>
    <w:multiLevelType w:val="hybridMultilevel"/>
    <w:tmpl w:val="13AACE5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9A4BF2"/>
    <w:multiLevelType w:val="hybridMultilevel"/>
    <w:tmpl w:val="13AACE5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612901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409CA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0142CC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A9203D"/>
    <w:multiLevelType w:val="hybridMultilevel"/>
    <w:tmpl w:val="192C10D8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5234E3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A801D2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F92C1D"/>
    <w:multiLevelType w:val="hybridMultilevel"/>
    <w:tmpl w:val="18B63CEE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BF4CE8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3E6149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B709CF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A1A0D"/>
    <w:multiLevelType w:val="hybridMultilevel"/>
    <w:tmpl w:val="13AACE5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982DF3"/>
    <w:multiLevelType w:val="hybridMultilevel"/>
    <w:tmpl w:val="13AACE5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724DBB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926F49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C81298"/>
    <w:multiLevelType w:val="hybridMultilevel"/>
    <w:tmpl w:val="FFE0DDF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213024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A52E58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EC4C31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F8748C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DD4351"/>
    <w:multiLevelType w:val="hybridMultilevel"/>
    <w:tmpl w:val="192C10D8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4710C0"/>
    <w:multiLevelType w:val="hybridMultilevel"/>
    <w:tmpl w:val="B68EF53A"/>
    <w:lvl w:ilvl="0" w:tplc="75C44C7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2B76E0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9A1D9E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326137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AC3576"/>
    <w:multiLevelType w:val="hybridMultilevel"/>
    <w:tmpl w:val="0A8C0B54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DB4D6E"/>
    <w:multiLevelType w:val="hybridMultilevel"/>
    <w:tmpl w:val="4F865598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2E35FA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F64653"/>
    <w:multiLevelType w:val="hybridMultilevel"/>
    <w:tmpl w:val="192C10D8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06381D"/>
    <w:multiLevelType w:val="hybridMultilevel"/>
    <w:tmpl w:val="FC062BD8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684653"/>
    <w:multiLevelType w:val="hybridMultilevel"/>
    <w:tmpl w:val="4CC0BB9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5B76D7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C535D2"/>
    <w:multiLevelType w:val="hybridMultilevel"/>
    <w:tmpl w:val="13AACE5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A9360E"/>
    <w:multiLevelType w:val="hybridMultilevel"/>
    <w:tmpl w:val="7DFEF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C8C97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C55347"/>
    <w:multiLevelType w:val="hybridMultilevel"/>
    <w:tmpl w:val="452AD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1E13B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F5B1C01"/>
    <w:multiLevelType w:val="hybridMultilevel"/>
    <w:tmpl w:val="13AACE5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4"/>
  </w:num>
  <w:num w:numId="3">
    <w:abstractNumId w:val="55"/>
  </w:num>
  <w:num w:numId="4">
    <w:abstractNumId w:val="36"/>
  </w:num>
  <w:num w:numId="5">
    <w:abstractNumId w:val="37"/>
  </w:num>
  <w:num w:numId="6">
    <w:abstractNumId w:val="3"/>
  </w:num>
  <w:num w:numId="7">
    <w:abstractNumId w:val="26"/>
  </w:num>
  <w:num w:numId="8">
    <w:abstractNumId w:val="35"/>
  </w:num>
  <w:num w:numId="9">
    <w:abstractNumId w:val="19"/>
  </w:num>
  <w:num w:numId="10">
    <w:abstractNumId w:val="38"/>
  </w:num>
  <w:num w:numId="11">
    <w:abstractNumId w:val="44"/>
  </w:num>
  <w:num w:numId="12">
    <w:abstractNumId w:val="22"/>
  </w:num>
  <w:num w:numId="13">
    <w:abstractNumId w:val="14"/>
  </w:num>
  <w:num w:numId="14">
    <w:abstractNumId w:val="45"/>
  </w:num>
  <w:num w:numId="15">
    <w:abstractNumId w:val="41"/>
  </w:num>
  <w:num w:numId="16">
    <w:abstractNumId w:val="0"/>
  </w:num>
  <w:num w:numId="17">
    <w:abstractNumId w:val="8"/>
  </w:num>
  <w:num w:numId="18">
    <w:abstractNumId w:val="28"/>
  </w:num>
  <w:num w:numId="19">
    <w:abstractNumId w:val="7"/>
  </w:num>
  <w:num w:numId="20">
    <w:abstractNumId w:val="50"/>
  </w:num>
  <w:num w:numId="21">
    <w:abstractNumId w:val="47"/>
  </w:num>
  <w:num w:numId="22">
    <w:abstractNumId w:val="51"/>
  </w:num>
  <w:num w:numId="23">
    <w:abstractNumId w:val="32"/>
  </w:num>
  <w:num w:numId="24">
    <w:abstractNumId w:val="33"/>
  </w:num>
  <w:num w:numId="25">
    <w:abstractNumId w:val="53"/>
  </w:num>
  <w:num w:numId="26">
    <w:abstractNumId w:val="21"/>
  </w:num>
  <w:num w:numId="27">
    <w:abstractNumId w:val="56"/>
  </w:num>
  <w:num w:numId="28">
    <w:abstractNumId w:val="2"/>
  </w:num>
  <w:num w:numId="29">
    <w:abstractNumId w:val="11"/>
  </w:num>
  <w:num w:numId="30">
    <w:abstractNumId w:val="15"/>
  </w:num>
  <w:num w:numId="31">
    <w:abstractNumId w:val="20"/>
  </w:num>
  <w:num w:numId="32">
    <w:abstractNumId w:val="12"/>
  </w:num>
  <w:num w:numId="33">
    <w:abstractNumId w:val="49"/>
  </w:num>
  <w:num w:numId="34">
    <w:abstractNumId w:val="25"/>
  </w:num>
  <w:num w:numId="35">
    <w:abstractNumId w:val="46"/>
  </w:num>
  <w:num w:numId="36">
    <w:abstractNumId w:val="40"/>
  </w:num>
  <w:num w:numId="37">
    <w:abstractNumId w:val="13"/>
  </w:num>
  <w:num w:numId="38">
    <w:abstractNumId w:val="6"/>
  </w:num>
  <w:num w:numId="39">
    <w:abstractNumId w:val="17"/>
  </w:num>
  <w:num w:numId="40">
    <w:abstractNumId w:val="43"/>
  </w:num>
  <w:num w:numId="41">
    <w:abstractNumId w:val="39"/>
  </w:num>
  <w:num w:numId="42">
    <w:abstractNumId w:val="23"/>
  </w:num>
  <w:num w:numId="43">
    <w:abstractNumId w:val="30"/>
  </w:num>
  <w:num w:numId="44">
    <w:abstractNumId w:val="24"/>
  </w:num>
  <w:num w:numId="45">
    <w:abstractNumId w:val="34"/>
  </w:num>
  <w:num w:numId="46">
    <w:abstractNumId w:val="29"/>
  </w:num>
  <w:num w:numId="47">
    <w:abstractNumId w:val="10"/>
  </w:num>
  <w:num w:numId="48">
    <w:abstractNumId w:val="4"/>
  </w:num>
  <w:num w:numId="49">
    <w:abstractNumId w:val="9"/>
  </w:num>
  <w:num w:numId="50">
    <w:abstractNumId w:val="27"/>
  </w:num>
  <w:num w:numId="51">
    <w:abstractNumId w:val="52"/>
  </w:num>
  <w:num w:numId="52">
    <w:abstractNumId w:val="48"/>
  </w:num>
  <w:num w:numId="53">
    <w:abstractNumId w:val="1"/>
  </w:num>
  <w:num w:numId="54">
    <w:abstractNumId w:val="18"/>
  </w:num>
  <w:num w:numId="55">
    <w:abstractNumId w:val="31"/>
  </w:num>
  <w:num w:numId="56">
    <w:abstractNumId w:val="5"/>
  </w:num>
  <w:num w:numId="57">
    <w:abstractNumId w:val="4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12361"/>
    <w:rsid w:val="000126DB"/>
    <w:rsid w:val="000154E9"/>
    <w:rsid w:val="000178E1"/>
    <w:rsid w:val="0004185D"/>
    <w:rsid w:val="00041E52"/>
    <w:rsid w:val="000423C4"/>
    <w:rsid w:val="000524AC"/>
    <w:rsid w:val="000544E1"/>
    <w:rsid w:val="000552DE"/>
    <w:rsid w:val="000558FF"/>
    <w:rsid w:val="0006603B"/>
    <w:rsid w:val="00074728"/>
    <w:rsid w:val="00074996"/>
    <w:rsid w:val="00097151"/>
    <w:rsid w:val="000A23B3"/>
    <w:rsid w:val="000A55D5"/>
    <w:rsid w:val="000A5888"/>
    <w:rsid w:val="000B09E1"/>
    <w:rsid w:val="000B3877"/>
    <w:rsid w:val="000B5B10"/>
    <w:rsid w:val="000C05F6"/>
    <w:rsid w:val="000C4A14"/>
    <w:rsid w:val="000E394F"/>
    <w:rsid w:val="00101028"/>
    <w:rsid w:val="00106D14"/>
    <w:rsid w:val="0012231D"/>
    <w:rsid w:val="00127902"/>
    <w:rsid w:val="00133B76"/>
    <w:rsid w:val="00141840"/>
    <w:rsid w:val="001506EF"/>
    <w:rsid w:val="0015552F"/>
    <w:rsid w:val="00181AFC"/>
    <w:rsid w:val="001A4B6E"/>
    <w:rsid w:val="001B105D"/>
    <w:rsid w:val="001B702A"/>
    <w:rsid w:val="001C00B4"/>
    <w:rsid w:val="001C2E27"/>
    <w:rsid w:val="001D06E7"/>
    <w:rsid w:val="001D5152"/>
    <w:rsid w:val="001E41D9"/>
    <w:rsid w:val="001E6EE1"/>
    <w:rsid w:val="001F0D3C"/>
    <w:rsid w:val="001F2D7C"/>
    <w:rsid w:val="002020E3"/>
    <w:rsid w:val="002025E4"/>
    <w:rsid w:val="00203555"/>
    <w:rsid w:val="0021700E"/>
    <w:rsid w:val="00222A30"/>
    <w:rsid w:val="00224C5A"/>
    <w:rsid w:val="002323AE"/>
    <w:rsid w:val="00241DCB"/>
    <w:rsid w:val="00242BB8"/>
    <w:rsid w:val="00253320"/>
    <w:rsid w:val="00255DAC"/>
    <w:rsid w:val="0025739C"/>
    <w:rsid w:val="00261027"/>
    <w:rsid w:val="00265CA7"/>
    <w:rsid w:val="00266F60"/>
    <w:rsid w:val="00295358"/>
    <w:rsid w:val="002E22BE"/>
    <w:rsid w:val="002E5C63"/>
    <w:rsid w:val="002E6695"/>
    <w:rsid w:val="002E7E59"/>
    <w:rsid w:val="002F53AD"/>
    <w:rsid w:val="00304A8C"/>
    <w:rsid w:val="00307505"/>
    <w:rsid w:val="00310134"/>
    <w:rsid w:val="003123C1"/>
    <w:rsid w:val="00321503"/>
    <w:rsid w:val="00356923"/>
    <w:rsid w:val="0035749A"/>
    <w:rsid w:val="00357A70"/>
    <w:rsid w:val="00364201"/>
    <w:rsid w:val="003671CB"/>
    <w:rsid w:val="0037367C"/>
    <w:rsid w:val="0039175B"/>
    <w:rsid w:val="003A0F96"/>
    <w:rsid w:val="003A1859"/>
    <w:rsid w:val="003A4DD9"/>
    <w:rsid w:val="003A7095"/>
    <w:rsid w:val="003C634B"/>
    <w:rsid w:val="003D1980"/>
    <w:rsid w:val="003D74E1"/>
    <w:rsid w:val="003F2E8B"/>
    <w:rsid w:val="003F522D"/>
    <w:rsid w:val="003F6D63"/>
    <w:rsid w:val="00401F2D"/>
    <w:rsid w:val="00402068"/>
    <w:rsid w:val="00413DA9"/>
    <w:rsid w:val="00422289"/>
    <w:rsid w:val="004258DA"/>
    <w:rsid w:val="00430375"/>
    <w:rsid w:val="00431790"/>
    <w:rsid w:val="004328DF"/>
    <w:rsid w:val="004332DB"/>
    <w:rsid w:val="00442DED"/>
    <w:rsid w:val="00447201"/>
    <w:rsid w:val="00465721"/>
    <w:rsid w:val="00467565"/>
    <w:rsid w:val="00472F8B"/>
    <w:rsid w:val="00481880"/>
    <w:rsid w:val="00482D5A"/>
    <w:rsid w:val="004927C6"/>
    <w:rsid w:val="004A2884"/>
    <w:rsid w:val="004A3F48"/>
    <w:rsid w:val="004B31A1"/>
    <w:rsid w:val="004C0D25"/>
    <w:rsid w:val="004C66D6"/>
    <w:rsid w:val="004D046B"/>
    <w:rsid w:val="004D1067"/>
    <w:rsid w:val="004D3BAE"/>
    <w:rsid w:val="004E1F50"/>
    <w:rsid w:val="00504535"/>
    <w:rsid w:val="005121A7"/>
    <w:rsid w:val="00513D01"/>
    <w:rsid w:val="0051608E"/>
    <w:rsid w:val="00516EFE"/>
    <w:rsid w:val="0052299E"/>
    <w:rsid w:val="005250B4"/>
    <w:rsid w:val="00525E62"/>
    <w:rsid w:val="005277BE"/>
    <w:rsid w:val="0054489E"/>
    <w:rsid w:val="00554A33"/>
    <w:rsid w:val="00560B08"/>
    <w:rsid w:val="00561F05"/>
    <w:rsid w:val="00564581"/>
    <w:rsid w:val="005759FB"/>
    <w:rsid w:val="00590B20"/>
    <w:rsid w:val="00590F88"/>
    <w:rsid w:val="005A2856"/>
    <w:rsid w:val="005A787E"/>
    <w:rsid w:val="005B290A"/>
    <w:rsid w:val="005B3A86"/>
    <w:rsid w:val="005C46B9"/>
    <w:rsid w:val="005E6C8A"/>
    <w:rsid w:val="005F516C"/>
    <w:rsid w:val="006055DF"/>
    <w:rsid w:val="006068F8"/>
    <w:rsid w:val="00610740"/>
    <w:rsid w:val="00613CEA"/>
    <w:rsid w:val="00613E4E"/>
    <w:rsid w:val="00615879"/>
    <w:rsid w:val="00615E49"/>
    <w:rsid w:val="006202A1"/>
    <w:rsid w:val="00627C15"/>
    <w:rsid w:val="0063102B"/>
    <w:rsid w:val="00633EB9"/>
    <w:rsid w:val="00642548"/>
    <w:rsid w:val="00652C9A"/>
    <w:rsid w:val="00654C8F"/>
    <w:rsid w:val="00661207"/>
    <w:rsid w:val="00662E44"/>
    <w:rsid w:val="00663773"/>
    <w:rsid w:val="00693201"/>
    <w:rsid w:val="006979FA"/>
    <w:rsid w:val="00697F15"/>
    <w:rsid w:val="006D1647"/>
    <w:rsid w:val="006D716C"/>
    <w:rsid w:val="006E15B2"/>
    <w:rsid w:val="006F19A5"/>
    <w:rsid w:val="006F442F"/>
    <w:rsid w:val="006F7F1A"/>
    <w:rsid w:val="007140C7"/>
    <w:rsid w:val="00720558"/>
    <w:rsid w:val="00723673"/>
    <w:rsid w:val="007328E4"/>
    <w:rsid w:val="00745276"/>
    <w:rsid w:val="0074787B"/>
    <w:rsid w:val="0075695D"/>
    <w:rsid w:val="00757E0F"/>
    <w:rsid w:val="00761B84"/>
    <w:rsid w:val="00766322"/>
    <w:rsid w:val="0077606A"/>
    <w:rsid w:val="007801EC"/>
    <w:rsid w:val="00784EF5"/>
    <w:rsid w:val="007940C2"/>
    <w:rsid w:val="007C2507"/>
    <w:rsid w:val="007C2A09"/>
    <w:rsid w:val="007C430D"/>
    <w:rsid w:val="007C62FC"/>
    <w:rsid w:val="007D0BFC"/>
    <w:rsid w:val="007E5038"/>
    <w:rsid w:val="007E5FFA"/>
    <w:rsid w:val="0080040A"/>
    <w:rsid w:val="0081458F"/>
    <w:rsid w:val="00816BC7"/>
    <w:rsid w:val="008201D6"/>
    <w:rsid w:val="00825608"/>
    <w:rsid w:val="008478C4"/>
    <w:rsid w:val="00852DEA"/>
    <w:rsid w:val="00863233"/>
    <w:rsid w:val="008635F8"/>
    <w:rsid w:val="008669EB"/>
    <w:rsid w:val="00866D5F"/>
    <w:rsid w:val="00873F1B"/>
    <w:rsid w:val="00885346"/>
    <w:rsid w:val="00894CB5"/>
    <w:rsid w:val="008975D5"/>
    <w:rsid w:val="008A0284"/>
    <w:rsid w:val="008B456A"/>
    <w:rsid w:val="008B4D22"/>
    <w:rsid w:val="008B6FC5"/>
    <w:rsid w:val="008C4CF9"/>
    <w:rsid w:val="008C4E8B"/>
    <w:rsid w:val="008D544B"/>
    <w:rsid w:val="008D762D"/>
    <w:rsid w:val="008E375B"/>
    <w:rsid w:val="008F5FFD"/>
    <w:rsid w:val="008F702A"/>
    <w:rsid w:val="009055E4"/>
    <w:rsid w:val="00910FD4"/>
    <w:rsid w:val="00911D6A"/>
    <w:rsid w:val="0091248D"/>
    <w:rsid w:val="009219E3"/>
    <w:rsid w:val="0094143E"/>
    <w:rsid w:val="00946748"/>
    <w:rsid w:val="009528A7"/>
    <w:rsid w:val="009559C9"/>
    <w:rsid w:val="009613F9"/>
    <w:rsid w:val="0096192D"/>
    <w:rsid w:val="0097385F"/>
    <w:rsid w:val="00975665"/>
    <w:rsid w:val="009774EE"/>
    <w:rsid w:val="009807BD"/>
    <w:rsid w:val="00980EBB"/>
    <w:rsid w:val="00991756"/>
    <w:rsid w:val="00992FF7"/>
    <w:rsid w:val="009A14CD"/>
    <w:rsid w:val="009A1D64"/>
    <w:rsid w:val="009A705C"/>
    <w:rsid w:val="009B042B"/>
    <w:rsid w:val="009B551B"/>
    <w:rsid w:val="009B6084"/>
    <w:rsid w:val="009D60D7"/>
    <w:rsid w:val="009D677B"/>
    <w:rsid w:val="009E273C"/>
    <w:rsid w:val="009E43C4"/>
    <w:rsid w:val="009E6B6C"/>
    <w:rsid w:val="009F2DFA"/>
    <w:rsid w:val="009F6890"/>
    <w:rsid w:val="009F76D1"/>
    <w:rsid w:val="00A309AC"/>
    <w:rsid w:val="00A42A96"/>
    <w:rsid w:val="00A51B95"/>
    <w:rsid w:val="00A531A0"/>
    <w:rsid w:val="00A60174"/>
    <w:rsid w:val="00A655AD"/>
    <w:rsid w:val="00A662F0"/>
    <w:rsid w:val="00A66693"/>
    <w:rsid w:val="00A82880"/>
    <w:rsid w:val="00A91B05"/>
    <w:rsid w:val="00AA1AE0"/>
    <w:rsid w:val="00AD5961"/>
    <w:rsid w:val="00AD771F"/>
    <w:rsid w:val="00AE5171"/>
    <w:rsid w:val="00AF591D"/>
    <w:rsid w:val="00AF6270"/>
    <w:rsid w:val="00AF679A"/>
    <w:rsid w:val="00AF69EE"/>
    <w:rsid w:val="00B025CF"/>
    <w:rsid w:val="00B1005A"/>
    <w:rsid w:val="00B23B2E"/>
    <w:rsid w:val="00B42F08"/>
    <w:rsid w:val="00B44801"/>
    <w:rsid w:val="00B457A7"/>
    <w:rsid w:val="00B52137"/>
    <w:rsid w:val="00B61729"/>
    <w:rsid w:val="00B7002D"/>
    <w:rsid w:val="00B72CF8"/>
    <w:rsid w:val="00B755C0"/>
    <w:rsid w:val="00B81F68"/>
    <w:rsid w:val="00B83C86"/>
    <w:rsid w:val="00B86FD2"/>
    <w:rsid w:val="00B93A8B"/>
    <w:rsid w:val="00BA20BF"/>
    <w:rsid w:val="00BA7E0B"/>
    <w:rsid w:val="00BB5C3E"/>
    <w:rsid w:val="00BB7522"/>
    <w:rsid w:val="00BC2C30"/>
    <w:rsid w:val="00BC39B1"/>
    <w:rsid w:val="00BD01E2"/>
    <w:rsid w:val="00BE571F"/>
    <w:rsid w:val="00BE6D09"/>
    <w:rsid w:val="00C010DE"/>
    <w:rsid w:val="00C02261"/>
    <w:rsid w:val="00C14CD4"/>
    <w:rsid w:val="00C30C1B"/>
    <w:rsid w:val="00C401BE"/>
    <w:rsid w:val="00C40F88"/>
    <w:rsid w:val="00C470DF"/>
    <w:rsid w:val="00C602F1"/>
    <w:rsid w:val="00C6093C"/>
    <w:rsid w:val="00C72587"/>
    <w:rsid w:val="00C834FC"/>
    <w:rsid w:val="00C86D41"/>
    <w:rsid w:val="00C86D63"/>
    <w:rsid w:val="00C94E38"/>
    <w:rsid w:val="00CA1C79"/>
    <w:rsid w:val="00CA6E2A"/>
    <w:rsid w:val="00CB5A57"/>
    <w:rsid w:val="00CB5F0C"/>
    <w:rsid w:val="00CD4E3A"/>
    <w:rsid w:val="00CE1258"/>
    <w:rsid w:val="00CE3BF2"/>
    <w:rsid w:val="00CF7AA0"/>
    <w:rsid w:val="00D05136"/>
    <w:rsid w:val="00D23372"/>
    <w:rsid w:val="00D37FFE"/>
    <w:rsid w:val="00D54ACB"/>
    <w:rsid w:val="00D6141E"/>
    <w:rsid w:val="00D62F30"/>
    <w:rsid w:val="00D64CC6"/>
    <w:rsid w:val="00D801F1"/>
    <w:rsid w:val="00D85A5C"/>
    <w:rsid w:val="00D919EF"/>
    <w:rsid w:val="00DA1176"/>
    <w:rsid w:val="00DA380B"/>
    <w:rsid w:val="00DB02B9"/>
    <w:rsid w:val="00DC19D0"/>
    <w:rsid w:val="00DC51B1"/>
    <w:rsid w:val="00DC6151"/>
    <w:rsid w:val="00DD0380"/>
    <w:rsid w:val="00DD59A6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204A5"/>
    <w:rsid w:val="00E460A6"/>
    <w:rsid w:val="00E510D3"/>
    <w:rsid w:val="00E54BA6"/>
    <w:rsid w:val="00E60C9E"/>
    <w:rsid w:val="00E6528A"/>
    <w:rsid w:val="00E74B0F"/>
    <w:rsid w:val="00E90EBA"/>
    <w:rsid w:val="00E97D8E"/>
    <w:rsid w:val="00EA0805"/>
    <w:rsid w:val="00ED1FAE"/>
    <w:rsid w:val="00F00182"/>
    <w:rsid w:val="00F001EC"/>
    <w:rsid w:val="00F03FDC"/>
    <w:rsid w:val="00F25B89"/>
    <w:rsid w:val="00F34DF6"/>
    <w:rsid w:val="00F5488B"/>
    <w:rsid w:val="00F54931"/>
    <w:rsid w:val="00F61484"/>
    <w:rsid w:val="00F61762"/>
    <w:rsid w:val="00F631A1"/>
    <w:rsid w:val="00F660D4"/>
    <w:rsid w:val="00F90D38"/>
    <w:rsid w:val="00F918B0"/>
    <w:rsid w:val="00F92B66"/>
    <w:rsid w:val="00FA66B6"/>
    <w:rsid w:val="00FB7385"/>
    <w:rsid w:val="00FC37C7"/>
    <w:rsid w:val="00FD5C24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613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1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footer" Target="foot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31ECD-0E9B-4D49-9388-E4CF268F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203</TotalTime>
  <Pages>8</Pages>
  <Words>1504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10</cp:revision>
  <cp:lastPrinted>2018-08-17T11:50:00Z</cp:lastPrinted>
  <dcterms:created xsi:type="dcterms:W3CDTF">2018-08-17T12:02:00Z</dcterms:created>
  <dcterms:modified xsi:type="dcterms:W3CDTF">2018-08-17T16:52:00Z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Theory Final</vt:lpwstr>
  </property>
  <property fmtid="{D5CDD505-2E9C-101B-9397-08002B2CF9AE}" pid="4" name="DocNum">
    <vt:lpwstr>Final</vt:lpwstr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