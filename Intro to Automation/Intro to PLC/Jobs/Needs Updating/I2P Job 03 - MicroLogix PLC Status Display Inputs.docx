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C571" w14:textId="77777777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72E58">
        <w:rPr>
          <w:rFonts w:ascii="Verdana" w:hAnsi="Verdana"/>
          <w:b/>
          <w:sz w:val="24"/>
          <w:szCs w:val="24"/>
        </w:rPr>
        <w:t>MicroLogix 1100 Status Screen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72E58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72E58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6B0556A" w14:textId="77777777" w:rsidR="00A224A3" w:rsidRPr="000154E9" w:rsidRDefault="00A224A3" w:rsidP="00A224A3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Introduction to Autom</w:t>
      </w:r>
      <w:bookmarkStart w:id="0" w:name="_GoBack"/>
      <w:bookmarkEnd w:id="0"/>
      <w:r>
        <w:rPr>
          <w:rFonts w:ascii="Verdana" w:hAnsi="Verdana"/>
          <w:sz w:val="20"/>
          <w:szCs w:val="20"/>
        </w:rPr>
        <w:t>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Introduction to PLCs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3299B203" w14:textId="77777777" w:rsidR="00B025CF" w:rsidRPr="000154E9" w:rsidRDefault="00B025CF" w:rsidP="00A72E58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4D4EE7A5" w14:textId="77777777" w:rsidR="00A72E58" w:rsidRPr="00C97B55" w:rsidRDefault="00A72E58" w:rsidP="00A72E58">
      <w:pPr>
        <w:spacing w:before="120" w:after="120"/>
        <w:rPr>
          <w:rFonts w:ascii="Verdana" w:hAnsi="Verdana"/>
          <w:b/>
        </w:rPr>
      </w:pPr>
      <w:r w:rsidRPr="00C97B55">
        <w:rPr>
          <w:rFonts w:ascii="Verdana" w:hAnsi="Verdana"/>
          <w:b/>
        </w:rPr>
        <w:t>Objectives</w:t>
      </w:r>
    </w:p>
    <w:p w14:paraId="67197483" w14:textId="77777777" w:rsidR="00A72E58" w:rsidRPr="00C97B55" w:rsidRDefault="00A72E58" w:rsidP="00A72E5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Student shall understand the Allen-Bradley MicroLogix </w:t>
      </w:r>
      <w:r>
        <w:rPr>
          <w:rFonts w:ascii="Verdana" w:hAnsi="Verdana"/>
          <w:sz w:val="20"/>
          <w:szCs w:val="20"/>
        </w:rPr>
        <w:t xml:space="preserve">1100 </w:t>
      </w:r>
      <w:r w:rsidRPr="00C97B55">
        <w:rPr>
          <w:rFonts w:ascii="Verdana" w:hAnsi="Verdana"/>
          <w:sz w:val="20"/>
          <w:szCs w:val="20"/>
        </w:rPr>
        <w:t>PLC status display.</w:t>
      </w:r>
    </w:p>
    <w:p w14:paraId="5697C20B" w14:textId="77777777" w:rsidR="00A72E58" w:rsidRPr="00C97B55" w:rsidRDefault="00A72E58" w:rsidP="00A72E5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Student shall be able to decipher the status of </w:t>
      </w:r>
      <w:r>
        <w:rPr>
          <w:rFonts w:ascii="Verdana" w:hAnsi="Verdana"/>
          <w:sz w:val="20"/>
          <w:szCs w:val="20"/>
        </w:rPr>
        <w:t xml:space="preserve">the PLC </w:t>
      </w:r>
      <w:r w:rsidRPr="00C97B55">
        <w:rPr>
          <w:rFonts w:ascii="Verdana" w:hAnsi="Verdana"/>
          <w:sz w:val="20"/>
          <w:szCs w:val="20"/>
        </w:rPr>
        <w:t>inputs using the status display.</w:t>
      </w:r>
    </w:p>
    <w:p w14:paraId="16FC14E3" w14:textId="77777777" w:rsidR="00A72E58" w:rsidRPr="00C97B55" w:rsidRDefault="00A72E58" w:rsidP="00A72E58">
      <w:pPr>
        <w:spacing w:before="120" w:after="120"/>
        <w:rPr>
          <w:rFonts w:ascii="Verdana" w:hAnsi="Verdana"/>
          <w:b/>
        </w:rPr>
      </w:pPr>
      <w:r w:rsidRPr="00C97B55">
        <w:rPr>
          <w:rFonts w:ascii="Verdana" w:hAnsi="Verdana"/>
          <w:b/>
        </w:rPr>
        <w:t>Assessment</w:t>
      </w:r>
    </w:p>
    <w:p w14:paraId="5FBA09BA" w14:textId="77777777" w:rsidR="00A72E58" w:rsidRPr="00C97B55" w:rsidRDefault="00A72E58" w:rsidP="00A72E58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7F14066C" w14:textId="77777777" w:rsidR="00A72E58" w:rsidRPr="00C97B55" w:rsidRDefault="00A72E58" w:rsidP="00A72E58">
      <w:pPr>
        <w:spacing w:before="120" w:after="120"/>
        <w:rPr>
          <w:rFonts w:ascii="Verdana" w:hAnsi="Verdana"/>
          <w:b/>
          <w:sz w:val="20"/>
          <w:szCs w:val="20"/>
        </w:rPr>
      </w:pPr>
      <w:r w:rsidRPr="00C97B55">
        <w:rPr>
          <w:rFonts w:ascii="Verdana" w:hAnsi="Verdana"/>
          <w:b/>
          <w:sz w:val="20"/>
          <w:szCs w:val="20"/>
        </w:rPr>
        <w:t>Instructions</w:t>
      </w:r>
    </w:p>
    <w:p w14:paraId="3E4765FB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bookmarkStart w:id="1" w:name="_Hlk503555325"/>
      <w:r w:rsidRPr="00C97B55">
        <w:rPr>
          <w:rFonts w:ascii="Verdana" w:hAnsi="Verdana"/>
          <w:sz w:val="20"/>
          <w:szCs w:val="20"/>
        </w:rPr>
        <w:t>On the Main Menu screen of the MicroLogix 1100 PLC, use the up and down keys on the LCD keypad to locate the I/O Status Screen.</w:t>
      </w:r>
    </w:p>
    <w:p w14:paraId="542014B1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Press the OK button to select I/O Status.</w:t>
      </w:r>
    </w:p>
    <w:p w14:paraId="6DC6A137" w14:textId="77777777" w:rsidR="00A72E58" w:rsidRPr="00C97B55" w:rsidRDefault="00A72E58" w:rsidP="00A72E58">
      <w:pPr>
        <w:spacing w:before="120" w:after="120"/>
        <w:ind w:left="720"/>
        <w:jc w:val="center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noProof/>
          <w:sz w:val="20"/>
          <w:szCs w:val="20"/>
        </w:rPr>
        <w:drawing>
          <wp:inline distT="0" distB="0" distL="0" distR="0" wp14:anchorId="21EB7F73" wp14:editId="628524FC">
            <wp:extent cx="1819656" cy="1225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Logix_1100_LCD_IO_Statu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AFCA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The I/O Status screen is displayed. (Input status may differ from picture below)</w:t>
      </w:r>
    </w:p>
    <w:p w14:paraId="0C1BDF7B" w14:textId="77777777" w:rsidR="00A72E58" w:rsidRDefault="00A72E58" w:rsidP="00A72E58">
      <w:pPr>
        <w:spacing w:after="0"/>
        <w:ind w:left="720"/>
        <w:jc w:val="center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noProof/>
          <w:sz w:val="20"/>
          <w:szCs w:val="20"/>
        </w:rPr>
        <w:drawing>
          <wp:inline distT="0" distB="0" distL="0" distR="0" wp14:anchorId="28E8B8F5" wp14:editId="030C4794">
            <wp:extent cx="1783080" cy="1188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Logix_1100_LCD_IO_Stat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3858" w14:textId="77777777" w:rsidR="00D25BC9" w:rsidRPr="00C97B55" w:rsidRDefault="00D25BC9" w:rsidP="00D25BC9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Place all the inputs in the following conditions.</w:t>
      </w:r>
    </w:p>
    <w:p w14:paraId="0DD34676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ESTOP disengaged (pulled out)</w:t>
      </w:r>
    </w:p>
    <w:p w14:paraId="7D42E312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Three-position selector switch in the center, OFF, position</w:t>
      </w:r>
    </w:p>
    <w:p w14:paraId="0A0E3150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Two-position selector switch in the A position.</w:t>
      </w:r>
    </w:p>
    <w:p w14:paraId="5D8682A2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None of the pushbuttons depressed.</w:t>
      </w:r>
    </w:p>
    <w:p w14:paraId="0C4E6004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None of the relays/motor starters “made” (they should be in their shelf state)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200"/>
      </w:tblGrid>
      <w:tr w:rsidR="00D25BC9" w14:paraId="409C8774" w14:textId="77777777" w:rsidTr="00D25BC9">
        <w:tc>
          <w:tcPr>
            <w:tcW w:w="2430" w:type="dxa"/>
            <w:vAlign w:val="center"/>
          </w:tcPr>
          <w:p w14:paraId="35C620CB" w14:textId="77777777" w:rsidR="00D25BC9" w:rsidRDefault="00D25BC9" w:rsidP="00091475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The input status screen should look like the following;</w:t>
            </w:r>
          </w:p>
        </w:tc>
        <w:tc>
          <w:tcPr>
            <w:tcW w:w="6200" w:type="dxa"/>
          </w:tcPr>
          <w:p w14:paraId="0CE4CD16" w14:textId="77777777" w:rsidR="00D25BC9" w:rsidRDefault="00D25BC9" w:rsidP="00091475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</w:rPr>
            </w:pPr>
            <w:r w:rsidRPr="00C97B55">
              <w:rPr>
                <w:rFonts w:ascii="Verdana" w:hAnsi="Verdana"/>
                <w:noProof/>
              </w:rPr>
              <w:drawing>
                <wp:inline distT="0" distB="0" distL="0" distR="0" wp14:anchorId="0922B191" wp14:editId="1302AF05">
                  <wp:extent cx="1783080" cy="118872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icroLogix_1100_LCD_IO_Status Initia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50054B66" w14:textId="77777777" w:rsidR="00E013AA" w:rsidRDefault="00D25BC9" w:rsidP="00D25BC9">
      <w:pPr>
        <w:pStyle w:val="ListParagraph"/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This input status screen is indicating that inputs 0, 3 and 4 have 24VDC present.  The remaining inputs have 0VDC.</w:t>
      </w:r>
    </w:p>
    <w:p w14:paraId="762A7539" w14:textId="77777777" w:rsidR="00D25BC9" w:rsidRPr="00C834FC" w:rsidRDefault="00D25BC9" w:rsidP="00C834FC">
      <w:pPr>
        <w:spacing w:after="0"/>
        <w:rPr>
          <w:rFonts w:ascii="Verdana" w:hAnsi="Verdana"/>
          <w:sz w:val="20"/>
          <w:szCs w:val="20"/>
        </w:rPr>
        <w:sectPr w:rsidR="00D25BC9" w:rsidRPr="00C834FC" w:rsidSect="00E130F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5DFFE7F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lastRenderedPageBreak/>
        <w:t xml:space="preserve">With a multimeter set to measure DC voltage, place the black lead on </w:t>
      </w:r>
      <w:r>
        <w:rPr>
          <w:rFonts w:ascii="Verdana" w:hAnsi="Verdana"/>
          <w:sz w:val="20"/>
          <w:szCs w:val="20"/>
        </w:rPr>
        <w:t xml:space="preserve">the </w:t>
      </w:r>
      <w:r w:rsidRPr="00C97B55">
        <w:rPr>
          <w:rFonts w:ascii="Verdana" w:hAnsi="Verdana"/>
          <w:sz w:val="20"/>
          <w:szCs w:val="20"/>
        </w:rPr>
        <w:t>DC-</w:t>
      </w:r>
      <w:r>
        <w:rPr>
          <w:rFonts w:ascii="Verdana" w:hAnsi="Verdana"/>
          <w:sz w:val="20"/>
          <w:szCs w:val="20"/>
        </w:rPr>
        <w:t xml:space="preserve"> of the MicroLogix 1100</w:t>
      </w:r>
      <w:r w:rsidRPr="00C97B55">
        <w:rPr>
          <w:rFonts w:ascii="Verdana" w:hAnsi="Verdana"/>
          <w:sz w:val="20"/>
          <w:szCs w:val="20"/>
        </w:rPr>
        <w:t xml:space="preserve"> and test the voltages of each input with the red lead. Record the results in the table below.</w:t>
      </w:r>
    </w:p>
    <w:tbl>
      <w:tblPr>
        <w:tblStyle w:val="TableGrid"/>
        <w:tblW w:w="9360" w:type="dxa"/>
        <w:tblInd w:w="1075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90"/>
        <w:gridCol w:w="990"/>
        <w:gridCol w:w="990"/>
        <w:gridCol w:w="990"/>
        <w:gridCol w:w="900"/>
      </w:tblGrid>
      <w:tr w:rsidR="00A72E58" w:rsidRPr="00C97B55" w14:paraId="07A5C8E5" w14:textId="77777777" w:rsidTr="00D50A3E">
        <w:tc>
          <w:tcPr>
            <w:tcW w:w="900" w:type="dxa"/>
          </w:tcPr>
          <w:p w14:paraId="0D333278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900" w:type="dxa"/>
          </w:tcPr>
          <w:p w14:paraId="0023E164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900" w:type="dxa"/>
          </w:tcPr>
          <w:p w14:paraId="7B8A6ADA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900" w:type="dxa"/>
          </w:tcPr>
          <w:p w14:paraId="08322FE0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900" w:type="dxa"/>
          </w:tcPr>
          <w:p w14:paraId="08635DD9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990" w:type="dxa"/>
          </w:tcPr>
          <w:p w14:paraId="67140D85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990" w:type="dxa"/>
          </w:tcPr>
          <w:p w14:paraId="0757904B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990" w:type="dxa"/>
          </w:tcPr>
          <w:p w14:paraId="45475314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990" w:type="dxa"/>
          </w:tcPr>
          <w:p w14:paraId="5C4B0B31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900" w:type="dxa"/>
          </w:tcPr>
          <w:p w14:paraId="45F94A57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I/9</w:t>
            </w:r>
          </w:p>
        </w:tc>
      </w:tr>
      <w:tr w:rsidR="00A72E58" w:rsidRPr="00C97B55" w14:paraId="0931B539" w14:textId="77777777" w:rsidTr="00D50A3E">
        <w:tc>
          <w:tcPr>
            <w:tcW w:w="900" w:type="dxa"/>
          </w:tcPr>
          <w:p w14:paraId="7E18B222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1476C45B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57903B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5944F19D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44F5E721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28B0C7B0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E97797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379DAEBA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3744EB5D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6A0627CC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30205B3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While observing the status screen, press the ESTOP. What happened on the status screen? __________</w:t>
      </w:r>
      <w:r w:rsidR="00D25BC9">
        <w:rPr>
          <w:rFonts w:ascii="Verdana" w:hAnsi="Verdana"/>
          <w:sz w:val="20"/>
          <w:szCs w:val="20"/>
        </w:rPr>
        <w:t>________________________________________________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0FA1947F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With a multimeter, measure the voltage between I/1 and 24VDC-</w:t>
      </w:r>
      <w:r w:rsidR="00D25BC9">
        <w:rPr>
          <w:rFonts w:ascii="Verdana" w:hAnsi="Verdana"/>
          <w:sz w:val="20"/>
          <w:szCs w:val="20"/>
        </w:rPr>
        <w:t xml:space="preserve"> of the PLC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44CA9844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Place the three-position selector switch in the A position. What happened on the status screen? ___________</w:t>
      </w:r>
    </w:p>
    <w:p w14:paraId="2B403129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Measure the voltage between I/1 and 24VDC-</w:t>
      </w:r>
      <w:r>
        <w:rPr>
          <w:rFonts w:ascii="Verdana" w:hAnsi="Verdana"/>
          <w:sz w:val="20"/>
          <w:szCs w:val="20"/>
        </w:rPr>
        <w:t xml:space="preserve"> of the PLC</w:t>
      </w:r>
      <w:r w:rsidRPr="00C97B55">
        <w:rPr>
          <w:rFonts w:ascii="Verdana" w:hAnsi="Verdana"/>
          <w:sz w:val="20"/>
          <w:szCs w:val="20"/>
        </w:rPr>
        <w:t>. Record the voltage. ________</w:t>
      </w:r>
    </w:p>
    <w:p w14:paraId="58AABE2C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Measure the voltage between I/4 and 24VDC-</w:t>
      </w:r>
      <w:r>
        <w:rPr>
          <w:rFonts w:ascii="Verdana" w:hAnsi="Verdana"/>
          <w:sz w:val="20"/>
          <w:szCs w:val="20"/>
        </w:rPr>
        <w:t xml:space="preserve"> of the PLC</w:t>
      </w:r>
      <w:r w:rsidRPr="00C97B55">
        <w:rPr>
          <w:rFonts w:ascii="Verdana" w:hAnsi="Verdana"/>
          <w:sz w:val="20"/>
          <w:szCs w:val="20"/>
        </w:rPr>
        <w:t>. Record the voltage. ________</w:t>
      </w:r>
    </w:p>
    <w:p w14:paraId="294E7461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While still holding the multimeter leads across I/4 and 24VDC-</w:t>
      </w:r>
      <w:r>
        <w:rPr>
          <w:rFonts w:ascii="Verdana" w:hAnsi="Verdana"/>
          <w:sz w:val="20"/>
          <w:szCs w:val="20"/>
        </w:rPr>
        <w:t xml:space="preserve"> of the PLC</w:t>
      </w:r>
      <w:r w:rsidRPr="00C97B55">
        <w:rPr>
          <w:rFonts w:ascii="Verdana" w:hAnsi="Verdana"/>
          <w:sz w:val="20"/>
          <w:szCs w:val="20"/>
        </w:rPr>
        <w:t>, press and hold down PB1. What happened on the status screen? ___________</w:t>
      </w:r>
    </w:p>
    <w:p w14:paraId="41D37146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Record the voltage between I/4 and 24VDC- </w:t>
      </w:r>
      <w:r>
        <w:rPr>
          <w:rFonts w:ascii="Verdana" w:hAnsi="Verdana"/>
          <w:sz w:val="20"/>
          <w:szCs w:val="20"/>
        </w:rPr>
        <w:t xml:space="preserve">of the PLC </w:t>
      </w:r>
      <w:r w:rsidRPr="00C97B55">
        <w:rPr>
          <w:rFonts w:ascii="Verdana" w:hAnsi="Verdana"/>
          <w:sz w:val="20"/>
          <w:szCs w:val="20"/>
        </w:rPr>
        <w:t>while PB1 is depressed. _______</w:t>
      </w:r>
    </w:p>
    <w:p w14:paraId="67AD6192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Measure the voltage between I/5 and 24VDC-</w:t>
      </w:r>
      <w:r>
        <w:rPr>
          <w:rFonts w:ascii="Verdana" w:hAnsi="Verdana"/>
          <w:sz w:val="20"/>
          <w:szCs w:val="20"/>
        </w:rPr>
        <w:t xml:space="preserve"> of the PLC</w:t>
      </w:r>
      <w:r w:rsidRPr="00C97B55">
        <w:rPr>
          <w:rFonts w:ascii="Verdana" w:hAnsi="Verdana"/>
          <w:sz w:val="20"/>
          <w:szCs w:val="20"/>
        </w:rPr>
        <w:t>. Record the voltage. ________</w:t>
      </w:r>
    </w:p>
    <w:p w14:paraId="01850166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While still holding the multimeter leads across I/5 and 24VDC-</w:t>
      </w:r>
      <w:r>
        <w:rPr>
          <w:rFonts w:ascii="Verdana" w:hAnsi="Verdana"/>
          <w:sz w:val="20"/>
          <w:szCs w:val="20"/>
        </w:rPr>
        <w:t xml:space="preserve"> of the PLC</w:t>
      </w:r>
      <w:r w:rsidRPr="00C97B55">
        <w:rPr>
          <w:rFonts w:ascii="Verdana" w:hAnsi="Verdana"/>
          <w:sz w:val="20"/>
          <w:szCs w:val="20"/>
        </w:rPr>
        <w:t>, press and hold down PB2. What happened on the status screen? ___________</w:t>
      </w:r>
    </w:p>
    <w:p w14:paraId="669353FC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Record the voltage between I/5 and 24VDC- </w:t>
      </w:r>
      <w:r>
        <w:rPr>
          <w:rFonts w:ascii="Verdana" w:hAnsi="Verdana"/>
          <w:sz w:val="20"/>
          <w:szCs w:val="20"/>
        </w:rPr>
        <w:t xml:space="preserve">of the PLC </w:t>
      </w:r>
      <w:r w:rsidRPr="00C97B55">
        <w:rPr>
          <w:rFonts w:ascii="Verdana" w:hAnsi="Verdana"/>
          <w:sz w:val="20"/>
          <w:szCs w:val="20"/>
        </w:rPr>
        <w:t>while PB2 is depressed. _______</w:t>
      </w:r>
    </w:p>
    <w:p w14:paraId="3D09D1A6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Measure the voltage between I/7 and 24VDC-</w:t>
      </w:r>
      <w:r>
        <w:rPr>
          <w:rFonts w:ascii="Verdana" w:hAnsi="Verdana"/>
          <w:sz w:val="20"/>
          <w:szCs w:val="20"/>
        </w:rPr>
        <w:t xml:space="preserve"> of the PLC</w:t>
      </w:r>
      <w:r w:rsidRPr="00C97B55">
        <w:rPr>
          <w:rFonts w:ascii="Verdana" w:hAnsi="Verdana"/>
          <w:sz w:val="20"/>
          <w:szCs w:val="20"/>
        </w:rPr>
        <w:t>. Record the voltage. ________</w:t>
      </w:r>
    </w:p>
    <w:p w14:paraId="3CBCB036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While still holding the multimeter leads across I/</w:t>
      </w:r>
      <w:r>
        <w:rPr>
          <w:rFonts w:ascii="Verdana" w:hAnsi="Verdana"/>
          <w:sz w:val="20"/>
          <w:szCs w:val="20"/>
        </w:rPr>
        <w:t>7</w:t>
      </w:r>
      <w:r w:rsidRPr="00C97B55">
        <w:rPr>
          <w:rFonts w:ascii="Verdana" w:hAnsi="Verdana"/>
          <w:sz w:val="20"/>
          <w:szCs w:val="20"/>
        </w:rPr>
        <w:t xml:space="preserve"> and 24VDC-</w:t>
      </w:r>
      <w:r>
        <w:rPr>
          <w:rFonts w:ascii="Verdana" w:hAnsi="Verdana"/>
          <w:sz w:val="20"/>
          <w:szCs w:val="20"/>
        </w:rPr>
        <w:t xml:space="preserve"> of the PLC</w:t>
      </w:r>
      <w:r w:rsidRPr="00C97B5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press </w:t>
      </w:r>
      <w:r w:rsidRPr="00C97B55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green </w:t>
      </w:r>
      <w:r w:rsidRPr="00C97B55">
        <w:rPr>
          <w:rFonts w:ascii="Verdana" w:hAnsi="Verdana"/>
          <w:sz w:val="20"/>
          <w:szCs w:val="20"/>
        </w:rPr>
        <w:t xml:space="preserve">manual </w:t>
      </w:r>
      <w:r>
        <w:rPr>
          <w:rFonts w:ascii="Verdana" w:hAnsi="Verdana"/>
          <w:sz w:val="20"/>
          <w:szCs w:val="20"/>
        </w:rPr>
        <w:t>button</w:t>
      </w:r>
      <w:r w:rsidRPr="00C97B55">
        <w:rPr>
          <w:rFonts w:ascii="Verdana" w:hAnsi="Verdana"/>
          <w:sz w:val="20"/>
          <w:szCs w:val="20"/>
        </w:rPr>
        <w:t xml:space="preserve"> on CR1. What happened on the status screen? ___________</w:t>
      </w:r>
    </w:p>
    <w:p w14:paraId="2DC0D877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 the status of I/8</w:t>
      </w:r>
      <w:r w:rsidRPr="00C97B55">
        <w:rPr>
          <w:rFonts w:ascii="Verdana" w:hAnsi="Verdana"/>
          <w:sz w:val="20"/>
          <w:szCs w:val="20"/>
        </w:rPr>
        <w:t>. ________</w:t>
      </w:r>
      <w:r>
        <w:rPr>
          <w:rFonts w:ascii="Verdana" w:hAnsi="Verdana"/>
          <w:sz w:val="20"/>
          <w:szCs w:val="20"/>
        </w:rPr>
        <w:t>. Manually move the forward motor starter from 0 to 1 using the manual actuator on the auxiliary contacts. (ask instructor for help) What happened? ______________</w:t>
      </w:r>
    </w:p>
    <w:p w14:paraId="5A3D26B2" w14:textId="77777777" w:rsidR="00C86D41" w:rsidRDefault="00A72E58" w:rsidP="00D25BC9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A72E58">
        <w:rPr>
          <w:rFonts w:ascii="Verdana" w:hAnsi="Verdana"/>
          <w:sz w:val="20"/>
          <w:szCs w:val="20"/>
        </w:rPr>
        <w:t>Note the status of I/9. ________. Manually move the reverse motor starter from 0 to 1 using the manual actuator on the auxiliary contacts. What happened? ______________</w:t>
      </w:r>
    </w:p>
    <w:p w14:paraId="77024FDB" w14:textId="77777777" w:rsidR="00A72E58" w:rsidRPr="00A72E58" w:rsidRDefault="00A72E58" w:rsidP="00D25BC9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 your findings with your instructor.   Instructor Initials _________</w:t>
      </w:r>
    </w:p>
    <w:sectPr w:rsidR="00A72E58" w:rsidRPr="00A72E58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A6F99" w14:textId="77777777" w:rsidR="00A72E58" w:rsidRDefault="00A72E58" w:rsidP="005B3A86">
      <w:pPr>
        <w:spacing w:after="0" w:line="240" w:lineRule="auto"/>
      </w:pPr>
      <w:r>
        <w:separator/>
      </w:r>
    </w:p>
  </w:endnote>
  <w:endnote w:type="continuationSeparator" w:id="0">
    <w:p w14:paraId="0A5C2E83" w14:textId="77777777" w:rsidR="00A72E58" w:rsidRDefault="00A72E5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88394" w14:textId="77777777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D25BC9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3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09CC7759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9C4DE" w14:textId="77777777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3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D25BC9">
      <w:rPr>
        <w:rFonts w:ascii="BankGothic Lt BT" w:hAnsi="BankGothic Lt BT"/>
        <w:noProof/>
        <w:sz w:val="18"/>
        <w:szCs w:val="18"/>
      </w:rPr>
      <w:t>3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B4A31" w14:textId="097E8A6A" w:rsidR="00B025CF" w:rsidRPr="000E4E55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0E4E55">
      <w:rPr>
        <w:rFonts w:ascii="BankGothic Lt BT" w:hAnsi="BankGothic Lt BT"/>
        <w:caps/>
        <w:sz w:val="16"/>
        <w:szCs w:val="18"/>
      </w:rPr>
      <w:fldChar w:fldCharType="begin"/>
    </w:r>
    <w:r w:rsidRPr="000E4E55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Job</w:t>
    </w:r>
    <w:r w:rsidRPr="000E4E55">
      <w:rPr>
        <w:rFonts w:ascii="BankGothic Lt BT" w:hAnsi="BankGothic Lt BT"/>
        <w:caps/>
        <w:sz w:val="16"/>
        <w:szCs w:val="18"/>
      </w:rPr>
      <w:fldChar w:fldCharType="end"/>
    </w:r>
    <w:r w:rsidRPr="000E4E55">
      <w:rPr>
        <w:rFonts w:ascii="BankGothic Lt BT" w:hAnsi="BankGothic Lt BT"/>
        <w:caps/>
        <w:sz w:val="16"/>
        <w:szCs w:val="18"/>
      </w:rPr>
      <w:t xml:space="preserve">: </w:t>
    </w:r>
    <w:r w:rsidRPr="000E4E55">
      <w:rPr>
        <w:rFonts w:ascii="BankGothic Lt BT" w:hAnsi="BankGothic Lt BT"/>
        <w:caps/>
        <w:sz w:val="16"/>
        <w:szCs w:val="18"/>
      </w:rPr>
      <w:fldChar w:fldCharType="begin"/>
    </w:r>
    <w:r w:rsidRPr="000E4E55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3</w:t>
    </w:r>
    <w:r w:rsidRPr="000E4E55">
      <w:rPr>
        <w:rFonts w:ascii="BankGothic Lt BT" w:hAnsi="BankGothic Lt BT"/>
        <w:caps/>
        <w:sz w:val="16"/>
        <w:szCs w:val="18"/>
      </w:rPr>
      <w:fldChar w:fldCharType="end"/>
    </w:r>
    <w:r w:rsidR="00B025CF" w:rsidRPr="000E4E55">
      <w:rPr>
        <w:rFonts w:ascii="BankGothic Lt BT" w:hAnsi="BankGothic Lt BT"/>
        <w:caps/>
        <w:sz w:val="16"/>
        <w:szCs w:val="18"/>
      </w:rPr>
      <w:tab/>
    </w:r>
    <w:r w:rsidR="008975D5" w:rsidRPr="000E4E55">
      <w:rPr>
        <w:rFonts w:ascii="BankGothic Lt BT" w:hAnsi="BankGothic Lt BT"/>
        <w:caps/>
        <w:sz w:val="16"/>
        <w:szCs w:val="18"/>
      </w:rPr>
      <w:fldChar w:fldCharType="begin"/>
    </w:r>
    <w:r w:rsidR="008975D5" w:rsidRPr="000E4E55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Electrical Automation</w:t>
    </w:r>
    <w:r w:rsidR="008975D5" w:rsidRPr="000E4E55">
      <w:rPr>
        <w:rFonts w:ascii="BankGothic Lt BT" w:hAnsi="BankGothic Lt BT"/>
        <w:caps/>
        <w:sz w:val="16"/>
        <w:szCs w:val="18"/>
      </w:rPr>
      <w:fldChar w:fldCharType="end"/>
    </w:r>
    <w:r w:rsidR="00B025CF" w:rsidRPr="000E4E55">
      <w:rPr>
        <w:rFonts w:ascii="BankGothic Lt BT" w:hAnsi="BankGothic Lt BT"/>
        <w:caps/>
        <w:sz w:val="16"/>
        <w:szCs w:val="18"/>
      </w:rPr>
      <w:tab/>
    </w:r>
    <w:r w:rsidR="00E013AA" w:rsidRPr="000E4E55">
      <w:rPr>
        <w:rFonts w:ascii="BankGothic Lt BT" w:hAnsi="BankGothic Lt BT"/>
        <w:caps/>
        <w:sz w:val="16"/>
        <w:szCs w:val="18"/>
      </w:rPr>
      <w:t xml:space="preserve">page </w:t>
    </w:r>
    <w:r w:rsidR="00E013AA" w:rsidRPr="000E4E55">
      <w:rPr>
        <w:rFonts w:ascii="BankGothic Lt BT" w:hAnsi="BankGothic Lt BT"/>
        <w:caps/>
        <w:sz w:val="16"/>
        <w:szCs w:val="18"/>
      </w:rPr>
      <w:fldChar w:fldCharType="begin"/>
    </w:r>
    <w:r w:rsidR="00E013AA" w:rsidRPr="000E4E55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0E4E55">
      <w:rPr>
        <w:rFonts w:ascii="BankGothic Lt BT" w:hAnsi="BankGothic Lt BT"/>
        <w:caps/>
        <w:sz w:val="16"/>
        <w:szCs w:val="18"/>
      </w:rPr>
      <w:fldChar w:fldCharType="separate"/>
    </w:r>
    <w:r w:rsidR="000E4E55">
      <w:rPr>
        <w:rFonts w:ascii="BankGothic Lt BT" w:hAnsi="BankGothic Lt BT"/>
        <w:caps/>
        <w:noProof/>
        <w:sz w:val="16"/>
        <w:szCs w:val="18"/>
      </w:rPr>
      <w:t>1</w:t>
    </w:r>
    <w:r w:rsidR="00E013AA" w:rsidRPr="000E4E55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F5018" w14:textId="06D562E1" w:rsidR="00E013AA" w:rsidRPr="000E4E55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0E4E55">
      <w:rPr>
        <w:rFonts w:ascii="BankGothic Lt BT" w:hAnsi="BankGothic Lt BT"/>
        <w:caps/>
        <w:sz w:val="16"/>
        <w:szCs w:val="18"/>
      </w:rPr>
      <w:t xml:space="preserve">page </w:t>
    </w:r>
    <w:r w:rsidRPr="000E4E55">
      <w:rPr>
        <w:rFonts w:ascii="BankGothic Lt BT" w:hAnsi="BankGothic Lt BT"/>
        <w:caps/>
        <w:sz w:val="16"/>
        <w:szCs w:val="18"/>
      </w:rPr>
      <w:fldChar w:fldCharType="begin"/>
    </w:r>
    <w:r w:rsidRPr="000E4E55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0E4E55">
      <w:rPr>
        <w:rFonts w:ascii="BankGothic Lt BT" w:hAnsi="BankGothic Lt BT"/>
        <w:caps/>
        <w:sz w:val="16"/>
        <w:szCs w:val="18"/>
      </w:rPr>
      <w:fldChar w:fldCharType="separate"/>
    </w:r>
    <w:r w:rsidR="000E4E55">
      <w:rPr>
        <w:rFonts w:ascii="BankGothic Lt BT" w:hAnsi="BankGothic Lt BT"/>
        <w:caps/>
        <w:noProof/>
        <w:sz w:val="16"/>
        <w:szCs w:val="18"/>
      </w:rPr>
      <w:t>2</w:t>
    </w:r>
    <w:r w:rsidRPr="000E4E55">
      <w:rPr>
        <w:rFonts w:ascii="BankGothic Lt BT" w:hAnsi="BankGothic Lt BT"/>
        <w:caps/>
        <w:noProof/>
        <w:sz w:val="16"/>
        <w:szCs w:val="18"/>
      </w:rPr>
      <w:fldChar w:fldCharType="end"/>
    </w:r>
    <w:r w:rsidRPr="000E4E55">
      <w:rPr>
        <w:rFonts w:ascii="BankGothic Lt BT" w:hAnsi="BankGothic Lt BT"/>
        <w:caps/>
        <w:sz w:val="16"/>
        <w:szCs w:val="18"/>
      </w:rPr>
      <w:tab/>
    </w:r>
    <w:r w:rsidR="008975D5" w:rsidRPr="000E4E55">
      <w:rPr>
        <w:rFonts w:ascii="BankGothic Lt BT" w:hAnsi="BankGothic Lt BT"/>
        <w:caps/>
        <w:sz w:val="16"/>
        <w:szCs w:val="18"/>
      </w:rPr>
      <w:fldChar w:fldCharType="begin"/>
    </w:r>
    <w:r w:rsidR="008975D5" w:rsidRPr="000E4E55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Electrical Automation</w:t>
    </w:r>
    <w:r w:rsidR="008975D5" w:rsidRPr="000E4E55">
      <w:rPr>
        <w:rFonts w:ascii="BankGothic Lt BT" w:hAnsi="BankGothic Lt BT"/>
        <w:caps/>
        <w:sz w:val="16"/>
        <w:szCs w:val="18"/>
      </w:rPr>
      <w:fldChar w:fldCharType="end"/>
    </w:r>
    <w:r w:rsidRPr="000E4E55">
      <w:rPr>
        <w:rFonts w:ascii="BankGothic Lt BT" w:hAnsi="BankGothic Lt BT"/>
        <w:caps/>
        <w:sz w:val="16"/>
        <w:szCs w:val="18"/>
      </w:rPr>
      <w:tab/>
    </w:r>
    <w:r w:rsidR="00C834FC" w:rsidRPr="000E4E55">
      <w:rPr>
        <w:rFonts w:ascii="BankGothic Lt BT" w:hAnsi="BankGothic Lt BT"/>
        <w:caps/>
        <w:sz w:val="16"/>
        <w:szCs w:val="18"/>
      </w:rPr>
      <w:fldChar w:fldCharType="begin"/>
    </w:r>
    <w:r w:rsidR="00C834FC" w:rsidRPr="000E4E55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Job</w:t>
    </w:r>
    <w:r w:rsidR="00C834FC" w:rsidRPr="000E4E55">
      <w:rPr>
        <w:rFonts w:ascii="BankGothic Lt BT" w:hAnsi="BankGothic Lt BT"/>
        <w:caps/>
        <w:sz w:val="16"/>
        <w:szCs w:val="18"/>
      </w:rPr>
      <w:fldChar w:fldCharType="end"/>
    </w:r>
    <w:r w:rsidR="00C834FC" w:rsidRPr="000E4E55">
      <w:rPr>
        <w:rFonts w:ascii="BankGothic Lt BT" w:hAnsi="BankGothic Lt BT"/>
        <w:caps/>
        <w:sz w:val="16"/>
        <w:szCs w:val="18"/>
      </w:rPr>
      <w:t xml:space="preserve">: </w:t>
    </w:r>
    <w:r w:rsidR="00C834FC" w:rsidRPr="000E4E55">
      <w:rPr>
        <w:rFonts w:ascii="BankGothic Lt BT" w:hAnsi="BankGothic Lt BT"/>
        <w:caps/>
        <w:sz w:val="16"/>
        <w:szCs w:val="18"/>
      </w:rPr>
      <w:fldChar w:fldCharType="begin"/>
    </w:r>
    <w:r w:rsidR="00C834FC" w:rsidRPr="000E4E55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3</w:t>
    </w:r>
    <w:r w:rsidR="00C834FC" w:rsidRPr="000E4E55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104C8" w14:textId="77777777" w:rsidR="00A72E58" w:rsidRDefault="00A72E58" w:rsidP="005B3A86">
      <w:pPr>
        <w:spacing w:after="0" w:line="240" w:lineRule="auto"/>
      </w:pPr>
      <w:r>
        <w:separator/>
      </w:r>
    </w:p>
  </w:footnote>
  <w:footnote w:type="continuationSeparator" w:id="0">
    <w:p w14:paraId="06F425BC" w14:textId="77777777" w:rsidR="00A72E58" w:rsidRDefault="00A72E5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C69A" w14:textId="7777777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A72E58">
      <w:rPr>
        <w:rFonts w:ascii="BankGothic Lt BT" w:hAnsi="BankGothic Lt BT"/>
        <w:sz w:val="24"/>
        <w:szCs w:val="24"/>
      </w:rPr>
      <w:t>MicroLogix 1100 Status Screen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06BFEF6B" w14:textId="7777777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2E20C" w14:textId="7777777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A72E58">
      <w:rPr>
        <w:rFonts w:ascii="BankGothic Lt BT" w:hAnsi="BankGothic Lt BT"/>
        <w:sz w:val="24"/>
        <w:szCs w:val="24"/>
      </w:rPr>
      <w:t>MicroLogix 1100 Status Screen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4E66A3A6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915116A" w14:textId="77777777" w:rsidTr="00E130F3">
      <w:tc>
        <w:tcPr>
          <w:tcW w:w="630" w:type="dxa"/>
        </w:tcPr>
        <w:p w14:paraId="0BD952E4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AE3C02A" wp14:editId="6E4FEB8A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B4DAB87" w14:textId="77777777" w:rsidR="00B025CF" w:rsidRPr="000E4E55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0E4E55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0E4E55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0E4E55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72E58" w:rsidRPr="000E4E5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0E4E55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DBA2472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B0BF6A3" wp14:editId="65017519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849EDD8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11980" w14:textId="77777777" w:rsidR="00261027" w:rsidRPr="000E4E55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0E4E55">
      <w:rPr>
        <w:rFonts w:ascii="BankGothic Lt BT" w:hAnsi="BankGothic Lt BT"/>
        <w:caps/>
        <w:sz w:val="24"/>
        <w:szCs w:val="24"/>
      </w:rPr>
      <w:tab/>
    </w:r>
    <w:r w:rsidRPr="000E4E55">
      <w:rPr>
        <w:rFonts w:ascii="BankGothic Lt BT" w:hAnsi="BankGothic Lt BT"/>
        <w:caps/>
        <w:sz w:val="24"/>
        <w:szCs w:val="24"/>
      </w:rPr>
      <w:fldChar w:fldCharType="begin"/>
    </w:r>
    <w:r w:rsidRPr="000E4E55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E4E55">
      <w:rPr>
        <w:rFonts w:ascii="BankGothic Lt BT" w:hAnsi="BankGothic Lt BT"/>
        <w:caps/>
        <w:sz w:val="24"/>
        <w:szCs w:val="24"/>
      </w:rPr>
      <w:fldChar w:fldCharType="separate"/>
    </w:r>
    <w:r w:rsidR="00A72E58" w:rsidRPr="000E4E55">
      <w:rPr>
        <w:rFonts w:ascii="BankGothic Lt BT" w:hAnsi="BankGothic Lt BT"/>
        <w:caps/>
        <w:sz w:val="24"/>
        <w:szCs w:val="24"/>
      </w:rPr>
      <w:t>MicroLogix 1100 Status Screen</w:t>
    </w:r>
    <w:r w:rsidRPr="000E4E55">
      <w:rPr>
        <w:rFonts w:ascii="BankGothic Lt BT" w:hAnsi="BankGothic Lt BT"/>
        <w:caps/>
        <w:sz w:val="24"/>
        <w:szCs w:val="24"/>
      </w:rPr>
      <w:fldChar w:fldCharType="end"/>
    </w:r>
    <w:r w:rsidRPr="000E4E55">
      <w:rPr>
        <w:rFonts w:ascii="BankGothic Lt BT" w:hAnsi="BankGothic Lt BT"/>
        <w:caps/>
        <w:sz w:val="24"/>
        <w:szCs w:val="24"/>
      </w:rPr>
      <w:tab/>
    </w:r>
  </w:p>
  <w:p w14:paraId="3C9C06C9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731"/>
    <w:multiLevelType w:val="hybridMultilevel"/>
    <w:tmpl w:val="D3C00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58"/>
    <w:rsid w:val="000154E9"/>
    <w:rsid w:val="00041E52"/>
    <w:rsid w:val="000544E1"/>
    <w:rsid w:val="000A23B3"/>
    <w:rsid w:val="000E4E55"/>
    <w:rsid w:val="00101028"/>
    <w:rsid w:val="00141840"/>
    <w:rsid w:val="002025E4"/>
    <w:rsid w:val="00222A30"/>
    <w:rsid w:val="00224C5A"/>
    <w:rsid w:val="00261027"/>
    <w:rsid w:val="002E22BE"/>
    <w:rsid w:val="00307505"/>
    <w:rsid w:val="00422289"/>
    <w:rsid w:val="00431790"/>
    <w:rsid w:val="004332DB"/>
    <w:rsid w:val="00472F8B"/>
    <w:rsid w:val="005B3A86"/>
    <w:rsid w:val="00613E4E"/>
    <w:rsid w:val="006F19A5"/>
    <w:rsid w:val="006F7F1A"/>
    <w:rsid w:val="007140C7"/>
    <w:rsid w:val="00723673"/>
    <w:rsid w:val="00866D5F"/>
    <w:rsid w:val="008975D5"/>
    <w:rsid w:val="009219E3"/>
    <w:rsid w:val="009559C9"/>
    <w:rsid w:val="009B042B"/>
    <w:rsid w:val="009F2DFA"/>
    <w:rsid w:val="009F76D1"/>
    <w:rsid w:val="00A224A3"/>
    <w:rsid w:val="00A72E58"/>
    <w:rsid w:val="00B025CF"/>
    <w:rsid w:val="00B457A7"/>
    <w:rsid w:val="00B755C0"/>
    <w:rsid w:val="00C834FC"/>
    <w:rsid w:val="00C86D41"/>
    <w:rsid w:val="00CB5A57"/>
    <w:rsid w:val="00CB5F0C"/>
    <w:rsid w:val="00CE3BF2"/>
    <w:rsid w:val="00CF7AA0"/>
    <w:rsid w:val="00D25BC9"/>
    <w:rsid w:val="00DA380B"/>
    <w:rsid w:val="00DC19D0"/>
    <w:rsid w:val="00DC51B1"/>
    <w:rsid w:val="00E013AA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F62E88"/>
  <w15:chartTrackingRefBased/>
  <w15:docId w15:val="{4780D57B-3D94-4376-BB40-3F560343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21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2018-03-14T15:58:00Z</cp:lastPrinted>
  <dcterms:created xsi:type="dcterms:W3CDTF">2018-03-14T15:50:00Z</dcterms:created>
  <dcterms:modified xsi:type="dcterms:W3CDTF">2018-03-26T23:47:00Z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1100 Status Screen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