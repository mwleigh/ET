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33CD6" w14:textId="7777777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7419D">
        <w:rPr>
          <w:rFonts w:ascii="Verdana" w:hAnsi="Verdana"/>
          <w:b/>
          <w:sz w:val="24"/>
          <w:szCs w:val="24"/>
        </w:rPr>
        <w:t>RSLogix 500 Pro Setup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7419D">
        <w:rPr>
          <w:rFonts w:ascii="Verdana" w:hAnsi="Verdana"/>
          <w:sz w:val="20"/>
          <w:szCs w:val="20"/>
        </w:rPr>
        <w:t>Handout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7419D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3301C213" w14:textId="7777777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7419D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7419D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7419D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657F0EB1" w14:textId="77777777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6639A8E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0CF6ECDA" w14:textId="728CF552" w:rsidR="006F7F1A" w:rsidRPr="006F7F1A" w:rsidRDefault="00E42AD2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723673">
        <w:rPr>
          <w:rFonts w:ascii="Verdana" w:hAnsi="Verdana"/>
          <w:sz w:val="20"/>
          <w:szCs w:val="20"/>
        </w:rPr>
        <w:t xml:space="preserve"> </w:t>
      </w:r>
      <w:r w:rsidR="006F7F1A" w:rsidRPr="006F7F1A">
        <w:rPr>
          <w:rFonts w:ascii="Verdana" w:hAnsi="Verdana"/>
          <w:sz w:val="20"/>
          <w:szCs w:val="20"/>
        </w:rPr>
        <w:t>complete</w:t>
      </w:r>
      <w:r>
        <w:rPr>
          <w:rFonts w:ascii="Verdana" w:hAnsi="Verdana"/>
          <w:sz w:val="20"/>
          <w:szCs w:val="20"/>
        </w:rPr>
        <w:t xml:space="preserve"> the setup of RSLogix 500 Pro</w:t>
      </w:r>
    </w:p>
    <w:p w14:paraId="77E91B6B" w14:textId="0FACD86D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E42AD2">
        <w:rPr>
          <w:rFonts w:ascii="Verdana" w:hAnsi="Verdana"/>
          <w:sz w:val="20"/>
          <w:szCs w:val="20"/>
        </w:rPr>
        <w:t>create a template file to use as a starting point for each Shop Job.</w:t>
      </w:r>
    </w:p>
    <w:p w14:paraId="30A69361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0170C476" w14:textId="29227DA4" w:rsidR="00E013AA" w:rsidRDefault="00E42AD2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 RSLogix 500 Pro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2B3AD1A0" w14:textId="7693D0F2" w:rsidR="00E42AD2" w:rsidRDefault="00E42AD2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56DF2CA" wp14:editId="46DB1EBD">
            <wp:extent cx="4764024" cy="24505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C668" w14:textId="6518E5F4" w:rsidR="00E42AD2" w:rsidRDefault="000A6524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File &gt; New</w:t>
      </w:r>
    </w:p>
    <w:p w14:paraId="073AABD1" w14:textId="5CE4ECE3" w:rsidR="000A6524" w:rsidRDefault="000A6524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124C7EA" wp14:editId="10DBC901">
            <wp:extent cx="3300984" cy="163677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84" cy="16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ABB0" w14:textId="1C6FAB3F" w:rsidR="000A6524" w:rsidRDefault="000A6524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Enter a </w:t>
      </w:r>
      <w:r w:rsidRPr="000A6524">
        <w:rPr>
          <w:rFonts w:ascii="Verdana" w:hAnsi="Verdana"/>
          <w:i/>
          <w:sz w:val="20"/>
          <w:szCs w:val="20"/>
        </w:rPr>
        <w:t>Processor Name</w:t>
      </w:r>
      <w:r>
        <w:rPr>
          <w:rFonts w:ascii="Verdana" w:hAnsi="Verdana"/>
          <w:sz w:val="20"/>
          <w:szCs w:val="20"/>
        </w:rPr>
        <w:t xml:space="preserve"> (i.e. ML {your station number and letter})</w:t>
      </w:r>
    </w:p>
    <w:p w14:paraId="0309586C" w14:textId="002995D4" w:rsidR="000A6524" w:rsidRDefault="000A6524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</w:t>
      </w:r>
      <w:r w:rsidRPr="000A6524">
        <w:rPr>
          <w:rFonts w:ascii="Verdana" w:hAnsi="Verdana"/>
          <w:i/>
          <w:sz w:val="20"/>
          <w:szCs w:val="20"/>
        </w:rPr>
        <w:t>MicroLogix 1100 Series B</w:t>
      </w:r>
    </w:p>
    <w:p w14:paraId="566589FB" w14:textId="77777777" w:rsidR="000A6524" w:rsidRPr="000A6524" w:rsidRDefault="000A6524" w:rsidP="00C834FC">
      <w:pPr>
        <w:spacing w:after="120"/>
        <w:ind w:left="720"/>
        <w:rPr>
          <w:rFonts w:ascii="Verdana" w:hAnsi="Verdana"/>
          <w:sz w:val="20"/>
          <w:szCs w:val="20"/>
        </w:rPr>
      </w:pPr>
    </w:p>
    <w:p w14:paraId="5E2D9CA3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16DEF4C8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2615A40" w14:textId="5F891F7A" w:rsidR="00B025CF" w:rsidRDefault="000A6524" w:rsidP="000A6524">
      <w:p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Select the LAD 2 Window</w:t>
      </w:r>
    </w:p>
    <w:p w14:paraId="2A898109" w14:textId="37AE1ECD" w:rsidR="000A6524" w:rsidRDefault="000A6524" w:rsidP="000145CA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EF0BE79" wp14:editId="2F1DCE6F">
            <wp:extent cx="4764024" cy="245059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741E" w14:textId="2E5B573B" w:rsidR="000A6524" w:rsidRDefault="000A6524" w:rsidP="000A6524">
      <w:p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View &gt; Properties</w:t>
      </w:r>
    </w:p>
    <w:p w14:paraId="012E4C5A" w14:textId="2FD2F59A" w:rsidR="000A6524" w:rsidRDefault="000145CA" w:rsidP="000145CA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E8CBC" wp14:editId="40170185">
                <wp:simplePos x="0" y="0"/>
                <wp:positionH relativeFrom="column">
                  <wp:posOffset>1957639</wp:posOffset>
                </wp:positionH>
                <wp:positionV relativeFrom="paragraph">
                  <wp:posOffset>1466616</wp:posOffset>
                </wp:positionV>
                <wp:extent cx="630017" cy="144379"/>
                <wp:effectExtent l="0" t="0" r="1778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17" cy="144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06D93" id="Rectangle 12" o:spid="_x0000_s1026" style="position:absolute;margin-left:154.15pt;margin-top:115.5pt;width:49.6pt;height:1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76B80" wp14:editId="1A4C0B2D">
                <wp:simplePos x="0" y="0"/>
                <wp:positionH relativeFrom="column">
                  <wp:posOffset>1323267</wp:posOffset>
                </wp:positionH>
                <wp:positionV relativeFrom="paragraph">
                  <wp:posOffset>175755</wp:posOffset>
                </wp:positionV>
                <wp:extent cx="896899" cy="183755"/>
                <wp:effectExtent l="0" t="0" r="1778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899" cy="183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6207C" id="Rectangle 9" o:spid="_x0000_s1026" style="position:absolute;margin-left:104.2pt;margin-top:13.85pt;width:70.6pt;height:1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" filled="f" strokecolor="red" strokeweight="1pt"/>
            </w:pict>
          </mc:Fallback>
        </mc:AlternateContent>
      </w:r>
      <w:r w:rsidR="000A6524">
        <w:rPr>
          <w:noProof/>
        </w:rPr>
        <w:drawing>
          <wp:inline distT="0" distB="0" distL="0" distR="0" wp14:anchorId="00F0B1B1" wp14:editId="168207BF">
            <wp:extent cx="2761488" cy="27889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24D" w14:textId="4EA378F2" w:rsidR="000A6524" w:rsidRDefault="000145CA" w:rsidP="000A6524">
      <w:p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Under </w:t>
      </w:r>
      <w:r w:rsidRPr="000145CA">
        <w:rPr>
          <w:rFonts w:ascii="Verdana" w:hAnsi="Verdana"/>
          <w:i/>
          <w:sz w:val="20"/>
          <w:szCs w:val="20"/>
        </w:rPr>
        <w:t>Address Descriptions</w:t>
      </w:r>
      <w:r>
        <w:rPr>
          <w:rFonts w:ascii="Verdana" w:hAnsi="Verdana"/>
          <w:sz w:val="20"/>
          <w:szCs w:val="20"/>
        </w:rPr>
        <w:t xml:space="preserve"> change </w:t>
      </w:r>
      <w:r w:rsidRPr="000145CA">
        <w:rPr>
          <w:rFonts w:ascii="Verdana" w:hAnsi="Verdana"/>
          <w:i/>
          <w:sz w:val="20"/>
          <w:szCs w:val="20"/>
        </w:rPr>
        <w:t>Width</w:t>
      </w:r>
      <w:r>
        <w:rPr>
          <w:rFonts w:ascii="Verdana" w:hAnsi="Verdana"/>
          <w:sz w:val="20"/>
          <w:szCs w:val="20"/>
        </w:rPr>
        <w:t xml:space="preserve"> to 10. </w:t>
      </w:r>
      <w:r w:rsidR="000A6524">
        <w:rPr>
          <w:rFonts w:ascii="Verdana" w:hAnsi="Verdana"/>
          <w:sz w:val="20"/>
          <w:szCs w:val="20"/>
        </w:rPr>
        <w:t xml:space="preserve">Select the </w:t>
      </w:r>
      <w:r w:rsidR="000A6524" w:rsidRPr="000145CA">
        <w:rPr>
          <w:rFonts w:ascii="Verdana" w:hAnsi="Verdana"/>
          <w:i/>
          <w:sz w:val="20"/>
          <w:szCs w:val="20"/>
        </w:rPr>
        <w:t>Miscellaneous</w:t>
      </w:r>
      <w:r w:rsidR="000A6524">
        <w:rPr>
          <w:rFonts w:ascii="Verdana" w:hAnsi="Verdana"/>
          <w:sz w:val="20"/>
          <w:szCs w:val="20"/>
        </w:rPr>
        <w:t xml:space="preserve"> Tab</w:t>
      </w:r>
    </w:p>
    <w:p w14:paraId="6489C30F" w14:textId="482DD6BE" w:rsidR="000145CA" w:rsidRDefault="000145CA" w:rsidP="000145CA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41C8E" wp14:editId="015F3DBB">
                <wp:simplePos x="0" y="0"/>
                <wp:positionH relativeFrom="column">
                  <wp:posOffset>509692</wp:posOffset>
                </wp:positionH>
                <wp:positionV relativeFrom="paragraph">
                  <wp:posOffset>583000</wp:posOffset>
                </wp:positionV>
                <wp:extent cx="726270" cy="135629"/>
                <wp:effectExtent l="0" t="0" r="1714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270" cy="135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F573E" id="Rectangle 11" o:spid="_x0000_s1026" style="position:absolute;margin-left:40.15pt;margin-top:45.9pt;width:57.2pt;height:10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30A844F" wp14:editId="47E3D35D">
            <wp:extent cx="2212848" cy="22311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9100" w14:textId="5F66DCBC" w:rsidR="000145CA" w:rsidRDefault="000145CA" w:rsidP="000A6524">
      <w:p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Uncheck </w:t>
      </w:r>
      <w:r w:rsidRPr="000145CA">
        <w:rPr>
          <w:rFonts w:ascii="Verdana" w:hAnsi="Verdana"/>
          <w:i/>
          <w:sz w:val="20"/>
          <w:szCs w:val="20"/>
        </w:rPr>
        <w:t>Show I/O Types</w:t>
      </w:r>
    </w:p>
    <w:p w14:paraId="082F0A1E" w14:textId="1ACC7755" w:rsidR="000145CA" w:rsidRPr="00765F49" w:rsidRDefault="000145CA" w:rsidP="000A6524">
      <w:p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Select </w:t>
      </w:r>
      <w:r w:rsidRPr="000145CA">
        <w:rPr>
          <w:rFonts w:ascii="Verdana" w:hAnsi="Verdana"/>
          <w:i/>
          <w:sz w:val="20"/>
          <w:szCs w:val="20"/>
        </w:rPr>
        <w:t>File &gt; Report Options</w:t>
      </w:r>
      <w:r w:rsidR="00765F49">
        <w:rPr>
          <w:rFonts w:ascii="Verdana" w:hAnsi="Verdana"/>
          <w:sz w:val="20"/>
          <w:szCs w:val="20"/>
        </w:rPr>
        <w:t xml:space="preserve">. Select </w:t>
      </w:r>
      <w:r w:rsidR="00765F49" w:rsidRPr="00765F49">
        <w:rPr>
          <w:rFonts w:ascii="Verdana" w:hAnsi="Verdana"/>
          <w:i/>
          <w:sz w:val="20"/>
          <w:szCs w:val="20"/>
        </w:rPr>
        <w:t>Ladder Setup</w:t>
      </w:r>
    </w:p>
    <w:p w14:paraId="4AB347C1" w14:textId="72767784" w:rsidR="000145CA" w:rsidRDefault="00765F49" w:rsidP="000A6524">
      <w:pPr>
        <w:spacing w:before="120" w:after="120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B57C9" wp14:editId="640A07F9">
                <wp:simplePos x="0" y="0"/>
                <wp:positionH relativeFrom="column">
                  <wp:posOffset>87502</wp:posOffset>
                </wp:positionH>
                <wp:positionV relativeFrom="paragraph">
                  <wp:posOffset>1242382</wp:posOffset>
                </wp:positionV>
                <wp:extent cx="603767" cy="153129"/>
                <wp:effectExtent l="0" t="0" r="2540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67" cy="1531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CF630" id="Rectangle 14" o:spid="_x0000_s1026" style="position:absolute;margin-left:6.9pt;margin-top:97.85pt;width:47.55pt;height:1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" filled="f" strokecolor="red" strokeweight="1pt"/>
            </w:pict>
          </mc:Fallback>
        </mc:AlternateContent>
      </w:r>
      <w:r w:rsidR="000145CA">
        <w:rPr>
          <w:noProof/>
        </w:rPr>
        <w:drawing>
          <wp:inline distT="0" distB="0" distL="0" distR="0" wp14:anchorId="2643D7B6" wp14:editId="13B721A2">
            <wp:extent cx="4233672" cy="32095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F0A6" w14:textId="3F4D15D1" w:rsidR="00765F49" w:rsidRDefault="00765F49" w:rsidP="000A6524">
      <w:p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Uncheck </w:t>
      </w:r>
      <w:r w:rsidRPr="00765F49">
        <w:rPr>
          <w:rFonts w:ascii="Verdana" w:hAnsi="Verdana"/>
          <w:i/>
          <w:sz w:val="20"/>
          <w:szCs w:val="20"/>
        </w:rPr>
        <w:t>Show I/O Types</w:t>
      </w:r>
    </w:p>
    <w:p w14:paraId="41BE25B3" w14:textId="210EB717" w:rsidR="00765F49" w:rsidRPr="000145CA" w:rsidRDefault="00765F49" w:rsidP="000A6524">
      <w:pPr>
        <w:spacing w:before="120" w:after="120"/>
        <w:rPr>
          <w:rFonts w:ascii="Verdana" w:hAnsi="Verdana"/>
          <w:sz w:val="20"/>
          <w:szCs w:val="20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2A866" wp14:editId="4C81E9B3">
                <wp:simplePos x="0" y="0"/>
                <wp:positionH relativeFrom="column">
                  <wp:posOffset>2384440</wp:posOffset>
                </wp:positionH>
                <wp:positionV relativeFrom="paragraph">
                  <wp:posOffset>846063</wp:posOffset>
                </wp:positionV>
                <wp:extent cx="643143" cy="144379"/>
                <wp:effectExtent l="0" t="0" r="2413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43" cy="144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65DF7" id="Rectangle 18" o:spid="_x0000_s1026" style="position:absolute;margin-left:187.75pt;margin-top:66.6pt;width:50.65pt;height:1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" filled="f" strokecolor="red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53DA4" wp14:editId="600FF082">
                <wp:simplePos x="0" y="0"/>
                <wp:positionH relativeFrom="column">
                  <wp:posOffset>931900</wp:posOffset>
                </wp:positionH>
                <wp:positionV relativeFrom="paragraph">
                  <wp:posOffset>1769213</wp:posOffset>
                </wp:positionV>
                <wp:extent cx="651893" cy="140004"/>
                <wp:effectExtent l="0" t="0" r="1524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93" cy="1400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DD42D" id="Rectangle 17" o:spid="_x0000_s1026" style="position:absolute;margin-left:73.4pt;margin-top:139.3pt;width:51.35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66F7132" wp14:editId="78F0D2B1">
            <wp:extent cx="4233672" cy="32095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0890" w14:textId="1F6236B5" w:rsidR="000154E9" w:rsidRPr="00C834FC" w:rsidRDefault="000154E9">
      <w:pPr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br w:type="page"/>
      </w:r>
    </w:p>
    <w:p w14:paraId="26E568D0" w14:textId="77777777" w:rsidR="000154E9" w:rsidRPr="00C834FC" w:rsidRDefault="000154E9" w:rsidP="007140C7">
      <w:pPr>
        <w:spacing w:before="480"/>
        <w:rPr>
          <w:rFonts w:ascii="Verdana" w:hAnsi="Verdana"/>
          <w:sz w:val="20"/>
          <w:szCs w:val="20"/>
        </w:rPr>
      </w:pPr>
    </w:p>
    <w:p w14:paraId="49F2BEB7" w14:textId="77777777" w:rsidR="00C86D41" w:rsidRPr="00C834FC" w:rsidRDefault="00C86D41">
      <w:pPr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br w:type="page"/>
      </w:r>
    </w:p>
    <w:p w14:paraId="008B5371" w14:textId="77777777" w:rsidR="00C86D41" w:rsidRPr="00C834FC" w:rsidRDefault="00C86D41" w:rsidP="00C86D41">
      <w:pPr>
        <w:tabs>
          <w:tab w:val="left" w:pos="3507"/>
        </w:tabs>
        <w:spacing w:before="480"/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lastRenderedPageBreak/>
        <w:tab/>
      </w:r>
    </w:p>
    <w:p w14:paraId="7C0CCB2C" w14:textId="77777777" w:rsidR="00C86D41" w:rsidRPr="00C834FC" w:rsidRDefault="00C86D41" w:rsidP="007140C7">
      <w:pPr>
        <w:spacing w:before="480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20"/>
      <w:footerReference w:type="first" r:id="rId21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43E58" w14:textId="77777777" w:rsidR="0057419D" w:rsidRDefault="0057419D" w:rsidP="005B3A86">
      <w:pPr>
        <w:spacing w:after="0" w:line="240" w:lineRule="auto"/>
      </w:pPr>
      <w:r>
        <w:separator/>
      </w:r>
    </w:p>
  </w:endnote>
  <w:endnote w:type="continuationSeparator" w:id="0">
    <w:p w14:paraId="483FD675" w14:textId="77777777" w:rsidR="0057419D" w:rsidRDefault="0057419D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2078D" w14:textId="0E9DC835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65F4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57419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57419D">
      <w:rPr>
        <w:rFonts w:ascii="BankGothic Lt BT" w:hAnsi="BankGothic Lt BT"/>
        <w:caps/>
        <w:sz w:val="16"/>
        <w:szCs w:val="18"/>
      </w:rPr>
      <w:t>Handout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57419D">
      <w:rPr>
        <w:rFonts w:ascii="BankGothic Lt BT" w:hAnsi="BankGothic Lt BT"/>
        <w:caps/>
        <w:sz w:val="16"/>
        <w:szCs w:val="18"/>
      </w:rPr>
      <w:t>3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1778974C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2C24A" w14:textId="5B4EB54B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7419D">
      <w:rPr>
        <w:rFonts w:ascii="BankGothic Lt BT" w:hAnsi="BankGothic Lt BT"/>
        <w:caps/>
        <w:sz w:val="16"/>
        <w:szCs w:val="18"/>
      </w:rPr>
      <w:t>Handout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7419D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57419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765F49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57D33" w14:textId="014905E1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7419D">
      <w:rPr>
        <w:rFonts w:ascii="BankGothic Lt BT" w:hAnsi="BankGothic Lt BT"/>
        <w:caps/>
        <w:sz w:val="16"/>
        <w:szCs w:val="18"/>
      </w:rPr>
      <w:t>Handout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7419D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57419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765F49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FBEB9" w14:textId="3D47769A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65F4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57419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57419D">
      <w:rPr>
        <w:rFonts w:ascii="BankGothic Lt BT" w:hAnsi="BankGothic Lt BT"/>
        <w:caps/>
        <w:sz w:val="16"/>
        <w:szCs w:val="18"/>
      </w:rPr>
      <w:t>Handout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57419D">
      <w:rPr>
        <w:rFonts w:ascii="BankGothic Lt BT" w:hAnsi="BankGothic Lt BT"/>
        <w:caps/>
        <w:sz w:val="16"/>
        <w:szCs w:val="18"/>
      </w:rPr>
      <w:t>3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55350" w14:textId="77777777" w:rsidR="0057419D" w:rsidRDefault="0057419D" w:rsidP="005B3A86">
      <w:pPr>
        <w:spacing w:after="0" w:line="240" w:lineRule="auto"/>
      </w:pPr>
      <w:r>
        <w:separator/>
      </w:r>
    </w:p>
  </w:footnote>
  <w:footnote w:type="continuationSeparator" w:id="0">
    <w:p w14:paraId="7035A245" w14:textId="77777777" w:rsidR="0057419D" w:rsidRDefault="0057419D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7B54B" w14:textId="77777777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7419D">
      <w:rPr>
        <w:rFonts w:ascii="BankGothic Lt BT" w:hAnsi="BankGothic Lt BT"/>
        <w:caps/>
        <w:sz w:val="24"/>
        <w:szCs w:val="24"/>
      </w:rPr>
      <w:t>RSLogix 500 Pro Setup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7930A96" w14:textId="77777777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7419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7419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81E52" w14:textId="77777777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7419D">
      <w:rPr>
        <w:rFonts w:ascii="BankGothic Lt BT" w:hAnsi="BankGothic Lt BT"/>
        <w:caps/>
        <w:sz w:val="24"/>
        <w:szCs w:val="24"/>
      </w:rPr>
      <w:t>RSLogix 500 Pro Setup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4303697" w14:textId="7777777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7419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7419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00477909" w14:textId="77777777" w:rsidTr="00E130F3">
      <w:tc>
        <w:tcPr>
          <w:tcW w:w="630" w:type="dxa"/>
        </w:tcPr>
        <w:p w14:paraId="062BB0A2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7F980FF" wp14:editId="39D6AE9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523EE4C" w14:textId="77777777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7419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E79C355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BF4F613" wp14:editId="7F913694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0FB09FD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08A3A" w14:textId="77777777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7419D">
      <w:rPr>
        <w:rFonts w:ascii="BankGothic Lt BT" w:hAnsi="BankGothic Lt BT"/>
        <w:caps/>
        <w:sz w:val="24"/>
        <w:szCs w:val="24"/>
      </w:rPr>
      <w:t>RSLogix 500 Pro Setup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F03BD77" w14:textId="7777777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7419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7419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9D"/>
    <w:rsid w:val="000145CA"/>
    <w:rsid w:val="000154E9"/>
    <w:rsid w:val="00041E52"/>
    <w:rsid w:val="000524AC"/>
    <w:rsid w:val="000544E1"/>
    <w:rsid w:val="000A23B3"/>
    <w:rsid w:val="000A6524"/>
    <w:rsid w:val="00101028"/>
    <w:rsid w:val="00141840"/>
    <w:rsid w:val="002025E4"/>
    <w:rsid w:val="00222A30"/>
    <w:rsid w:val="00224C5A"/>
    <w:rsid w:val="00261027"/>
    <w:rsid w:val="002E22BE"/>
    <w:rsid w:val="00307505"/>
    <w:rsid w:val="003F6D63"/>
    <w:rsid w:val="00422289"/>
    <w:rsid w:val="00431790"/>
    <w:rsid w:val="004332DB"/>
    <w:rsid w:val="00472F8B"/>
    <w:rsid w:val="0057419D"/>
    <w:rsid w:val="005B3A86"/>
    <w:rsid w:val="00613E4E"/>
    <w:rsid w:val="006F19A5"/>
    <w:rsid w:val="006F7F1A"/>
    <w:rsid w:val="007140C7"/>
    <w:rsid w:val="00723673"/>
    <w:rsid w:val="00765F49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30F3"/>
    <w:rsid w:val="00E42AD2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FDAEA"/>
  <w15:chartTrackingRefBased/>
  <w15:docId w15:val="{68F59D2D-8C80-4D59-BD04-ECCBE6BC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36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cp:lastPrinted>2018-04-23T23:18:00Z</cp:lastPrinted>
  <dcterms:created xsi:type="dcterms:W3CDTF">2018-04-23T23:14:00Z</dcterms:created>
  <dcterms:modified xsi:type="dcterms:W3CDTF">2018-04-23T23:50:00Z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Handout</vt:lpwstr>
  </property>
  <property fmtid="{D5CDD505-2E9C-101B-9397-08002B2CF9AE}" pid="3" name="DocTitle">
    <vt:lpwstr>RSLogix 500 Pro Setup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