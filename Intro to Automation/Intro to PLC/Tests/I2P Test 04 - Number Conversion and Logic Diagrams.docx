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59E9575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E4D94">
        <w:rPr>
          <w:rFonts w:ascii="Verdana" w:hAnsi="Verdana"/>
          <w:b/>
          <w:sz w:val="24"/>
          <w:szCs w:val="24"/>
        </w:rPr>
        <w:t>Number Conversion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6CBEEA1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732CFCC7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219"/>
      </w:tblGrid>
      <w:tr w:rsidR="00AD55FC" w14:paraId="7EBCCF3E" w14:textId="77777777" w:rsidTr="00AD55FC">
        <w:tc>
          <w:tcPr>
            <w:tcW w:w="4411" w:type="dxa"/>
          </w:tcPr>
          <w:p w14:paraId="7D807984" w14:textId="6CA76EFF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AD55FC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AD55FC"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="00AD55FC" w:rsidRPr="005840BA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19" w:type="dxa"/>
            <w:vMerge w:val="restart"/>
          </w:tcPr>
          <w:tbl>
            <w:tblPr>
              <w:tblStyle w:val="TableGrid"/>
              <w:tblW w:w="0" w:type="auto"/>
              <w:tblInd w:w="1325" w:type="dxa"/>
              <w:tblLook w:val="04A0" w:firstRow="1" w:lastRow="0" w:firstColumn="1" w:lastColumn="0" w:noHBand="0" w:noVBand="1"/>
            </w:tblPr>
            <w:tblGrid>
              <w:gridCol w:w="450"/>
              <w:gridCol w:w="450"/>
              <w:gridCol w:w="450"/>
              <w:gridCol w:w="450"/>
              <w:gridCol w:w="450"/>
              <w:gridCol w:w="418"/>
            </w:tblGrid>
            <w:tr w:rsidR="0040125A" w:rsidRPr="0040125A" w14:paraId="50FABE10" w14:textId="77777777" w:rsidTr="0040125A">
              <w:tc>
                <w:tcPr>
                  <w:tcW w:w="2668" w:type="dxa"/>
                  <w:gridSpan w:val="6"/>
                  <w:shd w:val="clear" w:color="auto" w:fill="FFFFFF" w:themeFill="background1"/>
                </w:tcPr>
                <w:p w14:paraId="672D53F5" w14:textId="17D3B6A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Hexadecimal Truth Table</w:t>
                  </w:r>
                </w:p>
              </w:tc>
            </w:tr>
            <w:tr w:rsidR="00AD55FC" w:rsidRPr="0040125A" w14:paraId="1D678D55" w14:textId="77777777" w:rsidTr="0040125A">
              <w:tc>
                <w:tcPr>
                  <w:tcW w:w="450" w:type="dxa"/>
                  <w:shd w:val="clear" w:color="auto" w:fill="BFBFBF" w:themeFill="background1" w:themeFillShade="BF"/>
                </w:tcPr>
                <w:p w14:paraId="600EFE93" w14:textId="77777777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A494823" w14:textId="77777777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612E6C" w14:textId="7CD262A3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33EB88E" w14:textId="4EF0895C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3AF8D4" w14:textId="45E3CB06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9689D4E" w14:textId="32B0DB8F" w:rsidR="00AD55FC" w:rsidRPr="0040125A" w:rsidRDefault="00AD55FC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D31D33E" w14:textId="77777777" w:rsidTr="0040125A">
              <w:tc>
                <w:tcPr>
                  <w:tcW w:w="450" w:type="dxa"/>
                </w:tcPr>
                <w:p w14:paraId="28A5C11C" w14:textId="047AD99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9EE10BB" w14:textId="145B0FD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D04D3AA" w14:textId="67A3DCD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D38F2CD" w14:textId="3F4F7E0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C79EB5" w14:textId="2937088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1203F86" w14:textId="58AABD8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FE341D3" w14:textId="77777777" w:rsidTr="0040125A">
              <w:tc>
                <w:tcPr>
                  <w:tcW w:w="450" w:type="dxa"/>
                </w:tcPr>
                <w:p w14:paraId="6B81CA03" w14:textId="59D9A30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2FC2C8" w14:textId="1AD0DDC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506FDC" w14:textId="0C0AF11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E038D8" w14:textId="612964C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8F17BD9" w14:textId="4F789CE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3293BAD" w14:textId="77FA115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D105263" w14:textId="77777777" w:rsidTr="0040125A">
              <w:tc>
                <w:tcPr>
                  <w:tcW w:w="450" w:type="dxa"/>
                </w:tcPr>
                <w:p w14:paraId="0C611DA9" w14:textId="12FABF1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BBA65A" w14:textId="057C775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DE988E3" w14:textId="4295BCE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3353D29" w14:textId="20D5BB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783FC9" w14:textId="68EB2AC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0C33DF75" w14:textId="0D509ED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0110C015" w14:textId="77777777" w:rsidTr="0040125A">
              <w:tc>
                <w:tcPr>
                  <w:tcW w:w="450" w:type="dxa"/>
                </w:tcPr>
                <w:p w14:paraId="3635735C" w14:textId="2E25DC7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9770A1" w14:textId="792C28C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C8B305" w14:textId="6A09130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89B30" w14:textId="6E5911B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CB64825" w14:textId="37630F9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17FA86C4" w14:textId="388091B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7BAAAC7C" w14:textId="77777777" w:rsidTr="0040125A">
              <w:tc>
                <w:tcPr>
                  <w:tcW w:w="450" w:type="dxa"/>
                </w:tcPr>
                <w:p w14:paraId="7AA5A5EA" w14:textId="000280D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DAFC5E" w14:textId="5C95F5C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F1078FD" w14:textId="3E4E4AB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5FE6FC1" w14:textId="2D089BD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D1223E4" w14:textId="03F6C5A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BF7C76E" w14:textId="7D88CB9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068870A" w14:textId="77777777" w:rsidTr="0040125A">
              <w:tc>
                <w:tcPr>
                  <w:tcW w:w="450" w:type="dxa"/>
                </w:tcPr>
                <w:p w14:paraId="5DA815F8" w14:textId="23F63B0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5FADED" w14:textId="212BAF7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A026FA" w14:textId="5031CA5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C042268" w14:textId="1B56135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5A8C49A" w14:textId="1390213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68B1319" w14:textId="7B15EF7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219FBAA" w14:textId="77777777" w:rsidTr="0040125A">
              <w:tc>
                <w:tcPr>
                  <w:tcW w:w="450" w:type="dxa"/>
                </w:tcPr>
                <w:p w14:paraId="3511661F" w14:textId="3669BDB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78784C8" w14:textId="4585BB2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4FDDE79" w14:textId="0C1CBCD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4C9E80" w14:textId="46D59E0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696679" w14:textId="5C7670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E8CFEDB" w14:textId="3842244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105B1A44" w14:textId="77777777" w:rsidTr="0040125A">
              <w:tc>
                <w:tcPr>
                  <w:tcW w:w="450" w:type="dxa"/>
                </w:tcPr>
                <w:p w14:paraId="4CE17D46" w14:textId="310ADC9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8FBA47" w14:textId="11BD950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E9F317" w14:textId="483AC5A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71F5CCD" w14:textId="27D8EE4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937E039" w14:textId="3078DD9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FA1E1AA" w14:textId="119F89D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9D9B21B" w14:textId="77777777" w:rsidTr="0040125A">
              <w:tc>
                <w:tcPr>
                  <w:tcW w:w="450" w:type="dxa"/>
                </w:tcPr>
                <w:p w14:paraId="27809120" w14:textId="40CE328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4C3818" w14:textId="4885670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9109E6D" w14:textId="1ECD641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D9A8DCA" w14:textId="3BB80CBC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D3E888D" w14:textId="7100833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30960F6" w14:textId="08BDB61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6D60B1B" w14:textId="77777777" w:rsidTr="0040125A">
              <w:tc>
                <w:tcPr>
                  <w:tcW w:w="450" w:type="dxa"/>
                </w:tcPr>
                <w:p w14:paraId="679A3A5D" w14:textId="6C9D5B5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2BDF926" w14:textId="0E29974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0BE7D7" w14:textId="6DE891A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CCA166B" w14:textId="26BE4EF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FCAF5B0" w14:textId="32B361D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84053A7" w14:textId="4174A38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8F0341F" w14:textId="77777777" w:rsidTr="0040125A">
              <w:tc>
                <w:tcPr>
                  <w:tcW w:w="450" w:type="dxa"/>
                </w:tcPr>
                <w:p w14:paraId="665CD5F0" w14:textId="22DD146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2884E5A" w14:textId="7B7A6E0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2329755" w14:textId="7BE0D5E3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9E45A0B" w14:textId="7EC58DE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5F1A63" w14:textId="1493A249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4383F8E5" w14:textId="6BC58BD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0CB481C7" w14:textId="77777777" w:rsidTr="0040125A">
              <w:tc>
                <w:tcPr>
                  <w:tcW w:w="450" w:type="dxa"/>
                </w:tcPr>
                <w:p w14:paraId="5E9938C4" w14:textId="1330F3E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7238D5F" w14:textId="6B54118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9F34B01" w14:textId="4C3A1568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9148DE" w14:textId="18FA0FB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1A54EE2" w14:textId="0E9C306A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DCFEC99" w14:textId="1663D2D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623DA488" w14:textId="77777777" w:rsidTr="0040125A">
              <w:tc>
                <w:tcPr>
                  <w:tcW w:w="450" w:type="dxa"/>
                </w:tcPr>
                <w:p w14:paraId="60749048" w14:textId="3C71E0A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2D0072D" w14:textId="598AC9F0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1B02E34" w14:textId="7EBAA64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EE9473F" w14:textId="74FF3C56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65F2B3A" w14:textId="1D5F885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6C0A4D20" w14:textId="0CD9DF7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3A5995B6" w14:textId="77777777" w:rsidTr="0040125A">
              <w:tc>
                <w:tcPr>
                  <w:tcW w:w="450" w:type="dxa"/>
                </w:tcPr>
                <w:p w14:paraId="1A22F5CB" w14:textId="6E5529C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A3C19C7" w14:textId="0B95010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EB5C77F" w14:textId="3C25A76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EB35C08" w14:textId="1F48851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1DE7359" w14:textId="42ADC417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2DFC125F" w14:textId="5FFB31A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E516641" w14:textId="77777777" w:rsidTr="0040125A">
              <w:tc>
                <w:tcPr>
                  <w:tcW w:w="450" w:type="dxa"/>
                </w:tcPr>
                <w:p w14:paraId="599613B6" w14:textId="06D540F1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D7F108B" w14:textId="017BD634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EAAA61F" w14:textId="52C8EEBE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3B3D665" w14:textId="651787FD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534A015" w14:textId="15C5ECB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1EEE12BC" w14:textId="746D078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40125A" w:rsidRPr="0040125A" w14:paraId="2240DF74" w14:textId="77777777" w:rsidTr="0040125A">
              <w:tc>
                <w:tcPr>
                  <w:tcW w:w="450" w:type="dxa"/>
                </w:tcPr>
                <w:p w14:paraId="0BC71143" w14:textId="6AA0911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EEDF6A7" w14:textId="7AA6C35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1C512A" w14:textId="3CCC09F5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B6292B2" w14:textId="684511E2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A299B8" w14:textId="727AB37F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418" w:type="dxa"/>
                </w:tcPr>
                <w:p w14:paraId="5BF006C7" w14:textId="3DFEC93B" w:rsidR="0040125A" w:rsidRPr="0040125A" w:rsidRDefault="0040125A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AD55FC">
        <w:tc>
          <w:tcPr>
            <w:tcW w:w="4411" w:type="dxa"/>
          </w:tcPr>
          <w:p w14:paraId="2C6772DD" w14:textId="0C1868E4" w:rsidR="00AD55FC" w:rsidRDefault="000C5BF2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E0D">
              <w:rPr>
                <w:rFonts w:ascii="Verdana" w:hAnsi="Verdana"/>
                <w:sz w:val="20"/>
                <w:szCs w:val="20"/>
              </w:rPr>
              <w:t>C</w:t>
            </w:r>
            <w:r w:rsidRPr="000C5BF2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Pr="000C5BF2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19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AD55FC">
        <w:tc>
          <w:tcPr>
            <w:tcW w:w="4411" w:type="dxa"/>
          </w:tcPr>
          <w:p w14:paraId="650D669C" w14:textId="554A17AC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0C5BF2">
              <w:rPr>
                <w:rFonts w:ascii="Verdana" w:hAnsi="Verdana"/>
                <w:sz w:val="20"/>
                <w:szCs w:val="20"/>
              </w:rPr>
              <w:t>F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0C5BF2"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219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AD55FC">
        <w:tc>
          <w:tcPr>
            <w:tcW w:w="4411" w:type="dxa"/>
          </w:tcPr>
          <w:p w14:paraId="7BC31ED3" w14:textId="207798A0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6D2E0D">
              <w:rPr>
                <w:rFonts w:ascii="Verdana" w:hAnsi="Verdana"/>
                <w:sz w:val="20"/>
                <w:szCs w:val="20"/>
              </w:rPr>
              <w:t>2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AD55FC">
        <w:tc>
          <w:tcPr>
            <w:tcW w:w="4411" w:type="dxa"/>
          </w:tcPr>
          <w:p w14:paraId="4D090307" w14:textId="67D0B91A" w:rsidR="005B0B41" w:rsidRDefault="005B0B41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AD55FC">
        <w:tc>
          <w:tcPr>
            <w:tcW w:w="4411" w:type="dxa"/>
          </w:tcPr>
          <w:p w14:paraId="655F48A8" w14:textId="5D9E2141" w:rsidR="00AD55FC" w:rsidRDefault="006D2E0D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2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  <w:t>_______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AD55FC">
        <w:tc>
          <w:tcPr>
            <w:tcW w:w="4411" w:type="dxa"/>
          </w:tcPr>
          <w:p w14:paraId="034BFE08" w14:textId="27502918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11</w:t>
            </w:r>
            <w:r>
              <w:rPr>
                <w:rFonts w:ascii="Verdana" w:hAnsi="Verdana"/>
                <w:sz w:val="20"/>
                <w:szCs w:val="20"/>
              </w:rPr>
              <w:t>01 _______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AD55FC">
        <w:tc>
          <w:tcPr>
            <w:tcW w:w="4411" w:type="dxa"/>
          </w:tcPr>
          <w:p w14:paraId="2C299F01" w14:textId="77E90167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110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0111 _______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AD55FC">
        <w:tc>
          <w:tcPr>
            <w:tcW w:w="4411" w:type="dxa"/>
          </w:tcPr>
          <w:p w14:paraId="24FD2054" w14:textId="7AF6C529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1111 10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0 1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11 0110 _______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219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0FF63799" w:rsidR="005B0B41" w:rsidRPr="005B0B41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5432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  <w:t>________</w:t>
            </w:r>
            <w:r w:rsidR="001401A4" w:rsidRPr="005B0B41">
              <w:rPr>
                <w:rFonts w:ascii="Verdana" w:hAnsi="Verdana"/>
                <w:sz w:val="20"/>
                <w:szCs w:val="20"/>
              </w:rPr>
              <w:t>____________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_____</w:t>
            </w:r>
            <w:r w:rsidR="005B0B41">
              <w:rPr>
                <w:rFonts w:ascii="Verdana" w:hAnsi="Verdana"/>
                <w:sz w:val="20"/>
                <w:szCs w:val="20"/>
              </w:rPr>
              <w:t>____________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19BF023D" w:rsidR="005B0B41" w:rsidRPr="00AD55FC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5B0B41">
              <w:rPr>
                <w:rFonts w:ascii="Verdana" w:hAnsi="Verdana"/>
                <w:sz w:val="20"/>
                <w:szCs w:val="20"/>
              </w:rPr>
              <w:t>FA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  <w:t>____________</w:t>
            </w:r>
            <w:r w:rsidR="001401A4" w:rsidRPr="005B0B41">
              <w:rPr>
                <w:rFonts w:ascii="Verdana" w:hAnsi="Verdana"/>
                <w:sz w:val="20"/>
                <w:szCs w:val="20"/>
              </w:rPr>
              <w:t>______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_______</w:t>
            </w:r>
            <w:r w:rsidR="005B0B41">
              <w:rPr>
                <w:rFonts w:ascii="Verdana" w:hAnsi="Verdana"/>
                <w:sz w:val="20"/>
                <w:szCs w:val="20"/>
              </w:rPr>
              <w:t>____________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382792CD" w:rsidR="005B0B41" w:rsidRPr="00AD55FC" w:rsidRDefault="006D2E0D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 w:rsidR="005B0B41">
              <w:rPr>
                <w:rFonts w:ascii="Verdana" w:hAnsi="Verdana"/>
                <w:sz w:val="20"/>
                <w:szCs w:val="20"/>
              </w:rPr>
              <w:t>C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5B0B41">
              <w:rPr>
                <w:rFonts w:ascii="Verdana" w:hAnsi="Verdana"/>
                <w:sz w:val="20"/>
                <w:szCs w:val="20"/>
              </w:rPr>
              <w:t>D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ab/>
              <w:t>____________</w:t>
            </w:r>
            <w:r w:rsidR="001401A4" w:rsidRPr="005B0B41">
              <w:rPr>
                <w:rFonts w:ascii="Verdana" w:hAnsi="Verdana"/>
                <w:sz w:val="20"/>
                <w:szCs w:val="20"/>
              </w:rPr>
              <w:t>______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_______</w:t>
            </w:r>
            <w:r w:rsidR="005B0B41">
              <w:rPr>
                <w:rFonts w:ascii="Verdana" w:hAnsi="Verdana"/>
                <w:sz w:val="20"/>
                <w:szCs w:val="20"/>
              </w:rPr>
              <w:t>____________</w:t>
            </w:r>
            <w:r w:rsidR="005B0B41" w:rsidRPr="005B0B41">
              <w:rPr>
                <w:rFonts w:ascii="Verdana" w:hAnsi="Verdana"/>
                <w:sz w:val="20"/>
                <w:szCs w:val="20"/>
              </w:rPr>
              <w:t>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bookmarkStart w:id="0" w:name="_MON_1584513239"/>
    <w:bookmarkEnd w:id="0"/>
    <w:p w14:paraId="1A59A114" w14:textId="3A97F713" w:rsidR="00931D9F" w:rsidRPr="00931D9F" w:rsidRDefault="00DD683F" w:rsidP="00931D9F">
      <w:pPr>
        <w:tabs>
          <w:tab w:val="left" w:pos="2880"/>
        </w:tabs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7pt" o:ole="">
            <v:imagedata r:id="rId13" o:title=""/>
          </v:shape>
          <o:OLEObject Type="Embed" ProgID="Excel.Sheet.12" ShapeID="_x0000_i1025" DrawAspect="Content" ObjectID="_1585120486" r:id="rId14"/>
        </w:object>
      </w:r>
    </w:p>
    <w:p w14:paraId="7853A5C4" w14:textId="77777777" w:rsidR="00095A4F" w:rsidRDefault="00095A4F" w:rsidP="00095A4F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 _____</w:t>
      </w:r>
    </w:p>
    <w:p w14:paraId="00A52650" w14:textId="77777777" w:rsidR="006D2E0D" w:rsidRDefault="006D2E0D" w:rsidP="006D2E0D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 _____</w:t>
      </w:r>
    </w:p>
    <w:p w14:paraId="16D70056" w14:textId="1FC83E36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 _____</w:t>
      </w:r>
    </w:p>
    <w:p w14:paraId="30310139" w14:textId="3857F3A6" w:rsidR="00931D9F" w:rsidRDefault="00931D9F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_____</w:t>
      </w:r>
    </w:p>
    <w:p w14:paraId="4C716132" w14:textId="1FE5D210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60D34B90" w14:textId="4F0D0A30" w:rsidR="000E0D34" w:rsidRDefault="006D2E0D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24CB5D2" wp14:editId="72E2E948">
            <wp:extent cx="4837176" cy="1911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1401A4">
      <w:pPr>
        <w:tabs>
          <w:tab w:val="left" w:pos="2880"/>
        </w:tabs>
        <w:spacing w:before="120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535F6C6E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</w:p>
    <w:p w14:paraId="26E0158B" w14:textId="40BA0517" w:rsidR="00F46CA3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71861E40" w14:textId="7E12DB17" w:rsidR="001332D3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4DDC7244" w:rsidR="001332D3" w:rsidRDefault="00F46CA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logical continuity true</w:t>
      </w:r>
      <w:r w:rsidR="006D2E0D">
        <w:rPr>
          <w:rFonts w:ascii="Verdana" w:hAnsi="Verdana"/>
          <w:sz w:val="20"/>
          <w:szCs w:val="20"/>
        </w:rPr>
        <w:t xml:space="preserve"> transition</w:t>
      </w:r>
      <w:r>
        <w:rPr>
          <w:rFonts w:ascii="Verdana" w:hAnsi="Verdana"/>
          <w:sz w:val="20"/>
          <w:szCs w:val="20"/>
        </w:rPr>
        <w:t>, decre</w:t>
      </w:r>
      <w:r w:rsidR="006D2E0D">
        <w:rPr>
          <w:rFonts w:ascii="Verdana" w:hAnsi="Verdana"/>
          <w:sz w:val="20"/>
          <w:szCs w:val="20"/>
        </w:rPr>
        <w:t>ments</w:t>
      </w:r>
      <w:r>
        <w:rPr>
          <w:rFonts w:ascii="Verdana" w:hAnsi="Verdana"/>
          <w:sz w:val="20"/>
          <w:szCs w:val="20"/>
        </w:rPr>
        <w:t xml:space="preserve"> a</w:t>
      </w:r>
      <w:r w:rsidR="00314A16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 w:rsidR="00314A16">
        <w:rPr>
          <w:rFonts w:ascii="Verdana" w:hAnsi="Verdana"/>
          <w:sz w:val="20"/>
          <w:szCs w:val="20"/>
        </w:rPr>
        <w:t>integer</w:t>
      </w:r>
      <w:r>
        <w:rPr>
          <w:rFonts w:ascii="Verdana" w:hAnsi="Verdana"/>
          <w:sz w:val="20"/>
          <w:szCs w:val="20"/>
        </w:rPr>
        <w:t xml:space="preserve"> by one</w:t>
      </w:r>
    </w:p>
    <w:p w14:paraId="52D4F80C" w14:textId="24F210F7" w:rsidR="001332D3" w:rsidRDefault="00F46CA3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</w:t>
      </w:r>
      <w:r w:rsidR="00314A16">
        <w:rPr>
          <w:rFonts w:ascii="Verdana" w:hAnsi="Verdana"/>
          <w:sz w:val="20"/>
          <w:szCs w:val="20"/>
        </w:rPr>
        <w:t xml:space="preserve"> until they equal each other</w:t>
      </w:r>
    </w:p>
    <w:p w14:paraId="05FED553" w14:textId="4C944BF1" w:rsidR="00F46CA3" w:rsidRDefault="00F46CA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  <w:r w:rsidR="00314A16">
        <w:rPr>
          <w:rFonts w:ascii="Verdana" w:hAnsi="Verdana"/>
          <w:sz w:val="20"/>
          <w:szCs w:val="20"/>
        </w:rPr>
        <w:t xml:space="preserve"> then setting the </w:t>
      </w:r>
      <w:proofErr w:type="spellStart"/>
      <w:r w:rsidR="00314A16">
        <w:rPr>
          <w:rFonts w:ascii="Verdana" w:hAnsi="Verdana"/>
          <w:sz w:val="20"/>
          <w:szCs w:val="20"/>
        </w:rPr>
        <w:t>done</w:t>
      </w:r>
      <w:proofErr w:type="spellEnd"/>
      <w:r w:rsidR="00314A16">
        <w:rPr>
          <w:rFonts w:ascii="Verdana" w:hAnsi="Verdana"/>
          <w:sz w:val="20"/>
          <w:szCs w:val="20"/>
        </w:rPr>
        <w:t xml:space="preserve"> bit</w:t>
      </w:r>
    </w:p>
    <w:p w14:paraId="66C9EE2C" w14:textId="65A941D9" w:rsidR="001332D3" w:rsidRPr="00C834FC" w:rsidRDefault="001332D3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  <w:r w:rsidR="00314A16">
        <w:rPr>
          <w:rFonts w:ascii="Verdana" w:hAnsi="Verdana"/>
          <w:sz w:val="20"/>
          <w:szCs w:val="20"/>
        </w:rPr>
        <w:t xml:space="preserve"> and sets the </w:t>
      </w:r>
      <w:proofErr w:type="spellStart"/>
      <w:r w:rsidR="00314A16">
        <w:rPr>
          <w:rFonts w:ascii="Verdana" w:hAnsi="Verdana"/>
          <w:sz w:val="20"/>
          <w:szCs w:val="20"/>
        </w:rPr>
        <w:t>Accum</w:t>
      </w:r>
      <w:proofErr w:type="spellEnd"/>
      <w:r w:rsidR="00314A16">
        <w:rPr>
          <w:rFonts w:ascii="Verdana" w:hAnsi="Verdana"/>
          <w:sz w:val="20"/>
          <w:szCs w:val="20"/>
        </w:rPr>
        <w:t xml:space="preserve"> value</w:t>
      </w:r>
    </w:p>
    <w:p w14:paraId="359BA371" w14:textId="2316A91C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 id="_x0000_i1026" type="#_x0000_t75" style="width:283.5pt;height:52.35pt" o:ole="">
                  <v:imagedata r:id="rId16" o:title=""/>
                </v:shape>
                <o:OLEObject Type="Embed" ProgID="PBrush" ShapeID="_x0000_i1026" DrawAspect="Content" ObjectID="_1585120487" r:id="rId17"/>
              </w:object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41F34994" w14:textId="77777777" w:rsidR="00F46CA3" w:rsidRPr="00F46CA3" w:rsidRDefault="00F46CA3" w:rsidP="00F46CA3">
      <w:pPr>
        <w:tabs>
          <w:tab w:val="left" w:pos="2880"/>
        </w:tabs>
        <w:spacing w:before="120" w:after="0"/>
        <w:ind w:left="1080"/>
        <w:rPr>
          <w:rFonts w:ascii="Verdana" w:hAnsi="Verdana"/>
          <w:sz w:val="20"/>
          <w:szCs w:val="20"/>
        </w:rPr>
      </w:pPr>
    </w:p>
    <w:p w14:paraId="0338E5DC" w14:textId="77777777" w:rsidR="00F46CA3" w:rsidRDefault="00F46CA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0988CED" w14:textId="2D5A7B4C" w:rsidR="00A7501B" w:rsidRDefault="00A7501B" w:rsidP="00A7501B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7"/>
        <w:gridCol w:w="2263"/>
      </w:tblGrid>
      <w:tr w:rsidR="00A7501B" w14:paraId="627A8C5C" w14:textId="77777777" w:rsidTr="00044D69">
        <w:tc>
          <w:tcPr>
            <w:tcW w:w="5947" w:type="dxa"/>
          </w:tcPr>
          <w:p w14:paraId="67632AA6" w14:textId="30E78BED" w:rsidR="00A7501B" w:rsidRDefault="00314A16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7" type="#_x0000_t75" style="width:325.9pt;height:62.35pt" o:ole="">
                  <v:imagedata r:id="rId18" o:title=""/>
                </v:shape>
                <o:OLEObject Type="Embed" ProgID="PBrush" ShapeID="_x0000_i1027" DrawAspect="Content" ObjectID="_1585120488" r:id="rId19"/>
              </w:object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BA2D75A" w14:textId="7A59C69B" w:rsidR="00931D9F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00C1B782" w14:textId="106845F0" w:rsidR="00095A4F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natural number</w:t>
      </w:r>
    </w:p>
    <w:p w14:paraId="0B4FCA94" w14:textId="40E4C4FC" w:rsidR="00F46CA3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3761439E" w14:textId="47DAD93D" w:rsidR="00095A4F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31CCD95F" w14:textId="54706FF8" w:rsidR="00F46CA3" w:rsidRDefault="00F46CA3" w:rsidP="00095A4F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 b and c</w:t>
      </w:r>
    </w:p>
    <w:p w14:paraId="78845894" w14:textId="2DEAF791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76443045" w14:textId="2E0B742C" w:rsidR="00095A4F" w:rsidRDefault="004D0960" w:rsidP="004D0960">
      <w:pPr>
        <w:tabs>
          <w:tab w:val="left" w:pos="2880"/>
        </w:tabs>
        <w:spacing w:before="480" w:after="120"/>
        <w:ind w:left="1800"/>
      </w:pPr>
      <w:r>
        <w:object w:dxaOrig="6529" w:dyaOrig="2496" w14:anchorId="05F3BF28">
          <v:shape id="_x0000_i1028" type="#_x0000_t75" style="width:326.6pt;height:124.7pt" o:ole="">
            <v:imagedata r:id="rId20" o:title=""/>
          </v:shape>
          <o:OLEObject Type="Embed" ProgID="Visio.Drawing.15" ShapeID="_x0000_i1028" DrawAspect="Content" ObjectID="_1585120489" r:id="rId21"/>
        </w:object>
      </w:r>
    </w:p>
    <w:p w14:paraId="08747EC0" w14:textId="287A15F2" w:rsidR="004D0960" w:rsidRDefault="00314A16" w:rsidP="004D0960">
      <w:pPr>
        <w:tabs>
          <w:tab w:val="left" w:pos="2880"/>
        </w:tabs>
        <w:spacing w:before="480" w:after="120"/>
        <w:ind w:left="1800"/>
      </w:pPr>
      <w:r>
        <w:object w:dxaOrig="6529" w:dyaOrig="2496" w14:anchorId="0FCD3739">
          <v:shape id="_x0000_i1029" type="#_x0000_t75" style="width:326.6pt;height:124.7pt" o:ole="">
            <v:imagedata r:id="rId22" o:title=""/>
          </v:shape>
          <o:OLEObject Type="Embed" ProgID="Visio.Drawing.15" ShapeID="_x0000_i1029" DrawAspect="Content" ObjectID="_1585120490" r:id="rId23"/>
        </w:object>
      </w:r>
    </w:p>
    <w:p w14:paraId="6EA89BC2" w14:textId="04F07B91" w:rsidR="001401A4" w:rsidRDefault="001401A4">
      <w:r>
        <w:br w:type="page"/>
      </w:r>
    </w:p>
    <w:p w14:paraId="18C116B6" w14:textId="622FF6B3" w:rsidR="001401A4" w:rsidRDefault="001401A4" w:rsidP="001401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is the value of O:0/0?</w:t>
      </w:r>
    </w:p>
    <w:p w14:paraId="65181953" w14:textId="500A5B7A" w:rsidR="001401A4" w:rsidRPr="004D0960" w:rsidRDefault="001401A4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bookmarkStart w:id="1" w:name="_GoBack"/>
      <w:bookmarkEnd w:id="1"/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86432F5" wp14:editId="0F718B22">
            <wp:extent cx="5477256" cy="1536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dder Problem Test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1A4" w:rsidRPr="004D0960" w:rsidSect="00E013AA">
      <w:headerReference w:type="first" r:id="rId25"/>
      <w:footerReference w:type="first" r:id="rId2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F78E" w14:textId="77777777" w:rsidR="00DA6EA4" w:rsidRDefault="00DA6EA4" w:rsidP="005B3A86">
      <w:pPr>
        <w:spacing w:after="0" w:line="240" w:lineRule="auto"/>
      </w:pPr>
      <w:r>
        <w:separator/>
      </w:r>
    </w:p>
  </w:endnote>
  <w:endnote w:type="continuationSeparator" w:id="0">
    <w:p w14:paraId="51BA8FD6" w14:textId="77777777" w:rsidR="00DA6EA4" w:rsidRDefault="00DA6EA4" w:rsidP="005B3A86">
      <w:pPr>
        <w:spacing w:after="0" w:line="240" w:lineRule="auto"/>
      </w:pPr>
      <w:r>
        <w:continuationSeparator/>
      </w:r>
    </w:p>
  </w:endnote>
  <w:endnote w:type="continuationNotice" w:id="1">
    <w:p w14:paraId="78A802B1" w14:textId="77777777" w:rsidR="002B3DF0" w:rsidRDefault="002B3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1F6A977E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C9D115F" w14:textId="77777777" w:rsidR="00095A4F" w:rsidRPr="00B025CF" w:rsidRDefault="00095A4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43DEB799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1A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3ABDF345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31A8D898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3EF0" w14:textId="77777777" w:rsidR="00DA6EA4" w:rsidRDefault="00DA6EA4" w:rsidP="005B3A86">
      <w:pPr>
        <w:spacing w:after="0" w:line="240" w:lineRule="auto"/>
      </w:pPr>
      <w:r>
        <w:separator/>
      </w:r>
    </w:p>
  </w:footnote>
  <w:footnote w:type="continuationSeparator" w:id="0">
    <w:p w14:paraId="4CBC6075" w14:textId="77777777" w:rsidR="00DA6EA4" w:rsidRDefault="00DA6EA4" w:rsidP="005B3A86">
      <w:pPr>
        <w:spacing w:after="0" w:line="240" w:lineRule="auto"/>
      </w:pPr>
      <w:r>
        <w:continuationSeparator/>
      </w:r>
    </w:p>
  </w:footnote>
  <w:footnote w:type="continuationNotice" w:id="1">
    <w:p w14:paraId="6DF2B388" w14:textId="77777777" w:rsidR="002B3DF0" w:rsidRDefault="002B3D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77777777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77777777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77777777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77777777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77777777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F532362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4D94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338DF8D0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4D9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4D9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598E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C5BF2"/>
    <w:rsid w:val="000E0D34"/>
    <w:rsid w:val="00101028"/>
    <w:rsid w:val="001332D3"/>
    <w:rsid w:val="001401A4"/>
    <w:rsid w:val="00141840"/>
    <w:rsid w:val="001E4D94"/>
    <w:rsid w:val="002025E4"/>
    <w:rsid w:val="00222A30"/>
    <w:rsid w:val="00224C5A"/>
    <w:rsid w:val="00261027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563BD"/>
    <w:rsid w:val="005840BA"/>
    <w:rsid w:val="005B0B41"/>
    <w:rsid w:val="005B3A86"/>
    <w:rsid w:val="00613E4E"/>
    <w:rsid w:val="00677AF8"/>
    <w:rsid w:val="006D2E0D"/>
    <w:rsid w:val="006F19A5"/>
    <w:rsid w:val="006F7F1A"/>
    <w:rsid w:val="007140C7"/>
    <w:rsid w:val="00723673"/>
    <w:rsid w:val="007468C6"/>
    <w:rsid w:val="007C2507"/>
    <w:rsid w:val="008201B9"/>
    <w:rsid w:val="00866D5F"/>
    <w:rsid w:val="00881AE5"/>
    <w:rsid w:val="008975D5"/>
    <w:rsid w:val="008F7960"/>
    <w:rsid w:val="009219E3"/>
    <w:rsid w:val="00931D9F"/>
    <w:rsid w:val="009559C9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B7522"/>
    <w:rsid w:val="00C77DD9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C19D0"/>
    <w:rsid w:val="00DC51B1"/>
    <w:rsid w:val="00DD683F"/>
    <w:rsid w:val="00E013AA"/>
    <w:rsid w:val="00E130F3"/>
    <w:rsid w:val="00EA0805"/>
    <w:rsid w:val="00F46CA3"/>
    <w:rsid w:val="00F53D7D"/>
    <w:rsid w:val="00F61762"/>
    <w:rsid w:val="00F631A1"/>
    <w:rsid w:val="00F63CD7"/>
    <w:rsid w:val="00F63D40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.vsdx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package" Target="embeddings/Microsoft_Visio_Drawing1.vsdx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79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2018-04-12T14:36:00Z</cp:lastPrinted>
  <dcterms:created xsi:type="dcterms:W3CDTF">2018-04-12T14:52:00Z</dcterms:created>
  <dcterms:modified xsi:type="dcterms:W3CDTF">2018-04-13T15:28:00Z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Logic Diagrams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