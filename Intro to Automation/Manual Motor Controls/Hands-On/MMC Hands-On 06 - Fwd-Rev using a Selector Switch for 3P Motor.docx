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C1E66D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8C7679">
        <w:rPr>
          <w:rFonts w:ascii="Verdana" w:hAnsi="Verdana"/>
          <w:b/>
          <w:sz w:val="24"/>
          <w:szCs w:val="24"/>
        </w:rPr>
        <w:t>Fwd</w:t>
      </w:r>
      <w:proofErr w:type="spellEnd"/>
      <w:r w:rsidR="008C7679">
        <w:rPr>
          <w:rFonts w:ascii="Verdana" w:hAnsi="Verdana"/>
          <w:b/>
          <w:sz w:val="24"/>
          <w:szCs w:val="24"/>
        </w:rPr>
        <w:t>-Rev using a Selector Switch for 3P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C7679">
        <w:rPr>
          <w:rFonts w:ascii="Verdana" w:hAnsi="Verdana"/>
          <w:sz w:val="20"/>
          <w:szCs w:val="20"/>
        </w:rPr>
        <w:t>Hands-On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C7679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DF4EDC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C7679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bookmarkStart w:id="0" w:name="_GoBack"/>
      <w:bookmarkEnd w:id="0"/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C7679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C7679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E895BD8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6624475E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EE05855" w14:textId="149FD423" w:rsidR="00CF554C" w:rsidRPr="00CF554C" w:rsidRDefault="00CF554C" w:rsidP="00CF554C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F554C">
        <w:rPr>
          <w:rFonts w:ascii="Verdana" w:hAnsi="Verdana"/>
          <w:sz w:val="20"/>
          <w:szCs w:val="20"/>
        </w:rPr>
        <w:t>Student shall develop a further understanding of reversing a motor</w:t>
      </w:r>
      <w:r>
        <w:rPr>
          <w:rFonts w:ascii="Verdana" w:hAnsi="Verdana"/>
          <w:sz w:val="20"/>
          <w:szCs w:val="20"/>
        </w:rPr>
        <w:t xml:space="preserve"> three-phase motor</w:t>
      </w:r>
      <w:r w:rsidRPr="00CF554C">
        <w:rPr>
          <w:rFonts w:ascii="Verdana" w:hAnsi="Verdana"/>
          <w:sz w:val="20"/>
          <w:szCs w:val="20"/>
        </w:rPr>
        <w:t>.</w:t>
      </w:r>
    </w:p>
    <w:p w14:paraId="2FA9AB44" w14:textId="12FA0219" w:rsidR="00CF554C" w:rsidRPr="00CF554C" w:rsidRDefault="00CF554C" w:rsidP="00CF554C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F554C">
        <w:rPr>
          <w:rFonts w:ascii="Verdana" w:hAnsi="Verdana"/>
          <w:sz w:val="20"/>
          <w:szCs w:val="20"/>
        </w:rPr>
        <w:t>Student shall enhance motor circuit design skills</w:t>
      </w:r>
      <w:r>
        <w:rPr>
          <w:rFonts w:ascii="Verdana" w:hAnsi="Verdana"/>
          <w:sz w:val="20"/>
          <w:szCs w:val="20"/>
        </w:rPr>
        <w:t xml:space="preserve"> as it applies to three-phase motors</w:t>
      </w:r>
      <w:r w:rsidRPr="00CF554C">
        <w:rPr>
          <w:rFonts w:ascii="Verdana" w:hAnsi="Verdana"/>
          <w:sz w:val="20"/>
          <w:szCs w:val="20"/>
        </w:rPr>
        <w:t>.</w:t>
      </w:r>
    </w:p>
    <w:p w14:paraId="1B1C293F" w14:textId="23FAD98A" w:rsidR="00CF554C" w:rsidRPr="00CF554C" w:rsidRDefault="00CF554C" w:rsidP="00CF554C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F554C">
        <w:rPr>
          <w:rFonts w:ascii="Verdana" w:hAnsi="Verdana"/>
          <w:sz w:val="20"/>
          <w:szCs w:val="20"/>
        </w:rPr>
        <w:t xml:space="preserve">Upon completion, </w:t>
      </w:r>
      <w:r>
        <w:rPr>
          <w:rFonts w:ascii="Verdana" w:hAnsi="Verdana"/>
          <w:sz w:val="20"/>
          <w:szCs w:val="20"/>
        </w:rPr>
        <w:t>the</w:t>
      </w:r>
      <w:r w:rsidRPr="00CF554C">
        <w:rPr>
          <w:rFonts w:ascii="Verdana" w:hAnsi="Verdana"/>
          <w:sz w:val="20"/>
          <w:szCs w:val="20"/>
        </w:rPr>
        <w:t xml:space="preserve"> student shall have a more complete knowledge base for creating proficient motor control circuits.</w:t>
      </w:r>
    </w:p>
    <w:p w14:paraId="4761383A" w14:textId="5B4FFE70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041D414E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8C7679">
        <w:rPr>
          <w:rFonts w:ascii="Verdana" w:hAnsi="Verdana"/>
          <w:sz w:val="20"/>
          <w:szCs w:val="20"/>
        </w:rPr>
        <w:t>Hands-On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304EAC">
        <w:rPr>
          <w:rFonts w:ascii="Verdana" w:hAnsi="Verdana"/>
          <w:sz w:val="20"/>
          <w:szCs w:val="20"/>
        </w:rPr>
        <w:fldChar w:fldCharType="begin"/>
      </w:r>
      <w:r w:rsidR="00304EAC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304EAC">
        <w:rPr>
          <w:rFonts w:ascii="Verdana" w:hAnsi="Verdana"/>
          <w:sz w:val="20"/>
          <w:szCs w:val="20"/>
        </w:rPr>
        <w:fldChar w:fldCharType="separate"/>
      </w:r>
      <w:r w:rsidR="008C7679">
        <w:rPr>
          <w:rFonts w:ascii="Verdana" w:hAnsi="Verdana"/>
          <w:sz w:val="20"/>
          <w:szCs w:val="20"/>
        </w:rPr>
        <w:t>Manual Motor Control</w:t>
      </w:r>
      <w:r w:rsidR="00304EAC">
        <w:rPr>
          <w:rFonts w:ascii="Verdana" w:hAnsi="Verdana"/>
          <w:sz w:val="20"/>
          <w:szCs w:val="20"/>
        </w:rPr>
        <w:fldChar w:fldCharType="end"/>
      </w:r>
      <w:r w:rsidR="00304EAC">
        <w:rPr>
          <w:rFonts w:ascii="Verdana" w:hAnsi="Verdana"/>
          <w:sz w:val="20"/>
          <w:szCs w:val="20"/>
        </w:rPr>
        <w:t xml:space="preserve"> </w:t>
      </w:r>
      <w:r w:rsidR="00D71C66">
        <w:rPr>
          <w:rFonts w:ascii="Verdana" w:hAnsi="Verdana"/>
          <w:sz w:val="20"/>
          <w:szCs w:val="20"/>
        </w:rPr>
        <w:t>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7E503039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600"/>
        <w:gridCol w:w="3690"/>
        <w:gridCol w:w="1440"/>
      </w:tblGrid>
      <w:tr w:rsidR="0015262A" w:rsidRPr="0015262A" w14:paraId="0203FE32" w14:textId="77777777" w:rsidTr="0015262A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6BC57CE2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CF554C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86378C" w:rsidRPr="0015262A" w14:paraId="656A4E13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111E" w14:textId="7F336DD7" w:rsidR="0086378C" w:rsidRPr="0015262A" w:rsidRDefault="00CF554C" w:rsidP="005D780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</w:t>
            </w:r>
            <w:r w:rsidR="0086378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-position Selector Switch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618C" w14:textId="4EE84F05" w:rsidR="0086378C" w:rsidRPr="0015262A" w:rsidRDefault="00CF554C" w:rsidP="005D780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Forward, Off, Reverse</w:t>
            </w:r>
            <w:r w:rsidR="0086378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Selection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13CB" w14:textId="73B8477C" w:rsidR="0086378C" w:rsidRPr="0015262A" w:rsidRDefault="00CF554C" w:rsidP="005D780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</w:t>
            </w:r>
            <w:r w:rsidR="003C795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ECTION</w:t>
            </w:r>
          </w:p>
        </w:tc>
      </w:tr>
      <w:tr w:rsidR="0015262A" w:rsidRPr="0015262A" w14:paraId="0DAE2186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E5FB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BB20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BF0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F218B9" w:rsidRPr="0015262A" w14:paraId="373BCCBD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DD11" w14:textId="77777777" w:rsidR="00F218B9" w:rsidRPr="0015262A" w:rsidRDefault="00F218B9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B60E" w14:textId="47AFD914" w:rsidR="00F218B9" w:rsidRPr="0015262A" w:rsidRDefault="00F218B9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31F7" w14:textId="77777777" w:rsidR="00F218B9" w:rsidRPr="0015262A" w:rsidRDefault="00F218B9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15262A" w:rsidRPr="0015262A" w14:paraId="55D63835" w14:textId="77777777" w:rsidTr="006E294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CF554C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129E3DE8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 w:rsidR="00CF554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511" w14:textId="6FD4D032" w:rsidR="0015262A" w:rsidRPr="0015262A" w:rsidRDefault="00CF554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4B125A" w:rsidRPr="0015262A" w14:paraId="2D10EB16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294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E95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E3E7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E24DCB" w:rsidRPr="0015262A" w14:paraId="744163FD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171D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7DCA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8872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CF554C" w:rsidRPr="0015262A" w14:paraId="00F07107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0A26" w14:textId="5D09A604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4086" w14:textId="700E4456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Reverse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4405" w14:textId="0B181993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946A15" w:rsidRPr="0015262A" w14:paraId="21AC9021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FAAC" w14:textId="4D310494" w:rsidR="00946A15" w:rsidRPr="0015262A" w:rsidRDefault="00E24DCB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  <w:r w:rsidR="00946A1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-phase</w:t>
            </w:r>
            <w:r w:rsidR="00946A15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 w:rsidR="00946A1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="00F047D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 w:rsidR="004B125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Starter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5E65" w14:textId="6F54F9B5" w:rsidR="00946A15" w:rsidRPr="0015262A" w:rsidRDefault="00CF554C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  <w:r w:rsidR="00946A1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-phase </w:t>
            </w:r>
            <w:r w:rsidR="00946A15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 w:rsidR="00946A1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 w:rsidR="00E24DC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Starter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, Forward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E3A" w14:textId="0799C8E4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4B125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</w:t>
            </w:r>
            <w:r w:rsidR="00E82B11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2-</w:t>
            </w:r>
            <w:r w:rsidR="00CF554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</w:t>
            </w:r>
          </w:p>
        </w:tc>
      </w:tr>
      <w:tr w:rsidR="00CF554C" w:rsidRPr="0015262A" w14:paraId="68D6CE46" w14:textId="77777777" w:rsidTr="00F62459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0E671" w14:textId="1F74A3DC" w:rsidR="00CF554C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3-phase 24VDC Motor Contactor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54FC5" w14:textId="158DDE02" w:rsidR="00CF554C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3-phase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Contactor, Reverse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226C9" w14:textId="291A28C4" w:rsidR="00CF554C" w:rsidRPr="0015262A" w:rsidRDefault="00E82B11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MS2-</w:t>
            </w:r>
            <w:r w:rsidR="00CF554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</w:p>
        </w:tc>
      </w:tr>
      <w:tr w:rsidR="00CF554C" w:rsidRPr="0015262A" w14:paraId="7F67FED1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EB00" w14:textId="19D2F447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208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VAC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/3P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086" w14:textId="4F6BB43C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Three-phase AC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021" w14:textId="2AC4567B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E82B11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</w:t>
            </w:r>
          </w:p>
        </w:tc>
      </w:tr>
    </w:tbl>
    <w:p w14:paraId="3F8FF8B8" w14:textId="654391FA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C63C976" w14:textId="6C4414F6" w:rsidR="00946A15" w:rsidRPr="00627614" w:rsidRDefault="00200C5E" w:rsidP="004B125A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 w:rsidRPr="00200C5E">
        <w:rPr>
          <w:noProof/>
        </w:rPr>
        <w:drawing>
          <wp:anchor distT="0" distB="0" distL="114300" distR="114300" simplePos="0" relativeHeight="251658240" behindDoc="0" locked="0" layoutInCell="1" allowOverlap="1" wp14:anchorId="41749791" wp14:editId="4EB90E0B">
            <wp:simplePos x="0" y="0"/>
            <wp:positionH relativeFrom="column">
              <wp:posOffset>3106420</wp:posOffset>
            </wp:positionH>
            <wp:positionV relativeFrom="paragraph">
              <wp:posOffset>50800</wp:posOffset>
            </wp:positionV>
            <wp:extent cx="3474720" cy="1901952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54C" w:rsidRPr="00CF554C">
        <w:rPr>
          <w:rFonts w:ascii="Verdana" w:hAnsi="Verdana"/>
          <w:noProof/>
          <w:sz w:val="20"/>
          <w:szCs w:val="20"/>
        </w:rPr>
        <w:t xml:space="preserve">Design a forward/reverse motor control circuit </w:t>
      </w:r>
      <w:r w:rsidR="00CF554C">
        <w:rPr>
          <w:rFonts w:ascii="Verdana" w:hAnsi="Verdana"/>
          <w:noProof/>
          <w:sz w:val="20"/>
          <w:szCs w:val="20"/>
        </w:rPr>
        <w:t xml:space="preserve">for the three-phase motor </w:t>
      </w:r>
      <w:r w:rsidR="00CF554C" w:rsidRPr="00CF554C">
        <w:rPr>
          <w:rFonts w:ascii="Verdana" w:hAnsi="Verdana"/>
          <w:noProof/>
          <w:sz w:val="20"/>
          <w:szCs w:val="20"/>
        </w:rPr>
        <w:t xml:space="preserve">using </w:t>
      </w:r>
      <w:r w:rsidR="005C43C2">
        <w:rPr>
          <w:rFonts w:ascii="Verdana" w:hAnsi="Verdana"/>
          <w:noProof/>
          <w:sz w:val="20"/>
          <w:szCs w:val="20"/>
        </w:rPr>
        <w:t xml:space="preserve">the </w:t>
      </w:r>
      <w:r w:rsidR="00CF554C">
        <w:rPr>
          <w:rFonts w:ascii="Verdana" w:hAnsi="Verdana"/>
          <w:noProof/>
          <w:sz w:val="20"/>
          <w:szCs w:val="20"/>
        </w:rPr>
        <w:t>devices listed above. One pushbutton shall be the START</w:t>
      </w:r>
      <w:r w:rsidR="00CF554C" w:rsidRPr="00CF554C">
        <w:rPr>
          <w:rFonts w:ascii="Verdana" w:hAnsi="Verdana"/>
          <w:noProof/>
          <w:sz w:val="20"/>
          <w:szCs w:val="20"/>
        </w:rPr>
        <w:t xml:space="preserve"> button, and the other </w:t>
      </w:r>
      <w:r w:rsidR="00CF554C">
        <w:rPr>
          <w:rFonts w:ascii="Verdana" w:hAnsi="Verdana"/>
          <w:noProof/>
          <w:sz w:val="20"/>
          <w:szCs w:val="20"/>
        </w:rPr>
        <w:t>the STOP</w:t>
      </w:r>
      <w:r w:rsidR="00CF554C" w:rsidRPr="00CF554C">
        <w:rPr>
          <w:rFonts w:ascii="Verdana" w:hAnsi="Verdana"/>
          <w:noProof/>
          <w:sz w:val="20"/>
          <w:szCs w:val="20"/>
        </w:rPr>
        <w:t xml:space="preserve"> button. The selector switch shall deter</w:t>
      </w:r>
      <w:r w:rsidR="003C7957">
        <w:rPr>
          <w:rFonts w:ascii="Verdana" w:hAnsi="Verdana"/>
          <w:noProof/>
          <w:sz w:val="20"/>
          <w:szCs w:val="20"/>
        </w:rPr>
        <w:t>mine if the motor is to rotate forward</w:t>
      </w:r>
      <w:r w:rsidR="00CF554C" w:rsidRPr="00CF554C">
        <w:rPr>
          <w:rFonts w:ascii="Verdana" w:hAnsi="Verdana"/>
          <w:noProof/>
          <w:sz w:val="20"/>
          <w:szCs w:val="20"/>
        </w:rPr>
        <w:t xml:space="preserve"> (CCW) </w:t>
      </w:r>
      <w:r w:rsidR="003C7957">
        <w:rPr>
          <w:rFonts w:ascii="Verdana" w:hAnsi="Verdana"/>
          <w:noProof/>
          <w:sz w:val="20"/>
          <w:szCs w:val="20"/>
        </w:rPr>
        <w:t>or reverse</w:t>
      </w:r>
      <w:r w:rsidR="00CF554C" w:rsidRPr="00CF554C">
        <w:rPr>
          <w:rFonts w:ascii="Verdana" w:hAnsi="Verdana"/>
          <w:noProof/>
          <w:sz w:val="20"/>
          <w:szCs w:val="20"/>
        </w:rPr>
        <w:t xml:space="preserve"> (CW). If the motor is running and the selector switch is changed, the motor shall stop running. The op</w:t>
      </w:r>
      <w:r w:rsidR="00CF554C">
        <w:rPr>
          <w:rFonts w:ascii="Verdana" w:hAnsi="Verdana"/>
          <w:noProof/>
          <w:sz w:val="20"/>
          <w:szCs w:val="20"/>
        </w:rPr>
        <w:t xml:space="preserve">erator shall have to press the START </w:t>
      </w:r>
      <w:r w:rsidR="00CF554C" w:rsidRPr="00CF554C">
        <w:rPr>
          <w:rFonts w:ascii="Verdana" w:hAnsi="Verdana"/>
          <w:noProof/>
          <w:sz w:val="20"/>
          <w:szCs w:val="20"/>
        </w:rPr>
        <w:t>button to engage the motor in the newly selected direction. The green light shall indicate</w:t>
      </w:r>
      <w:r w:rsidR="00CF554C">
        <w:rPr>
          <w:rFonts w:ascii="Verdana" w:hAnsi="Verdana"/>
          <w:noProof/>
          <w:sz w:val="20"/>
          <w:szCs w:val="20"/>
        </w:rPr>
        <w:t xml:space="preserve"> </w:t>
      </w:r>
      <w:r w:rsidR="005C43C2">
        <w:rPr>
          <w:rFonts w:ascii="Verdana" w:hAnsi="Verdana"/>
          <w:noProof/>
          <w:sz w:val="20"/>
          <w:szCs w:val="20"/>
        </w:rPr>
        <w:t xml:space="preserve">the motor is running </w:t>
      </w:r>
      <w:r w:rsidR="00CF554C">
        <w:rPr>
          <w:rFonts w:ascii="Verdana" w:hAnsi="Verdana"/>
          <w:noProof/>
          <w:sz w:val="20"/>
          <w:szCs w:val="20"/>
        </w:rPr>
        <w:t>FORWARD</w:t>
      </w:r>
      <w:r w:rsidR="00CF554C" w:rsidRPr="00CF554C">
        <w:rPr>
          <w:rFonts w:ascii="Verdana" w:hAnsi="Verdana"/>
          <w:noProof/>
          <w:sz w:val="20"/>
          <w:szCs w:val="20"/>
        </w:rPr>
        <w:t xml:space="preserve">, the blue light shall indicate </w:t>
      </w:r>
      <w:r w:rsidR="005C43C2">
        <w:rPr>
          <w:rFonts w:ascii="Verdana" w:hAnsi="Verdana"/>
          <w:noProof/>
          <w:sz w:val="20"/>
          <w:szCs w:val="20"/>
        </w:rPr>
        <w:t xml:space="preserve">the motor is running </w:t>
      </w:r>
      <w:r w:rsidR="00CF554C">
        <w:rPr>
          <w:rFonts w:ascii="Verdana" w:hAnsi="Verdana"/>
          <w:noProof/>
          <w:sz w:val="20"/>
          <w:szCs w:val="20"/>
        </w:rPr>
        <w:t>REVERSE</w:t>
      </w:r>
      <w:r w:rsidR="00CF554C" w:rsidRPr="00CF554C">
        <w:rPr>
          <w:rFonts w:ascii="Verdana" w:hAnsi="Verdana"/>
          <w:noProof/>
          <w:sz w:val="20"/>
          <w:szCs w:val="20"/>
        </w:rPr>
        <w:t xml:space="preserve">, the red light shall indicate </w:t>
      </w:r>
      <w:r w:rsidR="00CF554C">
        <w:rPr>
          <w:rFonts w:ascii="Verdana" w:hAnsi="Verdana"/>
          <w:noProof/>
          <w:sz w:val="20"/>
          <w:szCs w:val="20"/>
        </w:rPr>
        <w:t>STOPPED</w:t>
      </w:r>
      <w:r w:rsidR="00CF554C" w:rsidRPr="00CF554C">
        <w:rPr>
          <w:rFonts w:ascii="Verdana" w:hAnsi="Verdana"/>
          <w:noProof/>
          <w:sz w:val="20"/>
          <w:szCs w:val="20"/>
        </w:rPr>
        <w:t xml:space="preserve"> and the yellow light shall indicate </w:t>
      </w:r>
      <w:r w:rsidR="00CF554C">
        <w:rPr>
          <w:rFonts w:ascii="Verdana" w:hAnsi="Verdana"/>
          <w:noProof/>
          <w:sz w:val="20"/>
          <w:szCs w:val="20"/>
        </w:rPr>
        <w:t>OVERLOAD</w:t>
      </w:r>
      <w:r w:rsidR="00304EAC" w:rsidRPr="00E24DCB">
        <w:rPr>
          <w:rFonts w:ascii="Verdana" w:hAnsi="Verdana"/>
          <w:sz w:val="20"/>
          <w:szCs w:val="20"/>
        </w:rPr>
        <w:t>.</w:t>
      </w:r>
      <w:r w:rsidR="006703D4" w:rsidRPr="00E24DCB">
        <w:rPr>
          <w:rFonts w:ascii="Verdana" w:hAnsi="Verdana"/>
          <w:sz w:val="20"/>
          <w:szCs w:val="20"/>
        </w:rPr>
        <w:t xml:space="preserve"> </w:t>
      </w:r>
      <w:r w:rsidR="00816E94" w:rsidRPr="00E24DCB">
        <w:rPr>
          <w:rFonts w:ascii="Verdana" w:hAnsi="Verdana"/>
          <w:color w:val="000000" w:themeColor="text1"/>
          <w:sz w:val="20"/>
          <w:szCs w:val="20"/>
        </w:rPr>
        <w:t xml:space="preserve">Use the space on the opposite side of this page to design </w:t>
      </w:r>
      <w:r w:rsidR="00627614" w:rsidRPr="00E24DCB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24DCB">
        <w:rPr>
          <w:rFonts w:ascii="Verdana" w:hAnsi="Verdana"/>
          <w:color w:val="000000" w:themeColor="text1"/>
          <w:sz w:val="20"/>
          <w:szCs w:val="20"/>
        </w:rPr>
        <w:t xml:space="preserve"> circuit. Once complete, </w:t>
      </w:r>
      <w:r w:rsidR="00E82B11">
        <w:rPr>
          <w:rFonts w:ascii="Verdana" w:hAnsi="Verdana"/>
          <w:color w:val="000000" w:themeColor="text1"/>
          <w:sz w:val="20"/>
          <w:szCs w:val="20"/>
        </w:rPr>
        <w:t xml:space="preserve">is not necessary to </w:t>
      </w:r>
      <w:r w:rsidR="00816E94" w:rsidRPr="00E24DCB">
        <w:rPr>
          <w:rFonts w:ascii="Verdana" w:hAnsi="Verdana"/>
          <w:color w:val="000000" w:themeColor="text1"/>
          <w:sz w:val="20"/>
          <w:szCs w:val="20"/>
        </w:rPr>
        <w:t xml:space="preserve">review </w:t>
      </w:r>
      <w:r w:rsidR="00627614" w:rsidRPr="00E24DCB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24DCB">
        <w:rPr>
          <w:rFonts w:ascii="Verdana" w:hAnsi="Verdana"/>
          <w:color w:val="000000" w:themeColor="text1"/>
          <w:sz w:val="20"/>
          <w:szCs w:val="20"/>
        </w:rPr>
        <w:t xml:space="preserve"> design with </w:t>
      </w:r>
      <w:r w:rsidR="00627614" w:rsidRPr="00E24DCB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24DCB">
        <w:rPr>
          <w:rFonts w:ascii="Verdana" w:hAnsi="Verdana"/>
          <w:color w:val="000000" w:themeColor="text1"/>
          <w:sz w:val="20"/>
          <w:szCs w:val="20"/>
        </w:rPr>
        <w:t xml:space="preserve"> instructor. </w:t>
      </w:r>
      <w:r w:rsidR="00E82B11">
        <w:rPr>
          <w:rFonts w:ascii="Verdana" w:hAnsi="Verdana"/>
          <w:color w:val="000000" w:themeColor="text1"/>
          <w:sz w:val="20"/>
          <w:szCs w:val="20"/>
        </w:rPr>
        <w:t xml:space="preserve">Any instructor assistance during design shall be subject to a points deduction based on the </w:t>
      </w:r>
      <w:r w:rsidR="00E82B11">
        <w:rPr>
          <w:rFonts w:ascii="Verdana" w:hAnsi="Verdana"/>
          <w:color w:val="000000" w:themeColor="text1"/>
          <w:sz w:val="20"/>
          <w:szCs w:val="20"/>
        </w:rPr>
        <w:fldChar w:fldCharType="begin"/>
      </w:r>
      <w:r w:rsidR="00E82B11">
        <w:rPr>
          <w:rFonts w:ascii="Verdana" w:hAnsi="Verdana"/>
          <w:color w:val="000000" w:themeColor="text1"/>
          <w:sz w:val="20"/>
          <w:szCs w:val="20"/>
        </w:rPr>
        <w:instrText xml:space="preserve"> DOCPROPERTY  DocUnit  \* MERGEFORMAT </w:instrText>
      </w:r>
      <w:r w:rsidR="00E82B11"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="008C7679">
        <w:rPr>
          <w:rFonts w:ascii="Verdana" w:hAnsi="Verdana"/>
          <w:color w:val="000000" w:themeColor="text1"/>
          <w:sz w:val="20"/>
          <w:szCs w:val="20"/>
        </w:rPr>
        <w:t>Manual Motor Control</w:t>
      </w:r>
      <w:r w:rsidR="00E82B11">
        <w:rPr>
          <w:rFonts w:ascii="Verdana" w:hAnsi="Verdana"/>
          <w:color w:val="000000" w:themeColor="text1"/>
          <w:sz w:val="20"/>
          <w:szCs w:val="20"/>
        </w:rPr>
        <w:fldChar w:fldCharType="end"/>
      </w:r>
      <w:r w:rsidR="00E82B11">
        <w:rPr>
          <w:rFonts w:ascii="Verdana" w:hAnsi="Verdana"/>
          <w:color w:val="000000" w:themeColor="text1"/>
          <w:sz w:val="20"/>
          <w:szCs w:val="20"/>
        </w:rPr>
        <w:t xml:space="preserve"> rubric. W</w:t>
      </w:r>
      <w:r w:rsidR="00816E94" w:rsidRPr="00E24DCB">
        <w:rPr>
          <w:rFonts w:ascii="Verdana" w:hAnsi="Verdana"/>
          <w:color w:val="000000" w:themeColor="text1"/>
          <w:sz w:val="20"/>
          <w:szCs w:val="20"/>
        </w:rPr>
        <w:t xml:space="preserve">ire </w:t>
      </w:r>
      <w:r w:rsidR="00627614" w:rsidRPr="00E24DCB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24DCB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627614" w:rsidRPr="00E24DCB">
        <w:rPr>
          <w:rFonts w:ascii="Verdana" w:hAnsi="Verdana"/>
          <w:color w:val="000000" w:themeColor="text1"/>
          <w:sz w:val="20"/>
          <w:szCs w:val="20"/>
        </w:rPr>
        <w:t xml:space="preserve"> ensuring</w:t>
      </w:r>
      <w:r w:rsidR="00816E94" w:rsidRPr="00E24DCB">
        <w:rPr>
          <w:rFonts w:ascii="Verdana" w:hAnsi="Verdana"/>
          <w:color w:val="000000" w:themeColor="text1"/>
          <w:sz w:val="20"/>
          <w:szCs w:val="20"/>
        </w:rPr>
        <w:t xml:space="preserve"> to label all wires with the appropriate wire numbers. Have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all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wiring </w:t>
      </w:r>
      <w:r w:rsidR="00816E94" w:rsidRPr="001942DA">
        <w:rPr>
          <w:rFonts w:ascii="Verdana" w:hAnsi="Verdana"/>
          <w:color w:val="000000" w:themeColor="text1"/>
          <w:sz w:val="20"/>
          <w:szCs w:val="20"/>
          <w:u w:val="single"/>
        </w:rPr>
        <w:t>before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energizing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. Render the schematic using a CAD type software package. Post the schematic to the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student share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folder using filename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MMC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DocType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8C7679">
        <w:rPr>
          <w:rFonts w:ascii="Verdana" w:hAnsi="Verdana"/>
          <w:i/>
          <w:color w:val="000000" w:themeColor="text1"/>
          <w:sz w:val="20"/>
          <w:szCs w:val="20"/>
        </w:rPr>
        <w:t>Hands-On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DocNum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8C7679">
        <w:rPr>
          <w:rFonts w:ascii="Verdana" w:hAnsi="Verdana"/>
          <w:i/>
          <w:color w:val="000000" w:themeColor="text1"/>
          <w:sz w:val="20"/>
          <w:szCs w:val="20"/>
        </w:rPr>
        <w:t>6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–</w:t>
      </w:r>
      <w:r w:rsidR="006E2942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proofErr w:type="spellStart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name.ext</w:t>
      </w:r>
      <w:proofErr w:type="spellEnd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p w14:paraId="290A49D6" w14:textId="77777777" w:rsidR="00D71C66" w:rsidRPr="00D71C66" w:rsidRDefault="00D71C66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82B11" w:rsidRPr="003D272D" w14:paraId="37460C1B" w14:textId="77777777" w:rsidTr="00456061">
        <w:trPr>
          <w:trHeight w:val="360"/>
        </w:trPr>
        <w:tc>
          <w:tcPr>
            <w:tcW w:w="504" w:type="dxa"/>
          </w:tcPr>
          <w:p w14:paraId="2DCC4BEC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896FAF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8E42F8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AC1F5A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B91D2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5DBC3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DCA3B4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811566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1E97D7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B3C5E7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BC34F7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48BFEB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F7928F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E38EB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9A2EFE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0992C7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0A13A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1C20F5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B195346" w14:textId="77777777" w:rsidTr="004E7CD4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4469B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B9847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FED82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AB70C6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B63F37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4809FA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578DD8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D819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5A14D1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DD456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BD6CF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8094D9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F367B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DF801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C43039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1EDD25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BABDBBA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1285656E" w14:textId="77777777" w:rsidTr="00AD643C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16189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A4AF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AFE6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FC9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BC8A8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1AB75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8E9E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3187D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36711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9E768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5B8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EE9EC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4E0DC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73BB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0C5C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E0646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784F4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AD643C">
        <w:trPr>
          <w:trHeight w:val="360"/>
        </w:trPr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nil"/>
            </w:tcBorders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</w:tcBorders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82B11" w:rsidRPr="003D272D" w14:paraId="01196B17" w14:textId="77777777" w:rsidTr="00456061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C4E41BD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13CEB84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9240A88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6B4EC9A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15E5D10D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19200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ADF44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7428AB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8F059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98A6E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8080CC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D9B5B3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1C7894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4AC84B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2A8E8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6A6F1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B7F6383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82B11" w:rsidRPr="003D272D" w14:paraId="70CFF30F" w14:textId="77777777" w:rsidTr="00456061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472E044E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4B6811F5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285BF57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100A568F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77A7596D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1EB49D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03DB5B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02F040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797F2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1D10CD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1A8C45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842064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B5055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5829A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9030D9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AEEC0B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EA23B76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82B11" w:rsidRPr="003D272D" w14:paraId="53071B1F" w14:textId="77777777" w:rsidTr="00456061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4AC7471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16FC05C5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D760DA3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14F61377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3F556943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AB40F8C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8C55063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4A9E0B3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41DFAE2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D2E915C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E8B476C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3FBB46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8003961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A62CFC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1188501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B35FD0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06F907F" w14:textId="77777777" w:rsidR="00E82B11" w:rsidRPr="003D272D" w:rsidRDefault="00E82B11" w:rsidP="0045606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70FBA450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00F671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49F2712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4EB23C1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BC78D5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186F22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4225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59C6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6EC60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F0E5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63B1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D56AC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6EE99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049C7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F2CA0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C8D9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08BB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ACBA16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1908358C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0DB7E6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F8C500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44E772B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E27B44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543B3E8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DA0F3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8692D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BFE4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97D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D3B0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F30E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E4A75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4E47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D689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D3690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707C5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65F172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nil"/>
            </w:tcBorders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nil"/>
              <w:right w:val="nil"/>
            </w:tcBorders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47FC2" w14:textId="77777777" w:rsidR="003A6FF6" w:rsidRDefault="003A6FF6" w:rsidP="005B3A86">
      <w:pPr>
        <w:spacing w:after="0" w:line="240" w:lineRule="auto"/>
      </w:pPr>
      <w:r>
        <w:separator/>
      </w:r>
    </w:p>
  </w:endnote>
  <w:endnote w:type="continuationSeparator" w:id="0">
    <w:p w14:paraId="60A2BAFA" w14:textId="77777777" w:rsidR="003A6FF6" w:rsidRDefault="003A6FF6" w:rsidP="005B3A86">
      <w:pPr>
        <w:spacing w:after="0" w:line="240" w:lineRule="auto"/>
      </w:pPr>
      <w:r>
        <w:continuationSeparator/>
      </w:r>
    </w:p>
  </w:endnote>
  <w:endnote w:type="continuationNotice" w:id="1">
    <w:p w14:paraId="41401294" w14:textId="77777777" w:rsidR="003A6FF6" w:rsidRDefault="003A6F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5C1B6456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C7679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C767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C7679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C7679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65DB7A12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C7679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C7679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C767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C7679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9E22B" w14:textId="59804685" w:rsidR="00066246" w:rsidRDefault="00066246" w:rsidP="00066246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noProof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>
      <w:rPr>
        <w:rFonts w:ascii="BankGothic Lt BT" w:hAnsi="BankGothic Lt BT"/>
        <w:caps/>
        <w:noProof/>
        <w:sz w:val="16"/>
        <w:szCs w:val="18"/>
      </w:rPr>
      <w:t xml:space="preserve">author: matthew leigh </w:t>
    </w:r>
    <w:r>
      <w:rPr>
        <w:noProof/>
      </w:rPr>
      <w:drawing>
        <wp:inline distT="0" distB="0" distL="0" distR="0" wp14:anchorId="10C65D25" wp14:editId="24F01FE5">
          <wp:extent cx="457200" cy="10058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74CB0" w14:textId="6FF14C34" w:rsidR="00066246" w:rsidRDefault="00066246" w:rsidP="00066246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>
      <w:rPr>
        <w:rFonts w:ascii="BankGothic Lt BT" w:hAnsi="BankGothic Lt BT"/>
        <w:caps/>
        <w:noProof/>
        <w:sz w:val="16"/>
        <w:szCs w:val="18"/>
      </w:rPr>
      <w:t xml:space="preserve">author: matthew leigh </w:t>
    </w:r>
    <w:r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2855F88C" wp14:editId="052CC909">
          <wp:extent cx="457200" cy="10058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reative Commons Graph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Hands-On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B253C" w14:textId="77777777" w:rsidR="003A6FF6" w:rsidRDefault="003A6FF6" w:rsidP="005B3A86">
      <w:pPr>
        <w:spacing w:after="0" w:line="240" w:lineRule="auto"/>
      </w:pPr>
      <w:r>
        <w:separator/>
      </w:r>
    </w:p>
  </w:footnote>
  <w:footnote w:type="continuationSeparator" w:id="0">
    <w:p w14:paraId="75E87439" w14:textId="77777777" w:rsidR="003A6FF6" w:rsidRDefault="003A6FF6" w:rsidP="005B3A86">
      <w:pPr>
        <w:spacing w:after="0" w:line="240" w:lineRule="auto"/>
      </w:pPr>
      <w:r>
        <w:continuationSeparator/>
      </w:r>
    </w:p>
  </w:footnote>
  <w:footnote w:type="continuationNotice" w:id="1">
    <w:p w14:paraId="60A61DF9" w14:textId="77777777" w:rsidR="003A6FF6" w:rsidRDefault="003A6F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363CAEE3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C7679">
      <w:rPr>
        <w:rFonts w:ascii="BankGothic Lt BT" w:hAnsi="BankGothic Lt BT"/>
        <w:caps/>
        <w:sz w:val="24"/>
        <w:szCs w:val="24"/>
      </w:rPr>
      <w:t>Fwd-Rev using a Selector Switch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3BFBE892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C7679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C7679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496DC3ED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C7679">
      <w:rPr>
        <w:rFonts w:ascii="BankGothic Lt BT" w:hAnsi="BankGothic Lt BT"/>
        <w:caps/>
        <w:sz w:val="24"/>
        <w:szCs w:val="24"/>
      </w:rPr>
      <w:t>Fwd-Rev using a Selector Switch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122ECFAF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C7679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C7679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48BFABF6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C767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57B183DF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8C7679">
      <w:rPr>
        <w:rFonts w:ascii="BankGothic Lt BT" w:hAnsi="BankGothic Lt BT"/>
        <w:caps/>
        <w:sz w:val="24"/>
        <w:szCs w:val="24"/>
      </w:rPr>
      <w:t>Fwd-Rev using a Selector Switch for 3P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183A2C8C" w:rsidR="000154E9" w:rsidRPr="00A36E1B" w:rsidRDefault="00A36E1B" w:rsidP="00A36E1B">
    <w:pPr>
      <w:pStyle w:val="Footer"/>
      <w:pBdr>
        <w:bottom w:val="single" w:sz="4" w:space="1" w:color="auto"/>
      </w:pBdr>
      <w:spacing w:after="120"/>
      <w:rPr>
        <w:rFonts w:ascii="BankGothic Lt BT" w:hAnsi="BankGothic Lt BT"/>
        <w:caps/>
        <w:sz w:val="16"/>
        <w:szCs w:val="16"/>
      </w:rPr>
    </w:pPr>
    <w:r w:rsidRPr="00A36E1B">
      <w:rPr>
        <w:rFonts w:ascii="BankGothic Lt BT" w:hAnsi="BankGothic Lt BT"/>
        <w:caps/>
        <w:sz w:val="16"/>
        <w:szCs w:val="16"/>
      </w:rPr>
      <w:fldChar w:fldCharType="begin"/>
    </w:r>
    <w:r w:rsidRPr="00A36E1B">
      <w:rPr>
        <w:rFonts w:ascii="BankGothic Lt BT" w:hAnsi="BankGothic Lt BT"/>
        <w:caps/>
        <w:sz w:val="16"/>
        <w:szCs w:val="16"/>
      </w:rPr>
      <w:instrText xml:space="preserve"> DOCPROPERTY  DocDept  \* MERGEFORMAT </w:instrText>
    </w:r>
    <w:r w:rsidRPr="00A36E1B">
      <w:rPr>
        <w:rFonts w:ascii="BankGothic Lt BT" w:hAnsi="BankGothic Lt BT"/>
        <w:caps/>
        <w:sz w:val="16"/>
        <w:szCs w:val="16"/>
      </w:rPr>
      <w:fldChar w:fldCharType="separate"/>
    </w:r>
    <w:r w:rsidR="008C7679">
      <w:rPr>
        <w:rFonts w:ascii="BankGothic Lt BT" w:hAnsi="BankGothic Lt BT"/>
        <w:caps/>
        <w:sz w:val="16"/>
        <w:szCs w:val="16"/>
      </w:rPr>
      <w:t>Electrical Automation</w:t>
    </w:r>
    <w:r w:rsidRPr="00A36E1B">
      <w:rPr>
        <w:rFonts w:ascii="BankGothic Lt BT" w:hAnsi="BankGothic Lt BT"/>
        <w:caps/>
        <w:sz w:val="16"/>
        <w:szCs w:val="16"/>
      </w:rPr>
      <w:fldChar w:fldCharType="end"/>
    </w:r>
    <w:r w:rsidRPr="00A36E1B">
      <w:rPr>
        <w:rFonts w:ascii="BankGothic Lt BT" w:hAnsi="BankGothic Lt BT"/>
        <w:caps/>
        <w:sz w:val="16"/>
        <w:szCs w:val="16"/>
      </w:rPr>
      <w:tab/>
    </w:r>
    <w:r w:rsidR="008975D5" w:rsidRPr="00A36E1B">
      <w:rPr>
        <w:rFonts w:ascii="BankGothic Lt BT" w:hAnsi="BankGothic Lt BT"/>
        <w:caps/>
        <w:sz w:val="16"/>
        <w:szCs w:val="16"/>
      </w:rPr>
      <w:fldChar w:fldCharType="begin"/>
    </w:r>
    <w:r w:rsidR="008975D5" w:rsidRPr="00A36E1B">
      <w:rPr>
        <w:rFonts w:ascii="BankGothic Lt BT" w:hAnsi="BankGothic Lt BT"/>
        <w:caps/>
        <w:sz w:val="16"/>
        <w:szCs w:val="16"/>
      </w:rPr>
      <w:instrText xml:space="preserve"> DOCPROPERTY  DocCourse  \* MERGEFORMAT </w:instrText>
    </w:r>
    <w:r w:rsidR="008975D5" w:rsidRPr="00A36E1B">
      <w:rPr>
        <w:rFonts w:ascii="BankGothic Lt BT" w:hAnsi="BankGothic Lt BT"/>
        <w:caps/>
        <w:sz w:val="16"/>
        <w:szCs w:val="16"/>
      </w:rPr>
      <w:fldChar w:fldCharType="separate"/>
    </w:r>
    <w:r w:rsidR="008C7679">
      <w:rPr>
        <w:rFonts w:ascii="BankGothic Lt BT" w:hAnsi="BankGothic Lt BT"/>
        <w:caps/>
        <w:sz w:val="16"/>
        <w:szCs w:val="16"/>
      </w:rPr>
      <w:t>Intro to Automation</w:t>
    </w:r>
    <w:r w:rsidR="008975D5" w:rsidRPr="00A36E1B">
      <w:rPr>
        <w:rFonts w:ascii="BankGothic Lt BT" w:hAnsi="BankGothic Lt BT"/>
        <w:caps/>
        <w:sz w:val="16"/>
        <w:szCs w:val="16"/>
      </w:rPr>
      <w:fldChar w:fldCharType="end"/>
    </w:r>
    <w:r w:rsidR="000154E9" w:rsidRPr="00A36E1B">
      <w:rPr>
        <w:rFonts w:ascii="BankGothic Lt BT" w:hAnsi="BankGothic Lt BT"/>
        <w:caps/>
        <w:sz w:val="16"/>
        <w:szCs w:val="16"/>
      </w:rPr>
      <w:tab/>
    </w:r>
    <w:r w:rsidR="008975D5" w:rsidRPr="00A36E1B">
      <w:rPr>
        <w:rFonts w:ascii="BankGothic Lt BT" w:hAnsi="BankGothic Lt BT"/>
        <w:caps/>
        <w:sz w:val="16"/>
        <w:szCs w:val="16"/>
      </w:rPr>
      <w:fldChar w:fldCharType="begin"/>
    </w:r>
    <w:r w:rsidR="008975D5" w:rsidRPr="00A36E1B">
      <w:rPr>
        <w:rFonts w:ascii="BankGothic Lt BT" w:hAnsi="BankGothic Lt BT"/>
        <w:caps/>
        <w:sz w:val="16"/>
        <w:szCs w:val="16"/>
      </w:rPr>
      <w:instrText xml:space="preserve"> DOCPROPERTY  DocUnit  \* MERGEFORMAT </w:instrText>
    </w:r>
    <w:r w:rsidR="008975D5" w:rsidRPr="00A36E1B">
      <w:rPr>
        <w:rFonts w:ascii="BankGothic Lt BT" w:hAnsi="BankGothic Lt BT"/>
        <w:caps/>
        <w:sz w:val="16"/>
        <w:szCs w:val="16"/>
      </w:rPr>
      <w:fldChar w:fldCharType="separate"/>
    </w:r>
    <w:r w:rsidR="008C7679">
      <w:rPr>
        <w:rFonts w:ascii="BankGothic Lt BT" w:hAnsi="BankGothic Lt BT"/>
        <w:caps/>
        <w:sz w:val="16"/>
        <w:szCs w:val="16"/>
      </w:rPr>
      <w:t>Manual Motor Control</w:t>
    </w:r>
    <w:r w:rsidR="008975D5" w:rsidRPr="00A36E1B">
      <w:rPr>
        <w:rFonts w:ascii="BankGothic Lt BT" w:hAnsi="BankGothic Lt BT"/>
        <w:cap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63CE9"/>
    <w:rsid w:val="00066246"/>
    <w:rsid w:val="000674F8"/>
    <w:rsid w:val="00074728"/>
    <w:rsid w:val="00076532"/>
    <w:rsid w:val="00076FDF"/>
    <w:rsid w:val="00081C33"/>
    <w:rsid w:val="00090058"/>
    <w:rsid w:val="00090B4A"/>
    <w:rsid w:val="00093739"/>
    <w:rsid w:val="0009450E"/>
    <w:rsid w:val="000956BA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262A"/>
    <w:rsid w:val="00154F4A"/>
    <w:rsid w:val="001654E5"/>
    <w:rsid w:val="001727B4"/>
    <w:rsid w:val="001942DA"/>
    <w:rsid w:val="00195323"/>
    <w:rsid w:val="00195385"/>
    <w:rsid w:val="001A1DA6"/>
    <w:rsid w:val="001A60A3"/>
    <w:rsid w:val="001C20F5"/>
    <w:rsid w:val="001C2E27"/>
    <w:rsid w:val="001E0459"/>
    <w:rsid w:val="001E7BF6"/>
    <w:rsid w:val="001F071E"/>
    <w:rsid w:val="001F0D3C"/>
    <w:rsid w:val="00200C5E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83A01"/>
    <w:rsid w:val="00295358"/>
    <w:rsid w:val="00297143"/>
    <w:rsid w:val="002C1E06"/>
    <w:rsid w:val="002D5866"/>
    <w:rsid w:val="002E22BE"/>
    <w:rsid w:val="00304EAC"/>
    <w:rsid w:val="00306901"/>
    <w:rsid w:val="00307505"/>
    <w:rsid w:val="00325520"/>
    <w:rsid w:val="00326479"/>
    <w:rsid w:val="00327966"/>
    <w:rsid w:val="00327B2F"/>
    <w:rsid w:val="003306D9"/>
    <w:rsid w:val="00343B07"/>
    <w:rsid w:val="003502B8"/>
    <w:rsid w:val="0035749A"/>
    <w:rsid w:val="00364796"/>
    <w:rsid w:val="003649A5"/>
    <w:rsid w:val="00370843"/>
    <w:rsid w:val="0037367C"/>
    <w:rsid w:val="00384526"/>
    <w:rsid w:val="003A1677"/>
    <w:rsid w:val="003A1CCF"/>
    <w:rsid w:val="003A6FF6"/>
    <w:rsid w:val="003B6AB1"/>
    <w:rsid w:val="003C35BE"/>
    <w:rsid w:val="003C7957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B125A"/>
    <w:rsid w:val="004C0F5C"/>
    <w:rsid w:val="004C66D6"/>
    <w:rsid w:val="004D2056"/>
    <w:rsid w:val="004D3BAE"/>
    <w:rsid w:val="00505EB7"/>
    <w:rsid w:val="00517F65"/>
    <w:rsid w:val="00517F9F"/>
    <w:rsid w:val="005401EC"/>
    <w:rsid w:val="0054235F"/>
    <w:rsid w:val="0054604E"/>
    <w:rsid w:val="005501CC"/>
    <w:rsid w:val="00552060"/>
    <w:rsid w:val="00561F05"/>
    <w:rsid w:val="0056211D"/>
    <w:rsid w:val="00585D29"/>
    <w:rsid w:val="005908F9"/>
    <w:rsid w:val="005915F6"/>
    <w:rsid w:val="005B3A86"/>
    <w:rsid w:val="005C1B67"/>
    <w:rsid w:val="005C3E85"/>
    <w:rsid w:val="005C43C2"/>
    <w:rsid w:val="005C5AB9"/>
    <w:rsid w:val="005F2C47"/>
    <w:rsid w:val="00600EAD"/>
    <w:rsid w:val="00610740"/>
    <w:rsid w:val="00613CEA"/>
    <w:rsid w:val="00613E4E"/>
    <w:rsid w:val="00627614"/>
    <w:rsid w:val="0063102B"/>
    <w:rsid w:val="00640F01"/>
    <w:rsid w:val="00652636"/>
    <w:rsid w:val="00652C9A"/>
    <w:rsid w:val="00652F4C"/>
    <w:rsid w:val="006566FC"/>
    <w:rsid w:val="00661207"/>
    <w:rsid w:val="00662E44"/>
    <w:rsid w:val="006703D4"/>
    <w:rsid w:val="006720A7"/>
    <w:rsid w:val="00672291"/>
    <w:rsid w:val="00676067"/>
    <w:rsid w:val="0067657F"/>
    <w:rsid w:val="00681475"/>
    <w:rsid w:val="006A5781"/>
    <w:rsid w:val="006A6D79"/>
    <w:rsid w:val="006B5940"/>
    <w:rsid w:val="006C0093"/>
    <w:rsid w:val="006C7D6B"/>
    <w:rsid w:val="006D0149"/>
    <w:rsid w:val="006D5518"/>
    <w:rsid w:val="006D5DF2"/>
    <w:rsid w:val="006D6AFA"/>
    <w:rsid w:val="006E1173"/>
    <w:rsid w:val="006E2942"/>
    <w:rsid w:val="006F0CE7"/>
    <w:rsid w:val="006F19A5"/>
    <w:rsid w:val="006F7F1A"/>
    <w:rsid w:val="00701B33"/>
    <w:rsid w:val="00705213"/>
    <w:rsid w:val="007065B2"/>
    <w:rsid w:val="007140C7"/>
    <w:rsid w:val="00723673"/>
    <w:rsid w:val="0074594A"/>
    <w:rsid w:val="00755822"/>
    <w:rsid w:val="0075695D"/>
    <w:rsid w:val="00767B9F"/>
    <w:rsid w:val="00771D18"/>
    <w:rsid w:val="00776411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7159"/>
    <w:rsid w:val="007F7848"/>
    <w:rsid w:val="00810038"/>
    <w:rsid w:val="00810774"/>
    <w:rsid w:val="0081251C"/>
    <w:rsid w:val="00816E94"/>
    <w:rsid w:val="008201D6"/>
    <w:rsid w:val="00820CD5"/>
    <w:rsid w:val="00824E30"/>
    <w:rsid w:val="00825608"/>
    <w:rsid w:val="00830BCF"/>
    <w:rsid w:val="008431B7"/>
    <w:rsid w:val="00845FE3"/>
    <w:rsid w:val="00853FEF"/>
    <w:rsid w:val="0086340E"/>
    <w:rsid w:val="0086378C"/>
    <w:rsid w:val="0086679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C7679"/>
    <w:rsid w:val="009055E4"/>
    <w:rsid w:val="009219E3"/>
    <w:rsid w:val="00946A15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92EE2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3336"/>
    <w:rsid w:val="00A36E1B"/>
    <w:rsid w:val="00A3714A"/>
    <w:rsid w:val="00A405F4"/>
    <w:rsid w:val="00A42B1A"/>
    <w:rsid w:val="00A51B95"/>
    <w:rsid w:val="00A52776"/>
    <w:rsid w:val="00A527ED"/>
    <w:rsid w:val="00A633BC"/>
    <w:rsid w:val="00A66693"/>
    <w:rsid w:val="00A71971"/>
    <w:rsid w:val="00A8138E"/>
    <w:rsid w:val="00A90D05"/>
    <w:rsid w:val="00AA1300"/>
    <w:rsid w:val="00AC25AE"/>
    <w:rsid w:val="00AC4F5A"/>
    <w:rsid w:val="00AC664F"/>
    <w:rsid w:val="00AD01DD"/>
    <w:rsid w:val="00AD643C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055DA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554C"/>
    <w:rsid w:val="00CF7AA0"/>
    <w:rsid w:val="00D24A97"/>
    <w:rsid w:val="00D30537"/>
    <w:rsid w:val="00D32C65"/>
    <w:rsid w:val="00D54ACB"/>
    <w:rsid w:val="00D56469"/>
    <w:rsid w:val="00D71C66"/>
    <w:rsid w:val="00D9217B"/>
    <w:rsid w:val="00D933AF"/>
    <w:rsid w:val="00D955C4"/>
    <w:rsid w:val="00DA1BD8"/>
    <w:rsid w:val="00DA1DDF"/>
    <w:rsid w:val="00DA2AF1"/>
    <w:rsid w:val="00DA380B"/>
    <w:rsid w:val="00DA7D13"/>
    <w:rsid w:val="00DB02B9"/>
    <w:rsid w:val="00DB0A1F"/>
    <w:rsid w:val="00DC19D0"/>
    <w:rsid w:val="00DC51B1"/>
    <w:rsid w:val="00DC5FD0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4DCB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82B11"/>
    <w:rsid w:val="00E97D8E"/>
    <w:rsid w:val="00EA0805"/>
    <w:rsid w:val="00EB2D50"/>
    <w:rsid w:val="00ED69F9"/>
    <w:rsid w:val="00ED6FFC"/>
    <w:rsid w:val="00EE4B76"/>
    <w:rsid w:val="00F047DE"/>
    <w:rsid w:val="00F051B9"/>
    <w:rsid w:val="00F121DE"/>
    <w:rsid w:val="00F15E9D"/>
    <w:rsid w:val="00F218B9"/>
    <w:rsid w:val="00F25CB1"/>
    <w:rsid w:val="00F570D1"/>
    <w:rsid w:val="00F61762"/>
    <w:rsid w:val="00F631A1"/>
    <w:rsid w:val="00F918B0"/>
    <w:rsid w:val="00F941C4"/>
    <w:rsid w:val="00F95BAD"/>
    <w:rsid w:val="00F964CD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27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2018-10-11T10:23:00Z</cp:lastPrinted>
  <dcterms:created xsi:type="dcterms:W3CDTF">2018-10-11T10:04:00Z</dcterms:created>
  <dcterms:modified xsi:type="dcterms:W3CDTF">2018-10-11T16:40:00Z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Hands-On</vt:lpwstr>
  </property>
  <property fmtid="{D5CDD505-2E9C-101B-9397-08002B2CF9AE}" pid="3" name="DocTitle">
    <vt:lpwstr>Fwd-Rev using a Selector Switch for 3P Motor</vt:lpwstr>
  </property>
  <property fmtid="{D5CDD505-2E9C-101B-9397-08002B2CF9AE}" pid="4" name="DocNum">
    <vt:i4>6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