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18E5A6F9" w:rsidR="00E013AA" w:rsidRPr="0085677E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 w:rsidRPr="0085677E">
        <w:rPr>
          <w:rFonts w:ascii="Verdana" w:hAnsi="Verdana"/>
          <w:b/>
          <w:sz w:val="24"/>
          <w:szCs w:val="24"/>
        </w:rPr>
        <w:fldChar w:fldCharType="begin"/>
      </w:r>
      <w:r w:rsidRPr="0085677E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85677E">
        <w:rPr>
          <w:rFonts w:ascii="Verdana" w:hAnsi="Verdana"/>
          <w:b/>
          <w:sz w:val="24"/>
          <w:szCs w:val="24"/>
        </w:rPr>
        <w:fldChar w:fldCharType="end"/>
      </w:r>
      <w:r w:rsidRPr="0085677E">
        <w:rPr>
          <w:rFonts w:ascii="Verdana" w:hAnsi="Verdana"/>
          <w:b/>
          <w:sz w:val="24"/>
          <w:szCs w:val="24"/>
        </w:rPr>
        <w:t>Unit:</w:t>
      </w:r>
      <w:r w:rsidR="00313C7F" w:rsidRPr="0085677E">
        <w:rPr>
          <w:rFonts w:ascii="Verdana" w:hAnsi="Verdana"/>
          <w:b/>
          <w:sz w:val="24"/>
          <w:szCs w:val="24"/>
        </w:rPr>
        <w:t xml:space="preserve"> Manual Motor Controls</w:t>
      </w:r>
      <w:r w:rsidR="001E1581" w:rsidRPr="0085677E">
        <w:rPr>
          <w:rFonts w:ascii="Verdana" w:hAnsi="Verdana"/>
          <w:b/>
          <w:sz w:val="24"/>
          <w:szCs w:val="24"/>
        </w:rPr>
        <w:tab/>
      </w:r>
      <w:r w:rsidR="00493D39" w:rsidRPr="0085677E">
        <w:rPr>
          <w:rFonts w:ascii="Verdana" w:hAnsi="Verdana"/>
          <w:b/>
          <w:sz w:val="24"/>
          <w:szCs w:val="24"/>
        </w:rPr>
        <w:t>Test</w:t>
      </w:r>
      <w:r w:rsidRPr="0085677E">
        <w:rPr>
          <w:rFonts w:ascii="Verdana" w:hAnsi="Verdana"/>
          <w:b/>
          <w:sz w:val="24"/>
          <w:szCs w:val="24"/>
        </w:rPr>
        <w:t xml:space="preserve">: </w:t>
      </w:r>
      <w:r w:rsidR="00F44084" w:rsidRPr="0085677E">
        <w:rPr>
          <w:rFonts w:ascii="Verdana" w:hAnsi="Verdana"/>
          <w:b/>
          <w:sz w:val="24"/>
          <w:szCs w:val="24"/>
        </w:rPr>
        <w:t>7</w:t>
      </w:r>
    </w:p>
    <w:p w14:paraId="2E040FCD" w14:textId="260DD4FA" w:rsidR="001A25D9" w:rsidRPr="0085677E" w:rsidRDefault="005577B6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 w:rsidRPr="0085677E">
        <w:rPr>
          <w:rFonts w:ascii="Verdana" w:hAnsi="Verdana"/>
          <w:b/>
          <w:sz w:val="24"/>
          <w:szCs w:val="24"/>
        </w:rPr>
        <w:t>Motor Nameplates</w:t>
      </w:r>
      <w:r w:rsidR="00882999" w:rsidRPr="0085677E">
        <w:rPr>
          <w:rFonts w:ascii="Verdana" w:hAnsi="Verdana"/>
          <w:b/>
          <w:sz w:val="24"/>
          <w:szCs w:val="24"/>
        </w:rPr>
        <w:t xml:space="preserve"> </w:t>
      </w:r>
      <w:r w:rsidR="001E1581" w:rsidRPr="0085677E">
        <w:rPr>
          <w:rFonts w:ascii="Verdana" w:hAnsi="Verdana"/>
          <w:b/>
          <w:sz w:val="24"/>
          <w:szCs w:val="24"/>
        </w:rPr>
        <w:t xml:space="preserve">and Three Phase </w:t>
      </w:r>
      <w:r w:rsidR="00882999" w:rsidRPr="0085677E">
        <w:rPr>
          <w:rFonts w:ascii="Verdana" w:hAnsi="Verdana"/>
          <w:b/>
          <w:sz w:val="24"/>
          <w:szCs w:val="24"/>
        </w:rPr>
        <w:t>Motors</w:t>
      </w:r>
      <w:r w:rsidR="005B3A86" w:rsidRPr="0085677E">
        <w:rPr>
          <w:rFonts w:ascii="Verdana" w:hAnsi="Verdana"/>
          <w:b/>
          <w:sz w:val="24"/>
          <w:szCs w:val="24"/>
        </w:rPr>
        <w:tab/>
        <w:t>CLO#</w:t>
      </w:r>
      <w:r w:rsidR="00E013AA" w:rsidRPr="0085677E">
        <w:rPr>
          <w:rFonts w:ascii="Verdana" w:hAnsi="Verdana"/>
          <w:b/>
          <w:sz w:val="24"/>
          <w:szCs w:val="24"/>
        </w:rPr>
        <w:t xml:space="preserve">: </w:t>
      </w:r>
      <w:r w:rsidR="005C146F" w:rsidRPr="0085677E">
        <w:rPr>
          <w:rFonts w:ascii="Verdana" w:hAnsi="Verdana"/>
          <w:b/>
          <w:sz w:val="24"/>
          <w:szCs w:val="24"/>
        </w:rPr>
        <w:t>1</w:t>
      </w:r>
    </w:p>
    <w:p w14:paraId="6CDF054F" w14:textId="77777777" w:rsidR="00B025CF" w:rsidRPr="0085677E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85677E">
        <w:rPr>
          <w:rFonts w:ascii="Verdana" w:hAnsi="Verdana"/>
        </w:rPr>
        <w:t>Name ___________</w:t>
      </w:r>
      <w:r w:rsidR="00313C7F" w:rsidRPr="0085677E">
        <w:rPr>
          <w:rFonts w:ascii="Verdana" w:hAnsi="Verdana"/>
        </w:rPr>
        <w:t>__________</w:t>
      </w:r>
      <w:r w:rsidRPr="0085677E">
        <w:rPr>
          <w:rFonts w:ascii="Verdana" w:hAnsi="Verdana"/>
        </w:rPr>
        <w:t>_________</w:t>
      </w:r>
      <w:r w:rsidRPr="0085677E">
        <w:rPr>
          <w:rFonts w:ascii="Verdana" w:hAnsi="Verdana"/>
        </w:rPr>
        <w:tab/>
      </w:r>
      <w:r w:rsidR="00313C7F" w:rsidRPr="0085677E">
        <w:rPr>
          <w:rFonts w:ascii="Verdana" w:hAnsi="Verdana"/>
        </w:rPr>
        <w:tab/>
      </w:r>
      <w:r w:rsidRPr="0085677E">
        <w:rPr>
          <w:rFonts w:ascii="Verdana" w:hAnsi="Verdana"/>
        </w:rPr>
        <w:t>Date ______________</w:t>
      </w:r>
    </w:p>
    <w:p w14:paraId="42DB9FBC" w14:textId="31E67416" w:rsidR="00E013AA" w:rsidRPr="0085677E" w:rsidRDefault="00E013AA" w:rsidP="00A7398D">
      <w:pPr>
        <w:spacing w:before="120" w:after="120"/>
        <w:rPr>
          <w:rFonts w:ascii="Verdana" w:hAnsi="Verdana"/>
          <w:b/>
        </w:rPr>
      </w:pPr>
      <w:r w:rsidRPr="0085677E">
        <w:rPr>
          <w:rFonts w:ascii="Verdana" w:hAnsi="Verdana"/>
          <w:b/>
        </w:rPr>
        <w:t>Instructions</w:t>
      </w:r>
    </w:p>
    <w:p w14:paraId="7100335A" w14:textId="1B210B56" w:rsidR="00A7398D" w:rsidRPr="0085677E" w:rsidRDefault="00A7398D" w:rsidP="00A7398D">
      <w:pPr>
        <w:spacing w:before="120" w:after="120"/>
        <w:ind w:left="360"/>
        <w:rPr>
          <w:rFonts w:ascii="Verdana" w:hAnsi="Verdana"/>
        </w:rPr>
      </w:pPr>
      <w:r w:rsidRPr="0085677E">
        <w:rPr>
          <w:rFonts w:ascii="Verdana" w:hAnsi="Verdana"/>
        </w:rPr>
        <w:t xml:space="preserve">Select the best answer for each </w:t>
      </w:r>
      <w:r w:rsidR="001D4209" w:rsidRPr="0085677E">
        <w:rPr>
          <w:rFonts w:ascii="Verdana" w:hAnsi="Verdana"/>
        </w:rPr>
        <w:t>multiple-</w:t>
      </w:r>
      <w:r w:rsidRPr="0085677E">
        <w:rPr>
          <w:rFonts w:ascii="Verdana" w:hAnsi="Verdana"/>
        </w:rPr>
        <w:t>choice question below.</w:t>
      </w:r>
    </w:p>
    <w:p w14:paraId="3D8409D2" w14:textId="3E123FB5" w:rsidR="00F44084" w:rsidRPr="0085677E" w:rsidRDefault="00F44084" w:rsidP="00EF7F20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What article of the NEC covers motor information?</w:t>
      </w:r>
    </w:p>
    <w:p w14:paraId="5D22D1A7" w14:textId="7DBEB9BD" w:rsidR="00F44084" w:rsidRPr="0085677E" w:rsidRDefault="00F44084" w:rsidP="00F440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315.16</w:t>
      </w:r>
    </w:p>
    <w:p w14:paraId="18E89294" w14:textId="55DE7B92" w:rsidR="00F44084" w:rsidRPr="0085677E" w:rsidRDefault="00F44084" w:rsidP="00F440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334</w:t>
      </w:r>
    </w:p>
    <w:p w14:paraId="53377557" w14:textId="17A8398E" w:rsidR="00F44084" w:rsidRPr="0085677E" w:rsidRDefault="00F44084" w:rsidP="00F440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400</w:t>
      </w:r>
    </w:p>
    <w:p w14:paraId="2BB4B7DB" w14:textId="0BDCDDEF" w:rsidR="00F44084" w:rsidRPr="0085677E" w:rsidRDefault="00F44084" w:rsidP="00F440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430</w:t>
      </w:r>
    </w:p>
    <w:p w14:paraId="6EA86F48" w14:textId="77777777" w:rsidR="00913284" w:rsidRPr="0085677E" w:rsidRDefault="00913284" w:rsidP="0091328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In a single-phase system, how many degrees are there between each sine wave?</w:t>
      </w:r>
    </w:p>
    <w:p w14:paraId="4EC204EE" w14:textId="77777777" w:rsidR="00913284" w:rsidRPr="0085677E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90</w:t>
      </w:r>
    </w:p>
    <w:p w14:paraId="04440E55" w14:textId="77777777" w:rsidR="00913284" w:rsidRPr="0085677E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120</w:t>
      </w:r>
    </w:p>
    <w:p w14:paraId="41E68D9F" w14:textId="77777777" w:rsidR="00913284" w:rsidRPr="0085677E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180</w:t>
      </w:r>
    </w:p>
    <w:p w14:paraId="44D3F630" w14:textId="77777777" w:rsidR="00913284" w:rsidRPr="0085677E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360</w:t>
      </w:r>
    </w:p>
    <w:p w14:paraId="5CA3E61D" w14:textId="31508E06" w:rsidR="00913284" w:rsidRPr="0085677E" w:rsidRDefault="00913284" w:rsidP="0091328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In a split-phase system, how many degrees are there between each sine wave?</w:t>
      </w:r>
    </w:p>
    <w:p w14:paraId="16BFCD6A" w14:textId="77777777" w:rsidR="00913284" w:rsidRPr="0085677E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90</w:t>
      </w:r>
    </w:p>
    <w:p w14:paraId="57381E0B" w14:textId="77777777" w:rsidR="00913284" w:rsidRPr="0085677E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120</w:t>
      </w:r>
    </w:p>
    <w:p w14:paraId="1EE5713A" w14:textId="77777777" w:rsidR="00913284" w:rsidRPr="0085677E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180</w:t>
      </w:r>
    </w:p>
    <w:p w14:paraId="633580C1" w14:textId="77777777" w:rsidR="00913284" w:rsidRPr="0085677E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360</w:t>
      </w:r>
    </w:p>
    <w:p w14:paraId="309F96E5" w14:textId="5A34B495" w:rsidR="00913284" w:rsidRPr="0085677E" w:rsidRDefault="00913284" w:rsidP="0091328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In a three-phase system, how many degrees are there between each sine wave?</w:t>
      </w:r>
    </w:p>
    <w:p w14:paraId="756CA2E2" w14:textId="77777777" w:rsidR="00913284" w:rsidRPr="0085677E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90</w:t>
      </w:r>
    </w:p>
    <w:p w14:paraId="63B1B42E" w14:textId="77777777" w:rsidR="00913284" w:rsidRPr="0085677E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120</w:t>
      </w:r>
    </w:p>
    <w:p w14:paraId="335A411F" w14:textId="77777777" w:rsidR="00913284" w:rsidRPr="0085677E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180</w:t>
      </w:r>
    </w:p>
    <w:p w14:paraId="28811822" w14:textId="77777777" w:rsidR="00913284" w:rsidRPr="0085677E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360</w:t>
      </w:r>
    </w:p>
    <w:p w14:paraId="2B4BE804" w14:textId="77777777" w:rsidR="004C3334" w:rsidRPr="0085677E" w:rsidRDefault="004C3334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List three general types of three-phase motors.</w:t>
      </w:r>
    </w:p>
    <w:p w14:paraId="0EA62128" w14:textId="77777777" w:rsidR="004C3334" w:rsidRPr="0085677E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Squirrel cage, shunt-wound, asynchronous motors</w:t>
      </w:r>
    </w:p>
    <w:p w14:paraId="766DE09D" w14:textId="77777777" w:rsidR="004C3334" w:rsidRPr="0085677E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Induction, wound rotor and synchronous motors</w:t>
      </w:r>
    </w:p>
    <w:p w14:paraId="1652A27F" w14:textId="77777777" w:rsidR="004C3334" w:rsidRPr="0085677E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Dual-voltage, wound rotor and shunt-wound</w:t>
      </w:r>
    </w:p>
    <w:p w14:paraId="7B30A6FE" w14:textId="77777777" w:rsidR="004C3334" w:rsidRPr="0085677E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None of the above</w:t>
      </w:r>
    </w:p>
    <w:p w14:paraId="7639C6C3" w14:textId="4DFC3A1F" w:rsidR="00AA515D" w:rsidRPr="0085677E" w:rsidRDefault="00AA515D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What is the purpose of the laminated iron plates within the rotor?</w:t>
      </w:r>
    </w:p>
    <w:p w14:paraId="604EA39B" w14:textId="395E2AEF" w:rsidR="00AA515D" w:rsidRPr="0085677E" w:rsidRDefault="00A7398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Aid in electromagnetic induction</w:t>
      </w:r>
    </w:p>
    <w:p w14:paraId="15DA188B" w14:textId="4422E3CE" w:rsidR="00AA515D" w:rsidRPr="0085677E" w:rsidRDefault="005C146F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Reduce Eddy-currents</w:t>
      </w:r>
    </w:p>
    <w:p w14:paraId="65F44C0E" w14:textId="38064205" w:rsidR="00AA515D" w:rsidRPr="0085677E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Reduce hysteresis</w:t>
      </w:r>
    </w:p>
    <w:p w14:paraId="631F8737" w14:textId="3F1421E5" w:rsidR="00AA515D" w:rsidRPr="0085677E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B and C</w:t>
      </w:r>
    </w:p>
    <w:p w14:paraId="02652F74" w14:textId="461D3A43" w:rsidR="00AA515D" w:rsidRPr="0085677E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All the above</w:t>
      </w:r>
    </w:p>
    <w:p w14:paraId="6B805438" w14:textId="77777777" w:rsidR="00D66B42" w:rsidRPr="0085677E" w:rsidRDefault="00D66B42" w:rsidP="00D66B42">
      <w:pPr>
        <w:spacing w:after="0"/>
        <w:ind w:left="360"/>
        <w:rPr>
          <w:rFonts w:ascii="Verdana" w:hAnsi="Verdana"/>
        </w:rPr>
      </w:pPr>
    </w:p>
    <w:p w14:paraId="352BC63B" w14:textId="77777777" w:rsidR="00D66B42" w:rsidRPr="0085677E" w:rsidRDefault="00D66B42" w:rsidP="00D66B42">
      <w:pPr>
        <w:spacing w:after="0"/>
        <w:ind w:left="360"/>
        <w:rPr>
          <w:rFonts w:ascii="Verdana" w:hAnsi="Verdana"/>
        </w:rPr>
        <w:sectPr w:rsidR="00D66B42" w:rsidRPr="0085677E" w:rsidSect="00B025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207C4D23" w14:textId="77777777" w:rsidR="00D66B42" w:rsidRPr="0085677E" w:rsidRDefault="00D66B42" w:rsidP="00D66B4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lastRenderedPageBreak/>
        <w:t>If a motor has an enclosure type of ODP, what does that indicate?</w:t>
      </w:r>
    </w:p>
    <w:p w14:paraId="5BA80869" w14:textId="77777777" w:rsidR="00D66B42" w:rsidRPr="0085677E" w:rsidRDefault="00D66B42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Outdoor Protected</w:t>
      </w:r>
    </w:p>
    <w:p w14:paraId="58579609" w14:textId="77777777" w:rsidR="00D66B42" w:rsidRPr="0085677E" w:rsidRDefault="00D66B42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Open Drip-proof</w:t>
      </w:r>
    </w:p>
    <w:p w14:paraId="3323B4B5" w14:textId="77777777" w:rsidR="00D66B42" w:rsidRPr="0085677E" w:rsidRDefault="00D66B42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Oxidized Dielectric Protected</w:t>
      </w:r>
    </w:p>
    <w:p w14:paraId="7BD84AA2" w14:textId="77777777" w:rsidR="00D66B42" w:rsidRPr="0085677E" w:rsidRDefault="00D66B42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Open Door Plenum</w:t>
      </w:r>
    </w:p>
    <w:p w14:paraId="66DC4EA9" w14:textId="340F1B98" w:rsidR="00D372AD" w:rsidRPr="0085677E" w:rsidRDefault="00D66B42" w:rsidP="00D372A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When a motor has an enclosure type of TEFC, that indicates that it is;</w:t>
      </w:r>
    </w:p>
    <w:p w14:paraId="42A2700F" w14:textId="7D265844" w:rsidR="00D66B42" w:rsidRPr="0085677E" w:rsidRDefault="00D66B42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Totally Enclosed Fan Cooled</w:t>
      </w:r>
    </w:p>
    <w:p w14:paraId="2CC2A900" w14:textId="65E6FF9F" w:rsidR="00D372AD" w:rsidRPr="0085677E" w:rsidRDefault="00D66B42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Total Environment Face Cowling</w:t>
      </w:r>
    </w:p>
    <w:p w14:paraId="42DA254A" w14:textId="201092CC" w:rsidR="00D372AD" w:rsidRPr="0085677E" w:rsidRDefault="00D66B42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Thin Electric Face Cooled</w:t>
      </w:r>
    </w:p>
    <w:p w14:paraId="36DC5162" w14:textId="00F66753" w:rsidR="00D66B42" w:rsidRPr="0085677E" w:rsidRDefault="00D66B42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Totally Electric Fan Cooled</w:t>
      </w:r>
    </w:p>
    <w:p w14:paraId="0721FE6F" w14:textId="44E32733" w:rsidR="00D66B42" w:rsidRPr="0085677E" w:rsidRDefault="00D66B42" w:rsidP="00D66B4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A motor has an enclosure type of TENV, what type of environment would it be used?</w:t>
      </w:r>
    </w:p>
    <w:p w14:paraId="3E2AA6E4" w14:textId="45922072" w:rsidR="00D66B42" w:rsidRPr="0085677E" w:rsidRDefault="0076148C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A clean-room</w:t>
      </w:r>
    </w:p>
    <w:p w14:paraId="05514602" w14:textId="6F1B563E" w:rsidR="00D66B42" w:rsidRPr="0085677E" w:rsidRDefault="0076148C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Submerged in a settling pond</w:t>
      </w:r>
    </w:p>
    <w:p w14:paraId="19F771A7" w14:textId="46EF8737" w:rsidR="00D66B42" w:rsidRPr="0085677E" w:rsidRDefault="00D66B42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A Chemical plant with a harsh environment</w:t>
      </w:r>
    </w:p>
    <w:p w14:paraId="44CFCC9D" w14:textId="41ED9BB6" w:rsidR="00D66B42" w:rsidRPr="0085677E" w:rsidRDefault="0076148C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None of the above</w:t>
      </w:r>
    </w:p>
    <w:p w14:paraId="4D774AAE" w14:textId="4AA9522C" w:rsidR="004C3334" w:rsidRPr="0085677E" w:rsidRDefault="0076148C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What type of motor would you use at Laclede gas to pump natural gas</w:t>
      </w:r>
      <w:r w:rsidR="004C3334" w:rsidRPr="0085677E">
        <w:rPr>
          <w:rFonts w:ascii="Verdana" w:hAnsi="Verdana"/>
        </w:rPr>
        <w:t>?</w:t>
      </w:r>
    </w:p>
    <w:p w14:paraId="58FF7F27" w14:textId="7BA25BBD" w:rsidR="004C3334" w:rsidRPr="0085677E" w:rsidRDefault="0076148C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ODP</w:t>
      </w:r>
    </w:p>
    <w:p w14:paraId="5397D2C8" w14:textId="4BAD8C24" w:rsidR="004C3334" w:rsidRPr="0085677E" w:rsidRDefault="0076148C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EXP</w:t>
      </w:r>
    </w:p>
    <w:p w14:paraId="5BE61406" w14:textId="4B51A17D" w:rsidR="0076148C" w:rsidRPr="0085677E" w:rsidRDefault="0076148C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TEFC</w:t>
      </w:r>
    </w:p>
    <w:p w14:paraId="15AD0E48" w14:textId="1755D947" w:rsidR="0076148C" w:rsidRPr="0085677E" w:rsidRDefault="0076148C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TENV</w:t>
      </w:r>
    </w:p>
    <w:p w14:paraId="25A692C4" w14:textId="19009B47" w:rsidR="0076148C" w:rsidRPr="0085677E" w:rsidRDefault="0076148C" w:rsidP="0076148C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A continuous duty cycle motor can operate at its rated HP for at least;</w:t>
      </w:r>
    </w:p>
    <w:p w14:paraId="02592347" w14:textId="09E4D61E" w:rsidR="0076148C" w:rsidRPr="0085677E" w:rsidRDefault="0076148C" w:rsidP="0076148C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20 minutes</w:t>
      </w:r>
    </w:p>
    <w:p w14:paraId="30AB0581" w14:textId="3A4982BE" w:rsidR="0076148C" w:rsidRPr="0085677E" w:rsidRDefault="0076148C" w:rsidP="0076148C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3 hours</w:t>
      </w:r>
    </w:p>
    <w:p w14:paraId="2BFEEDE0" w14:textId="325AAFE8" w:rsidR="0076148C" w:rsidRPr="0085677E" w:rsidRDefault="0076148C" w:rsidP="0076148C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12 hours</w:t>
      </w:r>
    </w:p>
    <w:p w14:paraId="6DF863D8" w14:textId="0DD9F2C8" w:rsidR="0076148C" w:rsidRPr="0085677E" w:rsidRDefault="0076148C" w:rsidP="0076148C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24/7/365</w:t>
      </w:r>
    </w:p>
    <w:p w14:paraId="335A17DD" w14:textId="0973A4BC" w:rsidR="00590607" w:rsidRPr="0085677E" w:rsidRDefault="0076148C" w:rsidP="00A7398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The locked rotor code letter and the NEMA design code letter indicate the same characteristic about a motor</w:t>
      </w:r>
      <w:r w:rsidR="00590607" w:rsidRPr="0085677E">
        <w:rPr>
          <w:rFonts w:ascii="Verdana" w:hAnsi="Verdana"/>
        </w:rPr>
        <w:t>?</w:t>
      </w:r>
    </w:p>
    <w:p w14:paraId="521CD884" w14:textId="40FA2AAD" w:rsidR="00590607" w:rsidRPr="0085677E" w:rsidRDefault="0076148C" w:rsidP="00590607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True</w:t>
      </w:r>
    </w:p>
    <w:p w14:paraId="1F34D531" w14:textId="7535BB66" w:rsidR="004C3334" w:rsidRPr="0085677E" w:rsidRDefault="0076148C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False</w:t>
      </w:r>
    </w:p>
    <w:p w14:paraId="2F9E3E8E" w14:textId="12F09A3F" w:rsidR="00A7398D" w:rsidRPr="0085677E" w:rsidRDefault="00A7398D" w:rsidP="00A7398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Why would it be good the select a motor that has a SF &gt; 1?</w:t>
      </w:r>
    </w:p>
    <w:p w14:paraId="64D2A6C0" w14:textId="77777777" w:rsidR="00A7398D" w:rsidRPr="0085677E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Allows winding temperatures to be cooler.</w:t>
      </w:r>
    </w:p>
    <w:p w14:paraId="0053F370" w14:textId="77777777" w:rsidR="00A7398D" w:rsidRPr="0085677E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Protects against heat spikes</w:t>
      </w:r>
    </w:p>
    <w:p w14:paraId="2FAEC171" w14:textId="77777777" w:rsidR="00A7398D" w:rsidRPr="0085677E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Bearings will last longer</w:t>
      </w:r>
    </w:p>
    <w:p w14:paraId="5E3FD6E7" w14:textId="77777777" w:rsidR="00A7398D" w:rsidRPr="0085677E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A and B</w:t>
      </w:r>
    </w:p>
    <w:p w14:paraId="522455C0" w14:textId="77777777" w:rsidR="00A7398D" w:rsidRPr="0085677E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All the above</w:t>
      </w:r>
    </w:p>
    <w:p w14:paraId="2FB921D2" w14:textId="77777777" w:rsidR="004961E1" w:rsidRPr="0085677E" w:rsidRDefault="004961E1" w:rsidP="004961E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What is the effect of operating a motor above its HP but within its SF?</w:t>
      </w:r>
    </w:p>
    <w:p w14:paraId="6C5338A6" w14:textId="77777777" w:rsidR="004961E1" w:rsidRPr="0085677E" w:rsidRDefault="004961E1" w:rsidP="004961E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Causes a reduction in motor RPM</w:t>
      </w:r>
    </w:p>
    <w:p w14:paraId="4FB11D75" w14:textId="77777777" w:rsidR="004961E1" w:rsidRPr="0085677E" w:rsidRDefault="004961E1" w:rsidP="004961E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Will reduce Life Span</w:t>
      </w:r>
    </w:p>
    <w:p w14:paraId="58C3F3BC" w14:textId="77777777" w:rsidR="004961E1" w:rsidRPr="0085677E" w:rsidRDefault="004961E1" w:rsidP="004961E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Causes the motor’s efficiency to decrease</w:t>
      </w:r>
    </w:p>
    <w:p w14:paraId="706A5227" w14:textId="77777777" w:rsidR="004961E1" w:rsidRPr="0085677E" w:rsidRDefault="004961E1" w:rsidP="004961E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A and C</w:t>
      </w:r>
    </w:p>
    <w:p w14:paraId="39DEA0B9" w14:textId="77777777" w:rsidR="004961E1" w:rsidRPr="0085677E" w:rsidRDefault="004961E1" w:rsidP="004961E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All the above</w:t>
      </w:r>
    </w:p>
    <w:p w14:paraId="05E0D761" w14:textId="77777777" w:rsidR="005E35EA" w:rsidRPr="0085677E" w:rsidRDefault="005E35EA">
      <w:pPr>
        <w:rPr>
          <w:rFonts w:ascii="Verdana" w:hAnsi="Verdana"/>
        </w:rPr>
      </w:pPr>
      <w:r w:rsidRPr="0085677E">
        <w:rPr>
          <w:rFonts w:ascii="Verdana" w:hAnsi="Verdana"/>
        </w:rPr>
        <w:br w:type="page"/>
      </w:r>
    </w:p>
    <w:p w14:paraId="59AB0050" w14:textId="07366C05" w:rsidR="00493D39" w:rsidRPr="0085677E" w:rsidRDefault="001D4209" w:rsidP="00493D3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lastRenderedPageBreak/>
        <w:t>What is motor E</w:t>
      </w:r>
      <w:r w:rsidR="00493D39" w:rsidRPr="0085677E">
        <w:rPr>
          <w:rFonts w:ascii="Verdana" w:hAnsi="Verdana"/>
        </w:rPr>
        <w:t>fficiency</w:t>
      </w:r>
      <w:r w:rsidRPr="0085677E">
        <w:rPr>
          <w:rFonts w:ascii="Verdana" w:hAnsi="Verdana"/>
        </w:rPr>
        <w:t>?</w:t>
      </w:r>
    </w:p>
    <w:p w14:paraId="08C13778" w14:textId="7EA96E74" w:rsidR="00493D39" w:rsidRPr="0085677E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How fast the shaft turns verses the motors rated RPM</w:t>
      </w:r>
    </w:p>
    <w:p w14:paraId="204E9B50" w14:textId="77777777" w:rsidR="004C3334" w:rsidRPr="0085677E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How well the motor translates electrical power into rotational power</w:t>
      </w:r>
    </w:p>
    <w:p w14:paraId="44FF64DB" w14:textId="5B261A2D" w:rsidR="00493D39" w:rsidRPr="0085677E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How quickly the motor get</w:t>
      </w:r>
      <w:r w:rsidR="00950A2E" w:rsidRPr="0085677E">
        <w:rPr>
          <w:rFonts w:ascii="Verdana" w:hAnsi="Verdana"/>
        </w:rPr>
        <w:t>s</w:t>
      </w:r>
      <w:r w:rsidRPr="0085677E">
        <w:rPr>
          <w:rFonts w:ascii="Verdana" w:hAnsi="Verdana"/>
        </w:rPr>
        <w:t xml:space="preserve"> to full speed on startup</w:t>
      </w:r>
    </w:p>
    <w:p w14:paraId="2F8157A2" w14:textId="60211E64" w:rsidR="00493D39" w:rsidRPr="0085677E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How often the motor needs to rest</w:t>
      </w:r>
    </w:p>
    <w:p w14:paraId="6E2E6C64" w14:textId="77777777" w:rsidR="004C3334" w:rsidRPr="0085677E" w:rsidRDefault="004C3334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If a motor is not continuous duty, it is designated as?</w:t>
      </w:r>
    </w:p>
    <w:p w14:paraId="06013B62" w14:textId="77777777" w:rsidR="004C3334" w:rsidRPr="0085677E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Partial duty</w:t>
      </w:r>
    </w:p>
    <w:p w14:paraId="2774EF5F" w14:textId="77777777" w:rsidR="004C3334" w:rsidRPr="0085677E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Service duty</w:t>
      </w:r>
    </w:p>
    <w:p w14:paraId="588CD651" w14:textId="77777777" w:rsidR="004C3334" w:rsidRPr="0085677E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Intermittent duty</w:t>
      </w:r>
    </w:p>
    <w:p w14:paraId="4C0FE7DA" w14:textId="77777777" w:rsidR="004C3334" w:rsidRPr="0085677E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B and C</w:t>
      </w:r>
    </w:p>
    <w:p w14:paraId="193E75F5" w14:textId="77777777" w:rsidR="004C3334" w:rsidRPr="0085677E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All the above</w:t>
      </w:r>
    </w:p>
    <w:p w14:paraId="0D03FE72" w14:textId="40386351" w:rsidR="00493D39" w:rsidRPr="0085677E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Wh</w:t>
      </w:r>
      <w:r w:rsidR="00950A2E" w:rsidRPr="0085677E">
        <w:rPr>
          <w:rFonts w:ascii="Verdana" w:hAnsi="Verdana"/>
        </w:rPr>
        <w:t>en a motor is rated for inverter</w:t>
      </w:r>
      <w:r w:rsidRPr="0085677E">
        <w:rPr>
          <w:rFonts w:ascii="Verdana" w:hAnsi="Verdana"/>
        </w:rPr>
        <w:t xml:space="preserve"> duty, what does that indicate</w:t>
      </w:r>
      <w:r w:rsidR="001D4209" w:rsidRPr="0085677E">
        <w:rPr>
          <w:rFonts w:ascii="Verdana" w:hAnsi="Verdana"/>
        </w:rPr>
        <w:t>?</w:t>
      </w:r>
    </w:p>
    <w:p w14:paraId="2617E11F" w14:textId="398C3A18" w:rsidR="00331C01" w:rsidRPr="0085677E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It can be used on a solar system</w:t>
      </w:r>
    </w:p>
    <w:p w14:paraId="519E3524" w14:textId="77777777" w:rsidR="004C3334" w:rsidRPr="0085677E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It can be used with a variable frequency drive.</w:t>
      </w:r>
    </w:p>
    <w:p w14:paraId="539D6C81" w14:textId="72E8C777" w:rsidR="00331C01" w:rsidRPr="0085677E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It is a DC motor that will accept an AC input source</w:t>
      </w:r>
    </w:p>
    <w:p w14:paraId="6739078E" w14:textId="72179741" w:rsidR="00331C01" w:rsidRPr="0085677E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It is reversible</w:t>
      </w:r>
    </w:p>
    <w:p w14:paraId="756F6E56" w14:textId="77777777" w:rsidR="004C3334" w:rsidRPr="0085677E" w:rsidRDefault="004C3334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 xml:space="preserve">A motors </w:t>
      </w:r>
      <w:r w:rsidRPr="0085677E">
        <w:rPr>
          <w:rFonts w:ascii="Verdana" w:hAnsi="Verdana"/>
          <w:i/>
        </w:rPr>
        <w:t>Power Factor (PF)</w:t>
      </w:r>
      <w:r w:rsidRPr="0085677E">
        <w:rPr>
          <w:rFonts w:ascii="Verdana" w:hAnsi="Verdana"/>
        </w:rPr>
        <w:t xml:space="preserve"> is useful to determine</w:t>
      </w:r>
    </w:p>
    <w:p w14:paraId="4EE8C477" w14:textId="77777777" w:rsidR="004C3334" w:rsidRPr="0085677E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bookmarkStart w:id="0" w:name="_GoBack"/>
      <w:bookmarkEnd w:id="0"/>
      <w:r w:rsidRPr="0085677E">
        <w:rPr>
          <w:rFonts w:ascii="Verdana" w:hAnsi="Verdana"/>
        </w:rPr>
        <w:t>The motors efficiency</w:t>
      </w:r>
    </w:p>
    <w:p w14:paraId="52C5E05F" w14:textId="77777777" w:rsidR="004C3334" w:rsidRPr="0085677E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The motors power requirements</w:t>
      </w:r>
    </w:p>
    <w:p w14:paraId="0C3D7FDF" w14:textId="77777777" w:rsidR="004C3334" w:rsidRPr="0085677E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 w:rsidRPr="0085677E">
        <w:rPr>
          <w:rFonts w:ascii="Verdana" w:hAnsi="Verdana"/>
        </w:rPr>
        <w:t>The overall quality of the motor</w:t>
      </w:r>
    </w:p>
    <w:p w14:paraId="2E5F3BF2" w14:textId="67F820DF" w:rsidR="004C3334" w:rsidRPr="0085677E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proofErr w:type="gramStart"/>
      <w:r w:rsidRPr="0085677E">
        <w:rPr>
          <w:rFonts w:ascii="Verdana" w:hAnsi="Verdana"/>
        </w:rPr>
        <w:t>All of</w:t>
      </w:r>
      <w:proofErr w:type="gramEnd"/>
      <w:r w:rsidRPr="0085677E">
        <w:rPr>
          <w:rFonts w:ascii="Verdana" w:hAnsi="Verdana"/>
        </w:rPr>
        <w:t xml:space="preserve"> the above</w:t>
      </w:r>
    </w:p>
    <w:p w14:paraId="35120020" w14:textId="1F5CF518" w:rsidR="004961E1" w:rsidRPr="0085677E" w:rsidRDefault="004961E1" w:rsidP="004961E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 xml:space="preserve"> In the diagram below show how you would connect the motor to its higher voltage.  Show jumper connections and L1, L2, L3 input lines.</w:t>
      </w:r>
    </w:p>
    <w:p w14:paraId="769EB1F8" w14:textId="6779A14E" w:rsidR="004961E1" w:rsidRPr="0085677E" w:rsidRDefault="004961E1" w:rsidP="004961E1">
      <w:pPr>
        <w:pStyle w:val="ListParagraph"/>
        <w:tabs>
          <w:tab w:val="left" w:pos="2520"/>
        </w:tabs>
        <w:spacing w:before="240" w:after="360"/>
        <w:contextualSpacing w:val="0"/>
        <w:jc w:val="center"/>
        <w:rPr>
          <w:rFonts w:ascii="Verdana" w:hAnsi="Verdana"/>
        </w:rPr>
      </w:pPr>
      <w:r w:rsidRPr="0085677E">
        <w:drawing>
          <wp:inline distT="0" distB="0" distL="0" distR="0" wp14:anchorId="2A8B26D1" wp14:editId="66B9B2CD">
            <wp:extent cx="3328837" cy="16535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65" cy="16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F4FF" w14:textId="2D082913" w:rsidR="005E35EA" w:rsidRPr="0085677E" w:rsidRDefault="005E35EA">
      <w:pPr>
        <w:rPr>
          <w:rFonts w:ascii="Verdana" w:hAnsi="Verdana"/>
        </w:rPr>
      </w:pPr>
      <w:r w:rsidRPr="0085677E">
        <w:rPr>
          <w:rFonts w:ascii="Verdana" w:hAnsi="Verdana"/>
        </w:rPr>
        <w:br w:type="page"/>
      </w:r>
    </w:p>
    <w:p w14:paraId="2D1C7606" w14:textId="77777777" w:rsidR="005E35EA" w:rsidRPr="0085677E" w:rsidRDefault="005E35EA" w:rsidP="005E35EA">
      <w:pPr>
        <w:pStyle w:val="ListParagraph"/>
        <w:tabs>
          <w:tab w:val="left" w:pos="2520"/>
        </w:tabs>
        <w:spacing w:before="240"/>
        <w:ind w:left="1440"/>
        <w:rPr>
          <w:rFonts w:ascii="Verdana" w:hAnsi="Verdana"/>
        </w:rPr>
      </w:pPr>
    </w:p>
    <w:p w14:paraId="3C3003A9" w14:textId="61C185F7" w:rsidR="00313C7F" w:rsidRPr="0085677E" w:rsidRDefault="005E35EA" w:rsidP="00C70C50">
      <w:pPr>
        <w:spacing w:after="0"/>
        <w:ind w:left="720"/>
        <w:jc w:val="center"/>
      </w:pPr>
      <w:r w:rsidRPr="0085677E">
        <w:rPr>
          <w:noProof/>
        </w:rPr>
        <w:drawing>
          <wp:inline distT="0" distB="0" distL="0" distR="0" wp14:anchorId="583D3743" wp14:editId="07A9901D">
            <wp:extent cx="4242816" cy="224942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-nameplate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1B2D" w14:textId="197E4974" w:rsidR="005E35EA" w:rsidRPr="0085677E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 xml:space="preserve">TEFC </w:t>
      </w:r>
      <w:r w:rsidR="009E3686" w:rsidRPr="0085677E">
        <w:rPr>
          <w:rFonts w:ascii="Verdana" w:hAnsi="Verdana"/>
        </w:rPr>
        <w:tab/>
      </w:r>
      <w:r w:rsidR="009E3686" w:rsidRPr="0085677E">
        <w:rPr>
          <w:rFonts w:ascii="Verdana" w:hAnsi="Verdana"/>
        </w:rPr>
        <w:tab/>
      </w:r>
      <w:r w:rsidRPr="0085677E">
        <w:rPr>
          <w:rFonts w:ascii="Verdana" w:hAnsi="Verdana"/>
        </w:rPr>
        <w:t>_______</w:t>
      </w:r>
    </w:p>
    <w:p w14:paraId="4D311678" w14:textId="38979103" w:rsidR="009E3686" w:rsidRPr="0085677E" w:rsidRDefault="009E3686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How long the motor can run</w:t>
      </w:r>
      <w:r w:rsidRPr="0085677E">
        <w:rPr>
          <w:rFonts w:ascii="Verdana" w:hAnsi="Verdana"/>
        </w:rPr>
        <w:tab/>
        <w:t>_______</w:t>
      </w:r>
    </w:p>
    <w:p w14:paraId="527E1CE3" w14:textId="7342B25E" w:rsidR="005E35EA" w:rsidRPr="0085677E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Three-Phase Motor</w:t>
      </w:r>
      <w:r w:rsidR="009E3686" w:rsidRPr="0085677E">
        <w:rPr>
          <w:rFonts w:ascii="Verdana" w:hAnsi="Verdana"/>
        </w:rPr>
        <w:tab/>
      </w:r>
      <w:r w:rsidRPr="0085677E">
        <w:rPr>
          <w:rFonts w:ascii="Verdana" w:hAnsi="Verdana"/>
        </w:rPr>
        <w:t>_______</w:t>
      </w:r>
    </w:p>
    <w:p w14:paraId="72BD7252" w14:textId="50D1203D" w:rsidR="009E3686" w:rsidRPr="0085677E" w:rsidRDefault="009E3686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Shaft Speed</w:t>
      </w:r>
      <w:r w:rsidRPr="0085677E">
        <w:rPr>
          <w:rFonts w:ascii="Verdana" w:hAnsi="Verdana"/>
        </w:rPr>
        <w:tab/>
      </w:r>
      <w:r w:rsidRPr="0085677E">
        <w:rPr>
          <w:rFonts w:ascii="Verdana" w:hAnsi="Verdana"/>
        </w:rPr>
        <w:tab/>
        <w:t>_______</w:t>
      </w:r>
    </w:p>
    <w:p w14:paraId="4A67C2B8" w14:textId="069A0515" w:rsidR="005E35EA" w:rsidRPr="0085677E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Applied Power</w:t>
      </w:r>
      <w:r w:rsidR="009E3686" w:rsidRPr="0085677E">
        <w:rPr>
          <w:rFonts w:ascii="Verdana" w:hAnsi="Verdana"/>
        </w:rPr>
        <w:tab/>
      </w:r>
      <w:r w:rsidR="009E3686" w:rsidRPr="0085677E">
        <w:rPr>
          <w:rFonts w:ascii="Verdana" w:hAnsi="Verdana"/>
        </w:rPr>
        <w:tab/>
        <w:t>_______</w:t>
      </w:r>
    </w:p>
    <w:p w14:paraId="7A17323A" w14:textId="1AE7898A" w:rsidR="009E3686" w:rsidRPr="0085677E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 xml:space="preserve"> </w:t>
      </w:r>
      <w:r w:rsidR="009E3686" w:rsidRPr="0085677E">
        <w:rPr>
          <w:rFonts w:ascii="Verdana" w:hAnsi="Verdana"/>
        </w:rPr>
        <w:t>145˚C</w:t>
      </w:r>
      <w:r w:rsidR="009E3686" w:rsidRPr="0085677E">
        <w:rPr>
          <w:rFonts w:ascii="Verdana" w:hAnsi="Verdana"/>
        </w:rPr>
        <w:tab/>
      </w:r>
      <w:r w:rsidR="009E3686" w:rsidRPr="0085677E">
        <w:rPr>
          <w:rFonts w:ascii="Verdana" w:hAnsi="Verdana"/>
        </w:rPr>
        <w:tab/>
        <w:t>_______</w:t>
      </w:r>
    </w:p>
    <w:p w14:paraId="7145BD89" w14:textId="5A3EAA72" w:rsidR="005E35EA" w:rsidRPr="0085677E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 xml:space="preserve">Service Frequency </w:t>
      </w:r>
      <w:r w:rsidR="009E3686" w:rsidRPr="0085677E">
        <w:rPr>
          <w:rFonts w:ascii="Verdana" w:hAnsi="Verdana"/>
        </w:rPr>
        <w:tab/>
        <w:t>_______</w:t>
      </w:r>
    </w:p>
    <w:p w14:paraId="6AE9EC3A" w14:textId="7E699E9F" w:rsidR="009E3686" w:rsidRPr="0085677E" w:rsidRDefault="009E3686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Motor’s Construction</w:t>
      </w:r>
      <w:r w:rsidRPr="0085677E">
        <w:rPr>
          <w:rFonts w:ascii="Verdana" w:hAnsi="Verdana"/>
        </w:rPr>
        <w:tab/>
        <w:t>_______</w:t>
      </w:r>
    </w:p>
    <w:p w14:paraId="258A712E" w14:textId="73319709" w:rsidR="009E3686" w:rsidRPr="0085677E" w:rsidRDefault="009E3686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 xml:space="preserve">Output Power </w:t>
      </w:r>
      <w:r w:rsidRPr="0085677E">
        <w:rPr>
          <w:rFonts w:ascii="Verdana" w:hAnsi="Verdana"/>
        </w:rPr>
        <w:tab/>
      </w:r>
      <w:r w:rsidRPr="0085677E">
        <w:rPr>
          <w:rFonts w:ascii="Verdana" w:hAnsi="Verdana"/>
        </w:rPr>
        <w:tab/>
        <w:t>_______</w:t>
      </w:r>
    </w:p>
    <w:p w14:paraId="629B6AA6" w14:textId="30288602" w:rsidR="00447C02" w:rsidRPr="0085677E" w:rsidRDefault="00447C02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 xml:space="preserve">Draw a schematic </w:t>
      </w:r>
      <w:r w:rsidR="009E3686" w:rsidRPr="0085677E">
        <w:rPr>
          <w:rFonts w:ascii="Verdana" w:hAnsi="Verdana"/>
        </w:rPr>
        <w:t>for a 480V three-phase motor that is controlled by a motor starter</w:t>
      </w:r>
      <w:r w:rsidRPr="0085677E">
        <w:rPr>
          <w:rFonts w:ascii="Verdana" w:hAnsi="Verdana"/>
        </w:rPr>
        <w:t>.</w:t>
      </w:r>
      <w:r w:rsidR="00492DE8" w:rsidRPr="0085677E">
        <w:rPr>
          <w:rFonts w:ascii="Verdana" w:hAnsi="Verdana"/>
        </w:rPr>
        <w:t xml:space="preserve"> (three-phase portion only)</w:t>
      </w:r>
    </w:p>
    <w:p w14:paraId="04AA76E1" w14:textId="35D794CA" w:rsidR="00492DE8" w:rsidRPr="0085677E" w:rsidRDefault="00492DE8">
      <w:pPr>
        <w:rPr>
          <w:rFonts w:ascii="Verdana" w:hAnsi="Verdana"/>
        </w:rPr>
      </w:pPr>
      <w:r w:rsidRPr="0085677E">
        <w:rPr>
          <w:rFonts w:ascii="Verdana" w:hAnsi="Verdana"/>
        </w:rPr>
        <w:br w:type="page"/>
      </w:r>
    </w:p>
    <w:p w14:paraId="6043F182" w14:textId="77777777" w:rsidR="00492DE8" w:rsidRPr="0085677E" w:rsidRDefault="00492DE8" w:rsidP="00492DE8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lastRenderedPageBreak/>
        <w:t xml:space="preserve">Construct the truth table, formula and state the type of logic for the control schematic below. </w:t>
      </w:r>
    </w:p>
    <w:p w14:paraId="2994F626" w14:textId="77777777" w:rsidR="00492DE8" w:rsidRPr="0085677E" w:rsidRDefault="00492DE8" w:rsidP="00492DE8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r w:rsidRPr="0085677E">
        <w:object w:dxaOrig="10705" w:dyaOrig="1608" w14:anchorId="54371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3.4pt;height:75.6pt" o:ole="">
            <v:imagedata r:id="rId16" o:title=""/>
          </v:shape>
          <o:OLEObject Type="Embed" ProgID="Visio.Drawing.15" ShapeID="_x0000_i1026" DrawAspect="Content" ObjectID="_1580826709" r:id="rId17"/>
        </w:object>
      </w:r>
    </w:p>
    <w:p w14:paraId="67A2459E" w14:textId="77777777" w:rsidR="00D764B6" w:rsidRPr="0085677E" w:rsidRDefault="00D764B6" w:rsidP="00D764B6">
      <w:pPr>
        <w:pStyle w:val="ListParagraph"/>
        <w:tabs>
          <w:tab w:val="left" w:pos="2520"/>
        </w:tabs>
        <w:spacing w:before="1800"/>
        <w:contextualSpacing w:val="0"/>
        <w:rPr>
          <w:rFonts w:ascii="Verdana" w:hAnsi="Verdana"/>
        </w:rPr>
      </w:pPr>
    </w:p>
    <w:p w14:paraId="28D06636" w14:textId="2DA32A80" w:rsidR="003D312A" w:rsidRPr="0085677E" w:rsidRDefault="00492DE8" w:rsidP="00492DE8">
      <w:pPr>
        <w:pStyle w:val="ListParagraph"/>
        <w:numPr>
          <w:ilvl w:val="0"/>
          <w:numId w:val="7"/>
        </w:numPr>
        <w:tabs>
          <w:tab w:val="left" w:pos="2520"/>
        </w:tabs>
        <w:spacing w:before="180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t>Construct the truth table, formula and state the type of logic for the control schematic below.</w:t>
      </w:r>
    </w:p>
    <w:p w14:paraId="42899737" w14:textId="1F9CE5C3" w:rsidR="00492DE8" w:rsidRPr="0085677E" w:rsidRDefault="00492DE8" w:rsidP="00492DE8">
      <w:pPr>
        <w:tabs>
          <w:tab w:val="left" w:pos="2520"/>
        </w:tabs>
        <w:spacing w:before="240"/>
        <w:ind w:left="360"/>
      </w:pPr>
      <w:r w:rsidRPr="0085677E">
        <w:object w:dxaOrig="10705" w:dyaOrig="3049" w14:anchorId="521AAE08">
          <v:shape id="_x0000_i1027" type="#_x0000_t75" style="width:503.4pt;height:143.4pt" o:ole="">
            <v:imagedata r:id="rId18" o:title=""/>
          </v:shape>
          <o:OLEObject Type="Embed" ProgID="Visio.Drawing.15" ShapeID="_x0000_i1027" DrawAspect="Content" ObjectID="_1580826710" r:id="rId19"/>
        </w:object>
      </w:r>
    </w:p>
    <w:p w14:paraId="75DB4D9D" w14:textId="77777777" w:rsidR="00D764B6" w:rsidRPr="0085677E" w:rsidRDefault="00D764B6">
      <w:pPr>
        <w:rPr>
          <w:rFonts w:ascii="Verdana" w:hAnsi="Verdana"/>
        </w:rPr>
      </w:pPr>
      <w:r w:rsidRPr="0085677E">
        <w:rPr>
          <w:rFonts w:ascii="Verdana" w:hAnsi="Verdana"/>
        </w:rPr>
        <w:br w:type="page"/>
      </w:r>
    </w:p>
    <w:p w14:paraId="7A65C893" w14:textId="5A833028" w:rsidR="00492DE8" w:rsidRPr="0085677E" w:rsidRDefault="00492DE8" w:rsidP="00492DE8">
      <w:pPr>
        <w:pStyle w:val="ListParagraph"/>
        <w:numPr>
          <w:ilvl w:val="0"/>
          <w:numId w:val="7"/>
        </w:numPr>
        <w:tabs>
          <w:tab w:val="left" w:pos="2520"/>
        </w:tabs>
        <w:spacing w:before="1800"/>
        <w:contextualSpacing w:val="0"/>
        <w:rPr>
          <w:rFonts w:ascii="Verdana" w:hAnsi="Verdana"/>
        </w:rPr>
      </w:pPr>
      <w:r w:rsidRPr="0085677E">
        <w:rPr>
          <w:rFonts w:ascii="Verdana" w:hAnsi="Verdana"/>
        </w:rPr>
        <w:lastRenderedPageBreak/>
        <w:t xml:space="preserve">Construct the </w:t>
      </w:r>
      <w:r w:rsidR="00D764B6" w:rsidRPr="0085677E">
        <w:rPr>
          <w:rFonts w:ascii="Verdana" w:hAnsi="Verdana"/>
        </w:rPr>
        <w:t>truth table and</w:t>
      </w:r>
      <w:r w:rsidRPr="0085677E">
        <w:rPr>
          <w:rFonts w:ascii="Verdana" w:hAnsi="Verdana"/>
        </w:rPr>
        <w:t xml:space="preserve"> formula for the control schematic below.</w:t>
      </w:r>
    </w:p>
    <w:p w14:paraId="2DCC96F4" w14:textId="0F21A9E9" w:rsidR="00492DE8" w:rsidRPr="00492DE8" w:rsidRDefault="00D764B6" w:rsidP="00492DE8">
      <w:pPr>
        <w:tabs>
          <w:tab w:val="left" w:pos="2520"/>
        </w:tabs>
        <w:spacing w:before="240"/>
        <w:ind w:left="360"/>
        <w:rPr>
          <w:rFonts w:ascii="Verdana" w:hAnsi="Verdana"/>
        </w:rPr>
      </w:pPr>
      <w:r w:rsidRPr="0085677E">
        <w:rPr>
          <w:noProof/>
        </w:rPr>
        <w:drawing>
          <wp:inline distT="0" distB="0" distL="0" distR="0" wp14:anchorId="34098030" wp14:editId="53FA2206">
            <wp:extent cx="6400800" cy="13992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9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3C09" w14:textId="77777777" w:rsidR="00492DE8" w:rsidRPr="00492DE8" w:rsidRDefault="00492DE8" w:rsidP="00492DE8">
      <w:pPr>
        <w:tabs>
          <w:tab w:val="left" w:pos="2520"/>
        </w:tabs>
        <w:spacing w:before="240"/>
        <w:ind w:left="360"/>
        <w:rPr>
          <w:rFonts w:ascii="Verdana" w:hAnsi="Verdana"/>
        </w:rPr>
      </w:pPr>
    </w:p>
    <w:sectPr w:rsidR="00492DE8" w:rsidRPr="00492DE8" w:rsidSect="00E013AA">
      <w:headerReference w:type="first" r:id="rId21"/>
      <w:footerReference w:type="first" r:id="rId2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1B857" w14:textId="77777777" w:rsidR="007F4963" w:rsidRDefault="007F4963" w:rsidP="005B3A86">
      <w:pPr>
        <w:spacing w:after="0" w:line="240" w:lineRule="auto"/>
      </w:pPr>
      <w:r>
        <w:separator/>
      </w:r>
    </w:p>
  </w:endnote>
  <w:endnote w:type="continuationSeparator" w:id="0">
    <w:p w14:paraId="19C495E3" w14:textId="77777777" w:rsidR="007F4963" w:rsidRDefault="007F4963" w:rsidP="005B3A86">
      <w:pPr>
        <w:spacing w:after="0" w:line="240" w:lineRule="auto"/>
      </w:pPr>
      <w:r>
        <w:continuationSeparator/>
      </w:r>
    </w:p>
  </w:endnote>
  <w:endnote w:type="continuationNotice" w:id="1">
    <w:p w14:paraId="740EF750" w14:textId="77777777" w:rsidR="007F4963" w:rsidRDefault="007F49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99082" w14:textId="11BA4BFC" w:rsidR="00D66B42" w:rsidRPr="00B025CF" w:rsidRDefault="00D66B42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85677E">
      <w:rPr>
        <w:rFonts w:ascii="BankGothic Lt BT" w:hAnsi="BankGothic Lt BT"/>
        <w:noProof/>
      </w:rPr>
      <w:t>6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76599960" w14:textId="77777777" w:rsidR="00D66B42" w:rsidRPr="00B025CF" w:rsidRDefault="00D66B42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B2D6E" w14:textId="77777777" w:rsidR="00D66B42" w:rsidRDefault="0085677E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6B608FD6">
        <v:rect id="_x0000_i1025" style="width:0;height:1.5pt" o:hralign="center" o:hrstd="t" o:hr="t" fillcolor="#a0a0a0" stroked="f"/>
      </w:pict>
    </w:r>
  </w:p>
  <w:p w14:paraId="056A9D0C" w14:textId="1601639F" w:rsidR="00D66B42" w:rsidRPr="005B3A86" w:rsidRDefault="00D66B42" w:rsidP="0018545B">
    <w:pPr>
      <w:pStyle w:val="Foo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85677E">
      <w:rPr>
        <w:rFonts w:ascii="BankGothic Lt BT" w:hAnsi="BankGothic Lt BT"/>
        <w:noProof/>
        <w:sz w:val="24"/>
        <w:szCs w:val="24"/>
      </w:rPr>
      <w:t>5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C8DAB" w14:textId="48FC0E65" w:rsidR="00D66B42" w:rsidRPr="00B025CF" w:rsidRDefault="00D66B42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85677E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5F6B356C" w:rsidR="00C81F28" w:rsidRPr="00B025CF" w:rsidRDefault="00C81F28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85677E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62B72" w14:textId="77777777" w:rsidR="007F4963" w:rsidRDefault="007F4963" w:rsidP="005B3A86">
      <w:pPr>
        <w:spacing w:after="0" w:line="240" w:lineRule="auto"/>
      </w:pPr>
      <w:r>
        <w:separator/>
      </w:r>
    </w:p>
  </w:footnote>
  <w:footnote w:type="continuationSeparator" w:id="0">
    <w:p w14:paraId="1D75EC37" w14:textId="77777777" w:rsidR="007F4963" w:rsidRDefault="007F4963" w:rsidP="005B3A86">
      <w:pPr>
        <w:spacing w:after="0" w:line="240" w:lineRule="auto"/>
      </w:pPr>
      <w:r>
        <w:continuationSeparator/>
      </w:r>
    </w:p>
  </w:footnote>
  <w:footnote w:type="continuationNotice" w:id="1">
    <w:p w14:paraId="542C7DD6" w14:textId="77777777" w:rsidR="007F4963" w:rsidRDefault="007F49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AECBD" w14:textId="7D77ABE7" w:rsidR="00D66B42" w:rsidRPr="00B025CF" w:rsidRDefault="00D764B6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>test 7</w:t>
    </w:r>
    <w:r w:rsidR="00D66B42" w:rsidRPr="00B025CF">
      <w:rPr>
        <w:rFonts w:ascii="BankGothic Md BT" w:hAnsi="BankGothic Md BT"/>
        <w:sz w:val="24"/>
        <w:szCs w:val="24"/>
      </w:rPr>
      <w:tab/>
    </w:r>
    <w:proofErr w:type="spellStart"/>
    <w:r w:rsidR="00D66B42" w:rsidRPr="00B025CF">
      <w:rPr>
        <w:rFonts w:ascii="BankGothic Md BT" w:hAnsi="BankGothic Md BT"/>
        <w:sz w:val="24"/>
        <w:szCs w:val="24"/>
      </w:rPr>
      <w:t>ranken</w:t>
    </w:r>
    <w:proofErr w:type="spellEnd"/>
    <w:r w:rsidR="00D66B42" w:rsidRPr="00B025CF">
      <w:rPr>
        <w:rFonts w:ascii="BankGothic Md BT" w:hAnsi="BankGothic Md BT"/>
        <w:sz w:val="24"/>
        <w:szCs w:val="24"/>
      </w:rPr>
      <w:t xml:space="preserve"> technical college</w:t>
    </w:r>
    <w:r w:rsidR="00D66B42"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87E46" w14:textId="43CDCB38" w:rsidR="00D66B42" w:rsidRPr="00B025CF" w:rsidRDefault="00D66B42" w:rsidP="0018545B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  <w:r w:rsidR="00D764B6">
      <w:rPr>
        <w:rFonts w:ascii="BankGothic Md BT" w:hAnsi="BankGothic Md BT"/>
        <w:sz w:val="24"/>
        <w:szCs w:val="24"/>
      </w:rPr>
      <w:t>test 7</w:t>
    </w:r>
  </w:p>
  <w:p w14:paraId="70A112C7" w14:textId="77777777" w:rsidR="00D66B42" w:rsidRPr="0018545B" w:rsidRDefault="00D66B42" w:rsidP="00185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D66B42" w14:paraId="0F28641E" w14:textId="77777777" w:rsidTr="001A25D9">
      <w:tc>
        <w:tcPr>
          <w:tcW w:w="1080" w:type="dxa"/>
        </w:tcPr>
        <w:p w14:paraId="2E681CBF" w14:textId="77777777" w:rsidR="00D66B42" w:rsidRDefault="00D66B42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4CB346" wp14:editId="3D867619">
                <wp:extent cx="347472" cy="384048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B238D8C" w14:textId="77777777" w:rsidR="00D66B42" w:rsidRDefault="00D66B42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4DFA1C9C" w14:textId="77777777" w:rsidR="00D66B42" w:rsidRDefault="00D66B42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6D65AF" wp14:editId="01E2EB28">
                <wp:extent cx="347472" cy="384048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B958567" w14:textId="77777777" w:rsidR="00D66B42" w:rsidRPr="00B025CF" w:rsidRDefault="00D66B42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26E95261" w:rsidR="00C81F28" w:rsidRPr="00B025CF" w:rsidRDefault="00C81F28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 xml:space="preserve">test </w:t>
    </w:r>
    <w:r w:rsidR="00D764B6">
      <w:rPr>
        <w:rFonts w:ascii="BankGothic Lt BT" w:hAnsi="BankGothic Lt BT"/>
      </w:rPr>
      <w:t>7</w:t>
    </w:r>
    <w:r w:rsidRPr="00B025CF">
      <w:rPr>
        <w:rFonts w:ascii="BankGothic Lt BT" w:hAnsi="BankGothic Lt BT"/>
      </w:rPr>
      <w:tab/>
    </w:r>
    <w:proofErr w:type="spellStart"/>
    <w:r>
      <w:rPr>
        <w:rFonts w:ascii="BankGothic Lt BT" w:hAnsi="BankGothic Lt BT"/>
      </w:rPr>
      <w:t>ranken</w:t>
    </w:r>
    <w:proofErr w:type="spellEnd"/>
    <w:r>
      <w:rPr>
        <w:rFonts w:ascii="BankGothic Lt BT" w:hAnsi="BankGothic Lt BT"/>
      </w:rPr>
      <w:t xml:space="preserve"> technical college</w:t>
    </w:r>
    <w:r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0B13"/>
    <w:multiLevelType w:val="hybridMultilevel"/>
    <w:tmpl w:val="71B80606"/>
    <w:lvl w:ilvl="0" w:tplc="A412F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68F3"/>
    <w:multiLevelType w:val="hybridMultilevel"/>
    <w:tmpl w:val="FAF4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64BAC"/>
    <w:multiLevelType w:val="hybridMultilevel"/>
    <w:tmpl w:val="96F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61402"/>
    <w:multiLevelType w:val="hybridMultilevel"/>
    <w:tmpl w:val="6B2C05F2"/>
    <w:lvl w:ilvl="0" w:tplc="882800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35805"/>
    <w:multiLevelType w:val="hybridMultilevel"/>
    <w:tmpl w:val="25301CC8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942A6"/>
    <w:multiLevelType w:val="hybridMultilevel"/>
    <w:tmpl w:val="2A80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C133E"/>
    <w:multiLevelType w:val="hybridMultilevel"/>
    <w:tmpl w:val="D3B20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70549"/>
    <w:multiLevelType w:val="hybridMultilevel"/>
    <w:tmpl w:val="18561EDE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F42F8"/>
    <w:multiLevelType w:val="hybridMultilevel"/>
    <w:tmpl w:val="EE20064A"/>
    <w:lvl w:ilvl="0" w:tplc="A346315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6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0626F3"/>
    <w:rsid w:val="00064A53"/>
    <w:rsid w:val="000F02CF"/>
    <w:rsid w:val="00100DF4"/>
    <w:rsid w:val="00125BB2"/>
    <w:rsid w:val="00127A7E"/>
    <w:rsid w:val="00130252"/>
    <w:rsid w:val="00141840"/>
    <w:rsid w:val="00151AE4"/>
    <w:rsid w:val="00181CC4"/>
    <w:rsid w:val="0018545B"/>
    <w:rsid w:val="001A25D9"/>
    <w:rsid w:val="001D4209"/>
    <w:rsid w:val="001E1581"/>
    <w:rsid w:val="001E3C51"/>
    <w:rsid w:val="002025E4"/>
    <w:rsid w:val="00222A30"/>
    <w:rsid w:val="00224C5A"/>
    <w:rsid w:val="00247719"/>
    <w:rsid w:val="00261383"/>
    <w:rsid w:val="002662E4"/>
    <w:rsid w:val="00267A80"/>
    <w:rsid w:val="00313718"/>
    <w:rsid w:val="00313C7F"/>
    <w:rsid w:val="00331C01"/>
    <w:rsid w:val="00334A0C"/>
    <w:rsid w:val="003A1F30"/>
    <w:rsid w:val="003D312A"/>
    <w:rsid w:val="003D7490"/>
    <w:rsid w:val="00412E81"/>
    <w:rsid w:val="0043063F"/>
    <w:rsid w:val="00431790"/>
    <w:rsid w:val="00447C02"/>
    <w:rsid w:val="00492DE8"/>
    <w:rsid w:val="00493D39"/>
    <w:rsid w:val="004961E1"/>
    <w:rsid w:val="004C3334"/>
    <w:rsid w:val="00535412"/>
    <w:rsid w:val="005577B6"/>
    <w:rsid w:val="00590607"/>
    <w:rsid w:val="005B3A86"/>
    <w:rsid w:val="005C146F"/>
    <w:rsid w:val="005D655F"/>
    <w:rsid w:val="005D7908"/>
    <w:rsid w:val="005E35EA"/>
    <w:rsid w:val="00675C49"/>
    <w:rsid w:val="006A52BF"/>
    <w:rsid w:val="007140C7"/>
    <w:rsid w:val="00737275"/>
    <w:rsid w:val="0076148C"/>
    <w:rsid w:val="00774550"/>
    <w:rsid w:val="007935EB"/>
    <w:rsid w:val="007C4BAD"/>
    <w:rsid w:val="007F1EB3"/>
    <w:rsid w:val="007F4963"/>
    <w:rsid w:val="00816474"/>
    <w:rsid w:val="00820A94"/>
    <w:rsid w:val="0085677E"/>
    <w:rsid w:val="008573C1"/>
    <w:rsid w:val="00864FE9"/>
    <w:rsid w:val="00866D5F"/>
    <w:rsid w:val="00882999"/>
    <w:rsid w:val="00887D4F"/>
    <w:rsid w:val="008A6F64"/>
    <w:rsid w:val="008D14D8"/>
    <w:rsid w:val="008D3C9D"/>
    <w:rsid w:val="00913284"/>
    <w:rsid w:val="00914233"/>
    <w:rsid w:val="00930C4C"/>
    <w:rsid w:val="00950A2E"/>
    <w:rsid w:val="0095194A"/>
    <w:rsid w:val="0095693B"/>
    <w:rsid w:val="00961634"/>
    <w:rsid w:val="009D18A7"/>
    <w:rsid w:val="009E3686"/>
    <w:rsid w:val="009F2DFA"/>
    <w:rsid w:val="00A327AF"/>
    <w:rsid w:val="00A411B1"/>
    <w:rsid w:val="00A414D9"/>
    <w:rsid w:val="00A7398D"/>
    <w:rsid w:val="00A9256D"/>
    <w:rsid w:val="00AA515D"/>
    <w:rsid w:val="00AA6A80"/>
    <w:rsid w:val="00AF27D6"/>
    <w:rsid w:val="00AF2F32"/>
    <w:rsid w:val="00B025CF"/>
    <w:rsid w:val="00B755C0"/>
    <w:rsid w:val="00BC027D"/>
    <w:rsid w:val="00BD1D03"/>
    <w:rsid w:val="00BE1AF9"/>
    <w:rsid w:val="00C03E39"/>
    <w:rsid w:val="00C21D99"/>
    <w:rsid w:val="00C520CE"/>
    <w:rsid w:val="00C70C50"/>
    <w:rsid w:val="00C81F28"/>
    <w:rsid w:val="00C844E5"/>
    <w:rsid w:val="00C8703A"/>
    <w:rsid w:val="00CB0E86"/>
    <w:rsid w:val="00CE6CB6"/>
    <w:rsid w:val="00D372AD"/>
    <w:rsid w:val="00D56E03"/>
    <w:rsid w:val="00D66B42"/>
    <w:rsid w:val="00D764B6"/>
    <w:rsid w:val="00DA380B"/>
    <w:rsid w:val="00DC19D0"/>
    <w:rsid w:val="00DE635B"/>
    <w:rsid w:val="00E013AA"/>
    <w:rsid w:val="00E43935"/>
    <w:rsid w:val="00E51222"/>
    <w:rsid w:val="00E54208"/>
    <w:rsid w:val="00EB3FEB"/>
    <w:rsid w:val="00EE547F"/>
    <w:rsid w:val="00EE697D"/>
    <w:rsid w:val="00EF7F20"/>
    <w:rsid w:val="00F171A5"/>
    <w:rsid w:val="00F44084"/>
    <w:rsid w:val="00F443DE"/>
    <w:rsid w:val="00F631A1"/>
    <w:rsid w:val="00FC7EA1"/>
    <w:rsid w:val="00FD151E"/>
    <w:rsid w:val="00FD18AB"/>
    <w:rsid w:val="00FE37CD"/>
    <w:rsid w:val="00FF2F73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A0BC4-9A49-45FC-B64A-802B0CDE7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2018-02-14T16:52:00Z</cp:lastPrinted>
  <dcterms:created xsi:type="dcterms:W3CDTF">2018-02-22T23:45:00Z</dcterms:created>
  <dcterms:modified xsi:type="dcterms:W3CDTF">2018-02-22T23:45:00Z</dcterms:modified>
</cp:coreProperties>
</file>