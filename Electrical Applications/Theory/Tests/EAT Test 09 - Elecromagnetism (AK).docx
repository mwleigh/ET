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8D4EE1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671CB">
        <w:rPr>
          <w:rFonts w:ascii="Verdana" w:hAnsi="Verdana"/>
          <w:b/>
          <w:sz w:val="24"/>
          <w:szCs w:val="24"/>
        </w:rPr>
        <w:t>Electromagnetism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671CB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671CB">
        <w:rPr>
          <w:rFonts w:ascii="Verdana" w:hAnsi="Verdana"/>
          <w:sz w:val="20"/>
          <w:szCs w:val="20"/>
        </w:rPr>
        <w:t>9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6184CF5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671CB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671CB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3671CB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1959B3D8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22551A" w:rsidRPr="0022551A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B644B6">
        <w:rPr>
          <w:rFonts w:ascii="Verdana" w:hAnsi="Verdana"/>
          <w:sz w:val="20"/>
          <w:szCs w:val="20"/>
          <w:highlight w:val="yellow"/>
        </w:rPr>
        <w:t>15</w:t>
      </w:r>
      <w:bookmarkStart w:id="0" w:name="_GoBack"/>
      <w:bookmarkEnd w:id="0"/>
      <w:r w:rsidR="0022551A" w:rsidRPr="0022551A">
        <w:rPr>
          <w:rFonts w:ascii="Verdana" w:hAnsi="Verdana"/>
          <w:sz w:val="20"/>
          <w:szCs w:val="20"/>
          <w:highlight w:val="yellow"/>
        </w:rPr>
        <w:t>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1634B1C2" w14:textId="530BDDB5" w:rsidR="00766322" w:rsidRPr="00AA1AE0" w:rsidRDefault="00766322" w:rsidP="0076632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identify specific characteristics of electromagnetism</w:t>
      </w:r>
      <w:r w:rsidRPr="00AA1AE0">
        <w:rPr>
          <w:rFonts w:ascii="Verdana" w:hAnsi="Verdana"/>
          <w:sz w:val="20"/>
          <w:szCs w:val="20"/>
        </w:rPr>
        <w:t>.</w:t>
      </w:r>
    </w:p>
    <w:p w14:paraId="0D849424" w14:textId="77777777" w:rsidR="00817A6C" w:rsidRPr="00AA1AE0" w:rsidRDefault="00817A6C" w:rsidP="00817A6C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identify a magnets poles based on conventional current flow</w:t>
      </w:r>
      <w:r w:rsidRPr="00AA1AE0">
        <w:rPr>
          <w:rFonts w:ascii="Verdana" w:hAnsi="Verdana"/>
          <w:sz w:val="20"/>
          <w:szCs w:val="20"/>
        </w:rPr>
        <w:t>.</w:t>
      </w:r>
    </w:p>
    <w:p w14:paraId="47FBF20C" w14:textId="7DCAA7EF" w:rsidR="00817A6C" w:rsidRPr="00AA1AE0" w:rsidRDefault="00817A6C" w:rsidP="00817A6C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identify a magnets conventional current flow base on a given pole configuration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CD1E68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600122B7" w:rsidR="009219E3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3671CB">
        <w:rPr>
          <w:rFonts w:ascii="Verdana" w:hAnsi="Verdana"/>
          <w:sz w:val="20"/>
          <w:szCs w:val="20"/>
        </w:rPr>
        <w:t>Test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67006267" w14:textId="77777777" w:rsidR="00766322" w:rsidRPr="00AA1AE0" w:rsidRDefault="00766322" w:rsidP="00766322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14CBED3A" w14:textId="0DFA0491" w:rsidR="00766322" w:rsidRDefault="00766322" w:rsidP="0076632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best answer to each multiple-choice question below.</w:t>
      </w:r>
    </w:p>
    <w:p w14:paraId="6F6641AA" w14:textId="77777777" w:rsidR="00766322" w:rsidRPr="00766322" w:rsidRDefault="00766322" w:rsidP="00766322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Flux lines are lines of force that flow from the south pole to the north pole outside of the magnet.</w:t>
      </w:r>
    </w:p>
    <w:p w14:paraId="40F2067A" w14:textId="77777777" w:rsidR="00766322" w:rsidRPr="00766322" w:rsidRDefault="00766322" w:rsidP="00766322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True</w:t>
      </w:r>
    </w:p>
    <w:p w14:paraId="1FEF4991" w14:textId="77777777" w:rsidR="00766322" w:rsidRPr="0022551A" w:rsidRDefault="00766322" w:rsidP="00766322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  <w:highlight w:val="yellow"/>
        </w:rPr>
      </w:pPr>
      <w:r w:rsidRPr="0022551A">
        <w:rPr>
          <w:rFonts w:ascii="Verdana" w:hAnsi="Verdana"/>
          <w:sz w:val="20"/>
          <w:szCs w:val="20"/>
          <w:highlight w:val="yellow"/>
        </w:rPr>
        <w:t>False</w:t>
      </w:r>
    </w:p>
    <w:p w14:paraId="4A4B5BB0" w14:textId="77777777" w:rsidR="00766322" w:rsidRPr="00766322" w:rsidRDefault="00766322" w:rsidP="00766322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The two basic laws of magnetism are unlike poles attract and like poles repel.</w:t>
      </w:r>
    </w:p>
    <w:p w14:paraId="4809428F" w14:textId="77777777" w:rsidR="00766322" w:rsidRPr="0022551A" w:rsidRDefault="00766322" w:rsidP="00766322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  <w:highlight w:val="yellow"/>
        </w:rPr>
      </w:pPr>
      <w:r w:rsidRPr="0022551A">
        <w:rPr>
          <w:rFonts w:ascii="Verdana" w:hAnsi="Verdana"/>
          <w:sz w:val="20"/>
          <w:szCs w:val="20"/>
          <w:highlight w:val="yellow"/>
        </w:rPr>
        <w:t>True</w:t>
      </w:r>
    </w:p>
    <w:p w14:paraId="264B36B3" w14:textId="77777777" w:rsidR="00766322" w:rsidRPr="00766322" w:rsidRDefault="00766322" w:rsidP="00766322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False</w:t>
      </w:r>
    </w:p>
    <w:p w14:paraId="3D7E1EA8" w14:textId="77777777" w:rsidR="00766322" w:rsidRPr="00766322" w:rsidRDefault="00766322" w:rsidP="00766322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Magnetic lines of force have tension, which keeps them as short as possible.</w:t>
      </w:r>
    </w:p>
    <w:p w14:paraId="2A6AF68A" w14:textId="77777777" w:rsidR="00766322" w:rsidRPr="0022551A" w:rsidRDefault="00766322" w:rsidP="00766322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  <w:highlight w:val="yellow"/>
        </w:rPr>
      </w:pPr>
      <w:r w:rsidRPr="0022551A">
        <w:rPr>
          <w:rFonts w:ascii="Verdana" w:hAnsi="Verdana"/>
          <w:sz w:val="20"/>
          <w:szCs w:val="20"/>
          <w:highlight w:val="yellow"/>
        </w:rPr>
        <w:t>True</w:t>
      </w:r>
    </w:p>
    <w:p w14:paraId="6480C800" w14:textId="77777777" w:rsidR="00766322" w:rsidRPr="00766322" w:rsidRDefault="00766322" w:rsidP="00766322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False</w:t>
      </w:r>
    </w:p>
    <w:p w14:paraId="676F05E9" w14:textId="77777777" w:rsidR="00817A6C" w:rsidRPr="00766322" w:rsidRDefault="00817A6C" w:rsidP="00817A6C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Magnetic lines of force weaken as they extend out from the magnet.</w:t>
      </w:r>
    </w:p>
    <w:p w14:paraId="2942975C" w14:textId="77777777" w:rsidR="00817A6C" w:rsidRPr="0022551A" w:rsidRDefault="00817A6C" w:rsidP="00817A6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  <w:highlight w:val="yellow"/>
        </w:rPr>
      </w:pPr>
      <w:r w:rsidRPr="0022551A">
        <w:rPr>
          <w:rFonts w:ascii="Verdana" w:hAnsi="Verdana"/>
          <w:sz w:val="20"/>
          <w:szCs w:val="20"/>
          <w:highlight w:val="yellow"/>
        </w:rPr>
        <w:t>True</w:t>
      </w:r>
    </w:p>
    <w:p w14:paraId="7AB5647B" w14:textId="77777777" w:rsidR="00817A6C" w:rsidRDefault="00817A6C" w:rsidP="00817A6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False</w:t>
      </w:r>
    </w:p>
    <w:p w14:paraId="51D3D116" w14:textId="5137B775" w:rsidR="00817A6C" w:rsidRPr="00766322" w:rsidRDefault="00817A6C" w:rsidP="00CD1E68">
      <w:pPr>
        <w:pStyle w:val="ListParagraph"/>
        <w:numPr>
          <w:ilvl w:val="0"/>
          <w:numId w:val="34"/>
        </w:numPr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domain is a collection of </w:t>
      </w:r>
      <w:r w:rsidR="00CD1E68">
        <w:rPr>
          <w:rFonts w:ascii="Verdana" w:hAnsi="Verdana"/>
          <w:sz w:val="20"/>
          <w:szCs w:val="20"/>
        </w:rPr>
        <w:t xml:space="preserve">parallel </w:t>
      </w:r>
      <w:r>
        <w:rPr>
          <w:rFonts w:ascii="Verdana" w:hAnsi="Verdana"/>
          <w:sz w:val="20"/>
          <w:szCs w:val="20"/>
        </w:rPr>
        <w:t xml:space="preserve">atoms </w:t>
      </w:r>
      <w:r w:rsidR="00CD1E68" w:rsidRPr="00CD1E68">
        <w:rPr>
          <w:rFonts w:ascii="Verdana" w:hAnsi="Verdana"/>
          <w:sz w:val="20"/>
          <w:szCs w:val="20"/>
        </w:rPr>
        <w:t xml:space="preserve">with their poles oriented in </w:t>
      </w:r>
      <w:r w:rsidR="00CD1E68">
        <w:rPr>
          <w:rFonts w:ascii="Verdana" w:hAnsi="Verdana"/>
          <w:sz w:val="20"/>
          <w:szCs w:val="20"/>
        </w:rPr>
        <w:t>random</w:t>
      </w:r>
      <w:r w:rsidR="00CD1E68" w:rsidRPr="00CD1E68">
        <w:rPr>
          <w:rFonts w:ascii="Verdana" w:hAnsi="Verdana"/>
          <w:sz w:val="20"/>
          <w:szCs w:val="20"/>
        </w:rPr>
        <w:t xml:space="preserve"> direction</w:t>
      </w:r>
      <w:r w:rsidR="00CD1E68">
        <w:rPr>
          <w:rFonts w:ascii="Verdana" w:hAnsi="Verdana"/>
          <w:sz w:val="20"/>
          <w:szCs w:val="20"/>
        </w:rPr>
        <w:t>s</w:t>
      </w:r>
      <w:r w:rsidRPr="00766322">
        <w:rPr>
          <w:rFonts w:ascii="Verdana" w:hAnsi="Verdana"/>
          <w:sz w:val="20"/>
          <w:szCs w:val="20"/>
        </w:rPr>
        <w:t>.</w:t>
      </w:r>
    </w:p>
    <w:p w14:paraId="460912AE" w14:textId="77777777" w:rsidR="00817A6C" w:rsidRPr="00766322" w:rsidRDefault="00817A6C" w:rsidP="00817A6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True</w:t>
      </w:r>
    </w:p>
    <w:p w14:paraId="651E874F" w14:textId="77777777" w:rsidR="00817A6C" w:rsidRPr="0022551A" w:rsidRDefault="00817A6C" w:rsidP="00817A6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  <w:highlight w:val="yellow"/>
        </w:rPr>
      </w:pPr>
      <w:r w:rsidRPr="0022551A">
        <w:rPr>
          <w:rFonts w:ascii="Verdana" w:hAnsi="Verdana"/>
          <w:sz w:val="20"/>
          <w:szCs w:val="20"/>
          <w:highlight w:val="yellow"/>
        </w:rPr>
        <w:t>False</w:t>
      </w:r>
    </w:p>
    <w:p w14:paraId="78D10F2A" w14:textId="4A03FD9F" w:rsidR="0025739C" w:rsidRPr="00766322" w:rsidRDefault="0025739C" w:rsidP="0025739C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 xml:space="preserve">Magnetic lines of force </w:t>
      </w:r>
      <w:r>
        <w:rPr>
          <w:rFonts w:ascii="Verdana" w:hAnsi="Verdana"/>
          <w:sz w:val="20"/>
          <w:szCs w:val="20"/>
        </w:rPr>
        <w:t>can be manipulated with a permeable material</w:t>
      </w:r>
      <w:r w:rsidRPr="00766322">
        <w:rPr>
          <w:rFonts w:ascii="Verdana" w:hAnsi="Verdana"/>
          <w:sz w:val="20"/>
          <w:szCs w:val="20"/>
        </w:rPr>
        <w:t>.</w:t>
      </w:r>
    </w:p>
    <w:p w14:paraId="073FB001" w14:textId="77777777" w:rsidR="0025739C" w:rsidRPr="0022551A" w:rsidRDefault="0025739C" w:rsidP="0025739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  <w:highlight w:val="yellow"/>
        </w:rPr>
      </w:pPr>
      <w:r w:rsidRPr="0022551A">
        <w:rPr>
          <w:rFonts w:ascii="Verdana" w:hAnsi="Verdana"/>
          <w:sz w:val="20"/>
          <w:szCs w:val="20"/>
          <w:highlight w:val="yellow"/>
        </w:rPr>
        <w:t>True</w:t>
      </w:r>
    </w:p>
    <w:p w14:paraId="314FBFA6" w14:textId="77777777" w:rsidR="0025739C" w:rsidRDefault="0025739C" w:rsidP="0025739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766322">
        <w:rPr>
          <w:rFonts w:ascii="Verdana" w:hAnsi="Verdana"/>
          <w:sz w:val="20"/>
          <w:szCs w:val="20"/>
        </w:rPr>
        <w:t>False</w:t>
      </w:r>
    </w:p>
    <w:p w14:paraId="6823524F" w14:textId="77777777" w:rsidR="0025739C" w:rsidRPr="0025739C" w:rsidRDefault="0025739C" w:rsidP="0025739C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25739C">
        <w:rPr>
          <w:rFonts w:ascii="Verdana" w:hAnsi="Verdana"/>
          <w:sz w:val="20"/>
          <w:szCs w:val="20"/>
        </w:rPr>
        <w:t>Which type of magnet is created when an electrical current is passed through a wire?</w:t>
      </w:r>
    </w:p>
    <w:p w14:paraId="2E199AAF" w14:textId="77777777" w:rsidR="0025739C" w:rsidRPr="0025739C" w:rsidRDefault="0025739C" w:rsidP="0025739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25739C">
        <w:rPr>
          <w:rFonts w:ascii="Verdana" w:hAnsi="Verdana"/>
          <w:sz w:val="20"/>
          <w:szCs w:val="20"/>
        </w:rPr>
        <w:t>Temporary magnet</w:t>
      </w:r>
    </w:p>
    <w:p w14:paraId="274FFA53" w14:textId="77777777" w:rsidR="0025739C" w:rsidRPr="0025739C" w:rsidRDefault="0025739C" w:rsidP="0025739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25739C">
        <w:rPr>
          <w:rFonts w:ascii="Verdana" w:hAnsi="Verdana"/>
          <w:sz w:val="20"/>
          <w:szCs w:val="20"/>
        </w:rPr>
        <w:t>Permanent magnet</w:t>
      </w:r>
    </w:p>
    <w:p w14:paraId="42431852" w14:textId="77777777" w:rsidR="0025739C" w:rsidRPr="0022551A" w:rsidRDefault="0025739C" w:rsidP="0025739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  <w:highlight w:val="yellow"/>
        </w:rPr>
      </w:pPr>
      <w:r w:rsidRPr="0022551A">
        <w:rPr>
          <w:rFonts w:ascii="Verdana" w:hAnsi="Verdana"/>
          <w:sz w:val="20"/>
          <w:szCs w:val="20"/>
          <w:highlight w:val="yellow"/>
        </w:rPr>
        <w:t>Electro-magnet</w:t>
      </w:r>
    </w:p>
    <w:p w14:paraId="2308D749" w14:textId="2EAA21F6" w:rsidR="0025739C" w:rsidRDefault="0025739C" w:rsidP="0025739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25739C">
        <w:rPr>
          <w:rFonts w:ascii="Verdana" w:hAnsi="Verdana"/>
          <w:sz w:val="20"/>
          <w:szCs w:val="20"/>
        </w:rPr>
        <w:t>Flux magnet</w:t>
      </w:r>
    </w:p>
    <w:p w14:paraId="0290F627" w14:textId="77777777" w:rsidR="0025739C" w:rsidRPr="0025739C" w:rsidRDefault="0025739C" w:rsidP="0025739C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25739C">
        <w:rPr>
          <w:rFonts w:ascii="Verdana" w:hAnsi="Verdana"/>
          <w:sz w:val="20"/>
          <w:szCs w:val="20"/>
        </w:rPr>
        <w:t>Which of the following are ways to increase the strength of an electromagnet?</w:t>
      </w:r>
    </w:p>
    <w:p w14:paraId="0E3FF317" w14:textId="77777777" w:rsidR="0025739C" w:rsidRPr="0025739C" w:rsidRDefault="0025739C" w:rsidP="0025739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25739C">
        <w:rPr>
          <w:rFonts w:ascii="Verdana" w:hAnsi="Verdana"/>
          <w:sz w:val="20"/>
          <w:szCs w:val="20"/>
        </w:rPr>
        <w:t>Increase the number of turns in the coil.</w:t>
      </w:r>
    </w:p>
    <w:p w14:paraId="465D6052" w14:textId="77777777" w:rsidR="0025739C" w:rsidRPr="0025739C" w:rsidRDefault="0025739C" w:rsidP="0025739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25739C">
        <w:rPr>
          <w:rFonts w:ascii="Verdana" w:hAnsi="Verdana"/>
          <w:sz w:val="20"/>
          <w:szCs w:val="20"/>
        </w:rPr>
        <w:t>Decrease the number of turns in the coil.</w:t>
      </w:r>
    </w:p>
    <w:p w14:paraId="074505A8" w14:textId="77777777" w:rsidR="0025739C" w:rsidRPr="0025739C" w:rsidRDefault="0025739C" w:rsidP="0025739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25739C">
        <w:rPr>
          <w:rFonts w:ascii="Verdana" w:hAnsi="Verdana"/>
          <w:sz w:val="20"/>
          <w:szCs w:val="20"/>
        </w:rPr>
        <w:t>Replace the air core with a soft iron core.</w:t>
      </w:r>
    </w:p>
    <w:p w14:paraId="7DF6A5AA" w14:textId="3FA38B60" w:rsidR="0025739C" w:rsidRPr="0022551A" w:rsidRDefault="0025739C" w:rsidP="0025739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  <w:highlight w:val="yellow"/>
        </w:rPr>
      </w:pPr>
      <w:r w:rsidRPr="0022551A">
        <w:rPr>
          <w:rFonts w:ascii="Verdana" w:hAnsi="Verdana"/>
          <w:sz w:val="20"/>
          <w:szCs w:val="20"/>
          <w:highlight w:val="yellow"/>
        </w:rPr>
        <w:t xml:space="preserve">Both </w:t>
      </w:r>
      <w:r w:rsidR="00817A6C" w:rsidRPr="0022551A">
        <w:rPr>
          <w:rFonts w:ascii="Verdana" w:hAnsi="Verdana"/>
          <w:sz w:val="20"/>
          <w:szCs w:val="20"/>
          <w:highlight w:val="yellow"/>
        </w:rPr>
        <w:t>a</w:t>
      </w:r>
      <w:r w:rsidRPr="0022551A">
        <w:rPr>
          <w:rFonts w:ascii="Verdana" w:hAnsi="Verdana"/>
          <w:sz w:val="20"/>
          <w:szCs w:val="20"/>
          <w:highlight w:val="yellow"/>
        </w:rPr>
        <w:t xml:space="preserve"> and </w:t>
      </w:r>
      <w:r w:rsidR="00817A6C" w:rsidRPr="0022551A">
        <w:rPr>
          <w:rFonts w:ascii="Verdana" w:hAnsi="Verdana"/>
          <w:sz w:val="20"/>
          <w:szCs w:val="20"/>
          <w:highlight w:val="yellow"/>
        </w:rPr>
        <w:t>c</w:t>
      </w:r>
      <w:r w:rsidRPr="0022551A">
        <w:rPr>
          <w:rFonts w:ascii="Verdana" w:hAnsi="Verdana"/>
          <w:sz w:val="20"/>
          <w:szCs w:val="20"/>
          <w:highlight w:val="yellow"/>
        </w:rPr>
        <w:t xml:space="preserve"> are correct.</w:t>
      </w:r>
    </w:p>
    <w:p w14:paraId="793C1809" w14:textId="1C5C9F70" w:rsidR="00817A6C" w:rsidRPr="00817A6C" w:rsidRDefault="0025739C" w:rsidP="00817A6C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25739C">
        <w:rPr>
          <w:rFonts w:ascii="Verdana" w:hAnsi="Verdana"/>
          <w:sz w:val="20"/>
          <w:szCs w:val="20"/>
        </w:rPr>
        <w:t xml:space="preserve">Both </w:t>
      </w:r>
      <w:r w:rsidR="00817A6C">
        <w:rPr>
          <w:rFonts w:ascii="Verdana" w:hAnsi="Verdana"/>
          <w:sz w:val="20"/>
          <w:szCs w:val="20"/>
        </w:rPr>
        <w:t>b</w:t>
      </w:r>
      <w:r w:rsidRPr="0025739C">
        <w:rPr>
          <w:rFonts w:ascii="Verdana" w:hAnsi="Verdana"/>
          <w:sz w:val="20"/>
          <w:szCs w:val="20"/>
        </w:rPr>
        <w:t xml:space="preserve"> and </w:t>
      </w:r>
      <w:r w:rsidR="00817A6C">
        <w:rPr>
          <w:rFonts w:ascii="Verdana" w:hAnsi="Verdana"/>
          <w:sz w:val="20"/>
          <w:szCs w:val="20"/>
        </w:rPr>
        <w:t>c</w:t>
      </w:r>
      <w:r w:rsidRPr="0025739C">
        <w:rPr>
          <w:rFonts w:ascii="Verdana" w:hAnsi="Verdana"/>
          <w:sz w:val="20"/>
          <w:szCs w:val="20"/>
        </w:rPr>
        <w:t xml:space="preserve"> are correct.</w:t>
      </w:r>
      <w:r w:rsidR="00817A6C" w:rsidRPr="00817A6C">
        <w:rPr>
          <w:rFonts w:ascii="Verdana" w:hAnsi="Verdana"/>
          <w:sz w:val="20"/>
          <w:szCs w:val="20"/>
        </w:rPr>
        <w:t xml:space="preserve"> </w:t>
      </w:r>
    </w:p>
    <w:p w14:paraId="426D4785" w14:textId="77777777" w:rsidR="00817A6C" w:rsidRPr="00AA1AE0" w:rsidRDefault="00817A6C" w:rsidP="00817A6C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1173093C" w14:textId="77777777" w:rsidR="00817A6C" w:rsidRPr="00AA1AE0" w:rsidRDefault="00817A6C" w:rsidP="00817A6C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817A6C" w:rsidRPr="00AA1AE0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2605"/>
      </w:tblGrid>
      <w:tr w:rsidR="0025739C" w14:paraId="50DFEDCE" w14:textId="77777777" w:rsidTr="0022551A">
        <w:tc>
          <w:tcPr>
            <w:tcW w:w="7015" w:type="dxa"/>
          </w:tcPr>
          <w:p w14:paraId="0BA954AB" w14:textId="5751E7AE" w:rsidR="0025739C" w:rsidRPr="00766322" w:rsidRDefault="0025739C" w:rsidP="0025739C">
            <w:pPr>
              <w:pStyle w:val="ListParagraph"/>
              <w:numPr>
                <w:ilvl w:val="0"/>
                <w:numId w:val="34"/>
              </w:numPr>
              <w:spacing w:before="120"/>
              <w:ind w:left="734" w:hanging="37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 xml:space="preserve">In the </w:t>
            </w:r>
            <w:r w:rsidRPr="00766322">
              <w:rPr>
                <w:rFonts w:ascii="Verdana" w:hAnsi="Verdana"/>
                <w:sz w:val="20"/>
                <w:szCs w:val="20"/>
              </w:rPr>
              <w:t>figure</w:t>
            </w:r>
            <w:r>
              <w:rPr>
                <w:rFonts w:ascii="Verdana" w:hAnsi="Verdana"/>
                <w:sz w:val="20"/>
                <w:szCs w:val="20"/>
              </w:rPr>
              <w:t xml:space="preserve"> to the right</w:t>
            </w:r>
            <w:r w:rsidRPr="00766322">
              <w:rPr>
                <w:rFonts w:ascii="Verdana" w:hAnsi="Verdana"/>
                <w:sz w:val="20"/>
                <w:szCs w:val="20"/>
              </w:rPr>
              <w:t>, is the direction of magnetic spin shown around the conductor correct?</w:t>
            </w:r>
          </w:p>
          <w:p w14:paraId="7A21D5F2" w14:textId="240C7D13" w:rsidR="0025739C" w:rsidRPr="0022551A" w:rsidRDefault="0025739C" w:rsidP="0025739C">
            <w:pPr>
              <w:pStyle w:val="ListParagraph"/>
              <w:numPr>
                <w:ilvl w:val="1"/>
                <w:numId w:val="34"/>
              </w:num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22551A">
              <w:rPr>
                <w:rFonts w:ascii="Verdana" w:hAnsi="Verdana"/>
                <w:sz w:val="20"/>
                <w:szCs w:val="20"/>
                <w:highlight w:val="yellow"/>
              </w:rPr>
              <w:t>Yes</w:t>
            </w:r>
          </w:p>
          <w:p w14:paraId="7F199D18" w14:textId="77777777" w:rsidR="0025739C" w:rsidRDefault="0025739C" w:rsidP="0025739C">
            <w:pPr>
              <w:pStyle w:val="ListParagraph"/>
              <w:numPr>
                <w:ilvl w:val="1"/>
                <w:numId w:val="34"/>
              </w:numPr>
              <w:rPr>
                <w:rFonts w:ascii="Verdana" w:hAnsi="Verdana"/>
                <w:sz w:val="20"/>
                <w:szCs w:val="20"/>
              </w:rPr>
            </w:pPr>
            <w:r w:rsidRPr="00766322">
              <w:rPr>
                <w:rFonts w:ascii="Verdana" w:hAnsi="Verdana"/>
                <w:sz w:val="20"/>
                <w:szCs w:val="20"/>
              </w:rPr>
              <w:t>No</w:t>
            </w:r>
          </w:p>
          <w:p w14:paraId="7D2F5219" w14:textId="1F1AF79E" w:rsidR="0025739C" w:rsidRDefault="0025739C" w:rsidP="0025739C">
            <w:pPr>
              <w:tabs>
                <w:tab w:val="left" w:pos="2026"/>
              </w:tabs>
              <w:spacing w:before="120" w:after="24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05" w:type="dxa"/>
          </w:tcPr>
          <w:p w14:paraId="1B6D72F5" w14:textId="23FCF71A" w:rsidR="0025739C" w:rsidRDefault="0025739C" w:rsidP="00E460A6">
            <w:pPr>
              <w:tabs>
                <w:tab w:val="left" w:pos="2026"/>
              </w:tabs>
              <w:spacing w:before="120" w:after="240"/>
              <w:jc w:val="center"/>
              <w:rPr>
                <w:rFonts w:ascii="Verdana" w:hAnsi="Verdana"/>
                <w:sz w:val="20"/>
                <w:szCs w:val="20"/>
              </w:rPr>
            </w:pPr>
            <w:r w:rsidRPr="00766322">
              <w:rPr>
                <w:noProof/>
              </w:rPr>
              <w:drawing>
                <wp:inline distT="0" distB="0" distL="0" distR="0" wp14:anchorId="3AA06C0C" wp14:editId="375DECC4">
                  <wp:extent cx="1307592" cy="941832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592" cy="941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9187A9" w14:textId="3E52BFE5" w:rsidR="0091248D" w:rsidRPr="00766322" w:rsidRDefault="0091248D" w:rsidP="0091248D">
      <w:pPr>
        <w:pStyle w:val="ListParagraph"/>
        <w:spacing w:after="0" w:line="240" w:lineRule="auto"/>
        <w:ind w:left="144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9"/>
        <w:gridCol w:w="4871"/>
      </w:tblGrid>
      <w:tr w:rsidR="0091248D" w14:paraId="69CD0794" w14:textId="77777777" w:rsidTr="0025739C">
        <w:tc>
          <w:tcPr>
            <w:tcW w:w="4849" w:type="dxa"/>
            <w:vAlign w:val="center"/>
          </w:tcPr>
          <w:p w14:paraId="509D1D49" w14:textId="53BE0427" w:rsidR="0091248D" w:rsidRPr="0091248D" w:rsidRDefault="0091248D" w:rsidP="0091248D">
            <w:pPr>
              <w:pStyle w:val="ListParagraph"/>
              <w:numPr>
                <w:ilvl w:val="0"/>
                <w:numId w:val="34"/>
              </w:numPr>
              <w:spacing w:before="120"/>
              <w:ind w:left="734" w:hanging="374"/>
              <w:contextualSpacing w:val="0"/>
              <w:rPr>
                <w:rFonts w:ascii="Verdana" w:hAnsi="Verdana"/>
                <w:noProof/>
                <w:sz w:val="20"/>
                <w:szCs w:val="20"/>
              </w:rPr>
            </w:pPr>
            <w:r w:rsidRPr="0091248D">
              <w:rPr>
                <w:rFonts w:ascii="Verdana" w:hAnsi="Verdana"/>
                <w:sz w:val="20"/>
                <w:szCs w:val="20"/>
              </w:rPr>
              <w:t>Based on the direction of current, indicate North and South poles.</w:t>
            </w:r>
          </w:p>
        </w:tc>
        <w:tc>
          <w:tcPr>
            <w:tcW w:w="4871" w:type="dxa"/>
            <w:vAlign w:val="center"/>
          </w:tcPr>
          <w:p w14:paraId="367962B8" w14:textId="3A674C56" w:rsidR="0091248D" w:rsidRPr="0091248D" w:rsidRDefault="0091248D" w:rsidP="0091248D">
            <w:pPr>
              <w:pStyle w:val="ListParagraph"/>
              <w:numPr>
                <w:ilvl w:val="0"/>
                <w:numId w:val="34"/>
              </w:numPr>
              <w:spacing w:before="120"/>
              <w:ind w:left="734" w:hanging="37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Based on the identified pole, indicate positive and negative polarity.</w:t>
            </w:r>
          </w:p>
        </w:tc>
      </w:tr>
      <w:tr w:rsidR="0091248D" w14:paraId="2C752560" w14:textId="77777777" w:rsidTr="0025739C">
        <w:tc>
          <w:tcPr>
            <w:tcW w:w="4849" w:type="dxa"/>
            <w:vAlign w:val="center"/>
          </w:tcPr>
          <w:p w14:paraId="56EACD66" w14:textId="676827F2" w:rsidR="0091248D" w:rsidRDefault="0022551A" w:rsidP="0091248D">
            <w:pPr>
              <w:tabs>
                <w:tab w:val="left" w:pos="2026"/>
              </w:tabs>
              <w:spacing w:before="36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C50FC8" wp14:editId="7AAF02EC">
                      <wp:simplePos x="0" y="0"/>
                      <wp:positionH relativeFrom="column">
                        <wp:posOffset>2247265</wp:posOffset>
                      </wp:positionH>
                      <wp:positionV relativeFrom="paragraph">
                        <wp:posOffset>476885</wp:posOffset>
                      </wp:positionV>
                      <wp:extent cx="265430" cy="243205"/>
                      <wp:effectExtent l="0" t="0" r="20320" b="2349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430" cy="243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E8F600" w14:textId="7670FF7B" w:rsidR="0022551A" w:rsidRDefault="0022551A" w:rsidP="0022551A"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C50F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176.95pt;margin-top:37.55pt;width:20.9pt;height: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" fillcolor="yellow" strokeweight=".5pt">
                      <v:textbox>
                        <w:txbxContent>
                          <w:p w14:paraId="70E8F600" w14:textId="7670FF7B" w:rsidR="0022551A" w:rsidRDefault="0022551A" w:rsidP="0022551A">
                            <w: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C5C33F" wp14:editId="3C958E10">
                      <wp:simplePos x="0" y="0"/>
                      <wp:positionH relativeFrom="column">
                        <wp:posOffset>421277</wp:posOffset>
                      </wp:positionH>
                      <wp:positionV relativeFrom="paragraph">
                        <wp:posOffset>469600</wp:posOffset>
                      </wp:positionV>
                      <wp:extent cx="265762" cy="243239"/>
                      <wp:effectExtent l="0" t="0" r="20320" b="2349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762" cy="2432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7157A4" w14:textId="1CFCB8C9" w:rsidR="0022551A" w:rsidRDefault="0022551A">
                                  <w:r w:rsidRPr="0022551A">
                                    <w:rPr>
                                      <w:highlight w:val="yellow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C5C33F" id="Text Box 2" o:spid="_x0000_s1027" type="#_x0000_t202" style="position:absolute;left:0;text-align:left;margin-left:33.15pt;margin-top:37pt;width:20.95pt;height:1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" fillcolor="yellow" strokeweight=".5pt">
                      <v:textbox>
                        <w:txbxContent>
                          <w:p w14:paraId="197157A4" w14:textId="1CFCB8C9" w:rsidR="0022551A" w:rsidRDefault="0022551A">
                            <w:r w:rsidRPr="0022551A">
                              <w:rPr>
                                <w:highlight w:val="yellow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248D" w:rsidRPr="0091248D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E66F87F" wp14:editId="40C5222F">
                  <wp:extent cx="1401445" cy="1096645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1445" cy="1096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1" w:type="dxa"/>
            <w:vAlign w:val="center"/>
          </w:tcPr>
          <w:p w14:paraId="08D69DEC" w14:textId="27E85CD4" w:rsidR="0091248D" w:rsidRDefault="0022551A" w:rsidP="0091248D">
            <w:pPr>
              <w:tabs>
                <w:tab w:val="left" w:pos="2026"/>
              </w:tabs>
              <w:spacing w:before="12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7D653A" wp14:editId="57373EE1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-224155</wp:posOffset>
                      </wp:positionV>
                      <wp:extent cx="265430" cy="243205"/>
                      <wp:effectExtent l="0" t="0" r="20320" b="2349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430" cy="243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9AA035" w14:textId="29767053" w:rsidR="0022551A" w:rsidRDefault="0022551A" w:rsidP="0022551A">
                                  <w:r>
                                    <w:rPr>
                                      <w:highlight w:val="yellow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D653A" id="Text Box 13" o:spid="_x0000_s1028" type="#_x0000_t202" style="position:absolute;left:0;text-align:left;margin-left:75.2pt;margin-top:-17.65pt;width:20.9pt;height:1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" fillcolor="yellow" strokeweight=".5pt">
                      <v:textbox>
                        <w:txbxContent>
                          <w:p w14:paraId="2A9AA035" w14:textId="29767053" w:rsidR="0022551A" w:rsidRDefault="0022551A" w:rsidP="0022551A">
                            <w:r>
                              <w:rPr>
                                <w:highlight w:val="yellow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A78497" wp14:editId="69DD7306">
                      <wp:simplePos x="0" y="0"/>
                      <wp:positionH relativeFrom="column">
                        <wp:posOffset>2010410</wp:posOffset>
                      </wp:positionH>
                      <wp:positionV relativeFrom="paragraph">
                        <wp:posOffset>-222250</wp:posOffset>
                      </wp:positionV>
                      <wp:extent cx="265430" cy="243205"/>
                      <wp:effectExtent l="0" t="0" r="20320" b="2349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430" cy="243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677E45" w14:textId="1897F6EE" w:rsidR="0022551A" w:rsidRDefault="0022551A" w:rsidP="0022551A">
                                  <w:r>
                                    <w:rPr>
                                      <w:highlight w:val="yellow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78497" id="Text Box 10" o:spid="_x0000_s1029" type="#_x0000_t202" style="position:absolute;left:0;text-align:left;margin-left:158.3pt;margin-top:-17.5pt;width:20.9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" fillcolor="yellow" strokeweight=".5pt">
                      <v:textbox>
                        <w:txbxContent>
                          <w:p w14:paraId="6F677E45" w14:textId="1897F6EE" w:rsidR="0022551A" w:rsidRDefault="0022551A" w:rsidP="0022551A">
                            <w:r>
                              <w:rPr>
                                <w:highlight w:val="yellow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248D" w:rsidRPr="0091248D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F631E58" wp14:editId="55D8D20A">
                  <wp:extent cx="1601470" cy="8280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47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ECC21" w14:textId="33EA0786" w:rsidR="00F660D4" w:rsidRPr="00AA1AE0" w:rsidRDefault="00F660D4" w:rsidP="00F660D4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678A0E30" w14:textId="734F59EA" w:rsidR="00F660D4" w:rsidRDefault="00F660D4" w:rsidP="00F660D4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Indicate the direction of </w:t>
      </w:r>
      <w:r w:rsidRPr="00F660D4">
        <w:rPr>
          <w:rFonts w:ascii="Verdana" w:hAnsi="Verdana"/>
          <w:i/>
          <w:sz w:val="20"/>
          <w:szCs w:val="20"/>
        </w:rPr>
        <w:t>conventional current</w:t>
      </w:r>
      <w:r>
        <w:rPr>
          <w:rFonts w:ascii="Verdana" w:hAnsi="Verdana"/>
          <w:sz w:val="20"/>
          <w:szCs w:val="20"/>
        </w:rPr>
        <w:t xml:space="preserve"> induced into the conductor by placing either a plus “+” or a minus “-” sign in the circle.</w:t>
      </w:r>
    </w:p>
    <w:p w14:paraId="335C8B1F" w14:textId="00DFEFE0" w:rsidR="00F660D4" w:rsidRPr="00F660D4" w:rsidRDefault="0022551A" w:rsidP="00817A6C">
      <w:pPr>
        <w:pStyle w:val="ListParagraph"/>
        <w:numPr>
          <w:ilvl w:val="0"/>
          <w:numId w:val="34"/>
        </w:numPr>
        <w:spacing w:before="240" w:after="0" w:line="240" w:lineRule="auto"/>
        <w:ind w:left="734" w:hanging="374"/>
        <w:contextualSpacing w:val="0"/>
        <w:jc w:val="center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0201F9" wp14:editId="728E11F5">
                <wp:simplePos x="0" y="0"/>
                <wp:positionH relativeFrom="page">
                  <wp:align>center</wp:align>
                </wp:positionH>
                <wp:positionV relativeFrom="paragraph">
                  <wp:posOffset>962917</wp:posOffset>
                </wp:positionV>
                <wp:extent cx="279274" cy="270266"/>
                <wp:effectExtent l="0" t="0" r="6985" b="0"/>
                <wp:wrapNone/>
                <wp:docPr id="14" name="Plus Sig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4" cy="27026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99C6" id="Plus Sign 14" o:spid="_x0000_s1026" style="position:absolute;margin-left:0;margin-top:75.8pt;width:22pt;height:21.3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79274,270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" path="m37018,103350r70836,l107854,35824r63566,l171420,103350r70836,l242256,166916r-70836,l171420,234442r-63566,l107854,166916r-70836,l37018,103350xe" fillcolor="#5b9bd5 [3204]" strokecolor="#1f4d78 [1604]" strokeweight="1pt">
                <v:stroke joinstyle="miter"/>
                <v:path arrowok="t" o:connecttype="custom" o:connectlocs="37018,103350;107854,103350;107854,35824;171420,35824;171420,103350;242256,103350;242256,166916;171420,166916;171420,234442;107854,234442;107854,166916;37018,166916;37018,103350" o:connectangles="0,0,0,0,0,0,0,0,0,0,0,0,0"/>
                <w10:wrap anchorx="page"/>
              </v:shape>
            </w:pict>
          </mc:Fallback>
        </mc:AlternateContent>
      </w:r>
      <w:r w:rsidR="00F660D4" w:rsidRPr="00F660D4">
        <w:rPr>
          <w:noProof/>
        </w:rPr>
        <w:drawing>
          <wp:inline distT="0" distB="0" distL="0" distR="0" wp14:anchorId="6DF35340" wp14:editId="39F35C6F">
            <wp:extent cx="2770505" cy="1628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70A4" w14:textId="48FD3DDC" w:rsidR="00F660D4" w:rsidRPr="00F660D4" w:rsidRDefault="0022551A" w:rsidP="00817A6C">
      <w:pPr>
        <w:pStyle w:val="ListParagraph"/>
        <w:numPr>
          <w:ilvl w:val="0"/>
          <w:numId w:val="34"/>
        </w:numPr>
        <w:spacing w:before="600" w:after="0" w:line="240" w:lineRule="auto"/>
        <w:ind w:left="734" w:hanging="374"/>
        <w:contextualSpacing w:val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B057A" wp14:editId="46C98F06">
                <wp:simplePos x="0" y="0"/>
                <wp:positionH relativeFrom="column">
                  <wp:posOffset>3002205</wp:posOffset>
                </wp:positionH>
                <wp:positionV relativeFrom="paragraph">
                  <wp:posOffset>1586574</wp:posOffset>
                </wp:positionV>
                <wp:extent cx="351346" cy="274771"/>
                <wp:effectExtent l="0" t="0" r="0" b="0"/>
                <wp:wrapNone/>
                <wp:docPr id="15" name="Min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46" cy="27477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089EF" id="Minus Sign 15" o:spid="_x0000_s1026" style="position:absolute;margin-left:236.4pt;margin-top:124.95pt;width:27.65pt;height:2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1346,274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" path="m46571,105072r258204,l304775,169699r-258204,l46571,105072xe" fillcolor="#5b9bd5 [3204]" strokecolor="#1f4d78 [1604]" strokeweight="1pt">
                <v:stroke joinstyle="miter"/>
                <v:path arrowok="t" o:connecttype="custom" o:connectlocs="46571,105072;304775,105072;304775,169699;46571,169699;46571,105072" o:connectangles="0,0,0,0,0"/>
              </v:shape>
            </w:pict>
          </mc:Fallback>
        </mc:AlternateContent>
      </w:r>
      <w:r w:rsidR="00F660D4" w:rsidRPr="00F660D4">
        <w:rPr>
          <w:noProof/>
        </w:rPr>
        <w:drawing>
          <wp:inline distT="0" distB="0" distL="0" distR="0" wp14:anchorId="0CE0320F" wp14:editId="53008C3C">
            <wp:extent cx="1609344" cy="26334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44" cy="263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0D4" w:rsidRPr="00F660D4" w:rsidSect="005B290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304A8C" w:rsidRDefault="00304A8C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304A8C" w:rsidRDefault="00304A8C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304A8C" w:rsidRDefault="00304A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5E429" w14:textId="77777777" w:rsidR="00817A6C" w:rsidRPr="007C2507" w:rsidRDefault="00817A6C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E5155" w14:textId="77777777" w:rsidR="00817A6C" w:rsidRPr="007C2507" w:rsidRDefault="00817A6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2818A" w14:textId="4BA8956A" w:rsidR="00817A6C" w:rsidRPr="007C2507" w:rsidRDefault="00817A6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44B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4DD806B0" w:rsidR="00304A8C" w:rsidRPr="007C2507" w:rsidRDefault="00304A8C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644B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018CB015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17A6C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20AD3579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sz w:val="16"/>
        <w:szCs w:val="18"/>
      </w:rPr>
      <w:t>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sz w:val="16"/>
        <w:szCs w:val="18"/>
      </w:rPr>
      <w:t>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671C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304A8C" w:rsidRDefault="00304A8C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304A8C" w:rsidRDefault="00304A8C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304A8C" w:rsidRDefault="00304A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5EEEF" w14:textId="77777777" w:rsidR="00817A6C" w:rsidRPr="007C2507" w:rsidRDefault="00817A6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Electromagnetism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11BF9C8" w14:textId="77777777" w:rsidR="00817A6C" w:rsidRPr="000154E9" w:rsidRDefault="00817A6C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D071A" w14:textId="77777777" w:rsidR="00817A6C" w:rsidRPr="007C2507" w:rsidRDefault="00817A6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Electromagnetism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9A62131" w14:textId="77777777" w:rsidR="00817A6C" w:rsidRPr="000154E9" w:rsidRDefault="00817A6C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17A6C" w14:paraId="7269B7A2" w14:textId="77777777" w:rsidTr="00E130F3">
      <w:tc>
        <w:tcPr>
          <w:tcW w:w="630" w:type="dxa"/>
        </w:tcPr>
        <w:p w14:paraId="09090CC3" w14:textId="77777777" w:rsidR="00817A6C" w:rsidRDefault="00817A6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9622352" wp14:editId="24F1ED5D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3B3B37C2" w14:textId="77777777" w:rsidR="00817A6C" w:rsidRPr="007C2507" w:rsidRDefault="00817A6C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69D6D9AD" w14:textId="77777777" w:rsidR="00817A6C" w:rsidRDefault="00817A6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02BC3D3" wp14:editId="5A047AF3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CB6B05F" w14:textId="77777777" w:rsidR="00817A6C" w:rsidRPr="00B025CF" w:rsidRDefault="00817A6C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2BF3622D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671CB">
      <w:rPr>
        <w:rFonts w:ascii="BankGothic Lt BT" w:hAnsi="BankGothic Lt BT"/>
        <w:caps/>
        <w:sz w:val="24"/>
        <w:szCs w:val="24"/>
      </w:rPr>
      <w:t>Electromagnetism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63B84ECB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671C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671CB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78FC71C7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671CB">
      <w:rPr>
        <w:rFonts w:ascii="BankGothic Lt BT" w:hAnsi="BankGothic Lt BT"/>
        <w:caps/>
        <w:sz w:val="24"/>
        <w:szCs w:val="24"/>
      </w:rPr>
      <w:t>Electromagnetism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1DF332D3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671C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671CB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304A8C" w14:paraId="146D1832" w14:textId="77777777" w:rsidTr="00E130F3">
      <w:tc>
        <w:tcPr>
          <w:tcW w:w="630" w:type="dxa"/>
        </w:tcPr>
        <w:p w14:paraId="2D1B9CE5" w14:textId="77777777" w:rsidR="00304A8C" w:rsidRDefault="00304A8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46563454" w:rsidR="00304A8C" w:rsidRPr="007C2507" w:rsidRDefault="00304A8C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671C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304A8C" w:rsidRDefault="00304A8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304A8C" w:rsidRPr="00B025CF" w:rsidRDefault="00304A8C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33ADA"/>
    <w:multiLevelType w:val="hybridMultilevel"/>
    <w:tmpl w:val="0298D9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C3702E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2A68FD"/>
    <w:multiLevelType w:val="hybridMultilevel"/>
    <w:tmpl w:val="3974A6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9B0FE5"/>
    <w:multiLevelType w:val="hybridMultilevel"/>
    <w:tmpl w:val="EB40B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213A2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D10379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9"/>
  </w:num>
  <w:num w:numId="5">
    <w:abstractNumId w:val="2"/>
  </w:num>
  <w:num w:numId="6">
    <w:abstractNumId w:val="27"/>
  </w:num>
  <w:num w:numId="7">
    <w:abstractNumId w:val="33"/>
  </w:num>
  <w:num w:numId="8">
    <w:abstractNumId w:val="10"/>
  </w:num>
  <w:num w:numId="9">
    <w:abstractNumId w:val="25"/>
  </w:num>
  <w:num w:numId="10">
    <w:abstractNumId w:val="18"/>
  </w:num>
  <w:num w:numId="11">
    <w:abstractNumId w:val="26"/>
  </w:num>
  <w:num w:numId="12">
    <w:abstractNumId w:val="15"/>
  </w:num>
  <w:num w:numId="13">
    <w:abstractNumId w:val="14"/>
  </w:num>
  <w:num w:numId="14">
    <w:abstractNumId w:val="12"/>
  </w:num>
  <w:num w:numId="15">
    <w:abstractNumId w:val="20"/>
  </w:num>
  <w:num w:numId="16">
    <w:abstractNumId w:val="9"/>
  </w:num>
  <w:num w:numId="17">
    <w:abstractNumId w:val="8"/>
  </w:num>
  <w:num w:numId="18">
    <w:abstractNumId w:val="30"/>
  </w:num>
  <w:num w:numId="19">
    <w:abstractNumId w:val="32"/>
  </w:num>
  <w:num w:numId="20">
    <w:abstractNumId w:val="35"/>
  </w:num>
  <w:num w:numId="21">
    <w:abstractNumId w:val="13"/>
  </w:num>
  <w:num w:numId="22">
    <w:abstractNumId w:val="17"/>
  </w:num>
  <w:num w:numId="23">
    <w:abstractNumId w:val="34"/>
  </w:num>
  <w:num w:numId="24">
    <w:abstractNumId w:val="19"/>
  </w:num>
  <w:num w:numId="25">
    <w:abstractNumId w:val="6"/>
  </w:num>
  <w:num w:numId="26">
    <w:abstractNumId w:val="5"/>
  </w:num>
  <w:num w:numId="27">
    <w:abstractNumId w:val="1"/>
  </w:num>
  <w:num w:numId="28">
    <w:abstractNumId w:val="21"/>
  </w:num>
  <w:num w:numId="29">
    <w:abstractNumId w:val="31"/>
  </w:num>
  <w:num w:numId="30">
    <w:abstractNumId w:val="22"/>
  </w:num>
  <w:num w:numId="31">
    <w:abstractNumId w:val="16"/>
  </w:num>
  <w:num w:numId="32">
    <w:abstractNumId w:val="28"/>
  </w:num>
  <w:num w:numId="33">
    <w:abstractNumId w:val="24"/>
  </w:num>
  <w:num w:numId="34">
    <w:abstractNumId w:val="3"/>
  </w:num>
  <w:num w:numId="35">
    <w:abstractNumId w:val="23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39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423C4"/>
    <w:rsid w:val="000524AC"/>
    <w:rsid w:val="000544E1"/>
    <w:rsid w:val="0006603B"/>
    <w:rsid w:val="00074728"/>
    <w:rsid w:val="000A23B3"/>
    <w:rsid w:val="000A55D5"/>
    <w:rsid w:val="000B3877"/>
    <w:rsid w:val="000C05F6"/>
    <w:rsid w:val="00101028"/>
    <w:rsid w:val="00106D14"/>
    <w:rsid w:val="0012231D"/>
    <w:rsid w:val="00127902"/>
    <w:rsid w:val="00133B76"/>
    <w:rsid w:val="00141840"/>
    <w:rsid w:val="001506EF"/>
    <w:rsid w:val="0015552F"/>
    <w:rsid w:val="001A4B6E"/>
    <w:rsid w:val="001C2E27"/>
    <w:rsid w:val="001D06E7"/>
    <w:rsid w:val="001D5152"/>
    <w:rsid w:val="001E41D9"/>
    <w:rsid w:val="001F0D3C"/>
    <w:rsid w:val="001F2D7C"/>
    <w:rsid w:val="002025E4"/>
    <w:rsid w:val="00203555"/>
    <w:rsid w:val="00222A30"/>
    <w:rsid w:val="00224C5A"/>
    <w:rsid w:val="0022551A"/>
    <w:rsid w:val="002323AE"/>
    <w:rsid w:val="00241DCB"/>
    <w:rsid w:val="00253320"/>
    <w:rsid w:val="00255DAC"/>
    <w:rsid w:val="0025739C"/>
    <w:rsid w:val="00261027"/>
    <w:rsid w:val="00265CA7"/>
    <w:rsid w:val="00295358"/>
    <w:rsid w:val="002D5ECF"/>
    <w:rsid w:val="002E22BE"/>
    <w:rsid w:val="002E5C63"/>
    <w:rsid w:val="002E6695"/>
    <w:rsid w:val="002E7E59"/>
    <w:rsid w:val="00304A8C"/>
    <w:rsid w:val="00307505"/>
    <w:rsid w:val="00310134"/>
    <w:rsid w:val="003123C1"/>
    <w:rsid w:val="0035749A"/>
    <w:rsid w:val="00357A70"/>
    <w:rsid w:val="003671CB"/>
    <w:rsid w:val="0037367C"/>
    <w:rsid w:val="003A4DD9"/>
    <w:rsid w:val="003A7095"/>
    <w:rsid w:val="003D74E1"/>
    <w:rsid w:val="003F2E8B"/>
    <w:rsid w:val="003F522D"/>
    <w:rsid w:val="003F6D63"/>
    <w:rsid w:val="00401F2D"/>
    <w:rsid w:val="00402068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1067"/>
    <w:rsid w:val="004D3BAE"/>
    <w:rsid w:val="004E1F50"/>
    <w:rsid w:val="0052299E"/>
    <w:rsid w:val="005250B4"/>
    <w:rsid w:val="00525E62"/>
    <w:rsid w:val="005277BE"/>
    <w:rsid w:val="0054489E"/>
    <w:rsid w:val="00554A33"/>
    <w:rsid w:val="00561F05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93201"/>
    <w:rsid w:val="006979FA"/>
    <w:rsid w:val="00697F15"/>
    <w:rsid w:val="006D1647"/>
    <w:rsid w:val="006D716C"/>
    <w:rsid w:val="006F19A5"/>
    <w:rsid w:val="006F7F1A"/>
    <w:rsid w:val="007140C7"/>
    <w:rsid w:val="00723673"/>
    <w:rsid w:val="00745276"/>
    <w:rsid w:val="0074787B"/>
    <w:rsid w:val="0075695D"/>
    <w:rsid w:val="00761B84"/>
    <w:rsid w:val="00766322"/>
    <w:rsid w:val="0077606A"/>
    <w:rsid w:val="007801EC"/>
    <w:rsid w:val="00784EF5"/>
    <w:rsid w:val="007940C2"/>
    <w:rsid w:val="007C2507"/>
    <w:rsid w:val="007C2A09"/>
    <w:rsid w:val="007E5038"/>
    <w:rsid w:val="007E5FFA"/>
    <w:rsid w:val="0080040A"/>
    <w:rsid w:val="0081458F"/>
    <w:rsid w:val="00816BC7"/>
    <w:rsid w:val="00817A6C"/>
    <w:rsid w:val="008201D6"/>
    <w:rsid w:val="00825608"/>
    <w:rsid w:val="008478C4"/>
    <w:rsid w:val="008669EB"/>
    <w:rsid w:val="00866D5F"/>
    <w:rsid w:val="00873F1B"/>
    <w:rsid w:val="00885346"/>
    <w:rsid w:val="00894CB5"/>
    <w:rsid w:val="008975D5"/>
    <w:rsid w:val="008B456A"/>
    <w:rsid w:val="008B6FC5"/>
    <w:rsid w:val="008D762D"/>
    <w:rsid w:val="008E375B"/>
    <w:rsid w:val="008F702A"/>
    <w:rsid w:val="009055E4"/>
    <w:rsid w:val="00910FD4"/>
    <w:rsid w:val="00911D6A"/>
    <w:rsid w:val="0091248D"/>
    <w:rsid w:val="009219E3"/>
    <w:rsid w:val="0094143E"/>
    <w:rsid w:val="00946748"/>
    <w:rsid w:val="009559C9"/>
    <w:rsid w:val="0097385F"/>
    <w:rsid w:val="00975665"/>
    <w:rsid w:val="00980EBB"/>
    <w:rsid w:val="00992FF7"/>
    <w:rsid w:val="009A14CD"/>
    <w:rsid w:val="009A705C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531A0"/>
    <w:rsid w:val="00A60174"/>
    <w:rsid w:val="00A655AD"/>
    <w:rsid w:val="00A662F0"/>
    <w:rsid w:val="00A66693"/>
    <w:rsid w:val="00A91B05"/>
    <w:rsid w:val="00AA1AE0"/>
    <w:rsid w:val="00AD5961"/>
    <w:rsid w:val="00AD771F"/>
    <w:rsid w:val="00AF679A"/>
    <w:rsid w:val="00AF69EE"/>
    <w:rsid w:val="00B025CF"/>
    <w:rsid w:val="00B1005A"/>
    <w:rsid w:val="00B23B2E"/>
    <w:rsid w:val="00B44801"/>
    <w:rsid w:val="00B457A7"/>
    <w:rsid w:val="00B52137"/>
    <w:rsid w:val="00B644B6"/>
    <w:rsid w:val="00B72CF8"/>
    <w:rsid w:val="00B755C0"/>
    <w:rsid w:val="00B83C86"/>
    <w:rsid w:val="00B93A8B"/>
    <w:rsid w:val="00BA20BF"/>
    <w:rsid w:val="00BA7E0B"/>
    <w:rsid w:val="00BB5C3E"/>
    <w:rsid w:val="00BB7522"/>
    <w:rsid w:val="00BC2C30"/>
    <w:rsid w:val="00BC39B1"/>
    <w:rsid w:val="00BE571F"/>
    <w:rsid w:val="00C010DE"/>
    <w:rsid w:val="00C14CD4"/>
    <w:rsid w:val="00C30C1B"/>
    <w:rsid w:val="00C401BE"/>
    <w:rsid w:val="00C602F1"/>
    <w:rsid w:val="00C6093C"/>
    <w:rsid w:val="00C72587"/>
    <w:rsid w:val="00C834FC"/>
    <w:rsid w:val="00C86D41"/>
    <w:rsid w:val="00C86D63"/>
    <w:rsid w:val="00C94E38"/>
    <w:rsid w:val="00CA1C79"/>
    <w:rsid w:val="00CB5A57"/>
    <w:rsid w:val="00CB5F0C"/>
    <w:rsid w:val="00CD1E68"/>
    <w:rsid w:val="00CD4E3A"/>
    <w:rsid w:val="00CE1258"/>
    <w:rsid w:val="00CE3BF2"/>
    <w:rsid w:val="00CF7AA0"/>
    <w:rsid w:val="00D05136"/>
    <w:rsid w:val="00D23372"/>
    <w:rsid w:val="00D54ACB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60A6"/>
    <w:rsid w:val="00E510D3"/>
    <w:rsid w:val="00E6528A"/>
    <w:rsid w:val="00E74B0F"/>
    <w:rsid w:val="00E97D8E"/>
    <w:rsid w:val="00EA0805"/>
    <w:rsid w:val="00ED1FAE"/>
    <w:rsid w:val="00F00182"/>
    <w:rsid w:val="00F25B89"/>
    <w:rsid w:val="00F54931"/>
    <w:rsid w:val="00F61762"/>
    <w:rsid w:val="00F631A1"/>
    <w:rsid w:val="00F660D4"/>
    <w:rsid w:val="00F90D38"/>
    <w:rsid w:val="00F918B0"/>
    <w:rsid w:val="00F92B66"/>
    <w:rsid w:val="00FA66B6"/>
    <w:rsid w:val="00FB7385"/>
    <w:rsid w:val="00FC37C7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AE190-1F22-4B02-9468-F381A8E5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2018-07-16T00:03:00Z</cp:lastPrinted>
  <dcterms:created xsi:type="dcterms:W3CDTF">2018-07-16T15:25:00Z</dcterms:created>
  <dcterms:modified xsi:type="dcterms:W3CDTF">2018-07-20T17:17:00Z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Electromagnetism</vt:lpwstr>
  </property>
  <property fmtid="{D5CDD505-2E9C-101B-9397-08002B2CF9AE}" pid="4" name="DocNum">
    <vt:i4>9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