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B9354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D6469">
        <w:rPr>
          <w:rFonts w:ascii="Verdana" w:hAnsi="Verdana"/>
          <w:b/>
          <w:sz w:val="24"/>
          <w:szCs w:val="24"/>
        </w:rPr>
        <w:t>Time-On Delay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28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1958A0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bookmarkStart w:id="0" w:name="_GoBack"/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bookmarkEnd w:id="0"/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1DEC14A9" w14:textId="6AB8E609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Student shall develo</w:t>
      </w:r>
      <w:r w:rsidR="001049A2">
        <w:rPr>
          <w:rFonts w:ascii="Verdana" w:hAnsi="Verdana"/>
          <w:sz w:val="20"/>
          <w:szCs w:val="20"/>
        </w:rPr>
        <w:t>p an understanding of a Time-On</w:t>
      </w:r>
      <w:r w:rsidRPr="0020643E">
        <w:rPr>
          <w:rFonts w:ascii="Verdana" w:hAnsi="Verdana"/>
          <w:sz w:val="20"/>
          <w:szCs w:val="20"/>
        </w:rPr>
        <w:t xml:space="preserve"> Delay relay.</w:t>
      </w:r>
    </w:p>
    <w:p w14:paraId="04E15EBB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Student shall enhance motor control design skills.</w:t>
      </w:r>
    </w:p>
    <w:p w14:paraId="54FBDC69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170433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ED6469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049A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049A2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049A2" w:rsidRPr="0077007B" w14:paraId="5123523E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2A66" w14:textId="33284F93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Pushbutton, NC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52B0" w14:textId="77777777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F64B" w14:textId="77777777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5430C" w:rsidRPr="0015262A" w14:paraId="1E6DDCA0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4FD266C2" w:rsidR="00F4093E" w:rsidRPr="0015262A" w:rsidRDefault="00F857FC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5294FC61" w:rsidR="00F4093E" w:rsidRPr="0015262A" w:rsidRDefault="00C652F3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1049A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049A2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D5E2595" w:rsidR="0015262A" w:rsidRPr="0015262A" w:rsidRDefault="00C652F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652F3" w:rsidRPr="0015262A" w14:paraId="63CE7CA3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7A1F" w14:textId="571D8714" w:rsidR="00C652F3" w:rsidRDefault="001049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24VDC 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EC5F" w14:textId="3D9F0057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DF50B" w14:textId="3735E239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</w:t>
            </w:r>
            <w:r w:rsidR="001049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</w:p>
        </w:tc>
      </w:tr>
      <w:tr w:rsidR="00946A15" w:rsidRPr="0015262A" w14:paraId="21AC9021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35C8CEC0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Starter, with 2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2 NC auxiliary contacts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1101C2C9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771BAB47" w:rsidR="00946A15" w:rsidRPr="0015262A" w:rsidRDefault="001049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MS4</w:t>
            </w:r>
          </w:p>
        </w:tc>
      </w:tr>
      <w:tr w:rsidR="00CF554C" w:rsidRPr="0015262A" w14:paraId="7F67FED1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126FEDA0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1049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12B5AE6E" w:rsidR="00946A15" w:rsidRPr="00627614" w:rsidRDefault="00C652F3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C652F3">
        <w:rPr>
          <w:rFonts w:ascii="Verdana" w:hAnsi="Verdana"/>
          <w:noProof/>
          <w:sz w:val="20"/>
          <w:szCs w:val="20"/>
        </w:rPr>
        <w:t xml:space="preserve">Design a time delay motor control circuit using </w:t>
      </w:r>
      <w:r>
        <w:rPr>
          <w:rFonts w:ascii="Verdana" w:hAnsi="Verdana"/>
          <w:noProof/>
          <w:sz w:val="20"/>
          <w:szCs w:val="20"/>
        </w:rPr>
        <w:t>the devices listed above</w:t>
      </w:r>
      <w:r w:rsidRPr="00C652F3">
        <w:rPr>
          <w:rFonts w:ascii="Verdana" w:hAnsi="Verdana"/>
          <w:noProof/>
          <w:sz w:val="20"/>
          <w:szCs w:val="20"/>
        </w:rPr>
        <w:t xml:space="preserve">. One pushbutton shall be a </w:t>
      </w:r>
      <w:r>
        <w:rPr>
          <w:rFonts w:ascii="Verdana" w:hAnsi="Verdana"/>
          <w:noProof/>
          <w:sz w:val="20"/>
          <w:szCs w:val="20"/>
        </w:rPr>
        <w:t>START button</w:t>
      </w:r>
      <w:r w:rsidRPr="00C652F3">
        <w:rPr>
          <w:rFonts w:ascii="Verdana" w:hAnsi="Verdana"/>
          <w:noProof/>
          <w:sz w:val="20"/>
          <w:szCs w:val="20"/>
        </w:rPr>
        <w:t xml:space="preserve">. When the motor is </w:t>
      </w:r>
      <w:r>
        <w:rPr>
          <w:rFonts w:ascii="Verdana" w:hAnsi="Verdana"/>
          <w:noProof/>
          <w:sz w:val="20"/>
          <w:szCs w:val="20"/>
        </w:rPr>
        <w:t>energized</w:t>
      </w:r>
      <w:r w:rsidRPr="00C652F3">
        <w:rPr>
          <w:rFonts w:ascii="Verdana" w:hAnsi="Verdana"/>
          <w:noProof/>
          <w:sz w:val="20"/>
          <w:szCs w:val="20"/>
        </w:rPr>
        <w:t>, it shall run for 15 seconds then shut off. This shall be done using an O</w:t>
      </w:r>
      <w:r w:rsidR="00ED6469">
        <w:rPr>
          <w:rFonts w:ascii="Verdana" w:hAnsi="Verdana"/>
          <w:noProof/>
          <w:sz w:val="20"/>
          <w:szCs w:val="20"/>
        </w:rPr>
        <w:t>n</w:t>
      </w:r>
      <w:r w:rsidRPr="00C652F3">
        <w:rPr>
          <w:rFonts w:ascii="Verdana" w:hAnsi="Verdana"/>
          <w:noProof/>
          <w:sz w:val="20"/>
          <w:szCs w:val="20"/>
        </w:rPr>
        <w:t xml:space="preserve">-Delay relay in conjunction with a three-phase motor starter. The other pushbutton shall be a </w:t>
      </w:r>
      <w:r>
        <w:rPr>
          <w:rFonts w:ascii="Verdana" w:hAnsi="Verdana"/>
          <w:noProof/>
          <w:sz w:val="20"/>
          <w:szCs w:val="20"/>
        </w:rPr>
        <w:t>STOP</w:t>
      </w:r>
      <w:r w:rsidRPr="00C652F3">
        <w:rPr>
          <w:rFonts w:ascii="Verdana" w:hAnsi="Verdana"/>
          <w:noProof/>
          <w:sz w:val="20"/>
          <w:szCs w:val="20"/>
        </w:rPr>
        <w:t xml:space="preserve"> pushbutton. </w:t>
      </w:r>
      <w:r>
        <w:rPr>
          <w:rFonts w:ascii="Verdana" w:hAnsi="Verdana"/>
          <w:noProof/>
          <w:sz w:val="20"/>
          <w:szCs w:val="20"/>
        </w:rPr>
        <w:t>The green light shall indicate RUNNING</w:t>
      </w:r>
      <w:r w:rsidRPr="00C652F3">
        <w:rPr>
          <w:rFonts w:ascii="Verdana" w:hAnsi="Verdana"/>
          <w:noProof/>
          <w:sz w:val="20"/>
          <w:szCs w:val="20"/>
        </w:rPr>
        <w:t>, the re</w:t>
      </w:r>
      <w:r>
        <w:rPr>
          <w:rFonts w:ascii="Verdana" w:hAnsi="Verdana"/>
          <w:noProof/>
          <w:sz w:val="20"/>
          <w:szCs w:val="20"/>
        </w:rPr>
        <w:t>d light shall indicate STOPPED</w:t>
      </w:r>
      <w:r w:rsidRPr="00C652F3">
        <w:rPr>
          <w:rFonts w:ascii="Verdana" w:hAnsi="Verdana"/>
          <w:noProof/>
          <w:sz w:val="20"/>
          <w:szCs w:val="20"/>
        </w:rPr>
        <w:t xml:space="preserve"> and the yellow light shall indicate </w:t>
      </w:r>
      <w:r>
        <w:rPr>
          <w:rFonts w:ascii="Verdana" w:hAnsi="Verdana"/>
          <w:noProof/>
          <w:sz w:val="20"/>
          <w:szCs w:val="20"/>
        </w:rPr>
        <w:t>OVERLOAD</w:t>
      </w:r>
      <w:r w:rsidRPr="00C652F3">
        <w:rPr>
          <w:rFonts w:ascii="Verdana" w:hAnsi="Verdana"/>
          <w:noProof/>
          <w:sz w:val="20"/>
          <w:szCs w:val="20"/>
        </w:rPr>
        <w:t xml:space="preserve">. Use the space on the opposite side of this page to design </w:t>
      </w:r>
      <w:r>
        <w:rPr>
          <w:rFonts w:ascii="Verdana" w:hAnsi="Verdana"/>
          <w:noProof/>
          <w:sz w:val="20"/>
          <w:szCs w:val="20"/>
        </w:rPr>
        <w:t>the</w:t>
      </w:r>
      <w:r w:rsidRPr="00C652F3">
        <w:rPr>
          <w:rFonts w:ascii="Verdana" w:hAnsi="Verdana"/>
          <w:noProof/>
          <w:sz w:val="20"/>
          <w:szCs w:val="20"/>
        </w:rPr>
        <w:t xml:space="preserve"> circuit. 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ED6469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ED6469">
        <w:rPr>
          <w:rFonts w:ascii="Verdana" w:hAnsi="Verdana"/>
          <w:i/>
          <w:color w:val="000000" w:themeColor="text1"/>
          <w:sz w:val="20"/>
          <w:szCs w:val="20"/>
        </w:rPr>
        <w:t>28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04BD8" w14:paraId="5F1F7661" w14:textId="77777777" w:rsidTr="00404BD8">
        <w:tc>
          <w:tcPr>
            <w:tcW w:w="5035" w:type="dxa"/>
            <w:vMerge w:val="restart"/>
            <w:vAlign w:val="center"/>
          </w:tcPr>
          <w:p w14:paraId="36368B43" w14:textId="2E31F939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67AFD59" wp14:editId="056BDF36">
                  <wp:extent cx="1673352" cy="1490472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52" cy="149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5894B6D" w14:textId="5A55FC3F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B356BD3" wp14:editId="67D56EC8">
                  <wp:extent cx="795528" cy="7406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BD8" w14:paraId="63FB1947" w14:textId="77777777" w:rsidTr="00404BD8">
        <w:tc>
          <w:tcPr>
            <w:tcW w:w="5035" w:type="dxa"/>
            <w:vMerge/>
          </w:tcPr>
          <w:p w14:paraId="550D42A6" w14:textId="77777777" w:rsidR="00404BD8" w:rsidRDefault="00404BD8" w:rsidP="001049A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5" w:type="dxa"/>
            <w:vAlign w:val="center"/>
          </w:tcPr>
          <w:p w14:paraId="78C2CB38" w14:textId="457CF384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4D976F5" wp14:editId="0207EF16">
                  <wp:extent cx="777240" cy="7132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85948" w14:textId="77777777" w:rsid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A08BF1B" w:rsidR="00404BD8" w:rsidRPr="00D71C66" w:rsidRDefault="00404BD8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404BD8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B1E28" w14:textId="77777777" w:rsidR="00A52A8D" w:rsidRDefault="00A52A8D" w:rsidP="005B3A86">
      <w:pPr>
        <w:spacing w:after="0" w:line="240" w:lineRule="auto"/>
      </w:pPr>
      <w:r>
        <w:separator/>
      </w:r>
    </w:p>
  </w:endnote>
  <w:endnote w:type="continuationSeparator" w:id="0">
    <w:p w14:paraId="4020882C" w14:textId="77777777" w:rsidR="00A52A8D" w:rsidRDefault="00A52A8D" w:rsidP="005B3A86">
      <w:pPr>
        <w:spacing w:after="0" w:line="240" w:lineRule="auto"/>
      </w:pPr>
      <w:r>
        <w:continuationSeparator/>
      </w:r>
    </w:p>
  </w:endnote>
  <w:endnote w:type="continuationNotice" w:id="1">
    <w:p w14:paraId="2AF239F2" w14:textId="77777777" w:rsidR="00A52A8D" w:rsidRDefault="00A52A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0686CFBA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D419524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314FF94B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6B2C72F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ED6469">
      <w:rPr>
        <w:rFonts w:ascii="BankGothic Lt BT" w:hAnsi="BankGothic Lt BT"/>
        <w:caps/>
        <w:sz w:val="16"/>
        <w:szCs w:val="18"/>
      </w:rPr>
      <w:t>28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F6DB5" w14:textId="77777777" w:rsidR="00A52A8D" w:rsidRDefault="00A52A8D" w:rsidP="005B3A86">
      <w:pPr>
        <w:spacing w:after="0" w:line="240" w:lineRule="auto"/>
      </w:pPr>
      <w:r>
        <w:separator/>
      </w:r>
    </w:p>
  </w:footnote>
  <w:footnote w:type="continuationSeparator" w:id="0">
    <w:p w14:paraId="31D2D27C" w14:textId="77777777" w:rsidR="00A52A8D" w:rsidRDefault="00A52A8D" w:rsidP="005B3A86">
      <w:pPr>
        <w:spacing w:after="0" w:line="240" w:lineRule="auto"/>
      </w:pPr>
      <w:r>
        <w:continuationSeparator/>
      </w:r>
    </w:p>
  </w:footnote>
  <w:footnote w:type="continuationNotice" w:id="1">
    <w:p w14:paraId="0EBB8DF4" w14:textId="77777777" w:rsidR="00A52A8D" w:rsidRDefault="00A52A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5DF313A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469">
      <w:rPr>
        <w:rFonts w:ascii="BankGothic Lt BT" w:hAnsi="BankGothic Lt BT"/>
        <w:caps/>
        <w:sz w:val="24"/>
        <w:szCs w:val="24"/>
      </w:rPr>
      <w:t>Time-On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1CB5757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46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46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A14445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469">
      <w:rPr>
        <w:rFonts w:ascii="BankGothic Lt BT" w:hAnsi="BankGothic Lt BT"/>
        <w:caps/>
        <w:sz w:val="24"/>
        <w:szCs w:val="24"/>
      </w:rPr>
      <w:t>Time-On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5F7BB17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46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46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1367211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D646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CA3DEA8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D6469">
      <w:rPr>
        <w:rFonts w:ascii="BankGothic Lt BT" w:hAnsi="BankGothic Lt BT"/>
        <w:caps/>
        <w:sz w:val="24"/>
        <w:szCs w:val="24"/>
      </w:rPr>
      <w:t>Time-On Delay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45EA4534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ED6469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ED6469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ED6469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049A2"/>
    <w:rsid w:val="0012231D"/>
    <w:rsid w:val="001234CA"/>
    <w:rsid w:val="0012479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0643E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04BD8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9055E4"/>
    <w:rsid w:val="00916B79"/>
    <w:rsid w:val="009219E3"/>
    <w:rsid w:val="00946A15"/>
    <w:rsid w:val="00946C69"/>
    <w:rsid w:val="0094784C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2A8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06292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614D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4E0B"/>
    <w:rsid w:val="00C36CC3"/>
    <w:rsid w:val="00C44E27"/>
    <w:rsid w:val="00C46D59"/>
    <w:rsid w:val="00C51C34"/>
    <w:rsid w:val="00C56AB2"/>
    <w:rsid w:val="00C602F1"/>
    <w:rsid w:val="00C652F3"/>
    <w:rsid w:val="00C67326"/>
    <w:rsid w:val="00C8002D"/>
    <w:rsid w:val="00C834FC"/>
    <w:rsid w:val="00C86D41"/>
    <w:rsid w:val="00C91F73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34878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B69FE"/>
    <w:rsid w:val="00ED62A8"/>
    <w:rsid w:val="00ED6469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857FC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2018-10-16T19:27:00Z</cp:lastPrinted>
  <dcterms:created xsi:type="dcterms:W3CDTF">2018-10-11T09:13:00Z</dcterms:created>
  <dcterms:modified xsi:type="dcterms:W3CDTF">2018-10-16T19:29:00Z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Time-On Delay for 3P Motor</vt:lpwstr>
  </property>
  <property fmtid="{D5CDD505-2E9C-101B-9397-08002B2CF9AE}" pid="4" name="DocNum">
    <vt:i4>28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