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C7" w:rsidRDefault="00615994" w:rsidP="005B3A86">
      <w:pPr>
        <w:tabs>
          <w:tab w:val="right" w:pos="1008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Number Conversion</w:t>
      </w:r>
      <w:r w:rsidR="00EC3B56">
        <w:rPr>
          <w:rFonts w:ascii="Verdana" w:hAnsi="Verdana"/>
          <w:b/>
          <w:sz w:val="24"/>
          <w:szCs w:val="24"/>
        </w:rPr>
        <w:t xml:space="preserve"> Worksheet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 w:rsidR="00EC3B56">
        <w:rPr>
          <w:rFonts w:ascii="Verdana" w:hAnsi="Verdana"/>
          <w:b/>
          <w:sz w:val="24"/>
          <w:szCs w:val="24"/>
        </w:rPr>
        <w:t xml:space="preserve"> 5</w:t>
      </w:r>
    </w:p>
    <w:p w:rsidR="00615994" w:rsidRDefault="00615994" w:rsidP="00615994">
      <w:pPr>
        <w:tabs>
          <w:tab w:val="right" w:pos="1008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________________________________</w:t>
      </w:r>
      <w:r>
        <w:rPr>
          <w:rFonts w:ascii="Verdana" w:hAnsi="Verdana"/>
        </w:rPr>
        <w:tab/>
        <w:t>Date ______________</w:t>
      </w:r>
    </w:p>
    <w:p w:rsidR="00615994" w:rsidRDefault="00615994" w:rsidP="00615994">
      <w:pPr>
        <w:tabs>
          <w:tab w:val="right" w:pos="10080"/>
        </w:tabs>
        <w:spacing w:after="0"/>
        <w:rPr>
          <w:rFonts w:ascii="Verdana" w:hAnsi="Verdana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2"/>
        <w:gridCol w:w="2092"/>
        <w:gridCol w:w="2092"/>
        <w:gridCol w:w="2092"/>
      </w:tblGrid>
      <w:tr w:rsidR="00615994" w:rsidRPr="001229BB" w:rsidTr="00FE14C8">
        <w:trPr>
          <w:trHeight w:val="458"/>
        </w:trPr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1229BB">
              <w:rPr>
                <w:rFonts w:ascii="Verdana" w:hAnsi="Verdana"/>
                <w:b/>
                <w:sz w:val="24"/>
                <w:szCs w:val="24"/>
              </w:rPr>
              <w:t>Decimal</w:t>
            </w: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1229BB">
              <w:rPr>
                <w:rFonts w:ascii="Verdana" w:hAnsi="Verdana"/>
                <w:b/>
                <w:sz w:val="24"/>
                <w:szCs w:val="24"/>
              </w:rPr>
              <w:t>Hexadecimal</w:t>
            </w: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1229BB">
              <w:rPr>
                <w:rFonts w:ascii="Verdana" w:hAnsi="Verdana"/>
                <w:b/>
                <w:sz w:val="24"/>
                <w:szCs w:val="24"/>
              </w:rPr>
              <w:t>Binary</w:t>
            </w: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1229BB">
              <w:rPr>
                <w:rFonts w:ascii="Verdana" w:hAnsi="Verdana"/>
                <w:b/>
                <w:sz w:val="24"/>
                <w:szCs w:val="24"/>
              </w:rPr>
              <w:t>Octal</w:t>
            </w:r>
          </w:p>
        </w:tc>
      </w:tr>
      <w:tr w:rsidR="00615994" w:rsidRPr="001229BB" w:rsidTr="00615994">
        <w:trPr>
          <w:trHeight w:val="576"/>
        </w:trPr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93</w:t>
            </w: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15994" w:rsidRPr="001229BB" w:rsidTr="00615994">
        <w:trPr>
          <w:trHeight w:val="576"/>
        </w:trPr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11010011</w:t>
            </w: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15994" w:rsidRPr="001229BB" w:rsidTr="00615994">
        <w:trPr>
          <w:trHeight w:val="576"/>
        </w:trPr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9F</w:t>
            </w: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15994" w:rsidRPr="001229BB" w:rsidTr="00615994">
        <w:trPr>
          <w:trHeight w:val="576"/>
        </w:trPr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15994" w:rsidRPr="001229BB" w:rsidTr="00615994">
        <w:trPr>
          <w:trHeight w:val="576"/>
        </w:trPr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15994" w:rsidRPr="001229BB" w:rsidTr="00615994">
        <w:trPr>
          <w:trHeight w:val="576"/>
        </w:trPr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15994" w:rsidRPr="001229BB" w:rsidTr="00615994">
        <w:trPr>
          <w:trHeight w:val="576"/>
        </w:trPr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43</w:t>
            </w:r>
          </w:p>
        </w:tc>
      </w:tr>
      <w:tr w:rsidR="00615994" w:rsidRPr="001229BB" w:rsidTr="00615994">
        <w:trPr>
          <w:trHeight w:val="576"/>
        </w:trPr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27</w:t>
            </w: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15994" w:rsidRPr="001229BB" w:rsidTr="00615994">
        <w:trPr>
          <w:trHeight w:val="576"/>
        </w:trPr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111000011</w:t>
            </w: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15994" w:rsidRPr="001229BB" w:rsidTr="00615994">
        <w:trPr>
          <w:trHeight w:val="576"/>
        </w:trPr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15994" w:rsidRPr="001229BB" w:rsidTr="00615994">
        <w:trPr>
          <w:trHeight w:val="576"/>
        </w:trPr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42</w:t>
            </w: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15994" w:rsidRPr="001229BB" w:rsidTr="00615994">
        <w:trPr>
          <w:trHeight w:val="576"/>
        </w:trPr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C4</w:t>
            </w: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15994" w:rsidRPr="001229BB" w:rsidTr="00615994">
        <w:trPr>
          <w:trHeight w:val="576"/>
        </w:trPr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57</w:t>
            </w:r>
          </w:p>
        </w:tc>
      </w:tr>
      <w:tr w:rsidR="00615994" w:rsidRPr="001229BB" w:rsidTr="00615994">
        <w:trPr>
          <w:trHeight w:val="576"/>
        </w:trPr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383</w:t>
            </w: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15994" w:rsidRPr="001229BB" w:rsidTr="00615994">
        <w:trPr>
          <w:trHeight w:val="576"/>
        </w:trPr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10001101</w:t>
            </w: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15994" w:rsidRPr="001229BB" w:rsidTr="00615994">
        <w:trPr>
          <w:trHeight w:val="576"/>
        </w:trPr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15994" w:rsidRPr="001229BB" w:rsidTr="00615994">
        <w:trPr>
          <w:trHeight w:val="576"/>
        </w:trPr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  <w:r w:rsidRPr="001229BB">
              <w:rPr>
                <w:rFonts w:ascii="Verdana" w:hAnsi="Verdana"/>
                <w:sz w:val="24"/>
                <w:szCs w:val="24"/>
              </w:rPr>
              <w:t>D8</w:t>
            </w: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615994" w:rsidRPr="001229BB" w:rsidRDefault="00615994" w:rsidP="00615994">
            <w:pPr>
              <w:spacing w:after="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EC3B56" w:rsidRDefault="00EC3B56" w:rsidP="00615994">
      <w:pPr>
        <w:spacing w:before="480"/>
        <w:rPr>
          <w:rFonts w:ascii="Verdana" w:hAnsi="Verdana"/>
        </w:rPr>
      </w:pPr>
    </w:p>
    <w:sectPr w:rsidR="00EC3B56" w:rsidSect="005B3A86">
      <w:headerReference w:type="default" r:id="rId6"/>
      <w:footerReference w:type="default" r:id="rId7"/>
      <w:pgSz w:w="12240" w:h="15840" w:code="1"/>
      <w:pgMar w:top="1440" w:right="144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CC5" w:rsidRDefault="000D5CC5" w:rsidP="005B3A86">
      <w:pPr>
        <w:spacing w:after="0" w:line="240" w:lineRule="auto"/>
      </w:pPr>
      <w:r>
        <w:separator/>
      </w:r>
    </w:p>
  </w:endnote>
  <w:endnote w:type="continuationSeparator" w:id="0">
    <w:p w:rsidR="000D5CC5" w:rsidRDefault="000D5CC5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A86" w:rsidRDefault="000D5CC5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5B3A86" w:rsidRPr="005B3A86" w:rsidRDefault="005B3A86" w:rsidP="005B3A86">
    <w:pPr>
      <w:pStyle w:val="Footer"/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proofErr w:type="gramStart"/>
    <w:r w:rsidRPr="00E67399">
      <w:rPr>
        <w:rFonts w:ascii="BankGothic Lt BT" w:hAnsi="BankGothic Lt BT"/>
        <w:sz w:val="24"/>
        <w:szCs w:val="24"/>
      </w:rPr>
      <w:t>electrical</w:t>
    </w:r>
    <w:proofErr w:type="gramEnd"/>
    <w:r w:rsidRPr="00E67399">
      <w:rPr>
        <w:rFonts w:ascii="BankGothic Lt BT" w:hAnsi="BankGothic Lt BT"/>
        <w:sz w:val="24"/>
        <w:szCs w:val="24"/>
      </w:rPr>
      <w:t xml:space="preserve">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615994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CC5" w:rsidRDefault="000D5CC5" w:rsidP="005B3A86">
      <w:pPr>
        <w:spacing w:after="0" w:line="240" w:lineRule="auto"/>
      </w:pPr>
      <w:r>
        <w:separator/>
      </w:r>
    </w:p>
  </w:footnote>
  <w:footnote w:type="continuationSeparator" w:id="0">
    <w:p w:rsidR="000D5CC5" w:rsidRDefault="000D5CC5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"/>
      <w:gridCol w:w="7275"/>
      <w:gridCol w:w="1040"/>
    </w:tblGrid>
    <w:tr w:rsidR="005B3A86" w:rsidTr="004C0EF8">
      <w:tc>
        <w:tcPr>
          <w:tcW w:w="1080" w:type="dxa"/>
        </w:tcPr>
        <w:p w:rsidR="005B3A86" w:rsidRDefault="005B3A86" w:rsidP="005B3A86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C55A5E" wp14:editId="5228C833">
                <wp:extent cx="347472" cy="38404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:rsidR="005B3A86" w:rsidRDefault="005B3A86" w:rsidP="005B3A86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19536B4" wp14:editId="546059A0">
                <wp:extent cx="347472" cy="38404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B3A86" w:rsidRDefault="005B3A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56"/>
    <w:rsid w:val="000B51A7"/>
    <w:rsid w:val="000D5CC5"/>
    <w:rsid w:val="00140C1B"/>
    <w:rsid w:val="001A140F"/>
    <w:rsid w:val="00224C5A"/>
    <w:rsid w:val="00266A3C"/>
    <w:rsid w:val="00431790"/>
    <w:rsid w:val="005B3A86"/>
    <w:rsid w:val="005D70CD"/>
    <w:rsid w:val="00611C3E"/>
    <w:rsid w:val="00615994"/>
    <w:rsid w:val="00866D5F"/>
    <w:rsid w:val="00AD4034"/>
    <w:rsid w:val="00B755C0"/>
    <w:rsid w:val="00CE32CC"/>
    <w:rsid w:val="00D15693"/>
    <w:rsid w:val="00DA380B"/>
    <w:rsid w:val="00DC19D0"/>
    <w:rsid w:val="00EC3B56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1F6172-1D14-4B44-885C-CD281035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dcterms:created xsi:type="dcterms:W3CDTF">2017-12-03T17:48:00Z</dcterms:created>
  <dcterms:modified xsi:type="dcterms:W3CDTF">2017-12-03T17:53:00Z</dcterms:modified>
</cp:coreProperties>
</file>