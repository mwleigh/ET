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C693F3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23EEE">
        <w:rPr>
          <w:rFonts w:ascii="Verdana" w:hAnsi="Verdana"/>
          <w:b/>
          <w:sz w:val="24"/>
          <w:szCs w:val="24"/>
        </w:rPr>
        <w:t>Three-Way Switched Circuit, Luminaire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23EE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23EEE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57BC0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23EE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23EEE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23EEE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E078CC3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5C5AB9">
        <w:rPr>
          <w:rFonts w:ascii="Verdana" w:hAnsi="Verdana"/>
          <w:sz w:val="20"/>
          <w:szCs w:val="20"/>
        </w:rPr>
        <w:t xml:space="preserve"> and </w:t>
      </w:r>
      <w:r w:rsidR="00A10D17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3173E78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23EEE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4A21FA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77F8AA1C" w:rsidR="004A21FA" w:rsidRDefault="004A21FA" w:rsidP="004A21F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lamp holder</w:t>
            </w:r>
          </w:p>
        </w:tc>
        <w:tc>
          <w:tcPr>
            <w:tcW w:w="4675" w:type="dxa"/>
            <w:vAlign w:val="center"/>
          </w:tcPr>
          <w:p w14:paraId="1512D437" w14:textId="4CD4BFC0" w:rsidR="004A21FA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4A21FA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9A2E82A" w:rsidR="004A21FA" w:rsidRPr="001C2E27" w:rsidRDefault="004A21FA" w:rsidP="004A21F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63DBEA3B" w:rsidR="004A21FA" w:rsidRPr="001C2E27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E6646E">
              <w:rPr>
                <w:rFonts w:ascii="Verdana" w:hAnsi="Verdana"/>
                <w:sz w:val="20"/>
                <w:szCs w:val="20"/>
              </w:rPr>
              <w:t>Two three-way switches</w:t>
            </w:r>
          </w:p>
        </w:tc>
      </w:tr>
      <w:tr w:rsidR="004A21F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9B14DA1" w:rsidR="004A21FA" w:rsidRDefault="004A21FA" w:rsidP="004A21F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7DF5424B" w:rsidR="004A21FA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A21FA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1FBE012" w:rsidR="004A21FA" w:rsidRDefault="004A21FA" w:rsidP="004A21F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4A21FA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A21FA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76CFF06C" w:rsidR="004A21FA" w:rsidRDefault="004A21FA" w:rsidP="004A21F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3839C8DB" w14:textId="77777777" w:rsidR="004A21FA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141338BE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BF3A67">
        <w:rPr>
          <w:rFonts w:ascii="Verdana" w:hAnsi="Verdana"/>
          <w:sz w:val="20"/>
          <w:szCs w:val="20"/>
        </w:rPr>
        <w:t>a luminaire</w:t>
      </w:r>
      <w:r w:rsidR="005C5AB9">
        <w:rPr>
          <w:rFonts w:ascii="Verdana" w:hAnsi="Verdana"/>
          <w:sz w:val="20"/>
          <w:szCs w:val="20"/>
        </w:rPr>
        <w:t xml:space="preserve"> from </w:t>
      </w:r>
      <w:r w:rsidR="00BF3A67">
        <w:rPr>
          <w:rFonts w:ascii="Verdana" w:hAnsi="Verdana"/>
          <w:sz w:val="20"/>
          <w:szCs w:val="20"/>
        </w:rPr>
        <w:t>two three-way switches</w:t>
      </w:r>
      <w:r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Power for the circuit shall enter at </w:t>
      </w:r>
      <w:r w:rsidR="00EC2B53">
        <w:rPr>
          <w:rFonts w:ascii="Verdana" w:hAnsi="Verdana"/>
          <w:sz w:val="20"/>
          <w:szCs w:val="20"/>
        </w:rPr>
        <w:t>the luminaire</w:t>
      </w:r>
      <w:r w:rsidR="00825608">
        <w:rPr>
          <w:rFonts w:ascii="Verdana" w:hAnsi="Verdana"/>
          <w:sz w:val="20"/>
          <w:szCs w:val="20"/>
        </w:rPr>
        <w:t xml:space="preserve"> box.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EC2B53">
        <w:rPr>
          <w:rFonts w:ascii="Verdana" w:hAnsi="Verdana"/>
          <w:sz w:val="20"/>
          <w:szCs w:val="20"/>
        </w:rPr>
        <w:t>One</w:t>
      </w:r>
      <w:r w:rsidR="003E131E">
        <w:rPr>
          <w:rFonts w:ascii="Verdana" w:hAnsi="Verdana"/>
          <w:sz w:val="20"/>
          <w:szCs w:val="20"/>
        </w:rPr>
        <w:t xml:space="preserve"> switch</w:t>
      </w:r>
      <w:r w:rsidR="00BF3A67">
        <w:rPr>
          <w:rFonts w:ascii="Verdana" w:hAnsi="Verdana"/>
          <w:sz w:val="20"/>
          <w:szCs w:val="20"/>
        </w:rPr>
        <w:t xml:space="preserve"> box shall </w:t>
      </w:r>
      <w:r w:rsidR="00EC2B53">
        <w:rPr>
          <w:rFonts w:ascii="Verdana" w:hAnsi="Verdana"/>
          <w:sz w:val="20"/>
          <w:szCs w:val="20"/>
        </w:rPr>
        <w:t xml:space="preserve">receive power and return the switched power as well as </w:t>
      </w:r>
      <w:r w:rsidR="00BF3A67">
        <w:rPr>
          <w:rFonts w:ascii="Verdana" w:hAnsi="Verdana"/>
          <w:sz w:val="20"/>
          <w:szCs w:val="20"/>
        </w:rPr>
        <w:t xml:space="preserve">feed </w:t>
      </w:r>
      <w:r w:rsidR="00EC2B53">
        <w:rPr>
          <w:rFonts w:ascii="Verdana" w:hAnsi="Verdana"/>
          <w:sz w:val="20"/>
          <w:szCs w:val="20"/>
        </w:rPr>
        <w:t>power to the other switch box</w:t>
      </w:r>
      <w:bookmarkStart w:id="0" w:name="_GoBack"/>
      <w:bookmarkEnd w:id="0"/>
      <w:r w:rsidR="00BF3A67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6E21D2DA" w:rsidR="009E0232" w:rsidRDefault="004A21FA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4A21FA">
        <w:rPr>
          <w:noProof/>
        </w:rPr>
        <w:drawing>
          <wp:inline distT="0" distB="0" distL="0" distR="0" wp14:anchorId="33C2C5F1" wp14:editId="09E69654">
            <wp:extent cx="1731010" cy="194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8A87" w14:textId="0444CCA2" w:rsidR="00A3714A" w:rsidRDefault="00A3714A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03A24031" w14:textId="55540524" w:rsidR="00DB02B9" w:rsidRDefault="00DB02B9" w:rsidP="00992E13">
      <w:pPr>
        <w:tabs>
          <w:tab w:val="right" w:pos="10080"/>
        </w:tabs>
        <w:spacing w:before="1200" w:after="120"/>
        <w:jc w:val="center"/>
        <w:rPr>
          <w:noProof/>
        </w:rPr>
      </w:pPr>
    </w:p>
    <w:p w14:paraId="13560F52" w14:textId="14ABF6CE" w:rsidR="006720A7" w:rsidRDefault="006720A7" w:rsidP="00992E13">
      <w:pPr>
        <w:tabs>
          <w:tab w:val="right" w:pos="10080"/>
        </w:tabs>
        <w:spacing w:before="1200" w:after="120"/>
        <w:jc w:val="center"/>
      </w:pPr>
      <w:r w:rsidRPr="00992E13">
        <w:rPr>
          <w:noProof/>
        </w:rPr>
        <w:drawing>
          <wp:inline distT="0" distB="0" distL="0" distR="0" wp14:anchorId="24280166" wp14:editId="2DCA6140">
            <wp:extent cx="4605655" cy="5059045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0A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0B1FA1E8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896482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1D145DE8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C2B5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E0CFAB0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19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C2B5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3EEE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B329C0A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23EEE">
      <w:rPr>
        <w:rFonts w:ascii="BankGothic Lt BT" w:hAnsi="BankGothic Lt BT"/>
        <w:caps/>
        <w:sz w:val="24"/>
        <w:szCs w:val="24"/>
      </w:rPr>
      <w:t>Three-Way Switched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1A5904B3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23E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23EE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3A82B52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23EEE">
      <w:rPr>
        <w:rFonts w:ascii="BankGothic Lt BT" w:hAnsi="BankGothic Lt BT"/>
        <w:caps/>
        <w:sz w:val="24"/>
        <w:szCs w:val="24"/>
      </w:rPr>
      <w:t>Three-Way Switched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8BC6600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23E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23EE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509E5D7E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23EE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EE8732E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23EEE">
      <w:rPr>
        <w:rFonts w:ascii="BankGothic Lt BT" w:hAnsi="BankGothic Lt BT"/>
        <w:caps/>
        <w:sz w:val="24"/>
        <w:szCs w:val="24"/>
      </w:rPr>
      <w:t>Three-Way Switched Circuit, Luminaire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CBE043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23E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23EEE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76FDF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EC2B53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2018-05-17T18:59:00Z</cp:lastPrinted>
  <dcterms:created xsi:type="dcterms:W3CDTF">2018-05-17T18:58:00Z</dcterms:created>
  <dcterms:modified xsi:type="dcterms:W3CDTF">2018-07-16T14:28:00Z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Three-Way Switched Circuit, Luminaire HR</vt:lpwstr>
  </property>
  <property fmtid="{D5CDD505-2E9C-101B-9397-08002B2CF9AE}" pid="4" name="DocNum">
    <vt:i4>19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