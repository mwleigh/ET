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8C650B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5165E">
        <w:rPr>
          <w:rFonts w:ascii="Verdana" w:hAnsi="Verdana"/>
          <w:b/>
          <w:sz w:val="24"/>
          <w:szCs w:val="24"/>
        </w:rPr>
        <w:t>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4A9A6D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2CB33ECA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>based on the specified resistors in a series circuit using Ohm’s and Watt’s laws.</w:t>
      </w:r>
    </w:p>
    <w:p w14:paraId="7355094D" w14:textId="7B458A5F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construct the designed series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538730B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5165E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16FB6E8C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</w:t>
      </w:r>
      <w:r w:rsidR="001D4584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05EAA52A" w:rsidR="009B389D" w:rsidRDefault="0065165E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65165E">
        <w:rPr>
          <w:noProof/>
        </w:rPr>
        <w:drawing>
          <wp:inline distT="0" distB="0" distL="0" distR="0" wp14:anchorId="1CDF290C" wp14:editId="75B04241">
            <wp:extent cx="3183255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6278B921" w:rsidR="00436F29" w:rsidRPr="00CC14BC" w:rsidRDefault="001B445C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=1.1kΩ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A75313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35BE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2C3053A5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960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425F72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C35BE" w:rsidRPr="00DD3F5F" w14:paraId="730E56C1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492609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77777777" w:rsidR="003C35BE" w:rsidRPr="00DD3F5F" w:rsidRDefault="003C35BE" w:rsidP="00A75313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0EBB8AC4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r w:rsidR="001B445C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1B445C">
        <w:rPr>
          <w:rFonts w:ascii="Verdana" w:hAnsi="Verdana"/>
          <w:sz w:val="20"/>
          <w:szCs w:val="20"/>
        </w:rPr>
        <w:t>.</w:t>
      </w:r>
      <w:r w:rsidR="001B445C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03474C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03474C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03474C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03474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6F754029" w:rsidR="00402BB9" w:rsidRDefault="00694881" w:rsidP="00FA52E2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</w:p>
    <w:p w14:paraId="64DD0E82" w14:textId="03F92362" w:rsidR="00771D18" w:rsidRDefault="00FA52E2" w:rsidP="00FA52E2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another resistor was added in parallel, how would the circuit be affected</w:t>
      </w:r>
      <w:r w:rsidR="003C35BE">
        <w:rPr>
          <w:rFonts w:ascii="Verdana" w:hAnsi="Verdana"/>
          <w:sz w:val="20"/>
          <w:szCs w:val="20"/>
        </w:rPr>
        <w:t>?</w:t>
      </w:r>
    </w:p>
    <w:p w14:paraId="07CF0C4B" w14:textId="79ACC0E2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 current would decrease</w:t>
      </w:r>
    </w:p>
    <w:p w14:paraId="3B673B8B" w14:textId="184B3BE0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Circuit resistance would decrease</w:t>
      </w:r>
    </w:p>
    <w:p w14:paraId="1944B7E6" w14:textId="2B3A7940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supply will dissipate more heat</w:t>
      </w:r>
    </w:p>
    <w:p w14:paraId="7D4A4917" w14:textId="189FC204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43E2D10B" w14:textId="30D4A6D0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C</w:t>
      </w:r>
    </w:p>
    <w:p w14:paraId="1BFD0713" w14:textId="7FC09F27" w:rsidR="0001396E" w:rsidRDefault="00FA52E2" w:rsidP="00FA52E2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</w:t>
      </w:r>
      <w:r w:rsidR="0001396E">
        <w:rPr>
          <w:rFonts w:ascii="Verdana" w:hAnsi="Verdana"/>
          <w:sz w:val="20"/>
          <w:szCs w:val="20"/>
        </w:rPr>
        <w:t>?</w:t>
      </w:r>
    </w:p>
    <w:p w14:paraId="1BA69E25" w14:textId="076BF549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3AD9C01" w14:textId="4C55BAB3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FE84923" w14:textId="67B44B38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357903A3" w14:textId="21D24852" w:rsidR="00402BB9" w:rsidRDefault="00FA52E2" w:rsidP="001D4584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be termed a ____________.</w:t>
      </w:r>
    </w:p>
    <w:p w14:paraId="1B2D3BE5" w14:textId="223B3A04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552D8105" w14:textId="692A8C55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20568FDE" w14:textId="3B003319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</w:t>
      </w:r>
    </w:p>
    <w:p w14:paraId="11B5240C" w14:textId="22A5248D" w:rsidR="00FA52E2" w:rsidRDefault="00FA52E2" w:rsidP="00FA52E2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250EA475" w14:textId="14D213F3" w:rsidR="0001396E" w:rsidRDefault="00FA52E2" w:rsidP="001D4584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total resistance in a parallel circuit is always higher than any one branch resistance</w:t>
      </w:r>
      <w:r w:rsidR="0001396E">
        <w:rPr>
          <w:rFonts w:ascii="Verdana" w:hAnsi="Verdana"/>
          <w:sz w:val="20"/>
          <w:szCs w:val="20"/>
        </w:rPr>
        <w:t>.</w:t>
      </w:r>
    </w:p>
    <w:p w14:paraId="5A54044D" w14:textId="2E24E726" w:rsidR="001D4584" w:rsidRDefault="001D4584" w:rsidP="001D4584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1BE664B" w14:textId="7DC7C425" w:rsidR="001D4584" w:rsidRDefault="00614111" w:rsidP="001D4584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</w:t>
      </w:r>
      <w:r w:rsidR="001D4584">
        <w:rPr>
          <w:rFonts w:ascii="Verdana" w:hAnsi="Verdana"/>
          <w:sz w:val="20"/>
          <w:szCs w:val="20"/>
        </w:rPr>
        <w:t>alse</w:t>
      </w:r>
    </w:p>
    <w:sectPr w:rsidR="001D4584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FF974F5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4699D785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D4584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3B8E9F84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445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19E74E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445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165E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33A42E5C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165E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2EEEAFEC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41074DA4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165E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50842AD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6B430D9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5165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C26047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165E">
      <w:rPr>
        <w:rFonts w:ascii="BankGothic Lt BT" w:hAnsi="BankGothic Lt BT"/>
        <w:caps/>
        <w:sz w:val="24"/>
        <w:szCs w:val="24"/>
      </w:rPr>
      <w:t>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CC441E2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165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75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95385"/>
    <w:rsid w:val="001B445C"/>
    <w:rsid w:val="001C2E27"/>
    <w:rsid w:val="001C470C"/>
    <w:rsid w:val="001D4584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092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14111"/>
    <w:rsid w:val="0063102B"/>
    <w:rsid w:val="0065165E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13088"/>
    <w:rsid w:val="00D24A97"/>
    <w:rsid w:val="00D32C6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52E2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2018-06-07T17:51:00Z</cp:lastPrinted>
  <dcterms:created xsi:type="dcterms:W3CDTF">2018-06-07T17:50:00Z</dcterms:created>
  <dcterms:modified xsi:type="dcterms:W3CDTF">2018-06-28T14:31:00Z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Parallel Circuit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