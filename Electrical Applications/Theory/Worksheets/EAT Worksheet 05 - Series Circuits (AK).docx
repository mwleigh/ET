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609BAE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106D14">
        <w:rPr>
          <w:rFonts w:ascii="Verdana" w:hAnsi="Verdana"/>
          <w:b/>
          <w:sz w:val="24"/>
          <w:szCs w:val="24"/>
        </w:rPr>
        <w:t>Series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5C9D35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67987630" w:rsidR="004328DF" w:rsidRDefault="004328DF" w:rsidP="004E73F1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53B2E" w:rsidRPr="00F53B2E">
        <w:rPr>
          <w:rFonts w:ascii="Verdana" w:hAnsi="Verdana"/>
          <w:sz w:val="20"/>
          <w:szCs w:val="20"/>
          <w:highlight w:val="yellow"/>
        </w:rPr>
        <w:t>ANWSER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D347A4" w:rsidRPr="00D347A4">
        <w:rPr>
          <w:rFonts w:ascii="Verdana" w:hAnsi="Verdana"/>
          <w:sz w:val="20"/>
          <w:szCs w:val="20"/>
          <w:highlight w:val="yellow"/>
        </w:rPr>
        <w:t>44pts.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542271D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>power, current</w:t>
      </w:r>
      <w:r w:rsidR="0052299E">
        <w:rPr>
          <w:rFonts w:ascii="Verdana" w:hAnsi="Verdana"/>
          <w:sz w:val="20"/>
          <w:szCs w:val="20"/>
        </w:rPr>
        <w:t>, resistance</w:t>
      </w:r>
      <w:r w:rsidR="00255DAC">
        <w:rPr>
          <w:rFonts w:ascii="Verdana" w:hAnsi="Verdana"/>
          <w:sz w:val="20"/>
          <w:szCs w:val="20"/>
        </w:rPr>
        <w:t xml:space="preserve"> and </w:t>
      </w:r>
      <w:r w:rsidR="00910FD4">
        <w:rPr>
          <w:rFonts w:ascii="Verdana" w:hAnsi="Verdana"/>
          <w:sz w:val="20"/>
          <w:szCs w:val="20"/>
        </w:rPr>
        <w:t xml:space="preserve">voltage </w:t>
      </w:r>
      <w:r w:rsidR="00106D14">
        <w:rPr>
          <w:rFonts w:ascii="Verdana" w:hAnsi="Verdana"/>
          <w:sz w:val="20"/>
          <w:szCs w:val="20"/>
        </w:rPr>
        <w:t>for each resistor in a series circuit</w:t>
      </w:r>
      <w:r>
        <w:rPr>
          <w:rFonts w:ascii="Verdana" w:hAnsi="Verdana"/>
          <w:sz w:val="20"/>
          <w:szCs w:val="20"/>
        </w:rPr>
        <w:t>.</w:t>
      </w:r>
    </w:p>
    <w:p w14:paraId="4FD14F65" w14:textId="77777777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distinguish the principle that a series circuit only contains one current.</w:t>
      </w:r>
    </w:p>
    <w:p w14:paraId="0955C22A" w14:textId="0C85EF0F" w:rsidR="00106D14" w:rsidRDefault="00106D14" w:rsidP="00106D1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formulate that a series circuit is a voltage divider.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EA73B5E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106D14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141E7C34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="00106D14">
        <w:rPr>
          <w:rFonts w:ascii="Verdana" w:hAnsi="Verdana"/>
          <w:b/>
        </w:rPr>
        <w:t>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06D14" w14:paraId="2D60323C" w14:textId="77777777" w:rsidTr="00761B84">
        <w:tc>
          <w:tcPr>
            <w:tcW w:w="5035" w:type="dxa"/>
            <w:vAlign w:val="center"/>
          </w:tcPr>
          <w:p w14:paraId="3574D0C6" w14:textId="406CD866" w:rsidR="00106D14" w:rsidRDefault="00CF1417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F141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63B03446" wp14:editId="57C558A3">
                  <wp:extent cx="1554480" cy="1271016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1271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5D7A06B5" w14:textId="55BD1D67" w:rsidR="00106D14" w:rsidRDefault="00761B84" w:rsidP="00A662F0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761B84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B16F052" wp14:editId="0A4D3972">
                  <wp:extent cx="2057400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992FB" w14:textId="211FC9AF" w:rsidR="00693201" w:rsidRPr="00693201" w:rsidRDefault="00693201" w:rsidP="00106D1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2E3AFBDC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 w:rsidR="00106D14">
        <w:rPr>
          <w:rFonts w:ascii="Verdana" w:hAnsi="Verdana"/>
          <w:sz w:val="20"/>
          <w:szCs w:val="20"/>
        </w:rPr>
        <w:t>E</w:t>
      </w:r>
      <w:r w:rsidR="00CF1417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 w:rsidR="00106D14">
        <w:rPr>
          <w:rFonts w:ascii="Verdana" w:hAnsi="Verdana"/>
          <w:sz w:val="20"/>
          <w:szCs w:val="20"/>
        </w:rPr>
        <w:t>Source Voltage</w:t>
      </w:r>
      <w:r>
        <w:rPr>
          <w:rFonts w:ascii="Verdana" w:hAnsi="Verdana"/>
          <w:sz w:val="20"/>
          <w:szCs w:val="20"/>
        </w:rPr>
        <w:t xml:space="preserve"> (</w:t>
      </w:r>
      <w:r w:rsidR="00310134">
        <w:rPr>
          <w:rFonts w:ascii="Verdana" w:hAnsi="Verdana"/>
          <w:sz w:val="20"/>
          <w:szCs w:val="20"/>
        </w:rPr>
        <w:t>10</w:t>
      </w:r>
      <w:r w:rsidR="00106D14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>)</w:t>
      </w:r>
    </w:p>
    <w:p w14:paraId="7EF30A82" w14:textId="702ED7DC" w:rsidR="00106D14" w:rsidRPr="00693201" w:rsidRDefault="00106D14" w:rsidP="00106D1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</w:t>
      </w:r>
      <w:r w:rsidR="00310134">
        <w:rPr>
          <w:rFonts w:ascii="Verdana" w:hAnsi="Verdana"/>
          <w:sz w:val="20"/>
          <w:szCs w:val="20"/>
        </w:rPr>
        <w:t>220</w:t>
      </w:r>
      <w:r>
        <w:rPr>
          <w:rFonts w:ascii="Verdana" w:hAnsi="Verdana"/>
          <w:sz w:val="20"/>
          <w:szCs w:val="20"/>
        </w:rPr>
        <w:t>Ω)</w:t>
      </w:r>
    </w:p>
    <w:p w14:paraId="644F595F" w14:textId="052BB29E" w:rsidR="00106D14" w:rsidRPr="00693201" w:rsidRDefault="00106D14" w:rsidP="00106D1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</w:t>
      </w:r>
      <w:r w:rsidR="00310134">
        <w:rPr>
          <w:rFonts w:ascii="Verdana" w:hAnsi="Verdana"/>
          <w:sz w:val="20"/>
          <w:szCs w:val="20"/>
        </w:rPr>
        <w:t>330</w:t>
      </w:r>
      <w:r>
        <w:rPr>
          <w:rFonts w:ascii="Verdana" w:hAnsi="Verdana"/>
          <w:sz w:val="20"/>
          <w:szCs w:val="20"/>
        </w:rPr>
        <w:t>Ω)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30BDE05A" w:rsidR="00A662F0" w:rsidRDefault="006D716C" w:rsidP="00106D14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240" w:line="240" w:lineRule="auto"/>
        <w:ind w:left="360"/>
        <w:rPr>
          <w:rFonts w:ascii="Verdana" w:hAnsi="Verdana"/>
          <w:sz w:val="20"/>
          <w:szCs w:val="20"/>
        </w:rPr>
      </w:pPr>
      <w:r w:rsidRPr="006D716C">
        <w:rPr>
          <w:rFonts w:ascii="Verdana" w:hAnsi="Verdana" w:cs="Verdana"/>
          <w:sz w:val="20"/>
          <w:szCs w:val="20"/>
        </w:rPr>
        <w:t>Using the Ohms Wheel, solv</w:t>
      </w:r>
      <w:r w:rsidR="00106D14">
        <w:rPr>
          <w:rFonts w:ascii="Verdana" w:hAnsi="Verdana" w:cs="Verdana"/>
          <w:sz w:val="20"/>
          <w:szCs w:val="20"/>
        </w:rPr>
        <w:t>e</w:t>
      </w:r>
      <w:r w:rsidR="00310134">
        <w:rPr>
          <w:rFonts w:ascii="Verdana" w:hAnsi="Verdana" w:cs="Verdana"/>
          <w:sz w:val="20"/>
          <w:szCs w:val="20"/>
        </w:rPr>
        <w:t xml:space="preserve"> for total </w:t>
      </w:r>
      <w:r w:rsidRPr="006D716C">
        <w:rPr>
          <w:rFonts w:ascii="Verdana" w:hAnsi="Verdana" w:cs="Verdana"/>
          <w:sz w:val="20"/>
          <w:szCs w:val="20"/>
        </w:rPr>
        <w:t>current</w:t>
      </w:r>
      <w:r w:rsidR="00310134">
        <w:rPr>
          <w:rFonts w:ascii="Verdana" w:hAnsi="Verdana" w:cs="Verdana"/>
          <w:sz w:val="20"/>
          <w:szCs w:val="20"/>
        </w:rPr>
        <w:t>, voltage drop and power dissipated by each resistor</w:t>
      </w:r>
      <w:r w:rsidRPr="006D716C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="00A662F0"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 xml:space="preserve">m, and μ. </w:t>
      </w:r>
      <w:r w:rsidR="00A662F0"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="00A662F0"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="00A662F0"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="00A662F0" w:rsidRPr="00693201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4"/>
        <w:gridCol w:w="1440"/>
        <w:gridCol w:w="1438"/>
        <w:gridCol w:w="1438"/>
      </w:tblGrid>
      <w:tr w:rsidR="0081458F" w14:paraId="75773261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E0B84F6" w14:textId="77777777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AF89CAB" w14:textId="064C424C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E9F3B03" w14:textId="41C83B75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DA7DBB3" w14:textId="3876C5B1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BA4344C" w14:textId="0B2D1748" w:rsidR="0081458F" w:rsidRDefault="0081458F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81458F" w14:paraId="1FFFAFAA" w14:textId="77777777" w:rsidTr="0081458F">
        <w:trPr>
          <w:jc w:val="center"/>
        </w:trPr>
        <w:tc>
          <w:tcPr>
            <w:tcW w:w="805" w:type="dxa"/>
          </w:tcPr>
          <w:p w14:paraId="78D4AD38" w14:textId="30C68AB2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12063276" w14:textId="1E56506A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72.727mW</w:t>
            </w:r>
          </w:p>
        </w:tc>
        <w:tc>
          <w:tcPr>
            <w:tcW w:w="1440" w:type="dxa"/>
          </w:tcPr>
          <w:p w14:paraId="12CA88C0" w14:textId="38BAE682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18.182mA</w:t>
            </w:r>
          </w:p>
        </w:tc>
        <w:tc>
          <w:tcPr>
            <w:tcW w:w="1440" w:type="dxa"/>
          </w:tcPr>
          <w:p w14:paraId="7EECE3D8" w14:textId="76B8979F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440" w:type="dxa"/>
          </w:tcPr>
          <w:p w14:paraId="60EDDB37" w14:textId="3266D8BC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4</w:t>
            </w:r>
          </w:p>
        </w:tc>
      </w:tr>
      <w:tr w:rsidR="0081458F" w14:paraId="41FF84FB" w14:textId="77777777" w:rsidTr="0081458F">
        <w:trPr>
          <w:jc w:val="center"/>
        </w:trPr>
        <w:tc>
          <w:tcPr>
            <w:tcW w:w="805" w:type="dxa"/>
          </w:tcPr>
          <w:p w14:paraId="2F02C8B4" w14:textId="2F011C73" w:rsidR="0081458F" w:rsidRDefault="00106D1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18DA60DC" w14:textId="5E9E8B37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109.091mW</w:t>
            </w:r>
          </w:p>
        </w:tc>
        <w:tc>
          <w:tcPr>
            <w:tcW w:w="1440" w:type="dxa"/>
          </w:tcPr>
          <w:p w14:paraId="0CC285A2" w14:textId="7528B169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18.182mA</w:t>
            </w:r>
          </w:p>
        </w:tc>
        <w:tc>
          <w:tcPr>
            <w:tcW w:w="1440" w:type="dxa"/>
          </w:tcPr>
          <w:p w14:paraId="1D8D43B0" w14:textId="377CD1D9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330Ω</w:t>
            </w:r>
          </w:p>
        </w:tc>
        <w:tc>
          <w:tcPr>
            <w:tcW w:w="1440" w:type="dxa"/>
          </w:tcPr>
          <w:p w14:paraId="4F6A7461" w14:textId="26472B43" w:rsidR="0081458F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6</w:t>
            </w:r>
          </w:p>
        </w:tc>
      </w:tr>
      <w:tr w:rsidR="00310134" w14:paraId="59F687B2" w14:textId="77777777" w:rsidTr="0081458F">
        <w:trPr>
          <w:jc w:val="center"/>
        </w:trPr>
        <w:tc>
          <w:tcPr>
            <w:tcW w:w="805" w:type="dxa"/>
          </w:tcPr>
          <w:p w14:paraId="03E78D4B" w14:textId="3C16EF6B" w:rsidR="00310134" w:rsidRDefault="00310134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5241770" w14:textId="67BBCA12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181.818mW</w:t>
            </w:r>
          </w:p>
        </w:tc>
        <w:tc>
          <w:tcPr>
            <w:tcW w:w="1440" w:type="dxa"/>
          </w:tcPr>
          <w:p w14:paraId="34A40F6F" w14:textId="6A2B7B21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18.182mA</w:t>
            </w:r>
          </w:p>
        </w:tc>
        <w:tc>
          <w:tcPr>
            <w:tcW w:w="1440" w:type="dxa"/>
          </w:tcPr>
          <w:p w14:paraId="14F0F6CF" w14:textId="7ACB2FA6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550Ω</w:t>
            </w:r>
          </w:p>
        </w:tc>
        <w:tc>
          <w:tcPr>
            <w:tcW w:w="1440" w:type="dxa"/>
          </w:tcPr>
          <w:p w14:paraId="7B3922BC" w14:textId="4DAD7793" w:rsidR="00310134" w:rsidRPr="00F53B2E" w:rsidRDefault="00F53B2E" w:rsidP="0081458F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F53B2E">
              <w:rPr>
                <w:rFonts w:ascii="Verdana" w:hAnsi="Verdana"/>
                <w:sz w:val="20"/>
                <w:szCs w:val="20"/>
                <w:highlight w:val="yellow"/>
              </w:rPr>
              <w:t>10V</w:t>
            </w:r>
          </w:p>
        </w:tc>
      </w:tr>
    </w:tbl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106D14">
      <w:pPr>
        <w:tabs>
          <w:tab w:val="right" w:pos="10080"/>
        </w:tabs>
        <w:spacing w:after="120"/>
        <w:ind w:left="720"/>
        <w:rPr>
          <w:rFonts w:ascii="Verdana" w:hAnsi="Verdana"/>
          <w:sz w:val="20"/>
          <w:szCs w:val="20"/>
        </w:rPr>
        <w:sectPr w:rsidR="00910FD4" w:rsidRPr="00910FD4" w:rsidSect="000747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38EE64C" w14:textId="77777777" w:rsidR="00310134" w:rsidRDefault="00310134" w:rsidP="00310134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310134" w14:paraId="55954D36" w14:textId="77777777" w:rsidTr="00FE4E57">
        <w:tc>
          <w:tcPr>
            <w:tcW w:w="5035" w:type="dxa"/>
            <w:vAlign w:val="center"/>
          </w:tcPr>
          <w:p w14:paraId="1C25A7C9" w14:textId="6004411A" w:rsidR="00310134" w:rsidRDefault="00CF141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CF141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54466309" wp14:editId="49626D34">
                  <wp:extent cx="1816100" cy="214185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214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6BA28A02" w14:textId="67BAC982" w:rsidR="00310134" w:rsidRDefault="00FE4E57" w:rsidP="00953CF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FE4E57"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1CAB77B0" wp14:editId="3A7C30E0">
                  <wp:extent cx="2048256" cy="2048256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256" cy="204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FEC67" w14:textId="77777777" w:rsidR="00310134" w:rsidRPr="00693201" w:rsidRDefault="00310134" w:rsidP="00310134">
      <w:pPr>
        <w:tabs>
          <w:tab w:val="left" w:pos="2026"/>
        </w:tabs>
        <w:spacing w:before="12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6CDD18D0" w14:textId="4129B549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="00CF1417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Source Voltage (15V)</w:t>
      </w:r>
    </w:p>
    <w:p w14:paraId="790DC4E4" w14:textId="31E9253A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(580Ω)</w:t>
      </w:r>
    </w:p>
    <w:p w14:paraId="207F1235" w14:textId="77777777" w:rsidR="00310134" w:rsidRPr="00693201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(1.1kΩ)</w:t>
      </w:r>
    </w:p>
    <w:p w14:paraId="6C666C17" w14:textId="4C3DD620" w:rsidR="00310134" w:rsidRDefault="00310134" w:rsidP="0031013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93201">
        <w:rPr>
          <w:rFonts w:ascii="Verdana" w:hAnsi="Verdana"/>
          <w:sz w:val="20"/>
          <w:szCs w:val="20"/>
        </w:rPr>
        <w:t xml:space="preserve"> = </w:t>
      </w:r>
      <w:r w:rsidR="003123C1">
        <w:rPr>
          <w:rFonts w:ascii="Verdana" w:hAnsi="Verdana"/>
          <w:sz w:val="20"/>
          <w:szCs w:val="20"/>
        </w:rPr>
        <w:t>Third</w:t>
      </w:r>
      <w:r>
        <w:rPr>
          <w:rFonts w:ascii="Verdana" w:hAnsi="Verdana"/>
          <w:sz w:val="20"/>
          <w:szCs w:val="20"/>
        </w:rPr>
        <w:t xml:space="preserve"> Resistor (860Ω)</w:t>
      </w:r>
    </w:p>
    <w:p w14:paraId="1F9E46C7" w14:textId="7010C2F5" w:rsidR="00310134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0"/>
        <w:gridCol w:w="1440"/>
        <w:gridCol w:w="1440"/>
        <w:gridCol w:w="1440"/>
      </w:tblGrid>
      <w:tr w:rsidR="00310134" w:rsidRPr="006E54F1" w14:paraId="080AF00C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0C873BEF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3B12FB51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4034CE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436AFA2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50FCA9CD" w14:textId="77777777" w:rsidR="00310134" w:rsidRDefault="00310134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0134" w14:paraId="77896013" w14:textId="77777777" w:rsidTr="00953CF4">
        <w:trPr>
          <w:jc w:val="center"/>
        </w:trPr>
        <w:tc>
          <w:tcPr>
            <w:tcW w:w="805" w:type="dxa"/>
          </w:tcPr>
          <w:p w14:paraId="26A7B648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0B08AB4C" w14:textId="65DC6271" w:rsidR="00310134" w:rsidRPr="000B711A" w:rsidRDefault="009F5EFC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20.228mW</w:t>
            </w:r>
          </w:p>
        </w:tc>
        <w:tc>
          <w:tcPr>
            <w:tcW w:w="1440" w:type="dxa"/>
          </w:tcPr>
          <w:p w14:paraId="66A02C7E" w14:textId="4A495C95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29D7CC38" w14:textId="4A6A6CBE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580Ω</w:t>
            </w:r>
          </w:p>
        </w:tc>
        <w:tc>
          <w:tcPr>
            <w:tcW w:w="1440" w:type="dxa"/>
          </w:tcPr>
          <w:p w14:paraId="56C25024" w14:textId="7A1AE8AD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3.425V</w:t>
            </w:r>
          </w:p>
        </w:tc>
      </w:tr>
      <w:tr w:rsidR="00310134" w14:paraId="03FF280F" w14:textId="77777777" w:rsidTr="00953CF4">
        <w:trPr>
          <w:jc w:val="center"/>
        </w:trPr>
        <w:tc>
          <w:tcPr>
            <w:tcW w:w="805" w:type="dxa"/>
          </w:tcPr>
          <w:p w14:paraId="1A028299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D58EB51" w14:textId="2F50276D" w:rsidR="00310134" w:rsidRPr="000B711A" w:rsidRDefault="009F5EFC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38.363mW</w:t>
            </w:r>
          </w:p>
        </w:tc>
        <w:tc>
          <w:tcPr>
            <w:tcW w:w="1440" w:type="dxa"/>
          </w:tcPr>
          <w:p w14:paraId="07486410" w14:textId="029A2221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7F3360FF" w14:textId="7201D204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1.1kΩ</w:t>
            </w:r>
          </w:p>
        </w:tc>
        <w:tc>
          <w:tcPr>
            <w:tcW w:w="1440" w:type="dxa"/>
          </w:tcPr>
          <w:p w14:paraId="711D16C3" w14:textId="286D0733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6.496V</w:t>
            </w:r>
          </w:p>
        </w:tc>
      </w:tr>
      <w:tr w:rsidR="00310134" w14:paraId="4FF477E1" w14:textId="77777777" w:rsidTr="00953CF4">
        <w:trPr>
          <w:jc w:val="center"/>
        </w:trPr>
        <w:tc>
          <w:tcPr>
            <w:tcW w:w="805" w:type="dxa"/>
          </w:tcPr>
          <w:p w14:paraId="6C37A16D" w14:textId="6FF81CBD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2D38BB6C" w14:textId="4D16C549" w:rsidR="00310134" w:rsidRPr="000B711A" w:rsidRDefault="009F5EFC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29.993m</w:t>
            </w:r>
            <w:r w:rsidR="000B711A" w:rsidRPr="000B711A">
              <w:rPr>
                <w:rFonts w:ascii="Verdana" w:hAnsi="Verdana"/>
                <w:sz w:val="20"/>
                <w:szCs w:val="20"/>
                <w:highlight w:val="yellow"/>
              </w:rPr>
              <w:t>W</w:t>
            </w:r>
          </w:p>
        </w:tc>
        <w:tc>
          <w:tcPr>
            <w:tcW w:w="1440" w:type="dxa"/>
          </w:tcPr>
          <w:p w14:paraId="747AFC91" w14:textId="61EAFEE0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2D383AD1" w14:textId="0EBC0678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860Ω</w:t>
            </w:r>
          </w:p>
        </w:tc>
        <w:tc>
          <w:tcPr>
            <w:tcW w:w="1440" w:type="dxa"/>
          </w:tcPr>
          <w:p w14:paraId="61352C61" w14:textId="47D8DC7D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5.079</w:t>
            </w:r>
          </w:p>
        </w:tc>
      </w:tr>
      <w:tr w:rsidR="00310134" w14:paraId="6F6F6E36" w14:textId="77777777" w:rsidTr="00953CF4">
        <w:trPr>
          <w:jc w:val="center"/>
        </w:trPr>
        <w:tc>
          <w:tcPr>
            <w:tcW w:w="805" w:type="dxa"/>
          </w:tcPr>
          <w:p w14:paraId="70A7C921" w14:textId="77777777" w:rsidR="00310134" w:rsidRDefault="00310134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6FDBE162" w14:textId="468350C5" w:rsidR="00310134" w:rsidRPr="000B711A" w:rsidRDefault="00971FD3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88.583mW</w:t>
            </w:r>
          </w:p>
        </w:tc>
        <w:tc>
          <w:tcPr>
            <w:tcW w:w="1440" w:type="dxa"/>
          </w:tcPr>
          <w:p w14:paraId="61626A1B" w14:textId="38803297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5.906mA</w:t>
            </w:r>
          </w:p>
        </w:tc>
        <w:tc>
          <w:tcPr>
            <w:tcW w:w="1440" w:type="dxa"/>
          </w:tcPr>
          <w:p w14:paraId="178D713E" w14:textId="492D538E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2.54kΩ</w:t>
            </w:r>
          </w:p>
        </w:tc>
        <w:tc>
          <w:tcPr>
            <w:tcW w:w="1440" w:type="dxa"/>
          </w:tcPr>
          <w:p w14:paraId="283E0C6D" w14:textId="6218571A" w:rsidR="00310134" w:rsidRPr="000B711A" w:rsidRDefault="000B711A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0B711A">
              <w:rPr>
                <w:rFonts w:ascii="Verdana" w:hAnsi="Verdana"/>
                <w:sz w:val="20"/>
                <w:szCs w:val="20"/>
                <w:highlight w:val="yellow"/>
              </w:rPr>
              <w:t>15V</w:t>
            </w:r>
          </w:p>
        </w:tc>
      </w:tr>
    </w:tbl>
    <w:p w14:paraId="081BB78F" w14:textId="77777777" w:rsidR="003123C1" w:rsidRPr="00693201" w:rsidRDefault="003123C1" w:rsidP="003123C1">
      <w:pPr>
        <w:tabs>
          <w:tab w:val="left" w:pos="2026"/>
        </w:tabs>
        <w:spacing w:before="48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A5DA485" w14:textId="2DDAB5C0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E</w:t>
      </w:r>
      <w:r w:rsidR="00CF1417">
        <w:rPr>
          <w:rFonts w:ascii="Verdana" w:hAnsi="Verdana"/>
          <w:sz w:val="20"/>
          <w:szCs w:val="20"/>
          <w:vertAlign w:val="subscript"/>
        </w:rPr>
        <w:t>T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Source Voltage (35V)</w:t>
      </w:r>
    </w:p>
    <w:p w14:paraId="657D454D" w14:textId="550802AB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1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First Resistor (720Ω)</w:t>
      </w:r>
    </w:p>
    <w:p w14:paraId="11D883A7" w14:textId="74548E14" w:rsidR="003123C1" w:rsidRPr="0069320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 w:rsidRPr="00106D14">
        <w:rPr>
          <w:rFonts w:ascii="Verdana" w:hAnsi="Verdana"/>
          <w:sz w:val="20"/>
          <w:szCs w:val="20"/>
          <w:vertAlign w:val="subscript"/>
        </w:rPr>
        <w:t>2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Second Resistor (2.8kΩ)</w:t>
      </w:r>
    </w:p>
    <w:p w14:paraId="3A3F47A1" w14:textId="437CA8B7" w:rsidR="003123C1" w:rsidRDefault="003123C1" w:rsidP="003123C1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3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Third Resistor (10Ω)</w:t>
      </w:r>
    </w:p>
    <w:p w14:paraId="28ABBA8A" w14:textId="65F516C6" w:rsidR="003123C1" w:rsidRPr="003123C1" w:rsidRDefault="003123C1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720"/>
        <w:rPr>
          <w:rFonts w:ascii="Verdana" w:hAnsi="Verdana" w:cs="Verdana"/>
          <w:sz w:val="20"/>
          <w:szCs w:val="20"/>
        </w:rPr>
      </w:pPr>
      <w:r w:rsidRPr="003123C1">
        <w:rPr>
          <w:rFonts w:ascii="Verdana" w:hAnsi="Verdana" w:cs="Verdana"/>
          <w:sz w:val="20"/>
          <w:szCs w:val="20"/>
        </w:rPr>
        <w:t>Complete the table below for the parameters listed above.</w:t>
      </w:r>
    </w:p>
    <w:tbl>
      <w:tblPr>
        <w:tblStyle w:val="TableGrid"/>
        <w:tblW w:w="6565" w:type="dxa"/>
        <w:jc w:val="center"/>
        <w:tblLook w:val="04A0" w:firstRow="1" w:lastRow="0" w:firstColumn="1" w:lastColumn="0" w:noHBand="0" w:noVBand="1"/>
      </w:tblPr>
      <w:tblGrid>
        <w:gridCol w:w="805"/>
        <w:gridCol w:w="1444"/>
        <w:gridCol w:w="1439"/>
        <w:gridCol w:w="1438"/>
        <w:gridCol w:w="1439"/>
      </w:tblGrid>
      <w:tr w:rsidR="003123C1" w:rsidRPr="006E54F1" w14:paraId="6DE5775B" w14:textId="77777777" w:rsidTr="004E73F1">
        <w:trPr>
          <w:jc w:val="center"/>
        </w:trPr>
        <w:tc>
          <w:tcPr>
            <w:tcW w:w="805" w:type="dxa"/>
            <w:tcBorders>
              <w:top w:val="nil"/>
              <w:left w:val="nil"/>
            </w:tcBorders>
          </w:tcPr>
          <w:p w14:paraId="5F200BCF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14:paraId="6B71EF92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D00990C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AFC0F23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62DDB13E" w14:textId="77777777" w:rsidR="003123C1" w:rsidRDefault="003123C1" w:rsidP="006E54F1">
            <w:pPr>
              <w:spacing w:before="30" w:after="3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</w:tr>
      <w:tr w:rsidR="003123C1" w14:paraId="5865656C" w14:textId="77777777" w:rsidTr="00953CF4">
        <w:trPr>
          <w:jc w:val="center"/>
        </w:trPr>
        <w:tc>
          <w:tcPr>
            <w:tcW w:w="805" w:type="dxa"/>
          </w:tcPr>
          <w:p w14:paraId="1720C41D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440" w:type="dxa"/>
          </w:tcPr>
          <w:p w14:paraId="5F104F4B" w14:textId="17502121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70.781mW</w:t>
            </w:r>
          </w:p>
        </w:tc>
        <w:tc>
          <w:tcPr>
            <w:tcW w:w="1440" w:type="dxa"/>
          </w:tcPr>
          <w:p w14:paraId="0FBEEA62" w14:textId="239D79C8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2A3267ED" w14:textId="55555728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720</w:t>
            </w:r>
            <w:r w:rsidR="00BA7F2D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6AC9BD05" w14:textId="001B5745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7.139V</w:t>
            </w:r>
          </w:p>
        </w:tc>
      </w:tr>
      <w:tr w:rsidR="003123C1" w14:paraId="7329954C" w14:textId="77777777" w:rsidTr="00953CF4">
        <w:trPr>
          <w:jc w:val="center"/>
        </w:trPr>
        <w:tc>
          <w:tcPr>
            <w:tcW w:w="805" w:type="dxa"/>
          </w:tcPr>
          <w:p w14:paraId="44F0BCC5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 w:rsidRPr="00106D14">
              <w:rPr>
                <w:rFonts w:ascii="Verdana" w:hAnsi="Verdan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440" w:type="dxa"/>
          </w:tcPr>
          <w:p w14:paraId="6286B7EB" w14:textId="4135E2D6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275.261mW</w:t>
            </w:r>
          </w:p>
        </w:tc>
        <w:tc>
          <w:tcPr>
            <w:tcW w:w="1440" w:type="dxa"/>
          </w:tcPr>
          <w:p w14:paraId="654A90DB" w14:textId="3E3DF50A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78A3FD45" w14:textId="39F28770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2.8k</w:t>
            </w:r>
            <w:r w:rsidR="00BA7F2D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4638267E" w14:textId="3285B475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27.762V</w:t>
            </w:r>
          </w:p>
        </w:tc>
      </w:tr>
      <w:tr w:rsidR="003123C1" w14:paraId="5328CF69" w14:textId="77777777" w:rsidTr="00953CF4">
        <w:trPr>
          <w:jc w:val="center"/>
        </w:trPr>
        <w:tc>
          <w:tcPr>
            <w:tcW w:w="805" w:type="dxa"/>
          </w:tcPr>
          <w:p w14:paraId="1D518989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</w:t>
            </w:r>
            <w:r>
              <w:rPr>
                <w:rFonts w:ascii="Verdana" w:hAnsi="Verdan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440" w:type="dxa"/>
          </w:tcPr>
          <w:p w14:paraId="5C16093C" w14:textId="25FD2FDC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983.075μW</w:t>
            </w:r>
          </w:p>
        </w:tc>
        <w:tc>
          <w:tcPr>
            <w:tcW w:w="1440" w:type="dxa"/>
          </w:tcPr>
          <w:p w14:paraId="546D330A" w14:textId="3AAAC22C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7C4BE437" w14:textId="1B929EDB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10</w:t>
            </w:r>
            <w:r w:rsidR="00BA7F2D">
              <w:rPr>
                <w:rFonts w:ascii="Verdana" w:hAnsi="Verdana"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440" w:type="dxa"/>
          </w:tcPr>
          <w:p w14:paraId="067F0D2B" w14:textId="21224E5A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99.150mV</w:t>
            </w:r>
          </w:p>
        </w:tc>
      </w:tr>
      <w:tr w:rsidR="003123C1" w14:paraId="125EEA6B" w14:textId="77777777" w:rsidTr="00953CF4">
        <w:trPr>
          <w:jc w:val="center"/>
        </w:trPr>
        <w:tc>
          <w:tcPr>
            <w:tcW w:w="805" w:type="dxa"/>
          </w:tcPr>
          <w:p w14:paraId="5FA9D01A" w14:textId="77777777" w:rsidR="003123C1" w:rsidRDefault="003123C1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Total</w:t>
            </w:r>
          </w:p>
        </w:tc>
        <w:tc>
          <w:tcPr>
            <w:tcW w:w="1440" w:type="dxa"/>
          </w:tcPr>
          <w:p w14:paraId="10A150F0" w14:textId="0FA22456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347.025mW</w:t>
            </w:r>
          </w:p>
        </w:tc>
        <w:tc>
          <w:tcPr>
            <w:tcW w:w="1440" w:type="dxa"/>
          </w:tcPr>
          <w:p w14:paraId="17AAB259" w14:textId="2B38C00D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9.915mA</w:t>
            </w:r>
          </w:p>
        </w:tc>
        <w:tc>
          <w:tcPr>
            <w:tcW w:w="1440" w:type="dxa"/>
          </w:tcPr>
          <w:p w14:paraId="0A88CBCA" w14:textId="02882075" w:rsidR="003123C1" w:rsidRPr="009E5292" w:rsidRDefault="00BA7F2D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sz w:val="20"/>
                <w:szCs w:val="20"/>
                <w:highlight w:val="yellow"/>
              </w:rPr>
              <w:t>3.53kΩ</w:t>
            </w:r>
          </w:p>
        </w:tc>
        <w:tc>
          <w:tcPr>
            <w:tcW w:w="1440" w:type="dxa"/>
          </w:tcPr>
          <w:p w14:paraId="3CFEB47D" w14:textId="476384C7" w:rsidR="003123C1" w:rsidRPr="009E5292" w:rsidRDefault="009E5292" w:rsidP="00953CF4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9E5292">
              <w:rPr>
                <w:rFonts w:ascii="Verdana" w:hAnsi="Verdana"/>
                <w:sz w:val="20"/>
                <w:szCs w:val="20"/>
                <w:highlight w:val="yellow"/>
              </w:rPr>
              <w:t>35V</w:t>
            </w:r>
          </w:p>
        </w:tc>
      </w:tr>
    </w:tbl>
    <w:p w14:paraId="77280D6A" w14:textId="7B97A481" w:rsidR="003A7095" w:rsidRPr="00AD771F" w:rsidRDefault="003A7095" w:rsidP="003123C1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</w:rPr>
      </w:pPr>
    </w:p>
    <w:sectPr w:rsidR="003A7095" w:rsidRPr="00AD771F" w:rsidSect="005B290A"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AF5A" w14:textId="77777777" w:rsidR="006F6524" w:rsidRDefault="006F6524" w:rsidP="005B3A86">
      <w:pPr>
        <w:spacing w:after="0" w:line="240" w:lineRule="auto"/>
      </w:pPr>
      <w:r>
        <w:separator/>
      </w:r>
    </w:p>
  </w:endnote>
  <w:endnote w:type="continuationSeparator" w:id="0">
    <w:p w14:paraId="4E59017D" w14:textId="77777777" w:rsidR="006F6524" w:rsidRDefault="006F6524" w:rsidP="005B3A86">
      <w:pPr>
        <w:spacing w:after="0" w:line="240" w:lineRule="auto"/>
      </w:pPr>
      <w:r>
        <w:continuationSeparator/>
      </w:r>
    </w:p>
  </w:endnote>
  <w:endnote w:type="continuationNotice" w:id="1">
    <w:p w14:paraId="1EE1CC33" w14:textId="77777777" w:rsidR="006F6524" w:rsidRDefault="006F65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72C0BCB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F141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DC8C6B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E4E57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2A37E8D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106D14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F1417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60DDE" w14:textId="77777777" w:rsidR="006F6524" w:rsidRDefault="006F6524" w:rsidP="005B3A86">
      <w:pPr>
        <w:spacing w:after="0" w:line="240" w:lineRule="auto"/>
      </w:pPr>
      <w:r>
        <w:separator/>
      </w:r>
    </w:p>
  </w:footnote>
  <w:footnote w:type="continuationSeparator" w:id="0">
    <w:p w14:paraId="6FE1E675" w14:textId="77777777" w:rsidR="006F6524" w:rsidRDefault="006F6524" w:rsidP="005B3A86">
      <w:pPr>
        <w:spacing w:after="0" w:line="240" w:lineRule="auto"/>
      </w:pPr>
      <w:r>
        <w:continuationSeparator/>
      </w:r>
    </w:p>
  </w:footnote>
  <w:footnote w:type="continuationNotice" w:id="1">
    <w:p w14:paraId="344DAA17" w14:textId="77777777" w:rsidR="006F6524" w:rsidRDefault="006F65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4E2C327A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06D14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6178D6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6D32F2BB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06D14">
      <w:rPr>
        <w:rFonts w:ascii="BankGothic Lt BT" w:hAnsi="BankGothic Lt BT"/>
        <w:caps/>
        <w:sz w:val="24"/>
        <w:szCs w:val="24"/>
      </w:rPr>
      <w:t>Series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F1876BB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06D14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6CA109D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06D14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6"/>
  </w:num>
  <w:num w:numId="5">
    <w:abstractNumId w:val="1"/>
  </w:num>
  <w:num w:numId="6">
    <w:abstractNumId w:val="15"/>
  </w:num>
  <w:num w:numId="7">
    <w:abstractNumId w:val="19"/>
  </w:num>
  <w:num w:numId="8">
    <w:abstractNumId w:val="6"/>
  </w:num>
  <w:num w:numId="9">
    <w:abstractNumId w:val="13"/>
  </w:num>
  <w:num w:numId="10">
    <w:abstractNumId w:val="11"/>
  </w:num>
  <w:num w:numId="11">
    <w:abstractNumId w:val="14"/>
  </w:num>
  <w:num w:numId="12">
    <w:abstractNumId w:val="10"/>
  </w:num>
  <w:num w:numId="13">
    <w:abstractNumId w:val="9"/>
  </w:num>
  <w:num w:numId="14">
    <w:abstractNumId w:val="7"/>
  </w:num>
  <w:num w:numId="15">
    <w:abstractNumId w:val="12"/>
  </w:num>
  <w:num w:numId="16">
    <w:abstractNumId w:val="5"/>
  </w:num>
  <w:num w:numId="17">
    <w:abstractNumId w:val="4"/>
  </w:num>
  <w:num w:numId="18">
    <w:abstractNumId w:val="17"/>
  </w:num>
  <w:num w:numId="19">
    <w:abstractNumId w:val="18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0B711A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10134"/>
    <w:rsid w:val="003123C1"/>
    <w:rsid w:val="0035749A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0E7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52C9A"/>
    <w:rsid w:val="00661207"/>
    <w:rsid w:val="00662E44"/>
    <w:rsid w:val="00663773"/>
    <w:rsid w:val="00693201"/>
    <w:rsid w:val="00697F15"/>
    <w:rsid w:val="006D1647"/>
    <w:rsid w:val="006D716C"/>
    <w:rsid w:val="006E54F1"/>
    <w:rsid w:val="006F19A5"/>
    <w:rsid w:val="006F6524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71FD3"/>
    <w:rsid w:val="00980EBB"/>
    <w:rsid w:val="009A14CD"/>
    <w:rsid w:val="009B042B"/>
    <w:rsid w:val="009B551B"/>
    <w:rsid w:val="009B6084"/>
    <w:rsid w:val="009D60D7"/>
    <w:rsid w:val="009D677B"/>
    <w:rsid w:val="009E273C"/>
    <w:rsid w:val="009E5292"/>
    <w:rsid w:val="009E6B6C"/>
    <w:rsid w:val="009F2DFA"/>
    <w:rsid w:val="009F5EFC"/>
    <w:rsid w:val="009F76D1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A7F2D"/>
    <w:rsid w:val="00BB7522"/>
    <w:rsid w:val="00C602F1"/>
    <w:rsid w:val="00C6093C"/>
    <w:rsid w:val="00C834FC"/>
    <w:rsid w:val="00C86D41"/>
    <w:rsid w:val="00CB5A57"/>
    <w:rsid w:val="00CB5F0C"/>
    <w:rsid w:val="00CE3BF2"/>
    <w:rsid w:val="00CF1417"/>
    <w:rsid w:val="00CF7AA0"/>
    <w:rsid w:val="00D347A4"/>
    <w:rsid w:val="00D54ACB"/>
    <w:rsid w:val="00D64CC6"/>
    <w:rsid w:val="00D65B42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53B2E"/>
    <w:rsid w:val="00F61762"/>
    <w:rsid w:val="00F631A1"/>
    <w:rsid w:val="00F918B0"/>
    <w:rsid w:val="00FA66B6"/>
    <w:rsid w:val="00FB7385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265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2018-05-24T20:54:00Z</cp:lastPrinted>
  <dcterms:created xsi:type="dcterms:W3CDTF">2018-06-12T12:38:00Z</dcterms:created>
  <dcterms:modified xsi:type="dcterms:W3CDTF">2018-09-24T02:34:00Z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Series Circuits</vt:lpwstr>
  </property>
  <property fmtid="{D5CDD505-2E9C-101B-9397-08002B2CF9AE}" pid="4" name="DocNum">
    <vt:i4>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