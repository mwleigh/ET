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5632" w14:textId="35D595ED" w:rsidR="00863FA3" w:rsidRDefault="00863FA3" w:rsidP="00846E85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 Manual Motor Controls</w:t>
      </w:r>
      <w:r>
        <w:rPr>
          <w:rFonts w:ascii="Verdana" w:hAnsi="Verdana"/>
          <w:b/>
          <w:sz w:val="24"/>
          <w:szCs w:val="24"/>
        </w:rPr>
        <w:tab/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b/>
          <w:sz w:val="24"/>
          <w:szCs w:val="24"/>
        </w:rPr>
        <w:t>1</w:t>
      </w:r>
    </w:p>
    <w:p w14:paraId="76149C98" w14:textId="4DEFA9AC" w:rsidR="00863FA3" w:rsidRDefault="00863FA3" w:rsidP="00863FA3">
      <w:pPr>
        <w:tabs>
          <w:tab w:val="right" w:pos="9720"/>
        </w:tabs>
        <w:spacing w:before="120" w:after="1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NEMA </w:t>
      </w:r>
      <w:r>
        <w:rPr>
          <w:rFonts w:ascii="Verdana" w:hAnsi="Verdana"/>
          <w:b/>
          <w:sz w:val="24"/>
          <w:szCs w:val="24"/>
        </w:rPr>
        <w:t>Symbols</w:t>
      </w:r>
      <w:r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>: 1</w:t>
      </w:r>
    </w:p>
    <w:p w14:paraId="0FC86AA8" w14:textId="77777777" w:rsidR="00863FA3" w:rsidRDefault="00863FA3" w:rsidP="00863FA3">
      <w:pPr>
        <w:tabs>
          <w:tab w:val="left" w:pos="5040"/>
          <w:tab w:val="right" w:pos="9720"/>
        </w:tabs>
        <w:spacing w:before="240" w:after="120"/>
        <w:rPr>
          <w:rFonts w:ascii="Verdana" w:hAnsi="Verdana"/>
        </w:rPr>
      </w:pPr>
      <w:r>
        <w:rPr>
          <w:rFonts w:ascii="Verdana" w:hAnsi="Verdana"/>
        </w:rPr>
        <w:t>Name ______________________________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Date 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2"/>
        <w:gridCol w:w="4433"/>
        <w:gridCol w:w="1435"/>
      </w:tblGrid>
      <w:tr w:rsidR="00D963BF" w14:paraId="30C1E2C9" w14:textId="77777777" w:rsidTr="00943EB4">
        <w:trPr>
          <w:tblHeader/>
          <w:jc w:val="center"/>
        </w:trPr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30C1E2C6" w14:textId="77777777" w:rsidR="00D963BF" w:rsidRDefault="00D963BF" w:rsidP="00342C44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14:paraId="30C1E2C7" w14:textId="77777777" w:rsidR="00D963BF" w:rsidRDefault="00D963BF" w:rsidP="00342C44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0C1E2C8" w14:textId="77777777" w:rsidR="00D963BF" w:rsidRDefault="00D963BF" w:rsidP="00342C44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</w:t>
            </w:r>
          </w:p>
        </w:tc>
      </w:tr>
      <w:tr w:rsidR="00334240" w14:paraId="211C441A" w14:textId="77777777" w:rsidTr="0005403D">
        <w:trPr>
          <w:jc w:val="center"/>
        </w:trPr>
        <w:tc>
          <w:tcPr>
            <w:tcW w:w="4202" w:type="dxa"/>
            <w:vAlign w:val="center"/>
          </w:tcPr>
          <w:p w14:paraId="4EF38D20" w14:textId="64F50ECB" w:rsidR="00334240" w:rsidRDefault="005B4051" w:rsidP="00DD4B1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845725D" wp14:editId="64375A6E">
                  <wp:extent cx="1791424" cy="9147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lot Ligh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7079F697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11F5E343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</w:tr>
      <w:tr w:rsidR="00D963BF" w14:paraId="30C1E2CD" w14:textId="77777777" w:rsidTr="00D963BF">
        <w:trPr>
          <w:jc w:val="center"/>
        </w:trPr>
        <w:tc>
          <w:tcPr>
            <w:tcW w:w="4202" w:type="dxa"/>
            <w:vAlign w:val="center"/>
          </w:tcPr>
          <w:p w14:paraId="30C1E2CA" w14:textId="0DEA82E8" w:rsidR="00D963BF" w:rsidRDefault="0094197D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8ACBCC5" wp14:editId="11A7B90F">
                  <wp:extent cx="1791424" cy="914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shbutton, Normally Op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30C1E2CB" w14:textId="19EDE5E2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30C1E2CC" w14:textId="141F9042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</w:tr>
      <w:tr w:rsidR="00D963BF" w14:paraId="30C1E2D5" w14:textId="77777777" w:rsidTr="00342C44">
        <w:trPr>
          <w:jc w:val="center"/>
        </w:trPr>
        <w:tc>
          <w:tcPr>
            <w:tcW w:w="4202" w:type="dxa"/>
            <w:vAlign w:val="center"/>
          </w:tcPr>
          <w:p w14:paraId="30C1E2D2" w14:textId="77777777" w:rsidR="00D963BF" w:rsidRDefault="00D963BF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0C1E357" wp14:editId="30C1E358">
                  <wp:extent cx="1791424" cy="112440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ushbutton, Dual Ac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112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30C1E2D3" w14:textId="00FC45A8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30C1E2D4" w14:textId="23FECC9C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</w:tr>
      <w:tr w:rsidR="00D963BF" w14:paraId="30C1E2DD" w14:textId="77777777" w:rsidTr="00D963BF">
        <w:trPr>
          <w:jc w:val="center"/>
        </w:trPr>
        <w:tc>
          <w:tcPr>
            <w:tcW w:w="4202" w:type="dxa"/>
            <w:vAlign w:val="center"/>
          </w:tcPr>
          <w:p w14:paraId="30C1E2DA" w14:textId="18CC52E0" w:rsidR="00D963BF" w:rsidRDefault="0094197D" w:rsidP="00DD4B1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1940A94" wp14:editId="15093770">
                  <wp:extent cx="1791424" cy="9147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lot Light, Gree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30C1E2DB" w14:textId="31D3CC27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30C1E2DC" w14:textId="65B37D1E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</w:tr>
      <w:tr w:rsidR="00334240" w14:paraId="372DE496" w14:textId="77777777" w:rsidTr="0005403D">
        <w:trPr>
          <w:trHeight w:val="2960"/>
          <w:jc w:val="center"/>
        </w:trPr>
        <w:tc>
          <w:tcPr>
            <w:tcW w:w="4202" w:type="dxa"/>
            <w:tcBorders>
              <w:bottom w:val="single" w:sz="4" w:space="0" w:color="auto"/>
            </w:tcBorders>
            <w:vAlign w:val="center"/>
          </w:tcPr>
          <w:p w14:paraId="6E0B7E33" w14:textId="67CF1A85" w:rsidR="00334240" w:rsidRDefault="00C819C0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F394326" wp14:editId="702C48AF">
                  <wp:extent cx="1800953" cy="1648491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lector Switch, Dual-A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953" cy="164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tcBorders>
              <w:bottom w:val="single" w:sz="4" w:space="0" w:color="auto"/>
            </w:tcBorders>
            <w:vAlign w:val="center"/>
          </w:tcPr>
          <w:p w14:paraId="49F54F4E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14:paraId="62F04903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</w:tr>
      <w:tr w:rsidR="00C95287" w14:paraId="30C1E2E5" w14:textId="77777777" w:rsidTr="00342C44">
        <w:trPr>
          <w:jc w:val="center"/>
        </w:trPr>
        <w:tc>
          <w:tcPr>
            <w:tcW w:w="4202" w:type="dxa"/>
            <w:vAlign w:val="center"/>
          </w:tcPr>
          <w:p w14:paraId="30C1E2E2" w14:textId="574F1676" w:rsidR="00C95287" w:rsidRDefault="0094197D" w:rsidP="00DD4B1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01D9E76" wp14:editId="16563164">
                  <wp:extent cx="1791424" cy="914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tact, Normally Close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30C1E2E3" w14:textId="689D7549" w:rsidR="00C95287" w:rsidRDefault="00C95287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30C1E2E4" w14:textId="13E2387B" w:rsidR="00C95287" w:rsidRDefault="00C95287" w:rsidP="00DD4B19">
            <w:pPr>
              <w:jc w:val="center"/>
              <w:rPr>
                <w:rFonts w:ascii="Verdana" w:hAnsi="Verdana"/>
              </w:rPr>
            </w:pPr>
          </w:p>
        </w:tc>
      </w:tr>
      <w:tr w:rsidR="00C95287" w14:paraId="30C1E2E9" w14:textId="77777777" w:rsidTr="00342C44">
        <w:trPr>
          <w:jc w:val="center"/>
        </w:trPr>
        <w:tc>
          <w:tcPr>
            <w:tcW w:w="4202" w:type="dxa"/>
            <w:vAlign w:val="center"/>
          </w:tcPr>
          <w:p w14:paraId="30C1E2E6" w14:textId="2AA5599F" w:rsidR="00C95287" w:rsidRDefault="0094197D" w:rsidP="00DD4B1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246BE096" wp14:editId="5CCB721B">
                  <wp:extent cx="1791424" cy="9147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i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433" w:type="dxa"/>
            <w:vAlign w:val="center"/>
          </w:tcPr>
          <w:p w14:paraId="30C1E2E7" w14:textId="2E5FD92C" w:rsidR="00C95287" w:rsidRDefault="00C95287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30C1E2E8" w14:textId="7BA970F8" w:rsidR="00C95287" w:rsidRDefault="00C95287" w:rsidP="00DD4B19">
            <w:pPr>
              <w:jc w:val="center"/>
              <w:rPr>
                <w:rFonts w:ascii="Verdana" w:hAnsi="Verdana"/>
              </w:rPr>
            </w:pPr>
          </w:p>
        </w:tc>
      </w:tr>
      <w:tr w:rsidR="00334240" w14:paraId="0E915C00" w14:textId="77777777" w:rsidTr="0005403D">
        <w:trPr>
          <w:jc w:val="center"/>
        </w:trPr>
        <w:tc>
          <w:tcPr>
            <w:tcW w:w="4202" w:type="dxa"/>
            <w:vAlign w:val="center"/>
          </w:tcPr>
          <w:p w14:paraId="740E09CC" w14:textId="17F14AFF" w:rsidR="00334240" w:rsidRDefault="0094197D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ED6C8D1" wp14:editId="182DBA7B">
                  <wp:extent cx="1791424" cy="9147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shbutton, Normally Clos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599ADBCE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24EF620D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</w:tr>
      <w:tr w:rsidR="0003691B" w14:paraId="30C1E2F1" w14:textId="77777777" w:rsidTr="00D963BF">
        <w:trPr>
          <w:trHeight w:val="2303"/>
          <w:jc w:val="center"/>
        </w:trPr>
        <w:tc>
          <w:tcPr>
            <w:tcW w:w="4202" w:type="dxa"/>
            <w:vAlign w:val="center"/>
          </w:tcPr>
          <w:p w14:paraId="30C1E2EE" w14:textId="21ACA30C" w:rsidR="0003691B" w:rsidRDefault="00C819C0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6F7C5F8" wp14:editId="23DDC782">
                  <wp:extent cx="1791424" cy="914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lector Switc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30C1E2EF" w14:textId="397D7C36" w:rsidR="0003691B" w:rsidRDefault="0003691B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30C1E2F0" w14:textId="6BC32C0A" w:rsidR="0003691B" w:rsidRDefault="0003691B" w:rsidP="00DD4B19">
            <w:pPr>
              <w:jc w:val="center"/>
              <w:rPr>
                <w:rFonts w:ascii="Verdana" w:hAnsi="Verdana"/>
              </w:rPr>
            </w:pPr>
          </w:p>
        </w:tc>
      </w:tr>
      <w:tr w:rsidR="00334240" w14:paraId="4FCA4ECC" w14:textId="77777777" w:rsidTr="00DD4B19">
        <w:trPr>
          <w:trHeight w:val="1673"/>
          <w:jc w:val="center"/>
        </w:trPr>
        <w:tc>
          <w:tcPr>
            <w:tcW w:w="4202" w:type="dxa"/>
            <w:vAlign w:val="center"/>
          </w:tcPr>
          <w:p w14:paraId="4CE9890B" w14:textId="7677AECE" w:rsidR="00334240" w:rsidRDefault="0094197D" w:rsidP="00DD4B1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87A02E7" wp14:editId="49BC254F">
                  <wp:extent cx="1791424" cy="9147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act, Normally Ope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363B3733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18C16EF4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</w:tr>
      <w:tr w:rsidR="00D963BF" w14:paraId="30C1E2F9" w14:textId="77777777" w:rsidTr="00DD4B19">
        <w:trPr>
          <w:trHeight w:val="2159"/>
          <w:jc w:val="center"/>
        </w:trPr>
        <w:tc>
          <w:tcPr>
            <w:tcW w:w="4202" w:type="dxa"/>
            <w:tcBorders>
              <w:bottom w:val="single" w:sz="4" w:space="0" w:color="auto"/>
            </w:tcBorders>
            <w:vAlign w:val="center"/>
          </w:tcPr>
          <w:p w14:paraId="30C1E2F6" w14:textId="6CEF5E6A" w:rsidR="00D963BF" w:rsidRDefault="00C819C0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6060ACF" wp14:editId="16F5E8A8">
                  <wp:extent cx="1417443" cy="10135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lector Switch, Three Positio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tcBorders>
              <w:bottom w:val="single" w:sz="4" w:space="0" w:color="auto"/>
            </w:tcBorders>
            <w:vAlign w:val="center"/>
          </w:tcPr>
          <w:p w14:paraId="30C1E2F7" w14:textId="237DB741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14:paraId="30C1E2F8" w14:textId="283F67CC" w:rsidR="00D963BF" w:rsidRDefault="00D963BF" w:rsidP="00DD4B19">
            <w:pPr>
              <w:jc w:val="center"/>
              <w:rPr>
                <w:rFonts w:ascii="Verdana" w:hAnsi="Verdana"/>
              </w:rPr>
            </w:pPr>
          </w:p>
        </w:tc>
      </w:tr>
      <w:tr w:rsidR="00334240" w14:paraId="565E9A88" w14:textId="77777777" w:rsidTr="00DD4B19">
        <w:trPr>
          <w:trHeight w:val="1601"/>
          <w:jc w:val="center"/>
        </w:trPr>
        <w:tc>
          <w:tcPr>
            <w:tcW w:w="4202" w:type="dxa"/>
            <w:vAlign w:val="center"/>
          </w:tcPr>
          <w:p w14:paraId="0130153D" w14:textId="5964CD28" w:rsidR="00334240" w:rsidRDefault="0094197D" w:rsidP="00DD4B1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B1F68AD" wp14:editId="0DE73A58">
                  <wp:extent cx="1791424" cy="9147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ushbutton, Mushroom Hea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  <w:vAlign w:val="center"/>
          </w:tcPr>
          <w:p w14:paraId="2CAB800E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35" w:type="dxa"/>
            <w:vAlign w:val="center"/>
          </w:tcPr>
          <w:p w14:paraId="4A5C6A16" w14:textId="77777777" w:rsidR="00334240" w:rsidRDefault="00334240" w:rsidP="00DD4B19">
            <w:pPr>
              <w:jc w:val="center"/>
              <w:rPr>
                <w:rFonts w:ascii="Verdana" w:hAnsi="Verdana"/>
              </w:rPr>
            </w:pPr>
          </w:p>
        </w:tc>
      </w:tr>
    </w:tbl>
    <w:p w14:paraId="30C1E352" w14:textId="1FB525AC" w:rsidR="00B025CF" w:rsidRDefault="00B025CF" w:rsidP="00334240">
      <w:pPr>
        <w:spacing w:before="60" w:after="60"/>
        <w:rPr>
          <w:rFonts w:ascii="Verdana" w:hAnsi="Verdana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2430"/>
        <w:gridCol w:w="2340"/>
        <w:gridCol w:w="3240"/>
      </w:tblGrid>
      <w:tr w:rsidR="00DD4B19" w14:paraId="1D30E4C4" w14:textId="77777777" w:rsidTr="00863FA3">
        <w:trPr>
          <w:trHeight w:val="467"/>
        </w:trPr>
        <w:tc>
          <w:tcPr>
            <w:tcW w:w="2065" w:type="dxa"/>
            <w:vAlign w:val="center"/>
          </w:tcPr>
          <w:p w14:paraId="6F694263" w14:textId="5B2013DB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Pushbutton, NO</w:t>
            </w:r>
          </w:p>
        </w:tc>
        <w:tc>
          <w:tcPr>
            <w:tcW w:w="2430" w:type="dxa"/>
            <w:vAlign w:val="center"/>
          </w:tcPr>
          <w:p w14:paraId="3424CFA5" w14:textId="251F7F95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Pilot Light</w:t>
            </w:r>
          </w:p>
        </w:tc>
        <w:tc>
          <w:tcPr>
            <w:tcW w:w="2340" w:type="dxa"/>
            <w:vAlign w:val="center"/>
          </w:tcPr>
          <w:p w14:paraId="033EB434" w14:textId="21979DF7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Contacts, NC</w:t>
            </w:r>
          </w:p>
        </w:tc>
        <w:tc>
          <w:tcPr>
            <w:tcW w:w="3240" w:type="dxa"/>
            <w:vAlign w:val="center"/>
          </w:tcPr>
          <w:p w14:paraId="1793D867" w14:textId="5C798980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Selector Switch</w:t>
            </w:r>
          </w:p>
        </w:tc>
      </w:tr>
      <w:tr w:rsidR="00DD4B19" w14:paraId="62922CEB" w14:textId="77777777" w:rsidTr="00863FA3">
        <w:trPr>
          <w:trHeight w:val="530"/>
        </w:trPr>
        <w:tc>
          <w:tcPr>
            <w:tcW w:w="2065" w:type="dxa"/>
            <w:vAlign w:val="center"/>
          </w:tcPr>
          <w:p w14:paraId="77C507F2" w14:textId="2477A172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Pushbutton, NC</w:t>
            </w:r>
          </w:p>
        </w:tc>
        <w:tc>
          <w:tcPr>
            <w:tcW w:w="2430" w:type="dxa"/>
            <w:vAlign w:val="center"/>
          </w:tcPr>
          <w:p w14:paraId="5CCEB976" w14:textId="446E4BCD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Pilot Light, Green</w:t>
            </w:r>
          </w:p>
        </w:tc>
        <w:tc>
          <w:tcPr>
            <w:tcW w:w="2340" w:type="dxa"/>
            <w:vAlign w:val="center"/>
          </w:tcPr>
          <w:p w14:paraId="01ADC919" w14:textId="5CB97059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Coil</w:t>
            </w:r>
          </w:p>
        </w:tc>
        <w:tc>
          <w:tcPr>
            <w:tcW w:w="3240" w:type="dxa"/>
            <w:vAlign w:val="center"/>
          </w:tcPr>
          <w:p w14:paraId="030886C6" w14:textId="76AF12DE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Selector Switch, </w:t>
            </w:r>
            <w:r>
              <w:rPr>
                <w:rFonts w:ascii="Verdana" w:hAnsi="Verdana"/>
              </w:rPr>
              <w:br/>
              <w:t>Two Position, Dual Action</w:t>
            </w:r>
          </w:p>
        </w:tc>
      </w:tr>
      <w:tr w:rsidR="00DD4B19" w14:paraId="6B1727E1" w14:textId="77777777" w:rsidTr="00863FA3">
        <w:trPr>
          <w:trHeight w:val="620"/>
        </w:trPr>
        <w:tc>
          <w:tcPr>
            <w:tcW w:w="2065" w:type="dxa"/>
            <w:vAlign w:val="center"/>
          </w:tcPr>
          <w:p w14:paraId="1CD22710" w14:textId="32A6BAEB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Pushbutton, </w:t>
            </w:r>
            <w:r>
              <w:rPr>
                <w:rFonts w:ascii="Verdana" w:hAnsi="Verdana"/>
              </w:rPr>
              <w:br/>
              <w:t>Dual Action</w:t>
            </w:r>
          </w:p>
        </w:tc>
        <w:tc>
          <w:tcPr>
            <w:tcW w:w="2430" w:type="dxa"/>
            <w:vAlign w:val="center"/>
          </w:tcPr>
          <w:p w14:paraId="453155AC" w14:textId="319B26ED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Contacts, NO</w:t>
            </w:r>
          </w:p>
        </w:tc>
        <w:tc>
          <w:tcPr>
            <w:tcW w:w="2340" w:type="dxa"/>
            <w:vAlign w:val="center"/>
          </w:tcPr>
          <w:p w14:paraId="10B07E8E" w14:textId="5117DF1F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Pushbutton, Mushroom Head</w:t>
            </w:r>
          </w:p>
        </w:tc>
        <w:tc>
          <w:tcPr>
            <w:tcW w:w="3240" w:type="dxa"/>
            <w:vAlign w:val="center"/>
          </w:tcPr>
          <w:p w14:paraId="5DF3C39C" w14:textId="17431F2C" w:rsidR="00DD4B19" w:rsidRDefault="00DD4B19" w:rsidP="00863FA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Selector Switch, Three Position</w:t>
            </w:r>
          </w:p>
        </w:tc>
      </w:tr>
    </w:tbl>
    <w:p w14:paraId="037300D8" w14:textId="4F42DC51" w:rsidR="00334240" w:rsidRDefault="00334240" w:rsidP="00AC7606">
      <w:pPr>
        <w:spacing w:after="0"/>
        <w:rPr>
          <w:rFonts w:ascii="Verdana" w:hAnsi="Verdana"/>
        </w:rPr>
      </w:pPr>
    </w:p>
    <w:sectPr w:rsidR="00334240" w:rsidSect="00B025C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E397" w14:textId="77777777" w:rsidR="0009111F" w:rsidRDefault="0009111F" w:rsidP="005B3A86">
      <w:pPr>
        <w:spacing w:after="0" w:line="240" w:lineRule="auto"/>
      </w:pPr>
      <w:r>
        <w:separator/>
      </w:r>
    </w:p>
  </w:endnote>
  <w:endnote w:type="continuationSeparator" w:id="0">
    <w:p w14:paraId="30C1E398" w14:textId="77777777" w:rsidR="0009111F" w:rsidRDefault="0009111F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E39C" w14:textId="1545AED8" w:rsidR="00B025CF" w:rsidRPr="00B025CF" w:rsidRDefault="00B025CF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63FA3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0C1E39D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E39E" w14:textId="77777777" w:rsidR="005B3A86" w:rsidRDefault="00863FA3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0C1E3A6">
        <v:rect id="_x0000_i1025" style="width:0;height:1.5pt" o:hralign="center" o:hrstd="t" o:hr="t" fillcolor="#a0a0a0" stroked="f"/>
      </w:pict>
    </w:r>
  </w:p>
  <w:p w14:paraId="30C1E39F" w14:textId="1AF7E2CD" w:rsidR="005B3A86" w:rsidRPr="005B3A86" w:rsidRDefault="005B3A86" w:rsidP="00C95287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63FA3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E3A5" w14:textId="4953DD58" w:rsidR="00B025CF" w:rsidRPr="00B025CF" w:rsidRDefault="00B025CF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863FA3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1E395" w14:textId="77777777" w:rsidR="0009111F" w:rsidRDefault="0009111F" w:rsidP="005B3A86">
      <w:pPr>
        <w:spacing w:after="0" w:line="240" w:lineRule="auto"/>
      </w:pPr>
      <w:r>
        <w:separator/>
      </w:r>
    </w:p>
  </w:footnote>
  <w:footnote w:type="continuationSeparator" w:id="0">
    <w:p w14:paraId="30C1E396" w14:textId="77777777" w:rsidR="0009111F" w:rsidRDefault="0009111F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E399" w14:textId="5E98677F" w:rsidR="00B025CF" w:rsidRPr="00B025CF" w:rsidRDefault="00863FA3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1</w:t>
    </w:r>
    <w:r w:rsidR="00B025CF" w:rsidRPr="00B025CF">
      <w:rPr>
        <w:rFonts w:ascii="BankGothic Md BT" w:hAnsi="BankGothic Md BT"/>
        <w:sz w:val="24"/>
        <w:szCs w:val="24"/>
      </w:rPr>
      <w:tab/>
    </w:r>
    <w:proofErr w:type="spellStart"/>
    <w:r w:rsidR="00B025CF" w:rsidRPr="00B025CF">
      <w:rPr>
        <w:rFonts w:ascii="BankGothic Md BT" w:hAnsi="BankGothic Md BT"/>
        <w:sz w:val="24"/>
        <w:szCs w:val="24"/>
      </w:rPr>
      <w:t>ranken</w:t>
    </w:r>
    <w:proofErr w:type="spellEnd"/>
    <w:r w:rsidR="00B025CF" w:rsidRPr="00B025CF">
      <w:rPr>
        <w:rFonts w:ascii="BankGothic Md BT" w:hAnsi="BankGothic Md BT"/>
        <w:sz w:val="24"/>
        <w:szCs w:val="24"/>
      </w:rPr>
      <w:t xml:space="preserve"> technical college</w:t>
    </w:r>
    <w:r w:rsidR="00B025CF"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E39A" w14:textId="77777777" w:rsidR="00C95287" w:rsidRPr="00B025CF" w:rsidRDefault="00C95287" w:rsidP="00C95287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  <w:p w14:paraId="30C1E39B" w14:textId="77777777" w:rsidR="00C95287" w:rsidRPr="00C95287" w:rsidRDefault="00C95287" w:rsidP="00C95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B025CF" w14:paraId="30C1E3A3" w14:textId="77777777" w:rsidTr="00481DA3">
      <w:tc>
        <w:tcPr>
          <w:tcW w:w="1080" w:type="dxa"/>
        </w:tcPr>
        <w:p w14:paraId="30C1E3A0" w14:textId="77777777" w:rsidR="00B025CF" w:rsidRDefault="00B025C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0C1E3A7" wp14:editId="30C1E3A8">
                <wp:extent cx="347472" cy="38404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30C1E3A1" w14:textId="77777777" w:rsidR="00B025CF" w:rsidRDefault="00B025C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30C1E3A2" w14:textId="77777777" w:rsidR="00B025CF" w:rsidRDefault="00B025C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0C1E3A9" wp14:editId="30C1E3AA">
                <wp:extent cx="347472" cy="384048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C1E3A4" w14:textId="77777777" w:rsidR="00B025CF" w:rsidRPr="00B025CF" w:rsidRDefault="00B025CF" w:rsidP="00B02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60"/>
    <w:rsid w:val="0003691B"/>
    <w:rsid w:val="0009111F"/>
    <w:rsid w:val="001466BA"/>
    <w:rsid w:val="001A636B"/>
    <w:rsid w:val="002025E4"/>
    <w:rsid w:val="00222A30"/>
    <w:rsid w:val="00224C5A"/>
    <w:rsid w:val="00311691"/>
    <w:rsid w:val="00334240"/>
    <w:rsid w:val="00431790"/>
    <w:rsid w:val="005500AC"/>
    <w:rsid w:val="005B3A86"/>
    <w:rsid w:val="005B4051"/>
    <w:rsid w:val="006466C2"/>
    <w:rsid w:val="006F3867"/>
    <w:rsid w:val="007140C7"/>
    <w:rsid w:val="00811416"/>
    <w:rsid w:val="00863FA3"/>
    <w:rsid w:val="00866D5F"/>
    <w:rsid w:val="00897860"/>
    <w:rsid w:val="0094197D"/>
    <w:rsid w:val="00943EB4"/>
    <w:rsid w:val="00957967"/>
    <w:rsid w:val="009F2DFA"/>
    <w:rsid w:val="00AC7606"/>
    <w:rsid w:val="00AE273C"/>
    <w:rsid w:val="00B025CF"/>
    <w:rsid w:val="00B755C0"/>
    <w:rsid w:val="00C35C1C"/>
    <w:rsid w:val="00C819C0"/>
    <w:rsid w:val="00C95287"/>
    <w:rsid w:val="00D963BF"/>
    <w:rsid w:val="00DA380B"/>
    <w:rsid w:val="00DC19D0"/>
    <w:rsid w:val="00DD4B19"/>
    <w:rsid w:val="00F631A1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0C1E2C5"/>
  <w15:chartTrackingRefBased/>
  <w15:docId w15:val="{4A9E0D5A-FC0E-4974-AC1A-B4B10634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83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dcterms:created xsi:type="dcterms:W3CDTF">2018-01-10T01:30:00Z</dcterms:created>
  <dcterms:modified xsi:type="dcterms:W3CDTF">2018-02-09T16:41:00Z</dcterms:modified>
</cp:coreProperties>
</file>