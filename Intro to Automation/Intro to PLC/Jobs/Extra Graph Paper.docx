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11189" w:rsidRPr="003D272D" w14:paraId="4F840C23" w14:textId="77777777" w:rsidTr="00C55B82">
        <w:trPr>
          <w:trHeight w:val="360"/>
        </w:trPr>
        <w:tc>
          <w:tcPr>
            <w:tcW w:w="504" w:type="dxa"/>
          </w:tcPr>
          <w:p w14:paraId="0CDAB3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D82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699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369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AD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D87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F02F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162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09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6C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C0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5E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6C7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211E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A54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901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D34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5580C18" w14:textId="77777777" w:rsidTr="00C55B82">
        <w:trPr>
          <w:trHeight w:val="360"/>
        </w:trPr>
        <w:tc>
          <w:tcPr>
            <w:tcW w:w="504" w:type="dxa"/>
          </w:tcPr>
          <w:p w14:paraId="17D282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D84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D13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9A8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89B0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002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CA3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267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3CF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7C0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308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FFE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8F8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588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457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4422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A45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78233A5" w14:textId="77777777" w:rsidTr="00C55B82">
        <w:trPr>
          <w:trHeight w:val="360"/>
        </w:trPr>
        <w:tc>
          <w:tcPr>
            <w:tcW w:w="504" w:type="dxa"/>
          </w:tcPr>
          <w:p w14:paraId="6DD4BE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3B1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B9D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551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6F3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B6B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FD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FC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7D7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BF4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019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93C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BCB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C65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8FA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11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CE9C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FEDA000" w14:textId="77777777" w:rsidTr="00C55B82">
        <w:trPr>
          <w:trHeight w:val="360"/>
        </w:trPr>
        <w:tc>
          <w:tcPr>
            <w:tcW w:w="504" w:type="dxa"/>
          </w:tcPr>
          <w:p w14:paraId="2903F0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DD4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B01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26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085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DED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936D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FD7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4A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4F7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290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CCE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78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4DD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48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EDA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362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0C8DE43" w14:textId="77777777" w:rsidTr="00C55B82">
        <w:trPr>
          <w:trHeight w:val="360"/>
        </w:trPr>
        <w:tc>
          <w:tcPr>
            <w:tcW w:w="504" w:type="dxa"/>
          </w:tcPr>
          <w:p w14:paraId="6A2004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2EC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5A6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DF1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A8F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EBBF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D33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B96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0F8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3CD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485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0EC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AE7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862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834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FD6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109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3159E6D" w14:textId="77777777" w:rsidTr="00C55B82">
        <w:trPr>
          <w:trHeight w:val="360"/>
        </w:trPr>
        <w:tc>
          <w:tcPr>
            <w:tcW w:w="504" w:type="dxa"/>
          </w:tcPr>
          <w:p w14:paraId="1503A8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DA3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AC4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CB1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7DE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B4B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925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00D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48C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449F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82A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475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33B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4EF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2C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E95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0D58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A508B66" w14:textId="77777777" w:rsidTr="00C55B82">
        <w:trPr>
          <w:trHeight w:val="360"/>
        </w:trPr>
        <w:tc>
          <w:tcPr>
            <w:tcW w:w="504" w:type="dxa"/>
          </w:tcPr>
          <w:p w14:paraId="3F6B74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474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0EA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FB8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D7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783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25B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B115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BB1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A29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E87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FB3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C9E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9FB4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AE0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B41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15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8D70259" w14:textId="77777777" w:rsidTr="00C55B82">
        <w:trPr>
          <w:trHeight w:val="360"/>
        </w:trPr>
        <w:tc>
          <w:tcPr>
            <w:tcW w:w="504" w:type="dxa"/>
          </w:tcPr>
          <w:p w14:paraId="0F009D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746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0CE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DB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07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03E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C97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54F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F68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54A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ADF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54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3CD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C88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B56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38D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05B3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13ED14B" w14:textId="77777777" w:rsidTr="00C55B82">
        <w:trPr>
          <w:trHeight w:val="360"/>
        </w:trPr>
        <w:tc>
          <w:tcPr>
            <w:tcW w:w="504" w:type="dxa"/>
          </w:tcPr>
          <w:p w14:paraId="2B81D9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068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5A7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351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095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0A7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5AD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0A5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54D4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6AF1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E52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A646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A20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0A8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6F7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A93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9B9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2AD26D" w14:textId="77777777" w:rsidTr="00C55B82">
        <w:trPr>
          <w:trHeight w:val="360"/>
        </w:trPr>
        <w:tc>
          <w:tcPr>
            <w:tcW w:w="504" w:type="dxa"/>
          </w:tcPr>
          <w:p w14:paraId="41F002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014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5BA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A3B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BAB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6AB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44B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9CA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D3F2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369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2E5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452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BC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100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BC0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D41B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F0D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449AB4" w14:textId="77777777" w:rsidTr="00C55B82">
        <w:trPr>
          <w:trHeight w:val="360"/>
        </w:trPr>
        <w:tc>
          <w:tcPr>
            <w:tcW w:w="504" w:type="dxa"/>
          </w:tcPr>
          <w:p w14:paraId="05D759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206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E6E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BC01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629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52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2F0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5C0E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47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D74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160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6E0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3FA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B3E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A2C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67E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184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D8312F0" w14:textId="77777777" w:rsidTr="00C55B82">
        <w:trPr>
          <w:trHeight w:val="360"/>
        </w:trPr>
        <w:tc>
          <w:tcPr>
            <w:tcW w:w="504" w:type="dxa"/>
          </w:tcPr>
          <w:p w14:paraId="6EEFE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EF0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C9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E6A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FA4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E3A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280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E0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68F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71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9DF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0F1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A4A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62A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61E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536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AA6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2E1BB78" w14:textId="77777777" w:rsidTr="00C55B82">
        <w:trPr>
          <w:trHeight w:val="360"/>
        </w:trPr>
        <w:tc>
          <w:tcPr>
            <w:tcW w:w="504" w:type="dxa"/>
          </w:tcPr>
          <w:p w14:paraId="487A33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0B0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271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F50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F9B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C6B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82AD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C15B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356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139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567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10E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D6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B90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0F8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7EF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DA0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FF88A91" w14:textId="77777777" w:rsidTr="00C55B82">
        <w:trPr>
          <w:trHeight w:val="360"/>
        </w:trPr>
        <w:tc>
          <w:tcPr>
            <w:tcW w:w="504" w:type="dxa"/>
          </w:tcPr>
          <w:p w14:paraId="48E1BB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DD7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6AE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7E1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88A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CB41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5594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AE6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5D0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F7D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955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01B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A0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7A4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F0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FED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5EC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B17735" w14:textId="77777777" w:rsidTr="00C55B82">
        <w:trPr>
          <w:trHeight w:val="360"/>
        </w:trPr>
        <w:tc>
          <w:tcPr>
            <w:tcW w:w="504" w:type="dxa"/>
          </w:tcPr>
          <w:p w14:paraId="7CE8D0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14A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54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99C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63C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89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163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599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01E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08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AD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739C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9E5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958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44C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CDC0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E0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5C1CED0" w14:textId="77777777" w:rsidTr="00C55B82">
        <w:trPr>
          <w:trHeight w:val="360"/>
        </w:trPr>
        <w:tc>
          <w:tcPr>
            <w:tcW w:w="504" w:type="dxa"/>
          </w:tcPr>
          <w:p w14:paraId="3336CE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CB8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92E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3DF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DA2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598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359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DD4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074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14C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B7B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EF9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FF0A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51F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3DF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068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19ED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C7B1EAF" w14:textId="77777777" w:rsidTr="00C55B82">
        <w:trPr>
          <w:trHeight w:val="360"/>
        </w:trPr>
        <w:tc>
          <w:tcPr>
            <w:tcW w:w="504" w:type="dxa"/>
          </w:tcPr>
          <w:p w14:paraId="0727DE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D6B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455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0F3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250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EDD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46A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E9A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D13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392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C38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89C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2A2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D9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FD1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4FC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8CF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16156D3" w14:textId="77777777" w:rsidTr="00C55B82">
        <w:trPr>
          <w:trHeight w:val="360"/>
        </w:trPr>
        <w:tc>
          <w:tcPr>
            <w:tcW w:w="504" w:type="dxa"/>
          </w:tcPr>
          <w:p w14:paraId="7A5511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A3F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07B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D0C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FD6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5E7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435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68E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13B2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30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D61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2CB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602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6405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03D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01F8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6FC7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32358EA" w14:textId="77777777" w:rsidTr="00C55B82">
        <w:trPr>
          <w:trHeight w:val="360"/>
        </w:trPr>
        <w:tc>
          <w:tcPr>
            <w:tcW w:w="504" w:type="dxa"/>
          </w:tcPr>
          <w:p w14:paraId="7E4CA9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36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DB6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18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E1D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D1C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DCE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05E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0F4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A385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09C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10D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C87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490C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637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B9A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A6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03C8168" w14:textId="77777777" w:rsidTr="00C55B82">
        <w:trPr>
          <w:trHeight w:val="360"/>
        </w:trPr>
        <w:tc>
          <w:tcPr>
            <w:tcW w:w="504" w:type="dxa"/>
          </w:tcPr>
          <w:p w14:paraId="2E1705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980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E83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F0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20C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358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313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EE4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5918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311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32C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809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523B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A39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E35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7BA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25F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67283AB" w14:textId="77777777" w:rsidTr="00C55B82">
        <w:trPr>
          <w:trHeight w:val="360"/>
        </w:trPr>
        <w:tc>
          <w:tcPr>
            <w:tcW w:w="504" w:type="dxa"/>
          </w:tcPr>
          <w:p w14:paraId="2C3D30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2B2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FCC6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C26D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53F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004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A980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A960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9EA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5EB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591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B8C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0E4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559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923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8B4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F0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7F64B26" w14:textId="77777777" w:rsidTr="00C55B82">
        <w:trPr>
          <w:trHeight w:val="360"/>
        </w:trPr>
        <w:tc>
          <w:tcPr>
            <w:tcW w:w="504" w:type="dxa"/>
          </w:tcPr>
          <w:p w14:paraId="223239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5D8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D7D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F3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1B0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C9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84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127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7E2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DE0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3E2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427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B49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B13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1ED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AE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A0A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F8507EC" w14:textId="77777777" w:rsidTr="00C55B82">
        <w:trPr>
          <w:trHeight w:val="360"/>
        </w:trPr>
        <w:tc>
          <w:tcPr>
            <w:tcW w:w="504" w:type="dxa"/>
          </w:tcPr>
          <w:p w14:paraId="1EADDE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F4B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305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38D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9DE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3AF7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E0A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C17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5A5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8B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8FB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92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75EA4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A9B1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DE4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853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BD2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830FCBA" w14:textId="77777777" w:rsidTr="00C55B82">
        <w:trPr>
          <w:trHeight w:val="360"/>
        </w:trPr>
        <w:tc>
          <w:tcPr>
            <w:tcW w:w="504" w:type="dxa"/>
          </w:tcPr>
          <w:p w14:paraId="4D8DB71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686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090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1F1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896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90E6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AA0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E27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3D3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16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72F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6A5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4DD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9470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E1F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905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7472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6E8C00A" w14:textId="77777777" w:rsidTr="00C55B82">
        <w:trPr>
          <w:trHeight w:val="360"/>
        </w:trPr>
        <w:tc>
          <w:tcPr>
            <w:tcW w:w="504" w:type="dxa"/>
          </w:tcPr>
          <w:p w14:paraId="0A5C64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408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1A1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33B7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F588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363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18F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B1D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051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54A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D74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BE4D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C10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07C5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779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CB0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F206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F6918C7" w14:textId="77777777" w:rsidTr="00C55B82">
        <w:trPr>
          <w:trHeight w:val="360"/>
        </w:trPr>
        <w:tc>
          <w:tcPr>
            <w:tcW w:w="504" w:type="dxa"/>
          </w:tcPr>
          <w:p w14:paraId="0A1C3A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ACF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FE1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851C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9D3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EAE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DD3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8F9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7F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C11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500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743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840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83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230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CDA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B40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AE921F" w14:textId="77777777" w:rsidTr="00C55B82">
        <w:trPr>
          <w:trHeight w:val="360"/>
        </w:trPr>
        <w:tc>
          <w:tcPr>
            <w:tcW w:w="504" w:type="dxa"/>
          </w:tcPr>
          <w:p w14:paraId="4DE847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AE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DEA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953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9B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6D5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E6B5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18D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7FE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EC7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1F0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C07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AE58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50C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6DF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151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5B2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CE90E11" w14:textId="77777777" w:rsidTr="00C55B82">
        <w:trPr>
          <w:trHeight w:val="360"/>
        </w:trPr>
        <w:tc>
          <w:tcPr>
            <w:tcW w:w="504" w:type="dxa"/>
          </w:tcPr>
          <w:p w14:paraId="3F2880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E8A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108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F22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779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80B4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B7A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6CB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C64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41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043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66A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ED5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36C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86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C4D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675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CFBB187" w14:textId="77777777" w:rsidTr="00C55B82">
        <w:trPr>
          <w:trHeight w:val="360"/>
        </w:trPr>
        <w:tc>
          <w:tcPr>
            <w:tcW w:w="504" w:type="dxa"/>
          </w:tcPr>
          <w:p w14:paraId="23CD85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A27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456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E00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2CC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E974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EF7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8FE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2A6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1B4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5F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10C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776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DDF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685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BF3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6C3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6C2B5C" w14:textId="77777777" w:rsidTr="00C55B82">
        <w:trPr>
          <w:trHeight w:val="360"/>
        </w:trPr>
        <w:tc>
          <w:tcPr>
            <w:tcW w:w="504" w:type="dxa"/>
          </w:tcPr>
          <w:p w14:paraId="1ED669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3BF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AAF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89A4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F47C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6DC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D71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530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4FB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3DA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148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E91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7CEC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784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71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5A90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FB3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04211A7" w14:textId="77777777" w:rsidTr="00C55B82">
        <w:trPr>
          <w:trHeight w:val="360"/>
        </w:trPr>
        <w:tc>
          <w:tcPr>
            <w:tcW w:w="504" w:type="dxa"/>
          </w:tcPr>
          <w:p w14:paraId="5CC860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942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77C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2F4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706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183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DF4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702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D12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C269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00C7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BA5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7EC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5D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10C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4DE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A7D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C6DF0B6" w14:textId="77777777" w:rsidTr="00C55B82">
        <w:trPr>
          <w:trHeight w:val="360"/>
        </w:trPr>
        <w:tc>
          <w:tcPr>
            <w:tcW w:w="504" w:type="dxa"/>
          </w:tcPr>
          <w:p w14:paraId="61AC2C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6B1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14F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93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2B9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CD3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AF9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43AC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7D6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9F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ECE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FA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83DA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41A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8B0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A29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8EA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984A99A" w14:textId="77777777" w:rsidTr="00C55B82">
        <w:trPr>
          <w:trHeight w:val="360"/>
        </w:trPr>
        <w:tc>
          <w:tcPr>
            <w:tcW w:w="504" w:type="dxa"/>
          </w:tcPr>
          <w:p w14:paraId="20B868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391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F19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1E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60C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96BE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C5C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6F2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B49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C67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881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3D4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633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1F0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222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FCC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4EE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E1287B8" w14:textId="77777777" w:rsidTr="00C55B82">
        <w:trPr>
          <w:trHeight w:val="360"/>
        </w:trPr>
        <w:tc>
          <w:tcPr>
            <w:tcW w:w="504" w:type="dxa"/>
          </w:tcPr>
          <w:p w14:paraId="016B5B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2B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ED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244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C96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E94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461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F55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D3F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9B6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B98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C01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84C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59C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9B8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0075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46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F4E360F" w14:textId="77777777" w:rsidTr="00C55B82">
        <w:trPr>
          <w:trHeight w:val="360"/>
        </w:trPr>
        <w:tc>
          <w:tcPr>
            <w:tcW w:w="504" w:type="dxa"/>
          </w:tcPr>
          <w:p w14:paraId="57ED98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8ED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122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473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D6F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387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BEC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AE2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D8E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9EA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0D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181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428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C84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87D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A5E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034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8728D8E" w14:textId="77777777" w:rsidTr="00C55B82">
        <w:trPr>
          <w:trHeight w:val="360"/>
        </w:trPr>
        <w:tc>
          <w:tcPr>
            <w:tcW w:w="504" w:type="dxa"/>
          </w:tcPr>
          <w:p w14:paraId="667C9F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CD3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6E7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FBE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5D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7D4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55C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38B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16F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E92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FC2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A66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FCC0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7B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0F0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FA2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9AD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E0B4CAB" w14:textId="77777777" w:rsidTr="00C55B82">
        <w:trPr>
          <w:trHeight w:val="360"/>
        </w:trPr>
        <w:tc>
          <w:tcPr>
            <w:tcW w:w="504" w:type="dxa"/>
          </w:tcPr>
          <w:p w14:paraId="4DAD51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708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DF8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A3F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7310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1183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B9A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77F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90B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356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E84C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E72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0F8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EDA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610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0D51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B04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8DCE4AE" w14:textId="77777777" w:rsidTr="00C55B82">
        <w:trPr>
          <w:trHeight w:val="360"/>
        </w:trPr>
        <w:tc>
          <w:tcPr>
            <w:tcW w:w="504" w:type="dxa"/>
          </w:tcPr>
          <w:p w14:paraId="128929A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04E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3F2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812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B18F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A5C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9FB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A0B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E92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B2FA6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DD84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FDE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247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AC3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9AD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40E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C17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3DC6BF" w14:textId="77777777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11189" w:rsidRPr="003D272D" w14:paraId="71787073" w14:textId="77777777" w:rsidTr="00C55B82">
        <w:trPr>
          <w:trHeight w:val="360"/>
        </w:trPr>
        <w:tc>
          <w:tcPr>
            <w:tcW w:w="504" w:type="dxa"/>
          </w:tcPr>
          <w:p w14:paraId="35FE57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228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2F8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15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F16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F7E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B5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D5E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5042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D53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E7D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6C5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155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7C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2C6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47C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C279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D94BB9E" w14:textId="77777777" w:rsidTr="00C55B82">
        <w:trPr>
          <w:trHeight w:val="360"/>
        </w:trPr>
        <w:tc>
          <w:tcPr>
            <w:tcW w:w="504" w:type="dxa"/>
          </w:tcPr>
          <w:p w14:paraId="347ED1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35B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4C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B7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A5A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BDF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3F7F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B5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0AD1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337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506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E0D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E88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77C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B4D9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A21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51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14807A9" w14:textId="77777777" w:rsidTr="00C55B82">
        <w:trPr>
          <w:trHeight w:val="360"/>
        </w:trPr>
        <w:tc>
          <w:tcPr>
            <w:tcW w:w="504" w:type="dxa"/>
          </w:tcPr>
          <w:p w14:paraId="7DEEA0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D2B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BE0C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048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4E10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D5A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F18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5C2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D12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D70B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E9CE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0FF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7D3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AF8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19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72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326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99A6252" w14:textId="77777777" w:rsidTr="00C55B82">
        <w:trPr>
          <w:trHeight w:val="360"/>
        </w:trPr>
        <w:tc>
          <w:tcPr>
            <w:tcW w:w="504" w:type="dxa"/>
          </w:tcPr>
          <w:p w14:paraId="135A9B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378B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BE7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257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454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B01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9CB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772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541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298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417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3B5E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A713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A2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A91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907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817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26E9BD" w14:textId="77777777" w:rsidTr="00C55B82">
        <w:trPr>
          <w:trHeight w:val="360"/>
        </w:trPr>
        <w:tc>
          <w:tcPr>
            <w:tcW w:w="504" w:type="dxa"/>
          </w:tcPr>
          <w:p w14:paraId="52BAB65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2C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42DE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154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34B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145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33D7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89F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4B3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AF8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1CE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52A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274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9B8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234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2A6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7C5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F39738F" w14:textId="77777777" w:rsidTr="00C55B82">
        <w:trPr>
          <w:trHeight w:val="360"/>
        </w:trPr>
        <w:tc>
          <w:tcPr>
            <w:tcW w:w="504" w:type="dxa"/>
          </w:tcPr>
          <w:p w14:paraId="2EE1C8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4BD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56C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2D9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0D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FFA4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1EA4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5C0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9A6B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CBC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5BD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DB5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05C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AD6A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6C8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055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B22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BEF1496" w14:textId="77777777" w:rsidTr="00C55B82">
        <w:trPr>
          <w:trHeight w:val="360"/>
        </w:trPr>
        <w:tc>
          <w:tcPr>
            <w:tcW w:w="504" w:type="dxa"/>
          </w:tcPr>
          <w:p w14:paraId="4A1304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D3F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0BB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38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D82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5B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C63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DE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68E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6050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24B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F6E0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C74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5205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657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4EA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FA2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D06FB8F" w14:textId="77777777" w:rsidTr="00C55B82">
        <w:trPr>
          <w:trHeight w:val="360"/>
        </w:trPr>
        <w:tc>
          <w:tcPr>
            <w:tcW w:w="504" w:type="dxa"/>
          </w:tcPr>
          <w:p w14:paraId="7DF59A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662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B62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C74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3BA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5DD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415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CE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C74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FCF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185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941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0B04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6EA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AD3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A05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3ED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627CB7E" w14:textId="77777777" w:rsidTr="00C55B82">
        <w:trPr>
          <w:trHeight w:val="360"/>
        </w:trPr>
        <w:tc>
          <w:tcPr>
            <w:tcW w:w="504" w:type="dxa"/>
          </w:tcPr>
          <w:p w14:paraId="6FED83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01F9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89D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85F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936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AA8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E5B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D63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3EB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DC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78B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197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2DC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61B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52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F6C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0F8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A7860F3" w14:textId="77777777" w:rsidTr="00C55B82">
        <w:trPr>
          <w:trHeight w:val="360"/>
        </w:trPr>
        <w:tc>
          <w:tcPr>
            <w:tcW w:w="504" w:type="dxa"/>
          </w:tcPr>
          <w:p w14:paraId="5FB663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DF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ABAF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303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9C0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CFED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8D3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6D4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17E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EE5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BC8C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57BD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A35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60D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E99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EB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11F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ED1F310" w14:textId="77777777" w:rsidTr="00C55B82">
        <w:trPr>
          <w:trHeight w:val="360"/>
        </w:trPr>
        <w:tc>
          <w:tcPr>
            <w:tcW w:w="504" w:type="dxa"/>
          </w:tcPr>
          <w:p w14:paraId="372C19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896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A63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24746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29B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99E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1A0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0DB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DD0F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75A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BF34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1A1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2CF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A48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F7C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1A3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CCD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8ACAD20" w14:textId="77777777" w:rsidTr="00C55B82">
        <w:trPr>
          <w:trHeight w:val="360"/>
        </w:trPr>
        <w:tc>
          <w:tcPr>
            <w:tcW w:w="504" w:type="dxa"/>
          </w:tcPr>
          <w:p w14:paraId="0766A1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0781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1ACF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6A1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C13E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4C3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6DB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BC1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70D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63EC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370E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FE7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86A3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50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AFC9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3C3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1DF3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0E073400" w14:textId="77777777" w:rsidTr="00C55B82">
        <w:trPr>
          <w:trHeight w:val="360"/>
        </w:trPr>
        <w:tc>
          <w:tcPr>
            <w:tcW w:w="504" w:type="dxa"/>
          </w:tcPr>
          <w:p w14:paraId="037A79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C15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E28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20DF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D62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744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BB1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5FA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E9C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9E2E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1F86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279E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A8D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391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0BD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4773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E1B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DE46E0F" w14:textId="77777777" w:rsidTr="00C55B82">
        <w:trPr>
          <w:trHeight w:val="360"/>
        </w:trPr>
        <w:tc>
          <w:tcPr>
            <w:tcW w:w="504" w:type="dxa"/>
          </w:tcPr>
          <w:p w14:paraId="456292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4DD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47E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37C4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74CE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25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09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B14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6DA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752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259B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B8C9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AB2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7A7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70C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026B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0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8ECCB89" w14:textId="77777777" w:rsidTr="00C55B82">
        <w:trPr>
          <w:trHeight w:val="360"/>
        </w:trPr>
        <w:tc>
          <w:tcPr>
            <w:tcW w:w="504" w:type="dxa"/>
          </w:tcPr>
          <w:p w14:paraId="4F5F0D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5EA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D42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0D3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25F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4D2E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A2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C0E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E46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F90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376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4476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533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58A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574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E3C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691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BCB188" w14:textId="77777777" w:rsidTr="00C55B82">
        <w:trPr>
          <w:trHeight w:val="360"/>
        </w:trPr>
        <w:tc>
          <w:tcPr>
            <w:tcW w:w="504" w:type="dxa"/>
          </w:tcPr>
          <w:p w14:paraId="4F490C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F5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5D1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387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DDB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29E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5CD7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843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3BD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A9F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A0D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261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2EF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B612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A21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F4E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DB1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3E326AE" w14:textId="77777777" w:rsidTr="00C55B82">
        <w:trPr>
          <w:trHeight w:val="360"/>
        </w:trPr>
        <w:tc>
          <w:tcPr>
            <w:tcW w:w="504" w:type="dxa"/>
          </w:tcPr>
          <w:p w14:paraId="5CF388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A2A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BB0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7E5D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B40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A66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C87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47F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86131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7DF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BAD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B5E1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59D2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29CF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3237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50A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AB5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9F8B382" w14:textId="77777777" w:rsidTr="00C55B82">
        <w:trPr>
          <w:trHeight w:val="360"/>
        </w:trPr>
        <w:tc>
          <w:tcPr>
            <w:tcW w:w="504" w:type="dxa"/>
          </w:tcPr>
          <w:p w14:paraId="6C4FE7B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8E6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6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90D7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661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97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E52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D21B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2CC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5BF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FF7D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364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1E6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A09F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7CB0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A31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084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9C3A762" w14:textId="77777777" w:rsidTr="00C55B82">
        <w:trPr>
          <w:trHeight w:val="360"/>
        </w:trPr>
        <w:tc>
          <w:tcPr>
            <w:tcW w:w="504" w:type="dxa"/>
          </w:tcPr>
          <w:p w14:paraId="050B68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073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29B4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392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4547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8DA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643F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96F2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4B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1AF9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ACC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EE5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001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593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A855B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E3C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E879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F73E05C" w14:textId="77777777" w:rsidTr="00C55B82">
        <w:trPr>
          <w:trHeight w:val="360"/>
        </w:trPr>
        <w:tc>
          <w:tcPr>
            <w:tcW w:w="504" w:type="dxa"/>
          </w:tcPr>
          <w:p w14:paraId="21F92F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EB9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F2A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544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B2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379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A894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03D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7552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6B3C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003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429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BE65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F52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A02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78A1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C2B3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4F819AB" w14:textId="77777777" w:rsidTr="00C55B82">
        <w:trPr>
          <w:trHeight w:val="360"/>
        </w:trPr>
        <w:tc>
          <w:tcPr>
            <w:tcW w:w="504" w:type="dxa"/>
          </w:tcPr>
          <w:p w14:paraId="7B7306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F6D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A1C6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52C9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BC5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14E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95F3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5D2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075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453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F84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C1FA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64E3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2541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0C9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D48B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676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0AB45F" w14:textId="77777777" w:rsidTr="00C55B82">
        <w:trPr>
          <w:trHeight w:val="360"/>
        </w:trPr>
        <w:tc>
          <w:tcPr>
            <w:tcW w:w="504" w:type="dxa"/>
          </w:tcPr>
          <w:p w14:paraId="0CFD71F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9D7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D565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5F8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B2B8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285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0C6C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667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536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ADA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AFC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029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A58B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A19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800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580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03C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287C4EE" w14:textId="77777777" w:rsidTr="00C55B82">
        <w:trPr>
          <w:trHeight w:val="360"/>
        </w:trPr>
        <w:tc>
          <w:tcPr>
            <w:tcW w:w="504" w:type="dxa"/>
          </w:tcPr>
          <w:p w14:paraId="30B67A8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60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1E35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A8F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A16E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DD8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FC7B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FC08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9C2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6D2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246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9C3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820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48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64D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44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E7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4B6B2C5" w14:textId="77777777" w:rsidTr="00C55B82">
        <w:trPr>
          <w:trHeight w:val="360"/>
        </w:trPr>
        <w:tc>
          <w:tcPr>
            <w:tcW w:w="504" w:type="dxa"/>
          </w:tcPr>
          <w:p w14:paraId="1D9AB00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101D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19A5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B86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F36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C205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0DA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61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595D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1B3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B3B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5468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E822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4E4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C0C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803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4D9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5A92E663" w14:textId="77777777" w:rsidTr="00C55B82">
        <w:trPr>
          <w:trHeight w:val="360"/>
        </w:trPr>
        <w:tc>
          <w:tcPr>
            <w:tcW w:w="504" w:type="dxa"/>
          </w:tcPr>
          <w:p w14:paraId="3FF4DF2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175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16D3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E6F8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F587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82A3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B61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DD2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FFCA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BD0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F375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9C64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37949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C2AA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E86D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8BF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6BEC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45657C6" w14:textId="77777777" w:rsidTr="00C55B82">
        <w:trPr>
          <w:trHeight w:val="360"/>
        </w:trPr>
        <w:tc>
          <w:tcPr>
            <w:tcW w:w="504" w:type="dxa"/>
          </w:tcPr>
          <w:p w14:paraId="509D3F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C35C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7287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7768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A0B9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B090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535D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AF68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E3A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4E6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85C3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64D7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7DEB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8340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0BB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D7C9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2BB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37556077" w14:textId="77777777" w:rsidTr="00C55B82">
        <w:trPr>
          <w:trHeight w:val="360"/>
        </w:trPr>
        <w:tc>
          <w:tcPr>
            <w:tcW w:w="504" w:type="dxa"/>
          </w:tcPr>
          <w:p w14:paraId="6F7212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8101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D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A604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B9F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69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5BC7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E7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E0F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B22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307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53B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5C95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9F3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1DB2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1EB8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6152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6634A83" w14:textId="77777777" w:rsidTr="00C55B82">
        <w:trPr>
          <w:trHeight w:val="360"/>
        </w:trPr>
        <w:tc>
          <w:tcPr>
            <w:tcW w:w="504" w:type="dxa"/>
          </w:tcPr>
          <w:p w14:paraId="6162882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F031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71E1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944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DF4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795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692C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A69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FD1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61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E40E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CDB0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C42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5E0C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CD1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AEA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85EA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5CA7D2B" w14:textId="77777777" w:rsidTr="00C55B82">
        <w:trPr>
          <w:trHeight w:val="360"/>
        </w:trPr>
        <w:tc>
          <w:tcPr>
            <w:tcW w:w="504" w:type="dxa"/>
          </w:tcPr>
          <w:p w14:paraId="0A2E5F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DD3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6EDF6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7D240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BB7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C076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50C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A59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5AD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807D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0F0F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9CA6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625D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55A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000E6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3641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5D1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503B69C" w14:textId="77777777" w:rsidTr="00C55B82">
        <w:trPr>
          <w:trHeight w:val="360"/>
        </w:trPr>
        <w:tc>
          <w:tcPr>
            <w:tcW w:w="504" w:type="dxa"/>
          </w:tcPr>
          <w:p w14:paraId="2430BCD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9D60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5AF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208B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4363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15D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2E94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BE3D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09EF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979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658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713F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4D0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94B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B3B5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EAE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EFD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021B66" w14:textId="77777777" w:rsidTr="00C55B82">
        <w:trPr>
          <w:trHeight w:val="360"/>
        </w:trPr>
        <w:tc>
          <w:tcPr>
            <w:tcW w:w="504" w:type="dxa"/>
          </w:tcPr>
          <w:p w14:paraId="5A8163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2579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7A21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2ECF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EA26B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CD4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0348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B89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568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6BCF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CAA5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0D96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04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8A80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2284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3FCD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06A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7116E10A" w14:textId="77777777" w:rsidTr="00C55B82">
        <w:trPr>
          <w:trHeight w:val="360"/>
        </w:trPr>
        <w:tc>
          <w:tcPr>
            <w:tcW w:w="504" w:type="dxa"/>
          </w:tcPr>
          <w:p w14:paraId="2AE1FF1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3991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5576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800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1FE9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1118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AD2C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592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819D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4FD2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111D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8660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8C20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8B4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6F0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77AF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57C8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4B8E7719" w14:textId="77777777" w:rsidTr="00C55B82">
        <w:trPr>
          <w:trHeight w:val="360"/>
        </w:trPr>
        <w:tc>
          <w:tcPr>
            <w:tcW w:w="504" w:type="dxa"/>
          </w:tcPr>
          <w:p w14:paraId="15C43D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9CDA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242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1229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9525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909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CA14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D71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C067D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BDFE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930A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C560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E1E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0251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AD66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D087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E3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2A63D79" w14:textId="77777777" w:rsidTr="00C55B82">
        <w:trPr>
          <w:trHeight w:val="360"/>
        </w:trPr>
        <w:tc>
          <w:tcPr>
            <w:tcW w:w="504" w:type="dxa"/>
          </w:tcPr>
          <w:p w14:paraId="337BC9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F879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229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7143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062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7B3E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EA5C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98CF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2C8B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B3A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FC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7B94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EB294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CF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77367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2051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A3F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2E29245" w14:textId="77777777" w:rsidTr="00C55B82">
        <w:trPr>
          <w:trHeight w:val="360"/>
        </w:trPr>
        <w:tc>
          <w:tcPr>
            <w:tcW w:w="504" w:type="dxa"/>
          </w:tcPr>
          <w:p w14:paraId="1E913F0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B8A8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DD2C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BFA8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E06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84F1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0163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1913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D35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BFA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6CB6A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835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7D37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8C7F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BFDA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E24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2E2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677626AB" w14:textId="77777777" w:rsidTr="00C55B82">
        <w:trPr>
          <w:trHeight w:val="360"/>
        </w:trPr>
        <w:tc>
          <w:tcPr>
            <w:tcW w:w="504" w:type="dxa"/>
          </w:tcPr>
          <w:p w14:paraId="19121D8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3DA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EFE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AD2A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FF57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86A8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EC3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23A79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9FFD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0974D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0E6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89AE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A2BC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DAE0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5958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A3FD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04A1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237A314C" w14:textId="77777777" w:rsidTr="00C55B82">
        <w:trPr>
          <w:trHeight w:val="360"/>
        </w:trPr>
        <w:tc>
          <w:tcPr>
            <w:tcW w:w="504" w:type="dxa"/>
          </w:tcPr>
          <w:p w14:paraId="3AB66CA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73FAA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4597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C856C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5435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54BE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DBAF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9FAE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B6F14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A0FFC0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0260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3DCD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FB81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6234C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E57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3CB5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BA80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11189" w:rsidRPr="003D272D" w14:paraId="13030CD5" w14:textId="77777777" w:rsidTr="00C55B82">
        <w:trPr>
          <w:trHeight w:val="360"/>
        </w:trPr>
        <w:tc>
          <w:tcPr>
            <w:tcW w:w="504" w:type="dxa"/>
          </w:tcPr>
          <w:p w14:paraId="21C1E3C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2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C53895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89F3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1012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739D1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20DA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2638F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23F0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83CAA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C3926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3628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F5DB7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B36BB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F8A83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190B2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8AC9E" w14:textId="77777777" w:rsidR="00C11189" w:rsidRPr="003D272D" w:rsidRDefault="00C11189" w:rsidP="00C55B8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0FFC46" w14:textId="77777777" w:rsidR="00C86D41" w:rsidRPr="00C834FC" w:rsidRDefault="00C86D41">
      <w:pPr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9F39B" w14:textId="77777777" w:rsidR="00C11189" w:rsidRDefault="00C11189" w:rsidP="005B3A86">
      <w:pPr>
        <w:spacing w:after="0" w:line="240" w:lineRule="auto"/>
      </w:pPr>
      <w:r>
        <w:separator/>
      </w:r>
    </w:p>
  </w:endnote>
  <w:endnote w:type="continuationSeparator" w:id="0">
    <w:p w14:paraId="571925D2" w14:textId="77777777" w:rsidR="00C11189" w:rsidRDefault="00C1118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8B33" w14:textId="11236DBB" w:rsidR="00C11189" w:rsidRPr="007C2507" w:rsidRDefault="00C11189" w:rsidP="00C11189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  <w:p w14:paraId="3E39ECBC" w14:textId="77777777" w:rsidR="00C11189" w:rsidRPr="00C11189" w:rsidRDefault="00C11189" w:rsidP="00C11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FB929" w14:textId="77777777" w:rsidR="00763908" w:rsidRDefault="007639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87CC" w14:textId="66BDCD3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763908" w:rsidRPr="007C2507">
      <w:rPr>
        <w:rFonts w:ascii="BankGothic Lt BT" w:hAnsi="BankGothic Lt BT"/>
        <w:caps/>
        <w:sz w:val="16"/>
        <w:szCs w:val="18"/>
      </w:rPr>
      <w:t xml:space="preserve">page </w:t>
    </w:r>
    <w:r w:rsidR="00763908" w:rsidRPr="007C2507">
      <w:rPr>
        <w:rFonts w:ascii="BankGothic Lt BT" w:hAnsi="BankGothic Lt BT"/>
        <w:caps/>
        <w:sz w:val="16"/>
        <w:szCs w:val="18"/>
      </w:rPr>
      <w:fldChar w:fldCharType="begin"/>
    </w:r>
    <w:r w:rsidR="00763908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763908" w:rsidRPr="007C2507">
      <w:rPr>
        <w:rFonts w:ascii="BankGothic Lt BT" w:hAnsi="BankGothic Lt BT"/>
        <w:caps/>
        <w:sz w:val="16"/>
        <w:szCs w:val="18"/>
      </w:rPr>
      <w:fldChar w:fldCharType="separate"/>
    </w:r>
    <w:r w:rsidR="00931FC8">
      <w:rPr>
        <w:rFonts w:ascii="BankGothic Lt BT" w:hAnsi="BankGothic Lt BT"/>
        <w:caps/>
        <w:noProof/>
        <w:sz w:val="16"/>
        <w:szCs w:val="18"/>
      </w:rPr>
      <w:t>1</w:t>
    </w:r>
    <w:r w:rsidR="00763908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85FF0" w14:textId="77777777" w:rsidR="00C11189" w:rsidRDefault="00C11189" w:rsidP="005B3A86">
      <w:pPr>
        <w:spacing w:after="0" w:line="240" w:lineRule="auto"/>
      </w:pPr>
      <w:r>
        <w:separator/>
      </w:r>
    </w:p>
  </w:footnote>
  <w:footnote w:type="continuationSeparator" w:id="0">
    <w:p w14:paraId="360A5F1D" w14:textId="77777777" w:rsidR="00C11189" w:rsidRDefault="00C1118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705A4" w14:textId="77777777" w:rsidR="00931FC8" w:rsidRPr="00C11189" w:rsidRDefault="00931FC8" w:rsidP="00931FC8">
    <w:pPr>
      <w:pStyle w:val="Footer"/>
      <w:pBdr>
        <w:bottom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20"/>
        <w:szCs w:val="20"/>
      </w:rPr>
    </w:pPr>
    <w:bookmarkStart w:id="0" w:name="_GoBack"/>
    <w:r w:rsidRPr="00C11189">
      <w:rPr>
        <w:rFonts w:ascii="BankGothic Lt BT" w:hAnsi="BankGothic Lt BT"/>
        <w:caps/>
        <w:sz w:val="20"/>
        <w:szCs w:val="20"/>
      </w:rPr>
      <w:tab/>
    </w:r>
    <w:r w:rsidRPr="00C11189">
      <w:rPr>
        <w:rFonts w:ascii="BankGothic Lt BT" w:hAnsi="BankGothic Lt BT"/>
        <w:caps/>
        <w:sz w:val="20"/>
        <w:szCs w:val="20"/>
      </w:rPr>
      <w:fldChar w:fldCharType="begin"/>
    </w:r>
    <w:r w:rsidRPr="00C11189">
      <w:rPr>
        <w:rFonts w:ascii="BankGothic Lt BT" w:hAnsi="BankGothic Lt BT"/>
        <w:caps/>
        <w:sz w:val="20"/>
        <w:szCs w:val="20"/>
      </w:rPr>
      <w:instrText xml:space="preserve"> DOCPROPERTY  DocInstitution  \* MERGEFORMAT </w:instrText>
    </w:r>
    <w:r w:rsidRPr="00C11189">
      <w:rPr>
        <w:rFonts w:ascii="BankGothic Lt BT" w:hAnsi="BankGothic Lt BT"/>
        <w:caps/>
        <w:sz w:val="20"/>
        <w:szCs w:val="20"/>
      </w:rPr>
      <w:fldChar w:fldCharType="separate"/>
    </w:r>
    <w:r>
      <w:rPr>
        <w:rFonts w:ascii="BankGothic Lt BT" w:hAnsi="BankGothic Lt BT"/>
        <w:caps/>
        <w:sz w:val="20"/>
        <w:szCs w:val="20"/>
      </w:rPr>
      <w:t>Ranken Technical College</w:t>
    </w:r>
    <w:r w:rsidRPr="00C11189">
      <w:rPr>
        <w:rFonts w:ascii="BankGothic Lt BT" w:hAnsi="BankGothic Lt BT"/>
        <w:caps/>
        <w:sz w:val="20"/>
        <w:szCs w:val="20"/>
      </w:rPr>
      <w:fldChar w:fldCharType="end"/>
    </w:r>
    <w:r w:rsidRPr="00C11189">
      <w:rPr>
        <w:rFonts w:ascii="BankGothic Lt BT" w:hAnsi="BankGothic Lt BT"/>
        <w:caps/>
        <w:sz w:val="20"/>
        <w:szCs w:val="20"/>
      </w:rPr>
      <w:tab/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33A9" w14:textId="77777777" w:rsidR="00763908" w:rsidRDefault="007639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D0DF4" w14:textId="077DFC98" w:rsidR="00C11189" w:rsidRPr="00C11189" w:rsidRDefault="00C11189" w:rsidP="00C11189">
    <w:pPr>
      <w:pStyle w:val="Footer"/>
      <w:tabs>
        <w:tab w:val="clear" w:pos="9360"/>
        <w:tab w:val="right" w:pos="10080"/>
      </w:tabs>
      <w:rPr>
        <w:rFonts w:ascii="BankGothic Lt BT" w:hAnsi="BankGothic Lt BT"/>
        <w:caps/>
        <w:sz w:val="20"/>
        <w:szCs w:val="20"/>
      </w:rPr>
    </w:pPr>
    <w:r w:rsidRPr="00C11189">
      <w:rPr>
        <w:rFonts w:ascii="BankGothic Lt BT" w:hAnsi="BankGothic Lt BT"/>
        <w:caps/>
        <w:sz w:val="20"/>
        <w:szCs w:val="20"/>
      </w:rPr>
      <w:tab/>
    </w:r>
    <w:r w:rsidRPr="00C11189">
      <w:rPr>
        <w:rFonts w:ascii="BankGothic Lt BT" w:hAnsi="BankGothic Lt BT"/>
        <w:caps/>
        <w:sz w:val="20"/>
        <w:szCs w:val="20"/>
      </w:rPr>
      <w:fldChar w:fldCharType="begin"/>
    </w:r>
    <w:r w:rsidRPr="00C11189">
      <w:rPr>
        <w:rFonts w:ascii="BankGothic Lt BT" w:hAnsi="BankGothic Lt BT"/>
        <w:caps/>
        <w:sz w:val="20"/>
        <w:szCs w:val="20"/>
      </w:rPr>
      <w:instrText xml:space="preserve"> DOCPROPERTY  DocInstitution  \* MERGEFORMAT </w:instrText>
    </w:r>
    <w:r w:rsidRPr="00C11189">
      <w:rPr>
        <w:rFonts w:ascii="BankGothic Lt BT" w:hAnsi="BankGothic Lt BT"/>
        <w:caps/>
        <w:sz w:val="20"/>
        <w:szCs w:val="20"/>
      </w:rPr>
      <w:fldChar w:fldCharType="separate"/>
    </w:r>
    <w:r w:rsidR="00931FC8">
      <w:rPr>
        <w:rFonts w:ascii="BankGothic Lt BT" w:hAnsi="BankGothic Lt BT"/>
        <w:caps/>
        <w:sz w:val="20"/>
        <w:szCs w:val="20"/>
      </w:rPr>
      <w:t>Ranken Technical College</w:t>
    </w:r>
    <w:r w:rsidRPr="00C11189">
      <w:rPr>
        <w:rFonts w:ascii="BankGothic Lt BT" w:hAnsi="BankGothic Lt BT"/>
        <w:caps/>
        <w:sz w:val="20"/>
        <w:szCs w:val="20"/>
      </w:rPr>
      <w:fldChar w:fldCharType="end"/>
    </w:r>
    <w:r w:rsidRPr="00C11189">
      <w:rPr>
        <w:rFonts w:ascii="BankGothic Lt BT" w:hAnsi="BankGothic Lt BT"/>
        <w:caps/>
        <w:sz w:val="20"/>
        <w:szCs w:val="20"/>
      </w:rPr>
      <w:tab/>
    </w:r>
  </w:p>
  <w:p w14:paraId="3B8D116C" w14:textId="44F3D75E" w:rsidR="000154E9" w:rsidRPr="000154E9" w:rsidRDefault="00C1118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t>Name __________________________</w:t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t>Job/Hands On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9"/>
    <w:rsid w:val="000154E9"/>
    <w:rsid w:val="00041E52"/>
    <w:rsid w:val="000524AC"/>
    <w:rsid w:val="000544E1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763908"/>
    <w:rsid w:val="007C2507"/>
    <w:rsid w:val="00866D5F"/>
    <w:rsid w:val="00880D63"/>
    <w:rsid w:val="008975D5"/>
    <w:rsid w:val="009219E3"/>
    <w:rsid w:val="00931FC8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11189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116A69"/>
  <w15:chartTrackingRefBased/>
  <w15:docId w15:val="{51F4602F-BA14-41DD-8DE0-C8C355C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2018-03-11T12:52:00Z</cp:lastPrinted>
  <dcterms:created xsi:type="dcterms:W3CDTF">2018-04-07T15:18:00Z</dcterms:created>
  <dcterms:modified xsi:type="dcterms:W3CDTF">2018-04-09T15:10:00Z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DocType</vt:lpwstr>
  </property>
  <property fmtid="{D5CDD505-2E9C-101B-9397-08002B2CF9AE}" pid="3" name="DocTitle">
    <vt:lpwstr>DocTitle</vt:lpwstr>
  </property>
  <property fmtid="{D5CDD505-2E9C-101B-9397-08002B2CF9AE}" pid="4" name="DocNum">
    <vt:i4>0</vt:i4>
  </property>
  <property fmtid="{D5CDD505-2E9C-101B-9397-08002B2CF9AE}" pid="5" name="DocCourse">
    <vt:lpwstr>DocCourse</vt:lpwstr>
  </property>
  <property fmtid="{D5CDD505-2E9C-101B-9397-08002B2CF9AE}" pid="6" name="DocUnit">
    <vt:lpwstr>DocUnit</vt:lpwstr>
  </property>
  <property fmtid="{D5CDD505-2E9C-101B-9397-08002B2CF9AE}" pid="7" name="DocDept">
    <vt:lpwstr>Electrical Automation</vt:lpwstr>
  </property>
  <property fmtid="{D5CDD505-2E9C-101B-9397-08002B2CF9AE}" pid="8" name="DocCLO">
    <vt:lpwstr>0</vt:lpwstr>
  </property>
  <property fmtid="{D5CDD505-2E9C-101B-9397-08002B2CF9AE}" pid="9" name="DocInstitution">
    <vt:lpwstr>Ranken Technical College</vt:lpwstr>
  </property>
</Properties>
</file>